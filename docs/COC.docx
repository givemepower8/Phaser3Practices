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41EA" w:rsidRDefault="00E841EA" w:rsidP="00E841EA">
      <w:pPr>
        <w:pStyle w:val="Heading1"/>
      </w:pPr>
      <w:r>
        <w:t>Heroes</w:t>
      </w:r>
    </w:p>
    <w:p w:rsidR="00E841EA" w:rsidRPr="00E841EA" w:rsidRDefault="00E841EA" w:rsidP="00E841EA"/>
    <w:p w:rsidR="00FA7AB3" w:rsidRDefault="00FA7AB3" w:rsidP="00A0189B"/>
    <w:p w:rsidR="00FA7AB3" w:rsidRDefault="00FA7AB3" w:rsidP="00A0189B"/>
    <w:p w:rsidR="0032216A" w:rsidRPr="00F46395" w:rsidRDefault="0032216A" w:rsidP="0032216A">
      <w:pPr>
        <w:pStyle w:val="Heading2"/>
      </w:pPr>
      <w:r w:rsidRPr="00F46395">
        <w:t>Queen</w:t>
      </w:r>
    </w:p>
    <w:p w:rsidR="0032216A" w:rsidRPr="00F46395" w:rsidRDefault="0032216A" w:rsidP="0032216A"/>
    <w:p w:rsidR="0032216A" w:rsidRPr="00F46395" w:rsidRDefault="0032216A" w:rsidP="0032216A">
      <w:r w:rsidRPr="00F46395">
        <w:rPr>
          <w:noProof/>
        </w:rPr>
        <w:drawing>
          <wp:inline distT="0" distB="0" distL="0" distR="0" wp14:anchorId="2C69A5B4" wp14:editId="6C06A715">
            <wp:extent cx="1630680" cy="2381250"/>
            <wp:effectExtent l="0" t="0" r="0" b="0"/>
            <wp:docPr id="14" name="Picture 14" descr="Archer Quee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Archer Queen inf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30680" cy="2381250"/>
                    </a:xfrm>
                    <a:prstGeom prst="rect">
                      <a:avLst/>
                    </a:prstGeom>
                    <a:noFill/>
                    <a:ln>
                      <a:noFill/>
                    </a:ln>
                  </pic:spPr>
                </pic:pic>
              </a:graphicData>
            </a:graphic>
          </wp:inline>
        </w:drawing>
      </w:r>
    </w:p>
    <w:p w:rsidR="0032216A" w:rsidRPr="00F46395" w:rsidRDefault="0032216A" w:rsidP="0032216A">
      <w:r w:rsidRPr="00F46395">
        <w:t>"</w:t>
      </w:r>
      <w:r w:rsidRPr="00F46395">
        <w:rPr>
          <w:b/>
          <w:bCs/>
          <w:i/>
          <w:iCs/>
        </w:rPr>
        <w:t>This graceful huntress is a master of destructive force, though modest in health. She snipes targets in her territory when defending, and can summon stealth and terrifying damage when attacking once her Royal Cloak ability is unlocked!"</w:t>
      </w:r>
    </w:p>
    <w:p w:rsidR="0032216A" w:rsidRPr="00F46395" w:rsidRDefault="00A02F7D" w:rsidP="0032216A">
      <w:r>
        <w:pict>
          <v:rect id="_x0000_i1025"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32216A" w:rsidRPr="00F46395" w:rsidTr="00D6071D">
        <w:trPr>
          <w:tblCellSpacing w:w="15" w:type="dxa"/>
        </w:trPr>
        <w:tc>
          <w:tcPr>
            <w:tcW w:w="0" w:type="auto"/>
            <w:shd w:val="clear" w:color="auto" w:fill="281434"/>
            <w:vAlign w:val="center"/>
            <w:hideMark/>
          </w:tcPr>
          <w:p w:rsidR="0032216A" w:rsidRPr="00F46395" w:rsidRDefault="0032216A" w:rsidP="00D6071D">
            <w:r w:rsidRPr="00F46395">
              <w:rPr>
                <w:noProof/>
              </w:rPr>
              <w:drawing>
                <wp:inline distT="0" distB="0" distL="0" distR="0" wp14:anchorId="5644AF6A" wp14:editId="240A46CF">
                  <wp:extent cx="723265" cy="819150"/>
                  <wp:effectExtent l="0" t="0" r="0" b="0"/>
                  <wp:docPr id="13" name="Picture 13" descr="Archer Qu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Archer Queen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394B29BF" wp14:editId="138D6738">
                  <wp:extent cx="723265" cy="819150"/>
                  <wp:effectExtent l="0" t="0" r="0" b="0"/>
                  <wp:docPr id="12" name="Picture 12" descr="Archer Qu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Archer Queen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32BD9939" wp14:editId="2EABFD4B">
                  <wp:extent cx="723265" cy="819150"/>
                  <wp:effectExtent l="0" t="0" r="0" b="0"/>
                  <wp:docPr id="11" name="Picture 11" descr="Archer Que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Archer Queen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1720FB11" wp14:editId="674C8654">
                  <wp:extent cx="723265" cy="819150"/>
                  <wp:effectExtent l="0" t="0" r="0" b="0"/>
                  <wp:docPr id="10" name="Picture 10" descr="Archer Que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Archer Queen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r>
      <w:tr w:rsidR="0032216A" w:rsidRPr="00F46395" w:rsidTr="00D6071D">
        <w:trPr>
          <w:tblCellSpacing w:w="15" w:type="dxa"/>
        </w:trPr>
        <w:tc>
          <w:tcPr>
            <w:tcW w:w="6" w:type="dxa"/>
            <w:shd w:val="clear" w:color="auto" w:fill="281434"/>
            <w:vAlign w:val="center"/>
            <w:hideMark/>
          </w:tcPr>
          <w:p w:rsidR="0032216A" w:rsidRPr="00F46395" w:rsidRDefault="0032216A" w:rsidP="00D6071D">
            <w:r w:rsidRPr="00F46395">
              <w:rPr>
                <w:b/>
                <w:bCs/>
              </w:rPr>
              <w:t>Levels 1-9</w:t>
            </w:r>
          </w:p>
        </w:tc>
        <w:tc>
          <w:tcPr>
            <w:tcW w:w="6" w:type="dxa"/>
            <w:shd w:val="clear" w:color="auto" w:fill="281434"/>
            <w:vAlign w:val="center"/>
            <w:hideMark/>
          </w:tcPr>
          <w:p w:rsidR="0032216A" w:rsidRPr="00F46395" w:rsidRDefault="0032216A" w:rsidP="00D6071D">
            <w:r w:rsidRPr="00F46395">
              <w:rPr>
                <w:b/>
                <w:bCs/>
              </w:rPr>
              <w:t>Levels 10-19</w:t>
            </w:r>
          </w:p>
        </w:tc>
        <w:tc>
          <w:tcPr>
            <w:tcW w:w="6" w:type="dxa"/>
            <w:shd w:val="clear" w:color="auto" w:fill="281434"/>
            <w:vAlign w:val="center"/>
            <w:hideMark/>
          </w:tcPr>
          <w:p w:rsidR="0032216A" w:rsidRPr="00F46395" w:rsidRDefault="0032216A" w:rsidP="00D6071D">
            <w:r w:rsidRPr="00F46395">
              <w:rPr>
                <w:b/>
                <w:bCs/>
              </w:rPr>
              <w:t>Levels 20-40</w:t>
            </w:r>
          </w:p>
        </w:tc>
        <w:tc>
          <w:tcPr>
            <w:tcW w:w="6" w:type="dxa"/>
            <w:shd w:val="clear" w:color="auto" w:fill="281434"/>
            <w:vAlign w:val="center"/>
            <w:hideMark/>
          </w:tcPr>
          <w:p w:rsidR="0032216A" w:rsidRPr="00F46395" w:rsidRDefault="0032216A" w:rsidP="00D6071D">
            <w:r w:rsidRPr="00F46395">
              <w:rPr>
                <w:b/>
                <w:bCs/>
              </w:rPr>
              <w:t>Levels 41-60</w:t>
            </w:r>
          </w:p>
        </w:tc>
      </w:tr>
    </w:tbl>
    <w:p w:rsidR="0032216A" w:rsidRPr="00F46395" w:rsidRDefault="00A02F7D" w:rsidP="0032216A">
      <w:r>
        <w:pict>
          <v:rect id="_x0000_i1026" style="width:0;height:1.5pt" o:hralign="center" o:hrstd="t" o:hrnoshade="t" o:hr="t" fillcolor="#3a3a3a" stroked="f"/>
        </w:pict>
      </w:r>
    </w:p>
    <w:p w:rsidR="0032216A" w:rsidRPr="00F46395" w:rsidRDefault="0032216A" w:rsidP="0032216A">
      <w:pPr>
        <w:numPr>
          <w:ilvl w:val="0"/>
          <w:numId w:val="1"/>
        </w:numPr>
      </w:pPr>
      <w:r w:rsidRPr="00F46395">
        <w:rPr>
          <w:b/>
          <w:bCs/>
        </w:rPr>
        <w:t>Summary</w:t>
      </w:r>
    </w:p>
    <w:p w:rsidR="0032216A" w:rsidRPr="00F46395" w:rsidRDefault="0032216A" w:rsidP="0032216A">
      <w:pPr>
        <w:numPr>
          <w:ilvl w:val="1"/>
          <w:numId w:val="1"/>
        </w:numPr>
      </w:pPr>
      <w:r w:rsidRPr="00F46395">
        <w:t>The Archer Queen is essentially a much more powerful version of the </w:t>
      </w:r>
      <w:hyperlink r:id="rId10" w:tooltip="Archer" w:history="1">
        <w:r w:rsidRPr="00F46395">
          <w:rPr>
            <w:rStyle w:val="Hyperlink"/>
          </w:rPr>
          <w:t>Archer</w:t>
        </w:r>
      </w:hyperlink>
      <w:r w:rsidRPr="00F46395">
        <w:t>. In addition to possessing much higher damage and hitpoint amounts, the Archer Queen also shoots 1.5 tiles farther than a normal </w:t>
      </w:r>
      <w:hyperlink r:id="rId11" w:tooltip="Archer" w:history="1">
        <w:r w:rsidRPr="00F46395">
          <w:rPr>
            <w:rStyle w:val="Hyperlink"/>
          </w:rPr>
          <w:t>Archer</w:t>
        </w:r>
      </w:hyperlink>
      <w:r w:rsidRPr="00F46395">
        <w:t> (5 tiles instead of 3.5).</w:t>
      </w:r>
    </w:p>
    <w:p w:rsidR="0032216A" w:rsidRPr="00F46395" w:rsidRDefault="0032216A" w:rsidP="0032216A">
      <w:pPr>
        <w:numPr>
          <w:ilvl w:val="1"/>
          <w:numId w:val="1"/>
        </w:numPr>
      </w:pPr>
      <w:r w:rsidRPr="00F46395">
        <w:t>The Archer Queen shoots 3 rapid arrows per shot (they cannot affect multiple targets, however).</w:t>
      </w:r>
    </w:p>
    <w:p w:rsidR="0032216A" w:rsidRPr="00F46395" w:rsidRDefault="0032216A" w:rsidP="0032216A">
      <w:pPr>
        <w:numPr>
          <w:ilvl w:val="1"/>
          <w:numId w:val="1"/>
        </w:numPr>
      </w:pPr>
      <w:r w:rsidRPr="00F46395">
        <w:t>She is automatically summoned once the </w:t>
      </w:r>
      <w:hyperlink r:id="rId12" w:tooltip="Archer Queen Altar" w:history="1">
        <w:r w:rsidRPr="00F46395">
          <w:rPr>
            <w:rStyle w:val="Hyperlink"/>
          </w:rPr>
          <w:t>Archer Queen Altar</w:t>
        </w:r>
      </w:hyperlink>
      <w:r w:rsidRPr="00F46395">
        <w:t> is constructed, which costs 40,000 </w:t>
      </w:r>
      <w:hyperlink r:id="rId13" w:anchor="Dark_Elixir" w:tooltip="Resources" w:history="1">
        <w:r w:rsidRPr="00F46395">
          <w:rPr>
            <w:rStyle w:val="Hyperlink"/>
          </w:rPr>
          <w:t>Dark Elixir</w:t>
        </w:r>
      </w:hyperlink>
      <w:r w:rsidRPr="00F46395">
        <w:t>.</w:t>
      </w:r>
    </w:p>
    <w:p w:rsidR="0032216A" w:rsidRPr="00F46395" w:rsidRDefault="0032216A" w:rsidP="0032216A">
      <w:pPr>
        <w:numPr>
          <w:ilvl w:val="1"/>
          <w:numId w:val="1"/>
        </w:numPr>
      </w:pPr>
      <w:r w:rsidRPr="00F46395">
        <w:t>The Archer Queen is an immortal unit, so she only has to be summoned once. However, if she is injured or falls in battle, she must regenerate her health by sleeping for a period of time before she can be used again. If you attack a village while its Archer Queen is still regenerating, its </w:t>
      </w:r>
      <w:hyperlink r:id="rId14" w:tooltip="Archer Queen Altar" w:history="1">
        <w:r w:rsidRPr="00F46395">
          <w:rPr>
            <w:rStyle w:val="Hyperlink"/>
          </w:rPr>
          <w:t>Altar</w:t>
        </w:r>
      </w:hyperlink>
      <w:r w:rsidRPr="00F46395">
        <w:t> will be empty.</w:t>
      </w:r>
    </w:p>
    <w:p w:rsidR="0032216A" w:rsidRPr="00F46395" w:rsidRDefault="0032216A" w:rsidP="0032216A">
      <w:pPr>
        <w:numPr>
          <w:ilvl w:val="1"/>
          <w:numId w:val="1"/>
        </w:numPr>
      </w:pPr>
      <w:r w:rsidRPr="00F46395">
        <w:t>The amount of time she sleeps to regenerate is directly proportional to the health she has left at the end of the battle. If the Archer Queen is not damaged then she is ready to fight immediately; if she gets hit or falls in battle then she must sleep for some time to regenerate. The higher level the Archer Queen, the more time it will take to fully regenerate her health.</w:t>
      </w:r>
    </w:p>
    <w:p w:rsidR="0032216A" w:rsidRPr="00F46395" w:rsidRDefault="0032216A" w:rsidP="0032216A">
      <w:pPr>
        <w:numPr>
          <w:ilvl w:val="2"/>
          <w:numId w:val="1"/>
        </w:numPr>
      </w:pPr>
      <w:r w:rsidRPr="00F46395">
        <w:t>Hero regeneration after a </w:t>
      </w:r>
      <w:hyperlink r:id="rId15" w:tooltip="Raids" w:history="1">
        <w:r w:rsidRPr="00F46395">
          <w:rPr>
            <w:rStyle w:val="Hyperlink"/>
          </w:rPr>
          <w:t>Multiplayer Battle</w:t>
        </w:r>
      </w:hyperlink>
      <w:r w:rsidRPr="00F46395">
        <w:t xml:space="preserve"> starts as soon as the player starts to search for a Multiplayer opponent. So, if the player spent some time </w:t>
      </w:r>
      <w:r w:rsidRPr="00F46395">
        <w:lastRenderedPageBreak/>
        <w:t>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32216A" w:rsidRPr="00F46395" w:rsidRDefault="0032216A" w:rsidP="0032216A">
      <w:pPr>
        <w:numPr>
          <w:ilvl w:val="1"/>
          <w:numId w:val="1"/>
        </w:numPr>
      </w:pPr>
      <w:r w:rsidRPr="00F46395">
        <w:t>You can temporarily quadruple the hero's healing rate for 1 hour by spending 5 </w:t>
      </w:r>
      <w:hyperlink r:id="rId16" w:tooltip="Gems" w:history="1">
        <w:r w:rsidRPr="00F46395">
          <w:rPr>
            <w:rStyle w:val="Hyperlink"/>
          </w:rPr>
          <w:t>Gems</w:t>
        </w:r>
      </w:hyperlink>
      <w:r w:rsidRPr="00F46395">
        <w:t>.</w:t>
      </w:r>
    </w:p>
    <w:p w:rsidR="0032216A" w:rsidRPr="00F46395" w:rsidRDefault="0032216A" w:rsidP="0032216A">
      <w:pPr>
        <w:numPr>
          <w:ilvl w:val="1"/>
          <w:numId w:val="1"/>
        </w:numPr>
      </w:pPr>
      <w:r w:rsidRPr="00F46395">
        <w:t>In the January 29th 2014 update, the Archer Queen gained a new special ability: Royal Cloak. This ability allows her to become invisible to enemy </w:t>
      </w:r>
      <w:hyperlink r:id="rId17" w:tooltip="Defensive Buildings" w:history="1">
        <w:r w:rsidRPr="00F46395">
          <w:rPr>
            <w:rStyle w:val="Hyperlink"/>
          </w:rPr>
          <w:t>defenses</w:t>
        </w:r>
      </w:hyperlink>
      <w:r w:rsidRPr="00F46395">
        <w:t> for a short period of time in addition to greatly increasing her damage, restoring some of her health, and summoning up to 16 </w:t>
      </w:r>
      <w:hyperlink r:id="rId18" w:tooltip="Archer" w:history="1">
        <w:r w:rsidRPr="00F46395">
          <w:rPr>
            <w:rStyle w:val="Hyperlink"/>
          </w:rPr>
          <w:t>Archers</w:t>
        </w:r>
      </w:hyperlink>
      <w:r w:rsidRPr="00F46395">
        <w:t> to aid her in battle. The Archer Queen gains this ability at Level 5 and it becomes more powerful every five subsequent levels.</w:t>
      </w:r>
    </w:p>
    <w:p w:rsidR="0032216A" w:rsidRPr="00F46395" w:rsidRDefault="0032216A" w:rsidP="0032216A">
      <w:pPr>
        <w:numPr>
          <w:ilvl w:val="2"/>
          <w:numId w:val="1"/>
        </w:numPr>
      </w:pPr>
      <w:r w:rsidRPr="00F46395">
        <w:t>The Archer Queen's Royal Cloak ability summons </w:t>
      </w:r>
      <w:hyperlink r:id="rId19" w:tooltip="Archer" w:history="1">
        <w:r w:rsidRPr="00F46395">
          <w:rPr>
            <w:rStyle w:val="Hyperlink"/>
          </w:rPr>
          <w:t>Archers</w:t>
        </w:r>
      </w:hyperlink>
      <w:r w:rsidRPr="00F46395">
        <w:t> of the same level that the player has researched in his or her </w:t>
      </w:r>
      <w:hyperlink r:id="rId20" w:tooltip="Laboratory" w:history="1">
        <w:r w:rsidRPr="00F46395">
          <w:rPr>
            <w:rStyle w:val="Hyperlink"/>
          </w:rPr>
          <w:t>Laboratory</w:t>
        </w:r>
      </w:hyperlink>
      <w:r w:rsidRPr="00F46395">
        <w:t>. For instance, if the player has researched level 5 </w:t>
      </w:r>
      <w:hyperlink r:id="rId21" w:tooltip="Archer" w:history="1">
        <w:r w:rsidRPr="00F46395">
          <w:rPr>
            <w:rStyle w:val="Hyperlink"/>
          </w:rPr>
          <w:t>Archers</w:t>
        </w:r>
      </w:hyperlink>
      <w:r w:rsidRPr="00F46395">
        <w:t>, the Archer Queen will summon level 5 </w:t>
      </w:r>
      <w:hyperlink r:id="rId22" w:tooltip="Archer" w:history="1">
        <w:r w:rsidRPr="00F46395">
          <w:rPr>
            <w:rStyle w:val="Hyperlink"/>
          </w:rPr>
          <w:t>Archers</w:t>
        </w:r>
      </w:hyperlink>
      <w:r w:rsidRPr="00F46395">
        <w:t>.</w:t>
      </w:r>
    </w:p>
    <w:p w:rsidR="0032216A" w:rsidRPr="00F46395" w:rsidRDefault="0032216A" w:rsidP="0032216A">
      <w:pPr>
        <w:numPr>
          <w:ilvl w:val="1"/>
          <w:numId w:val="1"/>
        </w:numPr>
      </w:pPr>
      <w:r w:rsidRPr="00F46395">
        <w:t>Unlike the </w:t>
      </w:r>
      <w:hyperlink r:id="rId23" w:tooltip="Barbarian King" w:history="1">
        <w:r w:rsidRPr="00F46395">
          <w:rPr>
            <w:rStyle w:val="Hyperlink"/>
          </w:rPr>
          <w:t>Barbarian King</w:t>
        </w:r>
      </w:hyperlink>
      <w:r w:rsidRPr="00F46395">
        <w:t>, the Archer Queen can attack air units like </w:t>
      </w:r>
      <w:hyperlink r:id="rId24" w:tooltip="Balloon" w:history="1">
        <w:r w:rsidRPr="00F46395">
          <w:rPr>
            <w:rStyle w:val="Hyperlink"/>
          </w:rPr>
          <w:t>Balloons</w:t>
        </w:r>
      </w:hyperlink>
      <w:r w:rsidRPr="00F46395">
        <w:t>, </w:t>
      </w:r>
      <w:hyperlink r:id="rId25" w:tooltip="Dragon" w:history="1">
        <w:r w:rsidRPr="00F46395">
          <w:rPr>
            <w:rStyle w:val="Hyperlink"/>
          </w:rPr>
          <w:t>Dragons</w:t>
        </w:r>
      </w:hyperlink>
      <w:r w:rsidRPr="00F46395">
        <w:t>, or </w:t>
      </w:r>
      <w:hyperlink r:id="rId26" w:tooltip="Minion" w:history="1">
        <w:r w:rsidRPr="00F46395">
          <w:rPr>
            <w:rStyle w:val="Hyperlink"/>
          </w:rPr>
          <w:t>Minions</w:t>
        </w:r>
      </w:hyperlink>
      <w:r w:rsidRPr="00F46395">
        <w:t>, making her effective in guarding a village against players who conduct air raids.</w:t>
      </w:r>
    </w:p>
    <w:p w:rsidR="0032216A" w:rsidRPr="00F46395" w:rsidRDefault="00A02F7D" w:rsidP="0032216A">
      <w:r>
        <w:pict>
          <v:rect id="_x0000_i1027" style="width:0;height:1.5pt" o:hralign="center" o:hrstd="t" o:hrnoshade="t" o:hr="t" fillcolor="#3a3a3a" stroked="f"/>
        </w:pict>
      </w:r>
    </w:p>
    <w:p w:rsidR="0032216A" w:rsidRPr="00F46395" w:rsidRDefault="0032216A" w:rsidP="0032216A">
      <w:pPr>
        <w:numPr>
          <w:ilvl w:val="0"/>
          <w:numId w:val="2"/>
        </w:numPr>
      </w:pPr>
      <w:r w:rsidRPr="00F46395">
        <w:rPr>
          <w:b/>
          <w:bCs/>
        </w:rPr>
        <w:t>Offensive Strategy</w:t>
      </w:r>
    </w:p>
    <w:p w:rsidR="0032216A" w:rsidRPr="00F46395" w:rsidRDefault="0032216A" w:rsidP="0032216A">
      <w:pPr>
        <w:numPr>
          <w:ilvl w:val="1"/>
          <w:numId w:val="2"/>
        </w:numPr>
      </w:pPr>
      <w:r w:rsidRPr="00F46395">
        <w:t>The Archer Queen is basically the counterpart of the </w:t>
      </w:r>
      <w:hyperlink r:id="rId27" w:tooltip="Barbarian King" w:history="1">
        <w:r w:rsidRPr="00F46395">
          <w:rPr>
            <w:rStyle w:val="Hyperlink"/>
          </w:rPr>
          <w:t>Barbarian King</w:t>
        </w:r>
      </w:hyperlink>
      <w:r w:rsidRPr="00F46395">
        <w:t>, and vice versa. The Archer Queen is the damage specialist, while the </w:t>
      </w:r>
      <w:hyperlink r:id="rId28" w:tooltip="Barbarian King" w:history="1">
        <w:r w:rsidRPr="00F46395">
          <w:rPr>
            <w:rStyle w:val="Hyperlink"/>
          </w:rPr>
          <w:t>Barbarian King</w:t>
        </w:r>
      </w:hyperlink>
      <w:r w:rsidRPr="00F46395">
        <w:t> is the tank specialist, with the </w:t>
      </w:r>
      <w:hyperlink r:id="rId29" w:tooltip="Grand Warden" w:history="1">
        <w:r w:rsidRPr="00F46395">
          <w:rPr>
            <w:rStyle w:val="Hyperlink"/>
          </w:rPr>
          <w:t>Grand Warden</w:t>
        </w:r>
      </w:hyperlink>
      <w:r w:rsidRPr="00F46395">
        <w:t> as the support specialist.</w:t>
      </w:r>
    </w:p>
    <w:p w:rsidR="0032216A" w:rsidRPr="00F46395" w:rsidRDefault="0032216A" w:rsidP="0032216A">
      <w:pPr>
        <w:numPr>
          <w:ilvl w:val="1"/>
          <w:numId w:val="2"/>
        </w:numPr>
      </w:pPr>
      <w:r w:rsidRPr="00F46395">
        <w:t>She has better range than an </w:t>
      </w:r>
      <w:hyperlink r:id="rId30" w:tooltip="Archer" w:history="1">
        <w:r w:rsidRPr="00F46395">
          <w:rPr>
            <w:rStyle w:val="Hyperlink"/>
          </w:rPr>
          <w:t>Archer</w:t>
        </w:r>
      </w:hyperlink>
      <w:r w:rsidRPr="00F46395">
        <w:t> (5 tiles instead of 3.5), so a good strategy is to place a group of </w:t>
      </w:r>
      <w:hyperlink r:id="rId31" w:tooltip="Giant" w:history="1">
        <w:r w:rsidRPr="00F46395">
          <w:rPr>
            <w:rStyle w:val="Hyperlink"/>
          </w:rPr>
          <w:t>Giants</w:t>
        </w:r>
      </w:hyperlink>
      <w:r w:rsidRPr="00F46395">
        <w:t>, </w:t>
      </w:r>
      <w:hyperlink r:id="rId32" w:tooltip="P.E.K.K.A" w:history="1">
        <w:r w:rsidRPr="00F46395">
          <w:rPr>
            <w:rStyle w:val="Hyperlink"/>
          </w:rPr>
          <w:t>P.E.K.K.As</w:t>
        </w:r>
      </w:hyperlink>
      <w:r w:rsidRPr="00F46395">
        <w:t>, </w:t>
      </w:r>
      <w:hyperlink r:id="rId33" w:tooltip="Golem" w:history="1">
        <w:r w:rsidRPr="00F46395">
          <w:rPr>
            <w:rStyle w:val="Hyperlink"/>
          </w:rPr>
          <w:t>Golems</w:t>
        </w:r>
      </w:hyperlink>
      <w:r w:rsidRPr="00F46395">
        <w:t>, or the </w:t>
      </w:r>
      <w:hyperlink r:id="rId34" w:tooltip="Barbarian King" w:history="1">
        <w:r w:rsidRPr="00F46395">
          <w:rPr>
            <w:rStyle w:val="Hyperlink"/>
          </w:rPr>
          <w:t>Barbarian King</w:t>
        </w:r>
      </w:hyperlink>
      <w:r w:rsidRPr="00F46395">
        <w:t> as a meat shield, then a group of </w:t>
      </w:r>
      <w:hyperlink r:id="rId35" w:tooltip="Archer" w:history="1">
        <w:r w:rsidRPr="00F46395">
          <w:rPr>
            <w:rStyle w:val="Hyperlink"/>
          </w:rPr>
          <w:t>Archers</w:t>
        </w:r>
      </w:hyperlink>
      <w:r w:rsidRPr="00F46395">
        <w:t>, and finally the Archer Queen. That minimizes the chance of her being defeated or even hit and may allow you to use her many times in a row without waiting for her to regenerate.</w:t>
      </w:r>
    </w:p>
    <w:p w:rsidR="0032216A" w:rsidRPr="00F46395" w:rsidRDefault="0032216A" w:rsidP="0032216A">
      <w:pPr>
        <w:numPr>
          <w:ilvl w:val="1"/>
          <w:numId w:val="2"/>
        </w:numPr>
      </w:pPr>
      <w:r w:rsidRPr="00F46395">
        <w:t>You can use an Archer Queen with a Royal Cloak Ability in raids to help you clean up buildings for 50%. As damage approaches 50%, simply deploy your Archer Queen and use the ability immediately so that she can destroy a few extra buildings, not taking damage at all.</w:t>
      </w:r>
    </w:p>
    <w:p w:rsidR="0032216A" w:rsidRPr="00F46395" w:rsidRDefault="0032216A" w:rsidP="0032216A">
      <w:pPr>
        <w:numPr>
          <w:ilvl w:val="1"/>
          <w:numId w:val="2"/>
        </w:numPr>
      </w:pPr>
      <w:r w:rsidRPr="00F46395">
        <w:t>The Archer Queen and </w:t>
      </w:r>
      <w:hyperlink r:id="rId36" w:tooltip="Healer" w:history="1">
        <w:r w:rsidRPr="00F46395">
          <w:rPr>
            <w:rStyle w:val="Hyperlink"/>
          </w:rPr>
          <w:t>Healer</w:t>
        </w:r>
      </w:hyperlink>
      <w:r w:rsidRPr="00F46395">
        <w:t> combination, better known as Queen Walk, is a very viable strategy when you're targeting for loot. She can rip apart cores of bases with the assistance of </w:t>
      </w:r>
      <w:hyperlink r:id="rId37" w:tooltip="Rage Spell" w:history="1">
        <w:r w:rsidRPr="00F46395">
          <w:rPr>
            <w:rStyle w:val="Hyperlink"/>
          </w:rPr>
          <w:t>Rage Spells</w:t>
        </w:r>
      </w:hyperlink>
      <w:r w:rsidRPr="00F46395">
        <w:t> and make sure the </w:t>
      </w:r>
      <w:hyperlink r:id="rId38" w:tooltip="Healer" w:history="1">
        <w:r w:rsidRPr="00F46395">
          <w:rPr>
            <w:rStyle w:val="Hyperlink"/>
          </w:rPr>
          <w:t>Healers</w:t>
        </w:r>
      </w:hyperlink>
      <w:r w:rsidRPr="00F46395">
        <w:t> aren't touched. This, however, requires a high level Queen due to the fact that the Queen alone cannot deal enough damage and will eventually run out of time. Make sure that at least one of the </w:t>
      </w:r>
      <w:hyperlink r:id="rId39" w:tooltip="Air Defense" w:history="1">
        <w:r w:rsidRPr="00F46395">
          <w:rPr>
            <w:rStyle w:val="Hyperlink"/>
          </w:rPr>
          <w:t>Air Defenses</w:t>
        </w:r>
      </w:hyperlink>
      <w:r w:rsidRPr="00F46395">
        <w:t> are taken out so that the </w:t>
      </w:r>
      <w:hyperlink r:id="rId40" w:tooltip="Healer" w:history="1">
        <w:r w:rsidRPr="00F46395">
          <w:rPr>
            <w:rStyle w:val="Hyperlink"/>
          </w:rPr>
          <w:t>Healers</w:t>
        </w:r>
      </w:hyperlink>
      <w:r w:rsidRPr="00F46395">
        <w:t> can last longer. </w:t>
      </w:r>
      <w:hyperlink r:id="rId41" w:tooltip="Lightning Spell" w:history="1">
        <w:r w:rsidRPr="00F46395">
          <w:rPr>
            <w:rStyle w:val="Hyperlink"/>
          </w:rPr>
          <w:t>Lightning Spells</w:t>
        </w:r>
      </w:hyperlink>
      <w:r w:rsidRPr="00F46395">
        <w:t xml:space="preserve"> can be used to this effect.</w:t>
      </w:r>
    </w:p>
    <w:p w:rsidR="0032216A" w:rsidRPr="00F46395" w:rsidRDefault="0032216A" w:rsidP="0032216A">
      <w:pPr>
        <w:numPr>
          <w:ilvl w:val="1"/>
          <w:numId w:val="2"/>
        </w:numPr>
      </w:pPr>
      <w:r w:rsidRPr="00F46395">
        <w:t>The Royal Cloak Ability prevents </w:t>
      </w:r>
      <w:hyperlink r:id="rId42" w:tooltip="Defensive Buildings" w:history="1">
        <w:r w:rsidRPr="00F46395">
          <w:rPr>
            <w:rStyle w:val="Hyperlink"/>
          </w:rPr>
          <w:t>Defenses</w:t>
        </w:r>
      </w:hyperlink>
      <w:r w:rsidRPr="00F46395">
        <w:t> from targeting the Archer Queen, but she can be affected by splash damage; for instance, if the nearby </w:t>
      </w:r>
      <w:hyperlink r:id="rId43" w:tooltip="Archer" w:history="1">
        <w:r w:rsidRPr="00F46395">
          <w:rPr>
            <w:rStyle w:val="Hyperlink"/>
          </w:rPr>
          <w:t>Archers</w:t>
        </w:r>
      </w:hyperlink>
      <w:r w:rsidRPr="00F46395">
        <w:t> summoned by the Archer Queen via her Royal Cloak are targeted by a </w:t>
      </w:r>
      <w:hyperlink r:id="rId44" w:tooltip="Mortar" w:history="1">
        <w:r w:rsidRPr="00F46395">
          <w:rPr>
            <w:rStyle w:val="Hyperlink"/>
          </w:rPr>
          <w:t>Mortar</w:t>
        </w:r>
      </w:hyperlink>
      <w:r w:rsidRPr="00F46395">
        <w:t>, the splash projectile of the </w:t>
      </w:r>
      <w:hyperlink r:id="rId45" w:tooltip="Mortar" w:history="1">
        <w:r w:rsidRPr="00F46395">
          <w:rPr>
            <w:rStyle w:val="Hyperlink"/>
          </w:rPr>
          <w:t>Mortar</w:t>
        </w:r>
      </w:hyperlink>
      <w:r w:rsidRPr="00F46395">
        <w:t> will damage the Archer Queen if she is in range, regardless of whether her ability is active or not. Royal Cloak does not prevent the Archer Queen from triggering </w:t>
      </w:r>
      <w:hyperlink r:id="rId46" w:tooltip="Bomb" w:history="1">
        <w:r w:rsidRPr="00F46395">
          <w:rPr>
            <w:rStyle w:val="Hyperlink"/>
          </w:rPr>
          <w:t>Bombs</w:t>
        </w:r>
      </w:hyperlink>
      <w:r w:rsidRPr="00F46395">
        <w:t> and </w:t>
      </w:r>
      <w:hyperlink r:id="rId47" w:tooltip="Giant Bomb" w:history="1">
        <w:r w:rsidRPr="00F46395">
          <w:rPr>
            <w:rStyle w:val="Hyperlink"/>
          </w:rPr>
          <w:t>Giant Bombs</w:t>
        </w:r>
      </w:hyperlink>
      <w:r w:rsidRPr="00F46395">
        <w:t> and she will still be damaged by them if she is in range when they explode.</w:t>
      </w:r>
    </w:p>
    <w:p w:rsidR="0032216A" w:rsidRPr="00F46395" w:rsidRDefault="0032216A" w:rsidP="0032216A">
      <w:pPr>
        <w:numPr>
          <w:ilvl w:val="1"/>
          <w:numId w:val="2"/>
        </w:numPr>
      </w:pPr>
      <w:r w:rsidRPr="00F46395">
        <w:t>The Archer Queen is not affected by the </w:t>
      </w:r>
      <w:hyperlink r:id="rId48" w:tooltip="Spring Trap" w:history="1">
        <w:r w:rsidRPr="00F46395">
          <w:rPr>
            <w:rStyle w:val="Hyperlink"/>
          </w:rPr>
          <w:t>Spring Trap</w:t>
        </w:r>
      </w:hyperlink>
      <w:r w:rsidRPr="00F46395">
        <w:t>, like all other heroes.</w:t>
      </w:r>
    </w:p>
    <w:p w:rsidR="0032216A" w:rsidRPr="00F46395" w:rsidRDefault="0032216A" w:rsidP="0032216A">
      <w:pPr>
        <w:numPr>
          <w:ilvl w:val="1"/>
          <w:numId w:val="2"/>
        </w:numPr>
      </w:pPr>
      <w:r w:rsidRPr="00F46395">
        <w:t>A good idea is to put the Archer Queen with the other heroes. The Barbarian King soaks up hits, the Archer Queen attacks from behind, and the Grand Warden supports them with his </w:t>
      </w:r>
      <w:r w:rsidRPr="00F46395">
        <w:rPr>
          <w:i/>
          <w:iCs/>
        </w:rPr>
        <w:t>Life Aura</w:t>
      </w:r>
      <w:r w:rsidRPr="00F46395">
        <w:t>. If they are troops in the </w:t>
      </w:r>
      <w:hyperlink r:id="rId49" w:tooltip="Clan Castle" w:history="1">
        <w:r w:rsidRPr="00F46395">
          <w:rPr>
            <w:rStyle w:val="Hyperlink"/>
          </w:rPr>
          <w:t>Clan Castle</w:t>
        </w:r>
      </w:hyperlink>
      <w:r w:rsidRPr="00F46395">
        <w:t>, they also get benefited by the Grand Warden and they can assist the Barbarian King and Archer Queen in terms of defending and stalling.</w:t>
      </w:r>
    </w:p>
    <w:p w:rsidR="0032216A" w:rsidRPr="00F46395" w:rsidRDefault="0032216A" w:rsidP="0032216A">
      <w:pPr>
        <w:numPr>
          <w:ilvl w:val="0"/>
          <w:numId w:val="2"/>
        </w:numPr>
      </w:pPr>
      <w:r w:rsidRPr="00F46395">
        <w:rPr>
          <w:b/>
          <w:bCs/>
        </w:rPr>
        <w:lastRenderedPageBreak/>
        <w:t>Defensive Strategy</w:t>
      </w:r>
    </w:p>
    <w:p w:rsidR="0032216A" w:rsidRPr="00F46395" w:rsidRDefault="0032216A" w:rsidP="0032216A">
      <w:pPr>
        <w:numPr>
          <w:ilvl w:val="1"/>
          <w:numId w:val="2"/>
        </w:numPr>
      </w:pPr>
      <w:r w:rsidRPr="00F46395">
        <w:t>The Archer Queen can be placed next to the </w:t>
      </w:r>
      <w:hyperlink r:id="rId50" w:tooltip="Barbarian King" w:history="1">
        <w:r w:rsidRPr="00F46395">
          <w:rPr>
            <w:rStyle w:val="Hyperlink"/>
          </w:rPr>
          <w:t>Barbarian King</w:t>
        </w:r>
      </w:hyperlink>
      <w:r w:rsidRPr="00F46395">
        <w:t> to fight together, concentrating their power. Alternatively, they can also be spaced out to cover a larger range. The appropriate placement depends on what is suitable for your particular village.</w:t>
      </w:r>
    </w:p>
    <w:p w:rsidR="0032216A" w:rsidRPr="00F46395" w:rsidRDefault="0032216A" w:rsidP="0032216A">
      <w:pPr>
        <w:numPr>
          <w:ilvl w:val="1"/>
          <w:numId w:val="2"/>
        </w:numPr>
      </w:pPr>
      <w:r w:rsidRPr="00F46395">
        <w:t>The Archer Queen is more suitable for defense than the </w:t>
      </w:r>
      <w:hyperlink r:id="rId51" w:tooltip="Barbarian King" w:history="1">
        <w:r w:rsidRPr="00F46395">
          <w:rPr>
            <w:rStyle w:val="Hyperlink"/>
          </w:rPr>
          <w:t>Barbarian King</w:t>
        </w:r>
      </w:hyperlink>
      <w:r w:rsidRPr="00F46395">
        <w:t> because of her faster attacks and harder hits, and she is able to attack from a longer range (as well as being able to strike </w:t>
      </w:r>
      <w:hyperlink r:id="rId52" w:tooltip="Category:Air Troops" w:history="1">
        <w:r w:rsidRPr="00F46395">
          <w:rPr>
            <w:rStyle w:val="Hyperlink"/>
          </w:rPr>
          <w:t>air units</w:t>
        </w:r>
      </w:hyperlink>
      <w:r w:rsidRPr="00F46395">
        <w:t>), but she has dramatically lower health than the </w:t>
      </w:r>
      <w:hyperlink r:id="rId53" w:tooltip="Barbarian King" w:history="1">
        <w:r w:rsidRPr="00F46395">
          <w:rPr>
            <w:rStyle w:val="Hyperlink"/>
          </w:rPr>
          <w:t>Barbarian King</w:t>
        </w:r>
      </w:hyperlink>
      <w:r w:rsidRPr="00F46395">
        <w:t>. The </w:t>
      </w:r>
      <w:hyperlink r:id="rId54" w:tooltip="Archer Queen Altar" w:history="1">
        <w:r w:rsidRPr="00F46395">
          <w:rPr>
            <w:rStyle w:val="Hyperlink"/>
          </w:rPr>
          <w:t>Queen's altar</w:t>
        </w:r>
      </w:hyperlink>
      <w:r w:rsidRPr="00F46395">
        <w:t> must be placed 3-4 spaces from the nearest </w:t>
      </w:r>
      <w:hyperlink r:id="rId55" w:tooltip="Walls" w:history="1">
        <w:r w:rsidRPr="00F46395">
          <w:rPr>
            <w:rStyle w:val="Hyperlink"/>
          </w:rPr>
          <w:t>wall</w:t>
        </w:r>
      </w:hyperlink>
      <w:r w:rsidRPr="00F46395">
        <w:t> to prevent the Queen from jumping out and getting targeted by melee troops.</w:t>
      </w:r>
    </w:p>
    <w:p w:rsidR="0032216A" w:rsidRPr="00F46395" w:rsidRDefault="00A02F7D" w:rsidP="0032216A">
      <w:r>
        <w:pict>
          <v:rect id="_x0000_i1028" style="width:0;height:1.5pt" o:hralign="center" o:hrstd="t" o:hrnoshade="t" o:hr="t" fillcolor="#3a3a3a" stroked="f"/>
        </w:pict>
      </w:r>
    </w:p>
    <w:p w:rsidR="0032216A" w:rsidRPr="00F46395" w:rsidRDefault="0032216A" w:rsidP="0032216A">
      <w:pPr>
        <w:numPr>
          <w:ilvl w:val="0"/>
          <w:numId w:val="3"/>
        </w:numPr>
      </w:pPr>
      <w:r w:rsidRPr="00F46395">
        <w:rPr>
          <w:b/>
          <w:bCs/>
        </w:rPr>
        <w:t>Against an Archer Queen</w:t>
      </w:r>
    </w:p>
    <w:p w:rsidR="0032216A" w:rsidRPr="00F46395" w:rsidRDefault="0032216A" w:rsidP="0032216A">
      <w:pPr>
        <w:numPr>
          <w:ilvl w:val="1"/>
          <w:numId w:val="3"/>
        </w:numPr>
      </w:pPr>
      <w:r w:rsidRPr="00F46395">
        <w:t>The best strategy against an Archer Queen is often another Archer Queen. A Queen Walk or an Archer Queen behind a tanking troop can take down an enemy Queen quickly, especially if her Royal Cloak ability is activated.</w:t>
      </w:r>
    </w:p>
    <w:p w:rsidR="0032216A" w:rsidRPr="00F46395" w:rsidRDefault="0032216A" w:rsidP="0032216A">
      <w:pPr>
        <w:numPr>
          <w:ilvl w:val="1"/>
          <w:numId w:val="3"/>
        </w:numPr>
      </w:pPr>
      <w:r w:rsidRPr="00F46395">
        <w:t>Tanking troops can be of some use, but they will not last long against an Archer Queen. For example, a level 4 </w:t>
      </w:r>
      <w:hyperlink r:id="rId56" w:tooltip="Golem" w:history="1">
        <w:r w:rsidRPr="00F46395">
          <w:rPr>
            <w:rStyle w:val="Hyperlink"/>
          </w:rPr>
          <w:t>Golem</w:t>
        </w:r>
      </w:hyperlink>
      <w:r w:rsidRPr="00F46395">
        <w:t> will last only 18 seconds against a level 30 Archer Queen, not accounting for any other defenses that may be targeting it.</w:t>
      </w:r>
    </w:p>
    <w:p w:rsidR="0032216A" w:rsidRPr="00F46395" w:rsidRDefault="0032216A" w:rsidP="0032216A">
      <w:pPr>
        <w:numPr>
          <w:ilvl w:val="1"/>
          <w:numId w:val="3"/>
        </w:numPr>
      </w:pPr>
      <w:r w:rsidRPr="00F46395">
        <w:t>Consider bringing a spell or spells to make the takedown process easier, such as a </w:t>
      </w:r>
      <w:hyperlink r:id="rId57" w:tooltip="Poison Spell" w:history="1">
        <w:r w:rsidRPr="00F46395">
          <w:rPr>
            <w:rStyle w:val="Hyperlink"/>
          </w:rPr>
          <w:t>Poison Spell</w:t>
        </w:r>
      </w:hyperlink>
      <w:r w:rsidRPr="00F46395">
        <w:t> to slow the Queen's attacks, a </w:t>
      </w:r>
      <w:hyperlink r:id="rId58" w:tooltip="Skeleton Spell" w:history="1">
        <w:r w:rsidRPr="00F46395">
          <w:rPr>
            <w:rStyle w:val="Hyperlink"/>
          </w:rPr>
          <w:t>Skeleton Spell</w:t>
        </w:r>
      </w:hyperlink>
      <w:r w:rsidRPr="00F46395">
        <w:t> to distract her, or a </w:t>
      </w:r>
      <w:hyperlink r:id="rId59" w:tooltip="Freeze Spell" w:history="1">
        <w:r w:rsidRPr="00F46395">
          <w:rPr>
            <w:rStyle w:val="Hyperlink"/>
          </w:rPr>
          <w:t>Freeze Spell</w:t>
        </w:r>
      </w:hyperlink>
      <w:r w:rsidRPr="00F46395">
        <w:t> to keep her from killing your troops too quickly.</w:t>
      </w:r>
    </w:p>
    <w:p w:rsidR="0032216A" w:rsidRPr="00F46395" w:rsidRDefault="0032216A" w:rsidP="0032216A">
      <w:pPr>
        <w:numPr>
          <w:ilvl w:val="1"/>
          <w:numId w:val="3"/>
        </w:numPr>
      </w:pPr>
      <w:r w:rsidRPr="00F46395">
        <w:t>The </w:t>
      </w:r>
      <w:hyperlink r:id="rId60" w:tooltip="Grand Warden" w:history="1">
        <w:r w:rsidRPr="00F46395">
          <w:rPr>
            <w:rStyle w:val="Hyperlink"/>
          </w:rPr>
          <w:t>Grand Warden</w:t>
        </w:r>
      </w:hyperlink>
      <w:r w:rsidRPr="00F46395">
        <w:t> Eternal Tome ability can keep troops alive while they destroy an Archer Queen. Because the Queen's health is so low, the short duration of the Eternal Tome ability is rarely a problem.</w:t>
      </w:r>
    </w:p>
    <w:p w:rsidR="0032216A" w:rsidRPr="00F46395" w:rsidRDefault="0032216A" w:rsidP="0032216A">
      <w:pPr>
        <w:numPr>
          <w:ilvl w:val="1"/>
          <w:numId w:val="3"/>
        </w:numPr>
      </w:pPr>
      <w:r w:rsidRPr="00F46395">
        <w:t>You can kill the defending Archer Queen with a high leveled </w:t>
      </w:r>
      <w:hyperlink r:id="rId61" w:tooltip="Lightning Spell" w:history="1">
        <w:r w:rsidRPr="00F46395">
          <w:rPr>
            <w:rStyle w:val="Hyperlink"/>
          </w:rPr>
          <w:t>Lightning Spell</w:t>
        </w:r>
      </w:hyperlink>
      <w:r w:rsidRPr="00F46395">
        <w:t> if the player is rushed.</w:t>
      </w:r>
    </w:p>
    <w:p w:rsidR="0032216A" w:rsidRPr="00F46395" w:rsidRDefault="00A02F7D" w:rsidP="0032216A">
      <w:r>
        <w:pict>
          <v:rect id="_x0000_i1029" style="width:0;height:1.5pt" o:hralign="center" o:hrstd="t" o:hrnoshade="t" o:hr="t" fillcolor="#3a3a3a" stroked="f"/>
        </w:pict>
      </w:r>
    </w:p>
    <w:p w:rsidR="0032216A" w:rsidRPr="00F46395" w:rsidRDefault="0032216A" w:rsidP="0032216A">
      <w:pPr>
        <w:numPr>
          <w:ilvl w:val="0"/>
          <w:numId w:val="4"/>
        </w:numPr>
      </w:pPr>
      <w:r w:rsidRPr="00F46395">
        <w:rPr>
          <w:b/>
          <w:bCs/>
        </w:rPr>
        <w:t>Upgrade Differences</w:t>
      </w:r>
    </w:p>
    <w:p w:rsidR="0032216A" w:rsidRPr="00F46395" w:rsidRDefault="0032216A" w:rsidP="0032216A">
      <w:pPr>
        <w:numPr>
          <w:ilvl w:val="1"/>
          <w:numId w:val="4"/>
        </w:numPr>
      </w:pPr>
      <w:r w:rsidRPr="00F46395">
        <w:t>The Archer Queen goes through visual changes at levels 10, 20, and 41.</w:t>
      </w:r>
    </w:p>
    <w:p w:rsidR="0032216A" w:rsidRPr="00F46395" w:rsidRDefault="0032216A" w:rsidP="0032216A">
      <w:pPr>
        <w:numPr>
          <w:ilvl w:val="2"/>
          <w:numId w:val="4"/>
        </w:numPr>
      </w:pPr>
      <w:r w:rsidRPr="00F46395">
        <w:t>Initially, the Archer Queen is similar to a giant </w:t>
      </w:r>
      <w:hyperlink r:id="rId62" w:tooltip="Archer" w:history="1">
        <w:r w:rsidRPr="00F46395">
          <w:rPr>
            <w:rStyle w:val="Hyperlink"/>
          </w:rPr>
          <w:t>Archer</w:t>
        </w:r>
      </w:hyperlink>
      <w:r w:rsidRPr="00F46395">
        <w:t>, but with a modified </w:t>
      </w:r>
      <w:hyperlink r:id="rId63" w:tooltip="X-Bow" w:history="1">
        <w:r w:rsidRPr="00F46395">
          <w:rPr>
            <w:rStyle w:val="Hyperlink"/>
          </w:rPr>
          <w:t>X-Bow</w:t>
        </w:r>
      </w:hyperlink>
      <w:r w:rsidRPr="00F46395">
        <w:t>, a silver crown, purple hair, and a green dress.</w:t>
      </w:r>
    </w:p>
    <w:p w:rsidR="0032216A" w:rsidRPr="00F46395" w:rsidRDefault="0032216A" w:rsidP="0032216A">
      <w:pPr>
        <w:numPr>
          <w:ilvl w:val="2"/>
          <w:numId w:val="4"/>
        </w:numPr>
      </w:pPr>
      <w:r w:rsidRPr="00F46395">
        <w:t>At level 10, her crown becomes golden.</w:t>
      </w:r>
    </w:p>
    <w:p w:rsidR="0032216A" w:rsidRPr="00F46395" w:rsidRDefault="0032216A" w:rsidP="0032216A">
      <w:pPr>
        <w:numPr>
          <w:ilvl w:val="2"/>
          <w:numId w:val="4"/>
        </w:numPr>
      </w:pPr>
      <w:r w:rsidRPr="00F46395">
        <w:t>At level 20, the stock of her modified </w:t>
      </w:r>
      <w:hyperlink r:id="rId64" w:tooltip="X-Bow" w:history="1">
        <w:r w:rsidRPr="00F46395">
          <w:rPr>
            <w:rStyle w:val="Hyperlink"/>
          </w:rPr>
          <w:t>X-Bow</w:t>
        </w:r>
      </w:hyperlink>
      <w:r w:rsidRPr="00F46395">
        <w:t> becomes golden as well. Her shots change from Elixir-colored to gold.</w:t>
      </w:r>
    </w:p>
    <w:p w:rsidR="0032216A" w:rsidRPr="00F46395" w:rsidRDefault="0032216A" w:rsidP="0032216A">
      <w:pPr>
        <w:numPr>
          <w:ilvl w:val="2"/>
          <w:numId w:val="4"/>
        </w:numPr>
      </w:pPr>
      <w:r w:rsidRPr="00F46395">
        <w:t>At level 41, her cloak receives a golden rim.</w:t>
      </w:r>
    </w:p>
    <w:p w:rsidR="0032216A" w:rsidRPr="00F46395" w:rsidRDefault="00A02F7D" w:rsidP="0032216A">
      <w:r>
        <w:pict>
          <v:rect id="_x0000_i1030" style="width:0;height:1.5pt" o:hralign="center" o:hrstd="t" o:hrnoshade="t" o:hr="t" fillcolor="#3a3a3a" stroked="f"/>
        </w:pict>
      </w:r>
    </w:p>
    <w:p w:rsidR="0032216A" w:rsidRPr="00F46395" w:rsidRDefault="0032216A" w:rsidP="0032216A">
      <w:pPr>
        <w:numPr>
          <w:ilvl w:val="0"/>
          <w:numId w:val="5"/>
        </w:numPr>
      </w:pPr>
      <w:r w:rsidRPr="00F46395">
        <w:rPr>
          <w:b/>
          <w:bCs/>
        </w:rPr>
        <w:t>Trivia</w:t>
      </w:r>
    </w:p>
    <w:p w:rsidR="0032216A" w:rsidRPr="00F46395" w:rsidRDefault="0032216A" w:rsidP="0032216A">
      <w:pPr>
        <w:numPr>
          <w:ilvl w:val="1"/>
          <w:numId w:val="5"/>
        </w:numPr>
      </w:pPr>
      <w:r w:rsidRPr="00F46395">
        <w:t>If you tap on the Archer Queen, she will yell a high pitched battle cry and stand still for a moment, similar to the </w:t>
      </w:r>
      <w:hyperlink r:id="rId65" w:tooltip="Barbarian King" w:history="1">
        <w:r w:rsidRPr="00F46395">
          <w:rPr>
            <w:rStyle w:val="Hyperlink"/>
          </w:rPr>
          <w:t>Barbarian King</w:t>
        </w:r>
      </w:hyperlink>
      <w:r w:rsidRPr="00F46395">
        <w:t>.</w:t>
      </w:r>
    </w:p>
    <w:p w:rsidR="0032216A" w:rsidRPr="00F46395" w:rsidRDefault="0032216A" w:rsidP="0032216A">
      <w:pPr>
        <w:numPr>
          <w:ilvl w:val="1"/>
          <w:numId w:val="5"/>
        </w:numPr>
      </w:pPr>
      <w:r w:rsidRPr="00F46395">
        <w:t>If the Archer Queen attacks while her Royal Cloak ability is active, her arrows change from their normal Elixir-like color to a bright orange.</w:t>
      </w:r>
    </w:p>
    <w:p w:rsidR="0032216A" w:rsidRPr="00F46395" w:rsidRDefault="0032216A" w:rsidP="0032216A">
      <w:pPr>
        <w:numPr>
          <w:ilvl w:val="1"/>
          <w:numId w:val="5"/>
        </w:numPr>
      </w:pPr>
      <w:r w:rsidRPr="00F46395">
        <w:t>When she is injured or falls in battle (either attack or defense), a small explosion occurs, she yells in pain, and a red beam shoots to the sky. After that, like all other heroes, the Archer Queen stands still and a "dizzy" animation is engaged.</w:t>
      </w:r>
    </w:p>
    <w:p w:rsidR="0032216A" w:rsidRPr="00F46395" w:rsidRDefault="0032216A" w:rsidP="0032216A">
      <w:pPr>
        <w:numPr>
          <w:ilvl w:val="1"/>
          <w:numId w:val="5"/>
        </w:numPr>
      </w:pPr>
      <w:r w:rsidRPr="00F46395">
        <w:t>The Archer Queen's upgrades, up to and including level 8, cost less than it does to initially summon her. She, along with the </w:t>
      </w:r>
      <w:hyperlink r:id="rId66" w:tooltip="Grand Warden" w:history="1">
        <w:r w:rsidRPr="00F46395">
          <w:rPr>
            <w:rStyle w:val="Hyperlink"/>
          </w:rPr>
          <w:t>Grand Warden</w:t>
        </w:r>
      </w:hyperlink>
      <w:r w:rsidRPr="00F46395">
        <w:t>, are the only entities in the game that have more expensive purchase costs than upgrade costs.</w:t>
      </w:r>
    </w:p>
    <w:p w:rsidR="0032216A" w:rsidRPr="00F46395" w:rsidRDefault="0032216A" w:rsidP="0032216A">
      <w:pPr>
        <w:numPr>
          <w:ilvl w:val="1"/>
          <w:numId w:val="5"/>
        </w:numPr>
      </w:pPr>
      <w:r w:rsidRPr="00F46395">
        <w:t>While attacking, if your opponent's </w:t>
      </w:r>
      <w:hyperlink r:id="rId67" w:tooltip="Archer Queen Altar" w:history="1">
        <w:r w:rsidRPr="00F46395">
          <w:rPr>
            <w:rStyle w:val="Hyperlink"/>
          </w:rPr>
          <w:t>Archer Queen Altar</w:t>
        </w:r>
      </w:hyperlink>
      <w:r w:rsidRPr="00F46395">
        <w:t> is empty and the Archer Queen wakes up during the battle, the </w:t>
      </w:r>
      <w:hyperlink r:id="rId68" w:tooltip="Archer Queen Altar" w:history="1">
        <w:r w:rsidRPr="00F46395">
          <w:rPr>
            <w:rStyle w:val="Hyperlink"/>
          </w:rPr>
          <w:t>Altar</w:t>
        </w:r>
      </w:hyperlink>
      <w:r w:rsidRPr="00F46395">
        <w:t> will have a short sparkling animation but the Archer Queen will not appear to defend the base.</w:t>
      </w:r>
    </w:p>
    <w:p w:rsidR="0032216A" w:rsidRPr="00F46395" w:rsidRDefault="0032216A" w:rsidP="0032216A">
      <w:pPr>
        <w:numPr>
          <w:ilvl w:val="1"/>
          <w:numId w:val="5"/>
        </w:numPr>
      </w:pPr>
      <w:r w:rsidRPr="00F46395">
        <w:t>If your Archer Queen wakes up while you are in </w:t>
      </w:r>
      <w:hyperlink r:id="rId69" w:tooltip="Village Edit Mode" w:history="1">
        <w:r w:rsidRPr="00F46395">
          <w:rPr>
            <w:rStyle w:val="Hyperlink"/>
          </w:rPr>
          <w:t>Village Edit Mode</w:t>
        </w:r>
      </w:hyperlink>
      <w:r w:rsidRPr="00F46395">
        <w:t>, a sparkle will appear wherever in the </w:t>
      </w:r>
      <w:hyperlink r:id="rId70" w:tooltip="Archer Queen Altar" w:history="1">
        <w:r w:rsidRPr="00F46395">
          <w:rPr>
            <w:rStyle w:val="Hyperlink"/>
          </w:rPr>
          <w:t>Altar</w:t>
        </w:r>
      </w:hyperlink>
      <w:r w:rsidRPr="00F46395">
        <w:t>'s original location (even if you moved it already).</w:t>
      </w:r>
    </w:p>
    <w:p w:rsidR="0032216A" w:rsidRPr="00F46395" w:rsidRDefault="0032216A" w:rsidP="0032216A">
      <w:pPr>
        <w:numPr>
          <w:ilvl w:val="1"/>
          <w:numId w:val="5"/>
        </w:numPr>
      </w:pPr>
      <w:r w:rsidRPr="00F46395">
        <w:lastRenderedPageBreak/>
        <w:t>Each successive upgrade of the Archer Queen adds approximately 2.1% health and 2.5% damage, but every five levels adds a constant three minutes to her total regeneration time. As a consequence, the Archer Queen's regeneration rate changes as she levels up.</w:t>
      </w:r>
    </w:p>
    <w:p w:rsidR="0032216A" w:rsidRPr="00F46395" w:rsidRDefault="0032216A" w:rsidP="0032216A">
      <w:pPr>
        <w:numPr>
          <w:ilvl w:val="1"/>
          <w:numId w:val="5"/>
        </w:numPr>
      </w:pPr>
      <w:r w:rsidRPr="00F46395">
        <w:rPr>
          <w:noProof/>
        </w:rPr>
        <w:drawing>
          <wp:inline distT="0" distB="0" distL="0" distR="0" wp14:anchorId="7DCA2578" wp14:editId="4F0C6E72">
            <wp:extent cx="2859405" cy="1664970"/>
            <wp:effectExtent l="0" t="0" r="0" b="0"/>
            <wp:docPr id="9" name="Picture 9" descr="AQRegenChart">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AQRegenChart">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9405" cy="1664970"/>
                    </a:xfrm>
                    <a:prstGeom prst="rect">
                      <a:avLst/>
                    </a:prstGeom>
                    <a:noFill/>
                    <a:ln>
                      <a:noFill/>
                    </a:ln>
                  </pic:spPr>
                </pic:pic>
              </a:graphicData>
            </a:graphic>
          </wp:inline>
        </w:drawing>
      </w:r>
    </w:p>
    <w:p w:rsidR="0032216A" w:rsidRPr="00F46395" w:rsidRDefault="0032216A" w:rsidP="0032216A">
      <w:r w:rsidRPr="00F46395">
        <w:t>Regeneration rate for each level; click to enlarge</w:t>
      </w:r>
    </w:p>
    <w:p w:rsidR="0032216A" w:rsidRPr="00F46395" w:rsidRDefault="0032216A" w:rsidP="0032216A">
      <w:r w:rsidRPr="00F46395">
        <w:t>The Archer Queen's regeneration rate fluctuates each level, with drops in regeneration rate every fifth level and small increases for every other level. From an initial regeneration rate of 72.5 HP per minute at level 1, it reaches a maximum of 77.1 HP per minute at level 4 and shows a downward trend up to level 30, where there is a minimum of 47.29 HP per minute. Beyond level 30, the drops at every fifth level are outweighed by the increases from the other levels, eventually reaching 58.42 HP per minute at level 59 before dropping once more to 55.98 HP per minute at level 60.</w:t>
      </w:r>
    </w:p>
    <w:p w:rsidR="0032216A" w:rsidRPr="00F46395" w:rsidRDefault="0032216A" w:rsidP="0032216A">
      <w:pPr>
        <w:numPr>
          <w:ilvl w:val="1"/>
          <w:numId w:val="5"/>
        </w:numPr>
      </w:pPr>
      <w:r w:rsidRPr="00F46395">
        <w:t>The level </w:t>
      </w:r>
      <w:r w:rsidRPr="00F46395">
        <w:rPr>
          <w:i/>
          <w:iCs/>
        </w:rPr>
        <w:t>n</w:t>
      </w:r>
      <w:r w:rsidRPr="00F46395">
        <w:t> Archer Queen has</w:t>
      </w:r>
      <w:r w:rsidRPr="00F46395">
        <w:rPr>
          <w:rFonts w:ascii="Cambria Math" w:hAnsi="Cambria Math" w:cs="Cambria Math"/>
        </w:rPr>
        <w:t>⌊</w:t>
      </w:r>
      <w:r w:rsidRPr="00F46395">
        <w:t>160</w:t>
      </w:r>
      <w:r w:rsidRPr="00F46395">
        <w:rPr>
          <w:rFonts w:ascii="Cambria Math" w:hAnsi="Cambria Math" w:cs="Cambria Math"/>
        </w:rPr>
        <w:t>∗</w:t>
      </w:r>
      <w:r w:rsidRPr="00F46395">
        <w:t>1.025</w:t>
      </w:r>
      <w:r w:rsidRPr="00F46395">
        <w:rPr>
          <w:i/>
          <w:iCs/>
        </w:rPr>
        <w:t>n</w:t>
      </w:r>
      <w:r w:rsidRPr="00F46395">
        <w:t>−1</w:t>
      </w:r>
      <w:r w:rsidRPr="00F46395">
        <w:rPr>
          <w:rFonts w:ascii="Cambria Math" w:hAnsi="Cambria Math" w:cs="Cambria Math"/>
        </w:rPr>
        <w:t>⌋</w:t>
      </w:r>
      <w:r w:rsidRPr="00F46395">
        <w:t> DPS and </w:t>
      </w:r>
      <w:r w:rsidRPr="00F46395">
        <w:rPr>
          <w:rFonts w:ascii="Cambria Math" w:hAnsi="Cambria Math" w:cs="Cambria Math"/>
        </w:rPr>
        <w:t>⌊</w:t>
      </w:r>
      <w:r w:rsidRPr="00F46395">
        <w:t>725</w:t>
      </w:r>
      <w:r w:rsidRPr="00F46395">
        <w:rPr>
          <w:rFonts w:ascii="Cambria Math" w:hAnsi="Cambria Math" w:cs="Cambria Math"/>
        </w:rPr>
        <w:t>∗</w:t>
      </w:r>
      <w:r w:rsidRPr="00F46395">
        <w:t>1.021</w:t>
      </w:r>
      <w:r w:rsidRPr="00F46395">
        <w:rPr>
          <w:i/>
          <w:iCs/>
        </w:rPr>
        <w:t>n</w:t>
      </w:r>
      <w:r w:rsidRPr="00F46395">
        <w:t>−1</w:t>
      </w:r>
      <w:r w:rsidRPr="00F46395">
        <w:rPr>
          <w:rFonts w:ascii="Cambria Math" w:hAnsi="Cambria Math" w:cs="Cambria Math"/>
        </w:rPr>
        <w:t>⌋</w:t>
      </w:r>
      <w:r w:rsidRPr="00F46395">
        <w:t> hitpoints.</w:t>
      </w:r>
    </w:p>
    <w:p w:rsidR="0032216A" w:rsidRPr="00F46395" w:rsidRDefault="0032216A" w:rsidP="0032216A">
      <w:pPr>
        <w:numPr>
          <w:ilvl w:val="1"/>
          <w:numId w:val="5"/>
        </w:numPr>
      </w:pPr>
      <w:r w:rsidRPr="00F46395">
        <w:t>The Archer Queen's regeneration time has been reduced multiple times. The most recent reduction occurred on June 26th, 2018.</w:t>
      </w:r>
    </w:p>
    <w:p w:rsidR="0032216A" w:rsidRPr="00F46395" w:rsidRDefault="0032216A" w:rsidP="0032216A"/>
    <w:p w:rsidR="0032216A" w:rsidRPr="00F46395" w:rsidRDefault="0032216A" w:rsidP="0032216A"/>
    <w:tbl>
      <w:tblPr>
        <w:tblW w:w="1076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982"/>
        <w:gridCol w:w="2573"/>
        <w:gridCol w:w="1997"/>
        <w:gridCol w:w="1634"/>
        <w:gridCol w:w="843"/>
        <w:gridCol w:w="1736"/>
      </w:tblGrid>
      <w:tr w:rsidR="0032216A" w:rsidRPr="00F46395" w:rsidTr="00D6071D">
        <w:trPr>
          <w:trHeight w:val="204"/>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A02F7D" w:rsidP="00D6071D">
            <w:pPr>
              <w:rPr>
                <w:b/>
                <w:bCs/>
              </w:rPr>
            </w:pPr>
            <w:hyperlink r:id="rId73" w:tooltip="Troop Movement Speed" w:history="1">
              <w:r w:rsidR="0032216A" w:rsidRPr="00F46395">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Range</w:t>
            </w:r>
          </w:p>
        </w:tc>
        <w:tc>
          <w:tcPr>
            <w:tcW w:w="173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Search Radius</w:t>
            </w:r>
          </w:p>
        </w:tc>
      </w:tr>
      <w:tr w:rsidR="0032216A" w:rsidRPr="00F46395" w:rsidTr="00D6071D">
        <w:trPr>
          <w:trHeight w:val="196"/>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0.75s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 tiles</w:t>
            </w:r>
          </w:p>
        </w:tc>
        <w:tc>
          <w:tcPr>
            <w:tcW w:w="1736"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 tiles</w:t>
            </w:r>
          </w:p>
        </w:tc>
      </w:tr>
    </w:tbl>
    <w:p w:rsidR="0032216A" w:rsidRPr="00F46395" w:rsidRDefault="0032216A" w:rsidP="0032216A">
      <w:pPr>
        <w:rPr>
          <w:vanish/>
        </w:rPr>
      </w:pPr>
    </w:p>
    <w:p w:rsidR="0032216A" w:rsidRPr="00F46395" w:rsidRDefault="0032216A" w:rsidP="0032216A"/>
    <w:tbl>
      <w:tblPr>
        <w:tblW w:w="10819"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01"/>
        <w:gridCol w:w="1162"/>
        <w:gridCol w:w="982"/>
        <w:gridCol w:w="1050"/>
        <w:gridCol w:w="928"/>
        <w:gridCol w:w="942"/>
        <w:gridCol w:w="1126"/>
        <w:gridCol w:w="1123"/>
        <w:gridCol w:w="1546"/>
      </w:tblGrid>
      <w:tr w:rsidR="0032216A" w:rsidRPr="00F46395" w:rsidTr="00D6071D">
        <w:trPr>
          <w:trHeight w:val="592"/>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DPS in Ability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A02F7D" w:rsidP="00D6071D">
            <w:pPr>
              <w:rPr>
                <w:b/>
                <w:bCs/>
              </w:rPr>
            </w:pPr>
            <w:hyperlink r:id="rId74" w:anchor="Dark_Elixir" w:tooltip="Resources" w:history="1">
              <w:r w:rsidR="0032216A" w:rsidRPr="00F46395">
                <w:rPr>
                  <w:rStyle w:val="Hyperlink"/>
                </w:rPr>
                <w:t>Training Cost</w:t>
              </w:r>
            </w:hyperlink>
            <w:r w:rsidR="0032216A" w:rsidRPr="00F46395">
              <w:rPr>
                <w:b/>
                <w:bCs/>
              </w:rPr>
              <w:t> </w:t>
            </w:r>
            <w:r w:rsidR="0032216A" w:rsidRPr="00F46395">
              <w:rPr>
                <w:b/>
                <w:bCs/>
                <w:noProof/>
              </w:rPr>
              <w:drawing>
                <wp:inline distT="0" distB="0" distL="0" distR="0" wp14:anchorId="2AF5DD03" wp14:editId="352C8E83">
                  <wp:extent cx="170815" cy="191135"/>
                  <wp:effectExtent l="0" t="0" r="0" b="0"/>
                  <wp:docPr id="8" name="Picture 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A02F7D" w:rsidP="00D6071D">
            <w:pPr>
              <w:rPr>
                <w:b/>
                <w:bCs/>
              </w:rPr>
            </w:pPr>
            <w:hyperlink r:id="rId77" w:tooltip="Town Hall" w:history="1">
              <w:r w:rsidR="0032216A" w:rsidRPr="00F46395">
                <w:rPr>
                  <w:rStyle w:val="Hyperlink"/>
                </w:rPr>
                <w:t>Town Hall</w:t>
              </w:r>
            </w:hyperlink>
            <w:r w:rsidR="0032216A" w:rsidRPr="00F46395">
              <w:rPr>
                <w:b/>
                <w:bCs/>
              </w:rPr>
              <w:t> Level Required</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725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740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771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787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804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821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838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856</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874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892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911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930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949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lastRenderedPageBreak/>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1,010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1,032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1,053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1,076</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1,098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1,218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1,297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245.25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1,324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1,409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270.75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1,532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1,699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338.25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1,809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1,847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1,885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410.25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2,058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lastRenderedPageBreak/>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2,218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2,274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2,331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2,512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bl>
    <w:p w:rsidR="0032216A" w:rsidRDefault="0032216A" w:rsidP="0032216A">
      <w:pPr>
        <w:rPr>
          <w:b/>
          <w:bCs/>
          <w:u w:val="single"/>
        </w:rPr>
      </w:pPr>
    </w:p>
    <w:p w:rsidR="0032216A" w:rsidRPr="00F46395" w:rsidRDefault="0032216A" w:rsidP="0032216A">
      <w:r w:rsidRPr="00F46395">
        <w:rPr>
          <w:b/>
          <w:bCs/>
          <w:u w:val="single"/>
        </w:rPr>
        <w:t>Royal Cloak Ability</w:t>
      </w:r>
    </w:p>
    <w:tbl>
      <w:tblPr>
        <w:tblW w:w="1078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94"/>
        <w:gridCol w:w="2456"/>
        <w:gridCol w:w="2346"/>
        <w:gridCol w:w="1730"/>
        <w:gridCol w:w="2454"/>
      </w:tblGrid>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Health Recovery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Summoned Units</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r>
      <w:tr w:rsidR="0032216A" w:rsidRPr="00F46395" w:rsidTr="00D6071D">
        <w:trPr>
          <w:trHeight w:val="22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w:t>
            </w:r>
          </w:p>
        </w:tc>
      </w:tr>
      <w:tr w:rsidR="0032216A" w:rsidRPr="00F46395" w:rsidTr="00D6071D">
        <w:trPr>
          <w:trHeight w:val="22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w:t>
            </w:r>
          </w:p>
        </w:tc>
      </w:tr>
    </w:tbl>
    <w:p w:rsidR="0032216A" w:rsidRDefault="0032216A" w:rsidP="0032216A"/>
    <w:p w:rsidR="0032216A" w:rsidRDefault="0032216A" w:rsidP="0032216A"/>
    <w:p w:rsidR="0032216A" w:rsidRDefault="0032216A" w:rsidP="0032216A"/>
    <w:p w:rsidR="0032216A" w:rsidRPr="00EC4A46" w:rsidRDefault="0032216A" w:rsidP="0032216A">
      <w:pPr>
        <w:pStyle w:val="NoSpacing"/>
      </w:pPr>
    </w:p>
    <w:p w:rsidR="00EB3C10" w:rsidRDefault="00EB3C10" w:rsidP="00EB3C10">
      <w:pPr>
        <w:pStyle w:val="Heading2"/>
      </w:pPr>
      <w:r>
        <w:t>King</w:t>
      </w:r>
    </w:p>
    <w:p w:rsidR="00EB3C10" w:rsidRDefault="00EB3C10" w:rsidP="00EB3C10"/>
    <w:p w:rsidR="00EB3C10" w:rsidRPr="00EB3C10" w:rsidRDefault="00EB3C10" w:rsidP="00EB3C10">
      <w:r w:rsidRPr="00EB3C10">
        <w:rPr>
          <w:b/>
          <w:bCs/>
          <w:i/>
          <w:iCs/>
        </w:rPr>
        <w:t>"This colossal menace soaks up huge amounts of damage and bashes anything in his path. He guards his territory fiercely when defending, and can launch into a devastating rage when attacking once his Iron Fist ability is unlocked!"</w:t>
      </w:r>
    </w:p>
    <w:p w:rsidR="00EB3C10" w:rsidRPr="00EB3C10" w:rsidRDefault="00A02F7D" w:rsidP="00EB3C10">
      <w:r>
        <w:pict>
          <v:rect id="_x0000_i1031"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EB3C10" w:rsidRPr="00EB3C10" w:rsidTr="00EB3C10">
        <w:trPr>
          <w:tblCellSpacing w:w="15" w:type="dxa"/>
        </w:trPr>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21" name="Picture 21" descr="Barbarian K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Barbarian King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20" name="Picture 20" descr="Barbarian K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Barbarian King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19" name="Picture 19" descr="Barbarian Ki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Barbarian King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18" name="Picture 18" descr="Barbarian King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Barbarian King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r>
      <w:tr w:rsidR="00EB3C10" w:rsidRPr="00EB3C10" w:rsidTr="00EB3C10">
        <w:trPr>
          <w:tblCellSpacing w:w="15" w:type="dxa"/>
        </w:trPr>
        <w:tc>
          <w:tcPr>
            <w:tcW w:w="6" w:type="dxa"/>
            <w:shd w:val="clear" w:color="auto" w:fill="281434"/>
            <w:vAlign w:val="center"/>
            <w:hideMark/>
          </w:tcPr>
          <w:p w:rsidR="00EB3C10" w:rsidRPr="00EB3C10" w:rsidRDefault="00EB3C10" w:rsidP="00EB3C10">
            <w:r w:rsidRPr="00EB3C10">
              <w:rPr>
                <w:b/>
                <w:bCs/>
              </w:rPr>
              <w:t>Levels 1-9</w:t>
            </w:r>
          </w:p>
        </w:tc>
        <w:tc>
          <w:tcPr>
            <w:tcW w:w="6" w:type="dxa"/>
            <w:shd w:val="clear" w:color="auto" w:fill="281434"/>
            <w:vAlign w:val="center"/>
            <w:hideMark/>
          </w:tcPr>
          <w:p w:rsidR="00EB3C10" w:rsidRPr="00EB3C10" w:rsidRDefault="00EB3C10" w:rsidP="00EB3C10">
            <w:r w:rsidRPr="00EB3C10">
              <w:rPr>
                <w:b/>
                <w:bCs/>
              </w:rPr>
              <w:t>Levels 10-19</w:t>
            </w:r>
          </w:p>
        </w:tc>
        <w:tc>
          <w:tcPr>
            <w:tcW w:w="6" w:type="dxa"/>
            <w:shd w:val="clear" w:color="auto" w:fill="281434"/>
            <w:vAlign w:val="center"/>
            <w:hideMark/>
          </w:tcPr>
          <w:p w:rsidR="00EB3C10" w:rsidRPr="00EB3C10" w:rsidRDefault="00EB3C10" w:rsidP="00EB3C10">
            <w:r w:rsidRPr="00EB3C10">
              <w:rPr>
                <w:b/>
                <w:bCs/>
              </w:rPr>
              <w:t>Levels 20-40</w:t>
            </w:r>
          </w:p>
        </w:tc>
        <w:tc>
          <w:tcPr>
            <w:tcW w:w="6" w:type="dxa"/>
            <w:shd w:val="clear" w:color="auto" w:fill="281434"/>
            <w:vAlign w:val="center"/>
            <w:hideMark/>
          </w:tcPr>
          <w:p w:rsidR="00EB3C10" w:rsidRPr="00EB3C10" w:rsidRDefault="00EB3C10" w:rsidP="00EB3C10">
            <w:r w:rsidRPr="00EB3C10">
              <w:rPr>
                <w:b/>
                <w:bCs/>
              </w:rPr>
              <w:t>Levels 41-60</w:t>
            </w:r>
          </w:p>
        </w:tc>
      </w:tr>
    </w:tbl>
    <w:p w:rsidR="00EB3C10" w:rsidRPr="00EB3C10" w:rsidRDefault="00A02F7D" w:rsidP="00EB3C10">
      <w:r>
        <w:pict>
          <v:rect id="_x0000_i1032" style="width:0;height:1.5pt" o:hralign="center" o:hrstd="t" o:hrnoshade="t" o:hr="t" fillcolor="#3a3a3a" stroked="f"/>
        </w:pict>
      </w:r>
    </w:p>
    <w:p w:rsidR="00EB3C10" w:rsidRPr="00EB3C10" w:rsidRDefault="00EB3C10" w:rsidP="00EB3C10">
      <w:pPr>
        <w:numPr>
          <w:ilvl w:val="0"/>
          <w:numId w:val="6"/>
        </w:numPr>
      </w:pPr>
      <w:r w:rsidRPr="00EB3C10">
        <w:rPr>
          <w:b/>
          <w:bCs/>
        </w:rPr>
        <w:lastRenderedPageBreak/>
        <w:t>Summary</w:t>
      </w:r>
    </w:p>
    <w:p w:rsidR="00EB3C10" w:rsidRPr="00EB3C10" w:rsidRDefault="00EB3C10" w:rsidP="00EB3C10">
      <w:pPr>
        <w:numPr>
          <w:ilvl w:val="1"/>
          <w:numId w:val="6"/>
        </w:numPr>
      </w:pPr>
      <w:r w:rsidRPr="00EB3C10">
        <w:t>The Barbarian King is basically a larger, more aggressive, and more powerful </w:t>
      </w:r>
      <w:hyperlink r:id="rId82" w:tooltip="Barbarian" w:history="1">
        <w:r w:rsidRPr="00EB3C10">
          <w:rPr>
            <w:rStyle w:val="Hyperlink"/>
          </w:rPr>
          <w:t>Barbarian</w:t>
        </w:r>
      </w:hyperlink>
      <w:r w:rsidRPr="00EB3C10">
        <w:t>. He is automatically summoned once the </w:t>
      </w:r>
      <w:hyperlink r:id="rId83" w:tooltip="Barbarian King Altar" w:history="1">
        <w:r w:rsidRPr="00EB3C10">
          <w:rPr>
            <w:rStyle w:val="Hyperlink"/>
          </w:rPr>
          <w:t>Barbarian King Altar</w:t>
        </w:r>
      </w:hyperlink>
      <w:r w:rsidRPr="00EB3C10">
        <w:t> is constructed, which costs 10,000 </w:t>
      </w:r>
      <w:hyperlink r:id="rId84" w:anchor="Dark_Elixir" w:tooltip="Resources" w:history="1">
        <w:r w:rsidRPr="00EB3C10">
          <w:rPr>
            <w:rStyle w:val="Hyperlink"/>
          </w:rPr>
          <w:t>Dark Elixir</w:t>
        </w:r>
      </w:hyperlink>
      <w:r w:rsidRPr="00EB3C10">
        <w:t>.</w:t>
      </w:r>
    </w:p>
    <w:p w:rsidR="00EB3C10" w:rsidRPr="00EB3C10" w:rsidRDefault="00EB3C10" w:rsidP="00EB3C10">
      <w:pPr>
        <w:numPr>
          <w:ilvl w:val="1"/>
          <w:numId w:val="6"/>
        </w:numPr>
      </w:pPr>
      <w:r w:rsidRPr="00EB3C10">
        <w:t>The Barbarian King is an immortal unit, so he only has to be summoned once. However, if he is injured or falls in battle, he must regenerate his health by sleeping for a period of time before he can be used again. If you attack a village while its Barbarian King is still regenerating, the </w:t>
      </w:r>
      <w:hyperlink r:id="rId85" w:tooltip="Barbarian King Altar" w:history="1">
        <w:r w:rsidRPr="00EB3C10">
          <w:rPr>
            <w:rStyle w:val="Hyperlink"/>
          </w:rPr>
          <w:t>Altar</w:t>
        </w:r>
      </w:hyperlink>
      <w:r w:rsidRPr="00EB3C10">
        <w:t> will be empty.</w:t>
      </w:r>
    </w:p>
    <w:p w:rsidR="00EB3C10" w:rsidRPr="00EB3C10" w:rsidRDefault="00EB3C10" w:rsidP="00EB3C10">
      <w:pPr>
        <w:numPr>
          <w:ilvl w:val="1"/>
          <w:numId w:val="6"/>
        </w:numPr>
      </w:pPr>
      <w:r w:rsidRPr="00EB3C10">
        <w:t>The amount of time he sleeps to regenerate is directly proportional to the health he has lost by the end of the battle. If he is not damaged (or is fully healed before the battle ends), then he is ready to fight immediately; however, if he falls in battle or is wounded, then he must sleep for some time to regenerate. The more the Barbarian King is upgraded, the more time it will take to fully regenerate his health.</w:t>
      </w:r>
    </w:p>
    <w:p w:rsidR="00EB3C10" w:rsidRPr="00EB3C10" w:rsidRDefault="00EB3C10" w:rsidP="00EB3C10">
      <w:pPr>
        <w:numPr>
          <w:ilvl w:val="2"/>
          <w:numId w:val="6"/>
        </w:numPr>
      </w:pPr>
      <w:r w:rsidRPr="00EB3C10">
        <w:t>Hero regeneration after a </w:t>
      </w:r>
      <w:hyperlink r:id="rId86" w:tooltip="Raids" w:history="1">
        <w:r w:rsidRPr="00EB3C10">
          <w:rPr>
            <w:rStyle w:val="Hyperlink"/>
          </w:rPr>
          <w:t>Multiplayer Battle</w:t>
        </w:r>
      </w:hyperlink>
      <w:r w:rsidRPr="00EB3C10">
        <w:t> starts as soon as the player starts to search for a Multiplayer opponent. So, if the player spent some time 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EB3C10" w:rsidRPr="00EB3C10" w:rsidRDefault="00EB3C10" w:rsidP="00EB3C10">
      <w:pPr>
        <w:numPr>
          <w:ilvl w:val="1"/>
          <w:numId w:val="6"/>
        </w:numPr>
      </w:pPr>
      <w:r w:rsidRPr="00EB3C10">
        <w:t>The Barbarian King has two modes when defending, "Guard" and "Sleep". In Guard, he will guard the village but will have to regenerate health (sleep) if he takes damage, while in Sleep mode he will not appear to your opponent.</w:t>
      </w:r>
    </w:p>
    <w:p w:rsidR="00EB3C10" w:rsidRPr="00EB3C10" w:rsidRDefault="00EB3C10" w:rsidP="00EB3C10">
      <w:pPr>
        <w:numPr>
          <w:ilvl w:val="1"/>
          <w:numId w:val="6"/>
        </w:numPr>
      </w:pPr>
      <w:r w:rsidRPr="00EB3C10">
        <w:t>On defense, the Barbarian King only defends his territory around his platform and will retreat if lured too far out.</w:t>
      </w:r>
    </w:p>
    <w:p w:rsidR="00EB3C10" w:rsidRPr="00EB3C10" w:rsidRDefault="00EB3C10" w:rsidP="00EB3C10">
      <w:pPr>
        <w:numPr>
          <w:ilvl w:val="1"/>
          <w:numId w:val="6"/>
        </w:numPr>
      </w:pPr>
      <w:r w:rsidRPr="00EB3C10">
        <w:t>Starting at level 5, the Barbarian King obtains an ability called Iron Fist which can be used on the battlefield. It partially heals him, summons up to 28 additional </w:t>
      </w:r>
      <w:hyperlink r:id="rId87" w:tooltip="Barbarian" w:history="1">
        <w:r w:rsidRPr="00EB3C10">
          <w:rPr>
            <w:rStyle w:val="Hyperlink"/>
          </w:rPr>
          <w:t>Barbarians</w:t>
        </w:r>
      </w:hyperlink>
      <w:r w:rsidRPr="00EB3C10">
        <w:t>, and grants the Barbarian King and his summoned </w:t>
      </w:r>
      <w:hyperlink r:id="rId88" w:tooltip="Barbarian" w:history="1">
        <w:r w:rsidRPr="00EB3C10">
          <w:rPr>
            <w:rStyle w:val="Hyperlink"/>
          </w:rPr>
          <w:t>Barbarians</w:t>
        </w:r>
      </w:hyperlink>
      <w:r w:rsidRPr="00EB3C10">
        <w:t> increased damage and speed. This </w:t>
      </w:r>
      <w:r w:rsidRPr="00EB3C10">
        <w:rPr>
          <w:b/>
          <w:bCs/>
        </w:rPr>
        <w:t>does not</w:t>
      </w:r>
      <w:r w:rsidRPr="00EB3C10">
        <w:t> stack with the </w:t>
      </w:r>
      <w:hyperlink r:id="rId89" w:tooltip="Rage Spell" w:history="1">
        <w:r w:rsidRPr="00EB3C10">
          <w:rPr>
            <w:rStyle w:val="Hyperlink"/>
          </w:rPr>
          <w:t>Rage Spell</w:t>
        </w:r>
      </w:hyperlink>
      <w:r w:rsidRPr="00EB3C10">
        <w:t>, and does not affect any other </w:t>
      </w:r>
      <w:hyperlink r:id="rId90" w:tooltip="Troops" w:history="1">
        <w:r w:rsidRPr="00EB3C10">
          <w:rPr>
            <w:rStyle w:val="Hyperlink"/>
          </w:rPr>
          <w:t>troops</w:t>
        </w:r>
      </w:hyperlink>
      <w:r w:rsidRPr="00EB3C10">
        <w:t>, including other </w:t>
      </w:r>
      <w:hyperlink r:id="rId91" w:tooltip="Barbarian" w:history="1">
        <w:r w:rsidRPr="00EB3C10">
          <w:rPr>
            <w:rStyle w:val="Hyperlink"/>
          </w:rPr>
          <w:t>Barbarians</w:t>
        </w:r>
      </w:hyperlink>
      <w:r w:rsidRPr="00EB3C10">
        <w:t> belonging to the regular army. This ability gets more powerful every fifth level.</w:t>
      </w:r>
    </w:p>
    <w:p w:rsidR="00EB3C10" w:rsidRPr="00EB3C10" w:rsidRDefault="00EB3C10" w:rsidP="00EB3C10">
      <w:pPr>
        <w:numPr>
          <w:ilvl w:val="2"/>
          <w:numId w:val="6"/>
        </w:numPr>
      </w:pPr>
      <w:r w:rsidRPr="00EB3C10">
        <w:t>If the ability is unlocked, once the Barbarian King is deployed, his icon in the troop deployment window becomes the activation method for Iron Fist. Simply click on his icon again and Iron Fist will be activated.</w:t>
      </w:r>
    </w:p>
    <w:p w:rsidR="00EB3C10" w:rsidRPr="00EB3C10" w:rsidRDefault="00EB3C10" w:rsidP="00EB3C10">
      <w:pPr>
        <w:numPr>
          <w:ilvl w:val="2"/>
          <w:numId w:val="6"/>
        </w:numPr>
      </w:pPr>
      <w:r w:rsidRPr="00EB3C10">
        <w:t>The Barbarian King summons </w:t>
      </w:r>
      <w:hyperlink r:id="rId92" w:tooltip="Barbarian" w:history="1">
        <w:r w:rsidRPr="00EB3C10">
          <w:rPr>
            <w:rStyle w:val="Hyperlink"/>
          </w:rPr>
          <w:t>Barbarians</w:t>
        </w:r>
      </w:hyperlink>
      <w:r w:rsidRPr="00EB3C10">
        <w:t> equal to the level of your </w:t>
      </w:r>
      <w:hyperlink r:id="rId93" w:tooltip="Barbarian" w:history="1">
        <w:r w:rsidRPr="00EB3C10">
          <w:rPr>
            <w:rStyle w:val="Hyperlink"/>
          </w:rPr>
          <w:t>Barbarians</w:t>
        </w:r>
      </w:hyperlink>
      <w:r w:rsidRPr="00EB3C10">
        <w:t> researched in your </w:t>
      </w:r>
      <w:hyperlink r:id="rId94" w:tooltip="Laboratory" w:history="1">
        <w:r w:rsidRPr="00EB3C10">
          <w:rPr>
            <w:rStyle w:val="Hyperlink"/>
          </w:rPr>
          <w:t>Laboratory</w:t>
        </w:r>
      </w:hyperlink>
      <w:r w:rsidRPr="00EB3C10">
        <w:t> (e.g. if you can train level 5 </w:t>
      </w:r>
      <w:hyperlink r:id="rId95" w:tooltip="Barbarian" w:history="1">
        <w:r w:rsidRPr="00EB3C10">
          <w:rPr>
            <w:rStyle w:val="Hyperlink"/>
          </w:rPr>
          <w:t>Barbarians</w:t>
        </w:r>
      </w:hyperlink>
      <w:r w:rsidRPr="00EB3C10">
        <w:t>, the Barbarian King will summon Level 5 </w:t>
      </w:r>
      <w:hyperlink r:id="rId96" w:tooltip="Barbarian" w:history="1">
        <w:r w:rsidRPr="00EB3C10">
          <w:rPr>
            <w:rStyle w:val="Hyperlink"/>
          </w:rPr>
          <w:t>Barbarians</w:t>
        </w:r>
      </w:hyperlink>
      <w:r w:rsidRPr="00EB3C10">
        <w:t>).</w:t>
      </w:r>
    </w:p>
    <w:p w:rsidR="00EB3C10" w:rsidRPr="00EB3C10" w:rsidRDefault="00A02F7D" w:rsidP="00EB3C10">
      <w:r>
        <w:pict>
          <v:rect id="_x0000_i1033" style="width:0;height:1.5pt" o:hralign="center" o:hrstd="t" o:hrnoshade="t" o:hr="t" fillcolor="#3a3a3a" stroked="f"/>
        </w:pict>
      </w:r>
    </w:p>
    <w:p w:rsidR="00EB3C10" w:rsidRPr="00EB3C10" w:rsidRDefault="00EB3C10" w:rsidP="00EB3C10">
      <w:pPr>
        <w:numPr>
          <w:ilvl w:val="0"/>
          <w:numId w:val="7"/>
        </w:numPr>
      </w:pPr>
      <w:r w:rsidRPr="00EB3C10">
        <w:rPr>
          <w:b/>
          <w:bCs/>
        </w:rPr>
        <w:t>Offensive Strategy</w:t>
      </w:r>
    </w:p>
    <w:p w:rsidR="00EB3C10" w:rsidRPr="00EB3C10" w:rsidRDefault="00EB3C10" w:rsidP="00EB3C10">
      <w:pPr>
        <w:numPr>
          <w:ilvl w:val="1"/>
          <w:numId w:val="7"/>
        </w:numPr>
      </w:pPr>
      <w:r w:rsidRPr="00EB3C10">
        <w:t>The Barbarian King is basically the counterpart of the </w:t>
      </w:r>
      <w:hyperlink r:id="rId97" w:tooltip="Archer Queen" w:history="1">
        <w:r w:rsidRPr="00EB3C10">
          <w:rPr>
            <w:rStyle w:val="Hyperlink"/>
          </w:rPr>
          <w:t>Archer Queen</w:t>
        </w:r>
      </w:hyperlink>
      <w:r w:rsidRPr="00EB3C10">
        <w:t>, and vice versa. The Barbarian King is the tank specialist, while the </w:t>
      </w:r>
      <w:hyperlink r:id="rId98" w:tooltip="Archer Queen" w:history="1">
        <w:r w:rsidRPr="00EB3C10">
          <w:rPr>
            <w:rStyle w:val="Hyperlink"/>
          </w:rPr>
          <w:t>Archer Queen</w:t>
        </w:r>
      </w:hyperlink>
      <w:r w:rsidRPr="00EB3C10">
        <w:t> is the damage specialist, with the </w:t>
      </w:r>
      <w:hyperlink r:id="rId99" w:tooltip="Grand Warden" w:history="1">
        <w:r w:rsidRPr="00EB3C10">
          <w:rPr>
            <w:rStyle w:val="Hyperlink"/>
          </w:rPr>
          <w:t>Grand Warden</w:t>
        </w:r>
      </w:hyperlink>
      <w:r w:rsidR="006C5FDC">
        <w:rPr>
          <w:rStyle w:val="Hyperlink"/>
        </w:rPr>
        <w:t xml:space="preserve"> </w:t>
      </w:r>
      <w:r w:rsidRPr="00EB3C10">
        <w:t>as the support specialist.</w:t>
      </w:r>
    </w:p>
    <w:p w:rsidR="00EB3C10" w:rsidRPr="00EB3C10" w:rsidRDefault="00EB3C10" w:rsidP="00EB3C10">
      <w:pPr>
        <w:numPr>
          <w:ilvl w:val="1"/>
          <w:numId w:val="7"/>
        </w:numPr>
      </w:pPr>
      <w:r w:rsidRPr="00EB3C10">
        <w:t>When attacking, he can be deployed just like any other </w:t>
      </w:r>
      <w:hyperlink r:id="rId100" w:tooltip="Troops" w:history="1">
        <w:r w:rsidRPr="00EB3C10">
          <w:rPr>
            <w:rStyle w:val="Hyperlink"/>
          </w:rPr>
          <w:t>unit</w:t>
        </w:r>
      </w:hyperlink>
      <w:r w:rsidRPr="00EB3C10">
        <w:t>. When he is damaged, he must sleep to recharge before he can be used again. The regeneration time is directly proportional to how much health he must recover. He may be instantly brought up to full health with </w:t>
      </w:r>
      <w:hyperlink r:id="rId101" w:tooltip="Gems" w:history="1">
        <w:r w:rsidRPr="00EB3C10">
          <w:rPr>
            <w:rStyle w:val="Hyperlink"/>
          </w:rPr>
          <w:t>Gems</w:t>
        </w:r>
      </w:hyperlink>
      <w:r w:rsidRPr="00EB3C10">
        <w:t>.</w:t>
      </w:r>
    </w:p>
    <w:p w:rsidR="00EB3C10" w:rsidRPr="00EB3C10" w:rsidRDefault="00EB3C10" w:rsidP="00EB3C10">
      <w:pPr>
        <w:numPr>
          <w:ilvl w:val="1"/>
          <w:numId w:val="7"/>
        </w:numPr>
      </w:pPr>
      <w:r w:rsidRPr="00EB3C10">
        <w:t>He is best used with support from ranged troops, such as the </w:t>
      </w:r>
      <w:hyperlink r:id="rId102" w:tooltip="Archer" w:history="1">
        <w:r w:rsidRPr="00EB3C10">
          <w:rPr>
            <w:rStyle w:val="Hyperlink"/>
          </w:rPr>
          <w:t>Archer</w:t>
        </w:r>
      </w:hyperlink>
      <w:r w:rsidRPr="00EB3C10">
        <w:t> or </w:t>
      </w:r>
      <w:hyperlink r:id="rId103" w:tooltip="Wizard" w:history="1">
        <w:r w:rsidRPr="00EB3C10">
          <w:rPr>
            <w:rStyle w:val="Hyperlink"/>
          </w:rPr>
          <w:t>Wizard</w:t>
        </w:r>
      </w:hyperlink>
      <w:r w:rsidRPr="00EB3C10">
        <w:t>.</w:t>
      </w:r>
    </w:p>
    <w:p w:rsidR="00EB3C10" w:rsidRPr="00EB3C10" w:rsidRDefault="00EB3C10" w:rsidP="00EB3C10">
      <w:pPr>
        <w:numPr>
          <w:ilvl w:val="1"/>
          <w:numId w:val="7"/>
        </w:numPr>
      </w:pPr>
      <w:r w:rsidRPr="00EB3C10">
        <w:t>He is also good for helping to destroy the remaining buildings of a village after most or all </w:t>
      </w:r>
      <w:hyperlink r:id="rId104" w:tooltip="Defensive Buildings" w:history="1">
        <w:r w:rsidRPr="00EB3C10">
          <w:rPr>
            <w:rStyle w:val="Hyperlink"/>
          </w:rPr>
          <w:t>defenses</w:t>
        </w:r>
      </w:hyperlink>
      <w:r w:rsidRPr="00EB3C10">
        <w:t>have been destroyed.</w:t>
      </w:r>
    </w:p>
    <w:p w:rsidR="00EB3C10" w:rsidRPr="00EB3C10" w:rsidRDefault="00EB3C10" w:rsidP="00EB3C10">
      <w:pPr>
        <w:numPr>
          <w:ilvl w:val="1"/>
          <w:numId w:val="7"/>
        </w:numPr>
      </w:pPr>
      <w:r w:rsidRPr="00EB3C10">
        <w:t>The Barbarian King can be easily swarmed by a group of </w:t>
      </w:r>
      <w:hyperlink r:id="rId105" w:tooltip="Archer" w:history="1">
        <w:r w:rsidRPr="00EB3C10">
          <w:rPr>
            <w:rStyle w:val="Hyperlink"/>
          </w:rPr>
          <w:t>Archers</w:t>
        </w:r>
      </w:hyperlink>
      <w:r w:rsidRPr="00EB3C10">
        <w:t> or </w:t>
      </w:r>
      <w:hyperlink r:id="rId106" w:tooltip="Barbarian" w:history="1">
        <w:r w:rsidRPr="00EB3C10">
          <w:rPr>
            <w:rStyle w:val="Hyperlink"/>
          </w:rPr>
          <w:t>Barbarians</w:t>
        </w:r>
      </w:hyperlink>
      <w:r w:rsidRPr="00EB3C10">
        <w:t> as he only attacks one target at a time and has slow attack speed.</w:t>
      </w:r>
    </w:p>
    <w:p w:rsidR="00EB3C10" w:rsidRPr="00EB3C10" w:rsidRDefault="00EB3C10" w:rsidP="00EB3C10">
      <w:pPr>
        <w:numPr>
          <w:ilvl w:val="1"/>
          <w:numId w:val="7"/>
        </w:numPr>
      </w:pPr>
      <w:r w:rsidRPr="00EB3C10">
        <w:lastRenderedPageBreak/>
        <w:t>As the Iron Fist ability recovers some health, you should let your Barbarian King take some damage before activating this ability to maximize the recovered health provided by activating the ability.</w:t>
      </w:r>
    </w:p>
    <w:p w:rsidR="00EB3C10" w:rsidRPr="00EB3C10" w:rsidRDefault="00EB3C10" w:rsidP="00EB3C10">
      <w:pPr>
        <w:numPr>
          <w:ilvl w:val="1"/>
          <w:numId w:val="7"/>
        </w:numPr>
      </w:pPr>
      <w:r w:rsidRPr="00EB3C10">
        <w:t>The Barbarian King can be healed by </w:t>
      </w:r>
      <w:hyperlink r:id="rId107" w:tooltip="Healing Spell" w:history="1">
        <w:r w:rsidRPr="00EB3C10">
          <w:rPr>
            <w:rStyle w:val="Hyperlink"/>
          </w:rPr>
          <w:t>Healing Spell</w:t>
        </w:r>
      </w:hyperlink>
      <w:r w:rsidRPr="00EB3C10">
        <w:t> or a </w:t>
      </w:r>
      <w:hyperlink r:id="rId108" w:tooltip="Healer" w:history="1">
        <w:r w:rsidRPr="00EB3C10">
          <w:rPr>
            <w:rStyle w:val="Hyperlink"/>
          </w:rPr>
          <w:t>Healer</w:t>
        </w:r>
      </w:hyperlink>
      <w:r w:rsidRPr="00EB3C10">
        <w:t> while battling; however, this healing occurs at 55% of the rate of that of normal </w:t>
      </w:r>
      <w:hyperlink r:id="rId109" w:tooltip="Troops" w:history="1">
        <w:r w:rsidRPr="00EB3C10">
          <w:rPr>
            <w:rStyle w:val="Hyperlink"/>
          </w:rPr>
          <w:t>troops</w:t>
        </w:r>
      </w:hyperlink>
      <w:r w:rsidRPr="00EB3C10">
        <w:t>.</w:t>
      </w:r>
    </w:p>
    <w:p w:rsidR="00EB3C10" w:rsidRPr="00EB3C10" w:rsidRDefault="00EB3C10" w:rsidP="00EB3C10">
      <w:pPr>
        <w:numPr>
          <w:ilvl w:val="1"/>
          <w:numId w:val="7"/>
        </w:numPr>
      </w:pPr>
      <w:r w:rsidRPr="00EB3C10">
        <w:t>Avoid using the ability when the King approaches a </w:t>
      </w:r>
      <w:hyperlink r:id="rId110" w:tooltip="Bomb Tower" w:history="1">
        <w:r w:rsidRPr="00EB3C10">
          <w:rPr>
            <w:rStyle w:val="Hyperlink"/>
          </w:rPr>
          <w:t>Bomb Tower</w:t>
        </w:r>
      </w:hyperlink>
      <w:r w:rsidRPr="00EB3C10">
        <w:t> or an area where you suspect a </w:t>
      </w:r>
      <w:hyperlink r:id="rId111" w:tooltip="Giant Bomb" w:history="1">
        <w:r w:rsidRPr="00EB3C10">
          <w:rPr>
            <w:rStyle w:val="Hyperlink"/>
          </w:rPr>
          <w:t>Giant Bomb</w:t>
        </w:r>
      </w:hyperlink>
      <w:r w:rsidRPr="00EB3C10">
        <w:t> will be, unless you desperately need to recover health. If you do so, the summoned Barbarians will most likely be wiped out by the resulting explosion.</w:t>
      </w:r>
    </w:p>
    <w:p w:rsidR="00EB3C10" w:rsidRPr="00EB3C10" w:rsidRDefault="00EB3C10" w:rsidP="00EB3C10">
      <w:pPr>
        <w:numPr>
          <w:ilvl w:val="2"/>
          <w:numId w:val="7"/>
        </w:numPr>
      </w:pPr>
      <w:r w:rsidRPr="00EB3C10">
        <w:t>You can negate the explosion by using the Eternal Tome ability of the </w:t>
      </w:r>
      <w:hyperlink r:id="rId112" w:tooltip="Grand Warden" w:history="1">
        <w:r w:rsidRPr="00EB3C10">
          <w:rPr>
            <w:rStyle w:val="Hyperlink"/>
          </w:rPr>
          <w:t>Grand Warden</w:t>
        </w:r>
      </w:hyperlink>
      <w:r w:rsidRPr="00EB3C10">
        <w:t>, but you may find it more useful to save the ability for tackling a more heavily-defended section of the base.</w:t>
      </w:r>
    </w:p>
    <w:p w:rsidR="00EB3C10" w:rsidRPr="00EB3C10" w:rsidRDefault="00EB3C10" w:rsidP="00EB3C10">
      <w:pPr>
        <w:numPr>
          <w:ilvl w:val="0"/>
          <w:numId w:val="7"/>
        </w:numPr>
      </w:pPr>
      <w:r w:rsidRPr="00EB3C10">
        <w:rPr>
          <w:b/>
          <w:bCs/>
        </w:rPr>
        <w:t>Defensive Strategy</w:t>
      </w:r>
    </w:p>
    <w:p w:rsidR="00EB3C10" w:rsidRPr="00EB3C10" w:rsidRDefault="00EB3C10" w:rsidP="00EB3C10">
      <w:pPr>
        <w:numPr>
          <w:ilvl w:val="1"/>
          <w:numId w:val="7"/>
        </w:numPr>
      </w:pPr>
      <w:r w:rsidRPr="00EB3C10">
        <w:t>Set the Barbarian King to "Guard" mode when he is at lower levels as he takes less time to regenerate and will not interfere when you are attacking.</w:t>
      </w:r>
    </w:p>
    <w:p w:rsidR="00EB3C10" w:rsidRPr="00EB3C10" w:rsidRDefault="00EB3C10" w:rsidP="00EB3C10">
      <w:pPr>
        <w:numPr>
          <w:ilvl w:val="1"/>
          <w:numId w:val="7"/>
        </w:numPr>
      </w:pPr>
      <w:r w:rsidRPr="00EB3C10">
        <w:t>Though he is very strong on offense, he only attacks one target at a time on defense which makes him easy to kill with multiple units, so protect him with splash-damaging defenses.</w:t>
      </w:r>
    </w:p>
    <w:p w:rsidR="00EB3C10" w:rsidRPr="00EB3C10" w:rsidRDefault="00EB3C10" w:rsidP="00EB3C10">
      <w:pPr>
        <w:numPr>
          <w:ilvl w:val="1"/>
          <w:numId w:val="7"/>
        </w:numPr>
      </w:pPr>
      <w:r w:rsidRPr="00EB3C10">
        <w:t>It is a good idea to place the </w:t>
      </w:r>
      <w:hyperlink r:id="rId113" w:tooltip="Barbarian King Altar" w:history="1">
        <w:r w:rsidRPr="00EB3C10">
          <w:rPr>
            <w:rStyle w:val="Hyperlink"/>
          </w:rPr>
          <w:t>Altar</w:t>
        </w:r>
      </w:hyperlink>
      <w:r w:rsidRPr="00EB3C10">
        <w:t> in the middle of a group of storages or other areas you wish to protect.</w:t>
      </w:r>
    </w:p>
    <w:p w:rsidR="00EB3C10" w:rsidRPr="00EB3C10" w:rsidRDefault="00EB3C10" w:rsidP="00EB3C10">
      <w:pPr>
        <w:numPr>
          <w:ilvl w:val="1"/>
          <w:numId w:val="7"/>
        </w:numPr>
      </w:pPr>
      <w:r w:rsidRPr="00EB3C10">
        <w:t>The Barbarian King is a melee troop, meaning cannot damage </w:t>
      </w:r>
      <w:hyperlink r:id="rId114" w:tooltip="Category:Air Troops" w:history="1">
        <w:r w:rsidRPr="00EB3C10">
          <w:rPr>
            <w:rStyle w:val="Hyperlink"/>
          </w:rPr>
          <w:t>air units</w:t>
        </w:r>
      </w:hyperlink>
      <w:r w:rsidRPr="00EB3C10">
        <w:t> (though the </w:t>
      </w:r>
      <w:hyperlink r:id="rId115" w:tooltip="Archer Queen" w:history="1">
        <w:r w:rsidRPr="00EB3C10">
          <w:rPr>
            <w:rStyle w:val="Hyperlink"/>
          </w:rPr>
          <w:t>Archer Queen</w:t>
        </w:r>
      </w:hyperlink>
      <w:r w:rsidRPr="00EB3C10">
        <w:t> and </w:t>
      </w:r>
      <w:hyperlink r:id="rId116" w:tooltip="Grand Warden" w:history="1">
        <w:r w:rsidRPr="00EB3C10">
          <w:rPr>
            <w:rStyle w:val="Hyperlink"/>
          </w:rPr>
          <w:t>Grand Warden</w:t>
        </w:r>
      </w:hyperlink>
      <w:r w:rsidRPr="00EB3C10">
        <w:t> can).</w:t>
      </w:r>
    </w:p>
    <w:p w:rsidR="00EB3C10" w:rsidRPr="00EB3C10" w:rsidRDefault="00EB3C10" w:rsidP="00EB3C10">
      <w:pPr>
        <w:numPr>
          <w:ilvl w:val="1"/>
          <w:numId w:val="7"/>
        </w:numPr>
      </w:pPr>
      <w:r w:rsidRPr="00EB3C10">
        <w:t>Unlike </w:t>
      </w:r>
      <w:hyperlink r:id="rId117" w:tooltip="Troops" w:history="1">
        <w:r w:rsidRPr="00EB3C10">
          <w:rPr>
            <w:rStyle w:val="Hyperlink"/>
          </w:rPr>
          <w:t>troops</w:t>
        </w:r>
      </w:hyperlink>
      <w:r w:rsidRPr="00EB3C10">
        <w:t> in the </w:t>
      </w:r>
      <w:hyperlink r:id="rId118" w:tooltip="Clan Castle" w:history="1">
        <w:r w:rsidRPr="00EB3C10">
          <w:rPr>
            <w:rStyle w:val="Hyperlink"/>
          </w:rPr>
          <w:t>Clan Castle</w:t>
        </w:r>
      </w:hyperlink>
      <w:r w:rsidRPr="00EB3C10">
        <w:t>, the Barbarian King cannot be lured to the edge of the map and then destroyed out of range of the defenses (unless his </w:t>
      </w:r>
      <w:hyperlink r:id="rId119" w:tooltip="Barbarian King Altar" w:history="1">
        <w:r w:rsidRPr="00EB3C10">
          <w:rPr>
            <w:rStyle w:val="Hyperlink"/>
          </w:rPr>
          <w:t>Altar</w:t>
        </w:r>
      </w:hyperlink>
      <w:r w:rsidRPr="00EB3C10">
        <w:t> is near the edge). If his target moves out of his patrol area, he will retreat and engage another enemy inside his patrol area. If no enemies remain in his patrol area, he will resume patrolling.</w:t>
      </w:r>
    </w:p>
    <w:p w:rsidR="00EB3C10" w:rsidRPr="00EB3C10" w:rsidRDefault="00EB3C10" w:rsidP="00EB3C10">
      <w:pPr>
        <w:numPr>
          <w:ilvl w:val="1"/>
          <w:numId w:val="7"/>
        </w:numPr>
      </w:pPr>
      <w:r w:rsidRPr="00EB3C10">
        <w:t>Although the Barbarian King cannot be lured outside of his patrol range, he will lure attacking </w:t>
      </w:r>
      <w:hyperlink r:id="rId120" w:tooltip="Troops" w:history="1">
        <w:r w:rsidRPr="00EB3C10">
          <w:rPr>
            <w:rStyle w:val="Hyperlink"/>
          </w:rPr>
          <w:t>troops</w:t>
        </w:r>
      </w:hyperlink>
      <w:r w:rsidRPr="00EB3C10">
        <w:t>towards him, sometimes ignoring the structure they were originally targeting. This may be a problem in some cases; if you put the Barbarian King near your </w:t>
      </w:r>
      <w:hyperlink r:id="rId121" w:tooltip="Town Hall" w:history="1">
        <w:r w:rsidRPr="00EB3C10">
          <w:rPr>
            <w:rStyle w:val="Hyperlink"/>
          </w:rPr>
          <w:t>Town Hall</w:t>
        </w:r>
      </w:hyperlink>
      <w:r w:rsidRPr="00EB3C10">
        <w:t>, the attacking troops can be lured toward the Barbarian King, and consequently get closer to the Town Hall.</w:t>
      </w:r>
    </w:p>
    <w:p w:rsidR="00EB3C10" w:rsidRPr="00EB3C10" w:rsidRDefault="00A02F7D" w:rsidP="00EB3C10">
      <w:r>
        <w:pict>
          <v:rect id="_x0000_i1034" style="width:0;height:1.5pt" o:hralign="center" o:hrstd="t" o:hrnoshade="t" o:hr="t" fillcolor="#3a3a3a" stroked="f"/>
        </w:pict>
      </w:r>
    </w:p>
    <w:p w:rsidR="00EB3C10" w:rsidRPr="00EB3C10" w:rsidRDefault="00EB3C10" w:rsidP="00EB3C10">
      <w:pPr>
        <w:numPr>
          <w:ilvl w:val="0"/>
          <w:numId w:val="8"/>
        </w:numPr>
      </w:pPr>
      <w:r w:rsidRPr="00EB3C10">
        <w:rPr>
          <w:b/>
          <w:bCs/>
        </w:rPr>
        <w:t>Against a Barbarian King</w:t>
      </w:r>
    </w:p>
    <w:p w:rsidR="00EB3C10" w:rsidRPr="00EB3C10" w:rsidRDefault="00EB3C10" w:rsidP="00EB3C10">
      <w:pPr>
        <w:numPr>
          <w:ilvl w:val="1"/>
          <w:numId w:val="8"/>
        </w:numPr>
      </w:pPr>
      <w:r w:rsidRPr="00EB3C10">
        <w:t>If a defensive King is causing trouble to your troops, use some small troops, such as </w:t>
      </w:r>
      <w:hyperlink r:id="rId122" w:tooltip="Barbarian" w:history="1">
        <w:r w:rsidRPr="00EB3C10">
          <w:rPr>
            <w:rStyle w:val="Hyperlink"/>
          </w:rPr>
          <w:t>Barbarians</w:t>
        </w:r>
      </w:hyperlink>
      <w:r w:rsidRPr="00EB3C10">
        <w:t>, behind a tanking troop. This will ensure the King is defeated with minimal loss in troops.</w:t>
      </w:r>
    </w:p>
    <w:p w:rsidR="00EB3C10" w:rsidRPr="00EB3C10" w:rsidRDefault="00EB3C10" w:rsidP="00EB3C10">
      <w:pPr>
        <w:numPr>
          <w:ilvl w:val="1"/>
          <w:numId w:val="8"/>
        </w:numPr>
      </w:pPr>
      <w:r w:rsidRPr="00EB3C10">
        <w:t>If the base has no </w:t>
      </w:r>
      <w:hyperlink r:id="rId123" w:tooltip="Archer Queen" w:history="1">
        <w:r w:rsidRPr="00EB3C10">
          <w:rPr>
            <w:rStyle w:val="Hyperlink"/>
          </w:rPr>
          <w:t>Archer Queen</w:t>
        </w:r>
      </w:hyperlink>
      <w:r w:rsidRPr="00EB3C10">
        <w:t>, or if she is far enough away from the Barbarian King, then attack with air troops, away from buildings that target air troops. You may have to deploy ground troops periodically in order to keep the Barbarian King in an area where your air troops may safely attack the King, so this strategy may not always be effective.</w:t>
      </w:r>
    </w:p>
    <w:p w:rsidR="00EB3C10" w:rsidRPr="00EB3C10" w:rsidRDefault="00EB3C10" w:rsidP="00EB3C10">
      <w:pPr>
        <w:numPr>
          <w:ilvl w:val="1"/>
          <w:numId w:val="8"/>
        </w:numPr>
      </w:pPr>
      <w:r w:rsidRPr="00EB3C10">
        <w:t>Air attacks such as </w:t>
      </w:r>
      <w:hyperlink r:id="rId124" w:tooltip="Balloon" w:history="1">
        <w:r w:rsidRPr="00EB3C10">
          <w:rPr>
            <w:rStyle w:val="Hyperlink"/>
          </w:rPr>
          <w:t>Balloons</w:t>
        </w:r>
      </w:hyperlink>
      <w:r w:rsidRPr="00EB3C10">
        <w:t> and </w:t>
      </w:r>
      <w:hyperlink r:id="rId125" w:tooltip="Minion" w:history="1">
        <w:r w:rsidRPr="00EB3C10">
          <w:rPr>
            <w:rStyle w:val="Hyperlink"/>
          </w:rPr>
          <w:t>Minions</w:t>
        </w:r>
      </w:hyperlink>
      <w:r w:rsidRPr="00EB3C10">
        <w:t> have little to worry from a Barbarian King; he can usually be ignored in such cases. While the Barbarian King cannot retaliate against air troops, he can still distract them away from other valuable targets, such as the </w:t>
      </w:r>
      <w:hyperlink r:id="rId126" w:tooltip="Town Hall" w:history="1">
        <w:r w:rsidRPr="00EB3C10">
          <w:rPr>
            <w:rStyle w:val="Hyperlink"/>
          </w:rPr>
          <w:t>Town Hall</w:t>
        </w:r>
      </w:hyperlink>
      <w:r w:rsidRPr="00EB3C10">
        <w:t>.</w:t>
      </w:r>
    </w:p>
    <w:p w:rsidR="00EB3C10" w:rsidRPr="00EB3C10" w:rsidRDefault="00EB3C10" w:rsidP="00EB3C10">
      <w:pPr>
        <w:numPr>
          <w:ilvl w:val="1"/>
          <w:numId w:val="8"/>
        </w:numPr>
      </w:pPr>
      <w:r w:rsidRPr="00EB3C10">
        <w:t>Although swarms of troops are effective against the Barbarian King, the </w:t>
      </w:r>
      <w:hyperlink r:id="rId127" w:tooltip="P.E.K.K.A" w:history="1">
        <w:r w:rsidRPr="00EB3C10">
          <w:rPr>
            <w:rStyle w:val="Hyperlink"/>
          </w:rPr>
          <w:t>P.E.K.K.A</w:t>
        </w:r>
      </w:hyperlink>
      <w:r w:rsidRPr="00EB3C10">
        <w:t> is also effective for taking down low level Barbarian Kings.</w:t>
      </w:r>
    </w:p>
    <w:p w:rsidR="00EB3C10" w:rsidRPr="00EB3C10" w:rsidRDefault="00EB3C10" w:rsidP="00EB3C10">
      <w:pPr>
        <w:numPr>
          <w:ilvl w:val="1"/>
          <w:numId w:val="8"/>
        </w:numPr>
      </w:pPr>
      <w:r w:rsidRPr="00EB3C10">
        <w:t>You can distract the enemy Barbarian King with troops such as Giants or Golems, and send in high damage troops behind such as </w:t>
      </w:r>
      <w:hyperlink r:id="rId128" w:tooltip="Wizard" w:history="1">
        <w:r w:rsidRPr="00EB3C10">
          <w:rPr>
            <w:rStyle w:val="Hyperlink"/>
          </w:rPr>
          <w:t>Wizards</w:t>
        </w:r>
      </w:hyperlink>
      <w:r w:rsidRPr="00EB3C10">
        <w:t> or the </w:t>
      </w:r>
      <w:hyperlink r:id="rId129" w:tooltip="Archer Queen" w:history="1">
        <w:r w:rsidRPr="00EB3C10">
          <w:rPr>
            <w:rStyle w:val="Hyperlink"/>
          </w:rPr>
          <w:t>Archer Queen</w:t>
        </w:r>
      </w:hyperlink>
      <w:r w:rsidRPr="00EB3C10">
        <w:t>. This tactic can defeat the Barbarian King fairly easily.</w:t>
      </w:r>
    </w:p>
    <w:p w:rsidR="00EB3C10" w:rsidRPr="00EB3C10" w:rsidRDefault="00A02F7D" w:rsidP="00EB3C10">
      <w:r>
        <w:pict>
          <v:rect id="_x0000_i1035" style="width:0;height:1.5pt" o:hralign="center" o:hrstd="t" o:hrnoshade="t" o:hr="t" fillcolor="#3a3a3a" stroked="f"/>
        </w:pict>
      </w:r>
    </w:p>
    <w:p w:rsidR="00EB3C10" w:rsidRPr="00EB3C10" w:rsidRDefault="00EB3C10" w:rsidP="00EB3C10">
      <w:pPr>
        <w:numPr>
          <w:ilvl w:val="0"/>
          <w:numId w:val="9"/>
        </w:numPr>
      </w:pPr>
      <w:r w:rsidRPr="00EB3C10">
        <w:rPr>
          <w:b/>
          <w:bCs/>
        </w:rPr>
        <w:t>Upgrade Differences</w:t>
      </w:r>
    </w:p>
    <w:p w:rsidR="00EB3C10" w:rsidRPr="00EB3C10" w:rsidRDefault="00EB3C10" w:rsidP="00EB3C10">
      <w:pPr>
        <w:numPr>
          <w:ilvl w:val="1"/>
          <w:numId w:val="9"/>
        </w:numPr>
      </w:pPr>
      <w:r w:rsidRPr="00EB3C10">
        <w:t>The Barbarian King goes through significant visual changes at levels 10, 20 and 41.</w:t>
      </w:r>
    </w:p>
    <w:p w:rsidR="00EB3C10" w:rsidRPr="00EB3C10" w:rsidRDefault="00EB3C10" w:rsidP="00EB3C10">
      <w:pPr>
        <w:numPr>
          <w:ilvl w:val="2"/>
          <w:numId w:val="9"/>
        </w:numPr>
      </w:pPr>
      <w:r w:rsidRPr="00EB3C10">
        <w:lastRenderedPageBreak/>
        <w:t>Initially, the Barbarian King is similar to a giant </w:t>
      </w:r>
      <w:hyperlink r:id="rId130" w:tooltip="Barbarian" w:history="1">
        <w:r w:rsidRPr="00EB3C10">
          <w:rPr>
            <w:rStyle w:val="Hyperlink"/>
          </w:rPr>
          <w:t>Barbarian</w:t>
        </w:r>
      </w:hyperlink>
      <w:r w:rsidRPr="00EB3C10">
        <w:t>, with a steel crown, steel gauntlet, and steel shoulder guard. He uses a blunt sword with a stone hilt.</w:t>
      </w:r>
    </w:p>
    <w:p w:rsidR="00EB3C10" w:rsidRPr="00EB3C10" w:rsidRDefault="00EB3C10" w:rsidP="00EB3C10">
      <w:pPr>
        <w:numPr>
          <w:ilvl w:val="2"/>
          <w:numId w:val="9"/>
        </w:numPr>
      </w:pPr>
      <w:r w:rsidRPr="00EB3C10">
        <w:t>At level 10, his gauntlet changes from steel to gold.</w:t>
      </w:r>
    </w:p>
    <w:p w:rsidR="00EB3C10" w:rsidRPr="00EB3C10" w:rsidRDefault="00EB3C10" w:rsidP="00EB3C10">
      <w:pPr>
        <w:numPr>
          <w:ilvl w:val="2"/>
          <w:numId w:val="9"/>
        </w:numPr>
      </w:pPr>
      <w:r w:rsidRPr="00EB3C10">
        <w:t>At level 20, his shoulder guard's edge turns to gold, and the central spike turns gold as well.</w:t>
      </w:r>
    </w:p>
    <w:p w:rsidR="00EB3C10" w:rsidRPr="00EB3C10" w:rsidRDefault="00EB3C10" w:rsidP="00EB3C10">
      <w:pPr>
        <w:numPr>
          <w:ilvl w:val="2"/>
          <w:numId w:val="9"/>
        </w:numPr>
      </w:pPr>
      <w:r w:rsidRPr="00EB3C10">
        <w:t>At level 41, his crown also turns gold.</w:t>
      </w:r>
    </w:p>
    <w:p w:rsidR="00EB3C10" w:rsidRPr="00EB3C10" w:rsidRDefault="00A02F7D" w:rsidP="00EB3C10">
      <w:r>
        <w:pict>
          <v:rect id="_x0000_i1036" style="width:0;height:1.5pt" o:hralign="center" o:hrstd="t" o:hrnoshade="t" o:hr="t" fillcolor="#3a3a3a" stroked="f"/>
        </w:pict>
      </w:r>
    </w:p>
    <w:p w:rsidR="00EB3C10" w:rsidRPr="00EB3C10" w:rsidRDefault="00EB3C10" w:rsidP="00EB3C10">
      <w:pPr>
        <w:numPr>
          <w:ilvl w:val="0"/>
          <w:numId w:val="10"/>
        </w:numPr>
      </w:pPr>
      <w:r w:rsidRPr="00EB3C10">
        <w:rPr>
          <w:b/>
          <w:bCs/>
        </w:rPr>
        <w:t>History</w:t>
      </w:r>
    </w:p>
    <w:p w:rsidR="00EB3C10" w:rsidRPr="00EB3C10" w:rsidRDefault="00EB3C10" w:rsidP="00EB3C10">
      <w:pPr>
        <w:numPr>
          <w:ilvl w:val="1"/>
          <w:numId w:val="10"/>
        </w:numPr>
      </w:pPr>
      <w:r w:rsidRPr="00EB3C10">
        <w:t>He was introduced in the 10/1/13 update, with 30 levels.</w:t>
      </w:r>
    </w:p>
    <w:p w:rsidR="00EB3C10" w:rsidRPr="00EB3C10" w:rsidRDefault="00EB3C10" w:rsidP="00EB3C10">
      <w:pPr>
        <w:numPr>
          <w:ilvl w:val="1"/>
          <w:numId w:val="10"/>
        </w:numPr>
      </w:pPr>
      <w:r w:rsidRPr="00EB3C10">
        <w:t>The 23/5/13 update added the levels 31-40 for the newly added Town Hall 10, and decreased his upgrade time, regeneration time and upgrade costs on some levels.</w:t>
      </w:r>
    </w:p>
    <w:p w:rsidR="00EB3C10" w:rsidRPr="00EB3C10" w:rsidRDefault="00EB3C10" w:rsidP="00EB3C10">
      <w:pPr>
        <w:numPr>
          <w:ilvl w:val="1"/>
          <w:numId w:val="10"/>
        </w:numPr>
      </w:pPr>
      <w:r w:rsidRPr="00EB3C10">
        <w:t>The 29/1/14 update added the Iron Fist ability.</w:t>
      </w:r>
    </w:p>
    <w:p w:rsidR="00EB3C10" w:rsidRPr="00EB3C10" w:rsidRDefault="00EB3C10" w:rsidP="00EB3C10">
      <w:pPr>
        <w:numPr>
          <w:ilvl w:val="1"/>
          <w:numId w:val="10"/>
        </w:numPr>
      </w:pPr>
      <w:r w:rsidRPr="00EB3C10">
        <w:t>The 3/7/14 update reduced the effect of the </w:t>
      </w:r>
      <w:hyperlink r:id="rId131" w:tooltip="Rage Spell" w:history="1">
        <w:r w:rsidRPr="00EB3C10">
          <w:rPr>
            <w:rStyle w:val="Hyperlink"/>
          </w:rPr>
          <w:t>Rage Spell</w:t>
        </w:r>
      </w:hyperlink>
      <w:r w:rsidRPr="00EB3C10">
        <w:t> on the King by 20%, but the Iron Fist ability recovers some health and summons more Barbarians.</w:t>
      </w:r>
    </w:p>
    <w:p w:rsidR="00EB3C10" w:rsidRPr="00EB3C10" w:rsidRDefault="00EB3C10" w:rsidP="00EB3C10">
      <w:pPr>
        <w:numPr>
          <w:ilvl w:val="1"/>
          <w:numId w:val="10"/>
        </w:numPr>
      </w:pPr>
      <w:r w:rsidRPr="00EB3C10">
        <w:t>The 16/9/14 update has halved the regeneration time relative to before that update (up to level 30).</w:t>
      </w:r>
    </w:p>
    <w:p w:rsidR="00EB3C10" w:rsidRPr="00EB3C10" w:rsidRDefault="00EB3C10" w:rsidP="00EB3C10">
      <w:pPr>
        <w:numPr>
          <w:ilvl w:val="1"/>
          <w:numId w:val="10"/>
        </w:numPr>
      </w:pPr>
      <w:r w:rsidRPr="00EB3C10">
        <w:t>The 24/5/16 update additionally decreased the regeneration time of all levels relative to before that by a significant amount.</w:t>
      </w:r>
    </w:p>
    <w:p w:rsidR="00EB3C10" w:rsidRPr="00EB3C10" w:rsidRDefault="00EB3C10" w:rsidP="00EB3C10">
      <w:pPr>
        <w:numPr>
          <w:ilvl w:val="1"/>
          <w:numId w:val="10"/>
        </w:numPr>
      </w:pPr>
      <w:r w:rsidRPr="00EB3C10">
        <w:t>The 19/12/16 update added levels 41-45 for the Barbarian King, and decreased his upgrade costs at levels 31-40.</w:t>
      </w:r>
    </w:p>
    <w:p w:rsidR="00EB3C10" w:rsidRPr="00EB3C10" w:rsidRDefault="00EB3C10" w:rsidP="00EB3C10">
      <w:pPr>
        <w:numPr>
          <w:ilvl w:val="1"/>
          <w:numId w:val="10"/>
        </w:numPr>
      </w:pPr>
      <w:r w:rsidRPr="00EB3C10">
        <w:t>The 18/12/17 update added levels 46-50 and decreased his upgrade costs at levels 8-45.</w:t>
      </w:r>
    </w:p>
    <w:p w:rsidR="00EB3C10" w:rsidRPr="00EB3C10" w:rsidRDefault="00EB3C10" w:rsidP="00EB3C10">
      <w:pPr>
        <w:numPr>
          <w:ilvl w:val="1"/>
          <w:numId w:val="10"/>
        </w:numPr>
      </w:pPr>
      <w:r w:rsidRPr="00EB3C10">
        <w:t>The 6/3/18 update changed the mechanics of the Barbarian King's Iron Fist ability; aside from the Barbarian King himself, it now only affects the Barbarians he summons and no longer has any effect on any other Barbarians.</w:t>
      </w:r>
    </w:p>
    <w:p w:rsidR="00EB3C10" w:rsidRPr="00EB3C10" w:rsidRDefault="00EB3C10" w:rsidP="00EB3C10">
      <w:pPr>
        <w:numPr>
          <w:ilvl w:val="1"/>
          <w:numId w:val="10"/>
        </w:numPr>
      </w:pPr>
      <w:r w:rsidRPr="00EB3C10">
        <w:t>The 11/6/18 update added levels 51-60, and increased the healing effects on the King by 10%.</w:t>
      </w:r>
    </w:p>
    <w:p w:rsidR="00EB3C10" w:rsidRPr="00EB3C10" w:rsidRDefault="00EB3C10" w:rsidP="00EB3C10">
      <w:pPr>
        <w:numPr>
          <w:ilvl w:val="1"/>
          <w:numId w:val="10"/>
        </w:numPr>
      </w:pPr>
      <w:r w:rsidRPr="00EB3C10">
        <w:t>The 26/6/18 maintenance break reduced the regeneration times across all levels and the upgrade times for levels 39 and below.</w:t>
      </w:r>
    </w:p>
    <w:p w:rsidR="00EB3C10" w:rsidRPr="00EB3C10" w:rsidRDefault="00EB3C10" w:rsidP="00EB3C10">
      <w:pPr>
        <w:numPr>
          <w:ilvl w:val="1"/>
          <w:numId w:val="10"/>
        </w:numPr>
      </w:pPr>
      <w:r w:rsidRPr="00EB3C10">
        <w:rPr>
          <w:noProof/>
        </w:rPr>
        <w:drawing>
          <wp:inline distT="0" distB="0" distL="0" distR="0">
            <wp:extent cx="1146175" cy="1371600"/>
            <wp:effectExtent l="0" t="0" r="0" b="0"/>
            <wp:docPr id="17" name="Picture 17" descr="Gladiator Ki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Gladiator King">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6175" cy="1371600"/>
                    </a:xfrm>
                    <a:prstGeom prst="rect">
                      <a:avLst/>
                    </a:prstGeom>
                    <a:noFill/>
                    <a:ln>
                      <a:noFill/>
                    </a:ln>
                  </pic:spPr>
                </pic:pic>
              </a:graphicData>
            </a:graphic>
          </wp:inline>
        </w:drawing>
      </w:r>
      <w:r w:rsidRPr="00EB3C10">
        <w:t>The 2/4/19 update gave a new look to the Barbarian King, as well as the </w:t>
      </w:r>
      <w:hyperlink r:id="rId134" w:tooltip="Archer Queen" w:history="1">
        <w:r w:rsidRPr="00EB3C10">
          <w:rPr>
            <w:rStyle w:val="Hyperlink"/>
          </w:rPr>
          <w:t>Archer Queen</w:t>
        </w:r>
      </w:hyperlink>
      <w:r w:rsidRPr="00EB3C10">
        <w:t> and in the near future it will be also implemented a change to the </w:t>
      </w:r>
      <w:hyperlink r:id="rId135" w:tooltip="Grand Warden" w:history="1">
        <w:r w:rsidRPr="00EB3C10">
          <w:rPr>
            <w:rStyle w:val="Hyperlink"/>
          </w:rPr>
          <w:t>Grand Warden</w:t>
        </w:r>
      </w:hyperlink>
      <w:r w:rsidRPr="00EB3C10">
        <w:t>, both heroes have been converted to 3D models in order to be able to receive different skins. The skins once received they will be permanent for the heroes wardrobe. The skin that a player will receive by buying the Gold Pass and completing the final reward tier in the </w:t>
      </w:r>
      <w:hyperlink r:id="rId136" w:tooltip="Season Challenges" w:history="1">
        <w:r w:rsidRPr="00EB3C10">
          <w:rPr>
            <w:rStyle w:val="Hyperlink"/>
          </w:rPr>
          <w:t>Season Challenges</w:t>
        </w:r>
      </w:hyperlink>
      <w:r w:rsidRPr="00EB3C10">
        <w:t> in April 2019 is called "Gladiator King".</w:t>
      </w:r>
    </w:p>
    <w:p w:rsidR="00EB3C10" w:rsidRPr="00EB3C10" w:rsidRDefault="00A02F7D" w:rsidP="00EB3C10">
      <w:r>
        <w:pict>
          <v:rect id="_x0000_i1037" style="width:0;height:1.5pt" o:hralign="center" o:hrstd="t" o:hrnoshade="t" o:hr="t" fillcolor="#3a3a3a" stroked="f"/>
        </w:pict>
      </w:r>
    </w:p>
    <w:p w:rsidR="00EB3C10" w:rsidRPr="00EB3C10" w:rsidRDefault="00EB3C10" w:rsidP="00EB3C10">
      <w:pPr>
        <w:numPr>
          <w:ilvl w:val="0"/>
          <w:numId w:val="11"/>
        </w:numPr>
      </w:pPr>
      <w:r w:rsidRPr="00EB3C10">
        <w:rPr>
          <w:b/>
          <w:bCs/>
        </w:rPr>
        <w:t>Trivia</w:t>
      </w:r>
    </w:p>
    <w:p w:rsidR="00EB3C10" w:rsidRPr="00EB3C10" w:rsidRDefault="00EB3C10" w:rsidP="00EB3C10">
      <w:pPr>
        <w:numPr>
          <w:ilvl w:val="1"/>
          <w:numId w:val="11"/>
        </w:numPr>
      </w:pPr>
      <w:r w:rsidRPr="00EB3C10">
        <w:t>The Barbarian King only holds his sword in his right hand when he is turned toward to the right sides of the village. When the King turns and faces to the left he is rendered in mirror image, causing his sword and gauntlet/shoulder guard to switch arms. This is done ostensibly to save graphics space.</w:t>
      </w:r>
    </w:p>
    <w:p w:rsidR="00EB3C10" w:rsidRPr="00EB3C10" w:rsidRDefault="00EB3C10" w:rsidP="00EB3C10">
      <w:pPr>
        <w:numPr>
          <w:ilvl w:val="1"/>
          <w:numId w:val="11"/>
        </w:numPr>
      </w:pPr>
      <w:r w:rsidRPr="00EB3C10">
        <w:t>Every slash he makes on a </w:t>
      </w:r>
      <w:hyperlink r:id="rId137" w:tooltip="Buildings" w:history="1">
        <w:r w:rsidRPr="00EB3C10">
          <w:rPr>
            <w:rStyle w:val="Hyperlink"/>
          </w:rPr>
          <w:t>building</w:t>
        </w:r>
      </w:hyperlink>
      <w:r w:rsidRPr="00EB3C10">
        <w:t> or </w:t>
      </w:r>
      <w:hyperlink r:id="rId138" w:tooltip="Troops" w:history="1">
        <w:r w:rsidRPr="00EB3C10">
          <w:rPr>
            <w:rStyle w:val="Hyperlink"/>
          </w:rPr>
          <w:t>unit</w:t>
        </w:r>
      </w:hyperlink>
      <w:r w:rsidRPr="00EB3C10">
        <w:t> creates a mini explosion.</w:t>
      </w:r>
    </w:p>
    <w:p w:rsidR="00EB3C10" w:rsidRPr="00EB3C10" w:rsidRDefault="00EB3C10" w:rsidP="00EB3C10">
      <w:pPr>
        <w:numPr>
          <w:ilvl w:val="1"/>
          <w:numId w:val="11"/>
        </w:numPr>
      </w:pPr>
      <w:r w:rsidRPr="00EB3C10">
        <w:t>When you tap on him he will yell a low pitched battle cry and stand still for a moment, similar to the </w:t>
      </w:r>
      <w:hyperlink r:id="rId139" w:tooltip="Archer Queen" w:history="1">
        <w:r w:rsidRPr="00EB3C10">
          <w:rPr>
            <w:rStyle w:val="Hyperlink"/>
          </w:rPr>
          <w:t>Archer Queen</w:t>
        </w:r>
      </w:hyperlink>
      <w:r w:rsidRPr="00EB3C10">
        <w:t> and the </w:t>
      </w:r>
      <w:hyperlink r:id="rId140" w:tooltip="Grand Warden" w:history="1">
        <w:r w:rsidRPr="00EB3C10">
          <w:rPr>
            <w:rStyle w:val="Hyperlink"/>
          </w:rPr>
          <w:t>Grand Warden</w:t>
        </w:r>
      </w:hyperlink>
      <w:r w:rsidRPr="00EB3C10">
        <w:t>.</w:t>
      </w:r>
    </w:p>
    <w:p w:rsidR="00EB3C10" w:rsidRPr="00EB3C10" w:rsidRDefault="00EB3C10" w:rsidP="00EB3C10">
      <w:pPr>
        <w:numPr>
          <w:ilvl w:val="1"/>
          <w:numId w:val="11"/>
        </w:numPr>
      </w:pPr>
      <w:r w:rsidRPr="00EB3C10">
        <w:lastRenderedPageBreak/>
        <w:t>When the Barbarian King is completely healed, a jingle will play, like the </w:t>
      </w:r>
      <w:hyperlink r:id="rId141" w:tooltip="Archer Queen" w:history="1">
        <w:r w:rsidRPr="00EB3C10">
          <w:rPr>
            <w:rStyle w:val="Hyperlink"/>
          </w:rPr>
          <w:t>Archer Queen</w:t>
        </w:r>
      </w:hyperlink>
      <w:r w:rsidRPr="00EB3C10">
        <w:t> and the </w:t>
      </w:r>
      <w:hyperlink r:id="rId142" w:tooltip="Grand Warden" w:history="1">
        <w:r w:rsidRPr="00EB3C10">
          <w:rPr>
            <w:rStyle w:val="Hyperlink"/>
          </w:rPr>
          <w:t>Grand Warden</w:t>
        </w:r>
      </w:hyperlink>
      <w:r w:rsidRPr="00EB3C10">
        <w:t>.</w:t>
      </w:r>
    </w:p>
    <w:p w:rsidR="00EB3C10" w:rsidRPr="00EB3C10" w:rsidRDefault="00EB3C10" w:rsidP="00EB3C10">
      <w:pPr>
        <w:numPr>
          <w:ilvl w:val="1"/>
          <w:numId w:val="11"/>
        </w:numPr>
      </w:pPr>
      <w:r w:rsidRPr="00EB3C10">
        <w:t>When the Barbarian King 'falls' in battle, an explosion occurs and a bright beam of light is sent up into the sky temporarily. He is then seen standing dazed with stars flying around his head for the remainder of the battle.</w:t>
      </w:r>
    </w:p>
    <w:p w:rsidR="00EB3C10" w:rsidRPr="00EB3C10" w:rsidRDefault="00EB3C10" w:rsidP="00EB3C10">
      <w:pPr>
        <w:numPr>
          <w:ilvl w:val="1"/>
          <w:numId w:val="11"/>
        </w:numPr>
      </w:pPr>
      <w:r w:rsidRPr="00EB3C10">
        <w:t>Each successive upgrade of the Barbarian King adds approximately 2.5% health and 2% damage, but every five levels also adds a constant three minutes to his total regeneration time. As a consequence, the Barbarian King's regeneration rate changes as he levels up.</w:t>
      </w:r>
    </w:p>
    <w:p w:rsidR="00EB3C10" w:rsidRPr="00EB3C10" w:rsidRDefault="00EB3C10" w:rsidP="00EB3C10">
      <w:pPr>
        <w:numPr>
          <w:ilvl w:val="1"/>
          <w:numId w:val="11"/>
        </w:numPr>
      </w:pPr>
      <w:r w:rsidRPr="00EB3C10">
        <w:rPr>
          <w:noProof/>
        </w:rPr>
        <w:drawing>
          <wp:inline distT="0" distB="0" distL="0" distR="0">
            <wp:extent cx="2859405" cy="1678940"/>
            <wp:effectExtent l="0" t="0" r="0" b="0"/>
            <wp:docPr id="16" name="Picture 16" descr="BKRegenChart">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BKRegenChart">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9405" cy="1678940"/>
                    </a:xfrm>
                    <a:prstGeom prst="rect">
                      <a:avLst/>
                    </a:prstGeom>
                    <a:noFill/>
                    <a:ln>
                      <a:noFill/>
                    </a:ln>
                  </pic:spPr>
                </pic:pic>
              </a:graphicData>
            </a:graphic>
          </wp:inline>
        </w:drawing>
      </w:r>
    </w:p>
    <w:p w:rsidR="00EB3C10" w:rsidRPr="00EB3C10" w:rsidRDefault="00EB3C10" w:rsidP="00EB3C10">
      <w:r w:rsidRPr="00EB3C10">
        <w:t>Regeneration rate for each level; click to enlarge</w:t>
      </w:r>
    </w:p>
    <w:p w:rsidR="00EB3C10" w:rsidRPr="00EB3C10" w:rsidRDefault="00EB3C10" w:rsidP="00EB3C10">
      <w:r w:rsidRPr="00EB3C10">
        <w:t>The Barbarian King's regeneration rate fluctuates each level, with drops in regeneration rate every fifth level and small increases for every other level. From an initial regeneration rate of 170 HP per minute at level 1, it reaches a maximum of 183 HP per minute at level 4 and shows a downward trend up to level 25, where there is a minimum of 122.96 HP per minute. Beyond level 25, the drops at every fifth level are outweighed by the increases from the other levels, eventually reaching 165.67 HP per minute at level 59 before dropping once more to 158.76 HP per minute at level 60.</w:t>
      </w:r>
    </w:p>
    <w:p w:rsidR="00EB3C10" w:rsidRPr="00EB3C10" w:rsidRDefault="00EB3C10" w:rsidP="00EB3C10">
      <w:pPr>
        <w:numPr>
          <w:ilvl w:val="1"/>
          <w:numId w:val="11"/>
        </w:numPr>
      </w:pPr>
      <w:r w:rsidRPr="00EB3C10">
        <w:t>The level </w:t>
      </w:r>
      <w:r w:rsidRPr="00EB3C10">
        <w:rPr>
          <w:i/>
          <w:iCs/>
        </w:rPr>
        <w:t>n</w:t>
      </w:r>
      <w:r w:rsidRPr="00EB3C10">
        <w:t> Barbarian King's has</w:t>
      </w:r>
      <w:r w:rsidRPr="00EB3C10">
        <w:rPr>
          <w:rFonts w:ascii="Cambria Math" w:hAnsi="Cambria Math" w:cs="Cambria Math"/>
        </w:rPr>
        <w:t>⌊</w:t>
      </w:r>
      <w:r w:rsidRPr="00EB3C10">
        <w:t>120</w:t>
      </w:r>
      <w:r w:rsidRPr="00EB3C10">
        <w:rPr>
          <w:rFonts w:ascii="Cambria Math" w:hAnsi="Cambria Math" w:cs="Cambria Math"/>
        </w:rPr>
        <w:t>∗</w:t>
      </w:r>
      <w:r w:rsidRPr="00EB3C10">
        <w:t>1.02</w:t>
      </w:r>
      <w:r w:rsidRPr="00EB3C10">
        <w:rPr>
          <w:i/>
          <w:iCs/>
        </w:rPr>
        <w:t>n</w:t>
      </w:r>
      <w:r w:rsidRPr="00EB3C10">
        <w:t>−1</w:t>
      </w:r>
      <w:r w:rsidRPr="00EB3C10">
        <w:rPr>
          <w:rFonts w:ascii="Cambria Math" w:hAnsi="Cambria Math" w:cs="Cambria Math"/>
        </w:rPr>
        <w:t>⌋</w:t>
      </w:r>
      <w:r w:rsidRPr="00EB3C10">
        <w:t> DPS for levels 1-40 (however, level 41 and above has a slightly different formula, being</w:t>
      </w:r>
      <w:r w:rsidRPr="00EB3C10">
        <w:rPr>
          <w:rFonts w:ascii="Cambria Math" w:hAnsi="Cambria Math" w:cs="Cambria Math"/>
        </w:rPr>
        <w:t>⌊</w:t>
      </w:r>
      <w:r w:rsidRPr="00EB3C10">
        <w:t>120</w:t>
      </w:r>
      <w:r w:rsidRPr="00EB3C10">
        <w:rPr>
          <w:rFonts w:ascii="Cambria Math" w:hAnsi="Cambria Math" w:cs="Cambria Math"/>
        </w:rPr>
        <w:t>∗</w:t>
      </w:r>
      <w:r w:rsidRPr="00EB3C10">
        <w:t>1.021</w:t>
      </w:r>
      <w:r w:rsidRPr="00EB3C10">
        <w:rPr>
          <w:i/>
          <w:iCs/>
        </w:rPr>
        <w:t>n</w:t>
      </w:r>
      <w:r w:rsidRPr="00EB3C10">
        <w:t>−1</w:t>
      </w:r>
      <w:r w:rsidRPr="00EB3C10">
        <w:rPr>
          <w:rFonts w:ascii="Cambria Math" w:hAnsi="Cambria Math" w:cs="Cambria Math"/>
        </w:rPr>
        <w:t>⌋</w:t>
      </w:r>
      <w:r w:rsidRPr="00EB3C10">
        <w:t> DPS),</w:t>
      </w:r>
      <w:r w:rsidRPr="00EB3C10">
        <w:rPr>
          <w:rFonts w:ascii="Cambria Math" w:hAnsi="Cambria Math" w:cs="Cambria Math"/>
        </w:rPr>
        <w:t>⌊</w:t>
      </w:r>
      <w:r w:rsidRPr="00EB3C10">
        <w:t>1700</w:t>
      </w:r>
      <w:r w:rsidRPr="00EB3C10">
        <w:rPr>
          <w:rFonts w:ascii="Cambria Math" w:hAnsi="Cambria Math" w:cs="Cambria Math"/>
        </w:rPr>
        <w:t>∗</w:t>
      </w:r>
      <w:r w:rsidRPr="00EB3C10">
        <w:t>1.025</w:t>
      </w:r>
      <w:r w:rsidRPr="00EB3C10">
        <w:rPr>
          <w:i/>
          <w:iCs/>
        </w:rPr>
        <w:t>n</w:t>
      </w:r>
      <w:r w:rsidRPr="00EB3C10">
        <w:t>−1</w:t>
      </w:r>
      <w:r w:rsidRPr="00EB3C10">
        <w:rPr>
          <w:rFonts w:ascii="Cambria Math" w:hAnsi="Cambria Math" w:cs="Cambria Math"/>
        </w:rPr>
        <w:t>⌋</w:t>
      </w:r>
      <w:r w:rsidRPr="00EB3C10">
        <w:t> hitpoints.</w:t>
      </w:r>
    </w:p>
    <w:p w:rsidR="00EB3C10" w:rsidRPr="00EB3C10" w:rsidRDefault="00EB3C10" w:rsidP="00EB3C10">
      <w:pPr>
        <w:numPr>
          <w:ilvl w:val="1"/>
          <w:numId w:val="11"/>
        </w:numPr>
      </w:pPr>
      <w:r w:rsidRPr="00EB3C10">
        <w:t>While attacking, if your opponent's </w:t>
      </w:r>
      <w:hyperlink r:id="rId145" w:tooltip="Barbarian King Altar" w:history="1">
        <w:r w:rsidRPr="00EB3C10">
          <w:rPr>
            <w:rStyle w:val="Hyperlink"/>
          </w:rPr>
          <w:t>Barbarian King Altar</w:t>
        </w:r>
      </w:hyperlink>
      <w:r w:rsidRPr="00EB3C10">
        <w:t> is empty and the King wakes up during your battle, the </w:t>
      </w:r>
      <w:hyperlink r:id="rId146" w:tooltip="Barbarian King Altar" w:history="1">
        <w:r w:rsidRPr="00EB3C10">
          <w:rPr>
            <w:rStyle w:val="Hyperlink"/>
          </w:rPr>
          <w:t>Altar</w:t>
        </w:r>
      </w:hyperlink>
      <w:r w:rsidRPr="00EB3C10">
        <w:t> will sparkle like he is waking but there will be no Barbarian King to defend the base. This sparkle also occurs in the Village Editor mode when you have placed the altar.</w:t>
      </w:r>
    </w:p>
    <w:p w:rsidR="00EB3C10" w:rsidRPr="00EB3C10" w:rsidRDefault="00EB3C10" w:rsidP="00EB3C10">
      <w:pPr>
        <w:numPr>
          <w:ilvl w:val="1"/>
          <w:numId w:val="11"/>
        </w:numPr>
      </w:pPr>
      <w:r w:rsidRPr="00EB3C10">
        <w:t>The Barbarian King will alternate between hitting the </w:t>
      </w:r>
      <w:hyperlink r:id="rId147" w:tooltip="Buildings" w:history="1">
        <w:r w:rsidRPr="00EB3C10">
          <w:rPr>
            <w:rStyle w:val="Hyperlink"/>
          </w:rPr>
          <w:t>building</w:t>
        </w:r>
      </w:hyperlink>
      <w:r w:rsidRPr="00EB3C10">
        <w:t> with the sword and his fist. However, both types of strikes do equal damage.</w:t>
      </w:r>
    </w:p>
    <w:p w:rsidR="00EB3C10" w:rsidRDefault="00EB3C10" w:rsidP="00EB3C10">
      <w:pPr>
        <w:numPr>
          <w:ilvl w:val="1"/>
          <w:numId w:val="11"/>
        </w:numPr>
      </w:pPr>
      <w:r w:rsidRPr="00EB3C10">
        <w:t>The Barbarian King was also a part of the Town Hall Level 7 Starter Pack which came with the Barbarian King, a level 3 </w:t>
      </w:r>
      <w:hyperlink r:id="rId148" w:tooltip="Hidden Tesla" w:history="1">
        <w:r w:rsidRPr="00EB3C10">
          <w:rPr>
            <w:rStyle w:val="Hyperlink"/>
          </w:rPr>
          <w:t>Hidden Tesla</w:t>
        </w:r>
      </w:hyperlink>
      <w:r w:rsidRPr="00EB3C10">
        <w:t> and 1,200 </w:t>
      </w:r>
      <w:hyperlink r:id="rId149" w:tooltip="Gems" w:history="1">
        <w:r w:rsidRPr="00EB3C10">
          <w:rPr>
            <w:rStyle w:val="Hyperlink"/>
          </w:rPr>
          <w:t>gems</w:t>
        </w:r>
      </w:hyperlink>
      <w:r w:rsidRPr="00EB3C10">
        <w:t> which cost $9.99.</w:t>
      </w:r>
    </w:p>
    <w:p w:rsidR="00EB3C10" w:rsidRPr="00EB3C10" w:rsidRDefault="00EB3C10" w:rsidP="00EB3C1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917"/>
        <w:gridCol w:w="2280"/>
        <w:gridCol w:w="1930"/>
        <w:gridCol w:w="1580"/>
        <w:gridCol w:w="815"/>
        <w:gridCol w:w="1723"/>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A02F7D" w:rsidP="00EB3C10">
            <w:pPr>
              <w:rPr>
                <w:b/>
                <w:bCs/>
              </w:rPr>
            </w:pPr>
            <w:hyperlink r:id="rId150" w:tooltip="Troop Movement Speed" w:history="1">
              <w:r w:rsidR="00EB3C10" w:rsidRPr="00EB3C10">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Search Radius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 tiles</w:t>
            </w:r>
          </w:p>
        </w:tc>
      </w:tr>
    </w:tbl>
    <w:p w:rsidR="00EB3C10" w:rsidRPr="00EB3C10" w:rsidRDefault="00EB3C10" w:rsidP="00EB3C10">
      <w:pPr>
        <w:rPr>
          <w:vanish/>
        </w:rPr>
      </w:pPr>
    </w:p>
    <w:p w:rsidR="00EB3C10" w:rsidRDefault="00EB3C1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207"/>
        <w:gridCol w:w="1106"/>
        <w:gridCol w:w="925"/>
        <w:gridCol w:w="1050"/>
        <w:gridCol w:w="885"/>
        <w:gridCol w:w="895"/>
        <w:gridCol w:w="1063"/>
        <w:gridCol w:w="1080"/>
        <w:gridCol w:w="1374"/>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DPS in Ability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A02F7D" w:rsidP="00EB3C10">
            <w:pPr>
              <w:rPr>
                <w:b/>
                <w:bCs/>
              </w:rPr>
            </w:pPr>
            <w:hyperlink r:id="rId151" w:anchor="Dark_Elixir" w:tooltip="Resources" w:history="1">
              <w:r w:rsidR="00EB3C10" w:rsidRPr="00EB3C10">
                <w:rPr>
                  <w:rStyle w:val="Hyperlink"/>
                </w:rPr>
                <w:t>Training Cost</w:t>
              </w:r>
            </w:hyperlink>
            <w:r w:rsidR="00EB3C10" w:rsidRPr="00EB3C10">
              <w:rPr>
                <w:b/>
                <w:bCs/>
              </w:rPr>
              <w:t> </w:t>
            </w:r>
            <w:r w:rsidR="00EB3C10" w:rsidRPr="00EB3C10">
              <w:rPr>
                <w:b/>
                <w:bCs/>
                <w:noProof/>
              </w:rPr>
              <w:drawing>
                <wp:inline distT="0" distB="0" distL="0" distR="0">
                  <wp:extent cx="170815" cy="191135"/>
                  <wp:effectExtent l="0" t="0" r="635" b="0"/>
                  <wp:docPr id="15" name="Picture 1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A02F7D" w:rsidP="00EB3C10">
            <w:pPr>
              <w:rPr>
                <w:b/>
                <w:bCs/>
              </w:rPr>
            </w:pPr>
            <w:hyperlink r:id="rId152" w:tooltip="Town Hall" w:history="1">
              <w:r w:rsidR="00EB3C10" w:rsidRPr="00EB3C10">
                <w:rPr>
                  <w:rStyle w:val="Hyperlink"/>
                </w:rPr>
                <w:t>Town Hall</w:t>
              </w:r>
            </w:hyperlink>
            <w:r w:rsidR="00EB3C10" w:rsidRPr="00EB3C10">
              <w:rPr>
                <w:b/>
                <w:bCs/>
              </w:rPr>
              <w:t>Level Required</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lastRenderedPageBreak/>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lastRenderedPageBreak/>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783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6,294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6,452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6,614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6,780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481.2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7,124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7,303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bl>
    <w:p w:rsidR="00054FAB" w:rsidRDefault="00054FAB" w:rsidP="00EB3C10">
      <w:pPr>
        <w:rPr>
          <w:b/>
          <w:bCs/>
          <w:u w:val="single"/>
        </w:rPr>
      </w:pPr>
    </w:p>
    <w:p w:rsidR="00EB3C10" w:rsidRPr="00EB3C10" w:rsidRDefault="00EB3C10" w:rsidP="00EB3C10">
      <w:r w:rsidRPr="00EB3C10">
        <w:rPr>
          <w:b/>
          <w:bCs/>
          <w:u w:val="single"/>
        </w:rPr>
        <w:t>Iron Fist Ability</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415"/>
        <w:gridCol w:w="1938"/>
        <w:gridCol w:w="1851"/>
        <w:gridCol w:w="1739"/>
        <w:gridCol w:w="1937"/>
        <w:gridCol w:w="1365"/>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Health Recovery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Summoned Units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Time</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bl>
    <w:p w:rsidR="00EB3C10" w:rsidRDefault="00EB3C10" w:rsidP="00A0189B"/>
    <w:p w:rsidR="00947BB2" w:rsidRDefault="00947BB2" w:rsidP="00947BB2">
      <w:pPr>
        <w:pStyle w:val="Heading2"/>
      </w:pPr>
      <w:r>
        <w:t>Great Warden</w:t>
      </w:r>
    </w:p>
    <w:p w:rsidR="00947BB2" w:rsidRDefault="00947BB2" w:rsidP="00947BB2"/>
    <w:p w:rsidR="00D232D9" w:rsidRPr="00D232D9" w:rsidRDefault="00D232D9" w:rsidP="00D232D9">
      <w:r w:rsidRPr="00D232D9">
        <w:rPr>
          <w:b/>
          <w:bCs/>
          <w:i/>
          <w:iCs/>
        </w:rPr>
        <w:t>"This veteran battle-scholar seeks out groups of friendly </w:t>
      </w:r>
      <w:hyperlink r:id="rId153" w:tooltip="Troops" w:history="1">
        <w:r w:rsidRPr="00D232D9">
          <w:rPr>
            <w:rStyle w:val="Hyperlink"/>
          </w:rPr>
          <w:t>troops</w:t>
        </w:r>
      </w:hyperlink>
      <w:r w:rsidRPr="00D232D9">
        <w:rPr>
          <w:b/>
          <w:bCs/>
          <w:i/>
          <w:iCs/>
        </w:rPr>
        <w:t> to fight behind and boost with his Life Aura, and assumes the form of a tower on defense. Attacking, he can walk over </w:t>
      </w:r>
      <w:hyperlink r:id="rId154" w:tooltip="Walls" w:history="1">
        <w:r w:rsidRPr="00D232D9">
          <w:rPr>
            <w:rStyle w:val="Hyperlink"/>
          </w:rPr>
          <w:t>walls</w:t>
        </w:r>
      </w:hyperlink>
      <w:r w:rsidRPr="00D232D9">
        <w:rPr>
          <w:b/>
          <w:bCs/>
          <w:i/>
          <w:iCs/>
        </w:rPr>
        <w:t> or fly high, and can make nearby </w:t>
      </w:r>
      <w:hyperlink r:id="rId155" w:tooltip="Troops" w:history="1">
        <w:r w:rsidRPr="00D232D9">
          <w:rPr>
            <w:rStyle w:val="Hyperlink"/>
          </w:rPr>
          <w:t>troops</w:t>
        </w:r>
      </w:hyperlink>
      <w:r w:rsidRPr="00D232D9">
        <w:rPr>
          <w:b/>
          <w:bCs/>
          <w:i/>
          <w:iCs/>
        </w:rPr>
        <w:t> immune to damage once his Eternal Tome ability is unlocked!"</w:t>
      </w:r>
    </w:p>
    <w:p w:rsidR="00D232D9" w:rsidRPr="00D232D9" w:rsidRDefault="00A02F7D" w:rsidP="00D232D9">
      <w:r>
        <w:lastRenderedPageBreak/>
        <w:pict>
          <v:rect id="_x0000_i1038" style="width:0;height:1.5pt" o:hralign="center" o:hrstd="t" o:hrnoshade="t" o:hr="t" fillcolor="#3a3a3a" stroked="f"/>
        </w:pict>
      </w:r>
    </w:p>
    <w:p w:rsidR="00D232D9" w:rsidRPr="00D232D9" w:rsidRDefault="00D232D9" w:rsidP="00D232D9">
      <w:pPr>
        <w:rPr>
          <w:vanish/>
        </w:rPr>
      </w:pP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375"/>
        <w:gridCol w:w="3375"/>
      </w:tblGrid>
      <w:tr w:rsidR="00D232D9" w:rsidRPr="00D232D9" w:rsidTr="00D232D9">
        <w:trPr>
          <w:tblCellSpacing w:w="15" w:type="dxa"/>
        </w:trPr>
        <w:tc>
          <w:tcPr>
            <w:tcW w:w="0" w:type="auto"/>
            <w:shd w:val="clear" w:color="auto" w:fill="281434"/>
            <w:vAlign w:val="bottom"/>
            <w:hideMark/>
          </w:tcPr>
          <w:p w:rsidR="00D232D9" w:rsidRPr="00D232D9" w:rsidRDefault="00D232D9" w:rsidP="00D232D9">
            <w:r w:rsidRPr="00D232D9">
              <w:rPr>
                <w:noProof/>
              </w:rPr>
              <w:drawing>
                <wp:inline distT="0" distB="0" distL="0" distR="0">
                  <wp:extent cx="1146175" cy="962025"/>
                  <wp:effectExtent l="0" t="0" r="0" b="9525"/>
                  <wp:docPr id="29" name="Picture 29" descr="Grand War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Grand Warden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46175" cy="962025"/>
                          </a:xfrm>
                          <a:prstGeom prst="rect">
                            <a:avLst/>
                          </a:prstGeom>
                          <a:noFill/>
                          <a:ln>
                            <a:noFill/>
                          </a:ln>
                        </pic:spPr>
                      </pic:pic>
                    </a:graphicData>
                  </a:graphic>
                </wp:inline>
              </w:drawing>
            </w:r>
          </w:p>
        </w:tc>
        <w:tc>
          <w:tcPr>
            <w:tcW w:w="0" w:type="auto"/>
            <w:shd w:val="clear" w:color="auto" w:fill="281434"/>
            <w:vAlign w:val="bottom"/>
            <w:hideMark/>
          </w:tcPr>
          <w:p w:rsidR="00D232D9" w:rsidRPr="00D232D9" w:rsidRDefault="00D232D9" w:rsidP="00D232D9">
            <w:r w:rsidRPr="00D232D9">
              <w:rPr>
                <w:noProof/>
              </w:rPr>
              <w:drawing>
                <wp:inline distT="0" distB="0" distL="0" distR="0">
                  <wp:extent cx="1146175" cy="962025"/>
                  <wp:effectExtent l="0" t="0" r="0" b="9525"/>
                  <wp:docPr id="28" name="Picture 28" descr="Grand Ward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Grand Warden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6175" cy="962025"/>
                          </a:xfrm>
                          <a:prstGeom prst="rect">
                            <a:avLst/>
                          </a:prstGeom>
                          <a:noFill/>
                          <a:ln>
                            <a:noFill/>
                          </a:ln>
                        </pic:spPr>
                      </pic:pic>
                    </a:graphicData>
                  </a:graphic>
                </wp:inline>
              </w:drawing>
            </w:r>
          </w:p>
        </w:tc>
      </w:tr>
      <w:tr w:rsidR="00D232D9" w:rsidRPr="00D232D9" w:rsidTr="00D232D9">
        <w:trPr>
          <w:tblCellSpacing w:w="15" w:type="dxa"/>
        </w:trPr>
        <w:tc>
          <w:tcPr>
            <w:tcW w:w="3300" w:type="dxa"/>
            <w:shd w:val="clear" w:color="auto" w:fill="281434"/>
            <w:vAlign w:val="center"/>
            <w:hideMark/>
          </w:tcPr>
          <w:p w:rsidR="00D232D9" w:rsidRPr="00D232D9" w:rsidRDefault="00D232D9" w:rsidP="00D232D9">
            <w:r w:rsidRPr="00D232D9">
              <w:rPr>
                <w:b/>
                <w:bCs/>
              </w:rPr>
              <w:t>Level 1-9</w:t>
            </w:r>
          </w:p>
        </w:tc>
        <w:tc>
          <w:tcPr>
            <w:tcW w:w="3300" w:type="dxa"/>
            <w:shd w:val="clear" w:color="auto" w:fill="281434"/>
            <w:vAlign w:val="center"/>
            <w:hideMark/>
          </w:tcPr>
          <w:p w:rsidR="00D232D9" w:rsidRPr="00D232D9" w:rsidRDefault="00D232D9" w:rsidP="00D232D9">
            <w:r w:rsidRPr="00D232D9">
              <w:rPr>
                <w:b/>
                <w:bCs/>
              </w:rPr>
              <w:t>Level 10-30</w:t>
            </w:r>
          </w:p>
        </w:tc>
      </w:tr>
    </w:tbl>
    <w:p w:rsidR="00D232D9" w:rsidRPr="00D232D9" w:rsidRDefault="00A02F7D" w:rsidP="00D232D9">
      <w:r>
        <w:pict>
          <v:rect id="_x0000_i1039" style="width:0;height:1.5pt" o:hralign="center" o:hrstd="t" o:hrnoshade="t" o:hr="t" fillcolor="#3a3a3a" stroked="f"/>
        </w:pict>
      </w:r>
    </w:p>
    <w:p w:rsidR="00D232D9" w:rsidRPr="00D232D9" w:rsidRDefault="00D232D9" w:rsidP="00D232D9">
      <w:pPr>
        <w:numPr>
          <w:ilvl w:val="0"/>
          <w:numId w:val="12"/>
        </w:numPr>
      </w:pPr>
      <w:r w:rsidRPr="00D232D9">
        <w:rPr>
          <w:b/>
          <w:bCs/>
        </w:rPr>
        <w:t>Summary</w:t>
      </w:r>
    </w:p>
    <w:p w:rsidR="00D232D9" w:rsidRPr="00D232D9" w:rsidRDefault="00D232D9" w:rsidP="00D232D9">
      <w:pPr>
        <w:numPr>
          <w:ilvl w:val="1"/>
          <w:numId w:val="12"/>
        </w:numPr>
      </w:pPr>
      <w:r w:rsidRPr="00D232D9">
        <w:t>The Grand Warden is a single target unit unlocked at </w:t>
      </w:r>
      <w:hyperlink r:id="rId158" w:tooltip="Town Hall" w:history="1">
        <w:r w:rsidRPr="00D232D9">
          <w:rPr>
            <w:rStyle w:val="Hyperlink"/>
          </w:rPr>
          <w:t>Town Hall</w:t>
        </w:r>
      </w:hyperlink>
      <w:r w:rsidRPr="00D232D9">
        <w:t> level 11. He is the third hero in the game, being weak in physical strength but extremely powerful in support.</w:t>
      </w:r>
    </w:p>
    <w:p w:rsidR="00D232D9" w:rsidRPr="00D232D9" w:rsidRDefault="00D232D9" w:rsidP="00D232D9">
      <w:pPr>
        <w:numPr>
          <w:ilvl w:val="1"/>
          <w:numId w:val="12"/>
        </w:numPr>
      </w:pPr>
      <w:r w:rsidRPr="00D232D9">
        <w:t>He is automatically summoned once the </w:t>
      </w:r>
      <w:hyperlink r:id="rId159" w:tooltip="Grand Warden Altar" w:history="1">
        <w:r w:rsidRPr="00D232D9">
          <w:rPr>
            <w:rStyle w:val="Hyperlink"/>
          </w:rPr>
          <w:t>Grand Warden Altar</w:t>
        </w:r>
      </w:hyperlink>
      <w:r w:rsidRPr="00D232D9">
        <w:t> is constructed, which costs 6,000,000 </w:t>
      </w:r>
      <w:hyperlink r:id="rId160" w:tooltip="Elixir" w:history="1">
        <w:r w:rsidRPr="00D232D9">
          <w:rPr>
            <w:rStyle w:val="Hyperlink"/>
          </w:rPr>
          <w:t>Elixir</w:t>
        </w:r>
      </w:hyperlink>
      <w:r w:rsidRPr="00D232D9">
        <w:t> and is available at </w:t>
      </w:r>
      <w:hyperlink r:id="rId161" w:tooltip="Town Hall" w:history="1">
        <w:r w:rsidRPr="00D232D9">
          <w:rPr>
            <w:rStyle w:val="Hyperlink"/>
          </w:rPr>
          <w:t>Town Hall</w:t>
        </w:r>
      </w:hyperlink>
      <w:r w:rsidRPr="00D232D9">
        <w:t> 11.</w:t>
      </w:r>
    </w:p>
    <w:p w:rsidR="00D232D9" w:rsidRPr="00D232D9" w:rsidRDefault="00D232D9" w:rsidP="00D232D9">
      <w:pPr>
        <w:numPr>
          <w:ilvl w:val="1"/>
          <w:numId w:val="12"/>
        </w:numPr>
      </w:pPr>
      <w:r w:rsidRPr="00D232D9">
        <w:t>He can be set to Air or Ground mode; he flies in Air Mode and walks on Ground Mode.</w:t>
      </w:r>
    </w:p>
    <w:p w:rsidR="00D232D9" w:rsidRPr="00D232D9" w:rsidRDefault="00D232D9" w:rsidP="00D232D9">
      <w:pPr>
        <w:numPr>
          <w:ilvl w:val="2"/>
          <w:numId w:val="12"/>
        </w:numPr>
      </w:pPr>
      <w:r w:rsidRPr="00D232D9">
        <w:t>He can bypass Walls regardless of the mode he is set to; however, he will attack a wall if many other troops are doing so too.</w:t>
      </w:r>
    </w:p>
    <w:p w:rsidR="00D232D9" w:rsidRPr="00D232D9" w:rsidRDefault="00D232D9" w:rsidP="00D232D9">
      <w:pPr>
        <w:numPr>
          <w:ilvl w:val="1"/>
          <w:numId w:val="12"/>
        </w:numPr>
      </w:pPr>
      <w:r w:rsidRPr="00D232D9">
        <w:t>Like the other heroes, the Grand Warden only needs to be summoned once, but will have to spend some time regenerating his health if he is damaged during a battle. If you attack a village while its Grand Warden is still regenerating, the Altar will be empty and the Grand Warden will not defend.</w:t>
      </w:r>
    </w:p>
    <w:p w:rsidR="00D232D9" w:rsidRPr="00D232D9" w:rsidRDefault="00D232D9" w:rsidP="00D232D9">
      <w:pPr>
        <w:numPr>
          <w:ilvl w:val="1"/>
          <w:numId w:val="12"/>
        </w:numPr>
      </w:pPr>
      <w:r w:rsidRPr="00D232D9">
        <w:t>The Grand Warden's regeneration time after a battle depends on how much damage he took during the battle: if he survives the battle unscathed, he will be ready to fight again immediately, but the more he is damaged, the more time he will need to regenerate. The more the Grand Warden is upgraded, the more time he will need in order to fully regenerate his health.</w:t>
      </w:r>
    </w:p>
    <w:p w:rsidR="00D232D9" w:rsidRPr="00D232D9" w:rsidRDefault="00D232D9" w:rsidP="00D232D9">
      <w:pPr>
        <w:numPr>
          <w:ilvl w:val="2"/>
          <w:numId w:val="12"/>
        </w:numPr>
      </w:pPr>
      <w:r w:rsidRPr="00D232D9">
        <w:t>Hero regeneration after a </w:t>
      </w:r>
      <w:hyperlink r:id="rId162" w:tooltip="Raids" w:history="1">
        <w:r w:rsidRPr="00D232D9">
          <w:rPr>
            <w:rStyle w:val="Hyperlink"/>
          </w:rPr>
          <w:t>Multiplayer Battle</w:t>
        </w:r>
      </w:hyperlink>
      <w:r w:rsidRPr="00D232D9">
        <w:t> starts as soon as the player starts to search for a Multiplayer opponent. So, if the player spent some time 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D232D9" w:rsidRPr="00D232D9" w:rsidRDefault="00D232D9" w:rsidP="00D232D9">
      <w:pPr>
        <w:numPr>
          <w:ilvl w:val="1"/>
          <w:numId w:val="12"/>
        </w:numPr>
      </w:pPr>
      <w:r w:rsidRPr="00D232D9">
        <w:t>The Grand Warden initiates a range of his passive </w:t>
      </w:r>
      <w:r w:rsidRPr="00D232D9">
        <w:rPr>
          <w:i/>
          <w:iCs/>
        </w:rPr>
        <w:t>Life Aura</w:t>
      </w:r>
      <w:r w:rsidRPr="00D232D9">
        <w:t> upon deployment, which grants units additional health. Any unit that leaves this range will not benefit from the ability until they re-enter it.</w:t>
      </w:r>
    </w:p>
    <w:p w:rsidR="00D232D9" w:rsidRPr="00D232D9" w:rsidRDefault="00D232D9" w:rsidP="00D232D9">
      <w:pPr>
        <w:numPr>
          <w:ilvl w:val="2"/>
          <w:numId w:val="12"/>
        </w:numPr>
      </w:pPr>
      <w:r w:rsidRPr="00D232D9">
        <w:t>The level of this passive ability is increased once every level.</w:t>
      </w:r>
    </w:p>
    <w:p w:rsidR="00D232D9" w:rsidRPr="00D232D9" w:rsidRDefault="00D232D9" w:rsidP="00D232D9">
      <w:pPr>
        <w:numPr>
          <w:ilvl w:val="1"/>
          <w:numId w:val="12"/>
        </w:numPr>
      </w:pPr>
      <w:r w:rsidRPr="00D232D9">
        <w:t>The Grand Warden's active ability, </w:t>
      </w:r>
      <w:r w:rsidRPr="00D232D9">
        <w:rPr>
          <w:i/>
          <w:iCs/>
        </w:rPr>
        <w:t>Eternal Tome</w:t>
      </w:r>
      <w:r w:rsidRPr="00D232D9">
        <w:t>, renders all friendly </w:t>
      </w:r>
      <w:hyperlink r:id="rId163" w:tooltip="Troops" w:history="1">
        <w:r w:rsidRPr="00D232D9">
          <w:rPr>
            <w:rStyle w:val="Hyperlink"/>
          </w:rPr>
          <w:t>troops</w:t>
        </w:r>
      </w:hyperlink>
      <w:r w:rsidRPr="00D232D9">
        <w:t> within his aura invincible to damage for a short time.</w:t>
      </w:r>
    </w:p>
    <w:p w:rsidR="00D232D9" w:rsidRPr="00D232D9" w:rsidRDefault="00D232D9" w:rsidP="00D232D9">
      <w:pPr>
        <w:numPr>
          <w:ilvl w:val="2"/>
          <w:numId w:val="12"/>
        </w:numPr>
      </w:pPr>
      <w:r w:rsidRPr="00D232D9">
        <w:t>Eternal Tome is upgraded every five levels that the Warden increases. The ability's duration increases by 0.5 seconds per level.</w:t>
      </w:r>
    </w:p>
    <w:p w:rsidR="00D232D9" w:rsidRPr="00D232D9" w:rsidRDefault="00D232D9" w:rsidP="00D232D9">
      <w:pPr>
        <w:numPr>
          <w:ilvl w:val="2"/>
          <w:numId w:val="12"/>
        </w:numPr>
      </w:pPr>
      <w:r w:rsidRPr="00D232D9">
        <w:t>The Eternal Tome ability negates damage, but not other harmful effects. For instance, the </w:t>
      </w:r>
      <w:hyperlink r:id="rId164" w:tooltip="Spring Trap" w:history="1">
        <w:r w:rsidRPr="00D232D9">
          <w:rPr>
            <w:rStyle w:val="Hyperlink"/>
          </w:rPr>
          <w:t>Spring Trap</w:t>
        </w:r>
      </w:hyperlink>
      <w:r w:rsidRPr="00D232D9">
        <w:t> will still be able to bounce troops.</w:t>
      </w:r>
    </w:p>
    <w:p w:rsidR="00D232D9" w:rsidRPr="00D232D9" w:rsidRDefault="00D232D9" w:rsidP="00D232D9">
      <w:pPr>
        <w:numPr>
          <w:ilvl w:val="1"/>
          <w:numId w:val="12"/>
        </w:numPr>
      </w:pPr>
      <w:r w:rsidRPr="00D232D9">
        <w:t>When defending an enemy attack, he will turn into a stone statue and act as any other defensive tower while using his Life Aura to provide a health boost to defending troops and </w:t>
      </w:r>
      <w:hyperlink r:id="rId165" w:tooltip="Heroes" w:history="1">
        <w:r w:rsidRPr="00D232D9">
          <w:rPr>
            <w:rStyle w:val="Hyperlink"/>
          </w:rPr>
          <w:t>Heroes</w:t>
        </w:r>
      </w:hyperlink>
      <w:r w:rsidRPr="00D232D9">
        <w:t>.</w:t>
      </w:r>
    </w:p>
    <w:p w:rsidR="00D232D9" w:rsidRPr="00D232D9" w:rsidRDefault="00D232D9" w:rsidP="00D232D9">
      <w:pPr>
        <w:numPr>
          <w:ilvl w:val="1"/>
          <w:numId w:val="12"/>
        </w:numPr>
      </w:pPr>
      <w:r w:rsidRPr="00D232D9">
        <w:t>The Grand Warden will attack the building being attacked by the highest number/troop space troop, and will continue to attack that building until it's destroyed.</w:t>
      </w:r>
    </w:p>
    <w:p w:rsidR="00D232D9" w:rsidRPr="00D232D9" w:rsidRDefault="00A02F7D" w:rsidP="00D232D9">
      <w:r>
        <w:pict>
          <v:rect id="_x0000_i1040" style="width:0;height:1.5pt" o:hralign="center" o:hrstd="t" o:hrnoshade="t" o:hr="t" fillcolor="#3a3a3a" stroked="f"/>
        </w:pict>
      </w:r>
    </w:p>
    <w:p w:rsidR="00D232D9" w:rsidRPr="00D232D9" w:rsidRDefault="00D232D9" w:rsidP="00D232D9">
      <w:pPr>
        <w:numPr>
          <w:ilvl w:val="0"/>
          <w:numId w:val="13"/>
        </w:numPr>
      </w:pPr>
      <w:r w:rsidRPr="00D232D9">
        <w:rPr>
          <w:b/>
          <w:bCs/>
        </w:rPr>
        <w:t>Offensive Strategy</w:t>
      </w:r>
    </w:p>
    <w:p w:rsidR="00D232D9" w:rsidRPr="00D232D9" w:rsidRDefault="00D232D9" w:rsidP="00D232D9">
      <w:pPr>
        <w:numPr>
          <w:ilvl w:val="1"/>
          <w:numId w:val="13"/>
        </w:numPr>
      </w:pPr>
      <w:r w:rsidRPr="00D232D9">
        <w:lastRenderedPageBreak/>
        <w:t>Use the Grand Warden in Air Mode if you are using an air attack so he does not take damage from ground defenses (as they are not distracted by other troops) and Ground Mode when using ground army as he will not be targeted by the Air Defenses.</w:t>
      </w:r>
    </w:p>
    <w:p w:rsidR="00D232D9" w:rsidRPr="00D232D9" w:rsidRDefault="00D232D9" w:rsidP="00D232D9">
      <w:pPr>
        <w:numPr>
          <w:ilvl w:val="2"/>
          <w:numId w:val="13"/>
        </w:numPr>
      </w:pPr>
      <w:r w:rsidRPr="00D232D9">
        <w:t>Only set him to Air Mode if you are using an Air Attack, as without distraction </w:t>
      </w:r>
      <w:hyperlink r:id="rId166" w:tooltip="Troops" w:history="1">
        <w:r w:rsidRPr="00D232D9">
          <w:rPr>
            <w:rStyle w:val="Hyperlink"/>
          </w:rPr>
          <w:t>troops</w:t>
        </w:r>
      </w:hyperlink>
      <w:r w:rsidRPr="00D232D9">
        <w:t>, he can easily be killed or otherwise heavily damaged by a </w:t>
      </w:r>
      <w:hyperlink r:id="rId167" w:tooltip="Seeking Air Mine" w:history="1">
        <w:r w:rsidRPr="00D232D9">
          <w:rPr>
            <w:rStyle w:val="Hyperlink"/>
          </w:rPr>
          <w:t>Seeking Air Mine</w:t>
        </w:r>
      </w:hyperlink>
      <w:r w:rsidRPr="00D232D9">
        <w:t>.</w:t>
      </w:r>
    </w:p>
    <w:p w:rsidR="00D232D9" w:rsidRPr="00D232D9" w:rsidRDefault="00D232D9" w:rsidP="00D232D9">
      <w:pPr>
        <w:numPr>
          <w:ilvl w:val="1"/>
          <w:numId w:val="13"/>
        </w:numPr>
      </w:pPr>
      <w:r w:rsidRPr="00D232D9">
        <w:t>Use the Eternal Tome ability near the core so your troops can get through the core, where the most damage usually is.</w:t>
      </w:r>
    </w:p>
    <w:p w:rsidR="00D232D9" w:rsidRPr="00D232D9" w:rsidRDefault="00D232D9" w:rsidP="00D232D9">
      <w:pPr>
        <w:numPr>
          <w:ilvl w:val="1"/>
          <w:numId w:val="13"/>
        </w:numPr>
      </w:pPr>
      <w:r w:rsidRPr="00D232D9">
        <w:t>The Grand Warden goes where other </w:t>
      </w:r>
      <w:hyperlink r:id="rId168" w:tooltip="Troops" w:history="1">
        <w:r w:rsidRPr="00D232D9">
          <w:rPr>
            <w:rStyle w:val="Hyperlink"/>
          </w:rPr>
          <w:t>troops</w:t>
        </w:r>
      </w:hyperlink>
      <w:r w:rsidRPr="00D232D9">
        <w:t> go, so he does not need funneling.</w:t>
      </w:r>
    </w:p>
    <w:p w:rsidR="00D232D9" w:rsidRPr="00D232D9" w:rsidRDefault="00D232D9" w:rsidP="00D232D9">
      <w:pPr>
        <w:numPr>
          <w:ilvl w:val="2"/>
          <w:numId w:val="13"/>
        </w:numPr>
      </w:pPr>
      <w:r w:rsidRPr="00D232D9">
        <w:t>However, the other </w:t>
      </w:r>
      <w:hyperlink r:id="rId169" w:tooltip="Troops" w:history="1">
        <w:r w:rsidRPr="00D232D9">
          <w:rPr>
            <w:rStyle w:val="Hyperlink"/>
          </w:rPr>
          <w:t>troops</w:t>
        </w:r>
      </w:hyperlink>
      <w:r w:rsidRPr="00D232D9">
        <w:t> need to be funneled.</w:t>
      </w:r>
    </w:p>
    <w:p w:rsidR="00D232D9" w:rsidRPr="00D232D9" w:rsidRDefault="00D232D9" w:rsidP="00D232D9">
      <w:pPr>
        <w:numPr>
          <w:ilvl w:val="1"/>
          <w:numId w:val="13"/>
        </w:numPr>
      </w:pPr>
      <w:r w:rsidRPr="00D232D9">
        <w:t>He will follow the troop with the highest housing space or the largest mass of </w:t>
      </w:r>
      <w:hyperlink r:id="rId170" w:tooltip="Troops" w:history="1">
        <w:r w:rsidRPr="00D232D9">
          <w:rPr>
            <w:rStyle w:val="Hyperlink"/>
          </w:rPr>
          <w:t>troops</w:t>
        </w:r>
      </w:hyperlink>
      <w:r w:rsidRPr="00D232D9">
        <w:t>, so bunching up </w:t>
      </w:r>
      <w:hyperlink r:id="rId171" w:tooltip="Troops" w:history="1">
        <w:r w:rsidRPr="00D232D9">
          <w:rPr>
            <w:rStyle w:val="Hyperlink"/>
          </w:rPr>
          <w:t>troops</w:t>
        </w:r>
      </w:hyperlink>
      <w:r w:rsidRPr="00D232D9">
        <w:t> with the Grand Warden is crucial to getting the most out of his abilities.</w:t>
      </w:r>
    </w:p>
    <w:p w:rsidR="00D232D9" w:rsidRPr="00D232D9" w:rsidRDefault="00D232D9" w:rsidP="00D232D9">
      <w:pPr>
        <w:numPr>
          <w:ilvl w:val="2"/>
          <w:numId w:val="13"/>
        </w:numPr>
      </w:pPr>
      <w:r w:rsidRPr="00D232D9">
        <w:t>However, do not bunch them up too tightly, as the Life Aura is big and the troops will take a lot of splash damage from other defenses if they are too bunched up.</w:t>
      </w:r>
    </w:p>
    <w:p w:rsidR="00D232D9" w:rsidRPr="00D232D9" w:rsidRDefault="00D232D9" w:rsidP="00D232D9">
      <w:pPr>
        <w:numPr>
          <w:ilvl w:val="1"/>
          <w:numId w:val="13"/>
        </w:numPr>
      </w:pPr>
      <w:r w:rsidRPr="00D232D9">
        <w:t>His Life Aura is most effective on troops with moderate amounts of health, such as the </w:t>
      </w:r>
      <w:hyperlink r:id="rId172" w:tooltip="Balloon" w:history="1">
        <w:r w:rsidRPr="00D232D9">
          <w:rPr>
            <w:rStyle w:val="Hyperlink"/>
          </w:rPr>
          <w:t>Balloon</w:t>
        </w:r>
      </w:hyperlink>
      <w:r w:rsidRPr="00D232D9">
        <w:t> or </w:t>
      </w:r>
      <w:hyperlink r:id="rId173" w:tooltip="Miner" w:history="1">
        <w:r w:rsidRPr="00D232D9">
          <w:rPr>
            <w:rStyle w:val="Hyperlink"/>
          </w:rPr>
          <w:t>Miner</w:t>
        </w:r>
      </w:hyperlink>
      <w:r w:rsidRPr="00D232D9">
        <w:t>. He will be able to grant a sizable health increase to these troops that is close to the maximum increase allowed by his ability (or if this increase </w:t>
      </w:r>
      <w:r w:rsidRPr="00D232D9">
        <w:rPr>
          <w:i/>
          <w:iCs/>
        </w:rPr>
        <w:t>is</w:t>
      </w:r>
      <w:r w:rsidRPr="00D232D9">
        <w:t> the maximum allowed, then the health increase is still significant on these troops). The Life Aura is significantly less effective on high-hitpoint troops such as the </w:t>
      </w:r>
      <w:hyperlink r:id="rId174" w:tooltip="Golem" w:history="1">
        <w:r w:rsidRPr="00D232D9">
          <w:rPr>
            <w:rStyle w:val="Hyperlink"/>
          </w:rPr>
          <w:t>Golem</w:t>
        </w:r>
      </w:hyperlink>
      <w:r w:rsidRPr="00D232D9">
        <w:t>, which gain only a comparatively small proportion of its health from the ability.</w:t>
      </w:r>
    </w:p>
    <w:p w:rsidR="00D232D9" w:rsidRPr="00D232D9" w:rsidRDefault="00D232D9" w:rsidP="00D232D9">
      <w:pPr>
        <w:numPr>
          <w:ilvl w:val="1"/>
          <w:numId w:val="13"/>
        </w:numPr>
      </w:pPr>
      <w:r w:rsidRPr="00D232D9">
        <w:t>The Grand Warden has the longest range of any troop in the game. He can outrange the </w:t>
      </w:r>
      <w:hyperlink r:id="rId175" w:tooltip="Wizard Tower" w:history="1">
        <w:r w:rsidRPr="00D232D9">
          <w:rPr>
            <w:rStyle w:val="Hyperlink"/>
          </w:rPr>
          <w:t>Wizard Tower</w:t>
        </w:r>
      </w:hyperlink>
      <w:r w:rsidRPr="00D232D9">
        <w:t>, </w:t>
      </w:r>
      <w:hyperlink r:id="rId176" w:tooltip="Bomb Tower" w:history="1">
        <w:r w:rsidRPr="00D232D9">
          <w:rPr>
            <w:rStyle w:val="Hyperlink"/>
          </w:rPr>
          <w:t>Bomb Tower</w:t>
        </w:r>
      </w:hyperlink>
      <w:r w:rsidRPr="00D232D9">
        <w:t>, </w:t>
      </w:r>
      <w:hyperlink r:id="rId177" w:tooltip="Archer Tower" w:history="1">
        <w:r w:rsidRPr="00D232D9">
          <w:rPr>
            <w:rStyle w:val="Hyperlink"/>
          </w:rPr>
          <w:t>Archer Tower</w:t>
        </w:r>
      </w:hyperlink>
      <w:r w:rsidRPr="00D232D9">
        <w:t> on Fast Attack mode, or </w:t>
      </w:r>
      <w:hyperlink r:id="rId178" w:tooltip="Hidden Tesla/Home Village" w:history="1">
        <w:r w:rsidRPr="00D232D9">
          <w:rPr>
            <w:rStyle w:val="Hyperlink"/>
          </w:rPr>
          <w:t>Hidden Tesla</w:t>
        </w:r>
      </w:hyperlink>
      <w:r w:rsidRPr="00D232D9">
        <w:t>.</w:t>
      </w:r>
    </w:p>
    <w:p w:rsidR="00D232D9" w:rsidRPr="00D232D9" w:rsidRDefault="00D232D9" w:rsidP="00D232D9">
      <w:pPr>
        <w:numPr>
          <w:ilvl w:val="1"/>
          <w:numId w:val="13"/>
        </w:numPr>
      </w:pPr>
      <w:r w:rsidRPr="00D232D9">
        <w:t>If the Grand Warden is positioned correctly, he can defeat an enemy </w:t>
      </w:r>
      <w:hyperlink r:id="rId179" w:tooltip="Barbarian King" w:history="1">
        <w:r w:rsidRPr="00D232D9">
          <w:rPr>
            <w:rStyle w:val="Hyperlink"/>
          </w:rPr>
          <w:t>Barbarian King</w:t>
        </w:r>
      </w:hyperlink>
      <w:r w:rsidRPr="00D232D9">
        <w:t> without being attacked.</w:t>
      </w:r>
    </w:p>
    <w:p w:rsidR="00D232D9" w:rsidRPr="00D232D9" w:rsidRDefault="00D232D9" w:rsidP="00D232D9">
      <w:pPr>
        <w:numPr>
          <w:ilvl w:val="0"/>
          <w:numId w:val="13"/>
        </w:numPr>
      </w:pPr>
      <w:r w:rsidRPr="00D232D9">
        <w:rPr>
          <w:b/>
          <w:bCs/>
        </w:rPr>
        <w:t>Defensive Strategy</w:t>
      </w:r>
    </w:p>
    <w:p w:rsidR="00D232D9" w:rsidRPr="00D232D9" w:rsidRDefault="00D232D9" w:rsidP="00D232D9">
      <w:pPr>
        <w:numPr>
          <w:ilvl w:val="1"/>
          <w:numId w:val="13"/>
        </w:numPr>
      </w:pPr>
      <w:r w:rsidRPr="00D232D9">
        <w:t>He creates a buff to boost defensive </w:t>
      </w:r>
      <w:hyperlink r:id="rId180" w:tooltip="Troops" w:history="1">
        <w:r w:rsidRPr="00D232D9">
          <w:rPr>
            <w:rStyle w:val="Hyperlink"/>
          </w:rPr>
          <w:t>troops</w:t>
        </w:r>
      </w:hyperlink>
      <w:r w:rsidRPr="00D232D9">
        <w:t>, </w:t>
      </w:r>
      <w:hyperlink r:id="rId181" w:tooltip="Heroes" w:history="1">
        <w:r w:rsidRPr="00D232D9">
          <w:rPr>
            <w:rStyle w:val="Hyperlink"/>
          </w:rPr>
          <w:t>heroes</w:t>
        </w:r>
      </w:hyperlink>
      <w:r w:rsidRPr="00D232D9">
        <w:t>, and </w:t>
      </w:r>
      <w:hyperlink r:id="rId182" w:tooltip="Skeleton Trap" w:history="1">
        <w:r w:rsidRPr="00D232D9">
          <w:rPr>
            <w:rStyle w:val="Hyperlink"/>
          </w:rPr>
          <w:t>skeletons</w:t>
        </w:r>
      </w:hyperlink>
      <w:r w:rsidRPr="00D232D9">
        <w:t>. It is recommended to place his altar near structures that will receive the benefit such as the </w:t>
      </w:r>
      <w:hyperlink r:id="rId183" w:tooltip="Clan Castle" w:history="1">
        <w:r w:rsidRPr="00D232D9">
          <w:rPr>
            <w:rStyle w:val="Hyperlink"/>
          </w:rPr>
          <w:t>Clan Castle</w:t>
        </w:r>
      </w:hyperlink>
      <w:r w:rsidRPr="00D232D9">
        <w:t>, or other </w:t>
      </w:r>
      <w:hyperlink r:id="rId184" w:tooltip="Heroes" w:history="1">
        <w:r w:rsidRPr="00D232D9">
          <w:rPr>
            <w:rStyle w:val="Hyperlink"/>
          </w:rPr>
          <w:t>Heroes</w:t>
        </w:r>
      </w:hyperlink>
      <w:r w:rsidRPr="00D232D9">
        <w:t>.</w:t>
      </w:r>
    </w:p>
    <w:p w:rsidR="00D232D9" w:rsidRPr="00D232D9" w:rsidRDefault="00D232D9" w:rsidP="00D232D9">
      <w:pPr>
        <w:numPr>
          <w:ilvl w:val="1"/>
          <w:numId w:val="13"/>
        </w:numPr>
      </w:pPr>
      <w:r w:rsidRPr="00D232D9">
        <w:t>When defending against an enemy Grand Warden, make sure you set your </w:t>
      </w:r>
      <w:hyperlink r:id="rId185" w:tooltip="Inferno Tower" w:history="1">
        <w:r w:rsidRPr="00D232D9">
          <w:rPr>
            <w:rStyle w:val="Hyperlink"/>
          </w:rPr>
          <w:t>Inferno Towers</w:t>
        </w:r>
      </w:hyperlink>
      <w:r w:rsidRPr="00D232D9">
        <w:t> to Multi Target, as he is often behind other troops so few defenses can hit him.</w:t>
      </w:r>
    </w:p>
    <w:p w:rsidR="00D232D9" w:rsidRPr="00D232D9" w:rsidRDefault="00A02F7D" w:rsidP="00D232D9">
      <w:r>
        <w:pict>
          <v:rect id="_x0000_i1041" style="width:0;height:1.5pt" o:hralign="center" o:hrstd="t" o:hrnoshade="t" o:hr="t" fillcolor="#3a3a3a" stroked="f"/>
        </w:pict>
      </w:r>
    </w:p>
    <w:p w:rsidR="00D232D9" w:rsidRPr="00D232D9" w:rsidRDefault="00D232D9" w:rsidP="00D232D9">
      <w:pPr>
        <w:numPr>
          <w:ilvl w:val="0"/>
          <w:numId w:val="14"/>
        </w:numPr>
      </w:pPr>
      <w:r w:rsidRPr="00D232D9">
        <w:rPr>
          <w:b/>
          <w:bCs/>
        </w:rPr>
        <w:t>Upgrade Differences</w:t>
      </w:r>
    </w:p>
    <w:p w:rsidR="00D232D9" w:rsidRPr="00D232D9" w:rsidRDefault="00D232D9" w:rsidP="00D232D9">
      <w:pPr>
        <w:numPr>
          <w:ilvl w:val="1"/>
          <w:numId w:val="14"/>
        </w:numPr>
      </w:pPr>
      <w:r w:rsidRPr="00D232D9">
        <w:t>The Grand Warden goes through minor visual changes at level 10.</w:t>
      </w:r>
    </w:p>
    <w:p w:rsidR="00D232D9" w:rsidRPr="00D232D9" w:rsidRDefault="00D232D9" w:rsidP="00D232D9">
      <w:pPr>
        <w:numPr>
          <w:ilvl w:val="2"/>
          <w:numId w:val="14"/>
        </w:numPr>
      </w:pPr>
      <w:r w:rsidRPr="00D232D9">
        <w:t>Initially, he has purple facial hair similar to the </w:t>
      </w:r>
      <w:hyperlink r:id="rId186" w:tooltip="Archer Queen" w:history="1">
        <w:r w:rsidRPr="00D232D9">
          <w:rPr>
            <w:rStyle w:val="Hyperlink"/>
          </w:rPr>
          <w:t>Archer Queen</w:t>
        </w:r>
      </w:hyperlink>
      <w:r w:rsidRPr="00D232D9">
        <w:t>, and his facial characteristics remind those of a </w:t>
      </w:r>
      <w:hyperlink r:id="rId187" w:tooltip="Giant" w:history="1">
        <w:r w:rsidRPr="00D232D9">
          <w:rPr>
            <w:rStyle w:val="Hyperlink"/>
          </w:rPr>
          <w:t>Giant</w:t>
        </w:r>
      </w:hyperlink>
      <w:r w:rsidRPr="00D232D9">
        <w:t>. He wears white and purple robes along with a short cape. His eyes are of different color, one is white with a little pupil and the other is a normal one with a blue iris. There is a gold trim on his collar at the neck and he wears a white crown-like decoration on his head. He also holds a thick book and a long wooden staff with a magical crystal held on top.</w:t>
      </w:r>
    </w:p>
    <w:p w:rsidR="00D232D9" w:rsidRPr="00D232D9" w:rsidRDefault="00D232D9" w:rsidP="00D232D9">
      <w:pPr>
        <w:numPr>
          <w:ilvl w:val="2"/>
          <w:numId w:val="14"/>
        </w:numPr>
      </w:pPr>
      <w:r w:rsidRPr="00D232D9">
        <w:t>At level 10, his white antler crown becomes golden.</w:t>
      </w:r>
    </w:p>
    <w:p w:rsidR="00D232D9" w:rsidRPr="00D232D9" w:rsidRDefault="00D232D9" w:rsidP="00D232D9">
      <w:pPr>
        <w:numPr>
          <w:ilvl w:val="1"/>
          <w:numId w:val="14"/>
        </w:numPr>
      </w:pPr>
      <w:r w:rsidRPr="00D232D9">
        <w:t>At all levels, the Grand Warden has a plain purple </w:t>
      </w:r>
      <w:hyperlink r:id="rId188" w:tooltip="Clan Badge" w:history="1">
        <w:r w:rsidRPr="00D232D9">
          <w:rPr>
            <w:rStyle w:val="Hyperlink"/>
          </w:rPr>
          <w:t>Clan Badge</w:t>
        </w:r>
      </w:hyperlink>
      <w:r w:rsidRPr="00D232D9">
        <w:t> on his belt.</w:t>
      </w:r>
    </w:p>
    <w:p w:rsidR="00D232D9" w:rsidRPr="00D232D9" w:rsidRDefault="00A02F7D" w:rsidP="00D232D9">
      <w:r>
        <w:pict>
          <v:rect id="_x0000_i1042" style="width:0;height:1.5pt" o:hralign="center" o:hrstd="t" o:hrnoshade="t" o:hr="t" fillcolor="#3a3a3a" stroked="f"/>
        </w:pict>
      </w:r>
    </w:p>
    <w:p w:rsidR="00D232D9" w:rsidRPr="00D232D9" w:rsidRDefault="00D232D9" w:rsidP="00D232D9">
      <w:pPr>
        <w:numPr>
          <w:ilvl w:val="0"/>
          <w:numId w:val="15"/>
        </w:numPr>
      </w:pPr>
      <w:r w:rsidRPr="00D232D9">
        <w:rPr>
          <w:b/>
          <w:bCs/>
        </w:rPr>
        <w:t>Trivia</w:t>
      </w:r>
    </w:p>
    <w:p w:rsidR="00D232D9" w:rsidRPr="00D232D9" w:rsidRDefault="00D232D9" w:rsidP="00D232D9">
      <w:pPr>
        <w:numPr>
          <w:ilvl w:val="1"/>
          <w:numId w:val="15"/>
        </w:numPr>
      </w:pPr>
      <w:r w:rsidRPr="00D232D9">
        <w:t>The Grand Warden was initially revealed as the new hero for </w:t>
      </w:r>
      <w:hyperlink r:id="rId189" w:tooltip="Town Hall" w:history="1">
        <w:r w:rsidRPr="00D232D9">
          <w:rPr>
            <w:rStyle w:val="Hyperlink"/>
          </w:rPr>
          <w:t>Town Hall</w:t>
        </w:r>
      </w:hyperlink>
      <w:r w:rsidRPr="00D232D9">
        <w:t> 11 at ClashCon 2015. However, only a silhouette of him was shown.</w:t>
      </w:r>
    </w:p>
    <w:p w:rsidR="00D232D9" w:rsidRPr="00D232D9" w:rsidRDefault="00D232D9" w:rsidP="00D232D9">
      <w:pPr>
        <w:numPr>
          <w:ilvl w:val="2"/>
          <w:numId w:val="15"/>
        </w:numPr>
      </w:pPr>
      <w:r w:rsidRPr="00D232D9">
        <w:t>In the sneak peeks showcasing him, his hitpoints at level 20 were 2,000; however it was changed to 1,500 in its release.</w:t>
      </w:r>
    </w:p>
    <w:p w:rsidR="00D232D9" w:rsidRPr="00D232D9" w:rsidRDefault="00D232D9" w:rsidP="00D232D9">
      <w:pPr>
        <w:numPr>
          <w:ilvl w:val="2"/>
          <w:numId w:val="15"/>
        </w:numPr>
      </w:pPr>
      <w:r w:rsidRPr="00D232D9">
        <w:t>His beta ability color was orange, but was later changed to yellow when released.</w:t>
      </w:r>
    </w:p>
    <w:p w:rsidR="00D232D9" w:rsidRPr="00D232D9" w:rsidRDefault="00D232D9" w:rsidP="00D232D9">
      <w:pPr>
        <w:numPr>
          <w:ilvl w:val="1"/>
          <w:numId w:val="15"/>
        </w:numPr>
      </w:pPr>
      <w:r w:rsidRPr="00D232D9">
        <w:lastRenderedPageBreak/>
        <w:t>He is the only Home Village </w:t>
      </w:r>
      <w:hyperlink r:id="rId190" w:tooltip="Heroes" w:history="1">
        <w:r w:rsidRPr="00D232D9">
          <w:rPr>
            <w:rStyle w:val="Hyperlink"/>
          </w:rPr>
          <w:t>hero</w:t>
        </w:r>
      </w:hyperlink>
      <w:r w:rsidRPr="00D232D9">
        <w:t> who has only 30 levels, unlike 60 levels for both the </w:t>
      </w:r>
      <w:hyperlink r:id="rId191" w:tooltip="Barbarian King" w:history="1">
        <w:r w:rsidRPr="00D232D9">
          <w:rPr>
            <w:rStyle w:val="Hyperlink"/>
          </w:rPr>
          <w:t>Barbarian King</w:t>
        </w:r>
      </w:hyperlink>
      <w:r w:rsidRPr="00D232D9">
        <w:t>and </w:t>
      </w:r>
      <w:hyperlink r:id="rId192" w:tooltip="Archer Queen" w:history="1">
        <w:r w:rsidRPr="00D232D9">
          <w:rPr>
            <w:rStyle w:val="Hyperlink"/>
          </w:rPr>
          <w:t>Archer Queen</w:t>
        </w:r>
      </w:hyperlink>
      <w:r w:rsidRPr="00D232D9">
        <w:t>.</w:t>
      </w:r>
    </w:p>
    <w:p w:rsidR="00D232D9" w:rsidRPr="00D232D9" w:rsidRDefault="00D232D9" w:rsidP="00D232D9">
      <w:pPr>
        <w:numPr>
          <w:ilvl w:val="1"/>
          <w:numId w:val="15"/>
        </w:numPr>
      </w:pPr>
      <w:r w:rsidRPr="00D232D9">
        <w:t>He is the only </w:t>
      </w:r>
      <w:hyperlink r:id="rId193" w:tooltip="Troops" w:history="1">
        <w:r w:rsidRPr="00D232D9">
          <w:rPr>
            <w:rStyle w:val="Hyperlink"/>
          </w:rPr>
          <w:t>troop</w:t>
        </w:r>
      </w:hyperlink>
      <w:r w:rsidRPr="00D232D9">
        <w:t> in the game that can be changed as an air or ground unit.</w:t>
      </w:r>
    </w:p>
    <w:p w:rsidR="00D232D9" w:rsidRPr="00D232D9" w:rsidRDefault="00D232D9" w:rsidP="00D232D9">
      <w:pPr>
        <w:numPr>
          <w:ilvl w:val="1"/>
          <w:numId w:val="15"/>
        </w:numPr>
      </w:pPr>
      <w:r w:rsidRPr="00D232D9">
        <w:t>He is also the only unit in the entire game that can behave as both a troop (attacking) and a building (defending). Thus, it's only possible to destroy his altar with a Lightning spell only if he is not guarding (and thus his altar will be empty.)</w:t>
      </w:r>
    </w:p>
    <w:p w:rsidR="00D232D9" w:rsidRPr="00D232D9" w:rsidRDefault="00D232D9" w:rsidP="00D232D9">
      <w:pPr>
        <w:numPr>
          <w:ilvl w:val="1"/>
          <w:numId w:val="15"/>
        </w:numPr>
      </w:pPr>
      <w:r w:rsidRPr="00D232D9">
        <w:t>He is the only </w:t>
      </w:r>
      <w:hyperlink r:id="rId194" w:tooltip="Heroes" w:history="1">
        <w:r w:rsidRPr="00D232D9">
          <w:rPr>
            <w:rStyle w:val="Hyperlink"/>
          </w:rPr>
          <w:t>hero</w:t>
        </w:r>
      </w:hyperlink>
      <w:r w:rsidRPr="00D232D9">
        <w:t> to have two abilities.</w:t>
      </w:r>
    </w:p>
    <w:p w:rsidR="00D232D9" w:rsidRPr="00D232D9" w:rsidRDefault="00D232D9" w:rsidP="00D232D9">
      <w:pPr>
        <w:numPr>
          <w:ilvl w:val="1"/>
          <w:numId w:val="15"/>
        </w:numPr>
      </w:pPr>
      <w:r w:rsidRPr="00D232D9">
        <w:t>He is the only Home Village </w:t>
      </w:r>
      <w:hyperlink r:id="rId195" w:tooltip="Heroes" w:history="1">
        <w:r w:rsidRPr="00D232D9">
          <w:rPr>
            <w:rStyle w:val="Hyperlink"/>
          </w:rPr>
          <w:t>hero</w:t>
        </w:r>
      </w:hyperlink>
      <w:r w:rsidRPr="00D232D9">
        <w:t> that doesn't summon a troop for the active ability.</w:t>
      </w:r>
    </w:p>
    <w:p w:rsidR="00D232D9" w:rsidRPr="00D232D9" w:rsidRDefault="00D232D9" w:rsidP="00D232D9">
      <w:pPr>
        <w:numPr>
          <w:ilvl w:val="1"/>
          <w:numId w:val="15"/>
        </w:numPr>
      </w:pPr>
      <w:r w:rsidRPr="00D232D9">
        <w:t>He is the only </w:t>
      </w:r>
      <w:hyperlink r:id="rId196" w:tooltip="Heroes" w:history="1">
        <w:r w:rsidRPr="00D232D9">
          <w:rPr>
            <w:rStyle w:val="Hyperlink"/>
          </w:rPr>
          <w:t>hero</w:t>
        </w:r>
      </w:hyperlink>
      <w:r w:rsidRPr="00D232D9">
        <w:t> being able to be killed in one hit by a </w:t>
      </w:r>
      <w:hyperlink r:id="rId197" w:tooltip="Traps" w:history="1">
        <w:r w:rsidRPr="00D232D9">
          <w:rPr>
            <w:rStyle w:val="Hyperlink"/>
          </w:rPr>
          <w:t>trap</w:t>
        </w:r>
      </w:hyperlink>
      <w:r w:rsidRPr="00D232D9">
        <w:t>(When in air mode via </w:t>
      </w:r>
      <w:hyperlink r:id="rId198" w:tooltip="Seeking Air Mine" w:history="1">
        <w:r w:rsidRPr="00D232D9">
          <w:rPr>
            <w:rStyle w:val="Hyperlink"/>
          </w:rPr>
          <w:t>Seeking Air Mine</w:t>
        </w:r>
      </w:hyperlink>
      <w:r w:rsidRPr="00D232D9">
        <w:t>).</w:t>
      </w:r>
    </w:p>
    <w:p w:rsidR="00D232D9" w:rsidRPr="00D232D9" w:rsidRDefault="00D232D9" w:rsidP="00D232D9">
      <w:pPr>
        <w:numPr>
          <w:ilvl w:val="1"/>
          <w:numId w:val="15"/>
        </w:numPr>
      </w:pPr>
      <w:r w:rsidRPr="00D232D9">
        <w:t>He is only hero in the Home Village available to be purchased and upgraded with </w:t>
      </w:r>
      <w:hyperlink r:id="rId199" w:anchor="Elixir" w:tooltip="Resource Buildings" w:history="1">
        <w:r w:rsidRPr="00D232D9">
          <w:rPr>
            <w:rStyle w:val="Hyperlink"/>
          </w:rPr>
          <w:t>Elixir</w:t>
        </w:r>
      </w:hyperlink>
      <w:r w:rsidRPr="00D232D9">
        <w:t> and one of the two in the whole game, the other one being the </w:t>
      </w:r>
      <w:hyperlink r:id="rId200" w:tooltip="Battle Machine" w:history="1">
        <w:r w:rsidRPr="00D232D9">
          <w:rPr>
            <w:rStyle w:val="Hyperlink"/>
          </w:rPr>
          <w:t>Battle Machine</w:t>
        </w:r>
      </w:hyperlink>
      <w:r w:rsidRPr="00D232D9">
        <w:t>.</w:t>
      </w:r>
    </w:p>
    <w:p w:rsidR="00D232D9" w:rsidRPr="00D232D9" w:rsidRDefault="00D232D9" w:rsidP="00D232D9">
      <w:pPr>
        <w:numPr>
          <w:ilvl w:val="1"/>
          <w:numId w:val="15"/>
        </w:numPr>
      </w:pPr>
      <w:r w:rsidRPr="00D232D9">
        <w:t>The Grand Warden's upgrades cost less than the initial cost of the Grand Warden, up to level 8.</w:t>
      </w:r>
    </w:p>
    <w:p w:rsidR="00D232D9" w:rsidRPr="00D232D9" w:rsidRDefault="00D232D9" w:rsidP="00D232D9">
      <w:pPr>
        <w:numPr>
          <w:ilvl w:val="1"/>
          <w:numId w:val="15"/>
        </w:numPr>
      </w:pPr>
      <w:r w:rsidRPr="00D232D9">
        <w:t>He is the only hero that appears to be based on more than one unit, particularly the </w:t>
      </w:r>
      <w:hyperlink r:id="rId201" w:tooltip="Healer" w:history="1">
        <w:r w:rsidRPr="00D232D9">
          <w:rPr>
            <w:rStyle w:val="Hyperlink"/>
          </w:rPr>
          <w:t>Healer</w:t>
        </w:r>
      </w:hyperlink>
      <w:r w:rsidRPr="00D232D9">
        <w:t> and the </w:t>
      </w:r>
      <w:hyperlink r:id="rId202" w:tooltip="Wizard" w:history="1">
        <w:r w:rsidRPr="00D232D9">
          <w:rPr>
            <w:rStyle w:val="Hyperlink"/>
          </w:rPr>
          <w:t>Wizard</w:t>
        </w:r>
      </w:hyperlink>
      <w:r w:rsidRPr="00D232D9">
        <w:t>, because of his use of magic and ability to heal friendly units.</w:t>
      </w:r>
    </w:p>
    <w:p w:rsidR="00D232D9" w:rsidRPr="00D232D9" w:rsidRDefault="00D232D9" w:rsidP="00D232D9">
      <w:pPr>
        <w:numPr>
          <w:ilvl w:val="1"/>
          <w:numId w:val="15"/>
        </w:numPr>
      </w:pPr>
      <w:r w:rsidRPr="00D232D9">
        <w:t>He is the only </w:t>
      </w:r>
      <w:hyperlink r:id="rId203" w:tooltip="Heroes" w:history="1">
        <w:r w:rsidRPr="00D232D9">
          <w:rPr>
            <w:rStyle w:val="Hyperlink"/>
          </w:rPr>
          <w:t>hero</w:t>
        </w:r>
      </w:hyperlink>
      <w:r w:rsidRPr="00D232D9">
        <w:t> to turn into a form of </w:t>
      </w:r>
      <w:hyperlink r:id="rId204" w:tooltip="Defensive Buildings" w:history="1">
        <w:r w:rsidRPr="00D232D9">
          <w:rPr>
            <w:rStyle w:val="Hyperlink"/>
          </w:rPr>
          <w:t>defensive structure</w:t>
        </w:r>
      </w:hyperlink>
      <w:r w:rsidRPr="00D232D9">
        <w:t> when defending. Consequently, he is the only </w:t>
      </w:r>
      <w:hyperlink r:id="rId205" w:tooltip="Heroes" w:history="1">
        <w:r w:rsidRPr="00D232D9">
          <w:rPr>
            <w:rStyle w:val="Hyperlink"/>
          </w:rPr>
          <w:t>hero</w:t>
        </w:r>
      </w:hyperlink>
      <w:r w:rsidRPr="00D232D9">
        <w:t> to be damaged by </w:t>
      </w:r>
      <w:hyperlink r:id="rId206" w:tooltip="Earthquake Spell" w:history="1">
        <w:r w:rsidRPr="00D232D9">
          <w:rPr>
            <w:rStyle w:val="Hyperlink"/>
          </w:rPr>
          <w:t>Earthquake Spells</w:t>
        </w:r>
      </w:hyperlink>
      <w:r w:rsidRPr="00D232D9">
        <w:t> and not by </w:t>
      </w:r>
      <w:hyperlink r:id="rId207" w:tooltip="Poison Spell" w:history="1">
        <w:r w:rsidRPr="00D232D9">
          <w:rPr>
            <w:rStyle w:val="Hyperlink"/>
          </w:rPr>
          <w:t>Poison Spells</w:t>
        </w:r>
      </w:hyperlink>
      <w:r w:rsidRPr="00D232D9">
        <w:t> when defending.</w:t>
      </w:r>
    </w:p>
    <w:p w:rsidR="00D232D9" w:rsidRPr="00D232D9" w:rsidRDefault="00D232D9" w:rsidP="00D232D9">
      <w:pPr>
        <w:numPr>
          <w:ilvl w:val="1"/>
          <w:numId w:val="15"/>
        </w:numPr>
      </w:pPr>
      <w:r w:rsidRPr="00D232D9">
        <w:t>Like the </w:t>
      </w:r>
      <w:hyperlink r:id="rId208" w:tooltip="Barbarian King" w:history="1">
        <w:r w:rsidRPr="00D232D9">
          <w:rPr>
            <w:rStyle w:val="Hyperlink"/>
          </w:rPr>
          <w:t>Barbarian King</w:t>
        </w:r>
      </w:hyperlink>
      <w:r w:rsidRPr="00D232D9">
        <w:t>'s sword, the Grand Warden's book and staff switches arms when he turns.</w:t>
      </w:r>
    </w:p>
    <w:p w:rsidR="00D232D9" w:rsidRPr="00D232D9" w:rsidRDefault="00D232D9" w:rsidP="00D232D9">
      <w:pPr>
        <w:numPr>
          <w:ilvl w:val="2"/>
          <w:numId w:val="15"/>
        </w:numPr>
      </w:pPr>
      <w:r w:rsidRPr="00D232D9">
        <w:t>However, when the Grand Warden falls in battle, he drops his staff but holds on to his book.</w:t>
      </w:r>
    </w:p>
    <w:p w:rsidR="00D232D9" w:rsidRPr="00D232D9" w:rsidRDefault="00D232D9" w:rsidP="00D232D9">
      <w:pPr>
        <w:numPr>
          <w:ilvl w:val="1"/>
          <w:numId w:val="15"/>
        </w:numPr>
      </w:pPr>
      <w:r w:rsidRPr="00D232D9">
        <w:t>Each successive upgrade of the Grand Warden adds anywhere between 2% to 2.3% health and anywhere between 3.4% to 5.1% damage, but every fifth level also adds a constant three minutes to his total regeneration time. As a consequence, the Grand Warden's regeneration rate changes as he levels up.</w:t>
      </w:r>
    </w:p>
    <w:p w:rsidR="00D232D9" w:rsidRPr="00D232D9" w:rsidRDefault="00D232D9" w:rsidP="00D232D9">
      <w:pPr>
        <w:numPr>
          <w:ilvl w:val="1"/>
          <w:numId w:val="15"/>
        </w:numPr>
      </w:pPr>
      <w:r w:rsidRPr="00D232D9">
        <w:rPr>
          <w:noProof/>
        </w:rPr>
        <w:drawing>
          <wp:inline distT="0" distB="0" distL="0" distR="0">
            <wp:extent cx="2859405" cy="1678940"/>
            <wp:effectExtent l="0" t="0" r="0" b="0"/>
            <wp:docPr id="27" name="Picture 27" descr="GWRegenChart">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WRegenChart">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59405" cy="1678940"/>
                    </a:xfrm>
                    <a:prstGeom prst="rect">
                      <a:avLst/>
                    </a:prstGeom>
                    <a:noFill/>
                    <a:ln>
                      <a:noFill/>
                    </a:ln>
                  </pic:spPr>
                </pic:pic>
              </a:graphicData>
            </a:graphic>
          </wp:inline>
        </w:drawing>
      </w:r>
    </w:p>
    <w:p w:rsidR="00D232D9" w:rsidRPr="00D232D9" w:rsidRDefault="00D232D9" w:rsidP="00D232D9">
      <w:r w:rsidRPr="00D232D9">
        <w:t>Regeneration rate for each level; click to enlarge</w:t>
      </w:r>
    </w:p>
    <w:p w:rsidR="00D232D9" w:rsidRPr="00D232D9" w:rsidRDefault="00D232D9" w:rsidP="00D232D9">
      <w:r w:rsidRPr="00D232D9">
        <w:t>The Grand Warden's regeneration rate fluctuates, decreasing every fifth level and increasing at every other level. From an initial regeneration rate of 35.71 HP per minute at level 1, it increases up to 38 HP per minute at level 4 before dropping to 35.03 HP per minute at level 5, the lowest regeneration rate of any level; however the regeneration rate shows an slow upward trend as the levels increase, eventually reaching a maximum of 41.79 HP per minute at level 29 before dropping to 39.85 HP per minute at level 30.</w:t>
      </w:r>
    </w:p>
    <w:p w:rsidR="00D232D9" w:rsidRPr="00D232D9" w:rsidRDefault="00D232D9" w:rsidP="00D232D9">
      <w:pPr>
        <w:numPr>
          <w:ilvl w:val="1"/>
          <w:numId w:val="15"/>
        </w:numPr>
      </w:pPr>
      <w:r w:rsidRPr="00D232D9">
        <w:t>His book resembles a </w:t>
      </w:r>
      <w:hyperlink r:id="rId211" w:tooltip="Magic Items" w:history="1">
        <w:r w:rsidRPr="00D232D9">
          <w:rPr>
            <w:rStyle w:val="Hyperlink"/>
          </w:rPr>
          <w:t>Book of Everything</w:t>
        </w:r>
      </w:hyperlink>
      <w:r w:rsidRPr="00D232D9">
        <w:t>.</w:t>
      </w:r>
    </w:p>
    <w:p w:rsidR="00D232D9" w:rsidRPr="00D232D9" w:rsidRDefault="00D232D9" w:rsidP="00D232D9">
      <w:pPr>
        <w:numPr>
          <w:ilvl w:val="1"/>
          <w:numId w:val="15"/>
        </w:numPr>
      </w:pPr>
      <w:r w:rsidRPr="00D232D9">
        <w:t>The Grand Warden bears a great resemblance to the late television host, </w:t>
      </w:r>
      <w:hyperlink r:id="rId212" w:tooltip="wikipedia:Li Yong (television host)" w:history="1">
        <w:r w:rsidRPr="00D232D9">
          <w:rPr>
            <w:rStyle w:val="Hyperlink"/>
          </w:rPr>
          <w:t>Li Yong</w:t>
        </w:r>
      </w:hyperlink>
      <w:r w:rsidRPr="00D232D9">
        <w:t>.</w:t>
      </w:r>
    </w:p>
    <w:p w:rsidR="00D232D9" w:rsidRPr="00D232D9" w:rsidRDefault="00D232D9" w:rsidP="00D232D9">
      <w:pPr>
        <w:numPr>
          <w:ilvl w:val="2"/>
          <w:numId w:val="15"/>
        </w:numPr>
      </w:pPr>
      <w:r w:rsidRPr="00D232D9">
        <w:t>Because of this, he is commonly called "(Li) Yong King" among Chinese players.</w:t>
      </w:r>
    </w:p>
    <w:p w:rsidR="00D232D9" w:rsidRPr="00D232D9" w:rsidRDefault="00D232D9" w:rsidP="00D232D9">
      <w:pPr>
        <w:numPr>
          <w:ilvl w:val="2"/>
          <w:numId w:val="15"/>
        </w:numPr>
      </w:pPr>
      <w:r w:rsidRPr="00D232D9">
        <w:t>In January 2016, shortly after the Town Hall 11 Update, a show "Clash of Clans Players' Ceremony" was held in Beijing, China, with Li Yong as the main host due to this resemblance.</w:t>
      </w:r>
    </w:p>
    <w:p w:rsidR="00D232D9" w:rsidRDefault="00D232D9" w:rsidP="00D232D9">
      <w:pPr>
        <w:numPr>
          <w:ilvl w:val="2"/>
          <w:numId w:val="15"/>
        </w:numPr>
      </w:pPr>
      <w:r w:rsidRPr="00D232D9">
        <w:lastRenderedPageBreak/>
        <w:t>Like the </w:t>
      </w:r>
      <w:hyperlink r:id="rId213" w:tooltip="Barbarian King" w:history="1">
        <w:r w:rsidRPr="00D232D9">
          <w:rPr>
            <w:rStyle w:val="Hyperlink"/>
          </w:rPr>
          <w:t>Barbarian King</w:t>
        </w:r>
      </w:hyperlink>
      <w:r w:rsidRPr="00D232D9">
        <w:t> and the </w:t>
      </w:r>
      <w:hyperlink r:id="rId214" w:tooltip="Archer Queen" w:history="1">
        <w:r w:rsidRPr="00D232D9">
          <w:rPr>
            <w:rStyle w:val="Hyperlink"/>
          </w:rPr>
          <w:t>Archer Queen</w:t>
        </w:r>
      </w:hyperlink>
      <w:r w:rsidRPr="00D232D9">
        <w:t>, he doesn‘t use the </w:t>
      </w:r>
      <w:hyperlink r:id="rId215" w:tooltip="Laboratory" w:history="1">
        <w:r w:rsidRPr="00D232D9">
          <w:rPr>
            <w:rStyle w:val="Hyperlink"/>
          </w:rPr>
          <w:t>Laboratory</w:t>
        </w:r>
      </w:hyperlink>
      <w:r w:rsidRPr="00D232D9">
        <w:t>, so you need a Builder to upgrade it.</w:t>
      </w:r>
    </w:p>
    <w:p w:rsidR="00C56035" w:rsidRPr="00D232D9" w:rsidRDefault="00C56035" w:rsidP="00C56035"/>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79"/>
        <w:gridCol w:w="2438"/>
        <w:gridCol w:w="1892"/>
        <w:gridCol w:w="1548"/>
        <w:gridCol w:w="799"/>
        <w:gridCol w:w="1689"/>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A02F7D" w:rsidP="00D232D9">
            <w:pPr>
              <w:rPr>
                <w:b/>
                <w:bCs/>
              </w:rPr>
            </w:pPr>
            <w:hyperlink r:id="rId216" w:tooltip="Troop Movement Speed" w:history="1">
              <w:r w:rsidR="00D232D9" w:rsidRPr="00D232D9">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Search Radius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r>
    </w:tbl>
    <w:p w:rsidR="00D232D9" w:rsidRPr="00D232D9" w:rsidRDefault="00D232D9" w:rsidP="00D232D9">
      <w:pPr>
        <w:rPr>
          <w:vanish/>
        </w:rPr>
      </w:pPr>
    </w:p>
    <w:p w:rsidR="003638AA" w:rsidRDefault="003638A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41"/>
        <w:gridCol w:w="1186"/>
        <w:gridCol w:w="1050"/>
        <w:gridCol w:w="946"/>
        <w:gridCol w:w="961"/>
        <w:gridCol w:w="1364"/>
        <w:gridCol w:w="1141"/>
        <w:gridCol w:w="1597"/>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A02F7D" w:rsidP="00D232D9">
            <w:pPr>
              <w:rPr>
                <w:b/>
                <w:bCs/>
              </w:rPr>
            </w:pPr>
            <w:hyperlink r:id="rId217" w:anchor="Elixir" w:tooltip="Resources" w:history="1">
              <w:r w:rsidR="00D232D9" w:rsidRPr="00D232D9">
                <w:rPr>
                  <w:rStyle w:val="Hyperlink"/>
                </w:rPr>
                <w:t>Training Cost</w:t>
              </w:r>
            </w:hyperlink>
            <w:r w:rsidR="00D232D9" w:rsidRPr="00D232D9">
              <w:rPr>
                <w:b/>
                <w:bCs/>
              </w:rPr>
              <w:t> </w:t>
            </w:r>
            <w:r w:rsidR="00D232D9" w:rsidRPr="00D232D9">
              <w:rPr>
                <w:b/>
                <w:bCs/>
                <w:noProof/>
              </w:rPr>
              <w:drawing>
                <wp:inline distT="0" distB="0" distL="0" distR="0">
                  <wp:extent cx="170815" cy="191135"/>
                  <wp:effectExtent l="0" t="0" r="635" b="0"/>
                  <wp:docPr id="26" name="Picture 2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A02F7D" w:rsidP="00D232D9">
            <w:pPr>
              <w:rPr>
                <w:b/>
                <w:bCs/>
              </w:rPr>
            </w:pPr>
            <w:hyperlink r:id="rId220" w:tooltip="Town Hall" w:history="1">
              <w:r w:rsidR="00D232D9" w:rsidRPr="00D232D9">
                <w:rPr>
                  <w:rStyle w:val="Hyperlink"/>
                </w:rPr>
                <w:t>Town Hall</w:t>
              </w:r>
            </w:hyperlink>
            <w:r w:rsidR="00D232D9" w:rsidRPr="00D232D9">
              <w:rPr>
                <w:b/>
                <w:bCs/>
              </w:rPr>
              <w:t> Level Required</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1,797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bl>
    <w:p w:rsidR="00143BCE" w:rsidRDefault="00143BCE" w:rsidP="00D232D9">
      <w:pPr>
        <w:rPr>
          <w:b/>
          <w:bCs/>
          <w:u w:val="single"/>
        </w:rPr>
      </w:pPr>
    </w:p>
    <w:p w:rsidR="00D232D9" w:rsidRPr="00D232D9" w:rsidRDefault="00D232D9" w:rsidP="00D232D9">
      <w:r w:rsidRPr="00D232D9">
        <w:rPr>
          <w:b/>
          <w:bCs/>
          <w:u w:val="single"/>
        </w:rPr>
        <w:t>Life Aura Ability (Passive)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904"/>
        <w:gridCol w:w="3492"/>
        <w:gridCol w:w="3849"/>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 % HP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Max HP Increase</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320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335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365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380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395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410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425</w:t>
            </w:r>
          </w:p>
        </w:tc>
      </w:tr>
    </w:tbl>
    <w:p w:rsidR="00DB28E0" w:rsidRDefault="00DB28E0" w:rsidP="00D232D9">
      <w:pPr>
        <w:rPr>
          <w:b/>
          <w:bCs/>
          <w:u w:val="single"/>
        </w:rPr>
      </w:pPr>
    </w:p>
    <w:p w:rsidR="00D232D9" w:rsidRPr="00D232D9" w:rsidRDefault="00D232D9" w:rsidP="00D232D9">
      <w:r w:rsidRPr="00D232D9">
        <w:rPr>
          <w:b/>
          <w:bCs/>
          <w:u w:val="single"/>
        </w:rPr>
        <w:t>Eternal Tome Ability (Active)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5214"/>
        <w:gridCol w:w="5031"/>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Time</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6s</w:t>
            </w:r>
          </w:p>
        </w:tc>
      </w:tr>
    </w:tbl>
    <w:p w:rsidR="00D232D9" w:rsidRDefault="00D232D9" w:rsidP="00A0189B"/>
    <w:p w:rsidR="00F46395" w:rsidRDefault="00F46395" w:rsidP="00A0189B"/>
    <w:p w:rsidR="0032216A" w:rsidRDefault="0032216A" w:rsidP="0032216A">
      <w:pPr>
        <w:pStyle w:val="Heading1"/>
      </w:pPr>
      <w:r>
        <w:t>Troops</w:t>
      </w:r>
    </w:p>
    <w:p w:rsidR="00D46E99" w:rsidRDefault="00D46E99" w:rsidP="00D46E99"/>
    <w:p w:rsidR="00CF71AC" w:rsidRDefault="00CF71AC" w:rsidP="00B1023A">
      <w:pPr>
        <w:pStyle w:val="Heading2"/>
      </w:pPr>
      <w:r>
        <w:t>Barbarian</w:t>
      </w:r>
    </w:p>
    <w:p w:rsidR="00CF71AC" w:rsidRDefault="00CF71AC" w:rsidP="00CF71AC"/>
    <w:p w:rsidR="00C02013" w:rsidRPr="00C02013" w:rsidRDefault="00C02013" w:rsidP="00C02013">
      <w:pPr>
        <w:rPr>
          <w:lang w:val="en-CA"/>
        </w:rPr>
      </w:pPr>
      <w:r w:rsidRPr="00C02013">
        <w:rPr>
          <w:noProof/>
          <w:lang w:val="en-CA"/>
        </w:rPr>
        <w:drawing>
          <wp:inline distT="0" distB="0" distL="0" distR="0">
            <wp:extent cx="2381250" cy="3638550"/>
            <wp:effectExtent l="0" t="0" r="0" b="0"/>
            <wp:docPr id="156" name="Picture 156" descr="Barbaria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Barbarian info"/>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81250" cy="3638550"/>
                    </a:xfrm>
                    <a:prstGeom prst="rect">
                      <a:avLst/>
                    </a:prstGeom>
                    <a:noFill/>
                    <a:ln>
                      <a:noFill/>
                    </a:ln>
                  </pic:spPr>
                </pic:pic>
              </a:graphicData>
            </a:graphic>
          </wp:inline>
        </w:drawing>
      </w:r>
    </w:p>
    <w:p w:rsidR="00C02013" w:rsidRPr="00C02013" w:rsidRDefault="00C02013" w:rsidP="00C02013">
      <w:pPr>
        <w:rPr>
          <w:lang w:val="en-CA"/>
        </w:rPr>
      </w:pPr>
      <w:r w:rsidRPr="00C02013">
        <w:rPr>
          <w:b/>
          <w:bCs/>
          <w:i/>
          <w:iCs/>
          <w:lang w:val="en-CA"/>
        </w:rPr>
        <w:t>"This fearless warrior relies on his bulging muscles and striking mustache to wreak havoc in enemy villages. Release a horde of Barbarians and enjoy the mayhem!"</w:t>
      </w:r>
    </w:p>
    <w:p w:rsidR="00C02013" w:rsidRPr="00C02013" w:rsidRDefault="00A02F7D" w:rsidP="00C02013">
      <w:pPr>
        <w:rPr>
          <w:lang w:val="en-CA"/>
        </w:rPr>
      </w:pPr>
      <w:r>
        <w:rPr>
          <w:lang w:val="en-CA"/>
        </w:rPr>
        <w:pict>
          <v:rect id="_x0000_i1043"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734"/>
        <w:gridCol w:w="1734"/>
        <w:gridCol w:w="1734"/>
        <w:gridCol w:w="1734"/>
        <w:gridCol w:w="1734"/>
        <w:gridCol w:w="1080"/>
      </w:tblGrid>
      <w:tr w:rsidR="00C02013" w:rsidRPr="00C02013" w:rsidTr="00C02013">
        <w:trPr>
          <w:tblCellSpacing w:w="15" w:type="dxa"/>
        </w:trPr>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5" name="Picture 155" descr="Barbar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Barbarian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4" name="Picture 154" descr="Barbar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Barbarian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3" name="Picture 153" descr="Barbaria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Barbarian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2" name="Picture 152" descr="Barbaria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Barbarian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1" name="Picture 151" descr="Barbaria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Barbarian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0" name="Picture 150" descr="Barbaria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Barbarian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r>
      <w:tr w:rsidR="00C02013" w:rsidRPr="00C02013" w:rsidTr="00C02013">
        <w:trPr>
          <w:tblCellSpacing w:w="15" w:type="dxa"/>
        </w:trPr>
        <w:tc>
          <w:tcPr>
            <w:tcW w:w="1665" w:type="dxa"/>
            <w:shd w:val="clear" w:color="auto" w:fill="281434"/>
            <w:vAlign w:val="center"/>
            <w:hideMark/>
          </w:tcPr>
          <w:p w:rsidR="00C02013" w:rsidRPr="00C02013" w:rsidRDefault="00C02013" w:rsidP="00C02013">
            <w:pPr>
              <w:rPr>
                <w:lang w:val="en-CA"/>
              </w:rPr>
            </w:pPr>
            <w:r w:rsidRPr="00C02013">
              <w:rPr>
                <w:b/>
                <w:bCs/>
                <w:lang w:val="en-CA"/>
              </w:rPr>
              <w:t>Level 1 &amp; 2</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3 &amp; 4</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5</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6</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7</w:t>
            </w:r>
          </w:p>
        </w:tc>
        <w:tc>
          <w:tcPr>
            <w:tcW w:w="975" w:type="dxa"/>
            <w:shd w:val="clear" w:color="auto" w:fill="281434"/>
            <w:vAlign w:val="center"/>
            <w:hideMark/>
          </w:tcPr>
          <w:p w:rsidR="00C02013" w:rsidRPr="00C02013" w:rsidRDefault="00C02013" w:rsidP="00C02013">
            <w:pPr>
              <w:rPr>
                <w:lang w:val="en-CA"/>
              </w:rPr>
            </w:pPr>
            <w:r w:rsidRPr="00C02013">
              <w:rPr>
                <w:b/>
                <w:bCs/>
                <w:lang w:val="en-CA"/>
              </w:rPr>
              <w:t>Level 8</w:t>
            </w:r>
          </w:p>
        </w:tc>
      </w:tr>
    </w:tbl>
    <w:p w:rsidR="00C02013" w:rsidRPr="00C02013" w:rsidRDefault="00A02F7D" w:rsidP="00C02013">
      <w:pPr>
        <w:rPr>
          <w:lang w:val="en-CA"/>
        </w:rPr>
      </w:pPr>
      <w:r>
        <w:rPr>
          <w:lang w:val="en-CA"/>
        </w:rPr>
        <w:pict>
          <v:rect id="_x0000_i1044" style="width:0;height:1.5pt" o:hralign="center" o:hrstd="t" o:hrnoshade="t" o:hr="t" fillcolor="#3a3a3a" stroked="f"/>
        </w:pict>
      </w:r>
    </w:p>
    <w:p w:rsidR="00C02013" w:rsidRPr="00C02013" w:rsidRDefault="00C02013" w:rsidP="00C02013">
      <w:pPr>
        <w:numPr>
          <w:ilvl w:val="0"/>
          <w:numId w:val="19"/>
        </w:numPr>
        <w:rPr>
          <w:lang w:val="en-CA"/>
        </w:rPr>
      </w:pPr>
      <w:r w:rsidRPr="00C02013">
        <w:rPr>
          <w:b/>
          <w:bCs/>
          <w:lang w:val="en-CA"/>
        </w:rPr>
        <w:t>Summary</w:t>
      </w:r>
    </w:p>
    <w:p w:rsidR="00C02013" w:rsidRPr="00C02013" w:rsidRDefault="00C02013" w:rsidP="00C02013">
      <w:pPr>
        <w:numPr>
          <w:ilvl w:val="1"/>
          <w:numId w:val="19"/>
        </w:numPr>
        <w:rPr>
          <w:lang w:val="en-CA"/>
        </w:rPr>
      </w:pPr>
      <w:r w:rsidRPr="00C02013">
        <w:rPr>
          <w:lang w:val="en-CA"/>
        </w:rPr>
        <w:t>The Barbarian is a male kilt-clad Scottish warrior with an angry, battle-ready expression, hungry for destruction. He has close-cropped blonde hair and a long, yellow horseshoe mustache.</w:t>
      </w:r>
    </w:p>
    <w:p w:rsidR="00C02013" w:rsidRPr="00C02013" w:rsidRDefault="00C02013" w:rsidP="00C02013">
      <w:pPr>
        <w:numPr>
          <w:ilvl w:val="1"/>
          <w:numId w:val="19"/>
        </w:numPr>
        <w:rPr>
          <w:lang w:val="en-CA"/>
        </w:rPr>
      </w:pPr>
      <w:r w:rsidRPr="00C02013">
        <w:rPr>
          <w:lang w:val="en-CA"/>
        </w:rPr>
        <w:t>The Barbarian is the first </w:t>
      </w:r>
      <w:hyperlink r:id="rId228" w:tooltip="Army" w:history="1">
        <w:r w:rsidRPr="00C02013">
          <w:rPr>
            <w:rStyle w:val="Hyperlink"/>
            <w:lang w:val="en-CA"/>
          </w:rPr>
          <w:t>troop</w:t>
        </w:r>
      </w:hyperlink>
      <w:r w:rsidRPr="00C02013">
        <w:rPr>
          <w:lang w:val="en-CA"/>
        </w:rPr>
        <w:t> unlocked in the </w:t>
      </w:r>
      <w:hyperlink r:id="rId229" w:tooltip="Barracks" w:history="1">
        <w:r w:rsidRPr="00C02013">
          <w:rPr>
            <w:rStyle w:val="Hyperlink"/>
            <w:lang w:val="en-CA"/>
          </w:rPr>
          <w:t>Barracks</w:t>
        </w:r>
      </w:hyperlink>
      <w:r w:rsidRPr="00C02013">
        <w:rPr>
          <w:lang w:val="en-CA"/>
        </w:rPr>
        <w:t>.</w:t>
      </w:r>
    </w:p>
    <w:p w:rsidR="00C02013" w:rsidRPr="00C02013" w:rsidRDefault="00C02013" w:rsidP="00C02013">
      <w:pPr>
        <w:numPr>
          <w:ilvl w:val="1"/>
          <w:numId w:val="19"/>
        </w:numPr>
        <w:rPr>
          <w:lang w:val="en-CA"/>
        </w:rPr>
      </w:pPr>
      <w:r w:rsidRPr="00C02013">
        <w:rPr>
          <w:lang w:val="en-CA"/>
        </w:rPr>
        <w:t>Barbarians have no preferred target when attacking; they will simply attack the closest building. However, once they become aware of enemy </w:t>
      </w:r>
      <w:hyperlink r:id="rId230" w:tooltip="Clan Castle" w:history="1">
        <w:r w:rsidRPr="00C02013">
          <w:rPr>
            <w:rStyle w:val="Hyperlink"/>
            <w:lang w:val="en-CA"/>
          </w:rPr>
          <w:t xml:space="preserve">Clan </w:t>
        </w:r>
        <w:r w:rsidRPr="00C02013">
          <w:rPr>
            <w:rStyle w:val="Hyperlink"/>
            <w:lang w:val="en-CA"/>
          </w:rPr>
          <w:lastRenderedPageBreak/>
          <w:t>Castle</w:t>
        </w:r>
      </w:hyperlink>
      <w:r w:rsidRPr="00C02013">
        <w:rPr>
          <w:lang w:val="en-CA"/>
        </w:rPr>
        <w:t> </w:t>
      </w:r>
      <w:hyperlink r:id="rId231" w:tooltip="Troops" w:history="1">
        <w:r w:rsidRPr="00C02013">
          <w:rPr>
            <w:rStyle w:val="Hyperlink"/>
            <w:lang w:val="en-CA"/>
          </w:rPr>
          <w:t>troops</w:t>
        </w:r>
      </w:hyperlink>
      <w:r w:rsidRPr="00C02013">
        <w:rPr>
          <w:lang w:val="en-CA"/>
        </w:rPr>
        <w:t>, </w:t>
      </w:r>
      <w:hyperlink r:id="rId232" w:tooltip="Heroes" w:history="1">
        <w:r w:rsidRPr="00C02013">
          <w:rPr>
            <w:rStyle w:val="Hyperlink"/>
            <w:lang w:val="en-CA"/>
          </w:rPr>
          <w:t>Heroes</w:t>
        </w:r>
      </w:hyperlink>
      <w:r w:rsidRPr="00C02013">
        <w:rPr>
          <w:lang w:val="en-CA"/>
        </w:rPr>
        <w:t>, or </w:t>
      </w:r>
      <w:hyperlink r:id="rId233" w:tooltip="Skeleton Trap" w:history="1">
        <w:r w:rsidRPr="00C02013">
          <w:rPr>
            <w:rStyle w:val="Hyperlink"/>
            <w:lang w:val="en-CA"/>
          </w:rPr>
          <w:t>Skeleton Trap</w:t>
        </w:r>
      </w:hyperlink>
      <w:r w:rsidRPr="00C02013">
        <w:rPr>
          <w:lang w:val="en-CA"/>
        </w:rPr>
        <w:t> skeletons (either by being attacked themselves or by being near another friendly </w:t>
      </w:r>
      <w:hyperlink r:id="rId234" w:tooltip="Troops" w:history="1">
        <w:r w:rsidRPr="00C02013">
          <w:rPr>
            <w:rStyle w:val="Hyperlink"/>
            <w:lang w:val="en-CA"/>
          </w:rPr>
          <w:t>troop</w:t>
        </w:r>
      </w:hyperlink>
      <w:r w:rsidRPr="00C02013">
        <w:rPr>
          <w:lang w:val="en-CA"/>
        </w:rPr>
        <w:t> under attack), they will leave their previously targeted building and instead engage the enemy </w:t>
      </w:r>
      <w:hyperlink r:id="rId235" w:tooltip="Troops" w:history="1">
        <w:r w:rsidRPr="00C02013">
          <w:rPr>
            <w:rStyle w:val="Hyperlink"/>
            <w:lang w:val="en-CA"/>
          </w:rPr>
          <w:t>troops</w:t>
        </w:r>
      </w:hyperlink>
      <w:r w:rsidRPr="00C02013">
        <w:rPr>
          <w:lang w:val="en-CA"/>
        </w:rPr>
        <w:t>. Once all of the nearby enemy </w:t>
      </w:r>
      <w:hyperlink r:id="rId236" w:tooltip="Troops" w:history="1">
        <w:r w:rsidRPr="00C02013">
          <w:rPr>
            <w:rStyle w:val="Hyperlink"/>
            <w:lang w:val="en-CA"/>
          </w:rPr>
          <w:t>troops</w:t>
        </w:r>
      </w:hyperlink>
      <w:r w:rsidRPr="00C02013">
        <w:rPr>
          <w:lang w:val="en-CA"/>
        </w:rPr>
        <w:t> are defeated, the Barbarians will proceed to attack the nearest structure.</w:t>
      </w:r>
    </w:p>
    <w:p w:rsidR="00C02013" w:rsidRPr="00C02013" w:rsidRDefault="00A02F7D" w:rsidP="00C02013">
      <w:pPr>
        <w:rPr>
          <w:lang w:val="en-CA"/>
        </w:rPr>
      </w:pPr>
      <w:r>
        <w:rPr>
          <w:lang w:val="en-CA"/>
        </w:rPr>
        <w:pict>
          <v:rect id="_x0000_i1045" style="width:0;height:1.5pt" o:hralign="center" o:hrstd="t" o:hrnoshade="t" o:hr="t" fillcolor="#3a3a3a" stroked="f"/>
        </w:pict>
      </w:r>
    </w:p>
    <w:p w:rsidR="00C02013" w:rsidRPr="00C02013" w:rsidRDefault="00C02013" w:rsidP="00C02013">
      <w:pPr>
        <w:numPr>
          <w:ilvl w:val="0"/>
          <w:numId w:val="20"/>
        </w:numPr>
        <w:rPr>
          <w:lang w:val="en-CA"/>
        </w:rPr>
      </w:pPr>
      <w:r w:rsidRPr="00C02013">
        <w:rPr>
          <w:b/>
          <w:bCs/>
          <w:lang w:val="en-CA"/>
        </w:rPr>
        <w:t>Offensive Strategy</w:t>
      </w:r>
    </w:p>
    <w:p w:rsidR="00C02013" w:rsidRPr="00C02013" w:rsidRDefault="00A02F7D" w:rsidP="00C02013">
      <w:pPr>
        <w:numPr>
          <w:ilvl w:val="1"/>
          <w:numId w:val="20"/>
        </w:numPr>
        <w:rPr>
          <w:lang w:val="en-CA"/>
        </w:rPr>
      </w:pPr>
      <w:hyperlink r:id="rId237" w:tooltip="Archer" w:history="1">
        <w:r w:rsidR="00C02013" w:rsidRPr="00C02013">
          <w:rPr>
            <w:rStyle w:val="Hyperlink"/>
            <w:lang w:val="en-CA"/>
          </w:rPr>
          <w:t>Archers</w:t>
        </w:r>
      </w:hyperlink>
      <w:r w:rsidR="00C02013" w:rsidRPr="00C02013">
        <w:rPr>
          <w:lang w:val="en-CA"/>
        </w:rPr>
        <w:t> and </w:t>
      </w:r>
      <w:hyperlink r:id="rId238" w:tooltip="Giant" w:history="1">
        <w:r w:rsidR="00C02013" w:rsidRPr="00C02013">
          <w:rPr>
            <w:rStyle w:val="Hyperlink"/>
            <w:lang w:val="en-CA"/>
          </w:rPr>
          <w:t>Giants</w:t>
        </w:r>
      </w:hyperlink>
      <w:r w:rsidR="00C02013" w:rsidRPr="00C02013">
        <w:rPr>
          <w:lang w:val="en-CA"/>
        </w:rPr>
        <w:t> are commonly used to support Barbarians.</w:t>
      </w:r>
    </w:p>
    <w:p w:rsidR="00C02013" w:rsidRPr="00C02013" w:rsidRDefault="00C02013" w:rsidP="00C02013">
      <w:pPr>
        <w:numPr>
          <w:ilvl w:val="1"/>
          <w:numId w:val="20"/>
        </w:numPr>
        <w:rPr>
          <w:lang w:val="en-CA"/>
        </w:rPr>
      </w:pPr>
      <w:r w:rsidRPr="00C02013">
        <w:rPr>
          <w:lang w:val="en-CA"/>
        </w:rPr>
        <w:t>Large hordes of Barbarians are very effective as they will quickly destroy anything in their path. This is balanced by the fact that the Barbarians are not very effective under heavy fire from splash damaging buildings. As such, players sometimes spread Barbarians to avoid them all being picked off in one group by a </w:t>
      </w:r>
      <w:hyperlink r:id="rId239" w:tooltip="Mortar" w:history="1">
        <w:r w:rsidRPr="00C02013">
          <w:rPr>
            <w:rStyle w:val="Hyperlink"/>
            <w:lang w:val="en-CA"/>
          </w:rPr>
          <w:t>Mortar</w:t>
        </w:r>
      </w:hyperlink>
      <w:r w:rsidRPr="00C02013">
        <w:rPr>
          <w:lang w:val="en-CA"/>
        </w:rPr>
        <w:t>, </w:t>
      </w:r>
      <w:hyperlink r:id="rId240" w:tooltip="Wizard Tower" w:history="1">
        <w:r w:rsidRPr="00C02013">
          <w:rPr>
            <w:rStyle w:val="Hyperlink"/>
            <w:lang w:val="en-CA"/>
          </w:rPr>
          <w:t>Wizard Tower</w:t>
        </w:r>
      </w:hyperlink>
      <w:r w:rsidRPr="00C02013">
        <w:rPr>
          <w:lang w:val="en-CA"/>
        </w:rPr>
        <w:t> or </w:t>
      </w:r>
      <w:hyperlink r:id="rId241" w:tooltip="Bomb Tower" w:history="1">
        <w:r w:rsidRPr="00C02013">
          <w:rPr>
            <w:rStyle w:val="Hyperlink"/>
            <w:lang w:val="en-CA"/>
          </w:rPr>
          <w:t>Bomb Tower</w:t>
        </w:r>
      </w:hyperlink>
      <w:r w:rsidRPr="00C02013">
        <w:rPr>
          <w:lang w:val="en-CA"/>
        </w:rPr>
        <w:t>, as they deal splash damage.</w:t>
      </w:r>
    </w:p>
    <w:p w:rsidR="00C02013" w:rsidRPr="00C02013" w:rsidRDefault="00C02013" w:rsidP="00C02013">
      <w:pPr>
        <w:numPr>
          <w:ilvl w:val="1"/>
          <w:numId w:val="20"/>
        </w:numPr>
        <w:rPr>
          <w:lang w:val="en-CA"/>
        </w:rPr>
      </w:pPr>
      <w:r w:rsidRPr="00C02013">
        <w:rPr>
          <w:lang w:val="en-CA"/>
        </w:rPr>
        <w:t>Besides doing splash damage, the </w:t>
      </w:r>
      <w:hyperlink r:id="rId242" w:tooltip="Mortar" w:history="1">
        <w:r w:rsidRPr="00C02013">
          <w:rPr>
            <w:rStyle w:val="Hyperlink"/>
            <w:lang w:val="en-CA"/>
          </w:rPr>
          <w:t>Mortar</w:t>
        </w:r>
      </w:hyperlink>
      <w:r w:rsidRPr="00C02013">
        <w:rPr>
          <w:lang w:val="en-CA"/>
        </w:rPr>
        <w:t> also knocks back any Barbarians it strikes by 2 tiles (sometimes this can even change the Barbarians' target if it moves them closer to another building).</w:t>
      </w:r>
    </w:p>
    <w:p w:rsidR="00C02013" w:rsidRPr="00C02013" w:rsidRDefault="00C02013" w:rsidP="00C02013">
      <w:pPr>
        <w:numPr>
          <w:ilvl w:val="1"/>
          <w:numId w:val="20"/>
        </w:numPr>
        <w:rPr>
          <w:lang w:val="en-CA"/>
        </w:rPr>
      </w:pPr>
      <w:r w:rsidRPr="00C02013">
        <w:rPr>
          <w:lang w:val="en-CA"/>
        </w:rPr>
        <w:t>Players also sometimes use Barbarians first to test what </w:t>
      </w:r>
      <w:hyperlink r:id="rId243" w:tooltip="Army" w:history="1">
        <w:r w:rsidRPr="00C02013">
          <w:rPr>
            <w:rStyle w:val="Hyperlink"/>
            <w:lang w:val="en-CA"/>
          </w:rPr>
          <w:t>troops</w:t>
        </w:r>
      </w:hyperlink>
      <w:r w:rsidRPr="00C02013">
        <w:rPr>
          <w:lang w:val="en-CA"/>
        </w:rPr>
        <w:t> are in the defending player's </w:t>
      </w:r>
      <w:hyperlink r:id="rId244" w:tooltip="Clan Castle" w:history="1">
        <w:r w:rsidRPr="00C02013">
          <w:rPr>
            <w:rStyle w:val="Hyperlink"/>
            <w:lang w:val="en-CA"/>
          </w:rPr>
          <w:t>Clan Castle</w:t>
        </w:r>
      </w:hyperlink>
      <w:r w:rsidRPr="00C02013">
        <w:rPr>
          <w:lang w:val="en-CA"/>
        </w:rPr>
        <w:t>, where any </w:t>
      </w:r>
      <w:hyperlink r:id="rId245" w:tooltip="Traps" w:history="1">
        <w:r w:rsidRPr="00C02013">
          <w:rPr>
            <w:rStyle w:val="Hyperlink"/>
            <w:lang w:val="en-CA"/>
          </w:rPr>
          <w:t>Traps</w:t>
        </w:r>
      </w:hyperlink>
      <w:r w:rsidRPr="00C02013">
        <w:rPr>
          <w:lang w:val="en-CA"/>
        </w:rPr>
        <w:t> are, and where any </w:t>
      </w:r>
      <w:hyperlink r:id="rId246" w:tooltip="Hidden Tesla" w:history="1">
        <w:r w:rsidRPr="00C02013">
          <w:rPr>
            <w:rStyle w:val="Hyperlink"/>
            <w:lang w:val="en-CA"/>
          </w:rPr>
          <w:t>Hidden Teslas</w:t>
        </w:r>
      </w:hyperlink>
      <w:r w:rsidRPr="00C02013">
        <w:rPr>
          <w:lang w:val="en-CA"/>
        </w:rPr>
        <w:t> are.</w:t>
      </w:r>
    </w:p>
    <w:p w:rsidR="00C02013" w:rsidRPr="00C02013" w:rsidRDefault="00C02013" w:rsidP="00C02013">
      <w:pPr>
        <w:numPr>
          <w:ilvl w:val="1"/>
          <w:numId w:val="20"/>
        </w:numPr>
        <w:rPr>
          <w:lang w:val="en-CA"/>
        </w:rPr>
      </w:pPr>
      <w:r w:rsidRPr="00C02013">
        <w:rPr>
          <w:lang w:val="en-CA"/>
        </w:rPr>
        <w:t>Barbarians can act as a "poor man's" distracting </w:t>
      </w:r>
      <w:hyperlink r:id="rId247" w:tooltip="Army" w:history="1">
        <w:r w:rsidRPr="00C02013">
          <w:rPr>
            <w:rStyle w:val="Hyperlink"/>
            <w:lang w:val="en-CA"/>
          </w:rPr>
          <w:t>troop</w:t>
        </w:r>
      </w:hyperlink>
      <w:r w:rsidRPr="00C02013">
        <w:rPr>
          <w:lang w:val="en-CA"/>
        </w:rPr>
        <w:t> in a similar fashion to </w:t>
      </w:r>
      <w:hyperlink r:id="rId248" w:tooltip="Giant" w:history="1">
        <w:r w:rsidRPr="00C02013">
          <w:rPr>
            <w:rStyle w:val="Hyperlink"/>
            <w:lang w:val="en-CA"/>
          </w:rPr>
          <w:t>Giants</w:t>
        </w:r>
      </w:hyperlink>
      <w:r w:rsidRPr="00C02013">
        <w:rPr>
          <w:lang w:val="en-CA"/>
        </w:rPr>
        <w:t>; while they have far less health individually, a group of five Barbarians (the same housing requirement as one </w:t>
      </w:r>
      <w:hyperlink r:id="rId249" w:tooltip="Giant" w:history="1">
        <w:r w:rsidRPr="00C02013">
          <w:rPr>
            <w:rStyle w:val="Hyperlink"/>
            <w:lang w:val="en-CA"/>
          </w:rPr>
          <w:t>Giant</w:t>
        </w:r>
      </w:hyperlink>
      <w:r w:rsidRPr="00C02013">
        <w:rPr>
          <w:lang w:val="en-CA"/>
        </w:rPr>
        <w:t>) has approximately 75% of the health as a similar-level </w:t>
      </w:r>
      <w:hyperlink r:id="rId250" w:tooltip="Giant" w:history="1">
        <w:r w:rsidRPr="00C02013">
          <w:rPr>
            <w:rStyle w:val="Hyperlink"/>
            <w:lang w:val="en-CA"/>
          </w:rPr>
          <w:t>Giant</w:t>
        </w:r>
      </w:hyperlink>
      <w:r w:rsidRPr="00C02013">
        <w:rPr>
          <w:lang w:val="en-CA"/>
        </w:rPr>
        <w:t> (up to level 5) while doing nearly 4 times the damage (and cost approximately 20-25% of the </w:t>
      </w:r>
      <w:hyperlink r:id="rId251" w:anchor="Elixir" w:tooltip="Resources" w:history="1">
        <w:r w:rsidRPr="00C02013">
          <w:rPr>
            <w:rStyle w:val="Hyperlink"/>
            <w:lang w:val="en-CA"/>
          </w:rPr>
          <w:t>Elixir</w:t>
        </w:r>
      </w:hyperlink>
      <w:r w:rsidRPr="00C02013">
        <w:rPr>
          <w:lang w:val="en-CA"/>
        </w:rPr>
        <w:t> to train). Note that this strategy is far less effective if splash damage </w:t>
      </w:r>
      <w:hyperlink r:id="rId252" w:tooltip="Defensive Buildings" w:history="1">
        <w:r w:rsidRPr="00C02013">
          <w:rPr>
            <w:rStyle w:val="Hyperlink"/>
            <w:lang w:val="en-CA"/>
          </w:rPr>
          <w:t>defenses</w:t>
        </w:r>
      </w:hyperlink>
      <w:r w:rsidRPr="00C02013">
        <w:rPr>
          <w:lang w:val="en-CA"/>
        </w:rPr>
        <w:t> are in the area, as they will damage all Barbarians at once and destroy them relatively quickly.</w:t>
      </w:r>
    </w:p>
    <w:p w:rsidR="00C02013" w:rsidRPr="00C02013" w:rsidRDefault="00C02013" w:rsidP="00C02013">
      <w:pPr>
        <w:numPr>
          <w:ilvl w:val="1"/>
          <w:numId w:val="20"/>
        </w:numPr>
        <w:rPr>
          <w:lang w:val="en-CA"/>
        </w:rPr>
      </w:pPr>
      <w:r w:rsidRPr="00C02013">
        <w:rPr>
          <w:lang w:val="en-CA"/>
        </w:rPr>
        <w:t>They are good to take out lone buildings, like </w:t>
      </w:r>
      <w:hyperlink r:id="rId253" w:tooltip="Builder's Hut" w:history="1">
        <w:r w:rsidRPr="00C02013">
          <w:rPr>
            <w:rStyle w:val="Hyperlink"/>
            <w:lang w:val="en-CA"/>
          </w:rPr>
          <w:t>Builder's Huts</w:t>
        </w:r>
      </w:hyperlink>
      <w:r w:rsidRPr="00C02013">
        <w:rPr>
          <w:lang w:val="en-CA"/>
        </w:rPr>
        <w:t> placed far away to prevent full destruction.</w:t>
      </w:r>
    </w:p>
    <w:p w:rsidR="00C02013" w:rsidRPr="00C02013" w:rsidRDefault="00C02013" w:rsidP="00C02013">
      <w:pPr>
        <w:numPr>
          <w:ilvl w:val="1"/>
          <w:numId w:val="20"/>
        </w:numPr>
        <w:rPr>
          <w:lang w:val="en-CA"/>
        </w:rPr>
      </w:pPr>
      <w:r w:rsidRPr="00C02013">
        <w:rPr>
          <w:lang w:val="en-CA"/>
        </w:rPr>
        <w:t>If a </w:t>
      </w:r>
      <w:hyperlink r:id="rId254" w:tooltip="Mortar" w:history="1">
        <w:r w:rsidRPr="00C02013">
          <w:rPr>
            <w:rStyle w:val="Hyperlink"/>
            <w:lang w:val="en-CA"/>
          </w:rPr>
          <w:t>Mortar</w:t>
        </w:r>
      </w:hyperlink>
      <w:r w:rsidRPr="00C02013">
        <w:rPr>
          <w:lang w:val="en-CA"/>
        </w:rPr>
        <w:t> is exposed and otherwise undefended, a single Barbarian can easily destroy it as </w:t>
      </w:r>
      <w:hyperlink r:id="rId255" w:tooltip="Mortar" w:history="1">
        <w:r w:rsidRPr="00C02013">
          <w:rPr>
            <w:rStyle w:val="Hyperlink"/>
            <w:lang w:val="en-CA"/>
          </w:rPr>
          <w:t>Mortars</w:t>
        </w:r>
      </w:hyperlink>
      <w:r w:rsidR="00D8324B">
        <w:t xml:space="preserve"> </w:t>
      </w:r>
      <w:r w:rsidRPr="00C02013">
        <w:rPr>
          <w:lang w:val="en-CA"/>
        </w:rPr>
        <w:t>cannot target </w:t>
      </w:r>
      <w:hyperlink r:id="rId256" w:tooltip="Army" w:history="1">
        <w:r w:rsidRPr="00C02013">
          <w:rPr>
            <w:rStyle w:val="Hyperlink"/>
            <w:lang w:val="en-CA"/>
          </w:rPr>
          <w:t>troops</w:t>
        </w:r>
      </w:hyperlink>
      <w:r w:rsidRPr="00C02013">
        <w:rPr>
          <w:lang w:val="en-CA"/>
        </w:rPr>
        <w:t> which are within 4 tiles of them.</w:t>
      </w:r>
    </w:p>
    <w:p w:rsidR="00C02013" w:rsidRPr="00C02013" w:rsidRDefault="00C02013" w:rsidP="00C02013">
      <w:pPr>
        <w:numPr>
          <w:ilvl w:val="1"/>
          <w:numId w:val="20"/>
        </w:numPr>
        <w:rPr>
          <w:lang w:val="en-CA"/>
        </w:rPr>
      </w:pPr>
      <w:r w:rsidRPr="00C02013">
        <w:rPr>
          <w:lang w:val="en-CA"/>
        </w:rPr>
        <w:t>Barbarians, along with </w:t>
      </w:r>
      <w:hyperlink r:id="rId257" w:tooltip="Archer" w:history="1">
        <w:r w:rsidRPr="00C02013">
          <w:rPr>
            <w:rStyle w:val="Hyperlink"/>
            <w:lang w:val="en-CA"/>
          </w:rPr>
          <w:t>Archers</w:t>
        </w:r>
      </w:hyperlink>
      <w:r w:rsidRPr="00C02013">
        <w:rPr>
          <w:lang w:val="en-CA"/>
        </w:rPr>
        <w:t>, are normally used in swarms to defeat </w:t>
      </w:r>
      <w:hyperlink r:id="rId258" w:tooltip="Barbarian King" w:history="1">
        <w:r w:rsidRPr="00C02013">
          <w:rPr>
            <w:rStyle w:val="Hyperlink"/>
            <w:lang w:val="en-CA"/>
          </w:rPr>
          <w:t>Barbarian King</w:t>
        </w:r>
      </w:hyperlink>
      <w:r w:rsidRPr="00C02013">
        <w:rPr>
          <w:lang w:val="en-CA"/>
        </w:rPr>
        <w:t> or the </w:t>
      </w:r>
      <w:hyperlink r:id="rId259" w:tooltip="Archer Queen" w:history="1">
        <w:r w:rsidRPr="00C02013">
          <w:rPr>
            <w:rStyle w:val="Hyperlink"/>
            <w:lang w:val="en-CA"/>
          </w:rPr>
          <w:t>Archer Queen</w:t>
        </w:r>
      </w:hyperlink>
      <w:r w:rsidRPr="00C02013">
        <w:rPr>
          <w:lang w:val="en-CA"/>
        </w:rPr>
        <w:t>. This is because they are inexpensive, and take up the minimum amount of housing space and therefore can be deployed in large numbers; the fact that </w:t>
      </w:r>
      <w:hyperlink r:id="rId260" w:tooltip="Heroes" w:history="1">
        <w:r w:rsidRPr="00C02013">
          <w:rPr>
            <w:rStyle w:val="Hyperlink"/>
            <w:lang w:val="en-CA"/>
          </w:rPr>
          <w:t>Hero</w:t>
        </w:r>
      </w:hyperlink>
      <w:r w:rsidRPr="00C02013">
        <w:rPr>
          <w:lang w:val="en-CA"/>
        </w:rPr>
        <w:t> attacks are single-target means that the </w:t>
      </w:r>
      <w:hyperlink r:id="rId261" w:tooltip="Heroes" w:history="1">
        <w:r w:rsidRPr="00C02013">
          <w:rPr>
            <w:rStyle w:val="Hyperlink"/>
            <w:lang w:val="en-CA"/>
          </w:rPr>
          <w:t>Hero</w:t>
        </w:r>
      </w:hyperlink>
      <w:r w:rsidRPr="00C02013">
        <w:rPr>
          <w:lang w:val="en-CA"/>
        </w:rPr>
        <w:t> can only kill one of the swarming </w:t>
      </w:r>
      <w:hyperlink r:id="rId262" w:tooltip="Army" w:history="1">
        <w:r w:rsidRPr="00C02013">
          <w:rPr>
            <w:rStyle w:val="Hyperlink"/>
            <w:lang w:val="en-CA"/>
          </w:rPr>
          <w:t>troops</w:t>
        </w:r>
      </w:hyperlink>
      <w:r w:rsidRPr="00C02013">
        <w:rPr>
          <w:lang w:val="en-CA"/>
        </w:rPr>
        <w:t> at a time.</w:t>
      </w:r>
    </w:p>
    <w:p w:rsidR="00C02013" w:rsidRPr="00C02013" w:rsidRDefault="00C02013" w:rsidP="00C02013">
      <w:pPr>
        <w:numPr>
          <w:ilvl w:val="0"/>
          <w:numId w:val="20"/>
        </w:numPr>
        <w:rPr>
          <w:lang w:val="en-CA"/>
        </w:rPr>
      </w:pPr>
      <w:r w:rsidRPr="00C02013">
        <w:rPr>
          <w:b/>
          <w:bCs/>
          <w:lang w:val="en-CA"/>
        </w:rPr>
        <w:t>Defensive Strategy</w:t>
      </w:r>
    </w:p>
    <w:p w:rsidR="00C02013" w:rsidRPr="00C02013" w:rsidRDefault="00C02013" w:rsidP="00C02013">
      <w:pPr>
        <w:numPr>
          <w:ilvl w:val="1"/>
          <w:numId w:val="20"/>
        </w:numPr>
        <w:rPr>
          <w:lang w:val="en-CA"/>
        </w:rPr>
      </w:pPr>
      <w:r w:rsidRPr="00C02013">
        <w:rPr>
          <w:lang w:val="en-CA"/>
        </w:rPr>
        <w:t>Barbarians are not too weak for </w:t>
      </w:r>
      <w:hyperlink r:id="rId263" w:tooltip="Clan Castle" w:history="1">
        <w:r w:rsidRPr="00C02013">
          <w:rPr>
            <w:rStyle w:val="Hyperlink"/>
            <w:lang w:val="en-CA"/>
          </w:rPr>
          <w:t>Clan Castle</w:t>
        </w:r>
      </w:hyperlink>
      <w:r w:rsidRPr="00C02013">
        <w:rPr>
          <w:lang w:val="en-CA"/>
        </w:rPr>
        <w:t> </w:t>
      </w:r>
      <w:hyperlink r:id="rId264" w:tooltip="Army" w:history="1">
        <w:r w:rsidRPr="00C02013">
          <w:rPr>
            <w:rStyle w:val="Hyperlink"/>
            <w:lang w:val="en-CA"/>
          </w:rPr>
          <w:t>troops</w:t>
        </w:r>
      </w:hyperlink>
      <w:r w:rsidRPr="00C02013">
        <w:rPr>
          <w:lang w:val="en-CA"/>
        </w:rPr>
        <w:t> as they have relatively high health and damage for single housing space </w:t>
      </w:r>
      <w:hyperlink r:id="rId265" w:tooltip="Army" w:history="1">
        <w:r w:rsidRPr="00C02013">
          <w:rPr>
            <w:rStyle w:val="Hyperlink"/>
            <w:lang w:val="en-CA"/>
          </w:rPr>
          <w:t>troops</w:t>
        </w:r>
      </w:hyperlink>
      <w:r w:rsidRPr="00C02013">
        <w:rPr>
          <w:lang w:val="en-CA"/>
        </w:rPr>
        <w:t>. They are capable of soaking up a decent amount of damage, delaying attackers and allowing your fixed </w:t>
      </w:r>
      <w:hyperlink r:id="rId266" w:tooltip="Defensive Buildings" w:history="1">
        <w:r w:rsidRPr="00C02013">
          <w:rPr>
            <w:rStyle w:val="Hyperlink"/>
            <w:lang w:val="en-CA"/>
          </w:rPr>
          <w:t>defenses</w:t>
        </w:r>
      </w:hyperlink>
      <w:r w:rsidRPr="00C02013">
        <w:rPr>
          <w:lang w:val="en-CA"/>
        </w:rPr>
        <w:t> to take care of the rest. Because their housing space is only 1, you will be able to have a large amount of them in your </w:t>
      </w:r>
      <w:hyperlink r:id="rId267" w:tooltip="Clan Castle" w:history="1">
        <w:r w:rsidRPr="00C02013">
          <w:rPr>
            <w:rStyle w:val="Hyperlink"/>
            <w:lang w:val="en-CA"/>
          </w:rPr>
          <w:t>Clan Castle</w:t>
        </w:r>
      </w:hyperlink>
      <w:r w:rsidRPr="00C02013">
        <w:rPr>
          <w:lang w:val="en-CA"/>
        </w:rPr>
        <w:t>, making them more time consuming to lure out.</w:t>
      </w:r>
    </w:p>
    <w:p w:rsidR="00C02013" w:rsidRPr="00C02013" w:rsidRDefault="00C02013" w:rsidP="00C02013">
      <w:pPr>
        <w:numPr>
          <w:ilvl w:val="2"/>
          <w:numId w:val="20"/>
        </w:numPr>
        <w:rPr>
          <w:lang w:val="en-CA"/>
        </w:rPr>
      </w:pPr>
      <w:r w:rsidRPr="00C02013">
        <w:rPr>
          <w:lang w:val="en-CA"/>
        </w:rPr>
        <w:t>However, since the introduction of the </w:t>
      </w:r>
      <w:hyperlink r:id="rId268" w:tooltip="Poison Spell" w:history="1">
        <w:r w:rsidRPr="00C02013">
          <w:rPr>
            <w:rStyle w:val="Hyperlink"/>
            <w:lang w:val="en-CA"/>
          </w:rPr>
          <w:t>Poison Spell</w:t>
        </w:r>
      </w:hyperlink>
      <w:r w:rsidRPr="00C02013">
        <w:rPr>
          <w:lang w:val="en-CA"/>
        </w:rPr>
        <w:t>, low-HP units such as the Barbarian are significantly less effective inside </w:t>
      </w:r>
      <w:hyperlink r:id="rId269" w:tooltip="Clan Castle" w:history="1">
        <w:r w:rsidRPr="00C02013">
          <w:rPr>
            <w:rStyle w:val="Hyperlink"/>
            <w:lang w:val="en-CA"/>
          </w:rPr>
          <w:t>Clan Castles</w:t>
        </w:r>
      </w:hyperlink>
      <w:r w:rsidRPr="00C02013">
        <w:rPr>
          <w:lang w:val="en-CA"/>
        </w:rPr>
        <w:t>.</w:t>
      </w:r>
    </w:p>
    <w:p w:rsidR="00C02013" w:rsidRPr="00C02013" w:rsidRDefault="00A02F7D" w:rsidP="00C02013">
      <w:pPr>
        <w:rPr>
          <w:lang w:val="en-CA"/>
        </w:rPr>
      </w:pPr>
      <w:r>
        <w:rPr>
          <w:lang w:val="en-CA"/>
        </w:rPr>
        <w:pict>
          <v:rect id="_x0000_i1046" style="width:0;height:1.5pt" o:hralign="center" o:hrstd="t" o:hrnoshade="t" o:hr="t" fillcolor="#3a3a3a" stroked="f"/>
        </w:pict>
      </w:r>
    </w:p>
    <w:p w:rsidR="00C02013" w:rsidRPr="00C02013" w:rsidRDefault="00C02013" w:rsidP="00C02013">
      <w:pPr>
        <w:numPr>
          <w:ilvl w:val="0"/>
          <w:numId w:val="21"/>
        </w:numPr>
        <w:rPr>
          <w:lang w:val="en-CA"/>
        </w:rPr>
      </w:pPr>
      <w:r w:rsidRPr="00C02013">
        <w:rPr>
          <w:b/>
          <w:bCs/>
          <w:lang w:val="en-CA"/>
        </w:rPr>
        <w:t>Upgrade Differences</w:t>
      </w:r>
    </w:p>
    <w:p w:rsidR="00C02013" w:rsidRPr="00C02013" w:rsidRDefault="00C02013" w:rsidP="00C02013">
      <w:pPr>
        <w:numPr>
          <w:ilvl w:val="1"/>
          <w:numId w:val="21"/>
        </w:numPr>
        <w:rPr>
          <w:lang w:val="en-CA"/>
        </w:rPr>
      </w:pPr>
      <w:r w:rsidRPr="00C02013">
        <w:rPr>
          <w:lang w:val="en-CA"/>
        </w:rPr>
        <w:t>The Barbarian undergoes significant visual changes at levels 5, 6 and 8.</w:t>
      </w:r>
    </w:p>
    <w:p w:rsidR="00C02013" w:rsidRPr="00C02013" w:rsidRDefault="00C02013" w:rsidP="00C02013">
      <w:pPr>
        <w:numPr>
          <w:ilvl w:val="2"/>
          <w:numId w:val="21"/>
        </w:numPr>
        <w:rPr>
          <w:lang w:val="en-CA"/>
        </w:rPr>
      </w:pPr>
      <w:r w:rsidRPr="00C02013">
        <w:rPr>
          <w:lang w:val="en-CA"/>
        </w:rPr>
        <w:t>Initially, the Barbarian appears to be a short, muscular man wearing a brown kilt with a leather belt and a steel shield-shaped buckle. He also has spiked wristbands on both arms, as well as a short </w:t>
      </w:r>
      <w:hyperlink r:id="rId270" w:tooltip="wikipedia:claymore" w:history="1">
        <w:r w:rsidRPr="00C02013">
          <w:rPr>
            <w:rStyle w:val="Hyperlink"/>
            <w:lang w:val="en-CA"/>
          </w:rPr>
          <w:t>claymore</w:t>
        </w:r>
      </w:hyperlink>
      <w:r w:rsidRPr="00C02013">
        <w:rPr>
          <w:lang w:val="en-CA"/>
        </w:rPr>
        <w:t> in his right hand. He wears a pair of leather sandals on his feet.</w:t>
      </w:r>
    </w:p>
    <w:p w:rsidR="00C02013" w:rsidRPr="00C02013" w:rsidRDefault="00C02013" w:rsidP="00C02013">
      <w:pPr>
        <w:numPr>
          <w:ilvl w:val="2"/>
          <w:numId w:val="21"/>
        </w:numPr>
        <w:rPr>
          <w:lang w:val="en-CA"/>
        </w:rPr>
      </w:pPr>
      <w:r w:rsidRPr="00C02013">
        <w:rPr>
          <w:lang w:val="en-CA"/>
        </w:rPr>
        <w:t>At level 3, the Barbarian gains a brown leather headband with an emblem on the center, and a bigger, longer claymore.</w:t>
      </w:r>
    </w:p>
    <w:p w:rsidR="00C02013" w:rsidRPr="00C02013" w:rsidRDefault="00C02013" w:rsidP="00C02013">
      <w:pPr>
        <w:numPr>
          <w:ilvl w:val="2"/>
          <w:numId w:val="21"/>
        </w:numPr>
        <w:rPr>
          <w:lang w:val="en-CA"/>
        </w:rPr>
      </w:pPr>
      <w:r w:rsidRPr="00C02013">
        <w:rPr>
          <w:lang w:val="en-CA"/>
        </w:rPr>
        <w:t>At level 5, the Barbarian’s headband is replaced with a horned helmet and his claymore turns into bronze.</w:t>
      </w:r>
    </w:p>
    <w:p w:rsidR="00C02013" w:rsidRPr="00C02013" w:rsidRDefault="00C02013" w:rsidP="00C02013">
      <w:pPr>
        <w:numPr>
          <w:ilvl w:val="2"/>
          <w:numId w:val="21"/>
        </w:numPr>
        <w:rPr>
          <w:lang w:val="en-CA"/>
        </w:rPr>
      </w:pPr>
      <w:r w:rsidRPr="00C02013">
        <w:rPr>
          <w:lang w:val="en-CA"/>
        </w:rPr>
        <w:lastRenderedPageBreak/>
        <w:t>At level 6, the Barbarian wields a dark iron claymore and sports a mightier horned helmet of a dark gray color and gray horns pointing downward, similar to that of the </w:t>
      </w:r>
      <w:hyperlink r:id="rId271" w:tooltip="Leagues" w:history="1">
        <w:r w:rsidRPr="00C02013">
          <w:rPr>
            <w:rStyle w:val="Hyperlink"/>
            <w:lang w:val="en-CA"/>
          </w:rPr>
          <w:t>Master League</w:t>
        </w:r>
      </w:hyperlink>
      <w:r w:rsidRPr="00C02013">
        <w:rPr>
          <w:lang w:val="en-CA"/>
        </w:rPr>
        <w:t> symbol. All accouterments (kilt, belt, wristbands, and sandals) turn a darker shade of brown as well.</w:t>
      </w:r>
    </w:p>
    <w:p w:rsidR="00C02013" w:rsidRPr="00C02013" w:rsidRDefault="00C02013" w:rsidP="00C02013">
      <w:pPr>
        <w:numPr>
          <w:ilvl w:val="2"/>
          <w:numId w:val="21"/>
        </w:numPr>
        <w:rPr>
          <w:lang w:val="en-CA"/>
        </w:rPr>
      </w:pPr>
      <w:r w:rsidRPr="00C02013">
        <w:rPr>
          <w:lang w:val="en-CA"/>
        </w:rPr>
        <w:t>At level 7, the Barbarian replaces the dark claymore with a lighter-gray one that appears to be molten on each edge, and his horned helmet gains a gold accent along with gold horns. The spiked bracelets on his wrists turn black, and the spikes become gold. His belt buckle also becomes brass-colored.</w:t>
      </w:r>
    </w:p>
    <w:p w:rsidR="00C02013" w:rsidRPr="00C02013" w:rsidRDefault="00C02013" w:rsidP="00C02013">
      <w:pPr>
        <w:numPr>
          <w:ilvl w:val="2"/>
          <w:numId w:val="21"/>
        </w:numPr>
        <w:rPr>
          <w:lang w:val="en-CA"/>
        </w:rPr>
      </w:pPr>
      <w:r w:rsidRPr="00C02013">
        <w:rPr>
          <w:lang w:val="en-CA"/>
        </w:rPr>
        <w:t>At level 8, the Barbarian uses a new helmet with larger horns pointing upwards and fur on its front. His bracelets are now solid bands of metal and bronze.</w:t>
      </w:r>
    </w:p>
    <w:p w:rsidR="00C02013" w:rsidRPr="00C02013" w:rsidRDefault="00A02F7D" w:rsidP="00C02013">
      <w:pPr>
        <w:rPr>
          <w:lang w:val="en-CA"/>
        </w:rPr>
      </w:pPr>
      <w:r>
        <w:rPr>
          <w:lang w:val="en-CA"/>
        </w:rPr>
        <w:pict>
          <v:rect id="_x0000_i1047" style="width:0;height:1.5pt" o:hralign="center" o:hrstd="t" o:hrnoshade="t" o:hr="t" fillcolor="#3a3a3a" stroked="f"/>
        </w:pict>
      </w:r>
    </w:p>
    <w:p w:rsidR="00C02013" w:rsidRPr="00C02013" w:rsidRDefault="00C02013" w:rsidP="00C02013">
      <w:pPr>
        <w:numPr>
          <w:ilvl w:val="0"/>
          <w:numId w:val="22"/>
        </w:numPr>
        <w:rPr>
          <w:lang w:val="en-CA"/>
        </w:rPr>
      </w:pPr>
      <w:r w:rsidRPr="00C02013">
        <w:rPr>
          <w:b/>
          <w:bCs/>
          <w:lang w:val="en-CA"/>
        </w:rPr>
        <w:t>Trivia</w:t>
      </w:r>
    </w:p>
    <w:p w:rsidR="00C02013" w:rsidRPr="00C02013" w:rsidRDefault="00C02013" w:rsidP="00C02013">
      <w:pPr>
        <w:numPr>
          <w:ilvl w:val="1"/>
          <w:numId w:val="22"/>
        </w:numPr>
        <w:rPr>
          <w:lang w:val="en-CA"/>
        </w:rPr>
      </w:pPr>
      <w:r w:rsidRPr="00C02013">
        <w:rPr>
          <w:lang w:val="en-CA"/>
        </w:rPr>
        <w:t>Of the three </w:t>
      </w:r>
      <w:hyperlink r:id="rId272" w:tooltip="Army" w:history="1">
        <w:r w:rsidRPr="00C02013">
          <w:rPr>
            <w:rStyle w:val="Hyperlink"/>
            <w:lang w:val="en-CA"/>
          </w:rPr>
          <w:t>troops</w:t>
        </w:r>
      </w:hyperlink>
      <w:r w:rsidRPr="00C02013">
        <w:rPr>
          <w:lang w:val="en-CA"/>
        </w:rPr>
        <w:t> that occupy only one housing space (Barbarian, </w:t>
      </w:r>
      <w:hyperlink r:id="rId273" w:tooltip="Archer" w:history="1">
        <w:r w:rsidRPr="00C02013">
          <w:rPr>
            <w:rStyle w:val="Hyperlink"/>
            <w:lang w:val="en-CA"/>
          </w:rPr>
          <w:t>Archer</w:t>
        </w:r>
      </w:hyperlink>
      <w:r w:rsidRPr="00C02013">
        <w:rPr>
          <w:lang w:val="en-CA"/>
        </w:rPr>
        <w:t>, and </w:t>
      </w:r>
      <w:hyperlink r:id="rId274" w:tooltip="Goblin" w:history="1">
        <w:r w:rsidRPr="00C02013">
          <w:rPr>
            <w:rStyle w:val="Hyperlink"/>
            <w:lang w:val="en-CA"/>
          </w:rPr>
          <w:t>Goblin</w:t>
        </w:r>
      </w:hyperlink>
      <w:r w:rsidRPr="00C02013">
        <w:rPr>
          <w:lang w:val="en-CA"/>
        </w:rPr>
        <w:t>), the Barbarian has the highest health and does the second-most damage (</w:t>
      </w:r>
      <w:hyperlink r:id="rId275" w:tooltip="Goblin" w:history="1">
        <w:r w:rsidRPr="00C02013">
          <w:rPr>
            <w:rStyle w:val="Hyperlink"/>
            <w:lang w:val="en-CA"/>
          </w:rPr>
          <w:t>Goblins</w:t>
        </w:r>
      </w:hyperlink>
      <w:r w:rsidRPr="00C02013">
        <w:rPr>
          <w:lang w:val="en-CA"/>
        </w:rPr>
        <w:t> of similar level have higher damage per second). He is also the slowest-moving but fastest to </w:t>
      </w:r>
      <w:hyperlink r:id="rId276" w:tooltip="Barracks" w:history="1">
        <w:r w:rsidRPr="00C02013">
          <w:rPr>
            <w:rStyle w:val="Hyperlink"/>
            <w:lang w:val="en-CA"/>
          </w:rPr>
          <w:t>train</w:t>
        </w:r>
      </w:hyperlink>
      <w:r w:rsidRPr="00C02013">
        <w:rPr>
          <w:lang w:val="en-CA"/>
        </w:rPr>
        <w:t>.</w:t>
      </w:r>
    </w:p>
    <w:p w:rsidR="00C02013" w:rsidRPr="00C02013" w:rsidRDefault="00C02013" w:rsidP="00C02013">
      <w:pPr>
        <w:numPr>
          <w:ilvl w:val="1"/>
          <w:numId w:val="22"/>
        </w:numPr>
        <w:rPr>
          <w:lang w:val="en-CA"/>
        </w:rPr>
      </w:pPr>
      <w:r w:rsidRPr="00C02013">
        <w:rPr>
          <w:lang w:val="en-CA"/>
        </w:rPr>
        <w:t>When you tap on an </w:t>
      </w:r>
      <w:hyperlink r:id="rId277" w:tooltip="Army Camp" w:history="1">
        <w:r w:rsidRPr="00C02013">
          <w:rPr>
            <w:rStyle w:val="Hyperlink"/>
            <w:lang w:val="en-CA"/>
          </w:rPr>
          <w:t>Army Camp</w:t>
        </w:r>
      </w:hyperlink>
      <w:r w:rsidRPr="00C02013">
        <w:rPr>
          <w:lang w:val="en-CA"/>
        </w:rPr>
        <w:t>, all the Barbarians stationed there will briefly raise their sword.</w:t>
      </w:r>
    </w:p>
    <w:p w:rsidR="00C02013" w:rsidRPr="00C02013" w:rsidRDefault="00C02013" w:rsidP="00C02013">
      <w:pPr>
        <w:numPr>
          <w:ilvl w:val="1"/>
          <w:numId w:val="22"/>
        </w:numPr>
        <w:rPr>
          <w:lang w:val="en-CA"/>
        </w:rPr>
      </w:pPr>
      <w:r w:rsidRPr="00C02013">
        <w:rPr>
          <w:lang w:val="en-CA"/>
        </w:rPr>
        <w:t>You can have a maximum of 280 Barbarians at one time in a complete set of fully upgraded </w:t>
      </w:r>
      <w:hyperlink r:id="rId278" w:tooltip="Army Camp" w:history="1">
        <w:r w:rsidRPr="00C02013">
          <w:rPr>
            <w:rStyle w:val="Hyperlink"/>
            <w:lang w:val="en-CA"/>
          </w:rPr>
          <w:t>Army Camps</w:t>
        </w:r>
      </w:hyperlink>
      <w:r w:rsidRPr="00C02013">
        <w:rPr>
          <w:lang w:val="en-CA"/>
        </w:rPr>
        <w:t>. This number increases to 320 if you include the 40 that can fit into a fully upgraded </w:t>
      </w:r>
      <w:hyperlink r:id="rId279" w:tooltip="Clan Castle" w:history="1">
        <w:r w:rsidRPr="00C02013">
          <w:rPr>
            <w:rStyle w:val="Hyperlink"/>
            <w:lang w:val="en-CA"/>
          </w:rPr>
          <w:t>Clan Castle</w:t>
        </w:r>
      </w:hyperlink>
      <w:r w:rsidRPr="00C02013">
        <w:rPr>
          <w:lang w:val="en-CA"/>
        </w:rPr>
        <w:t>. On the battlefield, you can clone an additional 90 Barbarians with three fully upgraded </w:t>
      </w:r>
      <w:hyperlink r:id="rId280" w:tooltip="Clone Spell" w:history="1">
        <w:r w:rsidRPr="00C02013">
          <w:rPr>
            <w:rStyle w:val="Hyperlink"/>
            <w:lang w:val="en-CA"/>
          </w:rPr>
          <w:t>Clone Spells</w:t>
        </w:r>
      </w:hyperlink>
      <w:r w:rsidRPr="00C02013">
        <w:rPr>
          <w:lang w:val="en-CA"/>
        </w:rPr>
        <w:t>. You can also summon 24 additional Barbarians with a maximum-level </w:t>
      </w:r>
      <w:hyperlink r:id="rId281" w:tooltip="Barbarian King" w:history="1">
        <w:r w:rsidRPr="00C02013">
          <w:rPr>
            <w:rStyle w:val="Hyperlink"/>
            <w:lang w:val="en-CA"/>
          </w:rPr>
          <w:t>Barbarian King</w:t>
        </w:r>
      </w:hyperlink>
      <w:r w:rsidRPr="00C02013">
        <w:rPr>
          <w:lang w:val="en-CA"/>
        </w:rPr>
        <w:t>.</w:t>
      </w:r>
    </w:p>
    <w:p w:rsidR="00C02013" w:rsidRPr="00C02013" w:rsidRDefault="00C02013" w:rsidP="00C02013">
      <w:pPr>
        <w:numPr>
          <w:ilvl w:val="1"/>
          <w:numId w:val="22"/>
        </w:numPr>
        <w:rPr>
          <w:lang w:val="en-CA"/>
        </w:rPr>
      </w:pPr>
      <w:r w:rsidRPr="00C02013">
        <w:rPr>
          <w:lang w:val="en-CA"/>
        </w:rPr>
        <w:t>The level 6 Barbarian's helmet greatly resembles the </w:t>
      </w:r>
      <w:hyperlink r:id="rId282" w:tooltip="w:c:elderscrolls:Iron Helmet (Skyrim)" w:history="1">
        <w:r w:rsidRPr="00C02013">
          <w:rPr>
            <w:rStyle w:val="Hyperlink"/>
            <w:lang w:val="en-CA"/>
          </w:rPr>
          <w:t>iron helmet</w:t>
        </w:r>
      </w:hyperlink>
      <w:r w:rsidRPr="00C02013">
        <w:rPr>
          <w:lang w:val="en-CA"/>
        </w:rPr>
        <w:t> from </w:t>
      </w:r>
      <w:hyperlink r:id="rId283" w:tooltip="wikipedia:The Elder Scrolls V: Skyrim" w:history="1">
        <w:r w:rsidRPr="00C02013">
          <w:rPr>
            <w:rStyle w:val="Hyperlink"/>
            <w:lang w:val="en-CA"/>
          </w:rPr>
          <w:t>The Elder Scrolls V: Skyrim</w:t>
        </w:r>
      </w:hyperlink>
      <w:r w:rsidRPr="00C02013">
        <w:rPr>
          <w:lang w:val="en-CA"/>
        </w:rPr>
        <w:t>. It is also the one worn by the Last Dragonborn in Skyrim's trailer.</w:t>
      </w:r>
    </w:p>
    <w:p w:rsidR="00C02013" w:rsidRPr="00C02013" w:rsidRDefault="00C02013" w:rsidP="00C02013">
      <w:pPr>
        <w:numPr>
          <w:ilvl w:val="2"/>
          <w:numId w:val="22"/>
        </w:numPr>
        <w:rPr>
          <w:lang w:val="en-CA"/>
        </w:rPr>
      </w:pPr>
      <w:r w:rsidRPr="00C02013">
        <w:rPr>
          <w:lang w:val="en-CA"/>
        </w:rPr>
        <w:t>This is re-used in Clash Royale as a card called Elite Barbarians. The normal Barbarians in Clash Royale are based on Level 1 Barbarians in Clash of Clans.</w:t>
      </w:r>
    </w:p>
    <w:p w:rsidR="00C02013" w:rsidRPr="00C02013" w:rsidRDefault="00C02013" w:rsidP="00C02013">
      <w:pPr>
        <w:numPr>
          <w:ilvl w:val="1"/>
          <w:numId w:val="22"/>
        </w:numPr>
        <w:rPr>
          <w:lang w:val="en-CA"/>
        </w:rPr>
      </w:pPr>
      <w:r w:rsidRPr="00C02013">
        <w:rPr>
          <w:lang w:val="en-CA"/>
        </w:rPr>
        <w:t>Barbarians bear more than a passing resemblance to </w:t>
      </w:r>
      <w:hyperlink r:id="rId284" w:tooltip="wikipedia:Hulk Hogan" w:history="1">
        <w:r w:rsidRPr="00C02013">
          <w:rPr>
            <w:rStyle w:val="Hyperlink"/>
            <w:lang w:val="en-CA"/>
          </w:rPr>
          <w:t>Hulk Hogan</w:t>
        </w:r>
      </w:hyperlink>
      <w:r w:rsidRPr="00C02013">
        <w:rPr>
          <w:lang w:val="en-CA"/>
        </w:rPr>
        <w:t>.</w:t>
      </w:r>
    </w:p>
    <w:p w:rsidR="00C02013" w:rsidRPr="00C02013" w:rsidRDefault="00C02013" w:rsidP="00C02013">
      <w:pPr>
        <w:numPr>
          <w:ilvl w:val="1"/>
          <w:numId w:val="22"/>
        </w:numPr>
        <w:rPr>
          <w:lang w:val="en-CA"/>
        </w:rPr>
      </w:pPr>
      <w:r w:rsidRPr="00C02013">
        <w:rPr>
          <w:lang w:val="en-CA"/>
        </w:rPr>
        <w:t>The Barbarian is the trademarked logo for Clash Of Clans.</w:t>
      </w:r>
    </w:p>
    <w:p w:rsidR="00C02013" w:rsidRPr="00C02013" w:rsidRDefault="00C02013" w:rsidP="00C02013">
      <w:pPr>
        <w:numPr>
          <w:ilvl w:val="1"/>
          <w:numId w:val="22"/>
        </w:numPr>
        <w:rPr>
          <w:lang w:val="en-CA"/>
        </w:rPr>
      </w:pPr>
      <w:r w:rsidRPr="00C02013">
        <w:rPr>
          <w:lang w:val="en-CA"/>
        </w:rPr>
        <w:t>An event lasted from 29/1/15 through 5/2/15, during which the Barbarian's training speed was 5 times faster, along with the </w:t>
      </w:r>
      <w:hyperlink r:id="rId285" w:tooltip="Dragon" w:history="1">
        <w:r w:rsidRPr="00C02013">
          <w:rPr>
            <w:rStyle w:val="Hyperlink"/>
            <w:lang w:val="en-CA"/>
          </w:rPr>
          <w:t>Dragon</w:t>
        </w:r>
      </w:hyperlink>
      <w:r w:rsidRPr="00C02013">
        <w:rPr>
          <w:lang w:val="en-CA"/>
        </w:rPr>
        <w:t>.</w:t>
      </w:r>
    </w:p>
    <w:p w:rsidR="00C02013" w:rsidRPr="00C02013" w:rsidRDefault="00C02013" w:rsidP="00C02013">
      <w:pPr>
        <w:numPr>
          <w:ilvl w:val="1"/>
          <w:numId w:val="22"/>
        </w:numPr>
        <w:rPr>
          <w:lang w:val="en-CA"/>
        </w:rPr>
      </w:pPr>
      <w:r w:rsidRPr="00C02013">
        <w:rPr>
          <w:lang w:val="en-CA"/>
        </w:rPr>
        <w:t>As of the July 1, 2015 update, the training cost has been increased in levels 4-7.</w:t>
      </w:r>
    </w:p>
    <w:p w:rsidR="00C02013" w:rsidRPr="00C02013" w:rsidRDefault="00C02013" w:rsidP="00C02013">
      <w:pPr>
        <w:numPr>
          <w:ilvl w:val="1"/>
          <w:numId w:val="22"/>
        </w:numPr>
        <w:rPr>
          <w:lang w:val="en-CA"/>
        </w:rPr>
      </w:pPr>
      <w:r w:rsidRPr="00C02013">
        <w:rPr>
          <w:lang w:val="en-CA"/>
        </w:rPr>
        <w:t>Barbarians are one of only three </w:t>
      </w:r>
      <w:hyperlink r:id="rId286" w:tooltip="Army" w:history="1">
        <w:r w:rsidRPr="00C02013">
          <w:rPr>
            <w:rStyle w:val="Hyperlink"/>
            <w:lang w:val="en-CA"/>
          </w:rPr>
          <w:t>troops</w:t>
        </w:r>
      </w:hyperlink>
      <w:r w:rsidRPr="00C02013">
        <w:rPr>
          <w:lang w:val="en-CA"/>
        </w:rPr>
        <w:t> that are nonfictional. All the other </w:t>
      </w:r>
      <w:hyperlink r:id="rId287" w:tooltip="Army" w:history="1">
        <w:r w:rsidRPr="00C02013">
          <w:rPr>
            <w:rStyle w:val="Hyperlink"/>
            <w:lang w:val="en-CA"/>
          </w:rPr>
          <w:t>troops</w:t>
        </w:r>
      </w:hyperlink>
      <w:r w:rsidRPr="00C02013">
        <w:rPr>
          <w:lang w:val="en-CA"/>
        </w:rPr>
        <w:t> (except </w:t>
      </w:r>
      <w:hyperlink r:id="rId288" w:tooltip="Archer" w:history="1">
        <w:r w:rsidRPr="00C02013">
          <w:rPr>
            <w:rStyle w:val="Hyperlink"/>
            <w:lang w:val="en-CA"/>
          </w:rPr>
          <w:t>Archers</w:t>
        </w:r>
      </w:hyperlink>
      <w:r w:rsidRPr="00C02013">
        <w:rPr>
          <w:lang w:val="en-CA"/>
        </w:rPr>
        <w:t> and </w:t>
      </w:r>
      <w:hyperlink r:id="rId289" w:tooltip="Miner" w:history="1">
        <w:r w:rsidRPr="00C02013">
          <w:rPr>
            <w:rStyle w:val="Hyperlink"/>
            <w:lang w:val="en-CA"/>
          </w:rPr>
          <w:t>Miners</w:t>
        </w:r>
      </w:hyperlink>
      <w:r w:rsidRPr="00C02013">
        <w:rPr>
          <w:lang w:val="en-CA"/>
        </w:rPr>
        <w:t>) are based on mythological humans/creatures.</w:t>
      </w:r>
    </w:p>
    <w:p w:rsidR="00C02013" w:rsidRDefault="00C02013" w:rsidP="00C02013">
      <w:pPr>
        <w:numPr>
          <w:ilvl w:val="1"/>
          <w:numId w:val="22"/>
        </w:numPr>
        <w:rPr>
          <w:lang w:val="en-CA"/>
        </w:rPr>
      </w:pPr>
      <w:r w:rsidRPr="00C02013">
        <w:rPr>
          <w:lang w:val="en-CA"/>
        </w:rPr>
        <w:t>On 4/8/17, low-level Barbarians could be seen working on buildings in place of </w:t>
      </w:r>
      <w:hyperlink r:id="rId290" w:tooltip="Builder" w:history="1">
        <w:r w:rsidRPr="00C02013">
          <w:rPr>
            <w:rStyle w:val="Hyperlink"/>
            <w:lang w:val="en-CA"/>
          </w:rPr>
          <w:t>Builders</w:t>
        </w:r>
      </w:hyperlink>
      <w:r w:rsidRPr="00C02013">
        <w:rPr>
          <w:lang w:val="en-CA"/>
        </w:rPr>
        <w:t> in the Home Village owing to the latter's departure. A week later, on 11/8/17, their role was then taken over by the </w:t>
      </w:r>
      <w:hyperlink r:id="rId291" w:tooltip="Giant" w:history="1">
        <w:r w:rsidRPr="00C02013">
          <w:rPr>
            <w:rStyle w:val="Hyperlink"/>
            <w:lang w:val="en-CA"/>
          </w:rPr>
          <w:t>Giants</w:t>
        </w:r>
      </w:hyperlink>
      <w:r w:rsidRPr="00C02013">
        <w:rPr>
          <w:lang w:val="en-CA"/>
        </w:rPr>
        <w:t>.</w:t>
      </w:r>
    </w:p>
    <w:p w:rsidR="00EE6D8E" w:rsidRPr="00C02013" w:rsidRDefault="00EE6D8E" w:rsidP="00EE6D8E">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5"/>
        <w:gridCol w:w="1588"/>
        <w:gridCol w:w="1306"/>
        <w:gridCol w:w="1379"/>
        <w:gridCol w:w="1527"/>
        <w:gridCol w:w="1880"/>
        <w:gridCol w:w="1280"/>
      </w:tblGrid>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Preferred Target </w:t>
            </w:r>
            <w:r w:rsidRPr="00C02013">
              <w:rPr>
                <w:b/>
                <w:bCs/>
                <w:noProof/>
                <w:lang w:val="en-CA"/>
              </w:rPr>
              <w:drawing>
                <wp:inline distT="0" distB="0" distL="0" distR="0">
                  <wp:extent cx="190500" cy="200025"/>
                  <wp:effectExtent l="0" t="0" r="0" b="9525"/>
                  <wp:docPr id="149" name="Picture 14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Attack Type </w:t>
            </w:r>
            <w:r w:rsidRPr="00C02013">
              <w:rPr>
                <w:b/>
                <w:bCs/>
                <w:noProof/>
                <w:lang w:val="en-CA"/>
              </w:rPr>
              <w:drawing>
                <wp:inline distT="0" distB="0" distL="0" distR="0">
                  <wp:extent cx="285750" cy="209550"/>
                  <wp:effectExtent l="0" t="0" r="0" b="0"/>
                  <wp:docPr id="148" name="Picture 14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A02F7D" w:rsidP="00C02013">
            <w:pPr>
              <w:rPr>
                <w:b/>
                <w:bCs/>
                <w:lang w:val="en-CA"/>
              </w:rPr>
            </w:pPr>
            <w:hyperlink r:id="rId294" w:tooltip="Army Camp/Home Village" w:history="1">
              <w:r w:rsidR="00C02013" w:rsidRPr="00C02013">
                <w:rPr>
                  <w:rStyle w:val="Hyperlink"/>
                  <w:b/>
                  <w:bCs/>
                  <w:lang w:val="en-CA"/>
                </w:rPr>
                <w:t>Housing Space</w:t>
              </w:r>
            </w:hyperlink>
            <w:r w:rsidR="00C02013" w:rsidRPr="00C02013">
              <w:rPr>
                <w:b/>
                <w:bCs/>
                <w:lang w:val="en-CA"/>
              </w:rPr>
              <w:t> </w:t>
            </w:r>
            <w:r w:rsidR="00C02013" w:rsidRPr="00C02013">
              <w:rPr>
                <w:b/>
                <w:bCs/>
                <w:noProof/>
                <w:lang w:val="en-CA"/>
              </w:rPr>
              <w:drawing>
                <wp:inline distT="0" distB="0" distL="0" distR="0">
                  <wp:extent cx="228600" cy="228600"/>
                  <wp:effectExtent l="0" t="0" r="0" b="0"/>
                  <wp:docPr id="147" name="Picture 14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A02F7D" w:rsidP="00C02013">
            <w:pPr>
              <w:rPr>
                <w:b/>
                <w:bCs/>
                <w:lang w:val="en-CA"/>
              </w:rPr>
            </w:pPr>
            <w:hyperlink r:id="rId296" w:tooltip="Troop Movement Speed" w:history="1">
              <w:r w:rsidR="00C02013" w:rsidRPr="00C02013">
                <w:rPr>
                  <w:rStyle w:val="Hyperlink"/>
                  <w:b/>
                  <w:bCs/>
                  <w:lang w:val="en-CA"/>
                </w:rPr>
                <w:t>Movement Speed</w:t>
              </w:r>
            </w:hyperlink>
            <w:r w:rsidR="00C02013" w:rsidRPr="00C02013">
              <w:rPr>
                <w:b/>
                <w:bCs/>
                <w:lang w:val="en-CA"/>
              </w:rPr>
              <w:t> </w:t>
            </w:r>
            <w:r w:rsidR="00C02013" w:rsidRPr="00C02013">
              <w:rPr>
                <w:b/>
                <w:bCs/>
                <w:noProof/>
                <w:lang w:val="en-CA"/>
              </w:rPr>
              <w:drawing>
                <wp:inline distT="0" distB="0" distL="0" distR="0">
                  <wp:extent cx="247650" cy="200025"/>
                  <wp:effectExtent l="0" t="0" r="0" b="9525"/>
                  <wp:docPr id="146" name="Picture 146" descr="Speed">
                    <a:hlinkClick xmlns:a="http://schemas.openxmlformats.org/drawingml/2006/main" r:id="rId216"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Speed">
                            <a:hlinkClick r:id="rId216"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Attack Speed </w:t>
            </w:r>
            <w:r w:rsidRPr="00C02013">
              <w:rPr>
                <w:b/>
                <w:bCs/>
                <w:noProof/>
                <w:lang w:val="en-CA"/>
              </w:rPr>
              <w:drawing>
                <wp:inline distT="0" distB="0" distL="0" distR="0">
                  <wp:extent cx="381000" cy="190500"/>
                  <wp:effectExtent l="0" t="0" r="0" b="0"/>
                  <wp:docPr id="145" name="Picture 145"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A02F7D" w:rsidP="00C02013">
            <w:pPr>
              <w:rPr>
                <w:b/>
                <w:bCs/>
                <w:lang w:val="en-CA"/>
              </w:rPr>
            </w:pPr>
            <w:hyperlink r:id="rId299" w:tooltip="Barracks" w:history="1">
              <w:r w:rsidR="00C02013" w:rsidRPr="00C02013">
                <w:rPr>
                  <w:rStyle w:val="Hyperlink"/>
                  <w:b/>
                  <w:bCs/>
                  <w:lang w:val="en-CA"/>
                </w:rPr>
                <w:t>Barracks</w:t>
              </w:r>
            </w:hyperlink>
            <w:r w:rsidR="00C02013" w:rsidRPr="00C02013">
              <w:rPr>
                <w:b/>
                <w:bCs/>
                <w:lang w:val="en-CA"/>
              </w:rPr>
              <w:t> Level Required </w:t>
            </w:r>
            <w:r w:rsidR="00C02013" w:rsidRPr="00C02013">
              <w:rPr>
                <w:b/>
                <w:bCs/>
                <w:noProof/>
                <w:lang w:val="en-CA"/>
              </w:rPr>
              <w:drawing>
                <wp:inline distT="0" distB="0" distL="0" distR="0">
                  <wp:extent cx="247650" cy="238125"/>
                  <wp:effectExtent l="0" t="0" r="0" b="9525"/>
                  <wp:docPr id="144" name="Picture 144" descr="Barracks13">
                    <a:hlinkClick xmlns:a="http://schemas.openxmlformats.org/drawingml/2006/main" r:id="rId276"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Barracks13">
                            <a:hlinkClick r:id="rId276"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Range </w:t>
            </w:r>
            <w:r w:rsidRPr="00C02013">
              <w:rPr>
                <w:b/>
                <w:bCs/>
                <w:noProof/>
                <w:lang w:val="en-CA"/>
              </w:rPr>
              <w:drawing>
                <wp:inline distT="0" distB="0" distL="0" distR="0">
                  <wp:extent cx="285750" cy="133350"/>
                  <wp:effectExtent l="0" t="0" r="0" b="0"/>
                  <wp:docPr id="143" name="Picture 14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0.4 tiles</w:t>
            </w:r>
          </w:p>
        </w:tc>
      </w:tr>
    </w:tbl>
    <w:p w:rsidR="00C02013" w:rsidRPr="00C02013" w:rsidRDefault="00C02013" w:rsidP="00C02013">
      <w:pPr>
        <w:rPr>
          <w:vanish/>
          <w:lang w:val="en-CA"/>
        </w:rPr>
      </w:pPr>
    </w:p>
    <w:p w:rsidR="00C02013" w:rsidRDefault="00C02013"/>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26"/>
        <w:gridCol w:w="2324"/>
      </w:tblGrid>
      <w:tr w:rsidR="00C02013" w:rsidRPr="00C02013" w:rsidTr="00C02013">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Training Time of Barbarians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Number of </w:t>
            </w:r>
            <w:hyperlink r:id="rId302" w:tooltip="Barracks" w:history="1">
              <w:r w:rsidRPr="00C02013">
                <w:rPr>
                  <w:rStyle w:val="Hyperlink"/>
                  <w:b/>
                  <w:bCs/>
                  <w:lang w:val="en-CA"/>
                </w:rPr>
                <w:t>Barracks</w:t>
              </w:r>
            </w:hyperlink>
            <w:r w:rsidRPr="00C02013">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Training Time</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10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 seconds</w:t>
            </w:r>
          </w:p>
        </w:tc>
      </w:tr>
    </w:tbl>
    <w:p w:rsidR="00C02013" w:rsidRPr="00C02013" w:rsidRDefault="00C02013" w:rsidP="00C02013">
      <w:pPr>
        <w:rPr>
          <w:vanish/>
          <w:lang w:val="en-CA"/>
        </w:rPr>
      </w:pPr>
    </w:p>
    <w:p w:rsidR="00C02013" w:rsidRDefault="00C02013"/>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Level </w:t>
            </w:r>
            <w:r w:rsidRPr="00C02013">
              <w:rPr>
                <w:b/>
                <w:bCs/>
                <w:noProof/>
                <w:lang w:val="en-CA"/>
              </w:rPr>
              <w:drawing>
                <wp:inline distT="0" distB="0" distL="0" distR="0">
                  <wp:extent cx="161925" cy="171450"/>
                  <wp:effectExtent l="0" t="0" r="9525" b="0"/>
                  <wp:docPr id="142" name="Picture 14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Damage per Second </w:t>
            </w:r>
            <w:r w:rsidRPr="00C02013">
              <w:rPr>
                <w:b/>
                <w:bCs/>
                <w:noProof/>
                <w:lang w:val="en-CA"/>
              </w:rPr>
              <w:drawing>
                <wp:inline distT="0" distB="0" distL="0" distR="0">
                  <wp:extent cx="266700" cy="247650"/>
                  <wp:effectExtent l="0" t="0" r="0" b="0"/>
                  <wp:docPr id="141" name="Picture 14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Damage per Attack </w:t>
            </w:r>
            <w:r w:rsidRPr="00C02013">
              <w:rPr>
                <w:b/>
                <w:bCs/>
                <w:noProof/>
                <w:lang w:val="en-CA"/>
              </w:rPr>
              <w:drawing>
                <wp:inline distT="0" distB="0" distL="0" distR="0">
                  <wp:extent cx="266700" cy="247650"/>
                  <wp:effectExtent l="0" t="0" r="0" b="0"/>
                  <wp:docPr id="140" name="Picture 140"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Hitpoints </w:t>
            </w:r>
            <w:r w:rsidRPr="00C02013">
              <w:rPr>
                <w:b/>
                <w:bCs/>
                <w:noProof/>
                <w:lang w:val="en-CA"/>
              </w:rPr>
              <w:drawing>
                <wp:inline distT="0" distB="0" distL="0" distR="0">
                  <wp:extent cx="190500" cy="180975"/>
                  <wp:effectExtent l="0" t="0" r="0" b="9525"/>
                  <wp:docPr id="139" name="Picture 13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A02F7D" w:rsidP="00C02013">
            <w:pPr>
              <w:rPr>
                <w:b/>
                <w:bCs/>
                <w:lang w:val="en-CA"/>
              </w:rPr>
            </w:pPr>
            <w:hyperlink r:id="rId306" w:anchor="Elixir" w:tooltip="Resources" w:history="1">
              <w:r w:rsidR="00C02013" w:rsidRPr="00C02013">
                <w:rPr>
                  <w:rStyle w:val="Hyperlink"/>
                  <w:b/>
                  <w:bCs/>
                  <w:lang w:val="en-CA"/>
                </w:rPr>
                <w:t>Training Cost</w:t>
              </w:r>
            </w:hyperlink>
            <w:r w:rsidR="00C02013" w:rsidRPr="00C02013">
              <w:rPr>
                <w:b/>
                <w:bCs/>
                <w:lang w:val="en-CA"/>
              </w:rPr>
              <w:t> </w:t>
            </w:r>
            <w:r w:rsidR="00C02013" w:rsidRPr="00C02013">
              <w:rPr>
                <w:b/>
                <w:bCs/>
                <w:noProof/>
                <w:lang w:val="en-CA"/>
              </w:rPr>
              <w:drawing>
                <wp:inline distT="0" distB="0" distL="0" distR="0">
                  <wp:extent cx="171450" cy="190500"/>
                  <wp:effectExtent l="0" t="0" r="0" b="0"/>
                  <wp:docPr id="138" name="Picture 13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A02F7D" w:rsidP="00C02013">
            <w:pPr>
              <w:rPr>
                <w:b/>
                <w:bCs/>
                <w:lang w:val="en-CA"/>
              </w:rPr>
            </w:pPr>
            <w:hyperlink r:id="rId307" w:anchor="Elixir" w:tooltip="Resources" w:history="1">
              <w:r w:rsidR="00C02013" w:rsidRPr="00C02013">
                <w:rPr>
                  <w:rStyle w:val="Hyperlink"/>
                  <w:b/>
                  <w:bCs/>
                  <w:lang w:val="en-CA"/>
                </w:rPr>
                <w:t>Research Cost</w:t>
              </w:r>
            </w:hyperlink>
            <w:r w:rsidR="00C02013" w:rsidRPr="00C02013">
              <w:rPr>
                <w:b/>
                <w:bCs/>
                <w:lang w:val="en-CA"/>
              </w:rPr>
              <w:t> </w:t>
            </w:r>
            <w:r w:rsidR="00C02013" w:rsidRPr="00C02013">
              <w:rPr>
                <w:b/>
                <w:bCs/>
                <w:noProof/>
                <w:lang w:val="en-CA"/>
              </w:rPr>
              <w:drawing>
                <wp:inline distT="0" distB="0" distL="0" distR="0">
                  <wp:extent cx="171450" cy="190500"/>
                  <wp:effectExtent l="0" t="0" r="0" b="0"/>
                  <wp:docPr id="137" name="Picture 13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A02F7D" w:rsidP="00C02013">
            <w:pPr>
              <w:rPr>
                <w:b/>
                <w:bCs/>
                <w:lang w:val="en-CA"/>
              </w:rPr>
            </w:pPr>
            <w:hyperlink r:id="rId308" w:tooltip="Laboratory" w:history="1">
              <w:r w:rsidR="00C02013" w:rsidRPr="00C02013">
                <w:rPr>
                  <w:rStyle w:val="Hyperlink"/>
                  <w:b/>
                  <w:bCs/>
                  <w:lang w:val="en-CA"/>
                </w:rPr>
                <w:t>Laboratory</w:t>
              </w:r>
            </w:hyperlink>
            <w:r w:rsidR="00C02013" w:rsidRPr="00C02013">
              <w:rPr>
                <w:b/>
                <w:bCs/>
                <w:lang w:val="en-CA"/>
              </w:rPr>
              <w:t> Level Required </w:t>
            </w:r>
            <w:r w:rsidR="00C02013" w:rsidRPr="00C02013">
              <w:rPr>
                <w:b/>
                <w:bCs/>
                <w:noProof/>
                <w:lang w:val="en-CA"/>
              </w:rPr>
              <w:drawing>
                <wp:inline distT="0" distB="0" distL="0" distR="0">
                  <wp:extent cx="247650" cy="257175"/>
                  <wp:effectExtent l="0" t="0" r="0" b="9525"/>
                  <wp:docPr id="136" name="Picture 136" descr="Laboratory10">
                    <a:hlinkClick xmlns:a="http://schemas.openxmlformats.org/drawingml/2006/main" r:id="rId20"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Laboratory10">
                            <a:hlinkClick r:id="rId20"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A02F7D" w:rsidP="00C02013">
            <w:pPr>
              <w:rPr>
                <w:b/>
                <w:bCs/>
                <w:lang w:val="en-CA"/>
              </w:rPr>
            </w:pPr>
            <w:hyperlink r:id="rId310" w:tooltip="Laboratory" w:history="1">
              <w:r w:rsidR="00C02013" w:rsidRPr="00C02013">
                <w:rPr>
                  <w:rStyle w:val="Hyperlink"/>
                  <w:b/>
                  <w:bCs/>
                  <w:lang w:val="en-CA"/>
                </w:rPr>
                <w:t>Research Time</w:t>
              </w:r>
            </w:hyperlink>
            <w:r w:rsidR="00C02013" w:rsidRPr="00C02013">
              <w:rPr>
                <w:b/>
                <w:bCs/>
                <w:lang w:val="en-CA"/>
              </w:rPr>
              <w:t> </w:t>
            </w:r>
            <w:r w:rsidR="00C02013" w:rsidRPr="00C02013">
              <w:rPr>
                <w:b/>
                <w:bCs/>
                <w:noProof/>
                <w:lang w:val="en-CA"/>
              </w:rPr>
              <w:drawing>
                <wp:inline distT="0" distB="0" distL="0" distR="0">
                  <wp:extent cx="171450" cy="200025"/>
                  <wp:effectExtent l="0" t="0" r="0" b="9525"/>
                  <wp:docPr id="135" name="Picture 13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 hours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 day</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 days</w:t>
            </w:r>
          </w:p>
        </w:tc>
      </w:tr>
    </w:tbl>
    <w:p w:rsidR="00C02013" w:rsidRDefault="00C02013" w:rsidP="00CF71AC"/>
    <w:p w:rsidR="00CF71AC" w:rsidRDefault="00CF71AC" w:rsidP="00B1023A">
      <w:pPr>
        <w:pStyle w:val="Heading2"/>
      </w:pPr>
      <w:r>
        <w:t>Archer</w:t>
      </w:r>
    </w:p>
    <w:p w:rsidR="00CF71AC" w:rsidRDefault="00CF71AC" w:rsidP="00CF71AC"/>
    <w:p w:rsidR="004A37EC" w:rsidRPr="004A37EC" w:rsidRDefault="004A37EC" w:rsidP="004A37EC">
      <w:pPr>
        <w:rPr>
          <w:lang w:val="en-CA"/>
        </w:rPr>
      </w:pPr>
      <w:r w:rsidRPr="004A37EC">
        <w:rPr>
          <w:noProof/>
          <w:lang w:val="en-CA"/>
        </w:rPr>
        <w:drawing>
          <wp:inline distT="0" distB="0" distL="0" distR="0">
            <wp:extent cx="2381250" cy="2590800"/>
            <wp:effectExtent l="0" t="0" r="0" b="0"/>
            <wp:docPr id="202" name="Picture 202" descr="Arch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Archer info"/>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81250" cy="2590800"/>
                    </a:xfrm>
                    <a:prstGeom prst="rect">
                      <a:avLst/>
                    </a:prstGeom>
                    <a:noFill/>
                    <a:ln>
                      <a:noFill/>
                    </a:ln>
                  </pic:spPr>
                </pic:pic>
              </a:graphicData>
            </a:graphic>
          </wp:inline>
        </w:drawing>
      </w:r>
    </w:p>
    <w:p w:rsidR="004A37EC" w:rsidRPr="004A37EC" w:rsidRDefault="004A37EC" w:rsidP="004A37EC">
      <w:pPr>
        <w:rPr>
          <w:lang w:val="en-CA"/>
        </w:rPr>
      </w:pPr>
      <w:r w:rsidRPr="004A37EC">
        <w:rPr>
          <w:b/>
          <w:bCs/>
          <w:i/>
          <w:iCs/>
          <w:lang w:val="en-CA"/>
        </w:rPr>
        <w:t>"These sharpshooters like to keep their distance on the battlefield and in life. Nothing makes them happier than single-mindedly taking down their target."</w:t>
      </w:r>
    </w:p>
    <w:p w:rsidR="004A37EC" w:rsidRPr="004A37EC" w:rsidRDefault="00A02F7D" w:rsidP="004A37EC">
      <w:pPr>
        <w:rPr>
          <w:lang w:val="en-CA"/>
        </w:rPr>
      </w:pPr>
      <w:r>
        <w:rPr>
          <w:lang w:val="en-CA"/>
        </w:rPr>
        <w:pict>
          <v:rect id="_x0000_i1048"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35"/>
        <w:gridCol w:w="1620"/>
        <w:gridCol w:w="1620"/>
        <w:gridCol w:w="1620"/>
        <w:gridCol w:w="1620"/>
        <w:gridCol w:w="1635"/>
      </w:tblGrid>
      <w:tr w:rsidR="004A37EC" w:rsidRPr="004A37EC" w:rsidTr="004A37EC">
        <w:trPr>
          <w:tblCellSpacing w:w="15" w:type="dxa"/>
        </w:trPr>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201" name="Picture 201" descr="Arch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Archer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200" name="Picture 200" descr="Arch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Archer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199" name="Picture 199" descr="Arch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Archer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0" b="9525"/>
                  <wp:docPr id="198" name="Picture 198" descr="Arch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descr="Archer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0" b="9525"/>
                  <wp:docPr id="197" name="Picture 197" descr="Arch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Archer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196" name="Picture 196" descr="Arch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Archer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r>
      <w:tr w:rsidR="004A37EC" w:rsidRPr="004A37EC" w:rsidTr="004A37EC">
        <w:trPr>
          <w:tblCellSpacing w:w="15" w:type="dxa"/>
        </w:trPr>
        <w:tc>
          <w:tcPr>
            <w:tcW w:w="1560" w:type="dxa"/>
            <w:shd w:val="clear" w:color="auto" w:fill="281434"/>
            <w:vAlign w:val="center"/>
            <w:hideMark/>
          </w:tcPr>
          <w:p w:rsidR="004A37EC" w:rsidRPr="004A37EC" w:rsidRDefault="004A37EC" w:rsidP="004A37EC">
            <w:pPr>
              <w:rPr>
                <w:lang w:val="en-CA"/>
              </w:rPr>
            </w:pPr>
            <w:r w:rsidRPr="004A37EC">
              <w:rPr>
                <w:b/>
                <w:bCs/>
                <w:lang w:val="en-CA"/>
              </w:rPr>
              <w:t>Level 1 &amp; 2</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3 &amp; 4</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5</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6</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7</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8</w:t>
            </w:r>
          </w:p>
        </w:tc>
      </w:tr>
    </w:tbl>
    <w:p w:rsidR="004A37EC" w:rsidRPr="004A37EC" w:rsidRDefault="00A02F7D" w:rsidP="004A37EC">
      <w:pPr>
        <w:rPr>
          <w:lang w:val="en-CA"/>
        </w:rPr>
      </w:pPr>
      <w:r>
        <w:rPr>
          <w:lang w:val="en-CA"/>
        </w:rPr>
        <w:pict>
          <v:rect id="_x0000_i1049" style="width:0;height:1.5pt" o:hralign="center" o:hrstd="t" o:hrnoshade="t" o:hr="t" fillcolor="#3a3a3a" stroked="f"/>
        </w:pict>
      </w:r>
    </w:p>
    <w:p w:rsidR="004A37EC" w:rsidRPr="004A37EC" w:rsidRDefault="004A37EC" w:rsidP="004A37EC">
      <w:pPr>
        <w:numPr>
          <w:ilvl w:val="0"/>
          <w:numId w:val="23"/>
        </w:numPr>
        <w:rPr>
          <w:lang w:val="en-CA"/>
        </w:rPr>
      </w:pPr>
      <w:r w:rsidRPr="004A37EC">
        <w:rPr>
          <w:b/>
          <w:bCs/>
          <w:lang w:val="en-CA"/>
        </w:rPr>
        <w:t>Summary</w:t>
      </w:r>
    </w:p>
    <w:p w:rsidR="004A37EC" w:rsidRPr="004A37EC" w:rsidRDefault="004A37EC" w:rsidP="004A37EC">
      <w:pPr>
        <w:numPr>
          <w:ilvl w:val="1"/>
          <w:numId w:val="23"/>
        </w:numPr>
        <w:rPr>
          <w:lang w:val="en-CA"/>
        </w:rPr>
      </w:pPr>
      <w:r w:rsidRPr="004A37EC">
        <w:rPr>
          <w:lang w:val="en-CA"/>
        </w:rPr>
        <w:t>The Archer is a single target ranged troop unlocked in </w:t>
      </w:r>
      <w:hyperlink r:id="rId319" w:tooltip="Barracks" w:history="1">
        <w:r w:rsidRPr="004A37EC">
          <w:rPr>
            <w:rStyle w:val="Hyperlink"/>
            <w:lang w:val="en-CA"/>
          </w:rPr>
          <w:t>Barracks</w:t>
        </w:r>
      </w:hyperlink>
      <w:r w:rsidRPr="004A37EC">
        <w:rPr>
          <w:lang w:val="en-CA"/>
        </w:rPr>
        <w:t> level two.</w:t>
      </w:r>
    </w:p>
    <w:p w:rsidR="004A37EC" w:rsidRPr="004A37EC" w:rsidRDefault="004A37EC" w:rsidP="004A37EC">
      <w:pPr>
        <w:numPr>
          <w:ilvl w:val="1"/>
          <w:numId w:val="23"/>
        </w:numPr>
        <w:rPr>
          <w:lang w:val="en-CA"/>
        </w:rPr>
      </w:pPr>
      <w:r w:rsidRPr="004A37EC">
        <w:rPr>
          <w:lang w:val="en-CA"/>
        </w:rPr>
        <w:t xml:space="preserve">The Archer is a female warrior with sharp eyes. She wears a short, light green dress, a hooded cape, a leather belt, and an attached small pouch. She has a quiver slung </w:t>
      </w:r>
      <w:r w:rsidRPr="004A37EC">
        <w:rPr>
          <w:lang w:val="en-CA"/>
        </w:rPr>
        <w:lastRenderedPageBreak/>
        <w:t>on her back, a gold shortbow in her left hand, and a golden band on each of her upper arms.</w:t>
      </w:r>
    </w:p>
    <w:p w:rsidR="004A37EC" w:rsidRPr="004A37EC" w:rsidRDefault="004A37EC" w:rsidP="004A37EC">
      <w:pPr>
        <w:numPr>
          <w:ilvl w:val="1"/>
          <w:numId w:val="23"/>
        </w:numPr>
        <w:rPr>
          <w:lang w:val="en-CA"/>
        </w:rPr>
      </w:pPr>
      <w:r w:rsidRPr="004A37EC">
        <w:rPr>
          <w:lang w:val="en-CA"/>
        </w:rPr>
        <w:t>She is the first ranged troop unlocked in the </w:t>
      </w:r>
      <w:hyperlink r:id="rId320" w:tooltip="Barracks" w:history="1">
        <w:r w:rsidRPr="004A37EC">
          <w:rPr>
            <w:rStyle w:val="Hyperlink"/>
            <w:lang w:val="en-CA"/>
          </w:rPr>
          <w:t>Barracks</w:t>
        </w:r>
      </w:hyperlink>
      <w:r w:rsidRPr="004A37EC">
        <w:rPr>
          <w:lang w:val="en-CA"/>
        </w:rPr>
        <w:t>, and the second overall </w:t>
      </w:r>
      <w:hyperlink r:id="rId321" w:tooltip="Army" w:history="1">
        <w:r w:rsidRPr="004A37EC">
          <w:rPr>
            <w:rStyle w:val="Hyperlink"/>
            <w:lang w:val="en-CA"/>
          </w:rPr>
          <w:t>troop</w:t>
        </w:r>
      </w:hyperlink>
      <w:r w:rsidRPr="004A37EC">
        <w:rPr>
          <w:lang w:val="en-CA"/>
        </w:rPr>
        <w:t> unlocked in the game.</w:t>
      </w:r>
    </w:p>
    <w:p w:rsidR="004A37EC" w:rsidRPr="004A37EC" w:rsidRDefault="004A37EC" w:rsidP="004A37EC">
      <w:pPr>
        <w:numPr>
          <w:ilvl w:val="1"/>
          <w:numId w:val="23"/>
        </w:numPr>
        <w:rPr>
          <w:lang w:val="en-CA"/>
        </w:rPr>
      </w:pPr>
      <w:r w:rsidRPr="004A37EC">
        <w:rPr>
          <w:lang w:val="en-CA"/>
        </w:rPr>
        <w:t>Archers have no preferred target when attacking; they will simply attack the closest building. However, once they become aware of enemy </w:t>
      </w:r>
      <w:hyperlink r:id="rId322" w:tooltip="Clan Castle" w:history="1">
        <w:r w:rsidRPr="004A37EC">
          <w:rPr>
            <w:rStyle w:val="Hyperlink"/>
            <w:lang w:val="en-CA"/>
          </w:rPr>
          <w:t>Clan Castle</w:t>
        </w:r>
      </w:hyperlink>
      <w:r w:rsidRPr="004A37EC">
        <w:rPr>
          <w:lang w:val="en-CA"/>
        </w:rPr>
        <w:t> </w:t>
      </w:r>
      <w:hyperlink r:id="rId323" w:tooltip="Troops" w:history="1">
        <w:r w:rsidRPr="004A37EC">
          <w:rPr>
            <w:rStyle w:val="Hyperlink"/>
            <w:lang w:val="en-CA"/>
          </w:rPr>
          <w:t>troops</w:t>
        </w:r>
      </w:hyperlink>
      <w:r w:rsidRPr="004A37EC">
        <w:rPr>
          <w:lang w:val="en-CA"/>
        </w:rPr>
        <w:t>, </w:t>
      </w:r>
      <w:hyperlink r:id="rId324" w:tooltip="Heroes" w:history="1">
        <w:r w:rsidRPr="004A37EC">
          <w:rPr>
            <w:rStyle w:val="Hyperlink"/>
            <w:lang w:val="en-CA"/>
          </w:rPr>
          <w:t>Heroes</w:t>
        </w:r>
      </w:hyperlink>
      <w:r w:rsidRPr="004A37EC">
        <w:rPr>
          <w:lang w:val="en-CA"/>
        </w:rPr>
        <w:t>, or </w:t>
      </w:r>
      <w:hyperlink r:id="rId325" w:tooltip="Skeleton Trap" w:history="1">
        <w:r w:rsidRPr="004A37EC">
          <w:rPr>
            <w:rStyle w:val="Hyperlink"/>
            <w:lang w:val="en-CA"/>
          </w:rPr>
          <w:t>Skeleton Trap</w:t>
        </w:r>
      </w:hyperlink>
      <w:r w:rsidRPr="004A37EC">
        <w:rPr>
          <w:lang w:val="en-CA"/>
        </w:rPr>
        <w:t> skeletons (either by being attacked themselves or by being near another friendly </w:t>
      </w:r>
      <w:hyperlink r:id="rId326" w:tooltip="Troops" w:history="1">
        <w:r w:rsidRPr="004A37EC">
          <w:rPr>
            <w:rStyle w:val="Hyperlink"/>
            <w:lang w:val="en-CA"/>
          </w:rPr>
          <w:t>troop</w:t>
        </w:r>
      </w:hyperlink>
      <w:r w:rsidRPr="004A37EC">
        <w:rPr>
          <w:lang w:val="en-CA"/>
        </w:rPr>
        <w:t> under attack), they will leave their previously targeted building and instead engage the enemy </w:t>
      </w:r>
      <w:hyperlink r:id="rId327" w:tooltip="Troops" w:history="1">
        <w:r w:rsidRPr="004A37EC">
          <w:rPr>
            <w:rStyle w:val="Hyperlink"/>
            <w:lang w:val="en-CA"/>
          </w:rPr>
          <w:t>troops</w:t>
        </w:r>
      </w:hyperlink>
      <w:r w:rsidRPr="004A37EC">
        <w:rPr>
          <w:lang w:val="en-CA"/>
        </w:rPr>
        <w:t>. Once all of the nearby enemy </w:t>
      </w:r>
      <w:hyperlink r:id="rId328" w:tooltip="Troops" w:history="1">
        <w:r w:rsidRPr="004A37EC">
          <w:rPr>
            <w:rStyle w:val="Hyperlink"/>
            <w:lang w:val="en-CA"/>
          </w:rPr>
          <w:t>troops</w:t>
        </w:r>
      </w:hyperlink>
      <w:r w:rsidRPr="004A37EC">
        <w:rPr>
          <w:lang w:val="en-CA"/>
        </w:rPr>
        <w:t> are defeated, the Archers will proceed to attack the nearest structure.</w:t>
      </w:r>
    </w:p>
    <w:p w:rsidR="004A37EC" w:rsidRPr="004A37EC" w:rsidRDefault="00A02F7D" w:rsidP="004A37EC">
      <w:pPr>
        <w:rPr>
          <w:lang w:val="en-CA"/>
        </w:rPr>
      </w:pPr>
      <w:r>
        <w:rPr>
          <w:lang w:val="en-CA"/>
        </w:rPr>
        <w:pict>
          <v:rect id="_x0000_i1050" style="width:0;height:1.5pt" o:hralign="center" o:hrstd="t" o:hrnoshade="t" o:hr="t" fillcolor="#3a3a3a" stroked="f"/>
        </w:pict>
      </w:r>
    </w:p>
    <w:p w:rsidR="004A37EC" w:rsidRPr="004A37EC" w:rsidRDefault="004A37EC" w:rsidP="004A37EC">
      <w:pPr>
        <w:numPr>
          <w:ilvl w:val="0"/>
          <w:numId w:val="24"/>
        </w:numPr>
        <w:rPr>
          <w:lang w:val="en-CA"/>
        </w:rPr>
      </w:pPr>
      <w:r w:rsidRPr="004A37EC">
        <w:rPr>
          <w:b/>
          <w:bCs/>
          <w:lang w:val="en-CA"/>
        </w:rPr>
        <w:t>Offensive Strategy</w:t>
      </w:r>
    </w:p>
    <w:p w:rsidR="004A37EC" w:rsidRPr="004A37EC" w:rsidRDefault="004A37EC" w:rsidP="004A37EC">
      <w:pPr>
        <w:numPr>
          <w:ilvl w:val="1"/>
          <w:numId w:val="24"/>
        </w:numPr>
        <w:rPr>
          <w:lang w:val="en-CA"/>
        </w:rPr>
      </w:pPr>
      <w:r w:rsidRPr="004A37EC">
        <w:rPr>
          <w:lang w:val="en-CA"/>
        </w:rPr>
        <w:t>Archers are very weak when under fire but have a long range and can attack over </w:t>
      </w:r>
      <w:hyperlink r:id="rId329" w:tooltip="Walls" w:history="1">
        <w:r w:rsidRPr="004A37EC">
          <w:rPr>
            <w:rStyle w:val="Hyperlink"/>
            <w:lang w:val="en-CA"/>
          </w:rPr>
          <w:t>Walls</w:t>
        </w:r>
      </w:hyperlink>
      <w:r w:rsidRPr="004A37EC">
        <w:rPr>
          <w:lang w:val="en-CA"/>
        </w:rPr>
        <w:t>. Their low health makes them vulnerable to nearly all </w:t>
      </w:r>
      <w:hyperlink r:id="rId330" w:tooltip="Defensive Buildings" w:history="1">
        <w:r w:rsidRPr="004A37EC">
          <w:rPr>
            <w:rStyle w:val="Hyperlink"/>
            <w:lang w:val="en-CA"/>
          </w:rPr>
          <w:t>defenses</w:t>
        </w:r>
      </w:hyperlink>
      <w:r w:rsidRPr="004A37EC">
        <w:rPr>
          <w:lang w:val="en-CA"/>
        </w:rPr>
        <w:t>, but </w:t>
      </w:r>
      <w:hyperlink r:id="rId331" w:tooltip="Mortar" w:history="1">
        <w:r w:rsidRPr="004A37EC">
          <w:rPr>
            <w:rStyle w:val="Hyperlink"/>
            <w:lang w:val="en-CA"/>
          </w:rPr>
          <w:t>Mortars</w:t>
        </w:r>
      </w:hyperlink>
      <w:r w:rsidRPr="004A37EC">
        <w:rPr>
          <w:lang w:val="en-CA"/>
        </w:rPr>
        <w:t>, </w:t>
      </w:r>
      <w:hyperlink r:id="rId332" w:tooltip="Wizard Tower" w:history="1">
        <w:r w:rsidRPr="004A37EC">
          <w:rPr>
            <w:rStyle w:val="Hyperlink"/>
            <w:lang w:val="en-CA"/>
          </w:rPr>
          <w:t>Wizard Towers</w:t>
        </w:r>
      </w:hyperlink>
      <w:r w:rsidRPr="004A37EC">
        <w:rPr>
          <w:lang w:val="en-CA"/>
        </w:rPr>
        <w:t> and even </w:t>
      </w:r>
      <w:hyperlink r:id="rId333" w:tooltip="Bomb" w:history="1">
        <w:r w:rsidRPr="004A37EC">
          <w:rPr>
            <w:rStyle w:val="Hyperlink"/>
            <w:lang w:val="en-CA"/>
          </w:rPr>
          <w:t>Bombs</w:t>
        </w:r>
      </w:hyperlink>
      <w:r w:rsidRPr="004A37EC">
        <w:rPr>
          <w:lang w:val="en-CA"/>
        </w:rPr>
        <w:t> are especially dangerous as they deal splash damage, which can take out groups of Archers quickly. This hindrance can be alleviated by placing them in several small groups so that one or a few hits does not kill all of your Archers.</w:t>
      </w:r>
    </w:p>
    <w:p w:rsidR="004A37EC" w:rsidRPr="004A37EC" w:rsidRDefault="004A37EC" w:rsidP="004A37EC">
      <w:pPr>
        <w:numPr>
          <w:ilvl w:val="1"/>
          <w:numId w:val="24"/>
        </w:numPr>
        <w:rPr>
          <w:lang w:val="en-CA"/>
        </w:rPr>
      </w:pPr>
      <w:r w:rsidRPr="004A37EC">
        <w:rPr>
          <w:lang w:val="en-CA"/>
        </w:rPr>
        <w:t>Archers work well when deployed in large numbers. However, it's a good idea to spread them out so that a </w:t>
      </w:r>
      <w:hyperlink r:id="rId334" w:tooltip="Mortar" w:history="1">
        <w:r w:rsidRPr="004A37EC">
          <w:rPr>
            <w:rStyle w:val="Hyperlink"/>
            <w:lang w:val="en-CA"/>
          </w:rPr>
          <w:t>Mortar</w:t>
        </w:r>
      </w:hyperlink>
      <w:r w:rsidRPr="004A37EC">
        <w:rPr>
          <w:lang w:val="en-CA"/>
        </w:rPr>
        <w:t> or </w:t>
      </w:r>
      <w:hyperlink r:id="rId335" w:tooltip="Wizard Tower" w:history="1">
        <w:r w:rsidRPr="004A37EC">
          <w:rPr>
            <w:rStyle w:val="Hyperlink"/>
            <w:lang w:val="en-CA"/>
          </w:rPr>
          <w:t>Wizard Tower</w:t>
        </w:r>
      </w:hyperlink>
      <w:r w:rsidRPr="004A37EC">
        <w:rPr>
          <w:lang w:val="en-CA"/>
        </w:rPr>
        <w:t> cannot kill them with a single shot. This strategy is called an Archer Rush.</w:t>
      </w:r>
    </w:p>
    <w:p w:rsidR="004A37EC" w:rsidRPr="004A37EC" w:rsidRDefault="004A37EC" w:rsidP="004A37EC">
      <w:pPr>
        <w:numPr>
          <w:ilvl w:val="1"/>
          <w:numId w:val="24"/>
        </w:numPr>
        <w:rPr>
          <w:lang w:val="en-CA"/>
        </w:rPr>
      </w:pPr>
      <w:r w:rsidRPr="004A37EC">
        <w:rPr>
          <w:lang w:val="en-CA"/>
        </w:rPr>
        <w:t>Due to the Archer's low health, some people find it useful to use </w:t>
      </w:r>
      <w:hyperlink r:id="rId336" w:tooltip="Barbarian" w:history="1">
        <w:r w:rsidRPr="004A37EC">
          <w:rPr>
            <w:rStyle w:val="Hyperlink"/>
            <w:lang w:val="en-CA"/>
          </w:rPr>
          <w:t>Barbarians</w:t>
        </w:r>
      </w:hyperlink>
      <w:r w:rsidRPr="004A37EC">
        <w:rPr>
          <w:lang w:val="en-CA"/>
        </w:rPr>
        <w:t> or </w:t>
      </w:r>
      <w:hyperlink r:id="rId337" w:tooltip="Giant" w:history="1">
        <w:r w:rsidRPr="004A37EC">
          <w:rPr>
            <w:rStyle w:val="Hyperlink"/>
            <w:lang w:val="en-CA"/>
          </w:rPr>
          <w:t>Giants</w:t>
        </w:r>
      </w:hyperlink>
      <w:r w:rsidRPr="004A37EC">
        <w:rPr>
          <w:lang w:val="en-CA"/>
        </w:rPr>
        <w:t> as a distracting unit or "meat shield" in order to draw fire away from them.</w:t>
      </w:r>
    </w:p>
    <w:p w:rsidR="004A37EC" w:rsidRPr="004A37EC" w:rsidRDefault="004A37EC" w:rsidP="004A37EC">
      <w:pPr>
        <w:numPr>
          <w:ilvl w:val="1"/>
          <w:numId w:val="24"/>
        </w:numPr>
        <w:rPr>
          <w:lang w:val="en-CA"/>
        </w:rPr>
      </w:pPr>
      <w:r w:rsidRPr="004A37EC">
        <w:rPr>
          <w:lang w:val="en-CA"/>
        </w:rPr>
        <w:t>Even at higher levels, using solely Archers and </w:t>
      </w:r>
      <w:hyperlink r:id="rId338" w:tooltip="Barbarian" w:history="1">
        <w:r w:rsidRPr="004A37EC">
          <w:rPr>
            <w:rStyle w:val="Hyperlink"/>
            <w:lang w:val="en-CA"/>
          </w:rPr>
          <w:t>Barbarians</w:t>
        </w:r>
      </w:hyperlink>
      <w:r w:rsidRPr="004A37EC">
        <w:rPr>
          <w:lang w:val="en-CA"/>
        </w:rPr>
        <w:t> has a chance (albeit small) of getting 2 stars (50% damage and destroyed </w:t>
      </w:r>
      <w:hyperlink r:id="rId339" w:tooltip="Town Hall" w:history="1">
        <w:r w:rsidRPr="004A37EC">
          <w:rPr>
            <w:rStyle w:val="Hyperlink"/>
            <w:lang w:val="en-CA"/>
          </w:rPr>
          <w:t>Town Hall</w:t>
        </w:r>
      </w:hyperlink>
      <w:r w:rsidRPr="004A37EC">
        <w:rPr>
          <w:lang w:val="en-CA"/>
        </w:rPr>
        <w:t>). Rarely does this combination wipe a base entirely. This is one of the main reasons why an army combination of Barbarians and Archers is almost always used for farming rather than trophy pushing or war.</w:t>
      </w:r>
    </w:p>
    <w:p w:rsidR="004A37EC" w:rsidRPr="004A37EC" w:rsidRDefault="004A37EC" w:rsidP="004A37EC">
      <w:pPr>
        <w:numPr>
          <w:ilvl w:val="1"/>
          <w:numId w:val="24"/>
        </w:numPr>
        <w:rPr>
          <w:lang w:val="en-CA"/>
        </w:rPr>
      </w:pPr>
      <w:r w:rsidRPr="004A37EC">
        <w:rPr>
          <w:lang w:val="en-CA"/>
        </w:rPr>
        <w:t>Archers can be destroyed in a single shot by a </w:t>
      </w:r>
      <w:hyperlink r:id="rId340" w:tooltip="Mortar" w:history="1">
        <w:r w:rsidRPr="004A37EC">
          <w:rPr>
            <w:rStyle w:val="Hyperlink"/>
            <w:lang w:val="en-CA"/>
          </w:rPr>
          <w:t>Mortar</w:t>
        </w:r>
      </w:hyperlink>
      <w:r w:rsidRPr="004A37EC">
        <w:rPr>
          <w:lang w:val="en-CA"/>
        </w:rPr>
        <w:t> of the same level. Consequently, at </w:t>
      </w:r>
      <w:hyperlink r:id="rId341" w:tooltip="Town Hall" w:history="1">
        <w:r w:rsidRPr="004A37EC">
          <w:rPr>
            <w:rStyle w:val="Hyperlink"/>
            <w:lang w:val="en-CA"/>
          </w:rPr>
          <w:t>Town Hall 9</w:t>
        </w:r>
      </w:hyperlink>
      <w:r w:rsidRPr="004A37EC">
        <w:rPr>
          <w:lang w:val="en-CA"/>
        </w:rPr>
        <w:t> and above (with a level 7 </w:t>
      </w:r>
      <w:hyperlink r:id="rId342" w:tooltip="Mortar" w:history="1">
        <w:r w:rsidRPr="004A37EC">
          <w:rPr>
            <w:rStyle w:val="Hyperlink"/>
            <w:lang w:val="en-CA"/>
          </w:rPr>
          <w:t>Mortar</w:t>
        </w:r>
      </w:hyperlink>
      <w:r w:rsidRPr="004A37EC">
        <w:rPr>
          <w:lang w:val="en-CA"/>
        </w:rPr>
        <w:t>), even maximum-level Archers can be killed instantly by </w:t>
      </w:r>
      <w:hyperlink r:id="rId343" w:tooltip="Mortar" w:history="1">
        <w:r w:rsidRPr="004A37EC">
          <w:rPr>
            <w:rStyle w:val="Hyperlink"/>
            <w:lang w:val="en-CA"/>
          </w:rPr>
          <w:t>Mortar</w:t>
        </w:r>
      </w:hyperlink>
      <w:r w:rsidRPr="004A37EC">
        <w:rPr>
          <w:lang w:val="en-CA"/>
        </w:rPr>
        <w:t> fire.</w:t>
      </w:r>
    </w:p>
    <w:p w:rsidR="004A37EC" w:rsidRPr="004A37EC" w:rsidRDefault="004A37EC" w:rsidP="004A37EC">
      <w:pPr>
        <w:numPr>
          <w:ilvl w:val="1"/>
          <w:numId w:val="24"/>
        </w:numPr>
        <w:rPr>
          <w:lang w:val="en-CA"/>
        </w:rPr>
      </w:pPr>
      <w:r w:rsidRPr="004A37EC">
        <w:rPr>
          <w:lang w:val="en-CA"/>
        </w:rPr>
        <w:t>The </w:t>
      </w:r>
      <w:hyperlink r:id="rId344" w:tooltip="Mortar" w:history="1">
        <w:r w:rsidRPr="004A37EC">
          <w:rPr>
            <w:rStyle w:val="Hyperlink"/>
            <w:lang w:val="en-CA"/>
          </w:rPr>
          <w:t>Mortar's</w:t>
        </w:r>
      </w:hyperlink>
      <w:r w:rsidRPr="004A37EC">
        <w:rPr>
          <w:lang w:val="en-CA"/>
        </w:rPr>
        <w:t> blind spot is smaller than the Archer's range, so they aren't safe from any tower except </w:t>
      </w:r>
      <w:hyperlink r:id="rId345" w:tooltip="Air Defense" w:history="1">
        <w:r w:rsidRPr="004A37EC">
          <w:rPr>
            <w:rStyle w:val="Hyperlink"/>
            <w:lang w:val="en-CA"/>
          </w:rPr>
          <w:t>Air Defenses</w:t>
        </w:r>
      </w:hyperlink>
      <w:r w:rsidRPr="004A37EC">
        <w:rPr>
          <w:lang w:val="en-CA"/>
        </w:rPr>
        <w:t>.</w:t>
      </w:r>
    </w:p>
    <w:p w:rsidR="004A37EC" w:rsidRPr="004A37EC" w:rsidRDefault="004A37EC" w:rsidP="004A37EC">
      <w:pPr>
        <w:numPr>
          <w:ilvl w:val="1"/>
          <w:numId w:val="24"/>
        </w:numPr>
        <w:rPr>
          <w:lang w:val="en-CA"/>
        </w:rPr>
      </w:pPr>
      <w:r w:rsidRPr="004A37EC">
        <w:rPr>
          <w:lang w:val="en-CA"/>
        </w:rPr>
        <w:t>Another strategy is to try out dead spots. Deploy one Archer for each building and see if you get hit by any defenses. With this tactic, you will be able to destroy a lot of buildings and get a lot of loot without much loss. Additionally, you can go for the 50% damage and get one star by taking risks and destroying a few more buildings.</w:t>
      </w:r>
    </w:p>
    <w:p w:rsidR="004A37EC" w:rsidRPr="004A37EC" w:rsidRDefault="004A37EC" w:rsidP="004A37EC">
      <w:pPr>
        <w:numPr>
          <w:ilvl w:val="1"/>
          <w:numId w:val="24"/>
        </w:numPr>
        <w:rPr>
          <w:lang w:val="en-CA"/>
        </w:rPr>
      </w:pPr>
      <w:r w:rsidRPr="004A37EC">
        <w:rPr>
          <w:lang w:val="en-CA"/>
        </w:rPr>
        <w:t>They are good to take out lone buildings, like </w:t>
      </w:r>
      <w:hyperlink r:id="rId346" w:tooltip="Builder's Hut" w:history="1">
        <w:r w:rsidRPr="004A37EC">
          <w:rPr>
            <w:rStyle w:val="Hyperlink"/>
            <w:lang w:val="en-CA"/>
          </w:rPr>
          <w:t>Builder's Huts</w:t>
        </w:r>
      </w:hyperlink>
      <w:r w:rsidRPr="004A37EC">
        <w:rPr>
          <w:lang w:val="en-CA"/>
        </w:rPr>
        <w:t> placed far away to prevent full destruction.</w:t>
      </w:r>
    </w:p>
    <w:p w:rsidR="004A37EC" w:rsidRPr="004A37EC" w:rsidRDefault="004A37EC" w:rsidP="004A37EC">
      <w:pPr>
        <w:numPr>
          <w:ilvl w:val="1"/>
          <w:numId w:val="24"/>
        </w:numPr>
        <w:rPr>
          <w:lang w:val="en-CA"/>
        </w:rPr>
      </w:pPr>
      <w:r w:rsidRPr="004A37EC">
        <w:rPr>
          <w:lang w:val="en-CA"/>
        </w:rPr>
        <w:t>Putting a handful of Archers on one defensive building where only that building can attack the group is usually successful, but should only be done depending on the level of both your Archers and the defending building.</w:t>
      </w:r>
    </w:p>
    <w:p w:rsidR="004A37EC" w:rsidRPr="004A37EC" w:rsidRDefault="004A37EC" w:rsidP="004A37EC">
      <w:pPr>
        <w:numPr>
          <w:ilvl w:val="1"/>
          <w:numId w:val="24"/>
        </w:numPr>
        <w:rPr>
          <w:lang w:val="en-CA"/>
        </w:rPr>
      </w:pPr>
      <w:r w:rsidRPr="004A37EC">
        <w:rPr>
          <w:lang w:val="en-CA"/>
        </w:rPr>
        <w:t>When the </w:t>
      </w:r>
      <w:hyperlink r:id="rId347" w:tooltip="Archer Queen" w:history="1">
        <w:r w:rsidRPr="004A37EC">
          <w:rPr>
            <w:rStyle w:val="Hyperlink"/>
            <w:lang w:val="en-CA"/>
          </w:rPr>
          <w:t>Archer Queen</w:t>
        </w:r>
      </w:hyperlink>
      <w:r w:rsidRPr="004A37EC">
        <w:rPr>
          <w:lang w:val="en-CA"/>
        </w:rPr>
        <w:t> uses her Royal Cloak ability, she summons up to sixteen Archers equal to the level of Archers you have researched in the </w:t>
      </w:r>
      <w:hyperlink r:id="rId348" w:tooltip="Laboratory" w:history="1">
        <w:r w:rsidRPr="004A37EC">
          <w:rPr>
            <w:rStyle w:val="Hyperlink"/>
            <w:lang w:val="en-CA"/>
          </w:rPr>
          <w:t>Laboratory</w:t>
        </w:r>
      </w:hyperlink>
      <w:r w:rsidRPr="004A37EC">
        <w:rPr>
          <w:lang w:val="en-CA"/>
        </w:rPr>
        <w:t>.</w:t>
      </w:r>
    </w:p>
    <w:p w:rsidR="004A37EC" w:rsidRPr="004A37EC" w:rsidRDefault="004A37EC" w:rsidP="004A37EC">
      <w:pPr>
        <w:numPr>
          <w:ilvl w:val="1"/>
          <w:numId w:val="24"/>
        </w:numPr>
        <w:rPr>
          <w:lang w:val="en-CA"/>
        </w:rPr>
      </w:pPr>
      <w:r w:rsidRPr="004A37EC">
        <w:rPr>
          <w:lang w:val="en-CA"/>
        </w:rPr>
        <w:t>Archers are expendable and have a very low cost, so you can deploy a few archers around an enemy base to set off some suspicious traps like </w:t>
      </w:r>
      <w:hyperlink r:id="rId349" w:tooltip="Giant Bomb" w:history="1">
        <w:r w:rsidRPr="004A37EC">
          <w:rPr>
            <w:rStyle w:val="Hyperlink"/>
            <w:lang w:val="en-CA"/>
          </w:rPr>
          <w:t>Giant Bombs</w:t>
        </w:r>
      </w:hyperlink>
      <w:r w:rsidRPr="004A37EC">
        <w:rPr>
          <w:lang w:val="en-CA"/>
        </w:rPr>
        <w:t> so you can deploy other </w:t>
      </w:r>
      <w:hyperlink r:id="rId350" w:tooltip="Army" w:history="1">
        <w:r w:rsidRPr="004A37EC">
          <w:rPr>
            <w:rStyle w:val="Hyperlink"/>
            <w:lang w:val="en-CA"/>
          </w:rPr>
          <w:t>troops</w:t>
        </w:r>
      </w:hyperlink>
      <w:r w:rsidRPr="004A37EC">
        <w:rPr>
          <w:lang w:val="en-CA"/>
        </w:rPr>
        <w:t> safely.</w:t>
      </w:r>
    </w:p>
    <w:p w:rsidR="004A37EC" w:rsidRPr="004A37EC" w:rsidRDefault="004A37EC" w:rsidP="004A37EC">
      <w:pPr>
        <w:numPr>
          <w:ilvl w:val="1"/>
          <w:numId w:val="24"/>
        </w:numPr>
        <w:rPr>
          <w:lang w:val="en-CA"/>
        </w:rPr>
      </w:pPr>
      <w:r w:rsidRPr="004A37EC">
        <w:rPr>
          <w:lang w:val="en-CA"/>
        </w:rPr>
        <w:t>Archers are excellent at luring and killing </w:t>
      </w:r>
      <w:hyperlink r:id="rId351" w:tooltip="Clan Castle" w:history="1">
        <w:r w:rsidRPr="004A37EC">
          <w:rPr>
            <w:rStyle w:val="Hyperlink"/>
            <w:lang w:val="en-CA"/>
          </w:rPr>
          <w:t>Clan Castle</w:t>
        </w:r>
      </w:hyperlink>
      <w:r w:rsidRPr="004A37EC">
        <w:rPr>
          <w:lang w:val="en-CA"/>
        </w:rPr>
        <w:t> troops, due to their ability to target dangerous troops at range. Spreading them out in a circle when killing the Clan Castle troops will minimise effects from splash-damaging troops like </w:t>
      </w:r>
      <w:hyperlink r:id="rId352" w:tooltip="Wizard" w:history="1">
        <w:r w:rsidRPr="004A37EC">
          <w:rPr>
            <w:rStyle w:val="Hyperlink"/>
            <w:lang w:val="en-CA"/>
          </w:rPr>
          <w:t>Wizards</w:t>
        </w:r>
      </w:hyperlink>
      <w:r w:rsidRPr="004A37EC">
        <w:rPr>
          <w:lang w:val="en-CA"/>
        </w:rPr>
        <w:t> or </w:t>
      </w:r>
      <w:hyperlink r:id="rId353" w:tooltip="Dragon" w:history="1">
        <w:r w:rsidRPr="004A37EC">
          <w:rPr>
            <w:rStyle w:val="Hyperlink"/>
            <w:lang w:val="en-CA"/>
          </w:rPr>
          <w:t>Dragons</w:t>
        </w:r>
      </w:hyperlink>
      <w:r w:rsidRPr="004A37EC">
        <w:rPr>
          <w:lang w:val="en-CA"/>
        </w:rPr>
        <w:t>.</w:t>
      </w:r>
    </w:p>
    <w:p w:rsidR="004A37EC" w:rsidRPr="004A37EC" w:rsidRDefault="004A37EC" w:rsidP="004A37EC">
      <w:pPr>
        <w:numPr>
          <w:ilvl w:val="0"/>
          <w:numId w:val="24"/>
        </w:numPr>
        <w:rPr>
          <w:lang w:val="en-CA"/>
        </w:rPr>
      </w:pPr>
      <w:r w:rsidRPr="004A37EC">
        <w:rPr>
          <w:b/>
          <w:bCs/>
          <w:lang w:val="en-CA"/>
        </w:rPr>
        <w:t>Defensive Strategy</w:t>
      </w:r>
    </w:p>
    <w:p w:rsidR="004A37EC" w:rsidRPr="004A37EC" w:rsidRDefault="004A37EC" w:rsidP="004A37EC">
      <w:pPr>
        <w:numPr>
          <w:ilvl w:val="1"/>
          <w:numId w:val="24"/>
        </w:numPr>
        <w:rPr>
          <w:lang w:val="en-CA"/>
        </w:rPr>
      </w:pPr>
      <w:r w:rsidRPr="004A37EC">
        <w:rPr>
          <w:lang w:val="en-CA"/>
        </w:rPr>
        <w:lastRenderedPageBreak/>
        <w:t>She is an excellent </w:t>
      </w:r>
      <w:hyperlink r:id="rId354" w:tooltip="Army" w:history="1">
        <w:r w:rsidRPr="004A37EC">
          <w:rPr>
            <w:rStyle w:val="Hyperlink"/>
            <w:lang w:val="en-CA"/>
          </w:rPr>
          <w:t>troop</w:t>
        </w:r>
      </w:hyperlink>
      <w:r w:rsidRPr="004A37EC">
        <w:rPr>
          <w:lang w:val="en-CA"/>
        </w:rPr>
        <w:t> to have in the </w:t>
      </w:r>
      <w:hyperlink r:id="rId355" w:tooltip="Clan Castle" w:history="1">
        <w:r w:rsidRPr="004A37EC">
          <w:rPr>
            <w:rStyle w:val="Hyperlink"/>
            <w:lang w:val="en-CA"/>
          </w:rPr>
          <w:t>Clan Castle</w:t>
        </w:r>
      </w:hyperlink>
      <w:r w:rsidRPr="004A37EC">
        <w:rPr>
          <w:lang w:val="en-CA"/>
        </w:rPr>
        <w:t> because she can target both </w:t>
      </w:r>
      <w:hyperlink r:id="rId356" w:tooltip="Category:Air Troops" w:history="1">
        <w:r w:rsidRPr="004A37EC">
          <w:rPr>
            <w:rStyle w:val="Hyperlink"/>
            <w:lang w:val="en-CA"/>
          </w:rPr>
          <w:t>Air</w:t>
        </w:r>
      </w:hyperlink>
      <w:r w:rsidRPr="004A37EC">
        <w:rPr>
          <w:lang w:val="en-CA"/>
        </w:rPr>
        <w:t> and </w:t>
      </w:r>
      <w:hyperlink r:id="rId357" w:tooltip="Category:Ground Troops" w:history="1">
        <w:r w:rsidRPr="004A37EC">
          <w:rPr>
            <w:rStyle w:val="Hyperlink"/>
            <w:lang w:val="en-CA"/>
          </w:rPr>
          <w:t>Ground Units</w:t>
        </w:r>
      </w:hyperlink>
      <w:r w:rsidRPr="004A37EC">
        <w:rPr>
          <w:lang w:val="en-CA"/>
        </w:rPr>
        <w:t>. Like all low health </w:t>
      </w:r>
      <w:hyperlink r:id="rId358" w:tooltip="Army" w:history="1">
        <w:r w:rsidRPr="004A37EC">
          <w:rPr>
            <w:rStyle w:val="Hyperlink"/>
            <w:lang w:val="en-CA"/>
          </w:rPr>
          <w:t>troops</w:t>
        </w:r>
      </w:hyperlink>
      <w:r w:rsidRPr="004A37EC">
        <w:rPr>
          <w:lang w:val="en-CA"/>
        </w:rPr>
        <w:t> she is vulnerable to </w:t>
      </w:r>
      <w:hyperlink r:id="rId359" w:tooltip="Lightning Spell" w:history="1">
        <w:r w:rsidRPr="004A37EC">
          <w:rPr>
            <w:rStyle w:val="Hyperlink"/>
            <w:lang w:val="en-CA"/>
          </w:rPr>
          <w:t>Lightning Spells</w:t>
        </w:r>
      </w:hyperlink>
      <w:r w:rsidRPr="004A37EC">
        <w:rPr>
          <w:lang w:val="en-CA"/>
        </w:rPr>
        <w:t> and </w:t>
      </w:r>
      <w:hyperlink r:id="rId360" w:tooltip="Poison Spell" w:history="1">
        <w:r w:rsidRPr="004A37EC">
          <w:rPr>
            <w:rStyle w:val="Hyperlink"/>
            <w:lang w:val="en-CA"/>
          </w:rPr>
          <w:t>Poison Spells</w:t>
        </w:r>
      </w:hyperlink>
      <w:r w:rsidRPr="004A37EC">
        <w:rPr>
          <w:lang w:val="en-CA"/>
        </w:rPr>
        <w:t>; if your enemy successfully lures them out of your </w:t>
      </w:r>
      <w:hyperlink r:id="rId361" w:tooltip="Clan Castle" w:history="1">
        <w:r w:rsidRPr="004A37EC">
          <w:rPr>
            <w:rStyle w:val="Hyperlink"/>
            <w:lang w:val="en-CA"/>
          </w:rPr>
          <w:t>Clan Castle</w:t>
        </w:r>
      </w:hyperlink>
      <w:r w:rsidRPr="004A37EC">
        <w:rPr>
          <w:lang w:val="en-CA"/>
        </w:rPr>
        <w:t>, he/she can wipe out all of your Archers with a single </w:t>
      </w:r>
      <w:hyperlink r:id="rId362" w:tooltip="Lightning Spell" w:history="1">
        <w:r w:rsidRPr="004A37EC">
          <w:rPr>
            <w:rStyle w:val="Hyperlink"/>
            <w:lang w:val="en-CA"/>
          </w:rPr>
          <w:t>Lightning Spell</w:t>
        </w:r>
      </w:hyperlink>
      <w:r w:rsidRPr="004A37EC">
        <w:rPr>
          <w:lang w:val="en-CA"/>
        </w:rPr>
        <w:t> or </w:t>
      </w:r>
      <w:hyperlink r:id="rId363" w:tooltip="Poison Spell" w:history="1">
        <w:r w:rsidRPr="004A37EC">
          <w:rPr>
            <w:rStyle w:val="Hyperlink"/>
            <w:lang w:val="en-CA"/>
          </w:rPr>
          <w:t>Poison Spell</w:t>
        </w:r>
      </w:hyperlink>
      <w:r w:rsidRPr="004A37EC">
        <w:rPr>
          <w:lang w:val="en-CA"/>
        </w:rPr>
        <w:t>. You can make it more difficult to lure them out by locating your </w:t>
      </w:r>
      <w:hyperlink r:id="rId364" w:tooltip="Clan Castle" w:history="1">
        <w:r w:rsidRPr="004A37EC">
          <w:rPr>
            <w:rStyle w:val="Hyperlink"/>
            <w:lang w:val="en-CA"/>
          </w:rPr>
          <w:t>Clan Castle</w:t>
        </w:r>
      </w:hyperlink>
      <w:r w:rsidRPr="004A37EC">
        <w:rPr>
          <w:lang w:val="en-CA"/>
        </w:rPr>
        <w:t> deep in the interior of your base.</w:t>
      </w:r>
    </w:p>
    <w:p w:rsidR="004A37EC" w:rsidRPr="004A37EC" w:rsidRDefault="004A37EC" w:rsidP="004A37EC">
      <w:pPr>
        <w:numPr>
          <w:ilvl w:val="1"/>
          <w:numId w:val="24"/>
        </w:numPr>
        <w:rPr>
          <w:lang w:val="en-CA"/>
        </w:rPr>
      </w:pPr>
      <w:r w:rsidRPr="004A37EC">
        <w:rPr>
          <w:lang w:val="en-CA"/>
        </w:rPr>
        <w:t>If she is behind a </w:t>
      </w:r>
      <w:hyperlink r:id="rId365" w:tooltip="Walls" w:history="1">
        <w:r w:rsidRPr="004A37EC">
          <w:rPr>
            <w:rStyle w:val="Hyperlink"/>
            <w:lang w:val="en-CA"/>
          </w:rPr>
          <w:t>Wall</w:t>
        </w:r>
      </w:hyperlink>
      <w:r w:rsidRPr="004A37EC">
        <w:rPr>
          <w:lang w:val="en-CA"/>
        </w:rPr>
        <w:t> when enemy melee </w:t>
      </w:r>
      <w:hyperlink r:id="rId366" w:tooltip="Army" w:history="1">
        <w:r w:rsidRPr="004A37EC">
          <w:rPr>
            <w:rStyle w:val="Hyperlink"/>
            <w:lang w:val="en-CA"/>
          </w:rPr>
          <w:t>Troops</w:t>
        </w:r>
      </w:hyperlink>
      <w:r w:rsidRPr="004A37EC">
        <w:rPr>
          <w:lang w:val="en-CA"/>
        </w:rPr>
        <w:t> </w:t>
      </w:r>
      <w:r w:rsidRPr="004A37EC">
        <w:rPr>
          <w:i/>
          <w:iCs/>
          <w:lang w:val="en-CA"/>
        </w:rPr>
        <w:t>without a favorite target</w:t>
      </w:r>
      <w:r w:rsidRPr="004A37EC">
        <w:rPr>
          <w:lang w:val="en-CA"/>
        </w:rPr>
        <w:t> notice her, those </w:t>
      </w:r>
      <w:hyperlink r:id="rId367" w:tooltip="Army" w:history="1">
        <w:r w:rsidRPr="004A37EC">
          <w:rPr>
            <w:rStyle w:val="Hyperlink"/>
            <w:lang w:val="en-CA"/>
          </w:rPr>
          <w:t>troops</w:t>
        </w:r>
      </w:hyperlink>
      <w:r w:rsidRPr="004A37EC">
        <w:rPr>
          <w:lang w:val="en-CA"/>
        </w:rPr>
        <w:t> will start attacking the </w:t>
      </w:r>
      <w:hyperlink r:id="rId368" w:tooltip="Walls" w:history="1">
        <w:r w:rsidRPr="004A37EC">
          <w:rPr>
            <w:rStyle w:val="Hyperlink"/>
            <w:lang w:val="en-CA"/>
          </w:rPr>
          <w:t>Wall</w:t>
        </w:r>
      </w:hyperlink>
      <w:r w:rsidRPr="004A37EC">
        <w:rPr>
          <w:lang w:val="en-CA"/>
        </w:rPr>
        <w:t> in order to reach her. Unfortunately, she will often forget to stay behind the wall and begin attacking the </w:t>
      </w:r>
      <w:hyperlink r:id="rId369" w:tooltip="Army" w:history="1">
        <w:r w:rsidRPr="004A37EC">
          <w:rPr>
            <w:rStyle w:val="Hyperlink"/>
            <w:lang w:val="en-CA"/>
          </w:rPr>
          <w:t>Troops</w:t>
        </w:r>
      </w:hyperlink>
      <w:r w:rsidRPr="004A37EC">
        <w:rPr>
          <w:lang w:val="en-CA"/>
        </w:rPr>
        <w:t> in open space.</w:t>
      </w:r>
    </w:p>
    <w:p w:rsidR="004A37EC" w:rsidRPr="004A37EC" w:rsidRDefault="00A02F7D" w:rsidP="004A37EC">
      <w:pPr>
        <w:rPr>
          <w:lang w:val="en-CA"/>
        </w:rPr>
      </w:pPr>
      <w:r>
        <w:rPr>
          <w:lang w:val="en-CA"/>
        </w:rPr>
        <w:pict>
          <v:rect id="_x0000_i1051" style="width:0;height:1.5pt" o:hralign="center" o:hrstd="t" o:hrnoshade="t" o:hr="t" fillcolor="#3a3a3a" stroked="f"/>
        </w:pict>
      </w:r>
    </w:p>
    <w:p w:rsidR="004A37EC" w:rsidRPr="004A37EC" w:rsidRDefault="004A37EC" w:rsidP="004A37EC">
      <w:pPr>
        <w:numPr>
          <w:ilvl w:val="0"/>
          <w:numId w:val="25"/>
        </w:numPr>
        <w:rPr>
          <w:lang w:val="en-CA"/>
        </w:rPr>
      </w:pPr>
      <w:r w:rsidRPr="004A37EC">
        <w:rPr>
          <w:b/>
          <w:bCs/>
          <w:lang w:val="en-CA"/>
        </w:rPr>
        <w:t>Upgrade Differences</w:t>
      </w:r>
    </w:p>
    <w:p w:rsidR="004A37EC" w:rsidRPr="004A37EC" w:rsidRDefault="004A37EC" w:rsidP="004A37EC">
      <w:pPr>
        <w:numPr>
          <w:ilvl w:val="1"/>
          <w:numId w:val="25"/>
        </w:numPr>
        <w:rPr>
          <w:lang w:val="en-CA"/>
        </w:rPr>
      </w:pPr>
      <w:r w:rsidRPr="004A37EC">
        <w:rPr>
          <w:lang w:val="en-CA"/>
        </w:rPr>
        <w:t>The Archer undergoes significant visual changes at levels 3, 5 and 6.</w:t>
      </w:r>
    </w:p>
    <w:p w:rsidR="004A37EC" w:rsidRPr="004A37EC" w:rsidRDefault="004A37EC" w:rsidP="004A37EC">
      <w:pPr>
        <w:numPr>
          <w:ilvl w:val="2"/>
          <w:numId w:val="25"/>
        </w:numPr>
        <w:rPr>
          <w:lang w:val="en-CA"/>
        </w:rPr>
      </w:pPr>
      <w:r w:rsidRPr="004A37EC">
        <w:rPr>
          <w:lang w:val="en-CA"/>
        </w:rPr>
        <w:t>Initially, the Archer is a young woman, with pink hair, green coloured clothing, including a belt. She also has a bow with arrows stored on her back.</w:t>
      </w:r>
    </w:p>
    <w:p w:rsidR="004A37EC" w:rsidRPr="004A37EC" w:rsidRDefault="004A37EC" w:rsidP="004A37EC">
      <w:pPr>
        <w:numPr>
          <w:ilvl w:val="2"/>
          <w:numId w:val="25"/>
        </w:numPr>
        <w:rPr>
          <w:lang w:val="en-CA"/>
        </w:rPr>
      </w:pPr>
      <w:r w:rsidRPr="004A37EC">
        <w:rPr>
          <w:lang w:val="en-CA"/>
        </w:rPr>
        <w:t>At level 3, the Archer’s hair turns purple and has a quiver full of flaming arrows.</w:t>
      </w:r>
    </w:p>
    <w:p w:rsidR="004A37EC" w:rsidRPr="004A37EC" w:rsidRDefault="004A37EC" w:rsidP="004A37EC">
      <w:pPr>
        <w:numPr>
          <w:ilvl w:val="2"/>
          <w:numId w:val="25"/>
        </w:numPr>
        <w:rPr>
          <w:lang w:val="en-CA"/>
        </w:rPr>
      </w:pPr>
      <w:r w:rsidRPr="004A37EC">
        <w:rPr>
          <w:lang w:val="en-CA"/>
        </w:rPr>
        <w:t>At level 5, the Archer’s hair turns back to pink, but she now wears her hood up. She has a quiver full of lightning arrows.</w:t>
      </w:r>
    </w:p>
    <w:p w:rsidR="004A37EC" w:rsidRPr="004A37EC" w:rsidRDefault="004A37EC" w:rsidP="004A37EC">
      <w:pPr>
        <w:numPr>
          <w:ilvl w:val="2"/>
          <w:numId w:val="25"/>
        </w:numPr>
        <w:rPr>
          <w:lang w:val="en-CA"/>
        </w:rPr>
      </w:pPr>
      <w:r w:rsidRPr="004A37EC">
        <w:rPr>
          <w:lang w:val="en-CA"/>
        </w:rPr>
        <w:t>At level 6, the Archer's hair switches back to a slightly darker shade of purple that grows slightly longer. She gains a tiara and the arrows have purple fletchings. Her cape also turns from green to black.</w:t>
      </w:r>
    </w:p>
    <w:p w:rsidR="004A37EC" w:rsidRPr="004A37EC" w:rsidRDefault="004A37EC" w:rsidP="004A37EC">
      <w:pPr>
        <w:numPr>
          <w:ilvl w:val="2"/>
          <w:numId w:val="25"/>
        </w:numPr>
        <w:rPr>
          <w:lang w:val="en-CA"/>
        </w:rPr>
      </w:pPr>
      <w:r w:rsidRPr="004A37EC">
        <w:rPr>
          <w:lang w:val="en-CA"/>
        </w:rPr>
        <w:t>At level 7, the Archer gains a small black crystal, similar to that of level eight walls on her tiara, which she wears untucked. Her cape becomes lined with a gold fabric and her quiver receives gold trim. Her arrows flame up whenever they are shot.</w:t>
      </w:r>
    </w:p>
    <w:p w:rsidR="004A37EC" w:rsidRPr="004A37EC" w:rsidRDefault="004A37EC" w:rsidP="004A37EC">
      <w:pPr>
        <w:numPr>
          <w:ilvl w:val="2"/>
          <w:numId w:val="25"/>
        </w:numPr>
        <w:rPr>
          <w:lang w:val="en-CA"/>
        </w:rPr>
      </w:pPr>
      <w:r w:rsidRPr="004A37EC">
        <w:rPr>
          <w:lang w:val="en-CA"/>
        </w:rPr>
        <w:t>At level 8, the Archer’s hair turns back to its original pink color and her tiara’s crystal turns purple, similar to that of a level 7 wall. Her tiara now has a “V” shaped crest for the crystal.</w:t>
      </w:r>
    </w:p>
    <w:p w:rsidR="004A37EC" w:rsidRPr="004A37EC" w:rsidRDefault="00A02F7D" w:rsidP="004A37EC">
      <w:pPr>
        <w:rPr>
          <w:lang w:val="en-CA"/>
        </w:rPr>
      </w:pPr>
      <w:r>
        <w:rPr>
          <w:lang w:val="en-CA"/>
        </w:rPr>
        <w:pict>
          <v:rect id="_x0000_i1052" style="width:0;height:1.5pt" o:hralign="center" o:hrstd="t" o:hrnoshade="t" o:hr="t" fillcolor="#3a3a3a" stroked="f"/>
        </w:pict>
      </w:r>
    </w:p>
    <w:p w:rsidR="004A37EC" w:rsidRPr="004A37EC" w:rsidRDefault="004A37EC" w:rsidP="004A37EC">
      <w:pPr>
        <w:numPr>
          <w:ilvl w:val="0"/>
          <w:numId w:val="26"/>
        </w:numPr>
        <w:rPr>
          <w:lang w:val="en-CA"/>
        </w:rPr>
      </w:pPr>
      <w:r w:rsidRPr="004A37EC">
        <w:rPr>
          <w:b/>
          <w:bCs/>
          <w:lang w:val="en-CA"/>
        </w:rPr>
        <w:t>Trivia</w:t>
      </w:r>
    </w:p>
    <w:p w:rsidR="004A37EC" w:rsidRPr="004A37EC" w:rsidRDefault="004A37EC" w:rsidP="004A37EC">
      <w:pPr>
        <w:numPr>
          <w:ilvl w:val="1"/>
          <w:numId w:val="26"/>
        </w:numPr>
        <w:rPr>
          <w:lang w:val="en-CA"/>
        </w:rPr>
      </w:pPr>
      <w:r w:rsidRPr="004A37EC">
        <w:rPr>
          <w:lang w:val="en-CA"/>
        </w:rPr>
        <w:t>It's unknown why the Archer has a small pouch on her belt, though it's most likely there to store supplies such as bow strings and water.</w:t>
      </w:r>
    </w:p>
    <w:p w:rsidR="004A37EC" w:rsidRPr="004A37EC" w:rsidRDefault="004A37EC" w:rsidP="004A37EC">
      <w:pPr>
        <w:numPr>
          <w:ilvl w:val="1"/>
          <w:numId w:val="26"/>
        </w:numPr>
        <w:rPr>
          <w:lang w:val="en-CA"/>
        </w:rPr>
      </w:pPr>
      <w:r w:rsidRPr="004A37EC">
        <w:rPr>
          <w:lang w:val="en-CA"/>
        </w:rPr>
        <w:t>Archers are generally recognized as the most popularly requested </w:t>
      </w:r>
      <w:hyperlink r:id="rId370" w:tooltip="Army" w:history="1">
        <w:r w:rsidRPr="004A37EC">
          <w:rPr>
            <w:rStyle w:val="Hyperlink"/>
            <w:lang w:val="en-CA"/>
          </w:rPr>
          <w:t>troops</w:t>
        </w:r>
      </w:hyperlink>
      <w:r w:rsidRPr="004A37EC">
        <w:rPr>
          <w:lang w:val="en-CA"/>
        </w:rPr>
        <w:t> for the </w:t>
      </w:r>
      <w:hyperlink r:id="rId371" w:tooltip="Clan Castle" w:history="1">
        <w:r w:rsidRPr="004A37EC">
          <w:rPr>
            <w:rStyle w:val="Hyperlink"/>
            <w:lang w:val="en-CA"/>
          </w:rPr>
          <w:t>Clan Castle</w:t>
        </w:r>
      </w:hyperlink>
      <w:r w:rsidRPr="004A37EC">
        <w:rPr>
          <w:lang w:val="en-CA"/>
        </w:rPr>
        <w:t>.</w:t>
      </w:r>
    </w:p>
    <w:p w:rsidR="004A37EC" w:rsidRPr="004A37EC" w:rsidRDefault="004A37EC" w:rsidP="004A37EC">
      <w:pPr>
        <w:numPr>
          <w:ilvl w:val="1"/>
          <w:numId w:val="26"/>
        </w:numPr>
        <w:rPr>
          <w:lang w:val="en-CA"/>
        </w:rPr>
      </w:pPr>
      <w:r w:rsidRPr="004A37EC">
        <w:rPr>
          <w:lang w:val="en-CA"/>
        </w:rPr>
        <w:t>When you tap on the </w:t>
      </w:r>
      <w:hyperlink r:id="rId372" w:tooltip="Army Camp" w:history="1">
        <w:r w:rsidRPr="004A37EC">
          <w:rPr>
            <w:rStyle w:val="Hyperlink"/>
            <w:lang w:val="en-CA"/>
          </w:rPr>
          <w:t>Army Camp</w:t>
        </w:r>
      </w:hyperlink>
      <w:r w:rsidRPr="004A37EC">
        <w:rPr>
          <w:lang w:val="en-CA"/>
        </w:rPr>
        <w:t>, all the archers stationed there pump their fists in the air three times. </w:t>
      </w:r>
    </w:p>
    <w:p w:rsidR="004A37EC" w:rsidRPr="004A37EC" w:rsidRDefault="004A37EC" w:rsidP="004A37EC">
      <w:pPr>
        <w:numPr>
          <w:ilvl w:val="1"/>
          <w:numId w:val="26"/>
        </w:numPr>
        <w:rPr>
          <w:lang w:val="en-CA"/>
        </w:rPr>
      </w:pPr>
      <w:r w:rsidRPr="004A37EC">
        <w:rPr>
          <w:lang w:val="en-CA"/>
        </w:rPr>
        <w:t>You can have a maximum of 280 Archers at one time in a complete set of fully upgraded </w:t>
      </w:r>
      <w:hyperlink r:id="rId373" w:tooltip="Army Camp" w:history="1">
        <w:r w:rsidRPr="004A37EC">
          <w:rPr>
            <w:rStyle w:val="Hyperlink"/>
            <w:lang w:val="en-CA"/>
          </w:rPr>
          <w:t>Army Camps</w:t>
        </w:r>
      </w:hyperlink>
      <w:r w:rsidRPr="004A37EC">
        <w:rPr>
          <w:lang w:val="en-CA"/>
        </w:rPr>
        <w:t>. This number increases to 320 if you include the 40 that can fit into a fully upgraded </w:t>
      </w:r>
      <w:hyperlink r:id="rId374" w:tooltip="Clan Castle" w:history="1">
        <w:r w:rsidRPr="004A37EC">
          <w:rPr>
            <w:rStyle w:val="Hyperlink"/>
            <w:lang w:val="en-CA"/>
          </w:rPr>
          <w:t>Clan Castle</w:t>
        </w:r>
      </w:hyperlink>
      <w:r w:rsidRPr="004A37EC">
        <w:rPr>
          <w:lang w:val="en-CA"/>
        </w:rPr>
        <w:t>. On the battlefield, you can clone an additional 90 Archers with three fully upgraded </w:t>
      </w:r>
      <w:hyperlink r:id="rId375" w:tooltip="Clone Spell" w:history="1">
        <w:r w:rsidRPr="004A37EC">
          <w:rPr>
            <w:rStyle w:val="Hyperlink"/>
            <w:lang w:val="en-CA"/>
          </w:rPr>
          <w:t>Clone Spells</w:t>
        </w:r>
      </w:hyperlink>
      <w:r w:rsidRPr="004A37EC">
        <w:rPr>
          <w:lang w:val="en-CA"/>
        </w:rPr>
        <w:t>. On the battlefield, you can summon 14 additional Archers with a maximum-level </w:t>
      </w:r>
      <w:hyperlink r:id="rId376" w:tooltip="Archer Queen" w:history="1">
        <w:r w:rsidRPr="004A37EC">
          <w:rPr>
            <w:rStyle w:val="Hyperlink"/>
            <w:lang w:val="en-CA"/>
          </w:rPr>
          <w:t>Archer Queen</w:t>
        </w:r>
      </w:hyperlink>
      <w:r w:rsidRPr="004A37EC">
        <w:rPr>
          <w:lang w:val="en-CA"/>
        </w:rPr>
        <w:t>.</w:t>
      </w:r>
    </w:p>
    <w:p w:rsidR="004A37EC" w:rsidRPr="004A37EC" w:rsidRDefault="004A37EC" w:rsidP="004A37EC">
      <w:pPr>
        <w:numPr>
          <w:ilvl w:val="1"/>
          <w:numId w:val="26"/>
        </w:numPr>
        <w:rPr>
          <w:lang w:val="en-CA"/>
        </w:rPr>
      </w:pPr>
      <w:r w:rsidRPr="004A37EC">
        <w:rPr>
          <w:lang w:val="en-CA"/>
        </w:rPr>
        <w:t>Since the July 1, 2015 Update, the arrow speed of the Archers and the </w:t>
      </w:r>
      <w:hyperlink r:id="rId377" w:tooltip="Archer Tower" w:history="1">
        <w:r w:rsidRPr="004A37EC">
          <w:rPr>
            <w:rStyle w:val="Hyperlink"/>
            <w:lang w:val="en-CA"/>
          </w:rPr>
          <w:t>Archer Towers</w:t>
        </w:r>
      </w:hyperlink>
      <w:r w:rsidRPr="004A37EC">
        <w:rPr>
          <w:lang w:val="en-CA"/>
        </w:rPr>
        <w:t> has been increased.</w:t>
      </w:r>
    </w:p>
    <w:p w:rsidR="004A37EC" w:rsidRPr="004A37EC" w:rsidRDefault="004A37EC" w:rsidP="004A37EC">
      <w:pPr>
        <w:numPr>
          <w:ilvl w:val="1"/>
          <w:numId w:val="26"/>
        </w:numPr>
        <w:rPr>
          <w:lang w:val="en-CA"/>
        </w:rPr>
      </w:pPr>
      <w:r w:rsidRPr="004A37EC">
        <w:rPr>
          <w:lang w:val="en-CA"/>
        </w:rPr>
        <w:t>She is the only ranged low health unit, although the </w:t>
      </w:r>
      <w:hyperlink r:id="rId378" w:tooltip="Minion" w:history="1">
        <w:r w:rsidRPr="004A37EC">
          <w:rPr>
            <w:rStyle w:val="Hyperlink"/>
            <w:lang w:val="en-CA"/>
          </w:rPr>
          <w:t>Minion</w:t>
        </w:r>
      </w:hyperlink>
      <w:r w:rsidRPr="004A37EC">
        <w:rPr>
          <w:lang w:val="en-CA"/>
        </w:rPr>
        <w:t> can be used in a similar role.</w:t>
      </w:r>
    </w:p>
    <w:p w:rsidR="004A37EC" w:rsidRPr="004A37EC" w:rsidRDefault="004A37EC" w:rsidP="004A37EC">
      <w:pPr>
        <w:numPr>
          <w:ilvl w:val="1"/>
          <w:numId w:val="26"/>
        </w:numPr>
        <w:rPr>
          <w:lang w:val="en-CA"/>
        </w:rPr>
      </w:pPr>
      <w:r w:rsidRPr="004A37EC">
        <w:rPr>
          <w:lang w:val="en-CA"/>
        </w:rPr>
        <w:t>Unlocking the Archer in the </w:t>
      </w:r>
      <w:hyperlink r:id="rId379" w:tooltip="Barracks" w:history="1">
        <w:r w:rsidRPr="004A37EC">
          <w:rPr>
            <w:rStyle w:val="Hyperlink"/>
            <w:lang w:val="en-CA"/>
          </w:rPr>
          <w:t>Barracks</w:t>
        </w:r>
      </w:hyperlink>
      <w:r w:rsidRPr="004A37EC">
        <w:rPr>
          <w:lang w:val="en-CA"/>
        </w:rPr>
        <w:t> earns you the first level of the </w:t>
      </w:r>
      <w:hyperlink r:id="rId380" w:tooltip="Achievements" w:history="1">
        <w:r w:rsidRPr="004A37EC">
          <w:rPr>
            <w:rStyle w:val="Hyperlink"/>
            <w:lang w:val="en-CA"/>
          </w:rPr>
          <w:t>Release the Beasts</w:t>
        </w:r>
      </w:hyperlink>
      <w:r w:rsidRPr="004A37EC">
        <w:rPr>
          <w:lang w:val="en-CA"/>
        </w:rPr>
        <w:t> achievement.</w:t>
      </w:r>
    </w:p>
    <w:p w:rsidR="004A37EC" w:rsidRPr="004A37EC" w:rsidRDefault="004A37EC" w:rsidP="004A37EC">
      <w:pPr>
        <w:numPr>
          <w:ilvl w:val="1"/>
          <w:numId w:val="26"/>
        </w:numPr>
        <w:rPr>
          <w:lang w:val="en-CA"/>
        </w:rPr>
      </w:pPr>
      <w:r w:rsidRPr="004A37EC">
        <w:rPr>
          <w:lang w:val="en-CA"/>
        </w:rPr>
        <w:t>She is one of 6 female </w:t>
      </w:r>
      <w:hyperlink r:id="rId381" w:tooltip="Army" w:history="1">
        <w:r w:rsidRPr="004A37EC">
          <w:rPr>
            <w:rStyle w:val="Hyperlink"/>
            <w:lang w:val="en-CA"/>
          </w:rPr>
          <w:t>Troops</w:t>
        </w:r>
      </w:hyperlink>
      <w:r w:rsidRPr="004A37EC">
        <w:rPr>
          <w:lang w:val="en-CA"/>
        </w:rPr>
        <w:t>, which includes the </w:t>
      </w:r>
      <w:hyperlink r:id="rId382" w:tooltip="Archer Queen" w:history="1">
        <w:r w:rsidRPr="004A37EC">
          <w:rPr>
            <w:rStyle w:val="Hyperlink"/>
            <w:lang w:val="en-CA"/>
          </w:rPr>
          <w:t>Archer Queen</w:t>
        </w:r>
      </w:hyperlink>
      <w:r w:rsidRPr="004A37EC">
        <w:rPr>
          <w:lang w:val="en-CA"/>
        </w:rPr>
        <w:t>.</w:t>
      </w:r>
    </w:p>
    <w:p w:rsidR="004A37EC" w:rsidRPr="004A37EC" w:rsidRDefault="004A37EC" w:rsidP="004A37EC">
      <w:pPr>
        <w:numPr>
          <w:ilvl w:val="1"/>
          <w:numId w:val="26"/>
        </w:numPr>
        <w:rPr>
          <w:lang w:val="en-CA"/>
        </w:rPr>
      </w:pPr>
      <w:r w:rsidRPr="004A37EC">
        <w:rPr>
          <w:lang w:val="en-CA"/>
        </w:rPr>
        <w:t>Archers are among the only four </w:t>
      </w:r>
      <w:hyperlink r:id="rId383" w:tooltip="Army" w:history="1">
        <w:r w:rsidRPr="004A37EC">
          <w:rPr>
            <w:rStyle w:val="Hyperlink"/>
            <w:lang w:val="en-CA"/>
          </w:rPr>
          <w:t>troops</w:t>
        </w:r>
      </w:hyperlink>
      <w:r w:rsidRPr="004A37EC">
        <w:rPr>
          <w:lang w:val="en-CA"/>
        </w:rPr>
        <w:t> in the Home Village that actually lived in history. All the other </w:t>
      </w:r>
      <w:hyperlink r:id="rId384" w:tooltip="Army" w:history="1">
        <w:r w:rsidRPr="004A37EC">
          <w:rPr>
            <w:rStyle w:val="Hyperlink"/>
            <w:lang w:val="en-CA"/>
          </w:rPr>
          <w:t>troops</w:t>
        </w:r>
      </w:hyperlink>
      <w:r w:rsidRPr="004A37EC">
        <w:rPr>
          <w:lang w:val="en-CA"/>
        </w:rPr>
        <w:t> (except </w:t>
      </w:r>
      <w:hyperlink r:id="rId385" w:tooltip="Barbarian" w:history="1">
        <w:r w:rsidRPr="004A37EC">
          <w:rPr>
            <w:rStyle w:val="Hyperlink"/>
            <w:lang w:val="en-CA"/>
          </w:rPr>
          <w:t>Barbarians</w:t>
        </w:r>
      </w:hyperlink>
      <w:r w:rsidRPr="004A37EC">
        <w:rPr>
          <w:lang w:val="en-CA"/>
        </w:rPr>
        <w:t>, </w:t>
      </w:r>
      <w:hyperlink r:id="rId386" w:tooltip="Miner" w:history="1">
        <w:r w:rsidRPr="004A37EC">
          <w:rPr>
            <w:rStyle w:val="Hyperlink"/>
            <w:lang w:val="en-CA"/>
          </w:rPr>
          <w:t>Miners</w:t>
        </w:r>
      </w:hyperlink>
      <w:r w:rsidRPr="004A37EC">
        <w:rPr>
          <w:lang w:val="en-CA"/>
        </w:rPr>
        <w:t>, and maybe </w:t>
      </w:r>
      <w:hyperlink r:id="rId387" w:tooltip="Balloon" w:history="1">
        <w:r w:rsidRPr="004A37EC">
          <w:rPr>
            <w:rStyle w:val="Hyperlink"/>
            <w:lang w:val="en-CA"/>
          </w:rPr>
          <w:t>Balloons</w:t>
        </w:r>
      </w:hyperlink>
      <w:r w:rsidRPr="004A37EC">
        <w:rPr>
          <w:lang w:val="en-CA"/>
        </w:rPr>
        <w:t>) are based off a mythological human/creature.</w:t>
      </w:r>
    </w:p>
    <w:p w:rsidR="004A37EC" w:rsidRPr="004A37EC" w:rsidRDefault="004A37EC" w:rsidP="004A37EC">
      <w:pPr>
        <w:numPr>
          <w:ilvl w:val="1"/>
          <w:numId w:val="26"/>
        </w:numPr>
        <w:rPr>
          <w:lang w:val="en-CA"/>
        </w:rPr>
      </w:pPr>
      <w:r w:rsidRPr="004A37EC">
        <w:rPr>
          <w:lang w:val="en-CA"/>
        </w:rPr>
        <w:t>As of the October 2016 Update, the training time of Archers for a single Barracks has been reduced from 25 seconds to 24 seconds.</w:t>
      </w:r>
    </w:p>
    <w:p w:rsidR="004A37EC" w:rsidRPr="004A37EC" w:rsidRDefault="004A37EC" w:rsidP="004A37EC">
      <w:pPr>
        <w:numPr>
          <w:ilvl w:val="1"/>
          <w:numId w:val="26"/>
        </w:numPr>
        <w:rPr>
          <w:lang w:val="en-CA"/>
        </w:rPr>
      </w:pPr>
      <w:r w:rsidRPr="004A37EC">
        <w:rPr>
          <w:lang w:val="en-CA"/>
        </w:rPr>
        <w:lastRenderedPageBreak/>
        <w:t>On 17 March 2013 there was a Clash-Off competition involving Archers and </w:t>
      </w:r>
      <w:hyperlink r:id="rId388" w:tooltip="Valkyrie" w:history="1">
        <w:r w:rsidRPr="004A37EC">
          <w:rPr>
            <w:rStyle w:val="Hyperlink"/>
            <w:lang w:val="en-CA"/>
          </w:rPr>
          <w:t>Valkyries</w:t>
        </w:r>
      </w:hyperlink>
      <w:r w:rsidRPr="004A37EC">
        <w:rPr>
          <w:lang w:val="en-CA"/>
        </w:rPr>
        <w:t>:</w:t>
      </w:r>
    </w:p>
    <w:p w:rsidR="004A37EC" w:rsidRPr="004A37EC" w:rsidRDefault="004A37EC" w:rsidP="004A37EC">
      <w:pPr>
        <w:rPr>
          <w:lang w:val="en-CA"/>
        </w:rPr>
      </w:pPr>
      <w:r w:rsidRPr="004A37EC">
        <w:rPr>
          <w:lang w:val="en-CA"/>
        </w:rPr>
        <w:t>"Chief, it’s time for a CLASH OFF!! Archer or </w:t>
      </w:r>
      <w:hyperlink r:id="rId389" w:tooltip="Valkyrie" w:history="1">
        <w:r w:rsidRPr="004A37EC">
          <w:rPr>
            <w:rStyle w:val="Hyperlink"/>
            <w:lang w:val="en-CA"/>
          </w:rPr>
          <w:t>Valkyrie</w:t>
        </w:r>
      </w:hyperlink>
      <w:r w:rsidRPr="004A37EC">
        <w:rPr>
          <w:lang w:val="en-CA"/>
        </w:rPr>
        <w:t>? Pick your favorite and tell us why - you could win 1000 </w:t>
      </w:r>
      <w:hyperlink r:id="rId390" w:tooltip="Gems" w:history="1">
        <w:r w:rsidRPr="004A37EC">
          <w:rPr>
            <w:rStyle w:val="Hyperlink"/>
            <w:lang w:val="en-CA"/>
          </w:rPr>
          <w:t>gems</w:t>
        </w:r>
      </w:hyperlink>
      <w:r w:rsidRPr="004A37EC">
        <w:rPr>
          <w:lang w:val="en-CA"/>
        </w:rPr>
        <w:t>!!! We'll announce the winner tomorrow!"</w:t>
      </w:r>
    </w:p>
    <w:p w:rsidR="004A37EC" w:rsidRPr="004A37EC" w:rsidRDefault="004A37EC" w:rsidP="004A37EC">
      <w:pPr>
        <w:rPr>
          <w:lang w:val="en-CA"/>
        </w:rPr>
      </w:pPr>
      <w:r w:rsidRPr="004A37EC">
        <w:rPr>
          <w:lang w:val="en-CA"/>
        </w:rPr>
        <w:t>The winning comment was made by Paula Shayne Lao Olbes, supporting Archers. She said: </w:t>
      </w:r>
      <w:r w:rsidRPr="004A37EC">
        <w:rPr>
          <w:noProof/>
          <w:lang w:val="en-CA"/>
        </w:rPr>
        <w:drawing>
          <wp:inline distT="0" distB="0" distL="0" distR="0">
            <wp:extent cx="5715000" cy="371475"/>
            <wp:effectExtent l="0" t="0" r="0" b="9525"/>
            <wp:docPr id="195" name="Picture 195" descr="ClashOFF17March">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ClashOFF17March">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15000" cy="371475"/>
                    </a:xfrm>
                    <a:prstGeom prst="rect">
                      <a:avLst/>
                    </a:prstGeom>
                    <a:noFill/>
                    <a:ln>
                      <a:noFill/>
                    </a:ln>
                  </pic:spPr>
                </pic:pic>
              </a:graphicData>
            </a:graphic>
          </wp:inline>
        </w:drawing>
      </w:r>
    </w:p>
    <w:p w:rsidR="00E9317F" w:rsidRDefault="00E9317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29"/>
        <w:gridCol w:w="1357"/>
        <w:gridCol w:w="1347"/>
        <w:gridCol w:w="1429"/>
        <w:gridCol w:w="1559"/>
        <w:gridCol w:w="1944"/>
        <w:gridCol w:w="1280"/>
      </w:tblGrid>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Preferred Target </w:t>
            </w:r>
            <w:r w:rsidRPr="004A37EC">
              <w:rPr>
                <w:b/>
                <w:bCs/>
                <w:noProof/>
                <w:lang w:val="en-CA"/>
              </w:rPr>
              <w:drawing>
                <wp:inline distT="0" distB="0" distL="0" distR="0">
                  <wp:extent cx="190500" cy="200025"/>
                  <wp:effectExtent l="0" t="0" r="0" b="9525"/>
                  <wp:docPr id="194" name="Picture 19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Attack Type </w:t>
            </w:r>
            <w:r w:rsidRPr="004A37EC">
              <w:rPr>
                <w:b/>
                <w:bCs/>
                <w:noProof/>
                <w:lang w:val="en-CA"/>
              </w:rPr>
              <w:drawing>
                <wp:inline distT="0" distB="0" distL="0" distR="0">
                  <wp:extent cx="285750" cy="209550"/>
                  <wp:effectExtent l="0" t="0" r="0" b="0"/>
                  <wp:docPr id="193" name="Picture 19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A02F7D" w:rsidP="004A37EC">
            <w:pPr>
              <w:rPr>
                <w:b/>
                <w:bCs/>
                <w:lang w:val="en-CA"/>
              </w:rPr>
            </w:pPr>
            <w:hyperlink r:id="rId393" w:tooltip="Army Camp/Home Village" w:history="1">
              <w:r w:rsidR="004A37EC" w:rsidRPr="004A37EC">
                <w:rPr>
                  <w:rStyle w:val="Hyperlink"/>
                  <w:b/>
                  <w:bCs/>
                  <w:lang w:val="en-CA"/>
                </w:rPr>
                <w:t>Housing Space</w:t>
              </w:r>
            </w:hyperlink>
            <w:r w:rsidR="004A37EC" w:rsidRPr="004A37EC">
              <w:rPr>
                <w:b/>
                <w:bCs/>
                <w:lang w:val="en-CA"/>
              </w:rPr>
              <w:t> </w:t>
            </w:r>
            <w:r w:rsidR="004A37EC" w:rsidRPr="004A37EC">
              <w:rPr>
                <w:b/>
                <w:bCs/>
                <w:noProof/>
                <w:lang w:val="en-CA"/>
              </w:rPr>
              <w:drawing>
                <wp:inline distT="0" distB="0" distL="0" distR="0">
                  <wp:extent cx="228600" cy="228600"/>
                  <wp:effectExtent l="0" t="0" r="0" b="0"/>
                  <wp:docPr id="192" name="Picture 19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A02F7D" w:rsidP="004A37EC">
            <w:pPr>
              <w:rPr>
                <w:b/>
                <w:bCs/>
                <w:lang w:val="en-CA"/>
              </w:rPr>
            </w:pPr>
            <w:hyperlink r:id="rId394" w:tooltip="Troop Movement Speed" w:history="1">
              <w:r w:rsidR="004A37EC" w:rsidRPr="004A37EC">
                <w:rPr>
                  <w:rStyle w:val="Hyperlink"/>
                  <w:b/>
                  <w:bCs/>
                  <w:lang w:val="en-CA"/>
                </w:rPr>
                <w:t>Movement Speed</w:t>
              </w:r>
            </w:hyperlink>
            <w:r w:rsidR="004A37EC" w:rsidRPr="004A37EC">
              <w:rPr>
                <w:b/>
                <w:bCs/>
                <w:lang w:val="en-CA"/>
              </w:rPr>
              <w:t> </w:t>
            </w:r>
            <w:r w:rsidR="004A37EC" w:rsidRPr="004A37EC">
              <w:rPr>
                <w:b/>
                <w:bCs/>
                <w:noProof/>
                <w:lang w:val="en-CA"/>
              </w:rPr>
              <w:drawing>
                <wp:inline distT="0" distB="0" distL="0" distR="0">
                  <wp:extent cx="247650" cy="200025"/>
                  <wp:effectExtent l="0" t="0" r="0" b="9525"/>
                  <wp:docPr id="191" name="Picture 191" descr="Speed">
                    <a:hlinkClick xmlns:a="http://schemas.openxmlformats.org/drawingml/2006/main" r:id="rId216"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Speed">
                            <a:hlinkClick r:id="rId216"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Attack Speed </w:t>
            </w:r>
            <w:r w:rsidRPr="004A37EC">
              <w:rPr>
                <w:b/>
                <w:bCs/>
                <w:noProof/>
                <w:lang w:val="en-CA"/>
              </w:rPr>
              <w:drawing>
                <wp:inline distT="0" distB="0" distL="0" distR="0">
                  <wp:extent cx="381000" cy="190500"/>
                  <wp:effectExtent l="0" t="0" r="0" b="0"/>
                  <wp:docPr id="190" name="Picture 19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A02F7D" w:rsidP="004A37EC">
            <w:pPr>
              <w:rPr>
                <w:b/>
                <w:bCs/>
                <w:lang w:val="en-CA"/>
              </w:rPr>
            </w:pPr>
            <w:hyperlink r:id="rId395" w:tooltip="Barracks" w:history="1">
              <w:r w:rsidR="004A37EC" w:rsidRPr="004A37EC">
                <w:rPr>
                  <w:rStyle w:val="Hyperlink"/>
                  <w:b/>
                  <w:bCs/>
                  <w:lang w:val="en-CA"/>
                </w:rPr>
                <w:t>Barracks</w:t>
              </w:r>
            </w:hyperlink>
            <w:r w:rsidR="004A37EC" w:rsidRPr="004A37EC">
              <w:rPr>
                <w:b/>
                <w:bCs/>
                <w:lang w:val="en-CA"/>
              </w:rPr>
              <w:t> Level Required </w:t>
            </w:r>
            <w:r w:rsidR="004A37EC" w:rsidRPr="004A37EC">
              <w:rPr>
                <w:b/>
                <w:bCs/>
                <w:noProof/>
                <w:lang w:val="en-CA"/>
              </w:rPr>
              <w:drawing>
                <wp:inline distT="0" distB="0" distL="0" distR="0">
                  <wp:extent cx="247650" cy="238125"/>
                  <wp:effectExtent l="0" t="0" r="0" b="9525"/>
                  <wp:docPr id="189" name="Picture 189" descr="Barracks13">
                    <a:hlinkClick xmlns:a="http://schemas.openxmlformats.org/drawingml/2006/main" r:id="rId37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Barracks13">
                            <a:hlinkClick r:id="rId379"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Range </w:t>
            </w:r>
            <w:r w:rsidRPr="004A37EC">
              <w:rPr>
                <w:b/>
                <w:bCs/>
                <w:noProof/>
                <w:lang w:val="en-CA"/>
              </w:rPr>
              <w:drawing>
                <wp:inline distT="0" distB="0" distL="0" distR="0">
                  <wp:extent cx="285750" cy="133350"/>
                  <wp:effectExtent l="0" t="0" r="0" b="0"/>
                  <wp:docPr id="188" name="Picture 18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3.5 tiles</w:t>
            </w:r>
          </w:p>
        </w:tc>
      </w:tr>
    </w:tbl>
    <w:p w:rsidR="004A37EC" w:rsidRPr="004A37EC" w:rsidRDefault="004A37EC" w:rsidP="004A37EC">
      <w:pPr>
        <w:rPr>
          <w:vanish/>
          <w:lang w:val="en-CA"/>
        </w:rPr>
      </w:pPr>
    </w:p>
    <w:p w:rsidR="004A37EC" w:rsidRDefault="004A37EC"/>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4A37EC" w:rsidRPr="004A37EC" w:rsidTr="004A37EC">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Training Time of Archers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Number of level 2 or higher </w:t>
            </w:r>
            <w:hyperlink r:id="rId396" w:tooltip="Barracks" w:history="1">
              <w:r w:rsidRPr="004A37EC">
                <w:rPr>
                  <w:rStyle w:val="Hyperlink"/>
                  <w:b/>
                  <w:bCs/>
                  <w:lang w:val="en-CA"/>
                </w:rPr>
                <w:t>Barracks</w:t>
              </w:r>
            </w:hyperlink>
            <w:r w:rsidRPr="004A37EC">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Training Time</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24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 seconds</w:t>
            </w:r>
          </w:p>
        </w:tc>
      </w:tr>
    </w:tbl>
    <w:p w:rsidR="004A37EC" w:rsidRPr="004A37EC" w:rsidRDefault="004A37EC" w:rsidP="004A37EC">
      <w:pPr>
        <w:rPr>
          <w:vanish/>
          <w:lang w:val="en-CA"/>
        </w:rPr>
      </w:pPr>
    </w:p>
    <w:p w:rsidR="004A37EC" w:rsidRDefault="004A37EC"/>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Level </w:t>
            </w:r>
            <w:r w:rsidRPr="004A37EC">
              <w:rPr>
                <w:b/>
                <w:bCs/>
                <w:noProof/>
                <w:lang w:val="en-CA"/>
              </w:rPr>
              <w:drawing>
                <wp:inline distT="0" distB="0" distL="0" distR="0">
                  <wp:extent cx="161925" cy="171450"/>
                  <wp:effectExtent l="0" t="0" r="9525" b="0"/>
                  <wp:docPr id="187" name="Picture 18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Damage per Second </w:t>
            </w:r>
            <w:r w:rsidRPr="004A37EC">
              <w:rPr>
                <w:b/>
                <w:bCs/>
                <w:noProof/>
                <w:lang w:val="en-CA"/>
              </w:rPr>
              <w:drawing>
                <wp:inline distT="0" distB="0" distL="0" distR="0">
                  <wp:extent cx="266700" cy="247650"/>
                  <wp:effectExtent l="0" t="0" r="0" b="0"/>
                  <wp:docPr id="186" name="Picture 1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Damage per Attack </w:t>
            </w:r>
            <w:r w:rsidRPr="004A37EC">
              <w:rPr>
                <w:b/>
                <w:bCs/>
                <w:noProof/>
                <w:lang w:val="en-CA"/>
              </w:rPr>
              <w:drawing>
                <wp:inline distT="0" distB="0" distL="0" distR="0">
                  <wp:extent cx="266700" cy="247650"/>
                  <wp:effectExtent l="0" t="0" r="0" b="0"/>
                  <wp:docPr id="185" name="Picture 18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Hitpoints </w:t>
            </w:r>
            <w:r w:rsidRPr="004A37EC">
              <w:rPr>
                <w:b/>
                <w:bCs/>
                <w:noProof/>
                <w:lang w:val="en-CA"/>
              </w:rPr>
              <w:drawing>
                <wp:inline distT="0" distB="0" distL="0" distR="0">
                  <wp:extent cx="190500" cy="180975"/>
                  <wp:effectExtent l="0" t="0" r="0" b="9525"/>
                  <wp:docPr id="184" name="Picture 18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A02F7D" w:rsidP="004A37EC">
            <w:pPr>
              <w:rPr>
                <w:b/>
                <w:bCs/>
                <w:lang w:val="en-CA"/>
              </w:rPr>
            </w:pPr>
            <w:hyperlink r:id="rId397" w:anchor="Elixir" w:tooltip="Resources" w:history="1">
              <w:r w:rsidR="004A37EC" w:rsidRPr="004A37EC">
                <w:rPr>
                  <w:rStyle w:val="Hyperlink"/>
                  <w:b/>
                  <w:bCs/>
                  <w:lang w:val="en-CA"/>
                </w:rPr>
                <w:t>Training Cost</w:t>
              </w:r>
            </w:hyperlink>
            <w:r w:rsidR="004A37EC" w:rsidRPr="004A37EC">
              <w:rPr>
                <w:b/>
                <w:bCs/>
                <w:lang w:val="en-CA"/>
              </w:rPr>
              <w:t> </w:t>
            </w:r>
            <w:r w:rsidR="004A37EC" w:rsidRPr="004A37EC">
              <w:rPr>
                <w:b/>
                <w:bCs/>
                <w:noProof/>
                <w:lang w:val="en-CA"/>
              </w:rPr>
              <w:drawing>
                <wp:inline distT="0" distB="0" distL="0" distR="0">
                  <wp:extent cx="171450" cy="190500"/>
                  <wp:effectExtent l="0" t="0" r="0" b="0"/>
                  <wp:docPr id="183" name="Picture 18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A02F7D" w:rsidP="004A37EC">
            <w:pPr>
              <w:rPr>
                <w:b/>
                <w:bCs/>
                <w:lang w:val="en-CA"/>
              </w:rPr>
            </w:pPr>
            <w:hyperlink r:id="rId398" w:anchor="Elixir" w:tooltip="Resources" w:history="1">
              <w:r w:rsidR="004A37EC" w:rsidRPr="004A37EC">
                <w:rPr>
                  <w:rStyle w:val="Hyperlink"/>
                  <w:b/>
                  <w:bCs/>
                  <w:lang w:val="en-CA"/>
                </w:rPr>
                <w:t>Research Cost</w:t>
              </w:r>
            </w:hyperlink>
            <w:r w:rsidR="004A37EC" w:rsidRPr="004A37EC">
              <w:rPr>
                <w:b/>
                <w:bCs/>
                <w:lang w:val="en-CA"/>
              </w:rPr>
              <w:t> </w:t>
            </w:r>
            <w:r w:rsidR="004A37EC" w:rsidRPr="004A37EC">
              <w:rPr>
                <w:b/>
                <w:bCs/>
                <w:noProof/>
                <w:lang w:val="en-CA"/>
              </w:rPr>
              <w:drawing>
                <wp:inline distT="0" distB="0" distL="0" distR="0">
                  <wp:extent cx="171450" cy="190500"/>
                  <wp:effectExtent l="0" t="0" r="0" b="0"/>
                  <wp:docPr id="182" name="Picture 18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A02F7D" w:rsidP="004A37EC">
            <w:pPr>
              <w:rPr>
                <w:b/>
                <w:bCs/>
                <w:lang w:val="en-CA"/>
              </w:rPr>
            </w:pPr>
            <w:hyperlink r:id="rId399" w:tooltip="Laboratory" w:history="1">
              <w:r w:rsidR="004A37EC" w:rsidRPr="004A37EC">
                <w:rPr>
                  <w:rStyle w:val="Hyperlink"/>
                  <w:b/>
                  <w:bCs/>
                  <w:lang w:val="en-CA"/>
                </w:rPr>
                <w:t>Laboratory</w:t>
              </w:r>
            </w:hyperlink>
            <w:r w:rsidR="004A37EC" w:rsidRPr="004A37EC">
              <w:rPr>
                <w:b/>
                <w:bCs/>
                <w:lang w:val="en-CA"/>
              </w:rPr>
              <w:t> Level Required </w:t>
            </w:r>
            <w:r w:rsidR="004A37EC" w:rsidRPr="004A37EC">
              <w:rPr>
                <w:b/>
                <w:bCs/>
                <w:noProof/>
                <w:lang w:val="en-CA"/>
              </w:rPr>
              <w:drawing>
                <wp:inline distT="0" distB="0" distL="0" distR="0">
                  <wp:extent cx="247650" cy="257175"/>
                  <wp:effectExtent l="0" t="0" r="0" b="9525"/>
                  <wp:docPr id="181" name="Picture 181" descr="Laboratory10">
                    <a:hlinkClick xmlns:a="http://schemas.openxmlformats.org/drawingml/2006/main" r:id="rId39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Laboratory10">
                            <a:hlinkClick r:id="rId39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A02F7D" w:rsidP="004A37EC">
            <w:pPr>
              <w:rPr>
                <w:b/>
                <w:bCs/>
                <w:lang w:val="en-CA"/>
              </w:rPr>
            </w:pPr>
            <w:hyperlink r:id="rId400" w:tooltip="Laboratory" w:history="1">
              <w:r w:rsidR="004A37EC" w:rsidRPr="004A37EC">
                <w:rPr>
                  <w:rStyle w:val="Hyperlink"/>
                  <w:b/>
                  <w:bCs/>
                  <w:lang w:val="en-CA"/>
                </w:rPr>
                <w:t>Research Time</w:t>
              </w:r>
            </w:hyperlink>
            <w:r w:rsidR="004A37EC" w:rsidRPr="004A37EC">
              <w:rPr>
                <w:b/>
                <w:bCs/>
                <w:lang w:val="en-CA"/>
              </w:rPr>
              <w:t> </w:t>
            </w:r>
            <w:r w:rsidR="004A37EC" w:rsidRPr="004A37EC">
              <w:rPr>
                <w:b/>
                <w:bCs/>
                <w:noProof/>
                <w:lang w:val="en-CA"/>
              </w:rPr>
              <w:drawing>
                <wp:inline distT="0" distB="0" distL="0" distR="0">
                  <wp:extent cx="171450" cy="200025"/>
                  <wp:effectExtent l="0" t="0" r="0" b="9525"/>
                  <wp:docPr id="180" name="Picture 18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 hours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 day</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 days</w:t>
            </w:r>
          </w:p>
        </w:tc>
      </w:tr>
    </w:tbl>
    <w:p w:rsidR="004A37EC" w:rsidRDefault="004A37EC" w:rsidP="00CF71AC"/>
    <w:p w:rsidR="00CF71AC" w:rsidRDefault="00CF71AC" w:rsidP="00B1023A">
      <w:pPr>
        <w:pStyle w:val="Heading2"/>
      </w:pPr>
      <w:r>
        <w:t>Giant</w:t>
      </w:r>
    </w:p>
    <w:p w:rsidR="005F247D" w:rsidRDefault="005F247D" w:rsidP="005F247D"/>
    <w:p w:rsidR="005F247D" w:rsidRPr="005F247D" w:rsidRDefault="005F247D" w:rsidP="005F247D">
      <w:pPr>
        <w:rPr>
          <w:lang w:val="en-CA"/>
        </w:rPr>
      </w:pPr>
      <w:r w:rsidRPr="005F247D">
        <w:rPr>
          <w:noProof/>
          <w:lang w:val="en-CA"/>
        </w:rPr>
        <w:lastRenderedPageBreak/>
        <w:drawing>
          <wp:inline distT="0" distB="0" distL="0" distR="0">
            <wp:extent cx="1876425" cy="2381250"/>
            <wp:effectExtent l="0" t="0" r="9525" b="0"/>
            <wp:docPr id="248" name="Picture 248" descr="Giant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descr="Giant info"/>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876425" cy="2381250"/>
                    </a:xfrm>
                    <a:prstGeom prst="rect">
                      <a:avLst/>
                    </a:prstGeom>
                    <a:noFill/>
                    <a:ln>
                      <a:noFill/>
                    </a:ln>
                  </pic:spPr>
                </pic:pic>
              </a:graphicData>
            </a:graphic>
          </wp:inline>
        </w:drawing>
      </w:r>
    </w:p>
    <w:p w:rsidR="005F247D" w:rsidRPr="005F247D" w:rsidRDefault="005F247D" w:rsidP="005F247D">
      <w:pPr>
        <w:rPr>
          <w:lang w:val="en-CA"/>
        </w:rPr>
      </w:pPr>
      <w:r w:rsidRPr="005F247D">
        <w:rPr>
          <w:b/>
          <w:bCs/>
          <w:i/>
          <w:iCs/>
          <w:lang w:val="en-CA"/>
        </w:rPr>
        <w:t>"These big guys may seem calm, but show them a turret or </w:t>
      </w:r>
      <w:hyperlink r:id="rId402" w:tooltip="Cannon" w:history="1">
        <w:r w:rsidRPr="005F247D">
          <w:rPr>
            <w:rStyle w:val="Hyperlink"/>
            <w:b/>
            <w:bCs/>
            <w:i/>
            <w:iCs/>
            <w:lang w:val="en-CA"/>
          </w:rPr>
          <w:t>cannon</w:t>
        </w:r>
      </w:hyperlink>
      <w:r w:rsidRPr="005F247D">
        <w:rPr>
          <w:b/>
          <w:bCs/>
          <w:i/>
          <w:iCs/>
          <w:lang w:val="en-CA"/>
        </w:rPr>
        <w:t> and you'll see their fury unleashed! Slow yet durable, these warriors are best used to soak up hits."</w:t>
      </w:r>
    </w:p>
    <w:p w:rsidR="005F247D" w:rsidRPr="005F247D" w:rsidRDefault="00A02F7D" w:rsidP="005F247D">
      <w:pPr>
        <w:rPr>
          <w:lang w:val="en-CA"/>
        </w:rPr>
      </w:pPr>
      <w:r>
        <w:rPr>
          <w:lang w:val="en-CA"/>
        </w:rPr>
        <w:pict>
          <v:rect id="_x0000_i1053"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95"/>
        <w:gridCol w:w="1995"/>
        <w:gridCol w:w="2010"/>
      </w:tblGrid>
      <w:tr w:rsidR="005F247D" w:rsidRPr="005F247D" w:rsidTr="005F247D">
        <w:trPr>
          <w:tblCellSpacing w:w="15" w:type="dxa"/>
        </w:trPr>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7" name="Picture 247" descr="Gia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Giant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6" name="Picture 246" descr="Gia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descr="Giant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5" name="Picture 245" descr="Gian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Giant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r>
      <w:tr w:rsidR="005F247D" w:rsidRPr="005F247D" w:rsidTr="005F247D">
        <w:trPr>
          <w:tblCellSpacing w:w="15" w:type="dxa"/>
        </w:trPr>
        <w:tc>
          <w:tcPr>
            <w:tcW w:w="1920" w:type="dxa"/>
            <w:shd w:val="clear" w:color="auto" w:fill="281434"/>
            <w:vAlign w:val="center"/>
            <w:hideMark/>
          </w:tcPr>
          <w:p w:rsidR="005F247D" w:rsidRPr="005F247D" w:rsidRDefault="005F247D" w:rsidP="005F247D">
            <w:pPr>
              <w:rPr>
                <w:lang w:val="en-CA"/>
              </w:rPr>
            </w:pPr>
            <w:r w:rsidRPr="005F247D">
              <w:rPr>
                <w:b/>
                <w:bCs/>
                <w:lang w:val="en-CA"/>
              </w:rPr>
              <w:t>Level 1 &amp; 2</w:t>
            </w:r>
          </w:p>
        </w:tc>
        <w:tc>
          <w:tcPr>
            <w:tcW w:w="1935" w:type="dxa"/>
            <w:shd w:val="clear" w:color="auto" w:fill="281434"/>
            <w:vAlign w:val="center"/>
            <w:hideMark/>
          </w:tcPr>
          <w:p w:rsidR="005F247D" w:rsidRPr="005F247D" w:rsidRDefault="005F247D" w:rsidP="005F247D">
            <w:pPr>
              <w:rPr>
                <w:lang w:val="en-CA"/>
              </w:rPr>
            </w:pPr>
            <w:r w:rsidRPr="005F247D">
              <w:rPr>
                <w:b/>
                <w:bCs/>
                <w:lang w:val="en-CA"/>
              </w:rPr>
              <w:t>Level 3 &amp; 4</w:t>
            </w:r>
          </w:p>
        </w:tc>
        <w:tc>
          <w:tcPr>
            <w:tcW w:w="1935" w:type="dxa"/>
            <w:shd w:val="clear" w:color="auto" w:fill="281434"/>
            <w:vAlign w:val="center"/>
            <w:hideMark/>
          </w:tcPr>
          <w:p w:rsidR="005F247D" w:rsidRPr="005F247D" w:rsidRDefault="005F247D" w:rsidP="005F247D">
            <w:pPr>
              <w:rPr>
                <w:lang w:val="en-CA"/>
              </w:rPr>
            </w:pPr>
            <w:r w:rsidRPr="005F247D">
              <w:rPr>
                <w:b/>
                <w:bCs/>
                <w:lang w:val="en-CA"/>
              </w:rPr>
              <w:t>Level 5</w:t>
            </w:r>
          </w:p>
        </w:tc>
      </w:tr>
    </w:tbl>
    <w:p w:rsidR="005F247D" w:rsidRPr="005F247D" w:rsidRDefault="005F247D" w:rsidP="005F247D">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90"/>
        <w:gridCol w:w="1875"/>
        <w:gridCol w:w="1860"/>
        <w:gridCol w:w="1875"/>
      </w:tblGrid>
      <w:tr w:rsidR="005F247D" w:rsidRPr="005F247D" w:rsidTr="005F247D">
        <w:trPr>
          <w:tblCellSpacing w:w="15" w:type="dxa"/>
        </w:trPr>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4" name="Picture 244" descr="Gian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Giant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3" name="Picture 243" descr="Gian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Giant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2" name="Picture 242" descr="Gian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Giant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57250"/>
                  <wp:effectExtent l="0" t="0" r="0" b="0"/>
                  <wp:docPr id="241" name="Picture 241" descr="Gian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Giant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r>
      <w:tr w:rsidR="005F247D" w:rsidRPr="005F247D" w:rsidTr="005F247D">
        <w:trPr>
          <w:tblCellSpacing w:w="15" w:type="dxa"/>
        </w:trPr>
        <w:tc>
          <w:tcPr>
            <w:tcW w:w="1815" w:type="dxa"/>
            <w:shd w:val="clear" w:color="auto" w:fill="281434"/>
            <w:vAlign w:val="center"/>
            <w:hideMark/>
          </w:tcPr>
          <w:p w:rsidR="005F247D" w:rsidRPr="005F247D" w:rsidRDefault="005F247D" w:rsidP="005F247D">
            <w:pPr>
              <w:rPr>
                <w:lang w:val="en-CA"/>
              </w:rPr>
            </w:pPr>
            <w:r w:rsidRPr="005F247D">
              <w:rPr>
                <w:b/>
                <w:bCs/>
                <w:lang w:val="en-CA"/>
              </w:rPr>
              <w:t>Level 6</w:t>
            </w:r>
          </w:p>
        </w:tc>
        <w:tc>
          <w:tcPr>
            <w:tcW w:w="1815" w:type="dxa"/>
            <w:shd w:val="clear" w:color="auto" w:fill="281434"/>
            <w:vAlign w:val="center"/>
            <w:hideMark/>
          </w:tcPr>
          <w:p w:rsidR="005F247D" w:rsidRPr="005F247D" w:rsidRDefault="005F247D" w:rsidP="005F247D">
            <w:pPr>
              <w:rPr>
                <w:lang w:val="en-CA"/>
              </w:rPr>
            </w:pPr>
            <w:r w:rsidRPr="005F247D">
              <w:rPr>
                <w:b/>
                <w:bCs/>
                <w:lang w:val="en-CA"/>
              </w:rPr>
              <w:t>Level 7</w:t>
            </w:r>
          </w:p>
        </w:tc>
        <w:tc>
          <w:tcPr>
            <w:tcW w:w="1800" w:type="dxa"/>
            <w:shd w:val="clear" w:color="auto" w:fill="281434"/>
            <w:vAlign w:val="center"/>
            <w:hideMark/>
          </w:tcPr>
          <w:p w:rsidR="005F247D" w:rsidRPr="005F247D" w:rsidRDefault="005F247D" w:rsidP="005F247D">
            <w:pPr>
              <w:rPr>
                <w:lang w:val="en-CA"/>
              </w:rPr>
            </w:pPr>
            <w:r w:rsidRPr="005F247D">
              <w:rPr>
                <w:b/>
                <w:bCs/>
                <w:lang w:val="en-CA"/>
              </w:rPr>
              <w:t>Level 8</w:t>
            </w:r>
          </w:p>
        </w:tc>
        <w:tc>
          <w:tcPr>
            <w:tcW w:w="1800" w:type="dxa"/>
            <w:shd w:val="clear" w:color="auto" w:fill="281434"/>
            <w:vAlign w:val="center"/>
            <w:hideMark/>
          </w:tcPr>
          <w:p w:rsidR="005F247D" w:rsidRPr="005F247D" w:rsidRDefault="005F247D" w:rsidP="005F247D">
            <w:pPr>
              <w:rPr>
                <w:lang w:val="en-CA"/>
              </w:rPr>
            </w:pPr>
            <w:r w:rsidRPr="005F247D">
              <w:rPr>
                <w:b/>
                <w:bCs/>
                <w:lang w:val="en-CA"/>
              </w:rPr>
              <w:t>Level 9</w:t>
            </w:r>
          </w:p>
        </w:tc>
      </w:tr>
    </w:tbl>
    <w:p w:rsidR="005F247D" w:rsidRPr="005F247D" w:rsidRDefault="00A02F7D" w:rsidP="005F247D">
      <w:pPr>
        <w:rPr>
          <w:lang w:val="en-CA"/>
        </w:rPr>
      </w:pPr>
      <w:r>
        <w:rPr>
          <w:lang w:val="en-CA"/>
        </w:rPr>
        <w:pict>
          <v:rect id="_x0000_i1054" style="width:0;height:1.5pt" o:hralign="center" o:hrstd="t" o:hrnoshade="t" o:hr="t" fillcolor="#3a3a3a" stroked="f"/>
        </w:pict>
      </w:r>
    </w:p>
    <w:p w:rsidR="005F247D" w:rsidRPr="005F247D" w:rsidRDefault="005F247D" w:rsidP="005F247D">
      <w:pPr>
        <w:numPr>
          <w:ilvl w:val="0"/>
          <w:numId w:val="27"/>
        </w:numPr>
        <w:rPr>
          <w:lang w:val="en-CA"/>
        </w:rPr>
      </w:pPr>
      <w:r w:rsidRPr="005F247D">
        <w:rPr>
          <w:b/>
          <w:bCs/>
          <w:lang w:val="en-CA"/>
        </w:rPr>
        <w:t>Summary</w:t>
      </w:r>
    </w:p>
    <w:p w:rsidR="005F247D" w:rsidRPr="005F247D" w:rsidRDefault="005F247D" w:rsidP="005F247D">
      <w:pPr>
        <w:numPr>
          <w:ilvl w:val="1"/>
          <w:numId w:val="27"/>
        </w:numPr>
        <w:rPr>
          <w:lang w:val="en-CA"/>
        </w:rPr>
      </w:pPr>
      <w:r w:rsidRPr="005F247D">
        <w:rPr>
          <w:lang w:val="en-CA"/>
        </w:rPr>
        <w:t>The Giant is the third </w:t>
      </w:r>
      <w:hyperlink r:id="rId410" w:tooltip="Army" w:history="1">
        <w:r w:rsidRPr="005F247D">
          <w:rPr>
            <w:rStyle w:val="Hyperlink"/>
            <w:lang w:val="en-CA"/>
          </w:rPr>
          <w:t>troop</w:t>
        </w:r>
      </w:hyperlink>
      <w:r w:rsidRPr="005F247D">
        <w:rPr>
          <w:lang w:val="en-CA"/>
        </w:rPr>
        <w:t> unlocked in the </w:t>
      </w:r>
      <w:hyperlink r:id="rId411" w:tooltip="Barracks" w:history="1">
        <w:r w:rsidRPr="005F247D">
          <w:rPr>
            <w:rStyle w:val="Hyperlink"/>
            <w:lang w:val="en-CA"/>
          </w:rPr>
          <w:t>Barracks</w:t>
        </w:r>
      </w:hyperlink>
      <w:r w:rsidRPr="005F247D">
        <w:rPr>
          <w:lang w:val="en-CA"/>
        </w:rPr>
        <w:t>.</w:t>
      </w:r>
    </w:p>
    <w:p w:rsidR="005F247D" w:rsidRPr="005F247D" w:rsidRDefault="005F247D" w:rsidP="005F247D">
      <w:pPr>
        <w:numPr>
          <w:ilvl w:val="1"/>
          <w:numId w:val="27"/>
        </w:numPr>
        <w:rPr>
          <w:lang w:val="en-CA"/>
        </w:rPr>
      </w:pPr>
      <w:r w:rsidRPr="005F247D">
        <w:rPr>
          <w:lang w:val="en-CA"/>
        </w:rPr>
        <w:t>The Giant’s first target is </w:t>
      </w:r>
      <w:hyperlink r:id="rId412" w:tooltip="Defensive Buildings" w:history="1">
        <w:r w:rsidRPr="005F247D">
          <w:rPr>
            <w:rStyle w:val="Hyperlink"/>
            <w:lang w:val="en-CA"/>
          </w:rPr>
          <w:t>defenses</w:t>
        </w:r>
      </w:hyperlink>
      <w:r w:rsidRPr="005F247D">
        <w:rPr>
          <w:lang w:val="en-CA"/>
        </w:rPr>
        <w:t>, making them an ideal </w:t>
      </w:r>
      <w:hyperlink r:id="rId413" w:tooltip="Army" w:history="1">
        <w:r w:rsidRPr="005F247D">
          <w:rPr>
            <w:rStyle w:val="Hyperlink"/>
            <w:lang w:val="en-CA"/>
          </w:rPr>
          <w:t>troop</w:t>
        </w:r>
      </w:hyperlink>
      <w:r w:rsidRPr="005F247D">
        <w:rPr>
          <w:lang w:val="en-CA"/>
        </w:rPr>
        <w:t> to deploy to get rid of defenses fast. However, due to their low attack damage they are better used in large groups.</w:t>
      </w:r>
    </w:p>
    <w:p w:rsidR="005F247D" w:rsidRPr="005F247D" w:rsidRDefault="005F247D" w:rsidP="005F247D">
      <w:pPr>
        <w:numPr>
          <w:ilvl w:val="1"/>
          <w:numId w:val="27"/>
        </w:numPr>
        <w:rPr>
          <w:lang w:val="en-CA"/>
        </w:rPr>
      </w:pPr>
      <w:r w:rsidRPr="005F247D">
        <w:rPr>
          <w:lang w:val="en-CA"/>
        </w:rPr>
        <w:t>Giants prioritize </w:t>
      </w:r>
      <w:hyperlink r:id="rId414" w:tooltip="Defensive Buildings" w:history="1">
        <w:r w:rsidRPr="005F247D">
          <w:rPr>
            <w:rStyle w:val="Hyperlink"/>
            <w:lang w:val="en-CA"/>
          </w:rPr>
          <w:t>defensive structures</w:t>
        </w:r>
      </w:hyperlink>
      <w:r w:rsidRPr="005F247D">
        <w:rPr>
          <w:lang w:val="en-CA"/>
        </w:rPr>
        <w:t> above all other targets, and will bypass all other types of enemy </w:t>
      </w:r>
      <w:hyperlink r:id="rId415" w:tooltip="Buildings" w:history="1">
        <w:r w:rsidRPr="005F247D">
          <w:rPr>
            <w:rStyle w:val="Hyperlink"/>
            <w:lang w:val="en-CA"/>
          </w:rPr>
          <w:t>buildings</w:t>
        </w:r>
      </w:hyperlink>
      <w:r w:rsidRPr="005F247D">
        <w:rPr>
          <w:lang w:val="en-CA"/>
        </w:rPr>
        <w:t> and </w:t>
      </w:r>
      <w:hyperlink r:id="rId416" w:tooltip="Troops" w:history="1">
        <w:r w:rsidRPr="005F247D">
          <w:rPr>
            <w:rStyle w:val="Hyperlink"/>
            <w:lang w:val="en-CA"/>
          </w:rPr>
          <w:t>troops</w:t>
        </w:r>
      </w:hyperlink>
      <w:r w:rsidRPr="005F247D">
        <w:rPr>
          <w:lang w:val="en-CA"/>
        </w:rPr>
        <w:t> while any </w:t>
      </w:r>
      <w:hyperlink r:id="rId417" w:tooltip="Defensive Buildings" w:history="1">
        <w:r w:rsidRPr="005F247D">
          <w:rPr>
            <w:rStyle w:val="Hyperlink"/>
            <w:lang w:val="en-CA"/>
          </w:rPr>
          <w:t>defenses</w:t>
        </w:r>
      </w:hyperlink>
      <w:r w:rsidRPr="005F247D">
        <w:rPr>
          <w:lang w:val="en-CA"/>
        </w:rPr>
        <w:t> remain on the battlefield. This is true even if they are under attack by enemy </w:t>
      </w:r>
      <w:hyperlink r:id="rId418" w:tooltip="Clan Castle" w:history="1">
        <w:r w:rsidRPr="005F247D">
          <w:rPr>
            <w:rStyle w:val="Hyperlink"/>
            <w:lang w:val="en-CA"/>
          </w:rPr>
          <w:t>Clan Castle</w:t>
        </w:r>
      </w:hyperlink>
      <w:r w:rsidRPr="005F247D">
        <w:rPr>
          <w:lang w:val="en-CA"/>
        </w:rPr>
        <w:t> </w:t>
      </w:r>
      <w:hyperlink r:id="rId419" w:tooltip="Troops" w:history="1">
        <w:r w:rsidRPr="005F247D">
          <w:rPr>
            <w:rStyle w:val="Hyperlink"/>
            <w:lang w:val="en-CA"/>
          </w:rPr>
          <w:t>troops</w:t>
        </w:r>
      </w:hyperlink>
      <w:r w:rsidRPr="005F247D">
        <w:rPr>
          <w:lang w:val="en-CA"/>
        </w:rPr>
        <w:t>, </w:t>
      </w:r>
      <w:hyperlink r:id="rId420" w:tooltip="Heroes" w:history="1">
        <w:r w:rsidRPr="005F247D">
          <w:rPr>
            <w:rStyle w:val="Hyperlink"/>
            <w:lang w:val="en-CA"/>
          </w:rPr>
          <w:t>heroes</w:t>
        </w:r>
      </w:hyperlink>
      <w:r w:rsidRPr="005F247D">
        <w:rPr>
          <w:lang w:val="en-CA"/>
        </w:rPr>
        <w:t> or </w:t>
      </w:r>
      <w:hyperlink r:id="rId421" w:tooltip="Skeleton Trap" w:history="1">
        <w:r w:rsidRPr="005F247D">
          <w:rPr>
            <w:rStyle w:val="Hyperlink"/>
            <w:lang w:val="en-CA"/>
          </w:rPr>
          <w:t>Skeleton Trap</w:t>
        </w:r>
      </w:hyperlink>
      <w:r w:rsidRPr="005F247D">
        <w:rPr>
          <w:lang w:val="en-CA"/>
        </w:rPr>
        <w:t> skeletons. Note that like all </w:t>
      </w:r>
      <w:hyperlink r:id="rId422" w:tooltip="Troops" w:history="1">
        <w:r w:rsidRPr="005F247D">
          <w:rPr>
            <w:rStyle w:val="Hyperlink"/>
            <w:lang w:val="en-CA"/>
          </w:rPr>
          <w:t>troops</w:t>
        </w:r>
      </w:hyperlink>
      <w:r w:rsidRPr="005F247D">
        <w:rPr>
          <w:lang w:val="en-CA"/>
        </w:rPr>
        <w:t> that prioritize </w:t>
      </w:r>
      <w:hyperlink r:id="rId423" w:tooltip="Defensive Buildings" w:history="1">
        <w:r w:rsidRPr="005F247D">
          <w:rPr>
            <w:rStyle w:val="Hyperlink"/>
            <w:lang w:val="en-CA"/>
          </w:rPr>
          <w:t>defenses</w:t>
        </w:r>
      </w:hyperlink>
      <w:r w:rsidRPr="005F247D">
        <w:rPr>
          <w:lang w:val="en-CA"/>
        </w:rPr>
        <w:t>, Giants do not consider the </w:t>
      </w:r>
      <w:hyperlink r:id="rId424" w:tooltip="Clan Castle" w:history="1">
        <w:r w:rsidRPr="005F247D">
          <w:rPr>
            <w:rStyle w:val="Hyperlink"/>
            <w:lang w:val="en-CA"/>
          </w:rPr>
          <w:t>Clan Castle</w:t>
        </w:r>
      </w:hyperlink>
      <w:r w:rsidRPr="005F247D">
        <w:rPr>
          <w:lang w:val="en-CA"/>
        </w:rPr>
        <w:t> to be a </w:t>
      </w:r>
      <w:hyperlink r:id="rId425" w:tooltip="Defensive Buildings" w:history="1">
        <w:r w:rsidRPr="005F247D">
          <w:rPr>
            <w:rStyle w:val="Hyperlink"/>
            <w:lang w:val="en-CA"/>
          </w:rPr>
          <w:t>defense</w:t>
        </w:r>
      </w:hyperlink>
      <w:r w:rsidRPr="005F247D">
        <w:rPr>
          <w:lang w:val="en-CA"/>
        </w:rPr>
        <w:t> regardless of whether or not it contains enemy </w:t>
      </w:r>
      <w:hyperlink r:id="rId426" w:tooltip="Troops" w:history="1">
        <w:r w:rsidRPr="005F247D">
          <w:rPr>
            <w:rStyle w:val="Hyperlink"/>
            <w:lang w:val="en-CA"/>
          </w:rPr>
          <w:t>troops</w:t>
        </w:r>
      </w:hyperlink>
      <w:r w:rsidRPr="005F247D">
        <w:rPr>
          <w:lang w:val="en-CA"/>
        </w:rPr>
        <w:t>, but do consider the defending </w:t>
      </w:r>
      <w:hyperlink r:id="rId427" w:tooltip="Grand Warden" w:history="1">
        <w:r w:rsidRPr="005F247D">
          <w:rPr>
            <w:rStyle w:val="Hyperlink"/>
            <w:lang w:val="en-CA"/>
          </w:rPr>
          <w:t>Grand Warden</w:t>
        </w:r>
      </w:hyperlink>
      <w:r w:rsidRPr="005F247D">
        <w:rPr>
          <w:lang w:val="en-CA"/>
        </w:rPr>
        <w:t> and the level 12 </w:t>
      </w:r>
      <w:hyperlink r:id="rId428" w:tooltip="Town Hall" w:history="1">
        <w:r w:rsidRPr="005F247D">
          <w:rPr>
            <w:rStyle w:val="Hyperlink"/>
            <w:lang w:val="en-CA"/>
          </w:rPr>
          <w:t>Town Hall</w:t>
        </w:r>
      </w:hyperlink>
      <w:r w:rsidRPr="005F247D">
        <w:rPr>
          <w:lang w:val="en-CA"/>
        </w:rPr>
        <w:t>(if its </w:t>
      </w:r>
      <w:hyperlink r:id="rId429" w:tooltip="Giga Tesla" w:history="1">
        <w:r w:rsidRPr="005F247D">
          <w:rPr>
            <w:rStyle w:val="Hyperlink"/>
            <w:lang w:val="en-CA"/>
          </w:rPr>
          <w:t>Giga Tesla</w:t>
        </w:r>
      </w:hyperlink>
      <w:r w:rsidRPr="005F247D">
        <w:rPr>
          <w:lang w:val="en-CA"/>
        </w:rPr>
        <w:t> has been triggered) to be defensive buildings. </w:t>
      </w:r>
      <w:r w:rsidRPr="005F247D">
        <w:rPr>
          <w:lang w:val="en-CA"/>
        </w:rPr>
        <w:br/>
        <w:t>Once all </w:t>
      </w:r>
      <w:hyperlink r:id="rId430" w:tooltip="Defensive Buildings" w:history="1">
        <w:r w:rsidRPr="005F247D">
          <w:rPr>
            <w:rStyle w:val="Hyperlink"/>
            <w:lang w:val="en-CA"/>
          </w:rPr>
          <w:t>defenses</w:t>
        </w:r>
      </w:hyperlink>
      <w:r w:rsidRPr="005F247D">
        <w:rPr>
          <w:lang w:val="en-CA"/>
        </w:rPr>
        <w:t> are destroyed, Giants become like any other </w:t>
      </w:r>
      <w:hyperlink r:id="rId431" w:tooltip="Troops" w:history="1">
        <w:r w:rsidRPr="005F247D">
          <w:rPr>
            <w:rStyle w:val="Hyperlink"/>
            <w:lang w:val="en-CA"/>
          </w:rPr>
          <w:t>troop</w:t>
        </w:r>
      </w:hyperlink>
      <w:r w:rsidRPr="005F247D">
        <w:rPr>
          <w:lang w:val="en-CA"/>
        </w:rPr>
        <w:t> with no preferred target; they will attack the nearest building to them regardless of type, and will turn and attack enemy </w:t>
      </w:r>
      <w:hyperlink r:id="rId432" w:tooltip="Troops" w:history="1">
        <w:r w:rsidRPr="005F247D">
          <w:rPr>
            <w:rStyle w:val="Hyperlink"/>
            <w:lang w:val="en-CA"/>
          </w:rPr>
          <w:t>units</w:t>
        </w:r>
      </w:hyperlink>
      <w:r w:rsidRPr="005F247D">
        <w:rPr>
          <w:lang w:val="en-CA"/>
        </w:rPr>
        <w:t> if they become aware of any nearby.</w:t>
      </w:r>
    </w:p>
    <w:p w:rsidR="005F247D" w:rsidRPr="005F247D" w:rsidRDefault="00A02F7D" w:rsidP="005F247D">
      <w:pPr>
        <w:rPr>
          <w:lang w:val="en-CA"/>
        </w:rPr>
      </w:pPr>
      <w:r>
        <w:rPr>
          <w:lang w:val="en-CA"/>
        </w:rPr>
        <w:pict>
          <v:rect id="_x0000_i1055" style="width:0;height:1.5pt" o:hralign="center" o:hrstd="t" o:hrnoshade="t" o:hr="t" fillcolor="#3a3a3a" stroked="f"/>
        </w:pict>
      </w:r>
    </w:p>
    <w:p w:rsidR="005F247D" w:rsidRPr="005F247D" w:rsidRDefault="005F247D" w:rsidP="005F247D">
      <w:pPr>
        <w:numPr>
          <w:ilvl w:val="0"/>
          <w:numId w:val="28"/>
        </w:numPr>
        <w:rPr>
          <w:lang w:val="en-CA"/>
        </w:rPr>
      </w:pPr>
      <w:r w:rsidRPr="005F247D">
        <w:rPr>
          <w:b/>
          <w:bCs/>
          <w:lang w:val="en-CA"/>
        </w:rPr>
        <w:t>Offensive Strategy</w:t>
      </w:r>
    </w:p>
    <w:p w:rsidR="005F247D" w:rsidRPr="005F247D" w:rsidRDefault="005F247D" w:rsidP="005F247D">
      <w:pPr>
        <w:numPr>
          <w:ilvl w:val="1"/>
          <w:numId w:val="28"/>
        </w:numPr>
        <w:rPr>
          <w:lang w:val="en-CA"/>
        </w:rPr>
      </w:pPr>
      <w:r w:rsidRPr="005F247D">
        <w:rPr>
          <w:lang w:val="en-CA"/>
        </w:rPr>
        <w:t>A good </w:t>
      </w:r>
      <w:hyperlink r:id="rId433" w:tooltip="Raids" w:history="1">
        <w:r w:rsidRPr="005F247D">
          <w:rPr>
            <w:rStyle w:val="Hyperlink"/>
            <w:lang w:val="en-CA"/>
          </w:rPr>
          <w:t>raiding</w:t>
        </w:r>
      </w:hyperlink>
      <w:r w:rsidRPr="005F247D">
        <w:rPr>
          <w:lang w:val="en-CA"/>
        </w:rPr>
        <w:t> strategy is to fill your </w:t>
      </w:r>
      <w:hyperlink r:id="rId434" w:tooltip="Army Camp/Home Village" w:history="1">
        <w:r w:rsidRPr="005F247D">
          <w:rPr>
            <w:rStyle w:val="Hyperlink"/>
            <w:lang w:val="en-CA"/>
          </w:rPr>
          <w:t>Army Camp</w:t>
        </w:r>
      </w:hyperlink>
      <w:r w:rsidRPr="005F247D">
        <w:rPr>
          <w:lang w:val="en-CA"/>
        </w:rPr>
        <w:t> with Giants and </w:t>
      </w:r>
      <w:hyperlink r:id="rId435" w:tooltip="Archer" w:history="1">
        <w:r w:rsidRPr="005F247D">
          <w:rPr>
            <w:rStyle w:val="Hyperlink"/>
            <w:lang w:val="en-CA"/>
          </w:rPr>
          <w:t>Archers</w:t>
        </w:r>
      </w:hyperlink>
      <w:r w:rsidRPr="005F247D">
        <w:rPr>
          <w:lang w:val="en-CA"/>
        </w:rPr>
        <w:t>; together they can easily wipe out a base. Use the Giants to distract all the </w:t>
      </w:r>
      <w:hyperlink r:id="rId436" w:tooltip="Defensive Buildings" w:history="1">
        <w:r w:rsidRPr="005F247D">
          <w:rPr>
            <w:rStyle w:val="Hyperlink"/>
            <w:lang w:val="en-CA"/>
          </w:rPr>
          <w:t>Defensive Buildings</w:t>
        </w:r>
      </w:hyperlink>
      <w:r w:rsidRPr="005F247D">
        <w:rPr>
          <w:lang w:val="en-CA"/>
        </w:rPr>
        <w:t> while the </w:t>
      </w:r>
      <w:hyperlink r:id="rId437" w:tooltip="Archer" w:history="1">
        <w:r w:rsidRPr="005F247D">
          <w:rPr>
            <w:rStyle w:val="Hyperlink"/>
            <w:lang w:val="en-CA"/>
          </w:rPr>
          <w:t>Archers</w:t>
        </w:r>
      </w:hyperlink>
      <w:r w:rsidRPr="005F247D">
        <w:rPr>
          <w:lang w:val="en-CA"/>
        </w:rPr>
        <w:t> take everything down.</w:t>
      </w:r>
    </w:p>
    <w:p w:rsidR="005F247D" w:rsidRPr="005F247D" w:rsidRDefault="005F247D" w:rsidP="005F247D">
      <w:pPr>
        <w:numPr>
          <w:ilvl w:val="1"/>
          <w:numId w:val="28"/>
        </w:numPr>
        <w:rPr>
          <w:lang w:val="en-CA"/>
        </w:rPr>
      </w:pPr>
      <w:r w:rsidRPr="005F247D">
        <w:rPr>
          <w:lang w:val="en-CA"/>
        </w:rPr>
        <w:lastRenderedPageBreak/>
        <w:t>At the beginning of a </w:t>
      </w:r>
      <w:hyperlink r:id="rId438" w:tooltip="Raids" w:history="1">
        <w:r w:rsidRPr="005F247D">
          <w:rPr>
            <w:rStyle w:val="Hyperlink"/>
            <w:lang w:val="en-CA"/>
          </w:rPr>
          <w:t>Raid</w:t>
        </w:r>
      </w:hyperlink>
      <w:r w:rsidRPr="005F247D">
        <w:rPr>
          <w:lang w:val="en-CA"/>
        </w:rPr>
        <w:t>, send in several Giants closest to the </w:t>
      </w:r>
      <w:hyperlink r:id="rId439" w:tooltip="Mortar" w:history="1">
        <w:r w:rsidRPr="005F247D">
          <w:rPr>
            <w:rStyle w:val="Hyperlink"/>
            <w:lang w:val="en-CA"/>
          </w:rPr>
          <w:t>Mortar(s)</w:t>
        </w:r>
      </w:hyperlink>
      <w:r w:rsidRPr="005F247D">
        <w:rPr>
          <w:lang w:val="en-CA"/>
        </w:rPr>
        <w:t>/</w:t>
      </w:r>
      <w:hyperlink r:id="rId440" w:tooltip="Wizard Tower" w:history="1">
        <w:r w:rsidRPr="005F247D">
          <w:rPr>
            <w:rStyle w:val="Hyperlink"/>
            <w:lang w:val="en-CA"/>
          </w:rPr>
          <w:t>Wizard Tower(s)</w:t>
        </w:r>
      </w:hyperlink>
      <w:r w:rsidRPr="005F247D">
        <w:rPr>
          <w:lang w:val="en-CA"/>
        </w:rPr>
        <w:t>. As soon as the </w:t>
      </w:r>
      <w:hyperlink r:id="rId441" w:tooltip="Mortar" w:history="1">
        <w:r w:rsidRPr="005F247D">
          <w:rPr>
            <w:rStyle w:val="Hyperlink"/>
            <w:lang w:val="en-CA"/>
          </w:rPr>
          <w:t>Mortar</w:t>
        </w:r>
      </w:hyperlink>
      <w:r w:rsidRPr="005F247D">
        <w:rPr>
          <w:lang w:val="en-CA"/>
        </w:rPr>
        <w:t> hits the Giants, send in the necessary number of </w:t>
      </w:r>
      <w:hyperlink r:id="rId442" w:tooltip="Wall Breaker" w:history="1">
        <w:r w:rsidRPr="005F247D">
          <w:rPr>
            <w:rStyle w:val="Hyperlink"/>
            <w:lang w:val="en-CA"/>
          </w:rPr>
          <w:t>Wall Breakers</w:t>
        </w:r>
      </w:hyperlink>
      <w:r w:rsidRPr="005F247D">
        <w:rPr>
          <w:lang w:val="en-CA"/>
        </w:rPr>
        <w:t> to help the Giants break through the </w:t>
      </w:r>
      <w:hyperlink r:id="rId443" w:tooltip="Walls" w:history="1">
        <w:r w:rsidRPr="005F247D">
          <w:rPr>
            <w:rStyle w:val="Hyperlink"/>
            <w:lang w:val="en-CA"/>
          </w:rPr>
          <w:t>walls</w:t>
        </w:r>
      </w:hyperlink>
      <w:r w:rsidRPr="005F247D">
        <w:rPr>
          <w:lang w:val="en-CA"/>
        </w:rPr>
        <w:t>. Once the </w:t>
      </w:r>
      <w:hyperlink r:id="rId444" w:tooltip="Mortar" w:history="1">
        <w:r w:rsidRPr="005F247D">
          <w:rPr>
            <w:rStyle w:val="Hyperlink"/>
            <w:lang w:val="en-CA"/>
          </w:rPr>
          <w:t>Mortar(s)</w:t>
        </w:r>
      </w:hyperlink>
      <w:r w:rsidRPr="005F247D">
        <w:rPr>
          <w:lang w:val="en-CA"/>
        </w:rPr>
        <w:t> and </w:t>
      </w:r>
      <w:hyperlink r:id="rId445" w:tooltip="Wizard Tower" w:history="1">
        <w:r w:rsidRPr="005F247D">
          <w:rPr>
            <w:rStyle w:val="Hyperlink"/>
            <w:lang w:val="en-CA"/>
          </w:rPr>
          <w:t>Wizard Tower(s)</w:t>
        </w:r>
      </w:hyperlink>
      <w:r w:rsidRPr="005F247D">
        <w:rPr>
          <w:lang w:val="en-CA"/>
        </w:rPr>
        <w:t> are destroyed, you can send in swarms of lower hit point </w:t>
      </w:r>
      <w:hyperlink r:id="rId446" w:tooltip="Army" w:history="1">
        <w:r w:rsidRPr="005F247D">
          <w:rPr>
            <w:rStyle w:val="Hyperlink"/>
            <w:lang w:val="en-CA"/>
          </w:rPr>
          <w:t>Troops</w:t>
        </w:r>
      </w:hyperlink>
      <w:r w:rsidRPr="005F247D">
        <w:rPr>
          <w:lang w:val="en-CA"/>
        </w:rPr>
        <w:t> such as </w:t>
      </w:r>
      <w:hyperlink r:id="rId447" w:tooltip="Goblin" w:history="1">
        <w:r w:rsidRPr="005F247D">
          <w:rPr>
            <w:rStyle w:val="Hyperlink"/>
            <w:lang w:val="en-CA"/>
          </w:rPr>
          <w:t>Goblins</w:t>
        </w:r>
      </w:hyperlink>
      <w:r w:rsidRPr="005F247D">
        <w:rPr>
          <w:lang w:val="en-CA"/>
        </w:rPr>
        <w:t> and </w:t>
      </w:r>
      <w:hyperlink r:id="rId448" w:tooltip="Archer" w:history="1">
        <w:r w:rsidRPr="005F247D">
          <w:rPr>
            <w:rStyle w:val="Hyperlink"/>
            <w:lang w:val="en-CA"/>
          </w:rPr>
          <w:t>Archers</w:t>
        </w:r>
      </w:hyperlink>
      <w:r w:rsidRPr="005F247D">
        <w:rPr>
          <w:lang w:val="en-CA"/>
        </w:rPr>
        <w:t>. If you are up for a trophy raid and have a successive amount of </w:t>
      </w:r>
      <w:hyperlink r:id="rId449" w:tooltip="Elixir" w:history="1">
        <w:r w:rsidRPr="005F247D">
          <w:rPr>
            <w:rStyle w:val="Hyperlink"/>
            <w:lang w:val="en-CA"/>
          </w:rPr>
          <w:t>Elixir</w:t>
        </w:r>
      </w:hyperlink>
      <w:r w:rsidRPr="005F247D">
        <w:rPr>
          <w:lang w:val="en-CA"/>
        </w:rPr>
        <w:t>, you can send a group of </w:t>
      </w:r>
      <w:hyperlink r:id="rId450" w:tooltip="Wizard" w:history="1">
        <w:r w:rsidRPr="005F247D">
          <w:rPr>
            <w:rStyle w:val="Hyperlink"/>
            <w:lang w:val="en-CA"/>
          </w:rPr>
          <w:t>Wizards</w:t>
        </w:r>
      </w:hyperlink>
      <w:r w:rsidRPr="005F247D">
        <w:rPr>
          <w:lang w:val="en-CA"/>
        </w:rPr>
        <w:t> just as soon as the defenses start attacking your giants. This strategy is helpful for bases </w:t>
      </w:r>
      <w:hyperlink r:id="rId451" w:tooltip="Town Hall" w:history="1">
        <w:r w:rsidRPr="005F247D">
          <w:rPr>
            <w:rStyle w:val="Hyperlink"/>
            <w:lang w:val="en-CA"/>
          </w:rPr>
          <w:t>Town Hall</w:t>
        </w:r>
      </w:hyperlink>
      <w:r w:rsidRPr="005F247D">
        <w:rPr>
          <w:lang w:val="en-CA"/>
        </w:rPr>
        <w:t> 5-7, especially in wars.</w:t>
      </w:r>
    </w:p>
    <w:p w:rsidR="005F247D" w:rsidRPr="005F247D" w:rsidRDefault="005F247D" w:rsidP="005F247D">
      <w:pPr>
        <w:numPr>
          <w:ilvl w:val="1"/>
          <w:numId w:val="28"/>
        </w:numPr>
        <w:rPr>
          <w:lang w:val="en-CA"/>
        </w:rPr>
      </w:pPr>
      <w:r w:rsidRPr="005F247D">
        <w:rPr>
          <w:lang w:val="en-CA"/>
        </w:rPr>
        <w:t>Giants have a lot of health but are slow and have low attack power, so use them in groups.</w:t>
      </w:r>
    </w:p>
    <w:p w:rsidR="005F247D" w:rsidRPr="005F247D" w:rsidRDefault="005F247D" w:rsidP="005F247D">
      <w:pPr>
        <w:numPr>
          <w:ilvl w:val="1"/>
          <w:numId w:val="28"/>
        </w:numPr>
        <w:rPr>
          <w:lang w:val="en-CA"/>
        </w:rPr>
      </w:pPr>
      <w:r w:rsidRPr="005F247D">
        <w:rPr>
          <w:lang w:val="en-CA"/>
        </w:rPr>
        <w:t>Giants are weak against many </w:t>
      </w:r>
      <w:hyperlink r:id="rId452" w:tooltip="Defensive Buildings" w:history="1">
        <w:r w:rsidRPr="005F247D">
          <w:rPr>
            <w:rStyle w:val="Hyperlink"/>
            <w:lang w:val="en-CA"/>
          </w:rPr>
          <w:t>defenses</w:t>
        </w:r>
      </w:hyperlink>
      <w:r w:rsidRPr="005F247D">
        <w:rPr>
          <w:lang w:val="en-CA"/>
        </w:rPr>
        <w:t> grouped together.</w:t>
      </w:r>
    </w:p>
    <w:p w:rsidR="005F247D" w:rsidRPr="005F247D" w:rsidRDefault="005F247D" w:rsidP="005F247D">
      <w:pPr>
        <w:numPr>
          <w:ilvl w:val="1"/>
          <w:numId w:val="28"/>
        </w:numPr>
        <w:rPr>
          <w:lang w:val="en-CA"/>
        </w:rPr>
      </w:pPr>
      <w:r w:rsidRPr="005F247D">
        <w:rPr>
          <w:lang w:val="en-CA"/>
        </w:rPr>
        <w:t>You can use Giants as a cheap meat shield while deploying other, higher damaging </w:t>
      </w:r>
      <w:hyperlink r:id="rId453" w:tooltip="Army" w:history="1">
        <w:r w:rsidRPr="005F247D">
          <w:rPr>
            <w:rStyle w:val="Hyperlink"/>
            <w:lang w:val="en-CA"/>
          </w:rPr>
          <w:t>troops</w:t>
        </w:r>
      </w:hyperlink>
      <w:r w:rsidRPr="005F247D">
        <w:rPr>
          <w:lang w:val="en-CA"/>
        </w:rPr>
        <w:t> to destroy buildings.</w:t>
      </w:r>
    </w:p>
    <w:p w:rsidR="005F247D" w:rsidRPr="005F247D" w:rsidRDefault="005F247D" w:rsidP="005F247D">
      <w:pPr>
        <w:numPr>
          <w:ilvl w:val="1"/>
          <w:numId w:val="28"/>
        </w:numPr>
        <w:rPr>
          <w:lang w:val="en-CA"/>
        </w:rPr>
      </w:pPr>
      <w:r w:rsidRPr="005F247D">
        <w:rPr>
          <w:lang w:val="en-CA"/>
        </w:rPr>
        <w:t>Another strategy is to send many Giants with one or more </w:t>
      </w:r>
      <w:hyperlink r:id="rId454" w:tooltip="Healer" w:history="1">
        <w:r w:rsidRPr="005F247D">
          <w:rPr>
            <w:rStyle w:val="Hyperlink"/>
            <w:lang w:val="en-CA"/>
          </w:rPr>
          <w:t>Healers</w:t>
        </w:r>
      </w:hyperlink>
      <w:r w:rsidRPr="005F247D">
        <w:rPr>
          <w:lang w:val="en-CA"/>
        </w:rPr>
        <w:t>. Be wary of </w:t>
      </w:r>
      <w:hyperlink r:id="rId455" w:tooltip="Air Defense" w:history="1">
        <w:r w:rsidRPr="005F247D">
          <w:rPr>
            <w:rStyle w:val="Hyperlink"/>
            <w:lang w:val="en-CA"/>
          </w:rPr>
          <w:t>Air Defenses</w:t>
        </w:r>
      </w:hyperlink>
      <w:r w:rsidRPr="005F247D">
        <w:rPr>
          <w:lang w:val="en-CA"/>
        </w:rPr>
        <w:t> and other anti-air towers, however, as </w:t>
      </w:r>
      <w:hyperlink r:id="rId456" w:tooltip="Healer" w:history="1">
        <w:r w:rsidRPr="005F247D">
          <w:rPr>
            <w:rStyle w:val="Hyperlink"/>
            <w:lang w:val="en-CA"/>
          </w:rPr>
          <w:t>Healers</w:t>
        </w:r>
      </w:hyperlink>
      <w:r w:rsidRPr="005F247D">
        <w:rPr>
          <w:lang w:val="en-CA"/>
        </w:rPr>
        <w:t> are very weak and have many vulnerabilities. To counter this it is recommended to place a Giant and </w:t>
      </w:r>
      <w:hyperlink r:id="rId457" w:tooltip="Wall Breaker" w:history="1">
        <w:r w:rsidRPr="005F247D">
          <w:rPr>
            <w:rStyle w:val="Hyperlink"/>
            <w:lang w:val="en-CA"/>
          </w:rPr>
          <w:t>Wall Breakers</w:t>
        </w:r>
      </w:hyperlink>
      <w:r w:rsidRPr="005F247D">
        <w:rPr>
          <w:lang w:val="en-CA"/>
        </w:rPr>
        <w:t> near an </w:t>
      </w:r>
      <w:hyperlink r:id="rId458" w:tooltip="Air Defense" w:history="1">
        <w:r w:rsidRPr="005F247D">
          <w:rPr>
            <w:rStyle w:val="Hyperlink"/>
            <w:lang w:val="en-CA"/>
          </w:rPr>
          <w:t>Air Defense</w:t>
        </w:r>
      </w:hyperlink>
      <w:r w:rsidRPr="005F247D">
        <w:rPr>
          <w:lang w:val="en-CA"/>
        </w:rPr>
        <w:t> on the outside to clear the way for </w:t>
      </w:r>
      <w:hyperlink r:id="rId459" w:tooltip="Healer" w:history="1">
        <w:r w:rsidRPr="005F247D">
          <w:rPr>
            <w:rStyle w:val="Hyperlink"/>
            <w:lang w:val="en-CA"/>
          </w:rPr>
          <w:t>Healers</w:t>
        </w:r>
      </w:hyperlink>
      <w:r w:rsidRPr="005F247D">
        <w:rPr>
          <w:lang w:val="en-CA"/>
        </w:rPr>
        <w:t>. </w:t>
      </w:r>
    </w:p>
    <w:p w:rsidR="005F247D" w:rsidRPr="005F247D" w:rsidRDefault="005F247D" w:rsidP="005F247D">
      <w:pPr>
        <w:numPr>
          <w:ilvl w:val="1"/>
          <w:numId w:val="28"/>
        </w:numPr>
        <w:rPr>
          <w:lang w:val="en-CA"/>
        </w:rPr>
      </w:pPr>
      <w:r w:rsidRPr="005F247D">
        <w:rPr>
          <w:lang w:val="en-CA"/>
        </w:rPr>
        <w:t>In general, Giants make better distracting </w:t>
      </w:r>
      <w:hyperlink r:id="rId460" w:tooltip="Army" w:history="1">
        <w:r w:rsidRPr="005F247D">
          <w:rPr>
            <w:rStyle w:val="Hyperlink"/>
            <w:lang w:val="en-CA"/>
          </w:rPr>
          <w:t>troops</w:t>
        </w:r>
      </w:hyperlink>
      <w:r w:rsidRPr="005F247D">
        <w:rPr>
          <w:lang w:val="en-CA"/>
        </w:rPr>
        <w:t> than </w:t>
      </w:r>
      <w:hyperlink r:id="rId461" w:tooltip="Barbarian" w:history="1">
        <w:r w:rsidRPr="005F247D">
          <w:rPr>
            <w:rStyle w:val="Hyperlink"/>
            <w:lang w:val="en-CA"/>
          </w:rPr>
          <w:t>Barbarians</w:t>
        </w:r>
      </w:hyperlink>
      <w:r w:rsidRPr="005F247D">
        <w:rPr>
          <w:lang w:val="en-CA"/>
        </w:rPr>
        <w:t> due to their much higher health. Because of this they are less vulnerable to </w:t>
      </w:r>
      <w:hyperlink r:id="rId462" w:tooltip="Mortar" w:history="1">
        <w:r w:rsidRPr="005F247D">
          <w:rPr>
            <w:rStyle w:val="Hyperlink"/>
            <w:lang w:val="en-CA"/>
          </w:rPr>
          <w:t>Mortar</w:t>
        </w:r>
      </w:hyperlink>
      <w:r w:rsidRPr="005F247D">
        <w:rPr>
          <w:lang w:val="en-CA"/>
        </w:rPr>
        <w:t> fire and </w:t>
      </w:r>
      <w:hyperlink r:id="rId463" w:tooltip="Wizard Tower" w:history="1">
        <w:r w:rsidRPr="005F247D">
          <w:rPr>
            <w:rStyle w:val="Hyperlink"/>
            <w:lang w:val="en-CA"/>
          </w:rPr>
          <w:t>other splash damage</w:t>
        </w:r>
      </w:hyperlink>
      <w:r w:rsidRPr="005F247D">
        <w:rPr>
          <w:lang w:val="en-CA"/>
        </w:rPr>
        <w:t>, and are much harder to kill.</w:t>
      </w:r>
    </w:p>
    <w:p w:rsidR="005F247D" w:rsidRPr="005F247D" w:rsidRDefault="005F247D" w:rsidP="005F247D">
      <w:pPr>
        <w:numPr>
          <w:ilvl w:val="1"/>
          <w:numId w:val="28"/>
        </w:numPr>
        <w:rPr>
          <w:lang w:val="en-CA"/>
        </w:rPr>
      </w:pPr>
      <w:r w:rsidRPr="005F247D">
        <w:rPr>
          <w:lang w:val="en-CA"/>
        </w:rPr>
        <w:t>Giants ignore defensive </w:t>
      </w:r>
      <w:hyperlink r:id="rId464" w:tooltip="Army" w:history="1">
        <w:r w:rsidRPr="005F247D">
          <w:rPr>
            <w:rStyle w:val="Hyperlink"/>
            <w:lang w:val="en-CA"/>
          </w:rPr>
          <w:t>troops</w:t>
        </w:r>
      </w:hyperlink>
      <w:r w:rsidRPr="005F247D">
        <w:rPr>
          <w:lang w:val="en-CA"/>
        </w:rPr>
        <w:t> (</w:t>
      </w:r>
      <w:hyperlink r:id="rId465" w:tooltip="Clan Castle" w:history="1">
        <w:r w:rsidRPr="005F247D">
          <w:rPr>
            <w:rStyle w:val="Hyperlink"/>
            <w:lang w:val="en-CA"/>
          </w:rPr>
          <w:t>Clan Castle</w:t>
        </w:r>
      </w:hyperlink>
      <w:r w:rsidRPr="005F247D">
        <w:rPr>
          <w:lang w:val="en-CA"/>
        </w:rPr>
        <w:t> </w:t>
      </w:r>
      <w:hyperlink r:id="rId466" w:tooltip="Army" w:history="1">
        <w:r w:rsidRPr="005F247D">
          <w:rPr>
            <w:rStyle w:val="Hyperlink"/>
            <w:lang w:val="en-CA"/>
          </w:rPr>
          <w:t>Troops</w:t>
        </w:r>
      </w:hyperlink>
      <w:r w:rsidRPr="005F247D">
        <w:rPr>
          <w:lang w:val="en-CA"/>
        </w:rPr>
        <w:t>, skeletons from </w:t>
      </w:r>
      <w:hyperlink r:id="rId467" w:tooltip="Skeleton Trap" w:history="1">
        <w:r w:rsidRPr="005F247D">
          <w:rPr>
            <w:rStyle w:val="Hyperlink"/>
            <w:lang w:val="en-CA"/>
          </w:rPr>
          <w:t>Skeleton Traps</w:t>
        </w:r>
      </w:hyperlink>
      <w:r w:rsidRPr="005F247D">
        <w:rPr>
          <w:lang w:val="en-CA"/>
        </w:rPr>
        <w:t>, </w:t>
      </w:r>
      <w:hyperlink r:id="rId468" w:tooltip="Barbarian King" w:history="1">
        <w:r w:rsidRPr="005F247D">
          <w:rPr>
            <w:rStyle w:val="Hyperlink"/>
            <w:lang w:val="en-CA"/>
          </w:rPr>
          <w:t>Barbarian King</w:t>
        </w:r>
      </w:hyperlink>
      <w:r w:rsidRPr="005F247D">
        <w:rPr>
          <w:lang w:val="en-CA"/>
        </w:rPr>
        <w:t>and </w:t>
      </w:r>
      <w:hyperlink r:id="rId469" w:tooltip="Archer Queen" w:history="1">
        <w:r w:rsidRPr="005F247D">
          <w:rPr>
            <w:rStyle w:val="Hyperlink"/>
            <w:lang w:val="en-CA"/>
          </w:rPr>
          <w:t>Archer Queen</w:t>
        </w:r>
      </w:hyperlink>
      <w:r w:rsidRPr="005F247D">
        <w:rPr>
          <w:lang w:val="en-CA"/>
        </w:rPr>
        <w:t>) as long as there is still a visible Defensive Building on the base. Be sure to eliminate defensive </w:t>
      </w:r>
      <w:hyperlink r:id="rId470" w:tooltip="Army" w:history="1">
        <w:r w:rsidRPr="005F247D">
          <w:rPr>
            <w:rStyle w:val="Hyperlink"/>
            <w:lang w:val="en-CA"/>
          </w:rPr>
          <w:t>troops</w:t>
        </w:r>
      </w:hyperlink>
      <w:r w:rsidRPr="005F247D">
        <w:rPr>
          <w:lang w:val="en-CA"/>
        </w:rPr>
        <w:t> to protect Giants.</w:t>
      </w:r>
    </w:p>
    <w:p w:rsidR="005F247D" w:rsidRPr="005F247D" w:rsidRDefault="005F247D" w:rsidP="005F247D">
      <w:pPr>
        <w:numPr>
          <w:ilvl w:val="0"/>
          <w:numId w:val="28"/>
        </w:numPr>
        <w:rPr>
          <w:lang w:val="en-CA"/>
        </w:rPr>
      </w:pPr>
      <w:r w:rsidRPr="005F247D">
        <w:rPr>
          <w:b/>
          <w:bCs/>
          <w:lang w:val="en-CA"/>
        </w:rPr>
        <w:t>Defensive Strategy</w:t>
      </w:r>
    </w:p>
    <w:p w:rsidR="005F247D" w:rsidRPr="005F247D" w:rsidRDefault="005F247D" w:rsidP="005F247D">
      <w:pPr>
        <w:numPr>
          <w:ilvl w:val="1"/>
          <w:numId w:val="28"/>
        </w:numPr>
        <w:rPr>
          <w:lang w:val="en-CA"/>
        </w:rPr>
      </w:pPr>
      <w:r w:rsidRPr="005F247D">
        <w:rPr>
          <w:lang w:val="en-CA"/>
        </w:rPr>
        <w:t>Giants can be especially susceptible to </w:t>
      </w:r>
      <w:hyperlink r:id="rId471" w:tooltip="Spring Trap/Home Village" w:history="1">
        <w:r w:rsidRPr="005F247D">
          <w:rPr>
            <w:rStyle w:val="Hyperlink"/>
            <w:lang w:val="en-CA"/>
          </w:rPr>
          <w:t>Spring Traps</w:t>
        </w:r>
      </w:hyperlink>
      <w:r w:rsidRPr="005F247D">
        <w:rPr>
          <w:lang w:val="en-CA"/>
        </w:rPr>
        <w:t> due to the predictable nature of their AI, and the fact that it can destroy 3 Giants at a time because a level 1 spring trap can kill 15 housing space and Giants only take up 5. Use this to your advantage and place strategic gaps in your </w:t>
      </w:r>
      <w:hyperlink r:id="rId472" w:tooltip="Walls/Home Village" w:history="1">
        <w:r w:rsidRPr="005F247D">
          <w:rPr>
            <w:rStyle w:val="Hyperlink"/>
            <w:lang w:val="en-CA"/>
          </w:rPr>
          <w:t>Walls</w:t>
        </w:r>
      </w:hyperlink>
      <w:r w:rsidRPr="005F247D">
        <w:rPr>
          <w:lang w:val="en-CA"/>
        </w:rPr>
        <w:t> with </w:t>
      </w:r>
      <w:hyperlink r:id="rId473" w:tooltip="Defensive Buildings" w:history="1">
        <w:r w:rsidRPr="005F247D">
          <w:rPr>
            <w:rStyle w:val="Hyperlink"/>
            <w:lang w:val="en-CA"/>
          </w:rPr>
          <w:t>defensive structures</w:t>
        </w:r>
      </w:hyperlink>
      <w:r w:rsidRPr="005F247D">
        <w:rPr>
          <w:lang w:val="en-CA"/>
        </w:rPr>
        <w:t> behind them, and fill the gaps with one or more </w:t>
      </w:r>
      <w:hyperlink r:id="rId474" w:tooltip="Spring Trap/Home Village" w:history="1">
        <w:r w:rsidRPr="005F247D">
          <w:rPr>
            <w:rStyle w:val="Hyperlink"/>
            <w:lang w:val="en-CA"/>
          </w:rPr>
          <w:t>Spring Traps</w:t>
        </w:r>
      </w:hyperlink>
      <w:r w:rsidRPr="005F247D">
        <w:rPr>
          <w:lang w:val="en-CA"/>
        </w:rPr>
        <w:t>.</w:t>
      </w:r>
    </w:p>
    <w:p w:rsidR="005F247D" w:rsidRPr="005F247D" w:rsidRDefault="005F247D" w:rsidP="005F247D">
      <w:pPr>
        <w:numPr>
          <w:ilvl w:val="1"/>
          <w:numId w:val="28"/>
        </w:numPr>
        <w:rPr>
          <w:lang w:val="en-CA"/>
        </w:rPr>
      </w:pPr>
      <w:r w:rsidRPr="005F247D">
        <w:rPr>
          <w:lang w:val="en-CA"/>
        </w:rPr>
        <w:t>Giants are reasonably good defensive </w:t>
      </w:r>
      <w:hyperlink r:id="rId475" w:tooltip="Clan Castle" w:history="1">
        <w:r w:rsidRPr="005F247D">
          <w:rPr>
            <w:rStyle w:val="Hyperlink"/>
            <w:lang w:val="en-CA"/>
          </w:rPr>
          <w:t>Clan Castle</w:t>
        </w:r>
      </w:hyperlink>
      <w:r w:rsidRPr="005F247D">
        <w:rPr>
          <w:lang w:val="en-CA"/>
        </w:rPr>
        <w:t> </w:t>
      </w:r>
      <w:hyperlink r:id="rId476" w:tooltip="Army" w:history="1">
        <w:r w:rsidRPr="005F247D">
          <w:rPr>
            <w:rStyle w:val="Hyperlink"/>
            <w:lang w:val="en-CA"/>
          </w:rPr>
          <w:t>Troops</w:t>
        </w:r>
      </w:hyperlink>
      <w:r w:rsidRPr="005F247D">
        <w:rPr>
          <w:lang w:val="en-CA"/>
        </w:rPr>
        <w:t>, as their high health means that multiple offensive units will have to be dispatched to deal with them (a </w:t>
      </w:r>
      <w:hyperlink r:id="rId477" w:tooltip="Lightning Spell" w:history="1">
        <w:r w:rsidRPr="005F247D">
          <w:rPr>
            <w:rStyle w:val="Hyperlink"/>
            <w:lang w:val="en-CA"/>
          </w:rPr>
          <w:t>Lightning Spell</w:t>
        </w:r>
      </w:hyperlink>
      <w:r w:rsidRPr="005F247D">
        <w:rPr>
          <w:lang w:val="en-CA"/>
        </w:rPr>
        <w:t> will not be sufficient). They will also take a relatively long time to kill, delaying the enemy attack. However, the problem with using giants as </w:t>
      </w:r>
      <w:hyperlink r:id="rId478" w:tooltip="Clan Castle" w:history="1">
        <w:r w:rsidRPr="005F247D">
          <w:rPr>
            <w:rStyle w:val="Hyperlink"/>
            <w:lang w:val="en-CA"/>
          </w:rPr>
          <w:t>Clan Castle</w:t>
        </w:r>
      </w:hyperlink>
      <w:r w:rsidRPr="005F247D">
        <w:rPr>
          <w:lang w:val="en-CA"/>
        </w:rPr>
        <w:t> </w:t>
      </w:r>
      <w:hyperlink r:id="rId479" w:tooltip="Army" w:history="1">
        <w:r w:rsidRPr="005F247D">
          <w:rPr>
            <w:rStyle w:val="Hyperlink"/>
            <w:lang w:val="en-CA"/>
          </w:rPr>
          <w:t>Troops</w:t>
        </w:r>
      </w:hyperlink>
      <w:r w:rsidRPr="005F247D">
        <w:rPr>
          <w:lang w:val="en-CA"/>
        </w:rPr>
        <w:t> is that when they come out to defend, they take up five spaces. This means that if the enemy has enough </w:t>
      </w:r>
      <w:hyperlink r:id="rId480" w:tooltip="Army" w:history="1">
        <w:r w:rsidRPr="005F247D">
          <w:rPr>
            <w:rStyle w:val="Hyperlink"/>
            <w:lang w:val="en-CA"/>
          </w:rPr>
          <w:t>troops</w:t>
        </w:r>
      </w:hyperlink>
      <w:r w:rsidRPr="005F247D">
        <w:rPr>
          <w:lang w:val="en-CA"/>
        </w:rPr>
        <w:t> to one hit a giant, it will be more efficient to use five </w:t>
      </w:r>
      <w:hyperlink r:id="rId481" w:tooltip="Barbarian" w:history="1">
        <w:r w:rsidRPr="005F247D">
          <w:rPr>
            <w:rStyle w:val="Hyperlink"/>
            <w:lang w:val="en-CA"/>
          </w:rPr>
          <w:t>Barbarians</w:t>
        </w:r>
      </w:hyperlink>
      <w:r w:rsidRPr="005F247D">
        <w:rPr>
          <w:lang w:val="en-CA"/>
        </w:rPr>
        <w:t>, as the enemy </w:t>
      </w:r>
      <w:hyperlink r:id="rId482" w:tooltip="Army" w:history="1">
        <w:r w:rsidRPr="005F247D">
          <w:rPr>
            <w:rStyle w:val="Hyperlink"/>
            <w:lang w:val="en-CA"/>
          </w:rPr>
          <w:t>troops</w:t>
        </w:r>
      </w:hyperlink>
      <w:r w:rsidRPr="005F247D">
        <w:rPr>
          <w:lang w:val="en-CA"/>
        </w:rPr>
        <w:t> will have to reload. As such, it will take five times as long.</w:t>
      </w:r>
    </w:p>
    <w:p w:rsidR="005F247D" w:rsidRPr="005F247D" w:rsidRDefault="005F247D" w:rsidP="005F247D">
      <w:pPr>
        <w:numPr>
          <w:ilvl w:val="1"/>
          <w:numId w:val="28"/>
        </w:numPr>
        <w:rPr>
          <w:lang w:val="en-CA"/>
        </w:rPr>
      </w:pPr>
      <w:r w:rsidRPr="005F247D">
        <w:rPr>
          <w:lang w:val="en-CA"/>
        </w:rPr>
        <w:t>A group of </w:t>
      </w:r>
      <w:hyperlink r:id="rId483" w:tooltip="Mortar" w:history="1">
        <w:r w:rsidRPr="005F247D">
          <w:rPr>
            <w:rStyle w:val="Hyperlink"/>
            <w:lang w:val="en-CA"/>
          </w:rPr>
          <w:t>Mortars</w:t>
        </w:r>
      </w:hyperlink>
      <w:r w:rsidRPr="005F247D">
        <w:rPr>
          <w:lang w:val="en-CA"/>
        </w:rPr>
        <w:t> surrounded by other defenses can spam out a group of Giant's health is seconds. Although sometimes </w:t>
      </w:r>
      <w:hyperlink r:id="rId484" w:tooltip="Healing Spell" w:history="1">
        <w:r w:rsidRPr="005F247D">
          <w:rPr>
            <w:rStyle w:val="Hyperlink"/>
            <w:lang w:val="en-CA"/>
          </w:rPr>
          <w:t>Healing Spells</w:t>
        </w:r>
      </w:hyperlink>
      <w:r w:rsidRPr="005F247D">
        <w:rPr>
          <w:lang w:val="en-CA"/>
        </w:rPr>
        <w:t> can be used to add the lost health from the Mortars. If the attacker provides </w:t>
      </w:r>
      <w:hyperlink r:id="rId485" w:tooltip="Wizard" w:history="1">
        <w:r w:rsidRPr="005F247D">
          <w:rPr>
            <w:rStyle w:val="Hyperlink"/>
            <w:lang w:val="en-CA"/>
          </w:rPr>
          <w:t>Wizards</w:t>
        </w:r>
      </w:hyperlink>
      <w:r w:rsidRPr="005F247D">
        <w:rPr>
          <w:lang w:val="en-CA"/>
        </w:rPr>
        <w:t>, </w:t>
      </w:r>
      <w:hyperlink r:id="rId486" w:tooltip="Goblin" w:history="1">
        <w:r w:rsidRPr="005F247D">
          <w:rPr>
            <w:rStyle w:val="Hyperlink"/>
            <w:lang w:val="en-CA"/>
          </w:rPr>
          <w:t>Goblins</w:t>
        </w:r>
      </w:hyperlink>
      <w:r w:rsidRPr="005F247D">
        <w:rPr>
          <w:lang w:val="en-CA"/>
        </w:rPr>
        <w:t> or </w:t>
      </w:r>
      <w:hyperlink r:id="rId487" w:tooltip="Archer" w:history="1">
        <w:r w:rsidRPr="005F247D">
          <w:rPr>
            <w:rStyle w:val="Hyperlink"/>
            <w:lang w:val="en-CA"/>
          </w:rPr>
          <w:t>Archers</w:t>
        </w:r>
      </w:hyperlink>
      <w:r w:rsidRPr="005F247D">
        <w:rPr>
          <w:lang w:val="en-CA"/>
        </w:rPr>
        <w:t>, a </w:t>
      </w:r>
      <w:hyperlink r:id="rId488" w:tooltip="Mortar" w:history="1">
        <w:r w:rsidRPr="005F247D">
          <w:rPr>
            <w:rStyle w:val="Hyperlink"/>
            <w:lang w:val="en-CA"/>
          </w:rPr>
          <w:t>Mortar</w:t>
        </w:r>
      </w:hyperlink>
      <w:r w:rsidRPr="005F247D">
        <w:rPr>
          <w:lang w:val="en-CA"/>
        </w:rPr>
        <w:t> can handle that in ease.</w:t>
      </w:r>
    </w:p>
    <w:p w:rsidR="005F247D" w:rsidRPr="005F247D" w:rsidRDefault="00A02F7D" w:rsidP="005F247D">
      <w:pPr>
        <w:rPr>
          <w:lang w:val="en-CA"/>
        </w:rPr>
      </w:pPr>
      <w:r>
        <w:rPr>
          <w:lang w:val="en-CA"/>
        </w:rPr>
        <w:pict>
          <v:rect id="_x0000_i1056" style="width:0;height:1.5pt" o:hralign="center" o:hrstd="t" o:hrnoshade="t" o:hr="t" fillcolor="#3a3a3a" stroked="f"/>
        </w:pict>
      </w:r>
    </w:p>
    <w:p w:rsidR="005F247D" w:rsidRPr="005F247D" w:rsidRDefault="005F247D" w:rsidP="005F247D">
      <w:pPr>
        <w:numPr>
          <w:ilvl w:val="0"/>
          <w:numId w:val="29"/>
        </w:numPr>
        <w:rPr>
          <w:lang w:val="en-CA"/>
        </w:rPr>
      </w:pPr>
      <w:r w:rsidRPr="005F247D">
        <w:rPr>
          <w:b/>
          <w:bCs/>
          <w:lang w:val="en-CA"/>
        </w:rPr>
        <w:t>Upgrade Differences</w:t>
      </w:r>
    </w:p>
    <w:p w:rsidR="005F247D" w:rsidRPr="005F247D" w:rsidRDefault="005F247D" w:rsidP="005F247D">
      <w:pPr>
        <w:numPr>
          <w:ilvl w:val="1"/>
          <w:numId w:val="29"/>
        </w:numPr>
        <w:rPr>
          <w:lang w:val="en-CA"/>
        </w:rPr>
      </w:pPr>
      <w:r w:rsidRPr="005F247D">
        <w:rPr>
          <w:lang w:val="en-CA"/>
        </w:rPr>
        <w:t>The Giant undergoes significant visual changes at levels 3, 6, and 9.</w:t>
      </w:r>
    </w:p>
    <w:p w:rsidR="005F247D" w:rsidRPr="005F247D" w:rsidRDefault="005F247D" w:rsidP="005F247D">
      <w:pPr>
        <w:numPr>
          <w:ilvl w:val="2"/>
          <w:numId w:val="29"/>
        </w:numPr>
        <w:rPr>
          <w:lang w:val="en-CA"/>
        </w:rPr>
      </w:pPr>
      <w:r w:rsidRPr="005F247D">
        <w:rPr>
          <w:lang w:val="en-CA"/>
        </w:rPr>
        <w:t>Initially, the Giant has a brown tunic with a red belt and copper buckle around his waist. He otherwise has no accessories.</w:t>
      </w:r>
    </w:p>
    <w:p w:rsidR="005F247D" w:rsidRPr="005F247D" w:rsidRDefault="005F247D" w:rsidP="005F247D">
      <w:pPr>
        <w:numPr>
          <w:ilvl w:val="2"/>
          <w:numId w:val="29"/>
        </w:numPr>
        <w:rPr>
          <w:lang w:val="en-CA"/>
        </w:rPr>
      </w:pPr>
      <w:r w:rsidRPr="005F247D">
        <w:rPr>
          <w:lang w:val="en-CA"/>
        </w:rPr>
        <w:t>At level 3, the Giant gains iron cuffs around his arms and iron knuckles on his hands.</w:t>
      </w:r>
    </w:p>
    <w:p w:rsidR="005F247D" w:rsidRPr="005F247D" w:rsidRDefault="005F247D" w:rsidP="005F247D">
      <w:pPr>
        <w:numPr>
          <w:ilvl w:val="2"/>
          <w:numId w:val="29"/>
        </w:numPr>
        <w:rPr>
          <w:lang w:val="en-CA"/>
        </w:rPr>
      </w:pPr>
      <w:r w:rsidRPr="005F247D">
        <w:rPr>
          <w:lang w:val="en-CA"/>
        </w:rPr>
        <w:t>At level 5, the Giant exchanges the dark metal cuffs and knuckles for golden - brass colored ones.</w:t>
      </w:r>
    </w:p>
    <w:p w:rsidR="005F247D" w:rsidRPr="005F247D" w:rsidRDefault="005F247D" w:rsidP="005F247D">
      <w:pPr>
        <w:numPr>
          <w:ilvl w:val="2"/>
          <w:numId w:val="29"/>
        </w:numPr>
        <w:rPr>
          <w:lang w:val="en-CA"/>
        </w:rPr>
      </w:pPr>
      <w:r w:rsidRPr="005F247D">
        <w:rPr>
          <w:lang w:val="en-CA"/>
        </w:rPr>
        <w:t>At level 6, the Giant upgrades his cuffs and knuckles to a black metal. He also grows a long, thick red beard and dons a black feather cape.</w:t>
      </w:r>
    </w:p>
    <w:p w:rsidR="005F247D" w:rsidRPr="005F247D" w:rsidRDefault="005F247D" w:rsidP="005F247D">
      <w:pPr>
        <w:numPr>
          <w:ilvl w:val="2"/>
          <w:numId w:val="29"/>
        </w:numPr>
        <w:rPr>
          <w:lang w:val="en-CA"/>
        </w:rPr>
      </w:pPr>
      <w:r w:rsidRPr="005F247D">
        <w:rPr>
          <w:lang w:val="en-CA"/>
        </w:rPr>
        <w:t>At level 7, the Giant acquires a golden chestplate underneath its brown tunic that reaches to its shoulders.</w:t>
      </w:r>
    </w:p>
    <w:p w:rsidR="005F247D" w:rsidRPr="005F247D" w:rsidRDefault="005F247D" w:rsidP="005F247D">
      <w:pPr>
        <w:numPr>
          <w:ilvl w:val="2"/>
          <w:numId w:val="29"/>
        </w:numPr>
        <w:rPr>
          <w:lang w:val="en-CA"/>
        </w:rPr>
      </w:pPr>
      <w:r w:rsidRPr="005F247D">
        <w:rPr>
          <w:lang w:val="en-CA"/>
        </w:rPr>
        <w:lastRenderedPageBreak/>
        <w:t>At level 8, the Giant acquires golden spikes on both his cuffs and his knuckles.</w:t>
      </w:r>
    </w:p>
    <w:p w:rsidR="005F247D" w:rsidRPr="005F247D" w:rsidRDefault="005F247D" w:rsidP="005F247D">
      <w:pPr>
        <w:numPr>
          <w:ilvl w:val="2"/>
          <w:numId w:val="29"/>
        </w:numPr>
        <w:rPr>
          <w:lang w:val="en-CA"/>
        </w:rPr>
      </w:pPr>
      <w:r w:rsidRPr="005F247D">
        <w:rPr>
          <w:lang w:val="en-CA"/>
        </w:rPr>
        <w:t>At level 9, the Giant acquires brown-colored armor plating on his shoulders. His cuffs are removed, and his knuckles have studs on it rather than spikes.</w:t>
      </w:r>
    </w:p>
    <w:p w:rsidR="005F247D" w:rsidRPr="005F247D" w:rsidRDefault="00A02F7D" w:rsidP="005F247D">
      <w:pPr>
        <w:rPr>
          <w:lang w:val="en-CA"/>
        </w:rPr>
      </w:pPr>
      <w:r>
        <w:rPr>
          <w:lang w:val="en-CA"/>
        </w:rPr>
        <w:pict>
          <v:rect id="_x0000_i1057" style="width:0;height:1.5pt" o:hralign="center" o:hrstd="t" o:hrnoshade="t" o:hr="t" fillcolor="#3a3a3a" stroked="f"/>
        </w:pict>
      </w:r>
    </w:p>
    <w:p w:rsidR="005F247D" w:rsidRPr="005F247D" w:rsidRDefault="005F247D" w:rsidP="005F247D">
      <w:pPr>
        <w:numPr>
          <w:ilvl w:val="0"/>
          <w:numId w:val="30"/>
        </w:numPr>
        <w:rPr>
          <w:lang w:val="en-CA"/>
        </w:rPr>
      </w:pPr>
      <w:r w:rsidRPr="005F247D">
        <w:rPr>
          <w:b/>
          <w:bCs/>
          <w:lang w:val="en-CA"/>
        </w:rPr>
        <w:t>Trivia</w:t>
      </w:r>
    </w:p>
    <w:p w:rsidR="005F247D" w:rsidRPr="005F247D" w:rsidRDefault="005F247D" w:rsidP="005F247D">
      <w:pPr>
        <w:numPr>
          <w:ilvl w:val="1"/>
          <w:numId w:val="30"/>
        </w:numPr>
        <w:rPr>
          <w:lang w:val="en-CA"/>
        </w:rPr>
      </w:pPr>
      <w:r w:rsidRPr="005F247D">
        <w:rPr>
          <w:lang w:val="en-CA"/>
        </w:rPr>
        <w:t>You can have a maximum of 56 Giants at one time in a complete set of fully upgraded </w:t>
      </w:r>
      <w:hyperlink r:id="rId489" w:tooltip="Army Camp" w:history="1">
        <w:r w:rsidRPr="005F247D">
          <w:rPr>
            <w:rStyle w:val="Hyperlink"/>
            <w:lang w:val="en-CA"/>
          </w:rPr>
          <w:t>Army Camps</w:t>
        </w:r>
      </w:hyperlink>
      <w:r w:rsidRPr="005F247D">
        <w:rPr>
          <w:lang w:val="en-CA"/>
        </w:rPr>
        <w:t>. This number increases to 64 if you include the 8 that can fit into a fully upgraded </w:t>
      </w:r>
      <w:hyperlink r:id="rId490" w:tooltip="Clan Castle" w:history="1">
        <w:r w:rsidRPr="005F247D">
          <w:rPr>
            <w:rStyle w:val="Hyperlink"/>
            <w:lang w:val="en-CA"/>
          </w:rPr>
          <w:t>Clan Castle</w:t>
        </w:r>
      </w:hyperlink>
      <w:r w:rsidRPr="005F247D">
        <w:rPr>
          <w:lang w:val="en-CA"/>
        </w:rPr>
        <w:t>. On the battlefield, you can clone an additional 18 Giants with three fully upgraded </w:t>
      </w:r>
      <w:hyperlink r:id="rId491" w:tooltip="Clone Spell" w:history="1">
        <w:r w:rsidRPr="005F247D">
          <w:rPr>
            <w:rStyle w:val="Hyperlink"/>
            <w:lang w:val="en-CA"/>
          </w:rPr>
          <w:t>Clone Spells</w:t>
        </w:r>
      </w:hyperlink>
      <w:r w:rsidRPr="005F247D">
        <w:rPr>
          <w:lang w:val="en-CA"/>
        </w:rPr>
        <w:t>.</w:t>
      </w:r>
    </w:p>
    <w:p w:rsidR="005F247D" w:rsidRPr="005F247D" w:rsidRDefault="005F247D" w:rsidP="005F247D">
      <w:pPr>
        <w:numPr>
          <w:ilvl w:val="1"/>
          <w:numId w:val="30"/>
        </w:numPr>
        <w:rPr>
          <w:lang w:val="en-CA"/>
        </w:rPr>
      </w:pPr>
      <w:r w:rsidRPr="005F247D">
        <w:rPr>
          <w:lang w:val="en-CA"/>
        </w:rPr>
        <w:t>Of of the 3 troops that occupy 5 housing space (Giant, </w:t>
      </w:r>
      <w:hyperlink r:id="rId492" w:tooltip="Balloon" w:history="1">
        <w:r w:rsidRPr="005F247D">
          <w:rPr>
            <w:rStyle w:val="Hyperlink"/>
            <w:lang w:val="en-CA"/>
          </w:rPr>
          <w:t>Balloon</w:t>
        </w:r>
      </w:hyperlink>
      <w:r w:rsidRPr="005F247D">
        <w:rPr>
          <w:lang w:val="en-CA"/>
        </w:rPr>
        <w:t>, and </w:t>
      </w:r>
      <w:hyperlink r:id="rId493" w:tooltip="Hog Rider" w:history="1">
        <w:r w:rsidRPr="005F247D">
          <w:rPr>
            <w:rStyle w:val="Hyperlink"/>
            <w:lang w:val="en-CA"/>
          </w:rPr>
          <w:t>Hog Rider</w:t>
        </w:r>
      </w:hyperlink>
      <w:r w:rsidRPr="005F247D">
        <w:rPr>
          <w:lang w:val="en-CA"/>
        </w:rPr>
        <w:t>). All 3 of them target defenses. Out of the 3, Giant has the highest health, second-highest attack speed, second-best movement speed, the cheapest out of the 3, and has 1 additional level. Hog Rider has the best movement speed, attack speed, and damage per second while Balloon has the highest damage per hit, along with the fact that the Balloon flies.</w:t>
      </w:r>
    </w:p>
    <w:p w:rsidR="005F247D" w:rsidRPr="005F247D" w:rsidRDefault="005F247D" w:rsidP="005F247D">
      <w:pPr>
        <w:numPr>
          <w:ilvl w:val="1"/>
          <w:numId w:val="30"/>
        </w:numPr>
        <w:rPr>
          <w:lang w:val="en-CA"/>
        </w:rPr>
      </w:pPr>
      <w:r w:rsidRPr="005F247D">
        <w:rPr>
          <w:lang w:val="en-CA"/>
        </w:rPr>
        <w:t>The Giant's low damage is visually seen by the attacks with their bare fists.</w:t>
      </w:r>
    </w:p>
    <w:p w:rsidR="005F247D" w:rsidRPr="005F247D" w:rsidRDefault="005F247D" w:rsidP="005F247D">
      <w:pPr>
        <w:numPr>
          <w:ilvl w:val="1"/>
          <w:numId w:val="30"/>
        </w:numPr>
        <w:rPr>
          <w:lang w:val="en-CA"/>
        </w:rPr>
      </w:pPr>
      <w:r w:rsidRPr="005F247D">
        <w:rPr>
          <w:lang w:val="en-CA"/>
        </w:rPr>
        <w:t>The Giant's main </w:t>
      </w:r>
      <w:hyperlink r:id="rId494" w:tooltip="Barracks" w:history="1">
        <w:r w:rsidRPr="005F247D">
          <w:rPr>
            <w:rStyle w:val="Hyperlink"/>
            <w:lang w:val="en-CA"/>
          </w:rPr>
          <w:t>Barracks</w:t>
        </w:r>
      </w:hyperlink>
      <w:r w:rsidRPr="005F247D">
        <w:rPr>
          <w:lang w:val="en-CA"/>
        </w:rPr>
        <w:t> image changed substantially as part of the "Witch" update (29 July 2013). However, this change did not affect the look of the in-game unit; when viewed in </w:t>
      </w:r>
      <w:hyperlink r:id="rId495" w:tooltip="Army Camp/Home Village" w:history="1">
        <w:r w:rsidRPr="005F247D">
          <w:rPr>
            <w:rStyle w:val="Hyperlink"/>
            <w:lang w:val="en-CA"/>
          </w:rPr>
          <w:t>Army Camps</w:t>
        </w:r>
      </w:hyperlink>
      <w:r w:rsidRPr="005F247D">
        <w:rPr>
          <w:lang w:val="en-CA"/>
        </w:rPr>
        <w:t> or in battle, the Giant still has the same look as it did prior to the update.</w:t>
      </w:r>
    </w:p>
    <w:p w:rsidR="005F247D" w:rsidRPr="005F247D" w:rsidRDefault="005F247D" w:rsidP="005F247D">
      <w:pPr>
        <w:numPr>
          <w:ilvl w:val="1"/>
          <w:numId w:val="30"/>
        </w:numPr>
        <w:rPr>
          <w:lang w:val="en-CA"/>
        </w:rPr>
      </w:pPr>
      <w:r w:rsidRPr="005F247D">
        <w:rPr>
          <w:lang w:val="en-CA"/>
        </w:rPr>
        <w:t>When the Giant attacks a building, a puff of smoke rises from the target.</w:t>
      </w:r>
    </w:p>
    <w:p w:rsidR="005F247D" w:rsidRPr="005F247D" w:rsidRDefault="005F247D" w:rsidP="005F247D">
      <w:pPr>
        <w:numPr>
          <w:ilvl w:val="1"/>
          <w:numId w:val="30"/>
        </w:numPr>
        <w:rPr>
          <w:lang w:val="en-CA"/>
        </w:rPr>
      </w:pPr>
      <w:r w:rsidRPr="005F247D">
        <w:rPr>
          <w:lang w:val="en-CA"/>
        </w:rPr>
        <w:t>The Giant is the first of the two Home Village troops in the game that can be upgraded to level 8, highest in the </w:t>
      </w:r>
      <w:hyperlink r:id="rId496" w:tooltip="Laboratory" w:history="1">
        <w:r w:rsidRPr="005F247D">
          <w:rPr>
            <w:rStyle w:val="Hyperlink"/>
            <w:lang w:val="en-CA"/>
          </w:rPr>
          <w:t>Laboratory</w:t>
        </w:r>
      </w:hyperlink>
      <w:r w:rsidRPr="005F247D">
        <w:rPr>
          <w:lang w:val="en-CA"/>
        </w:rPr>
        <w:t>. The second is the </w:t>
      </w:r>
      <w:hyperlink r:id="rId497" w:tooltip="Wizard" w:history="1">
        <w:r w:rsidRPr="005F247D">
          <w:rPr>
            <w:rStyle w:val="Hyperlink"/>
            <w:lang w:val="en-CA"/>
          </w:rPr>
          <w:t>Wizard</w:t>
        </w:r>
      </w:hyperlink>
      <w:r w:rsidRPr="005F247D">
        <w:rPr>
          <w:lang w:val="en-CA"/>
        </w:rPr>
        <w:t>.</w:t>
      </w:r>
    </w:p>
    <w:p w:rsidR="005F247D" w:rsidRPr="005F247D" w:rsidRDefault="005F247D" w:rsidP="005F247D">
      <w:pPr>
        <w:numPr>
          <w:ilvl w:val="1"/>
          <w:numId w:val="30"/>
        </w:numPr>
        <w:rPr>
          <w:lang w:val="en-CA"/>
        </w:rPr>
      </w:pPr>
      <w:r w:rsidRPr="005F247D">
        <w:rPr>
          <w:lang w:val="en-CA"/>
        </w:rPr>
        <w:t>Since the 2014 Winter Update, the Giant is unlocked at </w:t>
      </w:r>
      <w:hyperlink r:id="rId498" w:tooltip="Barracks" w:history="1">
        <w:r w:rsidRPr="005F247D">
          <w:rPr>
            <w:rStyle w:val="Hyperlink"/>
            <w:lang w:val="en-CA"/>
          </w:rPr>
          <w:t>Barracks</w:t>
        </w:r>
      </w:hyperlink>
      <w:r w:rsidRPr="005F247D">
        <w:rPr>
          <w:lang w:val="en-CA"/>
        </w:rPr>
        <w:t> level 3 instead of level 4. In addition, this update reduced the cost to train Giants of levels 1-5 by 250 elixir.</w:t>
      </w:r>
    </w:p>
    <w:p w:rsidR="005F247D" w:rsidRPr="005F247D" w:rsidRDefault="005F247D" w:rsidP="005F247D">
      <w:pPr>
        <w:numPr>
          <w:ilvl w:val="1"/>
          <w:numId w:val="30"/>
        </w:numPr>
        <w:rPr>
          <w:lang w:val="en-CA"/>
        </w:rPr>
      </w:pPr>
      <w:r w:rsidRPr="005F247D">
        <w:rPr>
          <w:lang w:val="en-CA"/>
        </w:rPr>
        <w:t>Of all the Elixir troops, it is the one that deals the least DPS per housing space, with only 11.4 DPS per housing space at max level.</w:t>
      </w:r>
    </w:p>
    <w:p w:rsidR="005F247D" w:rsidRDefault="005F247D" w:rsidP="005F247D">
      <w:pPr>
        <w:numPr>
          <w:ilvl w:val="1"/>
          <w:numId w:val="30"/>
        </w:numPr>
        <w:rPr>
          <w:lang w:val="en-CA"/>
        </w:rPr>
      </w:pPr>
      <w:r w:rsidRPr="005F247D">
        <w:rPr>
          <w:lang w:val="en-CA"/>
        </w:rPr>
        <w:t>On 11/8/17, low-level Giants could be seen working on buildings as temporary builders, having replaced the </w:t>
      </w:r>
      <w:hyperlink r:id="rId499" w:tooltip="Barbarian" w:history="1">
        <w:r w:rsidRPr="005F247D">
          <w:rPr>
            <w:rStyle w:val="Hyperlink"/>
            <w:lang w:val="en-CA"/>
          </w:rPr>
          <w:t>Barbarians</w:t>
        </w:r>
      </w:hyperlink>
      <w:r w:rsidRPr="005F247D">
        <w:rPr>
          <w:lang w:val="en-CA"/>
        </w:rPr>
        <w:t> which in turn replaced the </w:t>
      </w:r>
      <w:hyperlink r:id="rId500" w:tooltip="Builder" w:history="1">
        <w:r w:rsidRPr="005F247D">
          <w:rPr>
            <w:rStyle w:val="Hyperlink"/>
            <w:lang w:val="en-CA"/>
          </w:rPr>
          <w:t>Builders</w:t>
        </w:r>
      </w:hyperlink>
      <w:r w:rsidRPr="005F247D">
        <w:rPr>
          <w:lang w:val="en-CA"/>
        </w:rPr>
        <w:t> at their job following the latter's departure. In addition to this, when a </w:t>
      </w:r>
      <w:hyperlink r:id="rId501" w:tooltip="Builder's Hut" w:history="1">
        <w:r w:rsidRPr="005F247D">
          <w:rPr>
            <w:rStyle w:val="Hyperlink"/>
            <w:lang w:val="en-CA"/>
          </w:rPr>
          <w:t>Builder's Hut</w:t>
        </w:r>
      </w:hyperlink>
      <w:r w:rsidRPr="005F247D">
        <w:rPr>
          <w:lang w:val="en-CA"/>
        </w:rPr>
        <w:t> was destroyed in battle, a defensive level 1 Giant came out. A week later, on 18th August 2017, the Giants' role as the Builders was taken over by the </w:t>
      </w:r>
      <w:hyperlink r:id="rId502" w:tooltip="Witch" w:history="1">
        <w:r w:rsidRPr="005F247D">
          <w:rPr>
            <w:rStyle w:val="Hyperlink"/>
            <w:lang w:val="en-CA"/>
          </w:rPr>
          <w:t>Witches</w:t>
        </w:r>
      </w:hyperlink>
      <w:r w:rsidRPr="005F247D">
        <w:rPr>
          <w:lang w:val="en-CA"/>
        </w:rPr>
        <w:t>.</w:t>
      </w:r>
    </w:p>
    <w:p w:rsidR="001973D3" w:rsidRPr="005F247D" w:rsidRDefault="001973D3" w:rsidP="001973D3">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38"/>
        <w:gridCol w:w="1317"/>
        <w:gridCol w:w="1354"/>
        <w:gridCol w:w="1437"/>
        <w:gridCol w:w="1564"/>
        <w:gridCol w:w="1955"/>
        <w:gridCol w:w="1280"/>
      </w:tblGrid>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Preferred Target </w:t>
            </w:r>
            <w:r w:rsidRPr="005F247D">
              <w:rPr>
                <w:b/>
                <w:bCs/>
                <w:noProof/>
                <w:lang w:val="en-CA"/>
              </w:rPr>
              <w:drawing>
                <wp:inline distT="0" distB="0" distL="0" distR="0">
                  <wp:extent cx="190500" cy="200025"/>
                  <wp:effectExtent l="0" t="0" r="0" b="9525"/>
                  <wp:docPr id="240" name="Picture 24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Attack Type </w:t>
            </w:r>
            <w:r w:rsidRPr="005F247D">
              <w:rPr>
                <w:b/>
                <w:bCs/>
                <w:noProof/>
                <w:lang w:val="en-CA"/>
              </w:rPr>
              <w:drawing>
                <wp:inline distT="0" distB="0" distL="0" distR="0">
                  <wp:extent cx="285750" cy="209550"/>
                  <wp:effectExtent l="0" t="0" r="0" b="0"/>
                  <wp:docPr id="239" name="Picture 23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A02F7D" w:rsidP="005F247D">
            <w:pPr>
              <w:rPr>
                <w:b/>
                <w:bCs/>
                <w:lang w:val="en-CA"/>
              </w:rPr>
            </w:pPr>
            <w:hyperlink r:id="rId503" w:tooltip="Army Camp/Home Village" w:history="1">
              <w:r w:rsidR="005F247D" w:rsidRPr="005F247D">
                <w:rPr>
                  <w:rStyle w:val="Hyperlink"/>
                  <w:b/>
                  <w:bCs/>
                  <w:lang w:val="en-CA"/>
                </w:rPr>
                <w:t>Housing Space</w:t>
              </w:r>
            </w:hyperlink>
            <w:r w:rsidR="005F247D" w:rsidRPr="005F247D">
              <w:rPr>
                <w:b/>
                <w:bCs/>
                <w:lang w:val="en-CA"/>
              </w:rPr>
              <w:t> </w:t>
            </w:r>
            <w:r w:rsidR="005F247D" w:rsidRPr="005F247D">
              <w:rPr>
                <w:b/>
                <w:bCs/>
                <w:noProof/>
                <w:lang w:val="en-CA"/>
              </w:rPr>
              <w:drawing>
                <wp:inline distT="0" distB="0" distL="0" distR="0">
                  <wp:extent cx="228600" cy="228600"/>
                  <wp:effectExtent l="0" t="0" r="0" b="0"/>
                  <wp:docPr id="238" name="Picture 23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A02F7D" w:rsidP="005F247D">
            <w:pPr>
              <w:rPr>
                <w:b/>
                <w:bCs/>
                <w:lang w:val="en-CA"/>
              </w:rPr>
            </w:pPr>
            <w:hyperlink r:id="rId504" w:tooltip="Troop Movement Speed" w:history="1">
              <w:r w:rsidR="005F247D" w:rsidRPr="005F247D">
                <w:rPr>
                  <w:rStyle w:val="Hyperlink"/>
                  <w:b/>
                  <w:bCs/>
                  <w:lang w:val="en-CA"/>
                </w:rPr>
                <w:t>Movement Speed</w:t>
              </w:r>
            </w:hyperlink>
            <w:r w:rsidR="005F247D" w:rsidRPr="005F247D">
              <w:rPr>
                <w:b/>
                <w:bCs/>
                <w:lang w:val="en-CA"/>
              </w:rPr>
              <w:t> </w:t>
            </w:r>
            <w:r w:rsidR="005F247D" w:rsidRPr="005F247D">
              <w:rPr>
                <w:b/>
                <w:bCs/>
                <w:noProof/>
                <w:lang w:val="en-CA"/>
              </w:rPr>
              <w:drawing>
                <wp:inline distT="0" distB="0" distL="0" distR="0">
                  <wp:extent cx="247650" cy="200025"/>
                  <wp:effectExtent l="0" t="0" r="0" b="9525"/>
                  <wp:docPr id="237" name="Picture 237"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Attack Speed </w:t>
            </w:r>
            <w:r w:rsidRPr="005F247D">
              <w:rPr>
                <w:b/>
                <w:bCs/>
                <w:noProof/>
                <w:lang w:val="en-CA"/>
              </w:rPr>
              <w:drawing>
                <wp:inline distT="0" distB="0" distL="0" distR="0">
                  <wp:extent cx="381000" cy="190500"/>
                  <wp:effectExtent l="0" t="0" r="0" b="0"/>
                  <wp:docPr id="236" name="Picture 23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A02F7D" w:rsidP="005F247D">
            <w:pPr>
              <w:rPr>
                <w:b/>
                <w:bCs/>
                <w:lang w:val="en-CA"/>
              </w:rPr>
            </w:pPr>
            <w:hyperlink r:id="rId505" w:tooltip="Barracks" w:history="1">
              <w:r w:rsidR="005F247D" w:rsidRPr="005F247D">
                <w:rPr>
                  <w:rStyle w:val="Hyperlink"/>
                  <w:b/>
                  <w:bCs/>
                  <w:lang w:val="en-CA"/>
                </w:rPr>
                <w:t>Barracks</w:t>
              </w:r>
            </w:hyperlink>
            <w:r w:rsidR="005F247D" w:rsidRPr="005F247D">
              <w:rPr>
                <w:b/>
                <w:bCs/>
                <w:lang w:val="en-CA"/>
              </w:rPr>
              <w:t> Level Required </w:t>
            </w:r>
            <w:r w:rsidR="005F247D" w:rsidRPr="005F247D">
              <w:rPr>
                <w:b/>
                <w:bCs/>
                <w:noProof/>
                <w:lang w:val="en-CA"/>
              </w:rPr>
              <w:drawing>
                <wp:inline distT="0" distB="0" distL="0" distR="0">
                  <wp:extent cx="247650" cy="238125"/>
                  <wp:effectExtent l="0" t="0" r="0" b="9525"/>
                  <wp:docPr id="235" name="Picture 235" descr="Barracks13">
                    <a:hlinkClick xmlns:a="http://schemas.openxmlformats.org/drawingml/2006/main" r:id="rId37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Barracks13">
                            <a:hlinkClick r:id="rId379"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Range </w:t>
            </w:r>
            <w:r w:rsidRPr="005F247D">
              <w:rPr>
                <w:b/>
                <w:bCs/>
                <w:noProof/>
                <w:lang w:val="en-CA"/>
              </w:rPr>
              <w:drawing>
                <wp:inline distT="0" distB="0" distL="0" distR="0">
                  <wp:extent cx="285750" cy="133350"/>
                  <wp:effectExtent l="0" t="0" r="0" b="0"/>
                  <wp:docPr id="234" name="Picture 23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A02F7D" w:rsidP="005F247D">
            <w:pPr>
              <w:rPr>
                <w:lang w:val="en-CA"/>
              </w:rPr>
            </w:pPr>
            <w:hyperlink r:id="rId506" w:tooltip="Defensive Buildings" w:history="1">
              <w:r w:rsidR="005F247D" w:rsidRPr="005F247D">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 tile</w:t>
            </w:r>
          </w:p>
        </w:tc>
      </w:tr>
    </w:tbl>
    <w:p w:rsidR="005F247D" w:rsidRPr="005F247D" w:rsidRDefault="005F247D" w:rsidP="005F247D">
      <w:pPr>
        <w:rPr>
          <w:vanish/>
          <w:lang w:val="en-CA"/>
        </w:rPr>
      </w:pPr>
    </w:p>
    <w:p w:rsidR="00232526" w:rsidRDefault="00232526"/>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5F247D" w:rsidRPr="005F247D" w:rsidTr="005F247D">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Training Time of Giants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Number of level 3 or higher </w:t>
            </w:r>
            <w:hyperlink r:id="rId507" w:tooltip="Barracks" w:history="1">
              <w:r w:rsidRPr="005F247D">
                <w:rPr>
                  <w:rStyle w:val="Hyperlink"/>
                  <w:b/>
                  <w:bCs/>
                  <w:lang w:val="en-CA"/>
                </w:rPr>
                <w:t>Barracks</w:t>
              </w:r>
            </w:hyperlink>
            <w:r w:rsidRPr="005F247D">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Training Time</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 minutes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 minutes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40 seconds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 seconds</w:t>
            </w:r>
          </w:p>
        </w:tc>
      </w:tr>
    </w:tbl>
    <w:p w:rsidR="005F247D" w:rsidRPr="005F247D" w:rsidRDefault="005F247D" w:rsidP="005F247D">
      <w:pPr>
        <w:rPr>
          <w:vanish/>
          <w:lang w:val="en-CA"/>
        </w:rPr>
      </w:pPr>
    </w:p>
    <w:p w:rsidR="005F247D" w:rsidRDefault="005F247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lastRenderedPageBreak/>
              <w:t>Level </w:t>
            </w:r>
            <w:r w:rsidRPr="005F247D">
              <w:rPr>
                <w:b/>
                <w:bCs/>
                <w:noProof/>
                <w:lang w:val="en-CA"/>
              </w:rPr>
              <w:drawing>
                <wp:inline distT="0" distB="0" distL="0" distR="0">
                  <wp:extent cx="161925" cy="171450"/>
                  <wp:effectExtent l="0" t="0" r="9525" b="0"/>
                  <wp:docPr id="233" name="Picture 23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Damage per Second </w:t>
            </w:r>
            <w:r w:rsidRPr="005F247D">
              <w:rPr>
                <w:b/>
                <w:bCs/>
                <w:noProof/>
                <w:lang w:val="en-CA"/>
              </w:rPr>
              <w:drawing>
                <wp:inline distT="0" distB="0" distL="0" distR="0">
                  <wp:extent cx="266700" cy="247650"/>
                  <wp:effectExtent l="0" t="0" r="0" b="0"/>
                  <wp:docPr id="232" name="Picture 23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Damage per Attack </w:t>
            </w:r>
            <w:r w:rsidRPr="005F247D">
              <w:rPr>
                <w:b/>
                <w:bCs/>
                <w:noProof/>
                <w:lang w:val="en-CA"/>
              </w:rPr>
              <w:drawing>
                <wp:inline distT="0" distB="0" distL="0" distR="0">
                  <wp:extent cx="266700" cy="247650"/>
                  <wp:effectExtent l="0" t="0" r="0" b="0"/>
                  <wp:docPr id="231" name="Picture 23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Hitpoints </w:t>
            </w:r>
            <w:r w:rsidRPr="005F247D">
              <w:rPr>
                <w:b/>
                <w:bCs/>
                <w:noProof/>
                <w:lang w:val="en-CA"/>
              </w:rPr>
              <w:drawing>
                <wp:inline distT="0" distB="0" distL="0" distR="0">
                  <wp:extent cx="190500" cy="180975"/>
                  <wp:effectExtent l="0" t="0" r="0" b="9525"/>
                  <wp:docPr id="230" name="Picture 23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A02F7D" w:rsidP="005F247D">
            <w:pPr>
              <w:rPr>
                <w:b/>
                <w:bCs/>
                <w:lang w:val="en-CA"/>
              </w:rPr>
            </w:pPr>
            <w:hyperlink r:id="rId508" w:anchor="Elixir" w:tooltip="Resources" w:history="1">
              <w:r w:rsidR="005F247D" w:rsidRPr="005F247D">
                <w:rPr>
                  <w:rStyle w:val="Hyperlink"/>
                  <w:b/>
                  <w:bCs/>
                  <w:lang w:val="en-CA"/>
                </w:rPr>
                <w:t>Training Cost</w:t>
              </w:r>
            </w:hyperlink>
            <w:r w:rsidR="005F247D" w:rsidRPr="005F247D">
              <w:rPr>
                <w:b/>
                <w:bCs/>
                <w:lang w:val="en-CA"/>
              </w:rPr>
              <w:t> </w:t>
            </w:r>
            <w:r w:rsidR="005F247D" w:rsidRPr="005F247D">
              <w:rPr>
                <w:b/>
                <w:bCs/>
                <w:noProof/>
                <w:lang w:val="en-CA"/>
              </w:rPr>
              <w:drawing>
                <wp:inline distT="0" distB="0" distL="0" distR="0">
                  <wp:extent cx="171450" cy="190500"/>
                  <wp:effectExtent l="0" t="0" r="0" b="0"/>
                  <wp:docPr id="229" name="Picture 229"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A02F7D" w:rsidP="005F247D">
            <w:pPr>
              <w:rPr>
                <w:b/>
                <w:bCs/>
                <w:lang w:val="en-CA"/>
              </w:rPr>
            </w:pPr>
            <w:hyperlink r:id="rId509" w:anchor="Elixir" w:tooltip="Resources" w:history="1">
              <w:r w:rsidR="005F247D" w:rsidRPr="005F247D">
                <w:rPr>
                  <w:rStyle w:val="Hyperlink"/>
                  <w:b/>
                  <w:bCs/>
                  <w:lang w:val="en-CA"/>
                </w:rPr>
                <w:t>Research Cost</w:t>
              </w:r>
            </w:hyperlink>
            <w:r w:rsidR="005F247D" w:rsidRPr="005F247D">
              <w:rPr>
                <w:b/>
                <w:bCs/>
                <w:lang w:val="en-CA"/>
              </w:rPr>
              <w:t> </w:t>
            </w:r>
            <w:r w:rsidR="005F247D" w:rsidRPr="005F247D">
              <w:rPr>
                <w:b/>
                <w:bCs/>
                <w:noProof/>
                <w:lang w:val="en-CA"/>
              </w:rPr>
              <w:drawing>
                <wp:inline distT="0" distB="0" distL="0" distR="0">
                  <wp:extent cx="171450" cy="190500"/>
                  <wp:effectExtent l="0" t="0" r="0" b="0"/>
                  <wp:docPr id="228" name="Picture 22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A02F7D" w:rsidP="005F247D">
            <w:pPr>
              <w:rPr>
                <w:b/>
                <w:bCs/>
                <w:lang w:val="en-CA"/>
              </w:rPr>
            </w:pPr>
            <w:hyperlink r:id="rId510" w:tooltip="Laboratory" w:history="1">
              <w:r w:rsidR="005F247D" w:rsidRPr="005F247D">
                <w:rPr>
                  <w:rStyle w:val="Hyperlink"/>
                  <w:b/>
                  <w:bCs/>
                  <w:lang w:val="en-CA"/>
                </w:rPr>
                <w:t>Laboratory</w:t>
              </w:r>
            </w:hyperlink>
            <w:r w:rsidR="005F247D" w:rsidRPr="005F247D">
              <w:rPr>
                <w:b/>
                <w:bCs/>
                <w:lang w:val="en-CA"/>
              </w:rPr>
              <w:t> Level Required </w:t>
            </w:r>
            <w:r w:rsidR="005F247D" w:rsidRPr="005F247D">
              <w:rPr>
                <w:b/>
                <w:bCs/>
                <w:noProof/>
                <w:lang w:val="en-CA"/>
              </w:rPr>
              <w:drawing>
                <wp:inline distT="0" distB="0" distL="0" distR="0">
                  <wp:extent cx="247650" cy="257175"/>
                  <wp:effectExtent l="0" t="0" r="0" b="9525"/>
                  <wp:docPr id="227" name="Picture 227" descr="Laboratory10">
                    <a:hlinkClick xmlns:a="http://schemas.openxmlformats.org/drawingml/2006/main" r:id="rId39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Laboratory10">
                            <a:hlinkClick r:id="rId39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A02F7D" w:rsidP="005F247D">
            <w:pPr>
              <w:rPr>
                <w:b/>
                <w:bCs/>
                <w:lang w:val="en-CA"/>
              </w:rPr>
            </w:pPr>
            <w:hyperlink r:id="rId511" w:tooltip="Laboratory" w:history="1">
              <w:r w:rsidR="005F247D" w:rsidRPr="005F247D">
                <w:rPr>
                  <w:rStyle w:val="Hyperlink"/>
                  <w:b/>
                  <w:bCs/>
                  <w:lang w:val="en-CA"/>
                </w:rPr>
                <w:t>Research Time</w:t>
              </w:r>
            </w:hyperlink>
            <w:r w:rsidR="005F247D" w:rsidRPr="005F247D">
              <w:rPr>
                <w:b/>
                <w:bCs/>
                <w:lang w:val="en-CA"/>
              </w:rPr>
              <w:t> </w:t>
            </w:r>
            <w:r w:rsidR="005F247D" w:rsidRPr="005F247D">
              <w:rPr>
                <w:b/>
                <w:bCs/>
                <w:noProof/>
                <w:lang w:val="en-CA"/>
              </w:rPr>
              <w:drawing>
                <wp:inline distT="0" distB="0" distL="0" distR="0">
                  <wp:extent cx="171450" cy="200025"/>
                  <wp:effectExtent l="0" t="0" r="0" b="9525"/>
                  <wp:docPr id="226" name="Picture 22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 hours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1d 12h</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 days</w:t>
            </w:r>
          </w:p>
        </w:tc>
      </w:tr>
    </w:tbl>
    <w:p w:rsidR="005F247D" w:rsidRPr="005F247D" w:rsidRDefault="005F247D" w:rsidP="005F247D"/>
    <w:p w:rsidR="00CF71AC" w:rsidRDefault="00CF71AC" w:rsidP="00CF71AC"/>
    <w:p w:rsidR="00CF71AC" w:rsidRDefault="00CF71AC" w:rsidP="00B1023A">
      <w:pPr>
        <w:pStyle w:val="Heading2"/>
      </w:pPr>
      <w:r>
        <w:t>Goblin</w:t>
      </w:r>
    </w:p>
    <w:p w:rsidR="00811E91" w:rsidRDefault="00811E91" w:rsidP="00811E91"/>
    <w:p w:rsidR="00811E91" w:rsidRPr="00811E91" w:rsidRDefault="00811E91" w:rsidP="00811E91">
      <w:pPr>
        <w:rPr>
          <w:lang w:val="en-CA"/>
        </w:rPr>
      </w:pPr>
      <w:r w:rsidRPr="00811E91">
        <w:rPr>
          <w:noProof/>
          <w:lang w:val="en-CA"/>
        </w:rPr>
        <w:drawing>
          <wp:inline distT="0" distB="0" distL="0" distR="0">
            <wp:extent cx="2705100" cy="2381250"/>
            <wp:effectExtent l="0" t="0" r="0" b="0"/>
            <wp:docPr id="292" name="Picture 292" descr="Gobli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Goblin info"/>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705100" cy="2381250"/>
                    </a:xfrm>
                    <a:prstGeom prst="rect">
                      <a:avLst/>
                    </a:prstGeom>
                    <a:noFill/>
                    <a:ln>
                      <a:noFill/>
                    </a:ln>
                  </pic:spPr>
                </pic:pic>
              </a:graphicData>
            </a:graphic>
          </wp:inline>
        </w:drawing>
      </w:r>
    </w:p>
    <w:p w:rsidR="00811E91" w:rsidRPr="00811E91" w:rsidRDefault="00811E91" w:rsidP="00811E91">
      <w:pPr>
        <w:rPr>
          <w:lang w:val="en-CA"/>
        </w:rPr>
      </w:pPr>
      <w:r w:rsidRPr="00811E91">
        <w:rPr>
          <w:b/>
          <w:bCs/>
          <w:i/>
          <w:iCs/>
          <w:lang w:val="en-CA"/>
        </w:rPr>
        <w:t>"These pesky little creatures only have eyes for one thing: </w:t>
      </w:r>
      <w:hyperlink r:id="rId513" w:tooltip="Resources" w:history="1">
        <w:r w:rsidRPr="00811E91">
          <w:rPr>
            <w:rStyle w:val="Hyperlink"/>
            <w:b/>
            <w:bCs/>
            <w:i/>
            <w:iCs/>
            <w:lang w:val="en-CA"/>
          </w:rPr>
          <w:t>LOOT</w:t>
        </w:r>
      </w:hyperlink>
      <w:r w:rsidRPr="00811E91">
        <w:rPr>
          <w:b/>
          <w:bCs/>
          <w:i/>
          <w:iCs/>
          <w:lang w:val="en-CA"/>
        </w:rPr>
        <w:t>! They are faster than a </w:t>
      </w:r>
      <w:hyperlink r:id="rId514" w:tooltip="Spring Trap" w:history="1">
        <w:r w:rsidRPr="00811E91">
          <w:rPr>
            <w:rStyle w:val="Hyperlink"/>
            <w:b/>
            <w:bCs/>
            <w:i/>
            <w:iCs/>
            <w:lang w:val="en-CA"/>
          </w:rPr>
          <w:t>Spring Trap</w:t>
        </w:r>
      </w:hyperlink>
      <w:r w:rsidRPr="00811E91">
        <w:rPr>
          <w:b/>
          <w:bCs/>
          <w:i/>
          <w:iCs/>
          <w:lang w:val="en-CA"/>
        </w:rPr>
        <w:t>, and their hunger for </w:t>
      </w:r>
      <w:hyperlink r:id="rId515" w:tooltip="Resources" w:history="1">
        <w:r w:rsidRPr="00811E91">
          <w:rPr>
            <w:rStyle w:val="Hyperlink"/>
            <w:b/>
            <w:bCs/>
            <w:i/>
            <w:iCs/>
            <w:lang w:val="en-CA"/>
          </w:rPr>
          <w:t>resources</w:t>
        </w:r>
      </w:hyperlink>
      <w:r w:rsidRPr="00811E91">
        <w:rPr>
          <w:b/>
          <w:bCs/>
          <w:i/>
          <w:iCs/>
          <w:lang w:val="en-CA"/>
        </w:rPr>
        <w:t> is limitless."</w:t>
      </w:r>
    </w:p>
    <w:p w:rsidR="00811E91" w:rsidRPr="00811E91" w:rsidRDefault="00A02F7D" w:rsidP="00811E91">
      <w:pPr>
        <w:rPr>
          <w:lang w:val="en-CA"/>
        </w:rPr>
      </w:pPr>
      <w:r>
        <w:rPr>
          <w:lang w:val="en-CA"/>
        </w:rPr>
        <w:pict>
          <v:rect id="_x0000_i1058"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15"/>
        <w:gridCol w:w="1500"/>
        <w:gridCol w:w="1500"/>
        <w:gridCol w:w="1485"/>
        <w:gridCol w:w="1500"/>
      </w:tblGrid>
      <w:tr w:rsidR="00811E91" w:rsidRPr="00811E91" w:rsidTr="00811E91">
        <w:trPr>
          <w:tblCellSpacing w:w="15" w:type="dxa"/>
        </w:trPr>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91" name="Picture 291" descr="Gobl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Goblin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90" name="Picture 290" descr="Gobl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Goblin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9" name="Picture 289" descr="Gobl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descr="Goblin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8" name="Picture 288" descr="Gobli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Goblin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7" name="Picture 287" descr="Gobli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Goblin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r>
      <w:tr w:rsidR="00811E91" w:rsidRPr="00811E91" w:rsidTr="00811E91">
        <w:trPr>
          <w:tblCellSpacing w:w="15" w:type="dxa"/>
        </w:trPr>
        <w:tc>
          <w:tcPr>
            <w:tcW w:w="1440" w:type="dxa"/>
            <w:shd w:val="clear" w:color="auto" w:fill="281434"/>
            <w:vAlign w:val="center"/>
            <w:hideMark/>
          </w:tcPr>
          <w:p w:rsidR="00811E91" w:rsidRPr="00811E91" w:rsidRDefault="00811E91" w:rsidP="00811E91">
            <w:pPr>
              <w:rPr>
                <w:lang w:val="en-CA"/>
              </w:rPr>
            </w:pPr>
            <w:r w:rsidRPr="00811E91">
              <w:rPr>
                <w:b/>
                <w:bCs/>
                <w:lang w:val="en-CA"/>
              </w:rPr>
              <w:t>Level 1 &amp; 2</w:t>
            </w:r>
          </w:p>
        </w:tc>
        <w:tc>
          <w:tcPr>
            <w:tcW w:w="1440" w:type="dxa"/>
            <w:shd w:val="clear" w:color="auto" w:fill="281434"/>
            <w:vAlign w:val="center"/>
            <w:hideMark/>
          </w:tcPr>
          <w:p w:rsidR="00811E91" w:rsidRPr="00811E91" w:rsidRDefault="00811E91" w:rsidP="00811E91">
            <w:pPr>
              <w:rPr>
                <w:lang w:val="en-CA"/>
              </w:rPr>
            </w:pPr>
            <w:r w:rsidRPr="00811E91">
              <w:rPr>
                <w:b/>
                <w:bCs/>
                <w:lang w:val="en-CA"/>
              </w:rPr>
              <w:t>Level 3 &amp; 4</w:t>
            </w:r>
          </w:p>
        </w:tc>
        <w:tc>
          <w:tcPr>
            <w:tcW w:w="1440" w:type="dxa"/>
            <w:shd w:val="clear" w:color="auto" w:fill="281434"/>
            <w:vAlign w:val="center"/>
            <w:hideMark/>
          </w:tcPr>
          <w:p w:rsidR="00811E91" w:rsidRPr="00811E91" w:rsidRDefault="00811E91" w:rsidP="00811E91">
            <w:pPr>
              <w:rPr>
                <w:lang w:val="en-CA"/>
              </w:rPr>
            </w:pPr>
            <w:r w:rsidRPr="00811E91">
              <w:rPr>
                <w:b/>
                <w:bCs/>
                <w:lang w:val="en-CA"/>
              </w:rPr>
              <w:t>Level 5</w:t>
            </w:r>
          </w:p>
        </w:tc>
        <w:tc>
          <w:tcPr>
            <w:tcW w:w="1425" w:type="dxa"/>
            <w:shd w:val="clear" w:color="auto" w:fill="281434"/>
            <w:vAlign w:val="center"/>
            <w:hideMark/>
          </w:tcPr>
          <w:p w:rsidR="00811E91" w:rsidRPr="00811E91" w:rsidRDefault="00811E91" w:rsidP="00811E91">
            <w:pPr>
              <w:rPr>
                <w:lang w:val="en-CA"/>
              </w:rPr>
            </w:pPr>
            <w:r w:rsidRPr="00811E91">
              <w:rPr>
                <w:b/>
                <w:bCs/>
                <w:lang w:val="en-CA"/>
              </w:rPr>
              <w:t>Level 6</w:t>
            </w:r>
          </w:p>
        </w:tc>
        <w:tc>
          <w:tcPr>
            <w:tcW w:w="1425" w:type="dxa"/>
            <w:shd w:val="clear" w:color="auto" w:fill="281434"/>
            <w:vAlign w:val="center"/>
            <w:hideMark/>
          </w:tcPr>
          <w:p w:rsidR="00811E91" w:rsidRPr="00811E91" w:rsidRDefault="00811E91" w:rsidP="00811E91">
            <w:pPr>
              <w:rPr>
                <w:lang w:val="en-CA"/>
              </w:rPr>
            </w:pPr>
            <w:r w:rsidRPr="00811E91">
              <w:rPr>
                <w:b/>
                <w:bCs/>
                <w:lang w:val="en-CA"/>
              </w:rPr>
              <w:t>Level 7</w:t>
            </w:r>
          </w:p>
        </w:tc>
      </w:tr>
    </w:tbl>
    <w:p w:rsidR="00811E91" w:rsidRPr="00811E91" w:rsidRDefault="00A02F7D" w:rsidP="00811E91">
      <w:pPr>
        <w:rPr>
          <w:lang w:val="en-CA"/>
        </w:rPr>
      </w:pPr>
      <w:r>
        <w:rPr>
          <w:lang w:val="en-CA"/>
        </w:rPr>
        <w:pict>
          <v:rect id="_x0000_i1059" style="width:0;height:1.5pt" o:hralign="center" o:hrstd="t" o:hrnoshade="t" o:hr="t" fillcolor="#3a3a3a" stroked="f"/>
        </w:pict>
      </w:r>
    </w:p>
    <w:p w:rsidR="00811E91" w:rsidRPr="00811E91" w:rsidRDefault="00811E91" w:rsidP="00811E91">
      <w:pPr>
        <w:numPr>
          <w:ilvl w:val="0"/>
          <w:numId w:val="31"/>
        </w:numPr>
        <w:rPr>
          <w:lang w:val="en-CA"/>
        </w:rPr>
      </w:pPr>
      <w:r w:rsidRPr="00811E91">
        <w:rPr>
          <w:b/>
          <w:bCs/>
          <w:lang w:val="en-CA"/>
        </w:rPr>
        <w:t>Summary</w:t>
      </w:r>
    </w:p>
    <w:p w:rsidR="00811E91" w:rsidRPr="00811E91" w:rsidRDefault="00811E91" w:rsidP="00811E91">
      <w:pPr>
        <w:numPr>
          <w:ilvl w:val="1"/>
          <w:numId w:val="31"/>
        </w:numPr>
        <w:rPr>
          <w:lang w:val="en-CA"/>
        </w:rPr>
      </w:pPr>
      <w:r w:rsidRPr="00811E91">
        <w:rPr>
          <w:lang w:val="en-CA"/>
        </w:rPr>
        <w:t>The Goblin is the fourth </w:t>
      </w:r>
      <w:hyperlink r:id="rId521" w:tooltip="Army" w:history="1">
        <w:r w:rsidRPr="00811E91">
          <w:rPr>
            <w:rStyle w:val="Hyperlink"/>
            <w:lang w:val="en-CA"/>
          </w:rPr>
          <w:t>troop</w:t>
        </w:r>
      </w:hyperlink>
      <w:r w:rsidRPr="00811E91">
        <w:rPr>
          <w:lang w:val="en-CA"/>
        </w:rPr>
        <w:t> unlocked in the </w:t>
      </w:r>
      <w:hyperlink r:id="rId522" w:tooltip="Barracks" w:history="1">
        <w:r w:rsidRPr="00811E91">
          <w:rPr>
            <w:rStyle w:val="Hyperlink"/>
            <w:lang w:val="en-CA"/>
          </w:rPr>
          <w:t>Barracks</w:t>
        </w:r>
      </w:hyperlink>
      <w:r w:rsidRPr="00811E91">
        <w:rPr>
          <w:lang w:val="en-CA"/>
        </w:rPr>
        <w:t>.</w:t>
      </w:r>
    </w:p>
    <w:p w:rsidR="00811E91" w:rsidRPr="00811E91" w:rsidRDefault="00811E91" w:rsidP="00811E91">
      <w:pPr>
        <w:numPr>
          <w:ilvl w:val="1"/>
          <w:numId w:val="31"/>
        </w:numPr>
        <w:rPr>
          <w:lang w:val="en-CA"/>
        </w:rPr>
      </w:pPr>
      <w:r w:rsidRPr="00811E91">
        <w:rPr>
          <w:lang w:val="en-CA"/>
        </w:rPr>
        <w:t>The Goblin deals double damage to </w:t>
      </w:r>
      <w:hyperlink r:id="rId523" w:tooltip="Resource Buildings" w:history="1">
        <w:r w:rsidRPr="00811E91">
          <w:rPr>
            <w:rStyle w:val="Hyperlink"/>
            <w:lang w:val="en-CA"/>
          </w:rPr>
          <w:t>Resource Buildings</w:t>
        </w:r>
      </w:hyperlink>
      <w:r w:rsidRPr="00811E91">
        <w:rPr>
          <w:lang w:val="en-CA"/>
        </w:rPr>
        <w:t>, (</w:t>
      </w:r>
      <w:hyperlink r:id="rId524" w:tooltip="Town Hall" w:history="1">
        <w:r w:rsidRPr="00811E91">
          <w:rPr>
            <w:rStyle w:val="Hyperlink"/>
            <w:lang w:val="en-CA"/>
          </w:rPr>
          <w:t>Town Halls</w:t>
        </w:r>
      </w:hyperlink>
      <w:r w:rsidRPr="00811E91">
        <w:rPr>
          <w:lang w:val="en-CA"/>
        </w:rPr>
        <w:t> and </w:t>
      </w:r>
      <w:hyperlink r:id="rId525" w:tooltip="Clan Castle" w:history="1">
        <w:r w:rsidRPr="00811E91">
          <w:rPr>
            <w:rStyle w:val="Hyperlink"/>
            <w:lang w:val="en-CA"/>
          </w:rPr>
          <w:t>Clan Castles</w:t>
        </w:r>
      </w:hyperlink>
      <w:r w:rsidRPr="00811E91">
        <w:rPr>
          <w:lang w:val="en-CA"/>
        </w:rPr>
        <w:t>, </w:t>
      </w:r>
      <w:hyperlink r:id="rId526" w:tooltip="Gold Mine" w:history="1">
        <w:r w:rsidRPr="00811E91">
          <w:rPr>
            <w:rStyle w:val="Hyperlink"/>
            <w:lang w:val="en-CA"/>
          </w:rPr>
          <w:t>Gold Mines</w:t>
        </w:r>
      </w:hyperlink>
      <w:r w:rsidRPr="00811E91">
        <w:rPr>
          <w:lang w:val="en-CA"/>
        </w:rPr>
        <w:t>, </w:t>
      </w:r>
      <w:hyperlink r:id="rId527" w:tooltip="Elixir Collector" w:history="1">
        <w:r w:rsidRPr="00811E91">
          <w:rPr>
            <w:rStyle w:val="Hyperlink"/>
            <w:lang w:val="en-CA"/>
          </w:rPr>
          <w:t>Elixir Collectors</w:t>
        </w:r>
      </w:hyperlink>
      <w:r w:rsidRPr="00811E91">
        <w:rPr>
          <w:lang w:val="en-CA"/>
        </w:rPr>
        <w:t>, </w:t>
      </w:r>
      <w:hyperlink r:id="rId528" w:tooltip="Dark Elixir Drill" w:history="1">
        <w:r w:rsidRPr="00811E91">
          <w:rPr>
            <w:rStyle w:val="Hyperlink"/>
            <w:lang w:val="en-CA"/>
          </w:rPr>
          <w:t>Dark Elixir Drills</w:t>
        </w:r>
      </w:hyperlink>
      <w:r w:rsidRPr="00811E91">
        <w:rPr>
          <w:lang w:val="en-CA"/>
        </w:rPr>
        <w:t> and storages for each). This means that he deals more than twice as much damage as </w:t>
      </w:r>
      <w:hyperlink r:id="rId529" w:tooltip="Barbarian" w:history="1">
        <w:r w:rsidRPr="00811E91">
          <w:rPr>
            <w:rStyle w:val="Hyperlink"/>
            <w:lang w:val="en-CA"/>
          </w:rPr>
          <w:t>Barbarians</w:t>
        </w:r>
      </w:hyperlink>
      <w:r w:rsidRPr="00811E91">
        <w:rPr>
          <w:lang w:val="en-CA"/>
        </w:rPr>
        <w:t> and three times as much as </w:t>
      </w:r>
      <w:hyperlink r:id="rId530" w:tooltip="Archer" w:history="1">
        <w:r w:rsidRPr="00811E91">
          <w:rPr>
            <w:rStyle w:val="Hyperlink"/>
            <w:lang w:val="en-CA"/>
          </w:rPr>
          <w:t>Archers</w:t>
        </w:r>
      </w:hyperlink>
      <w:r w:rsidRPr="00811E91">
        <w:rPr>
          <w:lang w:val="en-CA"/>
        </w:rPr>
        <w:t> to these types of buildings. The trade-off is his relatively low health, which is higher than an </w:t>
      </w:r>
      <w:hyperlink r:id="rId531" w:tooltip="Archer" w:history="1">
        <w:r w:rsidRPr="00811E91">
          <w:rPr>
            <w:rStyle w:val="Hyperlink"/>
            <w:lang w:val="en-CA"/>
          </w:rPr>
          <w:t>Archer</w:t>
        </w:r>
      </w:hyperlink>
      <w:r w:rsidRPr="00811E91">
        <w:rPr>
          <w:lang w:val="en-CA"/>
        </w:rPr>
        <w:t>'s but lower than a </w:t>
      </w:r>
      <w:hyperlink r:id="rId532" w:tooltip="Barbarian" w:history="1">
        <w:r w:rsidRPr="00811E91">
          <w:rPr>
            <w:rStyle w:val="Hyperlink"/>
            <w:lang w:val="en-CA"/>
          </w:rPr>
          <w:t>Barbarian</w:t>
        </w:r>
      </w:hyperlink>
      <w:r w:rsidRPr="00811E91">
        <w:rPr>
          <w:lang w:val="en-CA"/>
        </w:rPr>
        <w:t>'s.</w:t>
      </w:r>
    </w:p>
    <w:p w:rsidR="00811E91" w:rsidRPr="00811E91" w:rsidRDefault="00811E91" w:rsidP="00811E91">
      <w:pPr>
        <w:numPr>
          <w:ilvl w:val="1"/>
          <w:numId w:val="31"/>
        </w:numPr>
        <w:rPr>
          <w:lang w:val="en-CA"/>
        </w:rPr>
      </w:pPr>
      <w:r w:rsidRPr="00811E91">
        <w:rPr>
          <w:lang w:val="en-CA"/>
        </w:rPr>
        <w:lastRenderedPageBreak/>
        <w:t>Because the nature of the character is to attack </w:t>
      </w:r>
      <w:hyperlink r:id="rId533" w:tooltip="Resource Buildings" w:history="1">
        <w:r w:rsidRPr="00811E91">
          <w:rPr>
            <w:rStyle w:val="Hyperlink"/>
            <w:lang w:val="en-CA"/>
          </w:rPr>
          <w:t>Resource Buildings</w:t>
        </w:r>
      </w:hyperlink>
      <w:r w:rsidRPr="00811E91">
        <w:rPr>
          <w:lang w:val="en-CA"/>
        </w:rPr>
        <w:t> first, they can be vulnerable to attack and should not be deployed without another type of </w:t>
      </w:r>
      <w:hyperlink r:id="rId534" w:tooltip="Army" w:history="1">
        <w:r w:rsidRPr="00811E91">
          <w:rPr>
            <w:rStyle w:val="Hyperlink"/>
            <w:lang w:val="en-CA"/>
          </w:rPr>
          <w:t>troop</w:t>
        </w:r>
      </w:hyperlink>
      <w:r w:rsidRPr="00811E91">
        <w:rPr>
          <w:lang w:val="en-CA"/>
        </w:rPr>
        <w:t> (such as </w:t>
      </w:r>
      <w:hyperlink r:id="rId535" w:tooltip="Giant" w:history="1">
        <w:r w:rsidRPr="00811E91">
          <w:rPr>
            <w:rStyle w:val="Hyperlink"/>
            <w:lang w:val="en-CA"/>
          </w:rPr>
          <w:t>Giants</w:t>
        </w:r>
      </w:hyperlink>
      <w:r w:rsidRPr="00811E91">
        <w:rPr>
          <w:lang w:val="en-CA"/>
        </w:rPr>
        <w:t> or</w:t>
      </w:r>
      <w:hyperlink r:id="rId536" w:tooltip="Giant" w:history="1">
        <w:r w:rsidRPr="00811E91">
          <w:rPr>
            <w:rStyle w:val="Hyperlink"/>
            <w:lang w:val="en-CA"/>
          </w:rPr>
          <w:t> </w:t>
        </w:r>
      </w:hyperlink>
      <w:hyperlink r:id="rId537" w:tooltip="Barbarian" w:history="1">
        <w:r w:rsidRPr="00811E91">
          <w:rPr>
            <w:rStyle w:val="Hyperlink"/>
            <w:lang w:val="en-CA"/>
          </w:rPr>
          <w:t>Barbarians</w:t>
        </w:r>
      </w:hyperlink>
      <w:r w:rsidRPr="00811E91">
        <w:rPr>
          <w:lang w:val="en-CA"/>
        </w:rPr>
        <w:t>) as a meat shield.</w:t>
      </w:r>
    </w:p>
    <w:p w:rsidR="00811E91" w:rsidRPr="00811E91" w:rsidRDefault="00811E91" w:rsidP="00811E91">
      <w:pPr>
        <w:numPr>
          <w:ilvl w:val="1"/>
          <w:numId w:val="31"/>
        </w:numPr>
        <w:rPr>
          <w:lang w:val="en-CA"/>
        </w:rPr>
      </w:pPr>
      <w:r w:rsidRPr="00811E91">
        <w:rPr>
          <w:lang w:val="en-CA"/>
        </w:rPr>
        <w:t>Goblins prioritize </w:t>
      </w:r>
      <w:hyperlink r:id="rId538" w:tooltip="Resource Buildings" w:history="1">
        <w:r w:rsidRPr="00811E91">
          <w:rPr>
            <w:rStyle w:val="Hyperlink"/>
            <w:lang w:val="en-CA"/>
          </w:rPr>
          <w:t>resource buildings</w:t>
        </w:r>
      </w:hyperlink>
      <w:r w:rsidRPr="00811E91">
        <w:rPr>
          <w:lang w:val="en-CA"/>
        </w:rPr>
        <w:t> above all other targets, and will bypass all other types of enemy </w:t>
      </w:r>
      <w:hyperlink r:id="rId539" w:tooltip="Buildings" w:history="1">
        <w:r w:rsidRPr="00811E91">
          <w:rPr>
            <w:rStyle w:val="Hyperlink"/>
            <w:lang w:val="en-CA"/>
          </w:rPr>
          <w:t>buildings</w:t>
        </w:r>
      </w:hyperlink>
      <w:r w:rsidRPr="00811E91">
        <w:rPr>
          <w:lang w:val="en-CA"/>
        </w:rPr>
        <w:t> and </w:t>
      </w:r>
      <w:hyperlink r:id="rId540" w:tooltip="Troops" w:history="1">
        <w:r w:rsidRPr="00811E91">
          <w:rPr>
            <w:rStyle w:val="Hyperlink"/>
            <w:lang w:val="en-CA"/>
          </w:rPr>
          <w:t>troops</w:t>
        </w:r>
      </w:hyperlink>
      <w:r w:rsidRPr="00811E91">
        <w:rPr>
          <w:lang w:val="en-CA"/>
        </w:rPr>
        <w:t> while any </w:t>
      </w:r>
      <w:hyperlink r:id="rId541" w:tooltip="Resource Buildings" w:history="1">
        <w:r w:rsidRPr="00811E91">
          <w:rPr>
            <w:rStyle w:val="Hyperlink"/>
            <w:lang w:val="en-CA"/>
          </w:rPr>
          <w:t>resource buildings</w:t>
        </w:r>
      </w:hyperlink>
      <w:r w:rsidRPr="00811E91">
        <w:rPr>
          <w:lang w:val="en-CA"/>
        </w:rPr>
        <w:t> remain on the battlefield. This is true even if they are under attack by enemy </w:t>
      </w:r>
      <w:hyperlink r:id="rId542" w:tooltip="Clan Castle" w:history="1">
        <w:r w:rsidRPr="00811E91">
          <w:rPr>
            <w:rStyle w:val="Hyperlink"/>
            <w:lang w:val="en-CA"/>
          </w:rPr>
          <w:t>Clan Castle</w:t>
        </w:r>
      </w:hyperlink>
      <w:r w:rsidRPr="00811E91">
        <w:rPr>
          <w:lang w:val="en-CA"/>
        </w:rPr>
        <w:t> </w:t>
      </w:r>
      <w:hyperlink r:id="rId543" w:tooltip="Troops" w:history="1">
        <w:r w:rsidRPr="00811E91">
          <w:rPr>
            <w:rStyle w:val="Hyperlink"/>
            <w:lang w:val="en-CA"/>
          </w:rPr>
          <w:t>troops</w:t>
        </w:r>
      </w:hyperlink>
      <w:r w:rsidRPr="00811E91">
        <w:rPr>
          <w:lang w:val="en-CA"/>
        </w:rPr>
        <w:t>, </w:t>
      </w:r>
      <w:hyperlink r:id="rId544" w:tooltip="Heroes" w:history="1">
        <w:r w:rsidRPr="00811E91">
          <w:rPr>
            <w:rStyle w:val="Hyperlink"/>
            <w:lang w:val="en-CA"/>
          </w:rPr>
          <w:t>heroes</w:t>
        </w:r>
      </w:hyperlink>
      <w:r w:rsidRPr="00811E91">
        <w:rPr>
          <w:lang w:val="en-CA"/>
        </w:rPr>
        <w:t> or </w:t>
      </w:r>
      <w:hyperlink r:id="rId545" w:tooltip="Skeleton Trap" w:history="1">
        <w:r w:rsidRPr="00811E91">
          <w:rPr>
            <w:rStyle w:val="Hyperlink"/>
            <w:lang w:val="en-CA"/>
          </w:rPr>
          <w:t>Skeleton Trap</w:t>
        </w:r>
      </w:hyperlink>
      <w:r w:rsidRPr="00811E91">
        <w:rPr>
          <w:lang w:val="en-CA"/>
        </w:rPr>
        <w:t> skeletons. Note that like all </w:t>
      </w:r>
      <w:hyperlink r:id="rId546" w:tooltip="Troops" w:history="1">
        <w:r w:rsidRPr="00811E91">
          <w:rPr>
            <w:rStyle w:val="Hyperlink"/>
            <w:lang w:val="en-CA"/>
          </w:rPr>
          <w:t>troops</w:t>
        </w:r>
      </w:hyperlink>
      <w:r w:rsidRPr="00811E91">
        <w:rPr>
          <w:lang w:val="en-CA"/>
        </w:rPr>
        <w:t> that prioritize </w:t>
      </w:r>
      <w:hyperlink r:id="rId547" w:tooltip="Resource Buildings" w:history="1">
        <w:r w:rsidRPr="00811E91">
          <w:rPr>
            <w:rStyle w:val="Hyperlink"/>
            <w:lang w:val="en-CA"/>
          </w:rPr>
          <w:t>resources</w:t>
        </w:r>
      </w:hyperlink>
      <w:r w:rsidRPr="00811E91">
        <w:rPr>
          <w:lang w:val="en-CA"/>
        </w:rPr>
        <w:t>, Goblins consider the </w:t>
      </w:r>
      <w:hyperlink r:id="rId548" w:tooltip="Clan Castle" w:history="1">
        <w:r w:rsidRPr="00811E91">
          <w:rPr>
            <w:rStyle w:val="Hyperlink"/>
            <w:lang w:val="en-CA"/>
          </w:rPr>
          <w:t>Clan Castle</w:t>
        </w:r>
      </w:hyperlink>
      <w:r w:rsidRPr="00811E91">
        <w:rPr>
          <w:lang w:val="en-CA"/>
        </w:rPr>
        <w:t> or the </w:t>
      </w:r>
      <w:hyperlink r:id="rId549" w:tooltip="Town Hall" w:history="1">
        <w:r w:rsidRPr="00811E91">
          <w:rPr>
            <w:rStyle w:val="Hyperlink"/>
            <w:lang w:val="en-CA"/>
          </w:rPr>
          <w:t>Town Hall</w:t>
        </w:r>
      </w:hyperlink>
      <w:r w:rsidRPr="00811E91">
        <w:rPr>
          <w:lang w:val="en-CA"/>
        </w:rPr>
        <w:t> to be </w:t>
      </w:r>
      <w:hyperlink r:id="rId550" w:tooltip="Resource Buildings" w:history="1">
        <w:r w:rsidRPr="00811E91">
          <w:rPr>
            <w:rStyle w:val="Hyperlink"/>
            <w:lang w:val="en-CA"/>
          </w:rPr>
          <w:t>resource buildings</w:t>
        </w:r>
      </w:hyperlink>
      <w:r w:rsidRPr="00811E91">
        <w:rPr>
          <w:lang w:val="en-CA"/>
        </w:rPr>
        <w:t> regardless of whether or not they contain loot and whether or not the Town Hall is at level 12 and has its </w:t>
      </w:r>
      <w:hyperlink r:id="rId551" w:tooltip="Giga Tesla" w:history="1">
        <w:r w:rsidRPr="00811E91">
          <w:rPr>
            <w:rStyle w:val="Hyperlink"/>
            <w:lang w:val="en-CA"/>
          </w:rPr>
          <w:t>Giga Tesla</w:t>
        </w:r>
      </w:hyperlink>
      <w:r w:rsidRPr="00811E91">
        <w:rPr>
          <w:lang w:val="en-CA"/>
        </w:rPr>
        <w:t> triggered; Goblins will preferentially target them in addition to causing double damage to them.</w:t>
      </w:r>
      <w:r w:rsidRPr="00811E91">
        <w:rPr>
          <w:lang w:val="en-CA"/>
        </w:rPr>
        <w:br/>
        <w:t>Once all </w:t>
      </w:r>
      <w:hyperlink r:id="rId552" w:tooltip="Resource Buildings" w:history="1">
        <w:r w:rsidRPr="00811E91">
          <w:rPr>
            <w:rStyle w:val="Hyperlink"/>
            <w:lang w:val="en-CA"/>
          </w:rPr>
          <w:t>resource buildings</w:t>
        </w:r>
      </w:hyperlink>
      <w:r w:rsidRPr="00811E91">
        <w:rPr>
          <w:lang w:val="en-CA"/>
        </w:rPr>
        <w:t> are destroyed, Goblins become like any other </w:t>
      </w:r>
      <w:hyperlink r:id="rId553" w:tooltip="Troops" w:history="1">
        <w:r w:rsidRPr="00811E91">
          <w:rPr>
            <w:rStyle w:val="Hyperlink"/>
            <w:lang w:val="en-CA"/>
          </w:rPr>
          <w:t>troop</w:t>
        </w:r>
      </w:hyperlink>
      <w:r w:rsidRPr="00811E91">
        <w:rPr>
          <w:lang w:val="en-CA"/>
        </w:rPr>
        <w:t> with no preferred target; they will attack the nearest building to them regardless of type, and will turn and attack enemy </w:t>
      </w:r>
      <w:hyperlink r:id="rId554" w:tooltip="Troops" w:history="1">
        <w:r w:rsidRPr="00811E91">
          <w:rPr>
            <w:rStyle w:val="Hyperlink"/>
            <w:lang w:val="en-CA"/>
          </w:rPr>
          <w:t>units</w:t>
        </w:r>
      </w:hyperlink>
      <w:r w:rsidRPr="00811E91">
        <w:rPr>
          <w:lang w:val="en-CA"/>
        </w:rPr>
        <w:t> if they become aware of any nearby.</w:t>
      </w:r>
    </w:p>
    <w:p w:rsidR="00811E91" w:rsidRPr="00811E91" w:rsidRDefault="00811E91" w:rsidP="00811E91">
      <w:pPr>
        <w:numPr>
          <w:ilvl w:val="1"/>
          <w:numId w:val="31"/>
        </w:numPr>
        <w:rPr>
          <w:lang w:val="en-CA"/>
        </w:rPr>
      </w:pPr>
      <w:r w:rsidRPr="00811E91">
        <w:rPr>
          <w:lang w:val="en-CA"/>
        </w:rPr>
        <w:t>The Goblin is the fastest ground unit in the game. Its speed allows it to outrun certain defenses and traps, such as the </w:t>
      </w:r>
      <w:hyperlink r:id="rId555" w:tooltip="Spring Trap" w:history="1">
        <w:r w:rsidRPr="00811E91">
          <w:rPr>
            <w:rStyle w:val="Hyperlink"/>
            <w:lang w:val="en-CA"/>
          </w:rPr>
          <w:t>Spring Trap</w:t>
        </w:r>
      </w:hyperlink>
      <w:r w:rsidRPr="00811E91">
        <w:rPr>
          <w:lang w:val="en-CA"/>
        </w:rPr>
        <w:t>.</w:t>
      </w:r>
    </w:p>
    <w:p w:rsidR="00811E91" w:rsidRPr="00811E91" w:rsidRDefault="00A02F7D" w:rsidP="00811E91">
      <w:pPr>
        <w:rPr>
          <w:lang w:val="en-CA"/>
        </w:rPr>
      </w:pPr>
      <w:r>
        <w:rPr>
          <w:lang w:val="en-CA"/>
        </w:rPr>
        <w:pict>
          <v:rect id="_x0000_i1060" style="width:0;height:1.5pt" o:hralign="center" o:hrstd="t" o:hrnoshade="t" o:hr="t" fillcolor="#3a3a3a" stroked="f"/>
        </w:pict>
      </w:r>
    </w:p>
    <w:p w:rsidR="00811E91" w:rsidRPr="00811E91" w:rsidRDefault="00811E91" w:rsidP="00811E91">
      <w:pPr>
        <w:numPr>
          <w:ilvl w:val="0"/>
          <w:numId w:val="32"/>
        </w:numPr>
        <w:rPr>
          <w:lang w:val="en-CA"/>
        </w:rPr>
      </w:pPr>
      <w:r w:rsidRPr="00811E91">
        <w:rPr>
          <w:b/>
          <w:bCs/>
          <w:lang w:val="en-CA"/>
        </w:rPr>
        <w:t>Offensive Strategy</w:t>
      </w:r>
    </w:p>
    <w:p w:rsidR="00811E91" w:rsidRPr="00811E91" w:rsidRDefault="00811E91" w:rsidP="00811E91">
      <w:pPr>
        <w:numPr>
          <w:ilvl w:val="1"/>
          <w:numId w:val="32"/>
        </w:numPr>
        <w:rPr>
          <w:lang w:val="en-CA"/>
        </w:rPr>
      </w:pPr>
      <w:r w:rsidRPr="00811E91">
        <w:rPr>
          <w:lang w:val="en-CA"/>
        </w:rPr>
        <w:t>Goblins are great for stealing </w:t>
      </w:r>
      <w:hyperlink r:id="rId556" w:tooltip="Resources" w:history="1">
        <w:r w:rsidRPr="00811E91">
          <w:rPr>
            <w:rStyle w:val="Hyperlink"/>
            <w:lang w:val="en-CA"/>
          </w:rPr>
          <w:t>resources</w:t>
        </w:r>
      </w:hyperlink>
      <w:r w:rsidRPr="00811E91">
        <w:rPr>
          <w:lang w:val="en-CA"/>
        </w:rPr>
        <w:t>. First, use </w:t>
      </w:r>
      <w:hyperlink r:id="rId557" w:tooltip="Wall Breaker" w:history="1">
        <w:r w:rsidRPr="00811E91">
          <w:rPr>
            <w:rStyle w:val="Hyperlink"/>
            <w:lang w:val="en-CA"/>
          </w:rPr>
          <w:t>Wall Breakers</w:t>
        </w:r>
      </w:hyperlink>
      <w:r w:rsidRPr="00811E91">
        <w:rPr>
          <w:lang w:val="en-CA"/>
        </w:rPr>
        <w:t> to clear a route to Storages and </w:t>
      </w:r>
      <w:hyperlink r:id="rId558" w:tooltip="Gold Mine" w:history="1">
        <w:r w:rsidRPr="00811E91">
          <w:rPr>
            <w:rStyle w:val="Hyperlink"/>
            <w:lang w:val="en-CA"/>
          </w:rPr>
          <w:t>Mines</w:t>
        </w:r>
      </w:hyperlink>
      <w:r w:rsidRPr="00811E91">
        <w:rPr>
          <w:lang w:val="en-CA"/>
        </w:rPr>
        <w:t>/</w:t>
      </w:r>
      <w:hyperlink r:id="rId559" w:tooltip="Elixir Collector" w:history="1">
        <w:r w:rsidRPr="00811E91">
          <w:rPr>
            <w:rStyle w:val="Hyperlink"/>
            <w:lang w:val="en-CA"/>
          </w:rPr>
          <w:t>Collectors</w:t>
        </w:r>
      </w:hyperlink>
      <w:r w:rsidRPr="00811E91">
        <w:rPr>
          <w:lang w:val="en-CA"/>
        </w:rPr>
        <w:t>. Then, use </w:t>
      </w:r>
      <w:hyperlink r:id="rId560" w:tooltip="Barbarian" w:history="1">
        <w:r w:rsidRPr="00811E91">
          <w:rPr>
            <w:rStyle w:val="Hyperlink"/>
            <w:lang w:val="en-CA"/>
          </w:rPr>
          <w:t>Barbarians</w:t>
        </w:r>
      </w:hyperlink>
      <w:r w:rsidRPr="00811E91">
        <w:rPr>
          <w:lang w:val="en-CA"/>
        </w:rPr>
        <w:t>, </w:t>
      </w:r>
      <w:hyperlink r:id="rId561" w:tooltip="Giant" w:history="1">
        <w:r w:rsidRPr="00811E91">
          <w:rPr>
            <w:rStyle w:val="Hyperlink"/>
            <w:lang w:val="en-CA"/>
          </w:rPr>
          <w:t>Giants</w:t>
        </w:r>
      </w:hyperlink>
      <w:r w:rsidRPr="00811E91">
        <w:rPr>
          <w:lang w:val="en-CA"/>
        </w:rPr>
        <w:t> or any other higher-health units to distract </w:t>
      </w:r>
      <w:hyperlink r:id="rId562" w:tooltip="Mortar" w:history="1">
        <w:r w:rsidRPr="00811E91">
          <w:rPr>
            <w:rStyle w:val="Hyperlink"/>
            <w:lang w:val="en-CA"/>
          </w:rPr>
          <w:t>Mortars</w:t>
        </w:r>
      </w:hyperlink>
      <w:r w:rsidRPr="00811E91">
        <w:rPr>
          <w:lang w:val="en-CA"/>
        </w:rPr>
        <w:t> and </w:t>
      </w:r>
      <w:hyperlink r:id="rId563" w:tooltip="Wizard Tower" w:history="1">
        <w:r w:rsidRPr="00811E91">
          <w:rPr>
            <w:rStyle w:val="Hyperlink"/>
            <w:lang w:val="en-CA"/>
          </w:rPr>
          <w:t>Wizard Towers</w:t>
        </w:r>
      </w:hyperlink>
      <w:r w:rsidRPr="00811E91">
        <w:rPr>
          <w:lang w:val="en-CA"/>
        </w:rPr>
        <w:t> while the Goblins deplete the resources. Or you can simply destroy the splash-damage defenses first.</w:t>
      </w:r>
    </w:p>
    <w:p w:rsidR="00811E91" w:rsidRPr="00811E91" w:rsidRDefault="00811E91" w:rsidP="00811E91">
      <w:pPr>
        <w:numPr>
          <w:ilvl w:val="2"/>
          <w:numId w:val="32"/>
        </w:numPr>
        <w:rPr>
          <w:lang w:val="en-CA"/>
        </w:rPr>
      </w:pPr>
      <w:r w:rsidRPr="00811E91">
        <w:rPr>
          <w:lang w:val="en-CA"/>
        </w:rPr>
        <w:t>An alternative to </w:t>
      </w:r>
      <w:hyperlink r:id="rId564" w:tooltip="Wall Breaker" w:history="1">
        <w:r w:rsidRPr="00811E91">
          <w:rPr>
            <w:rStyle w:val="Hyperlink"/>
            <w:lang w:val="en-CA"/>
          </w:rPr>
          <w:t>Wall Breakers</w:t>
        </w:r>
      </w:hyperlink>
      <w:r w:rsidRPr="00811E91">
        <w:rPr>
          <w:lang w:val="en-CA"/>
        </w:rPr>
        <w:t> is the </w:t>
      </w:r>
      <w:hyperlink r:id="rId565" w:tooltip="Jump Spell" w:history="1">
        <w:r w:rsidRPr="00811E91">
          <w:rPr>
            <w:rStyle w:val="Hyperlink"/>
            <w:lang w:val="en-CA"/>
          </w:rPr>
          <w:t>Jump Spell</w:t>
        </w:r>
      </w:hyperlink>
      <w:r w:rsidRPr="00811E91">
        <w:rPr>
          <w:lang w:val="en-CA"/>
        </w:rPr>
        <w:t>, which helps guide Goblins over the walls and directly into the riches inside, however this is much more expensive.</w:t>
      </w:r>
    </w:p>
    <w:p w:rsidR="00811E91" w:rsidRPr="00811E91" w:rsidRDefault="00811E91" w:rsidP="00811E91">
      <w:pPr>
        <w:numPr>
          <w:ilvl w:val="1"/>
          <w:numId w:val="32"/>
        </w:numPr>
        <w:rPr>
          <w:lang w:val="en-CA"/>
        </w:rPr>
      </w:pPr>
      <w:r w:rsidRPr="00811E91">
        <w:rPr>
          <w:lang w:val="en-CA"/>
        </w:rPr>
        <w:t>Like </w:t>
      </w:r>
      <w:hyperlink r:id="rId566" w:tooltip="Archer" w:history="1">
        <w:r w:rsidRPr="00811E91">
          <w:rPr>
            <w:rStyle w:val="Hyperlink"/>
            <w:lang w:val="en-CA"/>
          </w:rPr>
          <w:t>Archers</w:t>
        </w:r>
      </w:hyperlink>
      <w:r w:rsidRPr="00811E91">
        <w:rPr>
          <w:lang w:val="en-CA"/>
        </w:rPr>
        <w:t>, the Goblin's greatest weakness is splash-damaging structures (i.e. </w:t>
      </w:r>
      <w:hyperlink r:id="rId567" w:tooltip="Wizard Tower" w:history="1">
        <w:r w:rsidRPr="00811E91">
          <w:rPr>
            <w:rStyle w:val="Hyperlink"/>
            <w:lang w:val="en-CA"/>
          </w:rPr>
          <w:t>Wizard Towers</w:t>
        </w:r>
      </w:hyperlink>
      <w:r w:rsidRPr="00811E91">
        <w:rPr>
          <w:lang w:val="en-CA"/>
        </w:rPr>
        <w:t>, </w:t>
      </w:r>
      <w:hyperlink r:id="rId568" w:tooltip="Mortar" w:history="1">
        <w:r w:rsidRPr="00811E91">
          <w:rPr>
            <w:rStyle w:val="Hyperlink"/>
            <w:lang w:val="en-CA"/>
          </w:rPr>
          <w:t>Mortars</w:t>
        </w:r>
      </w:hyperlink>
      <w:r w:rsidRPr="00811E91">
        <w:rPr>
          <w:lang w:val="en-CA"/>
        </w:rPr>
        <w:t>). Most </w:t>
      </w:r>
      <w:hyperlink r:id="rId569" w:tooltip="Wizard Tower" w:history="1">
        <w:r w:rsidRPr="00811E91">
          <w:rPr>
            <w:rStyle w:val="Hyperlink"/>
            <w:lang w:val="en-CA"/>
          </w:rPr>
          <w:t>Wizard Towers</w:t>
        </w:r>
      </w:hyperlink>
      <w:r w:rsidRPr="00811E91">
        <w:rPr>
          <w:lang w:val="en-CA"/>
        </w:rPr>
        <w:t> and </w:t>
      </w:r>
      <w:hyperlink r:id="rId570" w:tooltip="Mortar" w:history="1">
        <w:r w:rsidRPr="00811E91">
          <w:rPr>
            <w:rStyle w:val="Hyperlink"/>
            <w:lang w:val="en-CA"/>
          </w:rPr>
          <w:t>Mortars</w:t>
        </w:r>
      </w:hyperlink>
      <w:r w:rsidRPr="00811E91">
        <w:rPr>
          <w:lang w:val="en-CA"/>
        </w:rPr>
        <w:t> can kill Goblins in one shot. To combat this, send in Goblins in waves rather than spawning them all at once. Alternatively, you could send in </w:t>
      </w:r>
      <w:hyperlink r:id="rId571" w:tooltip="Giant" w:history="1">
        <w:r w:rsidRPr="00811E91">
          <w:rPr>
            <w:rStyle w:val="Hyperlink"/>
            <w:lang w:val="en-CA"/>
          </w:rPr>
          <w:t>Giants</w:t>
        </w:r>
      </w:hyperlink>
      <w:r w:rsidRPr="00811E91">
        <w:rPr>
          <w:lang w:val="en-CA"/>
        </w:rPr>
        <w:t> and </w:t>
      </w:r>
      <w:hyperlink r:id="rId572" w:tooltip="Barbarian" w:history="1">
        <w:r w:rsidRPr="00811E91">
          <w:rPr>
            <w:rStyle w:val="Hyperlink"/>
            <w:lang w:val="en-CA"/>
          </w:rPr>
          <w:t>Barbarians</w:t>
        </w:r>
      </w:hyperlink>
      <w:r w:rsidRPr="00811E91">
        <w:rPr>
          <w:lang w:val="en-CA"/>
        </w:rPr>
        <w:t> and let them serve as distractions while the Goblins get the </w:t>
      </w:r>
      <w:hyperlink r:id="rId573" w:tooltip="Resources" w:history="1">
        <w:r w:rsidRPr="00811E91">
          <w:rPr>
            <w:rStyle w:val="Hyperlink"/>
            <w:lang w:val="en-CA"/>
          </w:rPr>
          <w:t>resources</w:t>
        </w:r>
      </w:hyperlink>
      <w:r w:rsidRPr="00811E91">
        <w:rPr>
          <w:lang w:val="en-CA"/>
        </w:rPr>
        <w:t>.</w:t>
      </w:r>
    </w:p>
    <w:p w:rsidR="00811E91" w:rsidRPr="00811E91" w:rsidRDefault="00811E91" w:rsidP="00811E91">
      <w:pPr>
        <w:numPr>
          <w:ilvl w:val="1"/>
          <w:numId w:val="32"/>
        </w:numPr>
        <w:rPr>
          <w:lang w:val="en-CA"/>
        </w:rPr>
      </w:pPr>
      <w:r w:rsidRPr="00811E91">
        <w:rPr>
          <w:lang w:val="en-CA"/>
        </w:rPr>
        <w:t>Another good strategy is to place a couple of Goblins after the defenses are destroyed to help clean up any remaining buildings before time runs out. Since they are fast, they can speed over to buildings far away from each other. And if there are resources in the center, the Goblins will go right to it and ignore the other buildings.</w:t>
      </w:r>
    </w:p>
    <w:p w:rsidR="00811E91" w:rsidRPr="00811E91" w:rsidRDefault="00811E91" w:rsidP="00811E91">
      <w:pPr>
        <w:numPr>
          <w:ilvl w:val="1"/>
          <w:numId w:val="32"/>
        </w:numPr>
        <w:rPr>
          <w:lang w:val="en-CA"/>
        </w:rPr>
      </w:pPr>
      <w:r w:rsidRPr="00811E91">
        <w:rPr>
          <w:lang w:val="en-CA"/>
        </w:rPr>
        <w:t>Goblins are excellent at triggering </w:t>
      </w:r>
      <w:hyperlink r:id="rId574" w:tooltip="Traps" w:history="1">
        <w:r w:rsidRPr="00811E91">
          <w:rPr>
            <w:rStyle w:val="Hyperlink"/>
            <w:lang w:val="en-CA"/>
          </w:rPr>
          <w:t>Traps</w:t>
        </w:r>
      </w:hyperlink>
      <w:r w:rsidRPr="00811E91">
        <w:rPr>
          <w:lang w:val="en-CA"/>
        </w:rPr>
        <w:t> (especially </w:t>
      </w:r>
      <w:hyperlink r:id="rId575" w:anchor="Bomb" w:tooltip="Traps" w:history="1">
        <w:r w:rsidRPr="00811E91">
          <w:rPr>
            <w:rStyle w:val="Hyperlink"/>
            <w:lang w:val="en-CA"/>
          </w:rPr>
          <w:t>Bombs</w:t>
        </w:r>
      </w:hyperlink>
      <w:r w:rsidRPr="00811E91">
        <w:rPr>
          <w:lang w:val="en-CA"/>
        </w:rPr>
        <w:t>), as their movement speed can allow them to get out of range before it detonates. This is especially helpful in the </w:t>
      </w:r>
      <w:hyperlink r:id="rId576" w:tooltip="Single Player Campaign" w:history="1">
        <w:r w:rsidRPr="00811E91">
          <w:rPr>
            <w:rStyle w:val="Hyperlink"/>
            <w:lang w:val="en-CA"/>
          </w:rPr>
          <w:t>Single Player Campaign</w:t>
        </w:r>
      </w:hyperlink>
      <w:r w:rsidRPr="00811E91">
        <w:rPr>
          <w:lang w:val="en-CA"/>
        </w:rPr>
        <w:t> where there are often a large number of </w:t>
      </w:r>
      <w:hyperlink r:id="rId577" w:tooltip="Bomb" w:history="1">
        <w:r w:rsidRPr="00811E91">
          <w:rPr>
            <w:rStyle w:val="Hyperlink"/>
            <w:lang w:val="en-CA"/>
          </w:rPr>
          <w:t>Bombs</w:t>
        </w:r>
      </w:hyperlink>
      <w:r w:rsidRPr="00811E91">
        <w:rPr>
          <w:lang w:val="en-CA"/>
        </w:rPr>
        <w:t> in predictable places.</w:t>
      </w:r>
    </w:p>
    <w:p w:rsidR="00811E91" w:rsidRPr="00811E91" w:rsidRDefault="00811E91" w:rsidP="00811E91">
      <w:pPr>
        <w:numPr>
          <w:ilvl w:val="1"/>
          <w:numId w:val="32"/>
        </w:numPr>
        <w:rPr>
          <w:lang w:val="en-CA"/>
        </w:rPr>
      </w:pPr>
      <w:r w:rsidRPr="00811E91">
        <w:rPr>
          <w:lang w:val="en-CA"/>
        </w:rPr>
        <w:t>You can also spawn Goblin hordes, for their attack speed and power can destroy many buildings. When all resource buildings have been destroyed, they will attack anything.</w:t>
      </w:r>
    </w:p>
    <w:p w:rsidR="00811E91" w:rsidRPr="00811E91" w:rsidRDefault="00811E91" w:rsidP="00811E91">
      <w:pPr>
        <w:numPr>
          <w:ilvl w:val="1"/>
          <w:numId w:val="32"/>
        </w:numPr>
        <w:rPr>
          <w:lang w:val="en-CA"/>
        </w:rPr>
      </w:pPr>
      <w:r w:rsidRPr="00811E91">
        <w:rPr>
          <w:lang w:val="en-CA"/>
        </w:rPr>
        <w:t>Goblins can trigger </w:t>
      </w:r>
      <w:hyperlink r:id="rId578" w:tooltip="Spring Trap" w:history="1">
        <w:r w:rsidRPr="00811E91">
          <w:rPr>
            <w:rStyle w:val="Hyperlink"/>
            <w:lang w:val="en-CA"/>
          </w:rPr>
          <w:t>Spring Traps</w:t>
        </w:r>
      </w:hyperlink>
      <w:r w:rsidRPr="00811E91">
        <w:rPr>
          <w:lang w:val="en-CA"/>
        </w:rPr>
        <w:t> without dying unless they stop on top of the </w:t>
      </w:r>
      <w:hyperlink r:id="rId579" w:tooltip="Spring Trap" w:history="1">
        <w:r w:rsidRPr="00811E91">
          <w:rPr>
            <w:rStyle w:val="Hyperlink"/>
            <w:lang w:val="en-CA"/>
          </w:rPr>
          <w:t>Spring Trap</w:t>
        </w:r>
      </w:hyperlink>
      <w:r w:rsidRPr="00811E91">
        <w:rPr>
          <w:lang w:val="en-CA"/>
        </w:rPr>
        <w:t>.</w:t>
      </w:r>
    </w:p>
    <w:p w:rsidR="00811E91" w:rsidRPr="00811E91" w:rsidRDefault="00811E91" w:rsidP="00811E91">
      <w:pPr>
        <w:numPr>
          <w:ilvl w:val="1"/>
          <w:numId w:val="32"/>
        </w:numPr>
        <w:rPr>
          <w:lang w:val="en-CA"/>
        </w:rPr>
      </w:pPr>
      <w:r w:rsidRPr="00811E91">
        <w:rPr>
          <w:lang w:val="en-CA"/>
        </w:rPr>
        <w:t>Goblins are usually not viewed as a good </w:t>
      </w:r>
      <w:hyperlink r:id="rId580" w:tooltip="Army" w:history="1">
        <w:r w:rsidRPr="00811E91">
          <w:rPr>
            <w:rStyle w:val="Hyperlink"/>
            <w:lang w:val="en-CA"/>
          </w:rPr>
          <w:t>troop</w:t>
        </w:r>
      </w:hyperlink>
      <w:r w:rsidRPr="00811E91">
        <w:rPr>
          <w:lang w:val="en-CA"/>
        </w:rPr>
        <w:t> for getting </w:t>
      </w:r>
      <w:hyperlink r:id="rId581" w:tooltip="Trophies" w:history="1">
        <w:r w:rsidRPr="00811E91">
          <w:rPr>
            <w:rStyle w:val="Hyperlink"/>
            <w:lang w:val="en-CA"/>
          </w:rPr>
          <w:t>Trophies</w:t>
        </w:r>
      </w:hyperlink>
      <w:r w:rsidRPr="00811E91">
        <w:rPr>
          <w:lang w:val="en-CA"/>
        </w:rPr>
        <w:t>, however they can be useful in small amounts.</w:t>
      </w:r>
    </w:p>
    <w:p w:rsidR="00811E91" w:rsidRPr="00811E91" w:rsidRDefault="00811E91" w:rsidP="00811E91">
      <w:pPr>
        <w:numPr>
          <w:ilvl w:val="2"/>
          <w:numId w:val="32"/>
        </w:numPr>
        <w:rPr>
          <w:lang w:val="en-CA"/>
        </w:rPr>
      </w:pPr>
      <w:r w:rsidRPr="00811E91">
        <w:rPr>
          <w:lang w:val="en-CA"/>
        </w:rPr>
        <w:t>For example, if you are doing a revenge and you think your </w:t>
      </w:r>
      <w:hyperlink r:id="rId582" w:tooltip="Army" w:history="1">
        <w:r w:rsidRPr="00811E91">
          <w:rPr>
            <w:rStyle w:val="Hyperlink"/>
            <w:lang w:val="en-CA"/>
          </w:rPr>
          <w:t>units</w:t>
        </w:r>
      </w:hyperlink>
      <w:r w:rsidRPr="00811E91">
        <w:rPr>
          <w:lang w:val="en-CA"/>
        </w:rPr>
        <w:t> might go to the sides instead of into the middle because of resource buildings outside the </w:t>
      </w:r>
      <w:hyperlink r:id="rId583" w:tooltip="Walls" w:history="1">
        <w:r w:rsidRPr="00811E91">
          <w:rPr>
            <w:rStyle w:val="Hyperlink"/>
            <w:lang w:val="en-CA"/>
          </w:rPr>
          <w:t>Walls</w:t>
        </w:r>
      </w:hyperlink>
      <w:r w:rsidRPr="00811E91">
        <w:rPr>
          <w:lang w:val="en-CA"/>
        </w:rPr>
        <w:t>, you can use 5 Goblins per resource building to clear the way for your </w:t>
      </w:r>
      <w:hyperlink r:id="rId584" w:tooltip="Army" w:history="1">
        <w:r w:rsidRPr="00811E91">
          <w:rPr>
            <w:rStyle w:val="Hyperlink"/>
            <w:lang w:val="en-CA"/>
          </w:rPr>
          <w:t>troops</w:t>
        </w:r>
      </w:hyperlink>
      <w:r w:rsidRPr="00811E91">
        <w:rPr>
          <w:lang w:val="en-CA"/>
        </w:rPr>
        <w:t> so they go in the middle.</w:t>
      </w:r>
    </w:p>
    <w:p w:rsidR="00811E91" w:rsidRPr="00811E91" w:rsidRDefault="00811E91" w:rsidP="00811E91">
      <w:pPr>
        <w:numPr>
          <w:ilvl w:val="2"/>
          <w:numId w:val="32"/>
        </w:numPr>
        <w:rPr>
          <w:lang w:val="en-CA"/>
        </w:rPr>
      </w:pPr>
      <w:r w:rsidRPr="00811E91">
        <w:rPr>
          <w:lang w:val="en-CA"/>
        </w:rPr>
        <w:t>Also, Goblins can be useful at the end of attacks. If you didn't get to 50% and all your other </w:t>
      </w:r>
      <w:hyperlink r:id="rId585" w:tooltip="Army" w:history="1">
        <w:r w:rsidRPr="00811E91">
          <w:rPr>
            <w:rStyle w:val="Hyperlink"/>
            <w:lang w:val="en-CA"/>
          </w:rPr>
          <w:t>troops</w:t>
        </w:r>
      </w:hyperlink>
      <w:r w:rsidRPr="00811E91">
        <w:rPr>
          <w:lang w:val="en-CA"/>
        </w:rPr>
        <w:t> died you may be able to use Goblins to destroy a few </w:t>
      </w:r>
      <w:hyperlink r:id="rId586" w:tooltip="Gold Mine" w:history="1">
        <w:r w:rsidRPr="00811E91">
          <w:rPr>
            <w:rStyle w:val="Hyperlink"/>
            <w:lang w:val="en-CA"/>
          </w:rPr>
          <w:t>mines</w:t>
        </w:r>
      </w:hyperlink>
      <w:r w:rsidRPr="00811E91">
        <w:rPr>
          <w:lang w:val="en-CA"/>
        </w:rPr>
        <w:t> and </w:t>
      </w:r>
      <w:hyperlink r:id="rId587" w:tooltip="Elixir Collector" w:history="1">
        <w:r w:rsidRPr="00811E91">
          <w:rPr>
            <w:rStyle w:val="Hyperlink"/>
            <w:lang w:val="en-CA"/>
          </w:rPr>
          <w:t>collectors</w:t>
        </w:r>
      </w:hyperlink>
      <w:r w:rsidRPr="00811E91">
        <w:rPr>
          <w:lang w:val="en-CA"/>
        </w:rPr>
        <w:t> to get you over 50%.</w:t>
      </w:r>
    </w:p>
    <w:p w:rsidR="00811E91" w:rsidRPr="00811E91" w:rsidRDefault="00811E91" w:rsidP="00811E91">
      <w:pPr>
        <w:numPr>
          <w:ilvl w:val="2"/>
          <w:numId w:val="32"/>
        </w:numPr>
        <w:rPr>
          <w:lang w:val="en-CA"/>
        </w:rPr>
      </w:pPr>
      <w:r w:rsidRPr="00811E91">
        <w:rPr>
          <w:lang w:val="en-CA"/>
        </w:rPr>
        <w:t>If your main attack missed the </w:t>
      </w:r>
      <w:hyperlink r:id="rId588" w:tooltip="Town Hall" w:history="1">
        <w:r w:rsidRPr="00811E91">
          <w:rPr>
            <w:rStyle w:val="Hyperlink"/>
            <w:lang w:val="en-CA"/>
          </w:rPr>
          <w:t>Town Hall</w:t>
        </w:r>
      </w:hyperlink>
      <w:r w:rsidRPr="00811E91">
        <w:rPr>
          <w:lang w:val="en-CA"/>
        </w:rPr>
        <w:t> but destroyed most of the defenses nearby then goblins are perfect for picking up another star for the attack.</w:t>
      </w:r>
    </w:p>
    <w:p w:rsidR="00811E91" w:rsidRPr="00811E91" w:rsidRDefault="00811E91" w:rsidP="00811E91">
      <w:pPr>
        <w:numPr>
          <w:ilvl w:val="1"/>
          <w:numId w:val="32"/>
        </w:numPr>
        <w:rPr>
          <w:lang w:val="en-CA"/>
        </w:rPr>
      </w:pPr>
      <w:r w:rsidRPr="00811E91">
        <w:rPr>
          <w:lang w:val="en-CA"/>
        </w:rPr>
        <w:lastRenderedPageBreak/>
        <w:t>Goblins are a great choice as clean up </w:t>
      </w:r>
      <w:hyperlink r:id="rId589" w:tooltip="Army" w:history="1">
        <w:r w:rsidRPr="00811E91">
          <w:rPr>
            <w:rStyle w:val="Hyperlink"/>
            <w:lang w:val="en-CA"/>
          </w:rPr>
          <w:t>Troops</w:t>
        </w:r>
      </w:hyperlink>
      <w:r w:rsidRPr="00811E91">
        <w:rPr>
          <w:lang w:val="en-CA"/>
        </w:rPr>
        <w:t> for </w:t>
      </w:r>
      <w:hyperlink r:id="rId590" w:tooltip="Clan Wars" w:history="1">
        <w:r w:rsidRPr="00811E91">
          <w:rPr>
            <w:rStyle w:val="Hyperlink"/>
            <w:lang w:val="en-CA"/>
          </w:rPr>
          <w:t>War</w:t>
        </w:r>
      </w:hyperlink>
      <w:r w:rsidRPr="00811E91">
        <w:rPr>
          <w:lang w:val="en-CA"/>
        </w:rPr>
        <w:t> attacks for </w:t>
      </w:r>
      <w:hyperlink r:id="rId591" w:tooltip="Town Hall" w:history="1">
        <w:r w:rsidRPr="00811E91">
          <w:rPr>
            <w:rStyle w:val="Hyperlink"/>
            <w:lang w:val="en-CA"/>
          </w:rPr>
          <w:t>Town Hall</w:t>
        </w:r>
      </w:hyperlink>
      <w:r w:rsidRPr="00811E91">
        <w:rPr>
          <w:lang w:val="en-CA"/>
        </w:rPr>
        <w:t> 8-9 players since majority of the leftover buildings are </w:t>
      </w:r>
      <w:hyperlink r:id="rId592" w:tooltip="Resource Buildings" w:history="1">
        <w:r w:rsidRPr="00811E91">
          <w:rPr>
            <w:rStyle w:val="Hyperlink"/>
            <w:lang w:val="en-CA"/>
          </w:rPr>
          <w:t>Resource Buildings</w:t>
        </w:r>
      </w:hyperlink>
      <w:r w:rsidRPr="00811E91">
        <w:rPr>
          <w:lang w:val="en-CA"/>
        </w:rPr>
        <w:t> which makes Goblins extremely effective to prevent time shortage.</w:t>
      </w:r>
    </w:p>
    <w:p w:rsidR="00811E91" w:rsidRPr="00811E91" w:rsidRDefault="00811E91" w:rsidP="00811E91">
      <w:pPr>
        <w:numPr>
          <w:ilvl w:val="1"/>
          <w:numId w:val="32"/>
        </w:numPr>
        <w:rPr>
          <w:lang w:val="en-CA"/>
        </w:rPr>
      </w:pPr>
      <w:r w:rsidRPr="00811E91">
        <w:rPr>
          <w:lang w:val="en-CA"/>
        </w:rPr>
        <w:t>Because Goblins also target the </w:t>
      </w:r>
      <w:hyperlink r:id="rId593" w:tooltip="Town Hall" w:history="1">
        <w:r w:rsidRPr="00811E91">
          <w:rPr>
            <w:rStyle w:val="Hyperlink"/>
            <w:lang w:val="en-CA"/>
          </w:rPr>
          <w:t>Town Hall</w:t>
        </w:r>
      </w:hyperlink>
      <w:r w:rsidRPr="00811E91">
        <w:rPr>
          <w:lang w:val="en-CA"/>
        </w:rPr>
        <w:t>, they can be useful for destroying the </w:t>
      </w:r>
      <w:hyperlink r:id="rId594" w:tooltip="Town Hall" w:history="1">
        <w:r w:rsidRPr="00811E91">
          <w:rPr>
            <w:rStyle w:val="Hyperlink"/>
            <w:lang w:val="en-CA"/>
          </w:rPr>
          <w:t>Town Hall</w:t>
        </w:r>
      </w:hyperlink>
      <w:r w:rsidRPr="00811E91">
        <w:rPr>
          <w:lang w:val="en-CA"/>
        </w:rPr>
        <w:t> while </w:t>
      </w:r>
      <w:hyperlink r:id="rId595" w:tooltip="Defensive Buildings" w:history="1">
        <w:r w:rsidRPr="00811E91">
          <w:rPr>
            <w:rStyle w:val="Hyperlink"/>
            <w:lang w:val="en-CA"/>
          </w:rPr>
          <w:t>defenses</w:t>
        </w:r>
      </w:hyperlink>
      <w:r w:rsidRPr="00811E91">
        <w:rPr>
          <w:lang w:val="en-CA"/>
        </w:rPr>
        <w:t> are distracted by other </w:t>
      </w:r>
      <w:hyperlink r:id="rId596" w:tooltip="Army" w:history="1">
        <w:r w:rsidRPr="00811E91">
          <w:rPr>
            <w:rStyle w:val="Hyperlink"/>
            <w:lang w:val="en-CA"/>
          </w:rPr>
          <w:t>units</w:t>
        </w:r>
      </w:hyperlink>
      <w:r w:rsidRPr="00811E91">
        <w:rPr>
          <w:lang w:val="en-CA"/>
        </w:rPr>
        <w:t> to obtain a star.</w:t>
      </w:r>
    </w:p>
    <w:p w:rsidR="00811E91" w:rsidRPr="00811E91" w:rsidRDefault="00811E91" w:rsidP="00811E91">
      <w:pPr>
        <w:numPr>
          <w:ilvl w:val="0"/>
          <w:numId w:val="32"/>
        </w:numPr>
        <w:rPr>
          <w:lang w:val="en-CA"/>
        </w:rPr>
      </w:pPr>
      <w:r w:rsidRPr="00811E91">
        <w:rPr>
          <w:b/>
          <w:bCs/>
          <w:lang w:val="en-CA"/>
        </w:rPr>
        <w:t>Defensive Strategy</w:t>
      </w:r>
    </w:p>
    <w:p w:rsidR="00811E91" w:rsidRPr="00811E91" w:rsidRDefault="00811E91" w:rsidP="00811E91">
      <w:pPr>
        <w:numPr>
          <w:ilvl w:val="1"/>
          <w:numId w:val="32"/>
        </w:numPr>
        <w:rPr>
          <w:lang w:val="en-CA"/>
        </w:rPr>
      </w:pPr>
      <w:r w:rsidRPr="00811E91">
        <w:rPr>
          <w:lang w:val="en-CA"/>
        </w:rPr>
        <w:t>Although generally not viewed as the best defensive </w:t>
      </w:r>
      <w:hyperlink r:id="rId597" w:tooltip="Army" w:history="1">
        <w:r w:rsidRPr="00811E91">
          <w:rPr>
            <w:rStyle w:val="Hyperlink"/>
            <w:lang w:val="en-CA"/>
          </w:rPr>
          <w:t>troop</w:t>
        </w:r>
      </w:hyperlink>
      <w:r w:rsidRPr="00811E91">
        <w:rPr>
          <w:lang w:val="en-CA"/>
        </w:rPr>
        <w:t>, Goblins are still useful as </w:t>
      </w:r>
      <w:hyperlink r:id="rId598" w:tooltip="Clan Castle" w:history="1">
        <w:r w:rsidRPr="00811E91">
          <w:rPr>
            <w:rStyle w:val="Hyperlink"/>
            <w:lang w:val="en-CA"/>
          </w:rPr>
          <w:t>Clan Castle</w:t>
        </w:r>
      </w:hyperlink>
      <w:hyperlink r:id="rId599" w:tooltip="Army" w:history="1">
        <w:r w:rsidRPr="00811E91">
          <w:rPr>
            <w:rStyle w:val="Hyperlink"/>
            <w:lang w:val="en-CA"/>
          </w:rPr>
          <w:t>troops</w:t>
        </w:r>
      </w:hyperlink>
      <w:r w:rsidRPr="00811E91">
        <w:rPr>
          <w:lang w:val="en-CA"/>
        </w:rPr>
        <w:t>. As there are no </w:t>
      </w:r>
      <w:hyperlink r:id="rId600" w:tooltip="Resources" w:history="1">
        <w:r w:rsidRPr="00811E91">
          <w:rPr>
            <w:rStyle w:val="Hyperlink"/>
            <w:lang w:val="en-CA"/>
          </w:rPr>
          <w:t>resources</w:t>
        </w:r>
      </w:hyperlink>
      <w:r w:rsidRPr="00811E91">
        <w:rPr>
          <w:lang w:val="en-CA"/>
        </w:rPr>
        <w:t> to target, Goblins will attack the enemy very quickly compared to the other </w:t>
      </w:r>
      <w:hyperlink r:id="rId601" w:tooltip="Army" w:history="1">
        <w:r w:rsidRPr="00811E91">
          <w:rPr>
            <w:rStyle w:val="Hyperlink"/>
            <w:lang w:val="en-CA"/>
          </w:rPr>
          <w:t>troops</w:t>
        </w:r>
      </w:hyperlink>
      <w:r w:rsidRPr="00811E91">
        <w:rPr>
          <w:lang w:val="en-CA"/>
        </w:rPr>
        <w:t>.</w:t>
      </w:r>
    </w:p>
    <w:p w:rsidR="00811E91" w:rsidRPr="00811E91" w:rsidRDefault="00811E91" w:rsidP="00811E91">
      <w:pPr>
        <w:numPr>
          <w:ilvl w:val="1"/>
          <w:numId w:val="32"/>
        </w:numPr>
        <w:rPr>
          <w:lang w:val="en-CA"/>
        </w:rPr>
      </w:pPr>
      <w:r w:rsidRPr="00811E91">
        <w:rPr>
          <w:lang w:val="en-CA"/>
        </w:rPr>
        <w:t>Goblins have the highest damage of any of the low health </w:t>
      </w:r>
      <w:hyperlink r:id="rId602" w:tooltip="Army" w:history="1">
        <w:r w:rsidRPr="00811E91">
          <w:rPr>
            <w:rStyle w:val="Hyperlink"/>
            <w:lang w:val="en-CA"/>
          </w:rPr>
          <w:t>troops</w:t>
        </w:r>
      </w:hyperlink>
      <w:r w:rsidRPr="00811E91">
        <w:rPr>
          <w:lang w:val="en-CA"/>
        </w:rPr>
        <w:t> and can engage the enemy units quickly due to their fast movement speed. They are particularly proficient at taking out small numbers of </w:t>
      </w:r>
      <w:hyperlink r:id="rId603" w:tooltip="Giant" w:history="1">
        <w:r w:rsidRPr="00811E91">
          <w:rPr>
            <w:rStyle w:val="Hyperlink"/>
            <w:lang w:val="en-CA"/>
          </w:rPr>
          <w:t>Giants</w:t>
        </w:r>
      </w:hyperlink>
      <w:r w:rsidRPr="00811E91">
        <w:rPr>
          <w:lang w:val="en-CA"/>
        </w:rPr>
        <w:t> on defense. </w:t>
      </w:r>
    </w:p>
    <w:p w:rsidR="00811E91" w:rsidRPr="00811E91" w:rsidRDefault="00811E91" w:rsidP="00811E91">
      <w:pPr>
        <w:numPr>
          <w:ilvl w:val="1"/>
          <w:numId w:val="32"/>
        </w:numPr>
        <w:rPr>
          <w:lang w:val="en-CA"/>
        </w:rPr>
      </w:pPr>
      <w:r w:rsidRPr="00811E91">
        <w:rPr>
          <w:lang w:val="en-CA"/>
        </w:rPr>
        <w:t>When </w:t>
      </w:r>
      <w:hyperlink r:id="rId604" w:tooltip="Layouts" w:history="1">
        <w:r w:rsidRPr="00811E91">
          <w:rPr>
            <w:rStyle w:val="Hyperlink"/>
            <w:lang w:val="en-CA"/>
          </w:rPr>
          <w:t>designing your base</w:t>
        </w:r>
      </w:hyperlink>
      <w:r w:rsidRPr="00811E91">
        <w:rPr>
          <w:lang w:val="en-CA"/>
        </w:rPr>
        <w:t> to defend against Goblins, it is useful to place your </w:t>
      </w:r>
      <w:hyperlink r:id="rId605" w:tooltip="Defensive Buildings" w:history="1">
        <w:r w:rsidRPr="00811E91">
          <w:rPr>
            <w:rStyle w:val="Hyperlink"/>
            <w:lang w:val="en-CA"/>
          </w:rPr>
          <w:t>defenses</w:t>
        </w:r>
      </w:hyperlink>
      <w:r w:rsidRPr="00811E91">
        <w:rPr>
          <w:lang w:val="en-CA"/>
        </w:rPr>
        <w:t> strategically to cover all </w:t>
      </w:r>
      <w:hyperlink r:id="rId606" w:tooltip="Resource Buildings" w:history="1">
        <w:r w:rsidRPr="00811E91">
          <w:rPr>
            <w:rStyle w:val="Hyperlink"/>
            <w:lang w:val="en-CA"/>
          </w:rPr>
          <w:t>resource buildings</w:t>
        </w:r>
      </w:hyperlink>
      <w:r w:rsidRPr="00811E91">
        <w:rPr>
          <w:lang w:val="en-CA"/>
        </w:rPr>
        <w:t>. Most importantly, make sure your </w:t>
      </w:r>
      <w:hyperlink r:id="rId607" w:tooltip="Wizard Tower" w:history="1">
        <w:r w:rsidRPr="00811E91">
          <w:rPr>
            <w:rStyle w:val="Hyperlink"/>
            <w:lang w:val="en-CA"/>
          </w:rPr>
          <w:t>Wizard Towers</w:t>
        </w:r>
      </w:hyperlink>
      <w:r w:rsidRPr="00811E91">
        <w:rPr>
          <w:lang w:val="en-CA"/>
        </w:rPr>
        <w:t> and </w:t>
      </w:r>
      <w:hyperlink r:id="rId608" w:tooltip="Mortar" w:history="1">
        <w:r w:rsidRPr="00811E91">
          <w:rPr>
            <w:rStyle w:val="Hyperlink"/>
            <w:lang w:val="en-CA"/>
          </w:rPr>
          <w:t>Mortars</w:t>
        </w:r>
      </w:hyperlink>
      <w:r w:rsidRPr="00811E91">
        <w:rPr>
          <w:lang w:val="en-CA"/>
        </w:rPr>
        <w:t> are within range, as otherwise Goblins will make short work of your </w:t>
      </w:r>
      <w:hyperlink r:id="rId609" w:tooltip="Resources" w:history="1">
        <w:r w:rsidRPr="00811E91">
          <w:rPr>
            <w:rStyle w:val="Hyperlink"/>
            <w:lang w:val="en-CA"/>
          </w:rPr>
          <w:t>Resources</w:t>
        </w:r>
      </w:hyperlink>
      <w:r w:rsidRPr="00811E91">
        <w:rPr>
          <w:lang w:val="en-CA"/>
        </w:rPr>
        <w:t>.</w:t>
      </w:r>
    </w:p>
    <w:p w:rsidR="00811E91" w:rsidRPr="00811E91" w:rsidRDefault="00A02F7D" w:rsidP="00811E91">
      <w:pPr>
        <w:rPr>
          <w:lang w:val="en-CA"/>
        </w:rPr>
      </w:pPr>
      <w:r>
        <w:rPr>
          <w:lang w:val="en-CA"/>
        </w:rPr>
        <w:pict>
          <v:rect id="_x0000_i1061" style="width:0;height:1.5pt" o:hralign="center" o:hrstd="t" o:hrnoshade="t" o:hr="t" fillcolor="#3a3a3a" stroked="f"/>
        </w:pict>
      </w:r>
    </w:p>
    <w:p w:rsidR="00811E91" w:rsidRPr="00811E91" w:rsidRDefault="00811E91" w:rsidP="00811E91">
      <w:pPr>
        <w:numPr>
          <w:ilvl w:val="0"/>
          <w:numId w:val="33"/>
        </w:numPr>
        <w:rPr>
          <w:lang w:val="en-CA"/>
        </w:rPr>
      </w:pPr>
      <w:r w:rsidRPr="00811E91">
        <w:rPr>
          <w:b/>
          <w:bCs/>
          <w:lang w:val="en-CA"/>
        </w:rPr>
        <w:t>Upgrade Differences</w:t>
      </w:r>
    </w:p>
    <w:p w:rsidR="00811E91" w:rsidRPr="00811E91" w:rsidRDefault="00811E91" w:rsidP="00811E91">
      <w:pPr>
        <w:numPr>
          <w:ilvl w:val="1"/>
          <w:numId w:val="33"/>
        </w:numPr>
        <w:rPr>
          <w:lang w:val="en-CA"/>
        </w:rPr>
      </w:pPr>
      <w:r w:rsidRPr="00811E91">
        <w:rPr>
          <w:lang w:val="en-CA"/>
        </w:rPr>
        <w:t>The Goblin undergoes significant visual changes at levels 3, 5 and 7.</w:t>
      </w:r>
    </w:p>
    <w:p w:rsidR="00811E91" w:rsidRPr="00811E91" w:rsidRDefault="00811E91" w:rsidP="00811E91">
      <w:pPr>
        <w:numPr>
          <w:ilvl w:val="2"/>
          <w:numId w:val="33"/>
        </w:numPr>
        <w:rPr>
          <w:lang w:val="en-CA"/>
        </w:rPr>
      </w:pPr>
      <w:r w:rsidRPr="00811E91">
        <w:rPr>
          <w:lang w:val="en-CA"/>
        </w:rPr>
        <w:t>Upon first receiving the Goblin his appearance is that of a small, green creature with large pointy ears, red eyes with green pupils and a red-tipped nose. The Goblin wears red suspenders, brown pants and shoes. He also has a large sack, which is used for carrying resources stolen from the enemy.</w:t>
      </w:r>
    </w:p>
    <w:p w:rsidR="00811E91" w:rsidRPr="00811E91" w:rsidRDefault="00811E91" w:rsidP="00811E91">
      <w:pPr>
        <w:numPr>
          <w:ilvl w:val="2"/>
          <w:numId w:val="33"/>
        </w:numPr>
        <w:rPr>
          <w:lang w:val="en-CA"/>
        </w:rPr>
      </w:pPr>
      <w:r w:rsidRPr="00811E91">
        <w:rPr>
          <w:lang w:val="en-CA"/>
        </w:rPr>
        <w:t>At level 3, the Goblin’s bag receives light brown stripes on the sides of it.</w:t>
      </w:r>
    </w:p>
    <w:p w:rsidR="00811E91" w:rsidRPr="00811E91" w:rsidRDefault="00811E91" w:rsidP="00811E91">
      <w:pPr>
        <w:numPr>
          <w:ilvl w:val="2"/>
          <w:numId w:val="33"/>
        </w:numPr>
        <w:rPr>
          <w:lang w:val="en-CA"/>
        </w:rPr>
      </w:pPr>
      <w:r w:rsidRPr="00811E91">
        <w:rPr>
          <w:lang w:val="en-CA"/>
        </w:rPr>
        <w:t>At level 5, the Goblin’s bag turns all light brown and he also gains a red mohawk.</w:t>
      </w:r>
    </w:p>
    <w:p w:rsidR="00811E91" w:rsidRPr="00811E91" w:rsidRDefault="00811E91" w:rsidP="00811E91">
      <w:pPr>
        <w:numPr>
          <w:ilvl w:val="2"/>
          <w:numId w:val="33"/>
        </w:numPr>
        <w:rPr>
          <w:lang w:val="en-CA"/>
        </w:rPr>
      </w:pPr>
      <w:r w:rsidRPr="00811E91">
        <w:rPr>
          <w:lang w:val="en-CA"/>
        </w:rPr>
        <w:t>At level 6, the Goblin gains a red leather cape and a golden necklace.</w:t>
      </w:r>
    </w:p>
    <w:p w:rsidR="00811E91" w:rsidRPr="00811E91" w:rsidRDefault="00811E91" w:rsidP="00811E91">
      <w:pPr>
        <w:numPr>
          <w:ilvl w:val="2"/>
          <w:numId w:val="33"/>
        </w:numPr>
        <w:rPr>
          <w:lang w:val="en-CA"/>
        </w:rPr>
      </w:pPr>
      <w:r w:rsidRPr="00811E91">
        <w:rPr>
          <w:lang w:val="en-CA"/>
        </w:rPr>
        <w:t>At level 7, the Goblin's mohawk turns bright orange and becomes squared off at the back. His sack also grows bigger.</w:t>
      </w:r>
    </w:p>
    <w:p w:rsidR="00811E91" w:rsidRPr="00811E91" w:rsidRDefault="00A02F7D" w:rsidP="00811E91">
      <w:pPr>
        <w:rPr>
          <w:lang w:val="en-CA"/>
        </w:rPr>
      </w:pPr>
      <w:r>
        <w:rPr>
          <w:lang w:val="en-CA"/>
        </w:rPr>
        <w:pict>
          <v:rect id="_x0000_i1062" style="width:0;height:1.5pt" o:hralign="center" o:hrstd="t" o:hrnoshade="t" o:hr="t" fillcolor="#3a3a3a" stroked="f"/>
        </w:pict>
      </w:r>
    </w:p>
    <w:p w:rsidR="00811E91" w:rsidRPr="00811E91" w:rsidRDefault="00811E91" w:rsidP="00811E91">
      <w:pPr>
        <w:numPr>
          <w:ilvl w:val="0"/>
          <w:numId w:val="34"/>
        </w:numPr>
        <w:rPr>
          <w:lang w:val="en-CA"/>
        </w:rPr>
      </w:pPr>
      <w:r w:rsidRPr="00811E91">
        <w:rPr>
          <w:b/>
          <w:bCs/>
          <w:lang w:val="en-CA"/>
        </w:rPr>
        <w:t>Trivia</w:t>
      </w:r>
    </w:p>
    <w:p w:rsidR="00811E91" w:rsidRPr="00811E91" w:rsidRDefault="00811E91" w:rsidP="00811E91">
      <w:pPr>
        <w:numPr>
          <w:ilvl w:val="1"/>
          <w:numId w:val="34"/>
        </w:numPr>
        <w:rPr>
          <w:lang w:val="en-CA"/>
        </w:rPr>
      </w:pPr>
      <w:r w:rsidRPr="00811E91">
        <w:rPr>
          <w:lang w:val="en-CA"/>
        </w:rPr>
        <w:t>Goblins are the main antagonist in the </w:t>
      </w:r>
      <w:hyperlink r:id="rId610" w:tooltip="Single Player Campaign" w:history="1">
        <w:r w:rsidRPr="00811E91">
          <w:rPr>
            <w:rStyle w:val="Hyperlink"/>
            <w:lang w:val="en-CA"/>
          </w:rPr>
          <w:t>Single Player Campaign</w:t>
        </w:r>
      </w:hyperlink>
      <w:r w:rsidRPr="00811E91">
        <w:rPr>
          <w:lang w:val="en-CA"/>
        </w:rPr>
        <w:t>, despite the fact that you can train them as part of your army. Your own Goblins seem to have no compunction about attacking their NPC brethren.</w:t>
      </w:r>
    </w:p>
    <w:p w:rsidR="00811E91" w:rsidRPr="00811E91" w:rsidRDefault="00811E91" w:rsidP="00811E91">
      <w:pPr>
        <w:numPr>
          <w:ilvl w:val="1"/>
          <w:numId w:val="34"/>
        </w:numPr>
        <w:rPr>
          <w:lang w:val="en-CA"/>
        </w:rPr>
      </w:pPr>
      <w:r w:rsidRPr="00811E91">
        <w:rPr>
          <w:lang w:val="en-CA"/>
        </w:rPr>
        <w:t>Oddly, the two CPU Goblins spawned during the tutorial ignore your </w:t>
      </w:r>
      <w:hyperlink r:id="rId611" w:tooltip="Gold Mine" w:history="1">
        <w:r w:rsidRPr="00811E91">
          <w:rPr>
            <w:rStyle w:val="Hyperlink"/>
            <w:lang w:val="en-CA"/>
          </w:rPr>
          <w:t>Gold Mine</w:t>
        </w:r>
      </w:hyperlink>
      <w:r w:rsidRPr="00811E91">
        <w:rPr>
          <w:lang w:val="en-CA"/>
        </w:rPr>
        <w:t> and go straight to the </w:t>
      </w:r>
      <w:hyperlink r:id="rId612" w:tooltip="Cannon" w:history="1">
        <w:r w:rsidRPr="00811E91">
          <w:rPr>
            <w:rStyle w:val="Hyperlink"/>
            <w:lang w:val="en-CA"/>
          </w:rPr>
          <w:t>Cannon</w:t>
        </w:r>
      </w:hyperlink>
      <w:r w:rsidRPr="00811E91">
        <w:rPr>
          <w:lang w:val="en-CA"/>
        </w:rPr>
        <w:t>.</w:t>
      </w:r>
    </w:p>
    <w:p w:rsidR="00811E91" w:rsidRPr="00811E91" w:rsidRDefault="00811E91" w:rsidP="00811E91">
      <w:pPr>
        <w:numPr>
          <w:ilvl w:val="1"/>
          <w:numId w:val="34"/>
        </w:numPr>
        <w:rPr>
          <w:lang w:val="en-CA"/>
        </w:rPr>
      </w:pPr>
      <w:r w:rsidRPr="00811E91">
        <w:rPr>
          <w:lang w:val="en-CA"/>
        </w:rPr>
        <w:t>When you tap on the </w:t>
      </w:r>
      <w:hyperlink r:id="rId613" w:tooltip="Army Camp" w:history="1">
        <w:r w:rsidRPr="00811E91">
          <w:rPr>
            <w:rStyle w:val="Hyperlink"/>
            <w:lang w:val="en-CA"/>
          </w:rPr>
          <w:t>Army Camp</w:t>
        </w:r>
      </w:hyperlink>
      <w:r w:rsidRPr="00811E91">
        <w:rPr>
          <w:lang w:val="en-CA"/>
        </w:rPr>
        <w:t> the Goblins stationed there all turn and look to their left for a brief moment.</w:t>
      </w:r>
    </w:p>
    <w:p w:rsidR="00811E91" w:rsidRPr="00811E91" w:rsidRDefault="00811E91" w:rsidP="00811E91">
      <w:pPr>
        <w:numPr>
          <w:ilvl w:val="1"/>
          <w:numId w:val="34"/>
        </w:numPr>
        <w:rPr>
          <w:lang w:val="en-CA"/>
        </w:rPr>
      </w:pPr>
      <w:r w:rsidRPr="00811E91">
        <w:rPr>
          <w:lang w:val="en-CA"/>
        </w:rPr>
        <w:t>Goblins and </w:t>
      </w:r>
      <w:hyperlink r:id="rId614" w:tooltip="Minion" w:history="1">
        <w:r w:rsidRPr="00811E91">
          <w:rPr>
            <w:rStyle w:val="Hyperlink"/>
            <w:lang w:val="en-CA"/>
          </w:rPr>
          <w:t>Minions</w:t>
        </w:r>
      </w:hyperlink>
      <w:r w:rsidRPr="00811E91">
        <w:rPr>
          <w:lang w:val="en-CA"/>
        </w:rPr>
        <w:t> are the fastest moving units in the Home Village.</w:t>
      </w:r>
    </w:p>
    <w:p w:rsidR="00811E91" w:rsidRPr="00811E91" w:rsidRDefault="00811E91" w:rsidP="00811E91">
      <w:pPr>
        <w:numPr>
          <w:ilvl w:val="1"/>
          <w:numId w:val="34"/>
        </w:numPr>
        <w:rPr>
          <w:lang w:val="en-CA"/>
        </w:rPr>
      </w:pPr>
      <w:r w:rsidRPr="00811E91">
        <w:rPr>
          <w:lang w:val="en-CA"/>
        </w:rPr>
        <w:t>You can have a maximum of 280 Goblins at one time in a complete set of fully upgraded </w:t>
      </w:r>
      <w:hyperlink r:id="rId615" w:tooltip="Army Camp" w:history="1">
        <w:r w:rsidRPr="00811E91">
          <w:rPr>
            <w:rStyle w:val="Hyperlink"/>
            <w:lang w:val="en-CA"/>
          </w:rPr>
          <w:t>Army Camps</w:t>
        </w:r>
      </w:hyperlink>
      <w:r w:rsidRPr="00811E91">
        <w:rPr>
          <w:lang w:val="en-CA"/>
        </w:rPr>
        <w:t>. This number increases to 320 if you include the 40 that can fit into a fully upgraded </w:t>
      </w:r>
      <w:hyperlink r:id="rId616" w:tooltip="Clan Castle" w:history="1">
        <w:r w:rsidRPr="00811E91">
          <w:rPr>
            <w:rStyle w:val="Hyperlink"/>
            <w:lang w:val="en-CA"/>
          </w:rPr>
          <w:t>Clan Castle</w:t>
        </w:r>
      </w:hyperlink>
      <w:r w:rsidRPr="00811E91">
        <w:rPr>
          <w:lang w:val="en-CA"/>
        </w:rPr>
        <w:t>. On the battlefield, you can clone an additional 90 Goblins with three fully upgraded </w:t>
      </w:r>
      <w:hyperlink r:id="rId617" w:tooltip="Clone Spell" w:history="1">
        <w:r w:rsidRPr="00811E91">
          <w:rPr>
            <w:rStyle w:val="Hyperlink"/>
            <w:lang w:val="en-CA"/>
          </w:rPr>
          <w:t>Clone Spells</w:t>
        </w:r>
      </w:hyperlink>
      <w:r w:rsidRPr="00811E91">
        <w:rPr>
          <w:lang w:val="en-CA"/>
        </w:rPr>
        <w:t>.</w:t>
      </w:r>
    </w:p>
    <w:p w:rsidR="00811E91" w:rsidRPr="00811E91" w:rsidRDefault="00811E91" w:rsidP="00811E91">
      <w:pPr>
        <w:numPr>
          <w:ilvl w:val="1"/>
          <w:numId w:val="34"/>
        </w:numPr>
        <w:rPr>
          <w:lang w:val="en-CA"/>
        </w:rPr>
      </w:pPr>
      <w:r w:rsidRPr="00811E91">
        <w:rPr>
          <w:lang w:val="en-CA"/>
        </w:rPr>
        <w:t>Goblins have the second highest damage-per-second of any troop on a per-housing space basis, after the Wizard (52 DPS at level 7, slightly lower than the level 8 Wizard).</w:t>
      </w:r>
    </w:p>
    <w:p w:rsidR="00811E91" w:rsidRPr="00811E91" w:rsidRDefault="00811E91" w:rsidP="00811E91">
      <w:pPr>
        <w:numPr>
          <w:ilvl w:val="1"/>
          <w:numId w:val="34"/>
        </w:numPr>
        <w:rPr>
          <w:lang w:val="en-CA"/>
        </w:rPr>
      </w:pPr>
      <w:r w:rsidRPr="00811E91">
        <w:rPr>
          <w:lang w:val="en-CA"/>
        </w:rPr>
        <w:t>The Goblins from the </w:t>
      </w:r>
      <w:hyperlink r:id="rId618" w:tooltip="Single Player Campaign" w:history="1">
        <w:r w:rsidRPr="00811E91">
          <w:rPr>
            <w:rStyle w:val="Hyperlink"/>
            <w:lang w:val="en-CA"/>
          </w:rPr>
          <w:t>Single Player Campaign</w:t>
        </w:r>
      </w:hyperlink>
      <w:r w:rsidRPr="00811E91">
        <w:rPr>
          <w:lang w:val="en-CA"/>
        </w:rPr>
        <w:t> look the same as the Goblin </w:t>
      </w:r>
      <w:hyperlink r:id="rId619" w:tooltip="Army" w:history="1">
        <w:r w:rsidRPr="00811E91">
          <w:rPr>
            <w:rStyle w:val="Hyperlink"/>
            <w:lang w:val="en-CA"/>
          </w:rPr>
          <w:t>troop</w:t>
        </w:r>
      </w:hyperlink>
      <w:r w:rsidRPr="00811E91">
        <w:rPr>
          <w:lang w:val="en-CA"/>
        </w:rPr>
        <w:t>; however, they don't attack and immediately retreat into the </w:t>
      </w:r>
      <w:hyperlink r:id="rId620" w:tooltip="Town Hall" w:history="1">
        <w:r w:rsidRPr="00811E91">
          <w:rPr>
            <w:rStyle w:val="Hyperlink"/>
            <w:lang w:val="en-CA"/>
          </w:rPr>
          <w:t>Town Hall</w:t>
        </w:r>
      </w:hyperlink>
      <w:r w:rsidRPr="00811E91">
        <w:rPr>
          <w:lang w:val="en-CA"/>
        </w:rPr>
        <w:t>, in a similar fashion to the </w:t>
      </w:r>
      <w:hyperlink r:id="rId621" w:tooltip="Villager" w:history="1">
        <w:r w:rsidRPr="00811E91">
          <w:rPr>
            <w:rStyle w:val="Hyperlink"/>
            <w:lang w:val="en-CA"/>
          </w:rPr>
          <w:t>Villagers</w:t>
        </w:r>
      </w:hyperlink>
      <w:r w:rsidRPr="00811E91">
        <w:rPr>
          <w:lang w:val="en-CA"/>
        </w:rPr>
        <w:t> and </w:t>
      </w:r>
      <w:hyperlink r:id="rId622" w:tooltip="Builder" w:history="1">
        <w:r w:rsidRPr="00811E91">
          <w:rPr>
            <w:rStyle w:val="Hyperlink"/>
            <w:lang w:val="en-CA"/>
          </w:rPr>
          <w:t>Builders</w:t>
        </w:r>
      </w:hyperlink>
      <w:r w:rsidRPr="00811E91">
        <w:rPr>
          <w:lang w:val="en-CA"/>
        </w:rPr>
        <w:t> in players' bases.</w:t>
      </w:r>
    </w:p>
    <w:p w:rsidR="00811E91" w:rsidRPr="00811E91" w:rsidRDefault="00811E91" w:rsidP="00811E91">
      <w:pPr>
        <w:numPr>
          <w:ilvl w:val="1"/>
          <w:numId w:val="34"/>
        </w:numPr>
        <w:rPr>
          <w:lang w:val="en-CA"/>
        </w:rPr>
      </w:pPr>
      <w:r w:rsidRPr="00811E91">
        <w:rPr>
          <w:lang w:val="en-CA"/>
        </w:rPr>
        <w:t>They are the only </w:t>
      </w:r>
      <w:hyperlink r:id="rId623" w:tooltip="Category:Ground Troops" w:history="1">
        <w:r w:rsidRPr="00811E91">
          <w:rPr>
            <w:rStyle w:val="Hyperlink"/>
            <w:lang w:val="en-CA"/>
          </w:rPr>
          <w:t>ground unit</w:t>
        </w:r>
      </w:hyperlink>
      <w:r w:rsidRPr="00811E91">
        <w:rPr>
          <w:lang w:val="en-CA"/>
        </w:rPr>
        <w:t> known to be faster than a </w:t>
      </w:r>
      <w:hyperlink r:id="rId624" w:tooltip="Spring Trap" w:history="1">
        <w:r w:rsidRPr="00811E91">
          <w:rPr>
            <w:rStyle w:val="Hyperlink"/>
            <w:lang w:val="en-CA"/>
          </w:rPr>
          <w:t>Spring Trap</w:t>
        </w:r>
      </w:hyperlink>
      <w:r w:rsidRPr="00811E91">
        <w:rPr>
          <w:lang w:val="en-CA"/>
        </w:rPr>
        <w:t>. This does </w:t>
      </w:r>
      <w:r w:rsidRPr="00811E91">
        <w:rPr>
          <w:b/>
          <w:bCs/>
          <w:lang w:val="en-CA"/>
        </w:rPr>
        <w:t>not</w:t>
      </w:r>
      <w:r w:rsidRPr="00811E91">
        <w:rPr>
          <w:lang w:val="en-CA"/>
        </w:rPr>
        <w:t> mean they are not </w:t>
      </w:r>
      <w:r w:rsidRPr="00811E91">
        <w:rPr>
          <w:i/>
          <w:iCs/>
          <w:lang w:val="en-CA"/>
        </w:rPr>
        <w:t>affected</w:t>
      </w:r>
      <w:r w:rsidRPr="00811E91">
        <w:rPr>
          <w:lang w:val="en-CA"/>
        </w:rPr>
        <w:t> by the </w:t>
      </w:r>
      <w:hyperlink r:id="rId625" w:tooltip="Spring Trap" w:history="1">
        <w:r w:rsidRPr="00811E91">
          <w:rPr>
            <w:rStyle w:val="Hyperlink"/>
            <w:lang w:val="en-CA"/>
          </w:rPr>
          <w:t>Spring Trap</w:t>
        </w:r>
      </w:hyperlink>
      <w:r w:rsidRPr="00811E91">
        <w:rPr>
          <w:lang w:val="en-CA"/>
        </w:rPr>
        <w:t>. For example, if there is a large group of Goblins running over the </w:t>
      </w:r>
      <w:hyperlink r:id="rId626" w:tooltip="Spring Trap" w:history="1">
        <w:r w:rsidRPr="00811E91">
          <w:rPr>
            <w:rStyle w:val="Hyperlink"/>
            <w:lang w:val="en-CA"/>
          </w:rPr>
          <w:t>Spring Trap</w:t>
        </w:r>
      </w:hyperlink>
      <w:r w:rsidRPr="00811E91">
        <w:rPr>
          <w:lang w:val="en-CA"/>
        </w:rPr>
        <w:t>, the front Goblins will release the </w:t>
      </w:r>
      <w:hyperlink r:id="rId627" w:tooltip="Spring Trap" w:history="1">
        <w:r w:rsidRPr="00811E91">
          <w:rPr>
            <w:rStyle w:val="Hyperlink"/>
            <w:lang w:val="en-CA"/>
          </w:rPr>
          <w:t>Spring Trap</w:t>
        </w:r>
      </w:hyperlink>
      <w:r w:rsidRPr="00811E91">
        <w:rPr>
          <w:lang w:val="en-CA"/>
        </w:rPr>
        <w:t xml:space="preserve">, run quickly over it, thus causing the Goblins in the back to be sprung </w:t>
      </w:r>
      <w:r w:rsidRPr="00811E91">
        <w:rPr>
          <w:lang w:val="en-CA"/>
        </w:rPr>
        <w:lastRenderedPageBreak/>
        <w:t>by the </w:t>
      </w:r>
      <w:hyperlink r:id="rId628" w:tooltip="Spring Trap" w:history="1">
        <w:r w:rsidRPr="00811E91">
          <w:rPr>
            <w:rStyle w:val="Hyperlink"/>
            <w:lang w:val="en-CA"/>
          </w:rPr>
          <w:t>Spring Trap</w:t>
        </w:r>
      </w:hyperlink>
      <w:r w:rsidRPr="00811E91">
        <w:rPr>
          <w:lang w:val="en-CA"/>
        </w:rPr>
        <w:t>. Goblins can also outrun other traps, however, like the spring trap, they are not immune.</w:t>
      </w:r>
    </w:p>
    <w:p w:rsidR="00811E91" w:rsidRPr="00811E91" w:rsidRDefault="00811E91" w:rsidP="00811E91">
      <w:pPr>
        <w:numPr>
          <w:ilvl w:val="1"/>
          <w:numId w:val="34"/>
        </w:numPr>
        <w:rPr>
          <w:lang w:val="en-CA"/>
        </w:rPr>
      </w:pPr>
      <w:r w:rsidRPr="00811E91">
        <w:rPr>
          <w:lang w:val="en-CA"/>
        </w:rPr>
        <w:t>Although </w:t>
      </w:r>
      <w:hyperlink r:id="rId629" w:tooltip="Builder's Hut" w:history="1">
        <w:r w:rsidRPr="00811E91">
          <w:rPr>
            <w:rStyle w:val="Hyperlink"/>
            <w:lang w:val="en-CA"/>
          </w:rPr>
          <w:t>Builder's Huts</w:t>
        </w:r>
      </w:hyperlink>
      <w:r w:rsidRPr="00811E91">
        <w:rPr>
          <w:lang w:val="en-CA"/>
        </w:rPr>
        <w:t> are considered as </w:t>
      </w:r>
      <w:hyperlink r:id="rId630" w:tooltip="Resource Buildings" w:history="1">
        <w:r w:rsidRPr="00811E91">
          <w:rPr>
            <w:rStyle w:val="Hyperlink"/>
            <w:lang w:val="en-CA"/>
          </w:rPr>
          <w:t>resource buildings</w:t>
        </w:r>
      </w:hyperlink>
      <w:r w:rsidRPr="00811E91">
        <w:rPr>
          <w:lang w:val="en-CA"/>
        </w:rPr>
        <w:t>, Goblins do not treat them as such and will ignore them until all other </w:t>
      </w:r>
      <w:hyperlink r:id="rId631" w:tooltip="Resource Buildings" w:history="1">
        <w:r w:rsidRPr="00811E91">
          <w:rPr>
            <w:rStyle w:val="Hyperlink"/>
            <w:lang w:val="en-CA"/>
          </w:rPr>
          <w:t>resource buildings</w:t>
        </w:r>
      </w:hyperlink>
      <w:r w:rsidRPr="00811E91">
        <w:rPr>
          <w:lang w:val="en-CA"/>
        </w:rPr>
        <w:t> are destroyed.</w:t>
      </w:r>
    </w:p>
    <w:p w:rsidR="00811E91" w:rsidRPr="00811E91" w:rsidRDefault="00811E91" w:rsidP="00811E91">
      <w:pPr>
        <w:numPr>
          <w:ilvl w:val="1"/>
          <w:numId w:val="34"/>
        </w:numPr>
        <w:rPr>
          <w:lang w:val="en-CA"/>
        </w:rPr>
      </w:pPr>
      <w:r w:rsidRPr="00811E91">
        <w:rPr>
          <w:lang w:val="en-CA"/>
        </w:rPr>
        <w:t>As of the </w:t>
      </w:r>
      <w:hyperlink r:id="rId632" w:anchor="Version_6.407_-_11th_December_2014_.22Winter_is_here.21.22" w:tooltip="Version History" w:history="1">
        <w:r w:rsidRPr="00811E91">
          <w:rPr>
            <w:rStyle w:val="Hyperlink"/>
            <w:lang w:val="en-CA"/>
          </w:rPr>
          <w:t>Winter 2014 update</w:t>
        </w:r>
      </w:hyperlink>
      <w:r w:rsidRPr="00811E91">
        <w:rPr>
          <w:lang w:val="en-CA"/>
        </w:rPr>
        <w:t>, Goblins are now unlocked at </w:t>
      </w:r>
      <w:hyperlink r:id="rId633" w:tooltip="Barracks" w:history="1">
        <w:r w:rsidRPr="00811E91">
          <w:rPr>
            <w:rStyle w:val="Hyperlink"/>
            <w:lang w:val="en-CA"/>
          </w:rPr>
          <w:t>Barracks</w:t>
        </w:r>
      </w:hyperlink>
      <w:r w:rsidRPr="00811E91">
        <w:rPr>
          <w:lang w:val="en-CA"/>
        </w:rPr>
        <w:t> level 4 instead of 3.</w:t>
      </w:r>
    </w:p>
    <w:p w:rsidR="00811E91" w:rsidRPr="00811E91" w:rsidRDefault="00811E91" w:rsidP="00811E91">
      <w:pPr>
        <w:numPr>
          <w:ilvl w:val="1"/>
          <w:numId w:val="34"/>
        </w:numPr>
        <w:rPr>
          <w:lang w:val="en-CA"/>
        </w:rPr>
      </w:pPr>
      <w:r w:rsidRPr="00811E91">
        <w:rPr>
          <w:lang w:val="en-CA"/>
        </w:rPr>
        <w:t>Goblins go for treasures, but they never keep it, so it remains unseen why they like treasure.</w:t>
      </w:r>
    </w:p>
    <w:p w:rsidR="00811E91" w:rsidRPr="00811E91" w:rsidRDefault="00811E91" w:rsidP="00811E91">
      <w:pPr>
        <w:numPr>
          <w:ilvl w:val="1"/>
          <w:numId w:val="34"/>
        </w:numPr>
        <w:rPr>
          <w:lang w:val="en-CA"/>
        </w:rPr>
      </w:pPr>
      <w:r w:rsidRPr="00811E91">
        <w:rPr>
          <w:lang w:val="en-CA"/>
        </w:rPr>
        <w:t>Goblins require the least </w:t>
      </w:r>
      <w:hyperlink r:id="rId634" w:tooltip="Elixir" w:history="1">
        <w:r w:rsidRPr="00811E91">
          <w:rPr>
            <w:rStyle w:val="Hyperlink"/>
            <w:lang w:val="en-CA"/>
          </w:rPr>
          <w:t>Elixir</w:t>
        </w:r>
      </w:hyperlink>
      <w:r w:rsidRPr="00811E91">
        <w:rPr>
          <w:lang w:val="en-CA"/>
        </w:rPr>
        <w:t> of any </w:t>
      </w:r>
      <w:hyperlink r:id="rId635" w:tooltip="Elixir Troops" w:history="1">
        <w:r w:rsidRPr="00811E91">
          <w:rPr>
            <w:rStyle w:val="Hyperlink"/>
            <w:lang w:val="en-CA"/>
          </w:rPr>
          <w:t>Elixir troop</w:t>
        </w:r>
      </w:hyperlink>
      <w:r w:rsidRPr="00811E91">
        <w:rPr>
          <w:lang w:val="en-CA"/>
        </w:rPr>
        <w:t> to upgrade to max level, with a total of 14,550,000 Elixir required.</w:t>
      </w:r>
    </w:p>
    <w:p w:rsidR="00811E91" w:rsidRDefault="00811E91" w:rsidP="00811E91">
      <w:pPr>
        <w:numPr>
          <w:ilvl w:val="1"/>
          <w:numId w:val="34"/>
        </w:numPr>
        <w:rPr>
          <w:lang w:val="en-CA"/>
        </w:rPr>
      </w:pPr>
      <w:r w:rsidRPr="00811E91">
        <w:rPr>
          <w:lang w:val="en-CA"/>
        </w:rPr>
        <w:t>Goblins are the first troop in the game that can be maxed out at a </w:t>
      </w:r>
      <w:hyperlink r:id="rId636" w:tooltip="Laboratory" w:history="1">
        <w:r w:rsidRPr="00811E91">
          <w:rPr>
            <w:rStyle w:val="Hyperlink"/>
            <w:lang w:val="en-CA"/>
          </w:rPr>
          <w:t>Laboratory</w:t>
        </w:r>
      </w:hyperlink>
      <w:r w:rsidRPr="00811E91">
        <w:rPr>
          <w:lang w:val="en-CA"/>
        </w:rPr>
        <w:t> meaning that he will be the first troop to have a flaming symbol at Town Hall 10 when the player decides to upgrade the Goblin first in the Level 8 Laboratory.</w:t>
      </w:r>
    </w:p>
    <w:p w:rsidR="00A106F8" w:rsidRPr="00811E91" w:rsidRDefault="00A106F8" w:rsidP="00A106F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96"/>
        <w:gridCol w:w="1313"/>
        <w:gridCol w:w="1342"/>
        <w:gridCol w:w="1423"/>
        <w:gridCol w:w="1555"/>
        <w:gridCol w:w="1936"/>
        <w:gridCol w:w="1280"/>
      </w:tblGrid>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Preferred Target </w:t>
            </w:r>
            <w:r w:rsidRPr="00811E91">
              <w:rPr>
                <w:b/>
                <w:bCs/>
                <w:noProof/>
                <w:lang w:val="en-CA"/>
              </w:rPr>
              <w:drawing>
                <wp:inline distT="0" distB="0" distL="0" distR="0">
                  <wp:extent cx="190500" cy="200025"/>
                  <wp:effectExtent l="0" t="0" r="0" b="9525"/>
                  <wp:docPr id="286" name="Picture 28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Attack Type </w:t>
            </w:r>
            <w:r w:rsidRPr="00811E91">
              <w:rPr>
                <w:b/>
                <w:bCs/>
                <w:noProof/>
                <w:lang w:val="en-CA"/>
              </w:rPr>
              <w:drawing>
                <wp:inline distT="0" distB="0" distL="0" distR="0">
                  <wp:extent cx="285750" cy="209550"/>
                  <wp:effectExtent l="0" t="0" r="0" b="0"/>
                  <wp:docPr id="285" name="Picture 28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A02F7D" w:rsidP="00811E91">
            <w:pPr>
              <w:rPr>
                <w:b/>
                <w:bCs/>
                <w:lang w:val="en-CA"/>
              </w:rPr>
            </w:pPr>
            <w:hyperlink r:id="rId637" w:tooltip="Army Camp/Home Village" w:history="1">
              <w:r w:rsidR="00811E91" w:rsidRPr="00811E91">
                <w:rPr>
                  <w:rStyle w:val="Hyperlink"/>
                  <w:b/>
                  <w:bCs/>
                  <w:lang w:val="en-CA"/>
                </w:rPr>
                <w:t>Housing Space</w:t>
              </w:r>
            </w:hyperlink>
            <w:r w:rsidR="00811E91" w:rsidRPr="00811E91">
              <w:rPr>
                <w:b/>
                <w:bCs/>
                <w:lang w:val="en-CA"/>
              </w:rPr>
              <w:t> </w:t>
            </w:r>
            <w:r w:rsidR="00811E91" w:rsidRPr="00811E91">
              <w:rPr>
                <w:b/>
                <w:bCs/>
                <w:noProof/>
                <w:lang w:val="en-CA"/>
              </w:rPr>
              <w:drawing>
                <wp:inline distT="0" distB="0" distL="0" distR="0">
                  <wp:extent cx="228600" cy="228600"/>
                  <wp:effectExtent l="0" t="0" r="0" b="0"/>
                  <wp:docPr id="284" name="Picture 28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A02F7D" w:rsidP="00811E91">
            <w:pPr>
              <w:rPr>
                <w:b/>
                <w:bCs/>
                <w:lang w:val="en-CA"/>
              </w:rPr>
            </w:pPr>
            <w:hyperlink r:id="rId638" w:tooltip="Troop Movement Speed" w:history="1">
              <w:r w:rsidR="00811E91" w:rsidRPr="00811E91">
                <w:rPr>
                  <w:rStyle w:val="Hyperlink"/>
                  <w:b/>
                  <w:bCs/>
                  <w:lang w:val="en-CA"/>
                </w:rPr>
                <w:t>Movement Speed</w:t>
              </w:r>
            </w:hyperlink>
            <w:r w:rsidR="00811E91" w:rsidRPr="00811E91">
              <w:rPr>
                <w:b/>
                <w:bCs/>
                <w:lang w:val="en-CA"/>
              </w:rPr>
              <w:t> </w:t>
            </w:r>
            <w:r w:rsidR="00811E91" w:rsidRPr="00811E91">
              <w:rPr>
                <w:b/>
                <w:bCs/>
                <w:noProof/>
                <w:lang w:val="en-CA"/>
              </w:rPr>
              <w:drawing>
                <wp:inline distT="0" distB="0" distL="0" distR="0">
                  <wp:extent cx="247650" cy="200025"/>
                  <wp:effectExtent l="0" t="0" r="0" b="9525"/>
                  <wp:docPr id="283" name="Picture 283"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Attack Speed </w:t>
            </w:r>
            <w:r w:rsidRPr="00811E91">
              <w:rPr>
                <w:b/>
                <w:bCs/>
                <w:noProof/>
                <w:lang w:val="en-CA"/>
              </w:rPr>
              <w:drawing>
                <wp:inline distT="0" distB="0" distL="0" distR="0">
                  <wp:extent cx="381000" cy="190500"/>
                  <wp:effectExtent l="0" t="0" r="0" b="0"/>
                  <wp:docPr id="282" name="Picture 28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A02F7D" w:rsidP="00811E91">
            <w:pPr>
              <w:rPr>
                <w:b/>
                <w:bCs/>
                <w:lang w:val="en-CA"/>
              </w:rPr>
            </w:pPr>
            <w:hyperlink r:id="rId639" w:tooltip="Barracks" w:history="1">
              <w:r w:rsidR="00811E91" w:rsidRPr="00811E91">
                <w:rPr>
                  <w:rStyle w:val="Hyperlink"/>
                  <w:b/>
                  <w:bCs/>
                  <w:lang w:val="en-CA"/>
                </w:rPr>
                <w:t>Barracks</w:t>
              </w:r>
            </w:hyperlink>
            <w:r w:rsidR="00811E91" w:rsidRPr="00811E91">
              <w:rPr>
                <w:b/>
                <w:bCs/>
                <w:lang w:val="en-CA"/>
              </w:rPr>
              <w:t> Level Required </w:t>
            </w:r>
            <w:r w:rsidR="00811E91" w:rsidRPr="00811E91">
              <w:rPr>
                <w:b/>
                <w:bCs/>
                <w:noProof/>
                <w:lang w:val="en-CA"/>
              </w:rPr>
              <w:drawing>
                <wp:inline distT="0" distB="0" distL="0" distR="0">
                  <wp:extent cx="247650" cy="238125"/>
                  <wp:effectExtent l="0" t="0" r="0" b="9525"/>
                  <wp:docPr id="281" name="Picture 281" descr="Barracks13">
                    <a:hlinkClick xmlns:a="http://schemas.openxmlformats.org/drawingml/2006/main" r:id="rId29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descr="Barracks13">
                            <a:hlinkClick r:id="rId299"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Range </w:t>
            </w:r>
            <w:r w:rsidRPr="00811E91">
              <w:rPr>
                <w:b/>
                <w:bCs/>
                <w:noProof/>
                <w:lang w:val="en-CA"/>
              </w:rPr>
              <w:drawing>
                <wp:inline distT="0" distB="0" distL="0" distR="0">
                  <wp:extent cx="285750" cy="133350"/>
                  <wp:effectExtent l="0" t="0" r="0" b="0"/>
                  <wp:docPr id="280" name="Picture 28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Resources (Damage x2)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0.4 tiles</w:t>
            </w:r>
          </w:p>
        </w:tc>
      </w:tr>
    </w:tbl>
    <w:p w:rsidR="00811E91" w:rsidRPr="00811E91" w:rsidRDefault="00811E91" w:rsidP="00811E91">
      <w:pPr>
        <w:rPr>
          <w:vanish/>
          <w:lang w:val="en-CA"/>
        </w:rPr>
      </w:pPr>
    </w:p>
    <w:p w:rsidR="00A106F8" w:rsidRDefault="00A106F8"/>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811E91" w:rsidRPr="00811E91" w:rsidTr="00811E9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Training Time of Goblins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Number of level 4 or higher </w:t>
            </w:r>
            <w:hyperlink r:id="rId640" w:tooltip="Barracks" w:history="1">
              <w:r w:rsidRPr="00811E91">
                <w:rPr>
                  <w:rStyle w:val="Hyperlink"/>
                  <w:b/>
                  <w:bCs/>
                  <w:lang w:val="en-CA"/>
                </w:rPr>
                <w:t>Barracks</w:t>
              </w:r>
            </w:hyperlink>
            <w:r w:rsidRPr="00811E9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Training Time</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28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9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 seconds</w:t>
            </w:r>
          </w:p>
        </w:tc>
      </w:tr>
    </w:tbl>
    <w:p w:rsidR="00811E91" w:rsidRPr="00811E91" w:rsidRDefault="00811E91" w:rsidP="00811E91">
      <w:pPr>
        <w:rPr>
          <w:vanish/>
          <w:lang w:val="en-CA"/>
        </w:rPr>
      </w:pPr>
    </w:p>
    <w:p w:rsidR="00A106F8" w:rsidRDefault="00A106F8"/>
    <w:tbl>
      <w:tblPr>
        <w:tblW w:w="1092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580"/>
        <w:gridCol w:w="1411"/>
        <w:gridCol w:w="964"/>
        <w:gridCol w:w="1087"/>
        <w:gridCol w:w="1808"/>
        <w:gridCol w:w="1087"/>
      </w:tblGrid>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Level </w:t>
            </w:r>
            <w:r w:rsidRPr="00811E91">
              <w:rPr>
                <w:b/>
                <w:bCs/>
                <w:noProof/>
                <w:lang w:val="en-CA"/>
              </w:rPr>
              <w:drawing>
                <wp:inline distT="0" distB="0" distL="0" distR="0">
                  <wp:extent cx="161925" cy="171450"/>
                  <wp:effectExtent l="0" t="0" r="9525" b="0"/>
                  <wp:docPr id="279" name="Picture 27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Damage per Second </w:t>
            </w:r>
            <w:r w:rsidRPr="00811E91">
              <w:rPr>
                <w:b/>
                <w:bCs/>
                <w:noProof/>
                <w:lang w:val="en-CA"/>
              </w:rPr>
              <w:drawing>
                <wp:inline distT="0" distB="0" distL="0" distR="0">
                  <wp:extent cx="266700" cy="247650"/>
                  <wp:effectExtent l="0" t="0" r="0" b="0"/>
                  <wp:docPr id="278" name="Picture 27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Damage per Attack </w:t>
            </w:r>
            <w:r w:rsidRPr="00811E91">
              <w:rPr>
                <w:b/>
                <w:bCs/>
                <w:noProof/>
                <w:lang w:val="en-CA"/>
              </w:rPr>
              <w:drawing>
                <wp:inline distT="0" distB="0" distL="0" distR="0">
                  <wp:extent cx="266700" cy="247650"/>
                  <wp:effectExtent l="0" t="0" r="0" b="0"/>
                  <wp:docPr id="277" name="Picture 27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DPS on </w:t>
            </w:r>
            <w:hyperlink r:id="rId641" w:tooltip="Resource Buildings" w:history="1">
              <w:r w:rsidRPr="00811E91">
                <w:rPr>
                  <w:rStyle w:val="Hyperlink"/>
                  <w:b/>
                  <w:bCs/>
                  <w:lang w:val="en-CA"/>
                </w:rPr>
                <w:t>Resource Buildings</w:t>
              </w:r>
            </w:hyperlink>
            <w:r w:rsidRPr="00811E91">
              <w:rPr>
                <w:b/>
                <w:bCs/>
                <w:lang w:val="en-CA"/>
              </w:rPr>
              <w:t> </w:t>
            </w:r>
            <w:r w:rsidRPr="00811E91">
              <w:rPr>
                <w:b/>
                <w:bCs/>
                <w:noProof/>
                <w:lang w:val="en-CA"/>
              </w:rPr>
              <w:drawing>
                <wp:inline distT="0" distB="0" distL="0" distR="0">
                  <wp:extent cx="266700" cy="247650"/>
                  <wp:effectExtent l="0" t="0" r="0" b="0"/>
                  <wp:docPr id="276" name="Picture 27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Hitpoints </w:t>
            </w:r>
            <w:r w:rsidRPr="00811E91">
              <w:rPr>
                <w:b/>
                <w:bCs/>
                <w:noProof/>
                <w:lang w:val="en-CA"/>
              </w:rPr>
              <w:drawing>
                <wp:inline distT="0" distB="0" distL="0" distR="0">
                  <wp:extent cx="190500" cy="180975"/>
                  <wp:effectExtent l="0" t="0" r="0" b="9525"/>
                  <wp:docPr id="275" name="Picture 27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A02F7D" w:rsidP="00811E91">
            <w:pPr>
              <w:rPr>
                <w:b/>
                <w:bCs/>
                <w:lang w:val="en-CA"/>
              </w:rPr>
            </w:pPr>
            <w:hyperlink r:id="rId642" w:anchor="Elixir" w:tooltip="Resources" w:history="1">
              <w:r w:rsidR="00811E91" w:rsidRPr="00811E91">
                <w:rPr>
                  <w:rStyle w:val="Hyperlink"/>
                  <w:b/>
                  <w:bCs/>
                  <w:lang w:val="en-CA"/>
                </w:rPr>
                <w:t>Training Cost</w:t>
              </w:r>
            </w:hyperlink>
            <w:r w:rsidR="00811E91" w:rsidRPr="00811E91">
              <w:rPr>
                <w:b/>
                <w:bCs/>
                <w:lang w:val="en-CA"/>
              </w:rPr>
              <w:t> </w:t>
            </w:r>
            <w:r w:rsidR="00811E91" w:rsidRPr="00811E91">
              <w:rPr>
                <w:b/>
                <w:bCs/>
                <w:noProof/>
                <w:lang w:val="en-CA"/>
              </w:rPr>
              <w:drawing>
                <wp:inline distT="0" distB="0" distL="0" distR="0">
                  <wp:extent cx="171450" cy="190500"/>
                  <wp:effectExtent l="0" t="0" r="0" b="0"/>
                  <wp:docPr id="274" name="Picture 27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A02F7D" w:rsidP="00811E91">
            <w:pPr>
              <w:rPr>
                <w:b/>
                <w:bCs/>
                <w:lang w:val="en-CA"/>
              </w:rPr>
            </w:pPr>
            <w:hyperlink r:id="rId643" w:anchor="Elixir" w:tooltip="Resources" w:history="1">
              <w:r w:rsidR="00811E91" w:rsidRPr="00811E91">
                <w:rPr>
                  <w:rStyle w:val="Hyperlink"/>
                  <w:b/>
                  <w:bCs/>
                  <w:lang w:val="en-CA"/>
                </w:rPr>
                <w:t>Research Cost</w:t>
              </w:r>
            </w:hyperlink>
            <w:r w:rsidR="00811E91" w:rsidRPr="00811E91">
              <w:rPr>
                <w:b/>
                <w:bCs/>
                <w:lang w:val="en-CA"/>
              </w:rPr>
              <w:t> </w:t>
            </w:r>
            <w:r w:rsidR="00811E91" w:rsidRPr="00811E91">
              <w:rPr>
                <w:b/>
                <w:bCs/>
                <w:noProof/>
                <w:lang w:val="en-CA"/>
              </w:rPr>
              <w:drawing>
                <wp:inline distT="0" distB="0" distL="0" distR="0">
                  <wp:extent cx="171450" cy="190500"/>
                  <wp:effectExtent l="0" t="0" r="0" b="0"/>
                  <wp:docPr id="273" name="Picture 27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A02F7D" w:rsidP="00811E91">
            <w:pPr>
              <w:rPr>
                <w:b/>
                <w:bCs/>
                <w:lang w:val="en-CA"/>
              </w:rPr>
            </w:pPr>
            <w:hyperlink r:id="rId644" w:tooltip="Laboratory" w:history="1">
              <w:r w:rsidR="00811E91" w:rsidRPr="00811E91">
                <w:rPr>
                  <w:rStyle w:val="Hyperlink"/>
                  <w:b/>
                  <w:bCs/>
                  <w:lang w:val="en-CA"/>
                </w:rPr>
                <w:t>Laboratory</w:t>
              </w:r>
            </w:hyperlink>
            <w:r w:rsidR="00811E91" w:rsidRPr="00811E91">
              <w:rPr>
                <w:b/>
                <w:bCs/>
                <w:lang w:val="en-CA"/>
              </w:rPr>
              <w:t>Level Required </w:t>
            </w:r>
            <w:r w:rsidR="00811E91" w:rsidRPr="00811E91">
              <w:rPr>
                <w:b/>
                <w:bCs/>
                <w:noProof/>
                <w:lang w:val="en-CA"/>
              </w:rPr>
              <w:drawing>
                <wp:inline distT="0" distB="0" distL="0" distR="0">
                  <wp:extent cx="247650" cy="257175"/>
                  <wp:effectExtent l="0" t="0" r="0" b="9525"/>
                  <wp:docPr id="272" name="Picture 272" descr="Laboratory10">
                    <a:hlinkClick xmlns:a="http://schemas.openxmlformats.org/drawingml/2006/main" r:id="rId51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descr="Laboratory10">
                            <a:hlinkClick r:id="rId51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A02F7D" w:rsidP="00811E91">
            <w:pPr>
              <w:rPr>
                <w:b/>
                <w:bCs/>
                <w:lang w:val="en-CA"/>
              </w:rPr>
            </w:pPr>
            <w:hyperlink r:id="rId645" w:tooltip="Laboratory" w:history="1">
              <w:r w:rsidR="00811E91" w:rsidRPr="00811E91">
                <w:rPr>
                  <w:rStyle w:val="Hyperlink"/>
                  <w:b/>
                  <w:bCs/>
                  <w:lang w:val="en-CA"/>
                </w:rPr>
                <w:t>Research Time</w:t>
              </w:r>
            </w:hyperlink>
            <w:r w:rsidR="00811E91" w:rsidRPr="00811E91">
              <w:rPr>
                <w:b/>
                <w:bCs/>
                <w:lang w:val="en-CA"/>
              </w:rPr>
              <w:t> </w:t>
            </w:r>
            <w:r w:rsidR="00811E91" w:rsidRPr="00811E91">
              <w:rPr>
                <w:b/>
                <w:bCs/>
                <w:noProof/>
                <w:lang w:val="en-CA"/>
              </w:rPr>
              <w:drawing>
                <wp:inline distT="0" distB="0" distL="0" distR="0">
                  <wp:extent cx="171450" cy="200025"/>
                  <wp:effectExtent l="0" t="0" r="0" b="9525"/>
                  <wp:docPr id="271" name="Picture 27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12 hours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1d 12h</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 days</w:t>
            </w:r>
          </w:p>
        </w:tc>
      </w:tr>
    </w:tbl>
    <w:p w:rsidR="00811E91" w:rsidRPr="00811E91" w:rsidRDefault="00811E91" w:rsidP="00811E91"/>
    <w:p w:rsidR="00CF71AC" w:rsidRDefault="00CF71AC" w:rsidP="00CF71AC"/>
    <w:p w:rsidR="00CF71AC" w:rsidRDefault="002E4DDA" w:rsidP="00B1023A">
      <w:pPr>
        <w:pStyle w:val="Heading2"/>
      </w:pPr>
      <w:r>
        <w:t>Wall B</w:t>
      </w:r>
      <w:r w:rsidR="00CF71AC">
        <w:t>reakers</w:t>
      </w:r>
    </w:p>
    <w:p w:rsidR="00CF71AC" w:rsidRDefault="00CF71AC" w:rsidP="00CF71AC"/>
    <w:p w:rsidR="00C41475" w:rsidRPr="00C41475" w:rsidRDefault="00C41475" w:rsidP="00C41475">
      <w:pPr>
        <w:rPr>
          <w:lang w:val="en-CA"/>
        </w:rPr>
      </w:pPr>
      <w:r w:rsidRPr="00C41475">
        <w:rPr>
          <w:noProof/>
          <w:lang w:val="en-CA"/>
        </w:rPr>
        <w:lastRenderedPageBreak/>
        <w:drawing>
          <wp:inline distT="0" distB="0" distL="0" distR="0">
            <wp:extent cx="2124075" cy="2381250"/>
            <wp:effectExtent l="0" t="0" r="9525" b="0"/>
            <wp:docPr id="360" name="Picture 360" descr="Wall Brea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9" descr="Wall Breaker info"/>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124075" cy="2381250"/>
                    </a:xfrm>
                    <a:prstGeom prst="rect">
                      <a:avLst/>
                    </a:prstGeom>
                    <a:noFill/>
                    <a:ln>
                      <a:noFill/>
                    </a:ln>
                  </pic:spPr>
                </pic:pic>
              </a:graphicData>
            </a:graphic>
          </wp:inline>
        </w:drawing>
      </w:r>
    </w:p>
    <w:p w:rsidR="00C41475" w:rsidRPr="00C41475" w:rsidRDefault="00C41475" w:rsidP="00C41475">
      <w:pPr>
        <w:rPr>
          <w:lang w:val="en-CA"/>
        </w:rPr>
      </w:pPr>
      <w:r w:rsidRPr="00C41475">
        <w:rPr>
          <w:b/>
          <w:bCs/>
          <w:i/>
          <w:iCs/>
          <w:lang w:val="en-CA"/>
        </w:rPr>
        <w:t>"Nothing warms a Wall Breaker's cold and undead heart like blowing up </w:t>
      </w:r>
      <w:hyperlink r:id="rId647" w:tooltip="Walls/Home Village" w:history="1">
        <w:r w:rsidRPr="00C41475">
          <w:rPr>
            <w:rStyle w:val="Hyperlink"/>
            <w:b/>
            <w:bCs/>
            <w:i/>
            <w:iCs/>
            <w:lang w:val="en-CA"/>
          </w:rPr>
          <w:t>walls</w:t>
        </w:r>
      </w:hyperlink>
      <w:r w:rsidRPr="00C41475">
        <w:rPr>
          <w:b/>
          <w:bCs/>
          <w:i/>
          <w:iCs/>
          <w:lang w:val="en-CA"/>
        </w:rPr>
        <w:t>. A squad of them will make way for your ground </w:t>
      </w:r>
      <w:hyperlink r:id="rId648" w:tooltip="Army" w:history="1">
        <w:r w:rsidRPr="00C41475">
          <w:rPr>
            <w:rStyle w:val="Hyperlink"/>
            <w:b/>
            <w:bCs/>
            <w:i/>
            <w:iCs/>
            <w:lang w:val="en-CA"/>
          </w:rPr>
          <w:t>units</w:t>
        </w:r>
      </w:hyperlink>
      <w:r w:rsidRPr="00C41475">
        <w:rPr>
          <w:b/>
          <w:bCs/>
          <w:i/>
          <w:iCs/>
          <w:lang w:val="en-CA"/>
        </w:rPr>
        <w:t>, and they will do it with a BANG!"</w:t>
      </w:r>
    </w:p>
    <w:p w:rsidR="00C41475" w:rsidRPr="00C41475" w:rsidRDefault="00A02F7D" w:rsidP="00C41475">
      <w:pPr>
        <w:rPr>
          <w:lang w:val="en-CA"/>
        </w:rPr>
      </w:pPr>
      <w:r>
        <w:rPr>
          <w:lang w:val="en-CA"/>
        </w:rPr>
        <w:pict>
          <v:rect id="_x0000_i1063"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1"/>
        <w:gridCol w:w="1856"/>
        <w:gridCol w:w="1701"/>
        <w:gridCol w:w="1701"/>
        <w:gridCol w:w="1871"/>
      </w:tblGrid>
      <w:tr w:rsidR="00C41475" w:rsidRPr="00C41475" w:rsidTr="00C41475">
        <w:trPr>
          <w:tblCellSpacing w:w="15" w:type="dxa"/>
        </w:trPr>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9" name="Picture 359" descr="Wall Break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Wall Breaker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8" name="Picture 358" descr="Wall Break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 descr="Wall Breaker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7" name="Picture 357" descr="Wall Break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 descr="Wall Breaker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6" name="Picture 356" descr="Wall Break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 descr="Wall Breaker6"/>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5" name="Picture 355" descr="Wall Break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descr="Wall Breaker7"/>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r>
      <w:tr w:rsidR="00C41475" w:rsidRPr="00C41475" w:rsidTr="00C41475">
        <w:trPr>
          <w:tblCellSpacing w:w="15" w:type="dxa"/>
        </w:trPr>
        <w:tc>
          <w:tcPr>
            <w:tcW w:w="0" w:type="auto"/>
            <w:shd w:val="clear" w:color="auto" w:fill="281434"/>
            <w:vAlign w:val="center"/>
            <w:hideMark/>
          </w:tcPr>
          <w:p w:rsidR="00C41475" w:rsidRPr="00C41475" w:rsidRDefault="00C41475" w:rsidP="00C41475">
            <w:pPr>
              <w:rPr>
                <w:lang w:val="en-CA"/>
              </w:rPr>
            </w:pPr>
            <w:r w:rsidRPr="00C41475">
              <w:rPr>
                <w:b/>
                <w:bCs/>
                <w:lang w:val="en-CA"/>
              </w:rPr>
              <w:t>Level 1 &amp; 2</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3 &amp; 4</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5</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6</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7 &amp; 8</w:t>
            </w:r>
          </w:p>
        </w:tc>
      </w:tr>
    </w:tbl>
    <w:p w:rsidR="00C41475" w:rsidRPr="00C41475" w:rsidRDefault="00A02F7D" w:rsidP="00C41475">
      <w:pPr>
        <w:rPr>
          <w:lang w:val="en-CA"/>
        </w:rPr>
      </w:pPr>
      <w:r>
        <w:rPr>
          <w:lang w:val="en-CA"/>
        </w:rPr>
        <w:pict>
          <v:rect id="_x0000_i1064" style="width:0;height:1.5pt" o:hralign="center" o:hrstd="t" o:hrnoshade="t" o:hr="t" fillcolor="#3a3a3a" stroked="f"/>
        </w:pict>
      </w:r>
    </w:p>
    <w:p w:rsidR="00C41475" w:rsidRPr="00C41475" w:rsidRDefault="00C41475" w:rsidP="00C41475">
      <w:pPr>
        <w:numPr>
          <w:ilvl w:val="0"/>
          <w:numId w:val="35"/>
        </w:numPr>
        <w:rPr>
          <w:lang w:val="en-CA"/>
        </w:rPr>
      </w:pPr>
      <w:r w:rsidRPr="00C41475">
        <w:rPr>
          <w:b/>
          <w:bCs/>
          <w:lang w:val="en-CA"/>
        </w:rPr>
        <w:t>Summary</w:t>
      </w:r>
    </w:p>
    <w:p w:rsidR="00C41475" w:rsidRPr="00C41475" w:rsidRDefault="00C41475" w:rsidP="00C41475">
      <w:pPr>
        <w:numPr>
          <w:ilvl w:val="1"/>
          <w:numId w:val="35"/>
        </w:numPr>
        <w:rPr>
          <w:lang w:val="en-CA"/>
        </w:rPr>
      </w:pPr>
      <w:r w:rsidRPr="00C41475">
        <w:rPr>
          <w:lang w:val="en-CA"/>
        </w:rPr>
        <w:t>The Wall Breaker is the fifth overall </w:t>
      </w:r>
      <w:hyperlink r:id="rId654" w:tooltip="Army" w:history="1">
        <w:r w:rsidRPr="00C41475">
          <w:rPr>
            <w:rStyle w:val="Hyperlink"/>
            <w:lang w:val="en-CA"/>
          </w:rPr>
          <w:t>troop</w:t>
        </w:r>
      </w:hyperlink>
      <w:r w:rsidRPr="00C41475">
        <w:rPr>
          <w:lang w:val="en-CA"/>
        </w:rPr>
        <w:t> unlocked in the </w:t>
      </w:r>
      <w:hyperlink r:id="rId655" w:tooltip="Barracks" w:history="1">
        <w:r w:rsidRPr="00C41475">
          <w:rPr>
            <w:rStyle w:val="Hyperlink"/>
            <w:lang w:val="en-CA"/>
          </w:rPr>
          <w:t>Barracks</w:t>
        </w:r>
      </w:hyperlink>
      <w:r w:rsidRPr="00C41475">
        <w:rPr>
          <w:lang w:val="en-CA"/>
        </w:rPr>
        <w:t>.</w:t>
      </w:r>
    </w:p>
    <w:p w:rsidR="00C41475" w:rsidRPr="00C41475" w:rsidRDefault="00C41475" w:rsidP="00C41475">
      <w:pPr>
        <w:numPr>
          <w:ilvl w:val="1"/>
          <w:numId w:val="35"/>
        </w:numPr>
        <w:rPr>
          <w:lang w:val="en-CA"/>
        </w:rPr>
      </w:pPr>
      <w:r w:rsidRPr="00C41475">
        <w:rPr>
          <w:lang w:val="en-CA"/>
        </w:rPr>
        <w:t>The Wall Breaker's appearance is that of a small skeleton that wears a brown aviator hat and has a small scar across its right eye socket. It carries a large bomb.</w:t>
      </w:r>
    </w:p>
    <w:p w:rsidR="00C41475" w:rsidRPr="00C41475" w:rsidRDefault="00C41475" w:rsidP="00C41475">
      <w:pPr>
        <w:numPr>
          <w:ilvl w:val="1"/>
          <w:numId w:val="35"/>
        </w:numPr>
        <w:rPr>
          <w:lang w:val="en-CA"/>
        </w:rPr>
      </w:pPr>
      <w:r w:rsidRPr="00C41475">
        <w:rPr>
          <w:lang w:val="en-CA"/>
        </w:rPr>
        <w:t>The Wall Breaker attacks by locating the nearest protected (read: wall enclosed) building and destroying its protective </w:t>
      </w:r>
      <w:hyperlink r:id="rId656" w:tooltip="Walls/Home Village" w:history="1">
        <w:r w:rsidRPr="00C41475">
          <w:rPr>
            <w:rStyle w:val="Hyperlink"/>
            <w:lang w:val="en-CA"/>
          </w:rPr>
          <w:t>Walls</w:t>
        </w:r>
      </w:hyperlink>
      <w:r w:rsidRPr="00C41475">
        <w:rPr>
          <w:lang w:val="en-CA"/>
        </w:rPr>
        <w:t> by blowing itself up kamikaze style. It deals splash damage around its target and deals 40x damage to </w:t>
      </w:r>
      <w:hyperlink r:id="rId657"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5"/>
        </w:numPr>
        <w:rPr>
          <w:lang w:val="en-CA"/>
        </w:rPr>
      </w:pPr>
      <w:r w:rsidRPr="00C41475">
        <w:rPr>
          <w:lang w:val="en-CA"/>
        </w:rPr>
        <w:t>Upon dealing damage, Wall Breakers will perish, due to their suicide attack.</w:t>
      </w:r>
    </w:p>
    <w:p w:rsidR="00C41475" w:rsidRPr="00C41475" w:rsidRDefault="00C41475" w:rsidP="00C41475">
      <w:pPr>
        <w:numPr>
          <w:ilvl w:val="1"/>
          <w:numId w:val="35"/>
        </w:numPr>
        <w:rPr>
          <w:lang w:val="en-CA"/>
        </w:rPr>
      </w:pPr>
      <w:r w:rsidRPr="00C41475">
        <w:rPr>
          <w:lang w:val="en-CA"/>
        </w:rPr>
        <w:t>Wall Breakers prioritize </w:t>
      </w:r>
      <w:hyperlink r:id="rId658" w:tooltip="Walls" w:history="1">
        <w:r w:rsidRPr="00C41475">
          <w:rPr>
            <w:rStyle w:val="Hyperlink"/>
            <w:lang w:val="en-CA"/>
          </w:rPr>
          <w:t>Walls</w:t>
        </w:r>
      </w:hyperlink>
      <w:r w:rsidRPr="00C41475">
        <w:rPr>
          <w:lang w:val="en-CA"/>
        </w:rPr>
        <w:t> above all other targets, and will completely ignore any </w:t>
      </w:r>
      <w:hyperlink r:id="rId659" w:tooltip="Buildings" w:history="1">
        <w:r w:rsidRPr="00C41475">
          <w:rPr>
            <w:rStyle w:val="Hyperlink"/>
            <w:lang w:val="en-CA"/>
          </w:rPr>
          <w:t>building</w:t>
        </w:r>
      </w:hyperlink>
      <w:r w:rsidRPr="00C41475">
        <w:rPr>
          <w:lang w:val="en-CA"/>
        </w:rPr>
        <w:t> or enemy </w:t>
      </w:r>
      <w:hyperlink r:id="rId660" w:tooltip="Troops" w:history="1">
        <w:r w:rsidRPr="00C41475">
          <w:rPr>
            <w:rStyle w:val="Hyperlink"/>
            <w:lang w:val="en-CA"/>
          </w:rPr>
          <w:t>troop</w:t>
        </w:r>
      </w:hyperlink>
      <w:r w:rsidRPr="00C41475">
        <w:rPr>
          <w:lang w:val="en-CA"/>
        </w:rPr>
        <w:t> while even a single segment of </w:t>
      </w:r>
      <w:hyperlink r:id="rId661" w:tooltip="Walls" w:history="1">
        <w:r w:rsidRPr="00C41475">
          <w:rPr>
            <w:rStyle w:val="Hyperlink"/>
            <w:lang w:val="en-CA"/>
          </w:rPr>
          <w:t>Wall</w:t>
        </w:r>
      </w:hyperlink>
      <w:r w:rsidRPr="00C41475">
        <w:rPr>
          <w:lang w:val="en-CA"/>
        </w:rPr>
        <w:t> exists on the battlefield.</w:t>
      </w:r>
      <w:r w:rsidRPr="00C41475">
        <w:rPr>
          <w:lang w:val="en-CA"/>
        </w:rPr>
        <w:br/>
        <w:t>If all </w:t>
      </w:r>
      <w:hyperlink r:id="rId662" w:tooltip="Walls" w:history="1">
        <w:r w:rsidRPr="00C41475">
          <w:rPr>
            <w:rStyle w:val="Hyperlink"/>
            <w:lang w:val="en-CA"/>
          </w:rPr>
          <w:t>Wall</w:t>
        </w:r>
      </w:hyperlink>
      <w:r w:rsidRPr="00C41475">
        <w:rPr>
          <w:lang w:val="en-CA"/>
        </w:rPr>
        <w:t> segments are destroyed, Wall Breakers become like any other </w:t>
      </w:r>
      <w:hyperlink r:id="rId663" w:tooltip="Troops" w:history="1">
        <w:r w:rsidRPr="00C41475">
          <w:rPr>
            <w:rStyle w:val="Hyperlink"/>
            <w:lang w:val="en-CA"/>
          </w:rPr>
          <w:t>troop</w:t>
        </w:r>
      </w:hyperlink>
      <w:r w:rsidRPr="00C41475">
        <w:rPr>
          <w:lang w:val="en-CA"/>
        </w:rPr>
        <w:t> with no preferred target; they will attack the nearest building to them regardless of type, and will turn and attack enemy </w:t>
      </w:r>
      <w:hyperlink r:id="rId664" w:tooltip="Troops" w:history="1">
        <w:r w:rsidRPr="00C41475">
          <w:rPr>
            <w:rStyle w:val="Hyperlink"/>
            <w:lang w:val="en-CA"/>
          </w:rPr>
          <w:t>units</w:t>
        </w:r>
      </w:hyperlink>
      <w:r w:rsidRPr="00C41475">
        <w:rPr>
          <w:lang w:val="en-CA"/>
        </w:rPr>
        <w:t> if they become aware of any nearby.</w:t>
      </w:r>
    </w:p>
    <w:p w:rsidR="00C41475" w:rsidRPr="00C41475" w:rsidRDefault="00A02F7D" w:rsidP="00C41475">
      <w:pPr>
        <w:rPr>
          <w:lang w:val="en-CA"/>
        </w:rPr>
      </w:pPr>
      <w:r>
        <w:rPr>
          <w:lang w:val="en-CA"/>
        </w:rPr>
        <w:pict>
          <v:rect id="_x0000_i1065" style="width:0;height:1.5pt" o:hralign="center" o:hrstd="t" o:hrnoshade="t" o:hr="t" fillcolor="#3a3a3a" stroked="f"/>
        </w:pict>
      </w:r>
    </w:p>
    <w:p w:rsidR="00C41475" w:rsidRPr="00C41475" w:rsidRDefault="00C41475" w:rsidP="00C41475">
      <w:pPr>
        <w:numPr>
          <w:ilvl w:val="0"/>
          <w:numId w:val="36"/>
        </w:numPr>
        <w:rPr>
          <w:lang w:val="en-CA"/>
        </w:rPr>
      </w:pPr>
      <w:r w:rsidRPr="00C41475">
        <w:rPr>
          <w:b/>
          <w:bCs/>
          <w:lang w:val="en-CA"/>
        </w:rPr>
        <w:t>Offensive Strategy</w:t>
      </w:r>
    </w:p>
    <w:p w:rsidR="00C41475" w:rsidRPr="00C41475" w:rsidRDefault="00C41475" w:rsidP="00C41475">
      <w:pPr>
        <w:numPr>
          <w:ilvl w:val="1"/>
          <w:numId w:val="36"/>
        </w:numPr>
        <w:rPr>
          <w:lang w:val="en-CA"/>
        </w:rPr>
      </w:pPr>
      <w:r w:rsidRPr="00C41475">
        <w:rPr>
          <w:lang w:val="en-CA"/>
        </w:rPr>
        <w:t>Wall Breakers destroy </w:t>
      </w:r>
      <w:hyperlink r:id="rId665" w:tooltip="Walls/Home Village" w:history="1">
        <w:r w:rsidRPr="00C41475">
          <w:rPr>
            <w:rStyle w:val="Hyperlink"/>
            <w:lang w:val="en-CA"/>
          </w:rPr>
          <w:t>Walls</w:t>
        </w:r>
      </w:hyperlink>
      <w:r w:rsidRPr="00C41475">
        <w:rPr>
          <w:lang w:val="en-CA"/>
        </w:rPr>
        <w:t> faster than any other unit and make gaps for other units such as </w:t>
      </w:r>
      <w:hyperlink r:id="rId666" w:tooltip="Giant" w:history="1">
        <w:r w:rsidRPr="00C41475">
          <w:rPr>
            <w:rStyle w:val="Hyperlink"/>
            <w:lang w:val="en-CA"/>
          </w:rPr>
          <w:t>Giants</w:t>
        </w:r>
      </w:hyperlink>
      <w:r w:rsidRPr="00C41475">
        <w:rPr>
          <w:lang w:val="en-CA"/>
        </w:rPr>
        <w:t> to enter the opponent's base.</w:t>
      </w:r>
    </w:p>
    <w:p w:rsidR="00C41475" w:rsidRPr="00C41475" w:rsidRDefault="00C41475" w:rsidP="00C41475">
      <w:pPr>
        <w:numPr>
          <w:ilvl w:val="1"/>
          <w:numId w:val="36"/>
        </w:numPr>
        <w:rPr>
          <w:lang w:val="en-CA"/>
        </w:rPr>
      </w:pPr>
      <w:r w:rsidRPr="00C41475">
        <w:rPr>
          <w:lang w:val="en-CA"/>
        </w:rPr>
        <w:t>Wall Breakers will look for the nearest building that is trapped (fully or partially) by </w:t>
      </w:r>
      <w:hyperlink r:id="rId667" w:tooltip="Walls/Home Village" w:history="1">
        <w:r w:rsidRPr="00C41475">
          <w:rPr>
            <w:rStyle w:val="Hyperlink"/>
            <w:lang w:val="en-CA"/>
          </w:rPr>
          <w:t>Walls</w:t>
        </w:r>
      </w:hyperlink>
      <w:r w:rsidRPr="00C41475">
        <w:rPr>
          <w:lang w:val="en-CA"/>
        </w:rPr>
        <w:t> and target any Wall that is trapping them.</w:t>
      </w:r>
    </w:p>
    <w:p w:rsidR="00C41475" w:rsidRPr="00C41475" w:rsidRDefault="00C41475" w:rsidP="00C41475">
      <w:pPr>
        <w:numPr>
          <w:ilvl w:val="1"/>
          <w:numId w:val="36"/>
        </w:numPr>
        <w:rPr>
          <w:lang w:val="en-CA"/>
        </w:rPr>
      </w:pPr>
      <w:r w:rsidRPr="00C41475">
        <w:rPr>
          <w:lang w:val="en-CA"/>
        </w:rPr>
        <w:t>Wall Breakers cost a fairly high amount of </w:t>
      </w:r>
      <w:hyperlink r:id="rId668" w:anchor="Elixir" w:tooltip="Resources" w:history="1">
        <w:r w:rsidRPr="00C41475">
          <w:rPr>
            <w:rStyle w:val="Hyperlink"/>
            <w:lang w:val="en-CA"/>
          </w:rPr>
          <w:t>Elixir</w:t>
        </w:r>
      </w:hyperlink>
      <w:r w:rsidRPr="00C41475">
        <w:rPr>
          <w:lang w:val="en-CA"/>
        </w:rPr>
        <w:t> and, due to their low health, spamming Wall Breakers will result in many losses. To combat this, one or two </w:t>
      </w:r>
      <w:hyperlink r:id="rId669" w:tooltip="Giant" w:history="1">
        <w:r w:rsidRPr="00C41475">
          <w:rPr>
            <w:rStyle w:val="Hyperlink"/>
            <w:lang w:val="en-CA"/>
          </w:rPr>
          <w:t>Giants</w:t>
        </w:r>
      </w:hyperlink>
      <w:r w:rsidRPr="00C41475">
        <w:rPr>
          <w:lang w:val="en-CA"/>
        </w:rPr>
        <w:t> may be placed first to distract the nearby defensive structures. Wall Breakers can then be used to target </w:t>
      </w:r>
      <w:hyperlink r:id="rId670" w:tooltip="Walls/Home Village" w:history="1">
        <w:r w:rsidRPr="00C41475">
          <w:rPr>
            <w:rStyle w:val="Hyperlink"/>
            <w:lang w:val="en-CA"/>
          </w:rPr>
          <w:t>Walls</w:t>
        </w:r>
      </w:hyperlink>
      <w:r w:rsidRPr="00C41475">
        <w:rPr>
          <w:lang w:val="en-CA"/>
        </w:rPr>
        <w:t> without being fired upon.</w:t>
      </w:r>
    </w:p>
    <w:p w:rsidR="00C41475" w:rsidRPr="00C41475" w:rsidRDefault="00A02F7D" w:rsidP="00C41475">
      <w:pPr>
        <w:numPr>
          <w:ilvl w:val="1"/>
          <w:numId w:val="36"/>
        </w:numPr>
        <w:rPr>
          <w:lang w:val="en-CA"/>
        </w:rPr>
      </w:pPr>
      <w:hyperlink r:id="rId671" w:tooltip="Giant" w:history="1">
        <w:r w:rsidR="00C41475" w:rsidRPr="00C41475">
          <w:rPr>
            <w:rStyle w:val="Hyperlink"/>
            <w:lang w:val="en-CA"/>
          </w:rPr>
          <w:t>Giants</w:t>
        </w:r>
      </w:hyperlink>
      <w:r w:rsidR="00C41475" w:rsidRPr="00C41475">
        <w:rPr>
          <w:lang w:val="en-CA"/>
        </w:rPr>
        <w:t> and Wall Breakers make an excellent team: The </w:t>
      </w:r>
      <w:hyperlink r:id="rId672" w:tooltip="Giant" w:history="1">
        <w:r w:rsidR="00C41475" w:rsidRPr="00C41475">
          <w:rPr>
            <w:rStyle w:val="Hyperlink"/>
            <w:lang w:val="en-CA"/>
          </w:rPr>
          <w:t>Giants</w:t>
        </w:r>
      </w:hyperlink>
      <w:r w:rsidR="00C41475" w:rsidRPr="00C41475">
        <w:rPr>
          <w:lang w:val="en-CA"/>
        </w:rPr>
        <w:t> distract and in return the Wall Breakers destroy the wall. Then the </w:t>
      </w:r>
      <w:hyperlink r:id="rId673" w:tooltip="Giant" w:history="1">
        <w:r w:rsidR="00C41475" w:rsidRPr="00C41475">
          <w:rPr>
            <w:rStyle w:val="Hyperlink"/>
            <w:lang w:val="en-CA"/>
          </w:rPr>
          <w:t>Giants</w:t>
        </w:r>
      </w:hyperlink>
      <w:r w:rsidR="00C41475" w:rsidRPr="00C41475">
        <w:rPr>
          <w:lang w:val="en-CA"/>
        </w:rPr>
        <w:t> can move in successfully. </w:t>
      </w:r>
      <w:hyperlink r:id="rId674" w:tooltip="Mortar" w:history="1">
        <w:r w:rsidR="00C41475" w:rsidRPr="00C41475">
          <w:rPr>
            <w:rStyle w:val="Hyperlink"/>
            <w:lang w:val="en-CA"/>
          </w:rPr>
          <w:t>Mortars</w:t>
        </w:r>
      </w:hyperlink>
      <w:r w:rsidR="00C41475" w:rsidRPr="00C41475">
        <w:rPr>
          <w:lang w:val="en-CA"/>
        </w:rPr>
        <w:t> can be capable of taking out Wall Breakers in one shot.</w:t>
      </w:r>
    </w:p>
    <w:p w:rsidR="00C41475" w:rsidRPr="00C41475" w:rsidRDefault="00C41475" w:rsidP="00C41475">
      <w:pPr>
        <w:numPr>
          <w:ilvl w:val="1"/>
          <w:numId w:val="36"/>
        </w:numPr>
        <w:rPr>
          <w:lang w:val="en-CA"/>
        </w:rPr>
      </w:pPr>
      <w:r w:rsidRPr="00C41475">
        <w:rPr>
          <w:lang w:val="en-CA"/>
        </w:rPr>
        <w:lastRenderedPageBreak/>
        <w:t>Wall Breakers can be extremely effective if you deploy 2 at a time very quickly. However, doing so can render both easily vulnerable to splash damage which can easily waste them both.</w:t>
      </w:r>
    </w:p>
    <w:p w:rsidR="00C41475" w:rsidRPr="00C41475" w:rsidRDefault="00C41475" w:rsidP="00C41475">
      <w:pPr>
        <w:numPr>
          <w:ilvl w:val="1"/>
          <w:numId w:val="36"/>
        </w:numPr>
        <w:rPr>
          <w:lang w:val="en-CA"/>
        </w:rPr>
      </w:pPr>
      <w:r w:rsidRPr="00C41475">
        <w:rPr>
          <w:lang w:val="en-CA"/>
        </w:rPr>
        <w:t>Once Wall Breakers have destroyed a protecting Wall, the remaining Wall Breakers will proceed to destroy the protecting inner </w:t>
      </w:r>
      <w:hyperlink r:id="rId675"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have small amounts of health so use them wisely. Most defenses will be able to destroy it in one shot.</w:t>
      </w:r>
    </w:p>
    <w:p w:rsidR="00C41475" w:rsidRPr="00C41475" w:rsidRDefault="00C41475" w:rsidP="00C41475">
      <w:pPr>
        <w:numPr>
          <w:ilvl w:val="1"/>
          <w:numId w:val="36"/>
        </w:numPr>
        <w:rPr>
          <w:lang w:val="en-CA"/>
        </w:rPr>
      </w:pPr>
      <w:r w:rsidRPr="00C41475">
        <w:rPr>
          <w:lang w:val="en-CA"/>
        </w:rPr>
        <w:t>Before you deploy Wall Breakers, place a couple </w:t>
      </w:r>
      <w:hyperlink r:id="rId676" w:tooltip="Barbarian" w:history="1">
        <w:r w:rsidRPr="00C41475">
          <w:rPr>
            <w:rStyle w:val="Hyperlink"/>
            <w:lang w:val="en-CA"/>
          </w:rPr>
          <w:t>Barbarians</w:t>
        </w:r>
      </w:hyperlink>
      <w:r w:rsidRPr="00C41475">
        <w:rPr>
          <w:lang w:val="en-CA"/>
        </w:rPr>
        <w:t> or </w:t>
      </w:r>
      <w:hyperlink r:id="rId677" w:tooltip="Giant" w:history="1">
        <w:r w:rsidRPr="00C41475">
          <w:rPr>
            <w:rStyle w:val="Hyperlink"/>
            <w:lang w:val="en-CA"/>
          </w:rPr>
          <w:t>Giants</w:t>
        </w:r>
      </w:hyperlink>
      <w:r w:rsidRPr="00C41475">
        <w:rPr>
          <w:lang w:val="en-CA"/>
        </w:rPr>
        <w:t> to soak up hits so the Wall Breakers don't die before they explode. It is helpful to place the </w:t>
      </w:r>
      <w:hyperlink r:id="rId678" w:tooltip="Barbarian" w:history="1">
        <w:r w:rsidRPr="00C41475">
          <w:rPr>
            <w:rStyle w:val="Hyperlink"/>
            <w:lang w:val="en-CA"/>
          </w:rPr>
          <w:t>Barbarians</w:t>
        </w:r>
      </w:hyperlink>
      <w:r w:rsidRPr="00C41475">
        <w:rPr>
          <w:lang w:val="en-CA"/>
        </w:rPr>
        <w:t> or </w:t>
      </w:r>
      <w:hyperlink r:id="rId679" w:tooltip="Giant" w:history="1">
        <w:r w:rsidRPr="00C41475">
          <w:rPr>
            <w:rStyle w:val="Hyperlink"/>
            <w:lang w:val="en-CA"/>
          </w:rPr>
          <w:t>Giants</w:t>
        </w:r>
      </w:hyperlink>
      <w:r w:rsidRPr="00C41475">
        <w:rPr>
          <w:lang w:val="en-CA"/>
        </w:rPr>
        <w:t> a short distance away from the target </w:t>
      </w:r>
      <w:hyperlink r:id="rId680" w:tooltip="Walls/Home Village" w:history="1">
        <w:r w:rsidRPr="00C41475">
          <w:rPr>
            <w:rStyle w:val="Hyperlink"/>
            <w:lang w:val="en-CA"/>
          </w:rPr>
          <w:t>Walls</w:t>
        </w:r>
      </w:hyperlink>
      <w:r w:rsidRPr="00C41475">
        <w:rPr>
          <w:lang w:val="en-CA"/>
        </w:rPr>
        <w:t> so that splash damage from a </w:t>
      </w:r>
      <w:hyperlink r:id="rId681" w:tooltip="Mortar" w:history="1">
        <w:r w:rsidRPr="00C41475">
          <w:rPr>
            <w:rStyle w:val="Hyperlink"/>
            <w:lang w:val="en-CA"/>
          </w:rPr>
          <w:t>Mortar</w:t>
        </w:r>
      </w:hyperlink>
      <w:r w:rsidRPr="00C41475">
        <w:rPr>
          <w:lang w:val="en-CA"/>
        </w:rPr>
        <w:t> or </w:t>
      </w:r>
      <w:hyperlink r:id="rId682" w:tooltip="Wizard Tower" w:history="1">
        <w:r w:rsidRPr="00C41475">
          <w:rPr>
            <w:rStyle w:val="Hyperlink"/>
            <w:lang w:val="en-CA"/>
          </w:rPr>
          <w:t>Wizard Tower</w:t>
        </w:r>
      </w:hyperlink>
      <w:r w:rsidRPr="00C41475">
        <w:rPr>
          <w:lang w:val="en-CA"/>
        </w:rPr>
        <w:t> won't catch the Wall Breakers as well.</w:t>
      </w:r>
    </w:p>
    <w:p w:rsidR="00C41475" w:rsidRPr="00C41475" w:rsidRDefault="00C41475" w:rsidP="00C41475">
      <w:pPr>
        <w:numPr>
          <w:ilvl w:val="1"/>
          <w:numId w:val="36"/>
        </w:numPr>
        <w:rPr>
          <w:lang w:val="en-CA"/>
        </w:rPr>
      </w:pPr>
      <w:r w:rsidRPr="00C41475">
        <w:rPr>
          <w:lang w:val="en-CA"/>
        </w:rPr>
        <w:t>Wall Breakers do splash damage, so it can also be used to finish off buildings close to the </w:t>
      </w:r>
      <w:hyperlink r:id="rId683" w:tooltip="Walls/Home Village" w:history="1">
        <w:r w:rsidRPr="00C41475">
          <w:rPr>
            <w:rStyle w:val="Hyperlink"/>
            <w:lang w:val="en-CA"/>
          </w:rPr>
          <w:t>Walls</w:t>
        </w:r>
      </w:hyperlink>
      <w:r w:rsidRPr="00C41475">
        <w:rPr>
          <w:lang w:val="en-CA"/>
        </w:rPr>
        <w:t> if they have enough hitpoints left for the Wall Breaker to successfully destroy them.</w:t>
      </w:r>
    </w:p>
    <w:p w:rsidR="00C41475" w:rsidRPr="00C41475" w:rsidRDefault="00C41475" w:rsidP="00C41475">
      <w:pPr>
        <w:numPr>
          <w:ilvl w:val="1"/>
          <w:numId w:val="36"/>
        </w:numPr>
        <w:rPr>
          <w:lang w:val="en-CA"/>
        </w:rPr>
      </w:pPr>
      <w:r w:rsidRPr="00C41475">
        <w:rPr>
          <w:lang w:val="en-CA"/>
        </w:rPr>
        <w:t>Supporting the Wall Breaker with a </w:t>
      </w:r>
      <w:hyperlink r:id="rId684" w:tooltip="Rage Spell" w:history="1">
        <w:r w:rsidRPr="00C41475">
          <w:rPr>
            <w:rStyle w:val="Hyperlink"/>
            <w:lang w:val="en-CA"/>
          </w:rPr>
          <w:t>Rage Spell</w:t>
        </w:r>
      </w:hyperlink>
      <w:r w:rsidRPr="00C41475">
        <w:rPr>
          <w:lang w:val="en-CA"/>
        </w:rPr>
        <w:t> is a good idea, because the </w:t>
      </w:r>
      <w:hyperlink r:id="rId685" w:tooltip="Rage Spell" w:history="1">
        <w:r w:rsidRPr="00C41475">
          <w:rPr>
            <w:rStyle w:val="Hyperlink"/>
            <w:lang w:val="en-CA"/>
          </w:rPr>
          <w:t>Rage Spell</w:t>
        </w:r>
      </w:hyperlink>
      <w:r w:rsidRPr="00C41475">
        <w:rPr>
          <w:lang w:val="en-CA"/>
        </w:rPr>
        <w:t> will make the Wall Breaker do more than double damage. A maximum-level Wall Breaker coupled with a Rage Spell can one-shot level 13 </w:t>
      </w:r>
      <w:hyperlink r:id="rId686"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are not fooled by spiked or decoy </w:t>
      </w:r>
      <w:hyperlink r:id="rId687" w:tooltip="Walls/Home Village" w:history="1">
        <w:r w:rsidRPr="00C41475">
          <w:rPr>
            <w:rStyle w:val="Hyperlink"/>
            <w:lang w:val="en-CA"/>
          </w:rPr>
          <w:t>Walls</w:t>
        </w:r>
      </w:hyperlink>
      <w:r w:rsidRPr="00C41475">
        <w:rPr>
          <w:lang w:val="en-CA"/>
        </w:rPr>
        <w:t>. Their AI will simply have them bypass these Walls if they are not the only Walls left on the base.</w:t>
      </w:r>
    </w:p>
    <w:p w:rsidR="00C41475" w:rsidRPr="00C41475" w:rsidRDefault="00C41475" w:rsidP="00C41475">
      <w:pPr>
        <w:numPr>
          <w:ilvl w:val="2"/>
          <w:numId w:val="36"/>
        </w:numPr>
        <w:rPr>
          <w:lang w:val="en-CA"/>
        </w:rPr>
      </w:pPr>
      <w:r w:rsidRPr="00C41475">
        <w:rPr>
          <w:lang w:val="en-CA"/>
        </w:rPr>
        <w:t>Note that Wall Breakers will not target single </w:t>
      </w:r>
      <w:hyperlink r:id="rId688" w:tooltip="Walls/Home Village" w:history="1">
        <w:r w:rsidRPr="00C41475">
          <w:rPr>
            <w:rStyle w:val="Hyperlink"/>
            <w:lang w:val="en-CA"/>
          </w:rPr>
          <w:t>Walls</w:t>
        </w:r>
      </w:hyperlink>
      <w:r w:rsidRPr="00C41475">
        <w:rPr>
          <w:lang w:val="en-CA"/>
        </w:rPr>
        <w:t>. There needs to be at least 3 connected </w:t>
      </w:r>
      <w:hyperlink r:id="rId689" w:tooltip="Walls/Home Village" w:history="1">
        <w:r w:rsidRPr="00C41475">
          <w:rPr>
            <w:rStyle w:val="Hyperlink"/>
            <w:lang w:val="en-CA"/>
          </w:rPr>
          <w:t>Walls</w:t>
        </w:r>
      </w:hyperlink>
      <w:r w:rsidRPr="00C41475">
        <w:rPr>
          <w:lang w:val="en-CA"/>
        </w:rPr>
        <w:t> for a Wall Breaker to target it, and it must be protecting a building fully or partially.</w:t>
      </w:r>
    </w:p>
    <w:p w:rsidR="00C41475" w:rsidRPr="00C41475" w:rsidRDefault="00C41475" w:rsidP="00C41475">
      <w:pPr>
        <w:numPr>
          <w:ilvl w:val="1"/>
          <w:numId w:val="36"/>
        </w:numPr>
        <w:rPr>
          <w:lang w:val="en-CA"/>
        </w:rPr>
      </w:pPr>
      <w:r w:rsidRPr="00C41475">
        <w:rPr>
          <w:lang w:val="en-CA"/>
        </w:rPr>
        <w:t>Having double layers of </w:t>
      </w:r>
      <w:hyperlink r:id="rId690" w:tooltip="Walls/Home Village" w:history="1">
        <w:r w:rsidRPr="00C41475">
          <w:rPr>
            <w:rStyle w:val="Hyperlink"/>
            <w:lang w:val="en-CA"/>
          </w:rPr>
          <w:t>Walls</w:t>
        </w:r>
      </w:hyperlink>
      <w:r w:rsidRPr="00C41475">
        <w:rPr>
          <w:lang w:val="en-CA"/>
        </w:rPr>
        <w:t> is ineffective vs. Wall Breakers, as Wall Breakers deal splash damage that will destroy both layers of </w:t>
      </w:r>
      <w:hyperlink r:id="rId691"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Always try to keep less important buildings outside of your walls (</w:t>
      </w:r>
      <w:hyperlink r:id="rId692" w:tooltip="Elixir Collector/Home Village" w:history="1">
        <w:r w:rsidRPr="00C41475">
          <w:rPr>
            <w:rStyle w:val="Hyperlink"/>
            <w:lang w:val="en-CA"/>
          </w:rPr>
          <w:t>Elixir Collectors</w:t>
        </w:r>
      </w:hyperlink>
      <w:r w:rsidRPr="00C41475">
        <w:rPr>
          <w:lang w:val="en-CA"/>
        </w:rPr>
        <w:t>, </w:t>
      </w:r>
      <w:hyperlink r:id="rId693" w:tooltip="Builder's Hut" w:history="1">
        <w:r w:rsidRPr="00C41475">
          <w:rPr>
            <w:rStyle w:val="Hyperlink"/>
            <w:lang w:val="en-CA"/>
          </w:rPr>
          <w:t>Builder's Huts</w:t>
        </w:r>
      </w:hyperlink>
      <w:r w:rsidRPr="00C41475">
        <w:rPr>
          <w:lang w:val="en-CA"/>
        </w:rPr>
        <w:t>, etc.), so the enemy's Wall Breakers have to be placed farther away. This increases the chances of the Wall Breaker getting killed by your </w:t>
      </w:r>
      <w:hyperlink r:id="rId694" w:tooltip="Defensive Buildings" w:history="1">
        <w:r w:rsidRPr="00C41475">
          <w:rPr>
            <w:rStyle w:val="Hyperlink"/>
            <w:lang w:val="en-CA"/>
          </w:rPr>
          <w:t>defenses</w:t>
        </w:r>
      </w:hyperlink>
      <w:r w:rsidRPr="00C41475">
        <w:rPr>
          <w:lang w:val="en-CA"/>
        </w:rPr>
        <w:t> before it blows up your </w:t>
      </w:r>
      <w:hyperlink r:id="rId695"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are somewhat difficult to use in </w:t>
      </w:r>
      <w:hyperlink r:id="rId696" w:tooltip="Clan Castle" w:history="1">
        <w:r w:rsidRPr="00C41475">
          <w:rPr>
            <w:rStyle w:val="Hyperlink"/>
            <w:lang w:val="en-CA"/>
          </w:rPr>
          <w:t>Clan Castles</w:t>
        </w:r>
      </w:hyperlink>
      <w:r w:rsidRPr="00C41475">
        <w:rPr>
          <w:lang w:val="en-CA"/>
        </w:rPr>
        <w:t> offensively, since they will run to the nearest wall in single file, which is likely contrary to typical deployment methods (usually multiple at once). Additionally, due to their fragility, the Wall Breakers will be vulnerable to defenses without assistance from any ground troop to tank.</w:t>
      </w:r>
    </w:p>
    <w:p w:rsidR="00C41475" w:rsidRPr="00C41475" w:rsidRDefault="00C41475" w:rsidP="00C41475">
      <w:pPr>
        <w:numPr>
          <w:ilvl w:val="2"/>
          <w:numId w:val="36"/>
        </w:numPr>
        <w:rPr>
          <w:lang w:val="en-CA"/>
        </w:rPr>
      </w:pPr>
      <w:r w:rsidRPr="00C41475">
        <w:rPr>
          <w:lang w:val="en-CA"/>
        </w:rPr>
        <w:t>Wall Breakers can be useful in the </w:t>
      </w:r>
      <w:hyperlink r:id="rId697" w:tooltip="Clan Castle" w:history="1">
        <w:r w:rsidRPr="00C41475">
          <w:rPr>
            <w:rStyle w:val="Hyperlink"/>
            <w:lang w:val="en-CA"/>
          </w:rPr>
          <w:t>Clan Castle</w:t>
        </w:r>
      </w:hyperlink>
      <w:r w:rsidRPr="00C41475">
        <w:rPr>
          <w:lang w:val="en-CA"/>
        </w:rPr>
        <w:t> for low level players, though. If the low level player doesn't have Wall Breakers unlocked or the Wall Breakers are low level, a high level Wall Breaker or two in the </w:t>
      </w:r>
      <w:hyperlink r:id="rId698" w:tooltip="Clan Castle" w:history="1">
        <w:r w:rsidRPr="00C41475">
          <w:rPr>
            <w:rStyle w:val="Hyperlink"/>
            <w:lang w:val="en-CA"/>
          </w:rPr>
          <w:t>Clan Castle</w:t>
        </w:r>
      </w:hyperlink>
      <w:r w:rsidRPr="00C41475">
        <w:rPr>
          <w:lang w:val="en-CA"/>
        </w:rPr>
        <w:t> can really help them.</w:t>
      </w:r>
    </w:p>
    <w:p w:rsidR="00C41475" w:rsidRPr="00C41475" w:rsidRDefault="00C41475" w:rsidP="00C41475">
      <w:pPr>
        <w:numPr>
          <w:ilvl w:val="1"/>
          <w:numId w:val="36"/>
        </w:numPr>
        <w:rPr>
          <w:lang w:val="en-CA"/>
        </w:rPr>
      </w:pPr>
      <w:r w:rsidRPr="00C41475">
        <w:rPr>
          <w:lang w:val="en-CA"/>
        </w:rPr>
        <w:t>At higher levels where </w:t>
      </w:r>
      <w:hyperlink r:id="rId699" w:tooltip="Wizard Tower" w:history="1">
        <w:r w:rsidRPr="00C41475">
          <w:rPr>
            <w:rStyle w:val="Hyperlink"/>
            <w:lang w:val="en-CA"/>
          </w:rPr>
          <w:t>Wizard Towers</w:t>
        </w:r>
      </w:hyperlink>
      <w:r w:rsidRPr="00C41475">
        <w:rPr>
          <w:lang w:val="en-CA"/>
        </w:rPr>
        <w:t> (and possibly </w:t>
      </w:r>
      <w:hyperlink r:id="rId700" w:tooltip="Bomb Tower" w:history="1">
        <w:r w:rsidRPr="00C41475">
          <w:rPr>
            <w:rStyle w:val="Hyperlink"/>
            <w:lang w:val="en-CA"/>
          </w:rPr>
          <w:t>Bomb Towers</w:t>
        </w:r>
      </w:hyperlink>
      <w:r w:rsidRPr="00C41475">
        <w:rPr>
          <w:lang w:val="en-CA"/>
        </w:rPr>
        <w:t>) can one-shot Wall Breakers, it is beneficial to place your Wall Breakers at a slight offset from your meatshields. Doing otherwise will most likely result in your Wall Breakers being destroyed by the splash tower while it attacks the meatshield.</w:t>
      </w:r>
    </w:p>
    <w:p w:rsidR="00C41475" w:rsidRPr="00C41475" w:rsidRDefault="00C41475" w:rsidP="00C41475">
      <w:pPr>
        <w:numPr>
          <w:ilvl w:val="2"/>
          <w:numId w:val="36"/>
        </w:numPr>
        <w:rPr>
          <w:lang w:val="en-CA"/>
        </w:rPr>
      </w:pPr>
      <w:r w:rsidRPr="00C41475">
        <w:rPr>
          <w:lang w:val="en-CA"/>
        </w:rPr>
        <w:t>Be careful of the multi-targeting </w:t>
      </w:r>
      <w:hyperlink r:id="rId701" w:tooltip="Inferno Tower" w:history="1">
        <w:r w:rsidRPr="00C41475">
          <w:rPr>
            <w:rStyle w:val="Hyperlink"/>
            <w:lang w:val="en-CA"/>
          </w:rPr>
          <w:t>Inferno Tower</w:t>
        </w:r>
      </w:hyperlink>
      <w:r w:rsidRPr="00C41475">
        <w:rPr>
          <w:lang w:val="en-CA"/>
        </w:rPr>
        <w:t> if it is close enough to the Wall you're attempting to break. A Wall Breaker that is offset from a meatshield can still be killed by the Inferno Tower if the latter does enough damage.</w:t>
      </w:r>
    </w:p>
    <w:p w:rsidR="00C41475" w:rsidRPr="00C41475" w:rsidRDefault="00C41475" w:rsidP="00C41475">
      <w:pPr>
        <w:numPr>
          <w:ilvl w:val="1"/>
          <w:numId w:val="36"/>
        </w:numPr>
        <w:rPr>
          <w:lang w:val="en-CA"/>
        </w:rPr>
      </w:pPr>
      <w:r w:rsidRPr="00C41475">
        <w:rPr>
          <w:lang w:val="en-CA"/>
        </w:rPr>
        <w:t>Often times when breaking a Wall, it can be beneficial to deploy one Wall Breaker first, then follow up shortly afterwards with the remainder required to break the Wall. This prevents losing all the necessary Wall Breakers to traps, or having them break different Walls.</w:t>
      </w:r>
    </w:p>
    <w:p w:rsidR="00C41475" w:rsidRPr="00C41475" w:rsidRDefault="00C41475" w:rsidP="00C41475">
      <w:pPr>
        <w:numPr>
          <w:ilvl w:val="0"/>
          <w:numId w:val="36"/>
        </w:numPr>
        <w:rPr>
          <w:lang w:val="en-CA"/>
        </w:rPr>
      </w:pPr>
      <w:r w:rsidRPr="00C41475">
        <w:rPr>
          <w:b/>
          <w:bCs/>
          <w:lang w:val="en-CA"/>
        </w:rPr>
        <w:t>Defensive Strategy</w:t>
      </w:r>
    </w:p>
    <w:p w:rsidR="00C41475" w:rsidRPr="00C41475" w:rsidRDefault="00C41475" w:rsidP="00C41475">
      <w:pPr>
        <w:numPr>
          <w:ilvl w:val="1"/>
          <w:numId w:val="36"/>
        </w:numPr>
        <w:rPr>
          <w:lang w:val="en-CA"/>
        </w:rPr>
      </w:pPr>
      <w:r w:rsidRPr="00C41475">
        <w:rPr>
          <w:lang w:val="en-CA"/>
        </w:rPr>
        <w:t>A single </w:t>
      </w:r>
      <w:hyperlink r:id="rId702" w:tooltip="Bomb" w:history="1">
        <w:r w:rsidRPr="00C41475">
          <w:rPr>
            <w:rStyle w:val="Hyperlink"/>
            <w:lang w:val="en-CA"/>
          </w:rPr>
          <w:t>Bomb</w:t>
        </w:r>
      </w:hyperlink>
      <w:r w:rsidRPr="00C41475">
        <w:rPr>
          <w:lang w:val="en-CA"/>
        </w:rPr>
        <w:t> of equal or greater level can destroy Wall Breakers. </w:t>
      </w:r>
      <w:hyperlink r:id="rId703" w:tooltip="Spring Trap/Home Village" w:history="1">
        <w:r w:rsidRPr="00C41475">
          <w:rPr>
            <w:rStyle w:val="Hyperlink"/>
            <w:lang w:val="en-CA"/>
          </w:rPr>
          <w:t>Spring Traps</w:t>
        </w:r>
      </w:hyperlink>
      <w:r w:rsidRPr="00C41475">
        <w:rPr>
          <w:lang w:val="en-CA"/>
        </w:rPr>
        <w:t> can eject multiple Wall Breakers at once; if you intend to use these traps to eliminate Wall Breakers, you can place these against a Wall that they likely target.</w:t>
      </w:r>
    </w:p>
    <w:p w:rsidR="00C41475" w:rsidRPr="00C41475" w:rsidRDefault="00C41475" w:rsidP="00C41475">
      <w:pPr>
        <w:numPr>
          <w:ilvl w:val="1"/>
          <w:numId w:val="36"/>
        </w:numPr>
        <w:rPr>
          <w:lang w:val="en-CA"/>
        </w:rPr>
      </w:pPr>
      <w:r w:rsidRPr="00C41475">
        <w:rPr>
          <w:lang w:val="en-CA"/>
        </w:rPr>
        <w:lastRenderedPageBreak/>
        <w:t>Wall Breakers are not recommended to have in </w:t>
      </w:r>
      <w:hyperlink r:id="rId704" w:tooltip="Clan Castle" w:history="1">
        <w:r w:rsidRPr="00C41475">
          <w:rPr>
            <w:rStyle w:val="Hyperlink"/>
            <w:lang w:val="en-CA"/>
          </w:rPr>
          <w:t>Clan Castles</w:t>
        </w:r>
      </w:hyperlink>
      <w:r w:rsidRPr="00C41475">
        <w:rPr>
          <w:lang w:val="en-CA"/>
        </w:rPr>
        <w:t> as a defensive troop, since they have to blow themselves up to destroy the opponent's </w:t>
      </w:r>
      <w:hyperlink r:id="rId705" w:tooltip="Army" w:history="1">
        <w:r w:rsidRPr="00C41475">
          <w:rPr>
            <w:rStyle w:val="Hyperlink"/>
            <w:lang w:val="en-CA"/>
          </w:rPr>
          <w:t>troops</w:t>
        </w:r>
      </w:hyperlink>
      <w:r w:rsidRPr="00C41475">
        <w:rPr>
          <w:lang w:val="en-CA"/>
        </w:rPr>
        <w:t>, they also do very little damage. However, they are good at clearing </w:t>
      </w:r>
      <w:hyperlink r:id="rId706" w:tooltip="Army" w:history="1">
        <w:r w:rsidRPr="00C41475">
          <w:rPr>
            <w:rStyle w:val="Hyperlink"/>
            <w:lang w:val="en-CA"/>
          </w:rPr>
          <w:t>troops</w:t>
        </w:r>
      </w:hyperlink>
      <w:r w:rsidRPr="00C41475">
        <w:rPr>
          <w:lang w:val="en-CA"/>
        </w:rPr>
        <w:t> with low health.</w:t>
      </w:r>
    </w:p>
    <w:p w:rsidR="00C41475" w:rsidRPr="00C41475" w:rsidRDefault="00A02F7D" w:rsidP="00C41475">
      <w:pPr>
        <w:rPr>
          <w:lang w:val="en-CA"/>
        </w:rPr>
      </w:pPr>
      <w:r>
        <w:rPr>
          <w:lang w:val="en-CA"/>
        </w:rPr>
        <w:pict>
          <v:rect id="_x0000_i1066" style="width:0;height:1.5pt" o:hralign="center" o:hrstd="t" o:hrnoshade="t" o:hr="t" fillcolor="#3a3a3a" stroked="f"/>
        </w:pict>
      </w:r>
    </w:p>
    <w:p w:rsidR="00C41475" w:rsidRPr="00C41475" w:rsidRDefault="00C41475" w:rsidP="00C41475">
      <w:pPr>
        <w:numPr>
          <w:ilvl w:val="0"/>
          <w:numId w:val="37"/>
        </w:numPr>
        <w:rPr>
          <w:lang w:val="en-CA"/>
        </w:rPr>
      </w:pPr>
      <w:r w:rsidRPr="00C41475">
        <w:rPr>
          <w:b/>
          <w:bCs/>
          <w:lang w:val="en-CA"/>
        </w:rPr>
        <w:t>Upgrade Differences</w:t>
      </w:r>
    </w:p>
    <w:p w:rsidR="00C41475" w:rsidRPr="00C41475" w:rsidRDefault="00C41475" w:rsidP="00C41475">
      <w:pPr>
        <w:numPr>
          <w:ilvl w:val="1"/>
          <w:numId w:val="37"/>
        </w:numPr>
        <w:rPr>
          <w:lang w:val="en-CA"/>
        </w:rPr>
      </w:pPr>
      <w:r w:rsidRPr="00C41475">
        <w:rPr>
          <w:lang w:val="en-CA"/>
        </w:rPr>
        <w:t>The Wall Breaker undergoes significant visual changes at all levels.</w:t>
      </w:r>
    </w:p>
    <w:p w:rsidR="00C41475" w:rsidRPr="00C41475" w:rsidRDefault="00C41475" w:rsidP="00C41475">
      <w:pPr>
        <w:numPr>
          <w:ilvl w:val="2"/>
          <w:numId w:val="37"/>
        </w:numPr>
        <w:rPr>
          <w:lang w:val="en-CA"/>
        </w:rPr>
      </w:pPr>
      <w:r w:rsidRPr="00C41475">
        <w:rPr>
          <w:lang w:val="en-CA"/>
        </w:rPr>
        <w:t>Initially, the Wall Breaker appears to be a skeleton carrying a small bomb.</w:t>
      </w:r>
    </w:p>
    <w:p w:rsidR="00C41475" w:rsidRPr="00C41475" w:rsidRDefault="00C41475" w:rsidP="00C41475">
      <w:pPr>
        <w:numPr>
          <w:ilvl w:val="2"/>
          <w:numId w:val="37"/>
        </w:numPr>
        <w:rPr>
          <w:lang w:val="en-CA"/>
        </w:rPr>
      </w:pPr>
      <w:r w:rsidRPr="00C41475">
        <w:rPr>
          <w:lang w:val="en-CA"/>
        </w:rPr>
        <w:t>At level 3, the bomb that the Wall Breaker is holding becomes larger.</w:t>
      </w:r>
    </w:p>
    <w:p w:rsidR="00C41475" w:rsidRPr="00C41475" w:rsidRDefault="00C41475" w:rsidP="00C41475">
      <w:pPr>
        <w:numPr>
          <w:ilvl w:val="2"/>
          <w:numId w:val="37"/>
        </w:numPr>
        <w:rPr>
          <w:lang w:val="en-CA"/>
        </w:rPr>
      </w:pPr>
      <w:r w:rsidRPr="00C41475">
        <w:rPr>
          <w:lang w:val="en-CA"/>
        </w:rPr>
        <w:t>At level 5, the Wall Breaker's bomb turns golden.</w:t>
      </w:r>
    </w:p>
    <w:p w:rsidR="00C41475" w:rsidRPr="00C41475" w:rsidRDefault="00C41475" w:rsidP="00C41475">
      <w:pPr>
        <w:numPr>
          <w:ilvl w:val="2"/>
          <w:numId w:val="37"/>
        </w:numPr>
        <w:rPr>
          <w:lang w:val="en-CA"/>
        </w:rPr>
      </w:pPr>
      <w:r w:rsidRPr="00C41475">
        <w:rPr>
          <w:lang w:val="en-CA"/>
        </w:rPr>
        <w:t>At level 6, the Wall Breaker's bomb change to a barrel of explosives, similar to a part of the </w:t>
      </w:r>
      <w:hyperlink r:id="rId707" w:tooltip="Giant Bomb" w:history="1">
        <w:r w:rsidRPr="00C41475">
          <w:rPr>
            <w:rStyle w:val="Hyperlink"/>
            <w:lang w:val="en-CA"/>
          </w:rPr>
          <w:t>Giant Bomb</w:t>
        </w:r>
      </w:hyperlink>
      <w:r w:rsidRPr="00C41475">
        <w:rPr>
          <w:lang w:val="en-CA"/>
        </w:rPr>
        <w:t>.</w:t>
      </w:r>
    </w:p>
    <w:p w:rsidR="00C41475" w:rsidRPr="00C41475" w:rsidRDefault="00C41475" w:rsidP="00C41475">
      <w:pPr>
        <w:numPr>
          <w:ilvl w:val="2"/>
          <w:numId w:val="37"/>
        </w:numPr>
        <w:rPr>
          <w:lang w:val="en-CA"/>
        </w:rPr>
      </w:pPr>
      <w:r w:rsidRPr="00C41475">
        <w:rPr>
          <w:lang w:val="en-CA"/>
        </w:rPr>
        <w:t>At level 7, the top of the barrel is opened, revealing gunpowder. A large stick of dynamite is fitted into the opened barrel.</w:t>
      </w:r>
    </w:p>
    <w:p w:rsidR="00C41475" w:rsidRPr="00C41475" w:rsidRDefault="00A02F7D" w:rsidP="00C41475">
      <w:pPr>
        <w:rPr>
          <w:lang w:val="en-CA"/>
        </w:rPr>
      </w:pPr>
      <w:r>
        <w:rPr>
          <w:lang w:val="en-CA"/>
        </w:rPr>
        <w:pict>
          <v:rect id="_x0000_i1067" style="width:0;height:1.5pt" o:hralign="center" o:hrstd="t" o:hrnoshade="t" o:hr="t" fillcolor="#3a3a3a" stroked="f"/>
        </w:pict>
      </w:r>
    </w:p>
    <w:p w:rsidR="00C41475" w:rsidRPr="00C41475" w:rsidRDefault="00C41475" w:rsidP="00C41475">
      <w:pPr>
        <w:numPr>
          <w:ilvl w:val="0"/>
          <w:numId w:val="38"/>
        </w:numPr>
        <w:rPr>
          <w:lang w:val="en-CA"/>
        </w:rPr>
      </w:pPr>
      <w:r w:rsidRPr="00C41475">
        <w:rPr>
          <w:b/>
          <w:bCs/>
          <w:lang w:val="en-CA"/>
        </w:rPr>
        <w:t>Trivia</w:t>
      </w:r>
    </w:p>
    <w:p w:rsidR="00C41475" w:rsidRPr="00C41475" w:rsidRDefault="00C41475" w:rsidP="00C41475">
      <w:pPr>
        <w:numPr>
          <w:ilvl w:val="1"/>
          <w:numId w:val="38"/>
        </w:numPr>
        <w:rPr>
          <w:lang w:val="en-CA"/>
        </w:rPr>
      </w:pPr>
      <w:r w:rsidRPr="00C41475">
        <w:rPr>
          <w:lang w:val="en-CA"/>
        </w:rPr>
        <w:t>The Wall Breaker is one of two </w:t>
      </w:r>
      <w:hyperlink r:id="rId708" w:tooltip="Army" w:history="1">
        <w:r w:rsidRPr="00C41475">
          <w:rPr>
            <w:rStyle w:val="Hyperlink"/>
            <w:lang w:val="en-CA"/>
          </w:rPr>
          <w:t>Troops</w:t>
        </w:r>
      </w:hyperlink>
      <w:r w:rsidRPr="00C41475">
        <w:rPr>
          <w:lang w:val="en-CA"/>
        </w:rPr>
        <w:t> of which the picture in the </w:t>
      </w:r>
      <w:hyperlink r:id="rId709" w:tooltip="Barracks" w:history="1">
        <w:r w:rsidRPr="00C41475">
          <w:rPr>
            <w:rStyle w:val="Hyperlink"/>
            <w:lang w:val="en-CA"/>
          </w:rPr>
          <w:t>Barracks</w:t>
        </w:r>
      </w:hyperlink>
      <w:r w:rsidRPr="00C41475">
        <w:rPr>
          <w:lang w:val="en-CA"/>
        </w:rPr>
        <w:t> resembles an upgraded version, the other being the </w:t>
      </w:r>
      <w:hyperlink r:id="rId710" w:tooltip="Dragon" w:history="1">
        <w:r w:rsidRPr="00C41475">
          <w:rPr>
            <w:rStyle w:val="Hyperlink"/>
            <w:lang w:val="en-CA"/>
          </w:rPr>
          <w:t>Dragon</w:t>
        </w:r>
      </w:hyperlink>
      <w:r w:rsidRPr="00C41475">
        <w:rPr>
          <w:lang w:val="en-CA"/>
        </w:rPr>
        <w:t>.</w:t>
      </w:r>
    </w:p>
    <w:p w:rsidR="00C41475" w:rsidRPr="00C41475" w:rsidRDefault="00C41475" w:rsidP="00C41475">
      <w:pPr>
        <w:numPr>
          <w:ilvl w:val="1"/>
          <w:numId w:val="38"/>
        </w:numPr>
        <w:rPr>
          <w:lang w:val="en-CA"/>
        </w:rPr>
      </w:pPr>
      <w:r w:rsidRPr="00C41475">
        <w:rPr>
          <w:lang w:val="en-CA"/>
        </w:rPr>
        <w:t>Along with </w:t>
      </w:r>
      <w:hyperlink r:id="rId711" w:tooltip="Minion" w:history="1">
        <w:r w:rsidRPr="00C41475">
          <w:rPr>
            <w:rStyle w:val="Hyperlink"/>
            <w:lang w:val="en-CA"/>
          </w:rPr>
          <w:t>Minion</w:t>
        </w:r>
      </w:hyperlink>
      <w:r w:rsidRPr="00C41475">
        <w:rPr>
          <w:lang w:val="en-CA"/>
        </w:rPr>
        <w:t>, Wall Breakers are the only troops that only occupy 2 housing space.</w:t>
      </w:r>
    </w:p>
    <w:p w:rsidR="00C41475" w:rsidRPr="00C41475" w:rsidRDefault="00C41475" w:rsidP="00C41475">
      <w:pPr>
        <w:numPr>
          <w:ilvl w:val="1"/>
          <w:numId w:val="38"/>
        </w:numPr>
        <w:rPr>
          <w:lang w:val="en-CA"/>
        </w:rPr>
      </w:pPr>
      <w:r w:rsidRPr="00C41475">
        <w:rPr>
          <w:lang w:val="en-CA"/>
        </w:rPr>
        <w:t>If there are no </w:t>
      </w:r>
      <w:hyperlink r:id="rId712" w:tooltip="Walls/Home Village" w:history="1">
        <w:r w:rsidRPr="00C41475">
          <w:rPr>
            <w:rStyle w:val="Hyperlink"/>
            <w:lang w:val="en-CA"/>
          </w:rPr>
          <w:t>Walls</w:t>
        </w:r>
      </w:hyperlink>
      <w:r w:rsidRPr="00C41475">
        <w:rPr>
          <w:lang w:val="en-CA"/>
        </w:rPr>
        <w:t> and you deploy a Wall Breaker, it will run to the nearest building and blow itself up. However, it will do much less damage to the building compared to what it can do against </w:t>
      </w:r>
      <w:hyperlink r:id="rId713" w:tooltip="Walls/Home Village" w:history="1">
        <w:r w:rsidRPr="00C41475">
          <w:rPr>
            <w:rStyle w:val="Hyperlink"/>
            <w:lang w:val="en-CA"/>
          </w:rPr>
          <w:t>Walls</w:t>
        </w:r>
      </w:hyperlink>
      <w:r w:rsidRPr="00C41475">
        <w:rPr>
          <w:lang w:val="en-CA"/>
        </w:rPr>
        <w:t>, e.g. a level 5 Wall Breaker will do only 46 damage to a building, whereas it will do 1,840 damage to </w:t>
      </w:r>
      <w:hyperlink r:id="rId714"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8"/>
        </w:numPr>
        <w:rPr>
          <w:lang w:val="en-CA"/>
        </w:rPr>
      </w:pPr>
      <w:r w:rsidRPr="00C41475">
        <w:rPr>
          <w:lang w:val="en-CA"/>
        </w:rPr>
        <w:t>You can have a maximum of 140 Wall Breakers at one time in a complete set of fully upgraded </w:t>
      </w:r>
      <w:hyperlink r:id="rId715" w:tooltip="Army Camp" w:history="1">
        <w:r w:rsidRPr="00C41475">
          <w:rPr>
            <w:rStyle w:val="Hyperlink"/>
            <w:lang w:val="en-CA"/>
          </w:rPr>
          <w:t>Army Camps</w:t>
        </w:r>
      </w:hyperlink>
      <w:r w:rsidRPr="00C41475">
        <w:rPr>
          <w:lang w:val="en-CA"/>
        </w:rPr>
        <w:t>. This number increases to 160 if you include the 20 that can fit into a fully upgraded </w:t>
      </w:r>
      <w:hyperlink r:id="rId716" w:tooltip="Clan Castle" w:history="1">
        <w:r w:rsidRPr="00C41475">
          <w:rPr>
            <w:rStyle w:val="Hyperlink"/>
            <w:lang w:val="en-CA"/>
          </w:rPr>
          <w:t>Clan Castle</w:t>
        </w:r>
      </w:hyperlink>
      <w:r w:rsidRPr="00C41475">
        <w:rPr>
          <w:lang w:val="en-CA"/>
        </w:rPr>
        <w:t>. On the battlefield, you can clone an additional 45 Wall Breakers with three fully upgraded </w:t>
      </w:r>
      <w:hyperlink r:id="rId717" w:tooltip="Clone Spell" w:history="1">
        <w:r w:rsidRPr="00C41475">
          <w:rPr>
            <w:rStyle w:val="Hyperlink"/>
            <w:lang w:val="en-CA"/>
          </w:rPr>
          <w:t>Clone Spells</w:t>
        </w:r>
      </w:hyperlink>
      <w:r w:rsidRPr="00C41475">
        <w:rPr>
          <w:lang w:val="en-CA"/>
        </w:rPr>
        <w:t>.</w:t>
      </w:r>
    </w:p>
    <w:p w:rsidR="00C41475" w:rsidRPr="00C41475" w:rsidRDefault="00C41475" w:rsidP="00C41475">
      <w:pPr>
        <w:numPr>
          <w:ilvl w:val="2"/>
          <w:numId w:val="38"/>
        </w:numPr>
        <w:rPr>
          <w:lang w:val="en-CA"/>
        </w:rPr>
      </w:pPr>
      <w:r w:rsidRPr="00C41475">
        <w:rPr>
          <w:lang w:val="en-CA"/>
        </w:rPr>
        <w:t>Note: Having this many Wall Breakers is highly discouraged (only second to an all-</w:t>
      </w:r>
      <w:hyperlink r:id="rId718" w:tooltip="Healer" w:history="1">
        <w:r w:rsidRPr="00C41475">
          <w:rPr>
            <w:rStyle w:val="Hyperlink"/>
            <w:lang w:val="en-CA"/>
          </w:rPr>
          <w:t>Healer</w:t>
        </w:r>
      </w:hyperlink>
      <w:r w:rsidRPr="00C41475">
        <w:rPr>
          <w:lang w:val="en-CA"/>
        </w:rPr>
        <w:t> army) as your </w:t>
      </w:r>
      <w:hyperlink r:id="rId719" w:tooltip="Army" w:history="1">
        <w:r w:rsidRPr="00C41475">
          <w:rPr>
            <w:rStyle w:val="Hyperlink"/>
            <w:lang w:val="en-CA"/>
          </w:rPr>
          <w:t>army</w:t>
        </w:r>
      </w:hyperlink>
      <w:r w:rsidRPr="00C41475">
        <w:rPr>
          <w:lang w:val="en-CA"/>
        </w:rPr>
        <w:t> will end up breaking nothing other than </w:t>
      </w:r>
      <w:hyperlink r:id="rId720" w:tooltip="Walls/Home Village" w:history="1">
        <w:r w:rsidRPr="00C41475">
          <w:rPr>
            <w:rStyle w:val="Hyperlink"/>
            <w:lang w:val="en-CA"/>
          </w:rPr>
          <w:t>Walls</w:t>
        </w:r>
      </w:hyperlink>
      <w:r w:rsidRPr="00C41475">
        <w:rPr>
          <w:lang w:val="en-CA"/>
        </w:rPr>
        <w:t> and very slightly doing damage to other buildings.</w:t>
      </w:r>
    </w:p>
    <w:p w:rsidR="00C41475" w:rsidRPr="00C41475" w:rsidRDefault="00C41475" w:rsidP="00C41475">
      <w:pPr>
        <w:numPr>
          <w:ilvl w:val="1"/>
          <w:numId w:val="38"/>
        </w:numPr>
        <w:rPr>
          <w:lang w:val="en-CA"/>
        </w:rPr>
      </w:pPr>
      <w:r w:rsidRPr="00C41475">
        <w:rPr>
          <w:lang w:val="en-CA"/>
        </w:rPr>
        <w:t>Wall Breakers take up two spaces in your </w:t>
      </w:r>
      <w:hyperlink r:id="rId721" w:tooltip="Army Camp/Home Village" w:history="1">
        <w:r w:rsidRPr="00C41475">
          <w:rPr>
            <w:rStyle w:val="Hyperlink"/>
            <w:lang w:val="en-CA"/>
          </w:rPr>
          <w:t>Army Camp</w:t>
        </w:r>
      </w:hyperlink>
      <w:r w:rsidRPr="00C41475">
        <w:rPr>
          <w:lang w:val="en-CA"/>
        </w:rPr>
        <w:t> as of the March 12, 2013 update. Prior to this update the Wall Breaker took up only a single housing space.</w:t>
      </w:r>
    </w:p>
    <w:p w:rsidR="00C41475" w:rsidRPr="00C41475" w:rsidRDefault="00A02F7D" w:rsidP="00C41475">
      <w:pPr>
        <w:numPr>
          <w:ilvl w:val="1"/>
          <w:numId w:val="38"/>
        </w:numPr>
        <w:rPr>
          <w:lang w:val="en-CA"/>
        </w:rPr>
      </w:pPr>
      <w:hyperlink r:id="rId722" w:tooltip="Balloon" w:history="1">
        <w:r w:rsidR="00C41475" w:rsidRPr="00C41475">
          <w:rPr>
            <w:rStyle w:val="Hyperlink"/>
            <w:lang w:val="en-CA"/>
          </w:rPr>
          <w:t>Balloons</w:t>
        </w:r>
      </w:hyperlink>
      <w:r w:rsidR="00C41475" w:rsidRPr="00C41475">
        <w:rPr>
          <w:lang w:val="en-CA"/>
        </w:rPr>
        <w:t> are "promoted" Wall Breakers.</w:t>
      </w:r>
    </w:p>
    <w:p w:rsidR="00C41475" w:rsidRPr="00C41475" w:rsidRDefault="00C41475" w:rsidP="00C41475">
      <w:pPr>
        <w:numPr>
          <w:ilvl w:val="1"/>
          <w:numId w:val="38"/>
        </w:numPr>
        <w:rPr>
          <w:lang w:val="en-CA"/>
        </w:rPr>
      </w:pPr>
      <w:r w:rsidRPr="00C41475">
        <w:rPr>
          <w:lang w:val="en-CA"/>
        </w:rPr>
        <w:t>Wall Breakers resemble dead </w:t>
      </w:r>
      <w:hyperlink r:id="rId723" w:tooltip="Builder" w:history="1">
        <w:r w:rsidRPr="00C41475">
          <w:rPr>
            <w:rStyle w:val="Hyperlink"/>
            <w:lang w:val="en-CA"/>
          </w:rPr>
          <w:t>Builders</w:t>
        </w:r>
      </w:hyperlink>
      <w:r w:rsidRPr="00C41475">
        <w:rPr>
          <w:lang w:val="en-CA"/>
        </w:rPr>
        <w:t> since both of them have similar leather hats.</w:t>
      </w:r>
    </w:p>
    <w:p w:rsidR="00C41475" w:rsidRPr="00C41475" w:rsidRDefault="00C41475" w:rsidP="00C41475">
      <w:pPr>
        <w:numPr>
          <w:ilvl w:val="1"/>
          <w:numId w:val="38"/>
        </w:numPr>
        <w:rPr>
          <w:lang w:val="en-CA"/>
        </w:rPr>
      </w:pPr>
      <w:r w:rsidRPr="00C41475">
        <w:rPr>
          <w:lang w:val="en-CA"/>
        </w:rPr>
        <w:t>In the Chinese language setting of the game, the Wall Breaker is called "Bomberman" literally, which could be a reference to the Hudson game </w:t>
      </w:r>
      <w:r w:rsidRPr="00C41475">
        <w:rPr>
          <w:i/>
          <w:iCs/>
          <w:lang w:val="en-CA"/>
        </w:rPr>
        <w:t>Bomberman</w:t>
      </w:r>
      <w:r w:rsidRPr="00C41475">
        <w:rPr>
          <w:lang w:val="en-CA"/>
        </w:rPr>
        <w:t>, in which the player-controlled Bomberman break through walls with his bombs, although this could be wrong because the Chinese meaning of Bomberman can also mean demolitionist.</w:t>
      </w:r>
    </w:p>
    <w:p w:rsidR="00C41475" w:rsidRPr="00C41475" w:rsidRDefault="00C41475" w:rsidP="00C41475">
      <w:pPr>
        <w:numPr>
          <w:ilvl w:val="1"/>
          <w:numId w:val="38"/>
        </w:numPr>
        <w:rPr>
          <w:lang w:val="en-CA"/>
        </w:rPr>
      </w:pPr>
      <w:r w:rsidRPr="00C41475">
        <w:rPr>
          <w:lang w:val="en-CA"/>
        </w:rPr>
        <w:t>As part of the May 4th 2016 update, the Wall Breaker's training time was decreased from 2 minutes to 1 minute.</w:t>
      </w:r>
    </w:p>
    <w:p w:rsidR="00C41475" w:rsidRDefault="00C41475" w:rsidP="00C41475">
      <w:pPr>
        <w:numPr>
          <w:ilvl w:val="1"/>
          <w:numId w:val="38"/>
        </w:numPr>
        <w:rPr>
          <w:lang w:val="en-CA"/>
        </w:rPr>
      </w:pPr>
      <w:r w:rsidRPr="00C41475">
        <w:rPr>
          <w:lang w:val="en-CA"/>
        </w:rPr>
        <w:t>During late October of 2016, the Wall Breaker's training cost was temporarily reduced by 50% and it's training time changed to 40 seconds to celebrate Halloween.</w:t>
      </w:r>
    </w:p>
    <w:p w:rsidR="0092638C" w:rsidRDefault="0092638C" w:rsidP="0092638C">
      <w:pPr>
        <w:rPr>
          <w:lang w:val="en-CA"/>
        </w:rPr>
      </w:pPr>
    </w:p>
    <w:p w:rsidR="0092638C" w:rsidRPr="00C41475" w:rsidRDefault="0092638C" w:rsidP="0092638C">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9"/>
        <w:gridCol w:w="1572"/>
        <w:gridCol w:w="1309"/>
        <w:gridCol w:w="1382"/>
        <w:gridCol w:w="1529"/>
        <w:gridCol w:w="1884"/>
        <w:gridCol w:w="1280"/>
      </w:tblGrid>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Preferred Target </w:t>
            </w:r>
            <w:r w:rsidRPr="00C41475">
              <w:rPr>
                <w:b/>
                <w:bCs/>
                <w:noProof/>
                <w:lang w:val="en-CA"/>
              </w:rPr>
              <w:drawing>
                <wp:inline distT="0" distB="0" distL="0" distR="0">
                  <wp:extent cx="190500" cy="200025"/>
                  <wp:effectExtent l="0" t="0" r="0" b="9525"/>
                  <wp:docPr id="354" name="Picture 35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Attack Type </w:t>
            </w:r>
            <w:r w:rsidRPr="00C41475">
              <w:rPr>
                <w:b/>
                <w:bCs/>
                <w:noProof/>
                <w:lang w:val="en-CA"/>
              </w:rPr>
              <w:drawing>
                <wp:inline distT="0" distB="0" distL="0" distR="0">
                  <wp:extent cx="285750" cy="209550"/>
                  <wp:effectExtent l="0" t="0" r="0" b="0"/>
                  <wp:docPr id="353" name="Picture 35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A02F7D" w:rsidP="00C41475">
            <w:pPr>
              <w:rPr>
                <w:b/>
                <w:bCs/>
                <w:lang w:val="en-CA"/>
              </w:rPr>
            </w:pPr>
            <w:hyperlink r:id="rId724" w:tooltip="Army Camp/Home Village" w:history="1">
              <w:r w:rsidR="00C41475" w:rsidRPr="00C41475">
                <w:rPr>
                  <w:rStyle w:val="Hyperlink"/>
                  <w:b/>
                  <w:bCs/>
                  <w:lang w:val="en-CA"/>
                </w:rPr>
                <w:t>Housing Space</w:t>
              </w:r>
            </w:hyperlink>
            <w:r w:rsidR="00C41475" w:rsidRPr="00C41475">
              <w:rPr>
                <w:b/>
                <w:bCs/>
                <w:lang w:val="en-CA"/>
              </w:rPr>
              <w:t> </w:t>
            </w:r>
            <w:r w:rsidR="00C41475" w:rsidRPr="00C41475">
              <w:rPr>
                <w:b/>
                <w:bCs/>
                <w:noProof/>
                <w:lang w:val="en-CA"/>
              </w:rPr>
              <w:drawing>
                <wp:inline distT="0" distB="0" distL="0" distR="0">
                  <wp:extent cx="228600" cy="228600"/>
                  <wp:effectExtent l="0" t="0" r="0" b="0"/>
                  <wp:docPr id="352" name="Picture 35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A02F7D" w:rsidP="00C41475">
            <w:pPr>
              <w:rPr>
                <w:b/>
                <w:bCs/>
                <w:lang w:val="en-CA"/>
              </w:rPr>
            </w:pPr>
            <w:hyperlink r:id="rId725" w:tooltip="Troop Movement Speed" w:history="1">
              <w:r w:rsidR="00C41475" w:rsidRPr="00C41475">
                <w:rPr>
                  <w:rStyle w:val="Hyperlink"/>
                  <w:b/>
                  <w:bCs/>
                  <w:lang w:val="en-CA"/>
                </w:rPr>
                <w:t>Movement Speed</w:t>
              </w:r>
            </w:hyperlink>
            <w:r w:rsidR="00C41475" w:rsidRPr="00C41475">
              <w:rPr>
                <w:b/>
                <w:bCs/>
                <w:lang w:val="en-CA"/>
              </w:rPr>
              <w:t> </w:t>
            </w:r>
            <w:r w:rsidR="00C41475" w:rsidRPr="00C41475">
              <w:rPr>
                <w:b/>
                <w:bCs/>
                <w:noProof/>
                <w:lang w:val="en-CA"/>
              </w:rPr>
              <w:drawing>
                <wp:inline distT="0" distB="0" distL="0" distR="0">
                  <wp:extent cx="247650" cy="200025"/>
                  <wp:effectExtent l="0" t="0" r="0" b="9525"/>
                  <wp:docPr id="351" name="Picture 351"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3"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Attack Speed </w:t>
            </w:r>
            <w:r w:rsidRPr="00C41475">
              <w:rPr>
                <w:b/>
                <w:bCs/>
                <w:noProof/>
                <w:lang w:val="en-CA"/>
              </w:rPr>
              <w:drawing>
                <wp:inline distT="0" distB="0" distL="0" distR="0">
                  <wp:extent cx="381000" cy="190500"/>
                  <wp:effectExtent l="0" t="0" r="0" b="0"/>
                  <wp:docPr id="350" name="Picture 35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4"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A02F7D" w:rsidP="00C41475">
            <w:pPr>
              <w:rPr>
                <w:b/>
                <w:bCs/>
                <w:lang w:val="en-CA"/>
              </w:rPr>
            </w:pPr>
            <w:hyperlink r:id="rId726" w:tooltip="Barracks" w:history="1">
              <w:r w:rsidR="00C41475" w:rsidRPr="00C41475">
                <w:rPr>
                  <w:rStyle w:val="Hyperlink"/>
                  <w:b/>
                  <w:bCs/>
                  <w:lang w:val="en-CA"/>
                </w:rPr>
                <w:t>Barracks</w:t>
              </w:r>
            </w:hyperlink>
            <w:r w:rsidR="00C41475" w:rsidRPr="00C41475">
              <w:rPr>
                <w:b/>
                <w:bCs/>
                <w:lang w:val="en-CA"/>
              </w:rPr>
              <w:t> Level Required </w:t>
            </w:r>
            <w:r w:rsidR="00C41475" w:rsidRPr="00C41475">
              <w:rPr>
                <w:b/>
                <w:bCs/>
                <w:noProof/>
                <w:lang w:val="en-CA"/>
              </w:rPr>
              <w:drawing>
                <wp:inline distT="0" distB="0" distL="0" distR="0">
                  <wp:extent cx="247650" cy="238125"/>
                  <wp:effectExtent l="0" t="0" r="0" b="9525"/>
                  <wp:docPr id="349" name="Picture 349" descr="Barracks13">
                    <a:hlinkClick xmlns:a="http://schemas.openxmlformats.org/drawingml/2006/main" r:id="rId64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5" descr="Barracks13">
                            <a:hlinkClick r:id="rId64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Range </w:t>
            </w:r>
            <w:r w:rsidRPr="00C41475">
              <w:rPr>
                <w:b/>
                <w:bCs/>
                <w:noProof/>
                <w:lang w:val="en-CA"/>
              </w:rPr>
              <w:drawing>
                <wp:inline distT="0" distB="0" distL="0" distR="0">
                  <wp:extent cx="285750" cy="133350"/>
                  <wp:effectExtent l="0" t="0" r="0" b="0"/>
                  <wp:docPr id="348" name="Picture 34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Walls (Damage x40)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Area Splash 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 tile</w:t>
            </w:r>
          </w:p>
        </w:tc>
      </w:tr>
    </w:tbl>
    <w:p w:rsidR="00C41475" w:rsidRPr="00C41475" w:rsidRDefault="00C41475" w:rsidP="00C41475">
      <w:pPr>
        <w:rPr>
          <w:vanish/>
          <w:lang w:val="en-CA"/>
        </w:rPr>
      </w:pPr>
    </w:p>
    <w:p w:rsidR="00E1399D" w:rsidRDefault="00E1399D"/>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C41475" w:rsidRPr="00C41475" w:rsidTr="00C41475">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Training Time of Wall Breakers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lastRenderedPageBreak/>
              <w:t>Number of level 5 or higher </w:t>
            </w:r>
            <w:hyperlink r:id="rId727" w:tooltip="Barracks" w:history="1">
              <w:r w:rsidRPr="00C41475">
                <w:rPr>
                  <w:rStyle w:val="Hyperlink"/>
                  <w:b/>
                  <w:bCs/>
                  <w:lang w:val="en-CA"/>
                </w:rPr>
                <w:t>Barracks</w:t>
              </w:r>
            </w:hyperlink>
            <w:r w:rsidRPr="00C41475">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Training Time</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 minute</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30 seconds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 seconds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15 seconds</w:t>
            </w:r>
          </w:p>
        </w:tc>
      </w:tr>
    </w:tbl>
    <w:p w:rsidR="00C41475" w:rsidRPr="00C41475" w:rsidRDefault="00C41475" w:rsidP="00C41475">
      <w:pPr>
        <w:rPr>
          <w:vanish/>
          <w:lang w:val="en-CA"/>
        </w:rPr>
      </w:pPr>
    </w:p>
    <w:p w:rsidR="00CC1F7B" w:rsidRDefault="00CC1F7B"/>
    <w:tbl>
      <w:tblPr>
        <w:tblW w:w="10472"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34"/>
        <w:gridCol w:w="1519"/>
        <w:gridCol w:w="1411"/>
        <w:gridCol w:w="964"/>
        <w:gridCol w:w="1198"/>
        <w:gridCol w:w="1869"/>
        <w:gridCol w:w="1087"/>
      </w:tblGrid>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Level </w:t>
            </w:r>
            <w:r w:rsidRPr="00C41475">
              <w:rPr>
                <w:b/>
                <w:bCs/>
                <w:noProof/>
                <w:lang w:val="en-CA"/>
              </w:rPr>
              <w:drawing>
                <wp:inline distT="0" distB="0" distL="0" distR="0">
                  <wp:extent cx="161925" cy="171450"/>
                  <wp:effectExtent l="0" t="0" r="9525" b="0"/>
                  <wp:docPr id="347" name="Picture 34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7"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Damage </w:t>
            </w:r>
            <w:r w:rsidRPr="00C41475">
              <w:rPr>
                <w:b/>
                <w:bCs/>
                <w:noProof/>
                <w:lang w:val="en-CA"/>
              </w:rPr>
              <w:drawing>
                <wp:inline distT="0" distB="0" distL="0" distR="0">
                  <wp:extent cx="266700" cy="247650"/>
                  <wp:effectExtent l="0" t="0" r="0" b="0"/>
                  <wp:docPr id="346" name="Picture 34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Damage vs. </w:t>
            </w:r>
            <w:hyperlink r:id="rId728" w:tooltip="Walls/Home Village" w:history="1">
              <w:r w:rsidRPr="00C41475">
                <w:rPr>
                  <w:rStyle w:val="Hyperlink"/>
                  <w:b/>
                  <w:bCs/>
                  <w:lang w:val="en-CA"/>
                </w:rPr>
                <w:t>Walls</w:t>
              </w:r>
            </w:hyperlink>
            <w:r w:rsidRPr="00C41475">
              <w:rPr>
                <w:b/>
                <w:bCs/>
                <w:lang w:val="en-CA"/>
              </w:rPr>
              <w:t> </w:t>
            </w:r>
            <w:r w:rsidRPr="00C41475">
              <w:rPr>
                <w:b/>
                <w:bCs/>
                <w:noProof/>
                <w:lang w:val="en-CA"/>
              </w:rPr>
              <w:drawing>
                <wp:inline distT="0" distB="0" distL="0" distR="0">
                  <wp:extent cx="266700" cy="247650"/>
                  <wp:effectExtent l="0" t="0" r="0" b="0"/>
                  <wp:docPr id="345" name="Picture 34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Hitpoints </w:t>
            </w:r>
            <w:r w:rsidRPr="00C41475">
              <w:rPr>
                <w:b/>
                <w:bCs/>
                <w:noProof/>
                <w:lang w:val="en-CA"/>
              </w:rPr>
              <w:drawing>
                <wp:inline distT="0" distB="0" distL="0" distR="0">
                  <wp:extent cx="190500" cy="180975"/>
                  <wp:effectExtent l="0" t="0" r="0" b="9525"/>
                  <wp:docPr id="344" name="Picture 34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A02F7D" w:rsidP="00C41475">
            <w:pPr>
              <w:rPr>
                <w:b/>
                <w:bCs/>
                <w:lang w:val="en-CA"/>
              </w:rPr>
            </w:pPr>
            <w:hyperlink r:id="rId729" w:anchor="Elixir" w:tooltip="Resources" w:history="1">
              <w:r w:rsidR="00C41475" w:rsidRPr="00C41475">
                <w:rPr>
                  <w:rStyle w:val="Hyperlink"/>
                  <w:b/>
                  <w:bCs/>
                  <w:lang w:val="en-CA"/>
                </w:rPr>
                <w:t>Training Cost</w:t>
              </w:r>
            </w:hyperlink>
            <w:r w:rsidR="00C41475" w:rsidRPr="00C41475">
              <w:rPr>
                <w:b/>
                <w:bCs/>
                <w:lang w:val="en-CA"/>
              </w:rPr>
              <w:t> </w:t>
            </w:r>
            <w:r w:rsidR="00C41475" w:rsidRPr="00C41475">
              <w:rPr>
                <w:b/>
                <w:bCs/>
                <w:noProof/>
                <w:lang w:val="en-CA"/>
              </w:rPr>
              <w:drawing>
                <wp:inline distT="0" distB="0" distL="0" distR="0">
                  <wp:extent cx="171450" cy="190500"/>
                  <wp:effectExtent l="0" t="0" r="0" b="0"/>
                  <wp:docPr id="343" name="Picture 34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A02F7D" w:rsidP="00C41475">
            <w:pPr>
              <w:rPr>
                <w:b/>
                <w:bCs/>
                <w:lang w:val="en-CA"/>
              </w:rPr>
            </w:pPr>
            <w:hyperlink r:id="rId730" w:anchor="Elixir" w:tooltip="Resources" w:history="1">
              <w:r w:rsidR="00C41475" w:rsidRPr="00C41475">
                <w:rPr>
                  <w:rStyle w:val="Hyperlink"/>
                  <w:b/>
                  <w:bCs/>
                  <w:lang w:val="en-CA"/>
                </w:rPr>
                <w:t>Research Cost</w:t>
              </w:r>
            </w:hyperlink>
            <w:r w:rsidR="00C41475" w:rsidRPr="00C41475">
              <w:rPr>
                <w:b/>
                <w:bCs/>
                <w:lang w:val="en-CA"/>
              </w:rPr>
              <w:t> </w:t>
            </w:r>
            <w:r w:rsidR="00C41475" w:rsidRPr="00C41475">
              <w:rPr>
                <w:b/>
                <w:bCs/>
                <w:noProof/>
                <w:lang w:val="en-CA"/>
              </w:rPr>
              <w:drawing>
                <wp:inline distT="0" distB="0" distL="0" distR="0">
                  <wp:extent cx="171450" cy="190500"/>
                  <wp:effectExtent l="0" t="0" r="0" b="0"/>
                  <wp:docPr id="342" name="Picture 34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A02F7D" w:rsidP="00C41475">
            <w:pPr>
              <w:rPr>
                <w:b/>
                <w:bCs/>
                <w:lang w:val="en-CA"/>
              </w:rPr>
            </w:pPr>
            <w:hyperlink r:id="rId731" w:tooltip="Laboratory" w:history="1">
              <w:r w:rsidR="00C41475" w:rsidRPr="00C41475">
                <w:rPr>
                  <w:rStyle w:val="Hyperlink"/>
                  <w:b/>
                  <w:bCs/>
                  <w:lang w:val="en-CA"/>
                </w:rPr>
                <w:t>Laboratory</w:t>
              </w:r>
            </w:hyperlink>
            <w:r w:rsidR="00C41475" w:rsidRPr="00C41475">
              <w:rPr>
                <w:b/>
                <w:bCs/>
                <w:lang w:val="en-CA"/>
              </w:rPr>
              <w:t> Level Required </w:t>
            </w:r>
            <w:r w:rsidR="00C41475" w:rsidRPr="00C41475">
              <w:rPr>
                <w:b/>
                <w:bCs/>
                <w:noProof/>
                <w:lang w:val="en-CA"/>
              </w:rPr>
              <w:drawing>
                <wp:inline distT="0" distB="0" distL="0" distR="0">
                  <wp:extent cx="247650" cy="257175"/>
                  <wp:effectExtent l="0" t="0" r="0" b="9525"/>
                  <wp:docPr id="341" name="Picture 341" descr="Laboratory10">
                    <a:hlinkClick xmlns:a="http://schemas.openxmlformats.org/drawingml/2006/main" r:id="rId51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descr="Laboratory10">
                            <a:hlinkClick r:id="rId51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A02F7D" w:rsidP="00C41475">
            <w:pPr>
              <w:rPr>
                <w:b/>
                <w:bCs/>
                <w:lang w:val="en-CA"/>
              </w:rPr>
            </w:pPr>
            <w:hyperlink r:id="rId732" w:tooltip="Laboratory" w:history="1">
              <w:r w:rsidR="00C41475" w:rsidRPr="00C41475">
                <w:rPr>
                  <w:rStyle w:val="Hyperlink"/>
                  <w:b/>
                  <w:bCs/>
                  <w:lang w:val="en-CA"/>
                </w:rPr>
                <w:t>Research Time</w:t>
              </w:r>
            </w:hyperlink>
            <w:r w:rsidR="00C41475" w:rsidRPr="00C41475">
              <w:rPr>
                <w:b/>
                <w:bCs/>
                <w:lang w:val="en-CA"/>
              </w:rPr>
              <w:t> </w:t>
            </w:r>
            <w:r w:rsidR="00C41475" w:rsidRPr="00C41475">
              <w:rPr>
                <w:b/>
                <w:bCs/>
                <w:noProof/>
                <w:lang w:val="en-CA"/>
              </w:rPr>
              <w:drawing>
                <wp:inline distT="0" distB="0" distL="0" distR="0">
                  <wp:extent cx="171450" cy="200025"/>
                  <wp:effectExtent l="0" t="0" r="0" b="9525"/>
                  <wp:docPr id="340" name="Picture 34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 hours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1d 12h</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14 days</w:t>
            </w:r>
          </w:p>
        </w:tc>
      </w:tr>
    </w:tbl>
    <w:p w:rsidR="00C41475" w:rsidRPr="00C41475" w:rsidRDefault="00C41475" w:rsidP="00C41475">
      <w:pPr>
        <w:rPr>
          <w:vanish/>
          <w:lang w:val="en-CA"/>
        </w:rPr>
      </w:pPr>
    </w:p>
    <w:p w:rsidR="00C41475" w:rsidRDefault="00C41475"/>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080"/>
        <w:gridCol w:w="509"/>
        <w:gridCol w:w="630"/>
        <w:gridCol w:w="630"/>
        <w:gridCol w:w="630"/>
        <w:gridCol w:w="630"/>
        <w:gridCol w:w="630"/>
        <w:gridCol w:w="630"/>
        <w:gridCol w:w="630"/>
        <w:gridCol w:w="630"/>
        <w:gridCol w:w="630"/>
        <w:gridCol w:w="630"/>
        <w:gridCol w:w="630"/>
        <w:gridCol w:w="630"/>
        <w:gridCol w:w="645"/>
      </w:tblGrid>
      <w:tr w:rsidR="00C41475" w:rsidRPr="00C41475" w:rsidTr="004E0997">
        <w:trPr>
          <w:tblCellSpacing w:w="0" w:type="dxa"/>
          <w:jc w:val="center"/>
        </w:trPr>
        <w:tc>
          <w:tcPr>
            <w:tcW w:w="1080" w:type="dxa"/>
            <w:tcBorders>
              <w:top w:val="nil"/>
              <w:left w:val="nil"/>
              <w:bottom w:val="nil"/>
              <w:right w:val="nil"/>
            </w:tcBorders>
            <w:vAlign w:val="center"/>
            <w:hideMark/>
          </w:tcPr>
          <w:p w:rsidR="00C41475" w:rsidRPr="00C41475" w:rsidRDefault="00C41475" w:rsidP="00C41475">
            <w:pPr>
              <w:rPr>
                <w:lang w:val="en-CA"/>
              </w:rPr>
            </w:pPr>
          </w:p>
        </w:tc>
        <w:tc>
          <w:tcPr>
            <w:tcW w:w="509" w:type="dxa"/>
            <w:tcBorders>
              <w:top w:val="nil"/>
              <w:left w:val="nil"/>
              <w:bottom w:val="nil"/>
              <w:right w:val="single" w:sz="6" w:space="0" w:color="CCCCCC"/>
            </w:tcBorders>
            <w:vAlign w:val="center"/>
            <w:hideMark/>
          </w:tcPr>
          <w:p w:rsidR="00C41475" w:rsidRPr="00C41475" w:rsidRDefault="00C41475" w:rsidP="00C41475">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C41475" w:rsidRPr="00C41475" w:rsidRDefault="00A02F7D" w:rsidP="00C41475">
            <w:pPr>
              <w:rPr>
                <w:b/>
                <w:bCs/>
                <w:lang w:val="en-CA"/>
              </w:rPr>
            </w:pPr>
            <w:hyperlink r:id="rId733" w:tooltip="Walls/Home Village" w:history="1">
              <w:r w:rsidR="00C41475" w:rsidRPr="00C41475">
                <w:rPr>
                  <w:rStyle w:val="Hyperlink"/>
                  <w:b/>
                  <w:bCs/>
                  <w:lang w:val="en-CA"/>
                </w:rPr>
                <w:t>Walls</w:t>
              </w:r>
            </w:hyperlink>
            <w:r w:rsidR="00C41475" w:rsidRPr="00C41475">
              <w:rPr>
                <w:b/>
                <w:bCs/>
                <w:lang w:val="en-CA"/>
              </w:rPr>
              <w:t> Level</w:t>
            </w:r>
          </w:p>
        </w:tc>
      </w:tr>
      <w:tr w:rsidR="00C41475" w:rsidRPr="00C41475" w:rsidTr="004E0997">
        <w:trPr>
          <w:tblCellSpacing w:w="0" w:type="dxa"/>
          <w:jc w:val="center"/>
        </w:trPr>
        <w:tc>
          <w:tcPr>
            <w:tcW w:w="1080" w:type="dxa"/>
            <w:vAlign w:val="center"/>
            <w:hideMark/>
          </w:tcPr>
          <w:p w:rsidR="00C41475" w:rsidRPr="00C41475" w:rsidRDefault="00C41475" w:rsidP="00C41475">
            <w:pPr>
              <w:rPr>
                <w:b/>
                <w:bCs/>
                <w:lang w:val="en-CA"/>
              </w:rPr>
            </w:pPr>
          </w:p>
        </w:tc>
        <w:tc>
          <w:tcPr>
            <w:tcW w:w="509" w:type="dxa"/>
            <w:tcBorders>
              <w:right w:val="single" w:sz="6" w:space="0" w:color="CCCCCC"/>
            </w:tcBorders>
            <w:vAlign w:val="center"/>
            <w:hideMark/>
          </w:tcPr>
          <w:p w:rsidR="00C41475" w:rsidRPr="00C41475" w:rsidRDefault="00C41475" w:rsidP="00C41475">
            <w:pPr>
              <w:rPr>
                <w:lang w:val="en-CA"/>
              </w:rPr>
            </w:pP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9" name="Picture 339"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5"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8" name="Picture 338"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6"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7" name="Picture 337"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6" name="Picture 336"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8"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5" name="Picture 335"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4" name="Picture 334"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0"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3" name="Picture 333"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1"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2" name="Picture 332"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2"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1" name="Picture 331"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3"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0" name="Picture 330"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9" name="Picture 329"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5"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8" name="Picture 328"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7" name="Picture 327"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7"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C41475" w:rsidRPr="00C41475" w:rsidTr="004E0997">
        <w:trPr>
          <w:tblCellSpacing w:w="0" w:type="dxa"/>
          <w:jc w:val="center"/>
        </w:trPr>
        <w:tc>
          <w:tcPr>
            <w:tcW w:w="1080" w:type="dxa"/>
            <w:tcBorders>
              <w:bottom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CCCCCC"/>
            </w:tcBorders>
            <w:vAlign w:val="center"/>
            <w:hideMark/>
          </w:tcPr>
          <w:p w:rsidR="00C41475" w:rsidRPr="00C41475" w:rsidRDefault="00C41475" w:rsidP="00C41475">
            <w:pPr>
              <w:rPr>
                <w:lang w:val="en-CA"/>
              </w:rPr>
            </w:pP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2</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3</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4</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5</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6</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7</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8</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9</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10</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11</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12</w:t>
            </w:r>
          </w:p>
        </w:tc>
        <w:tc>
          <w:tcPr>
            <w:tcW w:w="0" w:type="auto"/>
            <w:tcBorders>
              <w:bottom w:val="single" w:sz="6" w:space="0" w:color="auto"/>
              <w:right w:val="single" w:sz="6" w:space="0" w:color="CCCCCC"/>
            </w:tcBorders>
            <w:shd w:val="clear" w:color="auto" w:fill="FAFAFA"/>
            <w:vAlign w:val="center"/>
            <w:hideMark/>
          </w:tcPr>
          <w:p w:rsidR="00C41475" w:rsidRPr="00C41475" w:rsidRDefault="00C41475" w:rsidP="00C41475">
            <w:pPr>
              <w:rPr>
                <w:lang w:val="en-CA"/>
              </w:rPr>
            </w:pPr>
            <w:r w:rsidRPr="00C41475">
              <w:rPr>
                <w:b/>
                <w:bCs/>
                <w:lang w:val="en-CA"/>
              </w:rPr>
              <w:t>13</w:t>
            </w:r>
          </w:p>
        </w:tc>
      </w:tr>
      <w:tr w:rsidR="00C41475" w:rsidRPr="00C41475" w:rsidTr="004E0997">
        <w:trPr>
          <w:tblCellSpacing w:w="0" w:type="dxa"/>
          <w:jc w:val="center"/>
        </w:trPr>
        <w:tc>
          <w:tcPr>
            <w:tcW w:w="1080" w:type="dxa"/>
            <w:vMerge w:val="restart"/>
            <w:tcBorders>
              <w:left w:val="single" w:sz="6" w:space="0" w:color="CCCCCC"/>
              <w:bottom w:val="single" w:sz="6" w:space="0" w:color="CCCCCC"/>
              <w:right w:val="single" w:sz="6" w:space="0" w:color="CCCCCC"/>
            </w:tcBorders>
            <w:shd w:val="clear" w:color="auto" w:fill="F2F2F2"/>
            <w:vAlign w:val="center"/>
            <w:hideMark/>
          </w:tcPr>
          <w:p w:rsidR="00946FB1" w:rsidRDefault="00C41475" w:rsidP="00C41475">
            <w:pPr>
              <w:rPr>
                <w:b/>
                <w:bCs/>
                <w:lang w:val="en-CA"/>
              </w:rPr>
            </w:pPr>
            <w:r w:rsidRPr="00C41475">
              <w:rPr>
                <w:b/>
                <w:bCs/>
                <w:lang w:val="en-CA"/>
              </w:rPr>
              <w:t xml:space="preserve">Wall </w:t>
            </w:r>
          </w:p>
          <w:p w:rsidR="00946FB1" w:rsidRDefault="00C41475" w:rsidP="00C41475">
            <w:pPr>
              <w:rPr>
                <w:b/>
                <w:bCs/>
                <w:lang w:val="en-CA"/>
              </w:rPr>
            </w:pPr>
            <w:r w:rsidRPr="00C41475">
              <w:rPr>
                <w:b/>
                <w:bCs/>
                <w:lang w:val="en-CA"/>
              </w:rPr>
              <w:t>Breaker</w:t>
            </w:r>
          </w:p>
          <w:p w:rsidR="00C41475" w:rsidRPr="00C41475" w:rsidRDefault="00C41475" w:rsidP="00C41475">
            <w:pPr>
              <w:rPr>
                <w:lang w:val="en-CA"/>
              </w:rPr>
            </w:pPr>
            <w:r w:rsidRPr="00C41475">
              <w:rPr>
                <w:b/>
                <w:bCs/>
                <w:lang w:val="en-CA"/>
              </w:rPr>
              <w:t>Level</w:t>
            </w: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15</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18</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21</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14</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16</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8</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11</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8</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6</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5</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7</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8</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r>
      <w:tr w:rsidR="00C41475" w:rsidRPr="00C41475" w:rsidTr="00C41475">
        <w:trPr>
          <w:tblCellSpacing w:w="0" w:type="dxa"/>
          <w:jc w:val="center"/>
        </w:trPr>
        <w:tc>
          <w:tcPr>
            <w:tcW w:w="0" w:type="auto"/>
            <w:gridSpan w:val="15"/>
            <w:tcBorders>
              <w:top w:val="nil"/>
              <w:left w:val="nil"/>
              <w:bottom w:val="nil"/>
              <w:right w:val="nil"/>
            </w:tcBorders>
            <w:vAlign w:val="center"/>
            <w:hideMark/>
          </w:tcPr>
          <w:p w:rsidR="00C41475" w:rsidRPr="00C41475" w:rsidRDefault="00C41475" w:rsidP="00C41475">
            <w:pPr>
              <w:rPr>
                <w:lang w:val="en-CA"/>
              </w:rPr>
            </w:pPr>
            <w:r w:rsidRPr="00C41475">
              <w:rPr>
                <w:b/>
                <w:bCs/>
                <w:lang w:val="en-CA"/>
              </w:rPr>
              <w:t>Number of Wall Breakers required to break through </w:t>
            </w:r>
            <w:hyperlink r:id="rId747" w:tooltip="Walls/Home Village" w:history="1">
              <w:r w:rsidRPr="00C41475">
                <w:rPr>
                  <w:rStyle w:val="Hyperlink"/>
                  <w:b/>
                  <w:bCs/>
                  <w:lang w:val="en-CA"/>
                </w:rPr>
                <w:t>Walls</w:t>
              </w:r>
            </w:hyperlink>
          </w:p>
        </w:tc>
      </w:tr>
    </w:tbl>
    <w:p w:rsidR="00C41475" w:rsidRPr="00C41475" w:rsidRDefault="00C41475" w:rsidP="00CF71AC">
      <w:pPr>
        <w:rPr>
          <w:lang w:val="en-CA"/>
        </w:rPr>
      </w:pPr>
    </w:p>
    <w:p w:rsidR="00CF71AC" w:rsidRDefault="00CF71AC" w:rsidP="00B1023A">
      <w:pPr>
        <w:pStyle w:val="Heading2"/>
      </w:pPr>
      <w:r>
        <w:t>Balloon</w:t>
      </w:r>
    </w:p>
    <w:p w:rsidR="00CF71AC" w:rsidRDefault="00CF71AC" w:rsidP="00CF71AC"/>
    <w:p w:rsidR="00E11079" w:rsidRPr="00E11079" w:rsidRDefault="00E11079" w:rsidP="00E11079">
      <w:pPr>
        <w:rPr>
          <w:lang w:val="en-CA"/>
        </w:rPr>
      </w:pPr>
      <w:r w:rsidRPr="00E11079">
        <w:rPr>
          <w:noProof/>
          <w:lang w:val="en-CA"/>
        </w:rPr>
        <w:lastRenderedPageBreak/>
        <w:drawing>
          <wp:inline distT="0" distB="0" distL="0" distR="0">
            <wp:extent cx="2095500" cy="3324225"/>
            <wp:effectExtent l="0" t="0" r="0" b="0"/>
            <wp:docPr id="408" name="Picture 408" descr="Ballo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6" descr="Balloon info"/>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095500" cy="3324225"/>
                    </a:xfrm>
                    <a:prstGeom prst="rect">
                      <a:avLst/>
                    </a:prstGeom>
                    <a:noFill/>
                    <a:ln>
                      <a:noFill/>
                    </a:ln>
                  </pic:spPr>
                </pic:pic>
              </a:graphicData>
            </a:graphic>
          </wp:inline>
        </w:drawing>
      </w:r>
    </w:p>
    <w:p w:rsidR="00E11079" w:rsidRPr="00E11079" w:rsidRDefault="00E11079" w:rsidP="00E11079">
      <w:pPr>
        <w:rPr>
          <w:lang w:val="en-CA"/>
        </w:rPr>
      </w:pPr>
      <w:r w:rsidRPr="00E11079">
        <w:rPr>
          <w:b/>
          <w:bCs/>
          <w:i/>
          <w:iCs/>
          <w:lang w:val="en-CA"/>
        </w:rPr>
        <w:t>"These promoted skeletons have traded in their joy of destroying </w:t>
      </w:r>
      <w:hyperlink r:id="rId749" w:tooltip="Walls" w:history="1">
        <w:r w:rsidRPr="00E11079">
          <w:rPr>
            <w:rStyle w:val="Hyperlink"/>
            <w:b/>
            <w:bCs/>
            <w:i/>
            <w:iCs/>
            <w:lang w:val="en-CA"/>
          </w:rPr>
          <w:t>walls</w:t>
        </w:r>
      </w:hyperlink>
      <w:r w:rsidRPr="00E11079">
        <w:rPr>
          <w:b/>
          <w:bCs/>
          <w:i/>
          <w:iCs/>
          <w:lang w:val="en-CA"/>
        </w:rPr>
        <w:t> for a joy of destroying </w:t>
      </w:r>
      <w:hyperlink r:id="rId750" w:tooltip="Defensive Buildings" w:history="1">
        <w:r w:rsidRPr="00E11079">
          <w:rPr>
            <w:rStyle w:val="Hyperlink"/>
            <w:b/>
            <w:bCs/>
            <w:i/>
            <w:iCs/>
            <w:lang w:val="en-CA"/>
          </w:rPr>
          <w:t>defenses</w:t>
        </w:r>
      </w:hyperlink>
      <w:r w:rsidRPr="00E11079">
        <w:rPr>
          <w:b/>
          <w:bCs/>
          <w:i/>
          <w:iCs/>
          <w:lang w:val="en-CA"/>
        </w:rPr>
        <w:t>. Deploy them to take out pesky </w:t>
      </w:r>
      <w:hyperlink r:id="rId751" w:tooltip="Mortar" w:history="1">
        <w:r w:rsidRPr="00E11079">
          <w:rPr>
            <w:rStyle w:val="Hyperlink"/>
            <w:b/>
            <w:bCs/>
            <w:i/>
            <w:iCs/>
            <w:lang w:val="en-CA"/>
          </w:rPr>
          <w:t>mortars</w:t>
        </w:r>
      </w:hyperlink>
      <w:r w:rsidRPr="00E11079">
        <w:rPr>
          <w:b/>
          <w:bCs/>
          <w:i/>
          <w:iCs/>
          <w:lang w:val="en-CA"/>
        </w:rPr>
        <w:t> and </w:t>
      </w:r>
      <w:hyperlink r:id="rId752" w:tooltip="Cannon" w:history="1">
        <w:r w:rsidRPr="00E11079">
          <w:rPr>
            <w:rStyle w:val="Hyperlink"/>
            <w:b/>
            <w:bCs/>
            <w:i/>
            <w:iCs/>
            <w:lang w:val="en-CA"/>
          </w:rPr>
          <w:t>cannons</w:t>
        </w:r>
      </w:hyperlink>
      <w:r w:rsidRPr="00E11079">
        <w:rPr>
          <w:b/>
          <w:bCs/>
          <w:i/>
          <w:iCs/>
          <w:lang w:val="en-CA"/>
        </w:rPr>
        <w:t>!"</w:t>
      </w:r>
    </w:p>
    <w:p w:rsidR="00E11079" w:rsidRPr="00E11079" w:rsidRDefault="00A02F7D" w:rsidP="00E11079">
      <w:pPr>
        <w:rPr>
          <w:lang w:val="en-CA"/>
        </w:rPr>
      </w:pPr>
      <w:r>
        <w:rPr>
          <w:lang w:val="en-CA"/>
        </w:rPr>
        <w:pict>
          <v:rect id="_x0000_i106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E11079" w:rsidRPr="00E11079" w:rsidTr="00E11079">
        <w:trPr>
          <w:tblCellSpacing w:w="15" w:type="dxa"/>
        </w:trPr>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7" name="Picture 407" descr="Ballo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8" descr="Balloon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6" name="Picture 406" descr="Ballo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9" descr="Balloon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5" name="Picture 405" descr="Ballo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0" descr="Balloon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4" name="Picture 404" descr="Ballo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 descr="Balloon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3" name="Picture 403" descr="Ballo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2" descr="Balloon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47775"/>
                  <wp:effectExtent l="0" t="0" r="0" b="0"/>
                  <wp:docPr id="402" name="Picture 402" descr="Ballo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3" descr="Balloon8"/>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952500" cy="1247775"/>
                          </a:xfrm>
                          <a:prstGeom prst="rect">
                            <a:avLst/>
                          </a:prstGeom>
                          <a:noFill/>
                          <a:ln>
                            <a:noFill/>
                          </a:ln>
                        </pic:spPr>
                      </pic:pic>
                    </a:graphicData>
                  </a:graphic>
                </wp:inline>
              </w:drawing>
            </w:r>
          </w:p>
        </w:tc>
      </w:tr>
      <w:tr w:rsidR="00E11079" w:rsidRPr="00E11079" w:rsidTr="00E11079">
        <w:trPr>
          <w:tblCellSpacing w:w="15" w:type="dxa"/>
        </w:trPr>
        <w:tc>
          <w:tcPr>
            <w:tcW w:w="1500" w:type="dxa"/>
            <w:shd w:val="clear" w:color="auto" w:fill="281434"/>
            <w:vAlign w:val="center"/>
            <w:hideMark/>
          </w:tcPr>
          <w:p w:rsidR="00E11079" w:rsidRPr="00E11079" w:rsidRDefault="00E11079" w:rsidP="00E11079">
            <w:pPr>
              <w:rPr>
                <w:lang w:val="en-CA"/>
              </w:rPr>
            </w:pPr>
            <w:r w:rsidRPr="00E11079">
              <w:rPr>
                <w:b/>
                <w:bCs/>
                <w:lang w:val="en-CA"/>
              </w:rPr>
              <w:t>Level 1 &amp; 2</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3 &amp; 4</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5</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6</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7</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8</w:t>
            </w:r>
          </w:p>
        </w:tc>
      </w:tr>
    </w:tbl>
    <w:p w:rsidR="00E11079" w:rsidRPr="00E11079" w:rsidRDefault="00A02F7D" w:rsidP="00E11079">
      <w:pPr>
        <w:rPr>
          <w:lang w:val="en-CA"/>
        </w:rPr>
      </w:pPr>
      <w:r>
        <w:rPr>
          <w:lang w:val="en-CA"/>
        </w:rPr>
        <w:pict>
          <v:rect id="_x0000_i1069" style="width:0;height:1.5pt" o:hralign="center" o:hrstd="t" o:hrnoshade="t" o:hr="t" fillcolor="#3a3a3a" stroked="f"/>
        </w:pict>
      </w:r>
    </w:p>
    <w:p w:rsidR="00E11079" w:rsidRPr="00E11079" w:rsidRDefault="00E11079" w:rsidP="00E11079">
      <w:pPr>
        <w:numPr>
          <w:ilvl w:val="0"/>
          <w:numId w:val="39"/>
        </w:numPr>
        <w:rPr>
          <w:lang w:val="en-CA"/>
        </w:rPr>
      </w:pPr>
      <w:r w:rsidRPr="00E11079">
        <w:rPr>
          <w:b/>
          <w:bCs/>
          <w:lang w:val="en-CA"/>
        </w:rPr>
        <w:t>Summary</w:t>
      </w:r>
    </w:p>
    <w:p w:rsidR="00E11079" w:rsidRPr="00E11079" w:rsidRDefault="00E11079" w:rsidP="00E11079">
      <w:pPr>
        <w:numPr>
          <w:ilvl w:val="1"/>
          <w:numId w:val="39"/>
        </w:numPr>
        <w:rPr>
          <w:lang w:val="en-CA"/>
        </w:rPr>
      </w:pPr>
      <w:r w:rsidRPr="00E11079">
        <w:rPr>
          <w:lang w:val="en-CA"/>
        </w:rPr>
        <w:t>Balloons are the sixth overall </w:t>
      </w:r>
      <w:hyperlink r:id="rId759" w:tooltip="Army" w:history="1">
        <w:r w:rsidRPr="00E11079">
          <w:rPr>
            <w:rStyle w:val="Hyperlink"/>
            <w:lang w:val="en-CA"/>
          </w:rPr>
          <w:t>troop</w:t>
        </w:r>
      </w:hyperlink>
      <w:r w:rsidRPr="00E11079">
        <w:rPr>
          <w:lang w:val="en-CA"/>
        </w:rPr>
        <w:t> unlocked in the </w:t>
      </w:r>
      <w:hyperlink r:id="rId760" w:tooltip="Barracks" w:history="1">
        <w:r w:rsidRPr="00E11079">
          <w:rPr>
            <w:rStyle w:val="Hyperlink"/>
            <w:lang w:val="en-CA"/>
          </w:rPr>
          <w:t>Barracks</w:t>
        </w:r>
      </w:hyperlink>
      <w:r w:rsidRPr="00E11079">
        <w:rPr>
          <w:lang w:val="en-CA"/>
        </w:rPr>
        <w:t>, and is the first </w:t>
      </w:r>
      <w:hyperlink r:id="rId761" w:tooltip="Category:Air Troops" w:history="1">
        <w:r w:rsidRPr="00E11079">
          <w:rPr>
            <w:rStyle w:val="Hyperlink"/>
            <w:lang w:val="en-CA"/>
          </w:rPr>
          <w:t>aerial unit</w:t>
        </w:r>
      </w:hyperlink>
      <w:r w:rsidRPr="00E11079">
        <w:rPr>
          <w:lang w:val="en-CA"/>
        </w:rPr>
        <w:t> unlocked in the Home Village.</w:t>
      </w:r>
    </w:p>
    <w:p w:rsidR="00E11079" w:rsidRPr="00E11079" w:rsidRDefault="00E11079" w:rsidP="00E11079">
      <w:pPr>
        <w:numPr>
          <w:ilvl w:val="1"/>
          <w:numId w:val="39"/>
        </w:numPr>
        <w:rPr>
          <w:lang w:val="en-CA"/>
        </w:rPr>
      </w:pPr>
      <w:r w:rsidRPr="00E11079">
        <w:rPr>
          <w:lang w:val="en-CA"/>
        </w:rPr>
        <w:t>Balloons are "promoted" </w:t>
      </w:r>
      <w:hyperlink r:id="rId762" w:tooltip="Wall Breaker" w:history="1">
        <w:r w:rsidRPr="00E11079">
          <w:rPr>
            <w:rStyle w:val="Hyperlink"/>
            <w:lang w:val="en-CA"/>
          </w:rPr>
          <w:t>Wall Breakers</w:t>
        </w:r>
      </w:hyperlink>
      <w:r w:rsidRPr="00E11079">
        <w:rPr>
          <w:lang w:val="en-CA"/>
        </w:rPr>
        <w:t> that now attack from a hot air balloon. They drop bombs towards the ground with a large area splash damage, which can destroy a wide range of ground targets, but can be easily taken out by any anti air building (such as the </w:t>
      </w:r>
      <w:hyperlink r:id="rId763" w:tooltip="Air Defense" w:history="1">
        <w:r w:rsidRPr="00E11079">
          <w:rPr>
            <w:rStyle w:val="Hyperlink"/>
            <w:lang w:val="en-CA"/>
          </w:rPr>
          <w:t>Air Defense</w:t>
        </w:r>
      </w:hyperlink>
      <w:r w:rsidRPr="00E11079">
        <w:rPr>
          <w:lang w:val="en-CA"/>
        </w:rPr>
        <w:t>).</w:t>
      </w:r>
    </w:p>
    <w:p w:rsidR="00E11079" w:rsidRPr="00E11079" w:rsidRDefault="00E11079" w:rsidP="00E11079">
      <w:pPr>
        <w:numPr>
          <w:ilvl w:val="1"/>
          <w:numId w:val="39"/>
        </w:numPr>
        <w:rPr>
          <w:lang w:val="en-CA"/>
        </w:rPr>
      </w:pPr>
      <w:r w:rsidRPr="00E11079">
        <w:rPr>
          <w:lang w:val="en-CA"/>
        </w:rPr>
        <w:t>They are the </w:t>
      </w:r>
      <w:hyperlink r:id="rId764" w:tooltip="Troop Movement Speed" w:history="1">
        <w:r w:rsidRPr="00E11079">
          <w:rPr>
            <w:rStyle w:val="Hyperlink"/>
            <w:lang w:val="en-CA"/>
          </w:rPr>
          <w:t>slowest-moving</w:t>
        </w:r>
      </w:hyperlink>
      <w:r w:rsidRPr="00E11079">
        <w:rPr>
          <w:lang w:val="en-CA"/>
        </w:rPr>
        <w:t> and slowest-attacking </w:t>
      </w:r>
      <w:hyperlink r:id="rId765" w:tooltip="Army" w:history="1">
        <w:r w:rsidRPr="00E11079">
          <w:rPr>
            <w:rStyle w:val="Hyperlink"/>
            <w:lang w:val="en-CA"/>
          </w:rPr>
          <w:t>troops</w:t>
        </w:r>
      </w:hyperlink>
      <w:r w:rsidRPr="00E11079">
        <w:rPr>
          <w:lang w:val="en-CA"/>
        </w:rPr>
        <w:t> in the game. However, they have the fourth-highest DPS for a troop in the game.</w:t>
      </w:r>
    </w:p>
    <w:p w:rsidR="00E11079" w:rsidRPr="00E11079" w:rsidRDefault="00E11079" w:rsidP="00E11079">
      <w:pPr>
        <w:numPr>
          <w:ilvl w:val="1"/>
          <w:numId w:val="39"/>
        </w:numPr>
        <w:rPr>
          <w:lang w:val="en-CA"/>
        </w:rPr>
      </w:pPr>
      <w:r w:rsidRPr="00E11079">
        <w:rPr>
          <w:lang w:val="en-CA"/>
        </w:rPr>
        <w:t>When they are defeated, Balloons drop to the ground, in which it drops down and explodes, dealing additional damage when destroyed. Balloons prioritize </w:t>
      </w:r>
      <w:hyperlink r:id="rId766" w:tooltip="Defensive Buildings" w:history="1">
        <w:r w:rsidRPr="00E11079">
          <w:rPr>
            <w:rStyle w:val="Hyperlink"/>
            <w:lang w:val="en-CA"/>
          </w:rPr>
          <w:t>defensive structures</w:t>
        </w:r>
      </w:hyperlink>
      <w:r w:rsidRPr="00E11079">
        <w:rPr>
          <w:lang w:val="en-CA"/>
        </w:rPr>
        <w:t> above all other targets, and will bypass all other types of enemy </w:t>
      </w:r>
      <w:hyperlink r:id="rId767" w:tooltip="Buildings" w:history="1">
        <w:r w:rsidRPr="00E11079">
          <w:rPr>
            <w:rStyle w:val="Hyperlink"/>
            <w:lang w:val="en-CA"/>
          </w:rPr>
          <w:t>buildings</w:t>
        </w:r>
      </w:hyperlink>
      <w:r w:rsidRPr="00E11079">
        <w:rPr>
          <w:lang w:val="en-CA"/>
        </w:rPr>
        <w:t> and </w:t>
      </w:r>
      <w:hyperlink r:id="rId768" w:tooltip="Troops" w:history="1">
        <w:r w:rsidRPr="00E11079">
          <w:rPr>
            <w:rStyle w:val="Hyperlink"/>
            <w:lang w:val="en-CA"/>
          </w:rPr>
          <w:t>troops</w:t>
        </w:r>
      </w:hyperlink>
      <w:r w:rsidRPr="00E11079">
        <w:rPr>
          <w:lang w:val="en-CA"/>
        </w:rPr>
        <w:t> while any </w:t>
      </w:r>
      <w:hyperlink r:id="rId769" w:tooltip="Defensive Buildings" w:history="1">
        <w:r w:rsidRPr="00E11079">
          <w:rPr>
            <w:rStyle w:val="Hyperlink"/>
            <w:lang w:val="en-CA"/>
          </w:rPr>
          <w:t>defenses</w:t>
        </w:r>
      </w:hyperlink>
      <w:r w:rsidRPr="00E11079">
        <w:rPr>
          <w:lang w:val="en-CA"/>
        </w:rPr>
        <w:t> remain on the battlefield. This is true even if they are under attack by enemy </w:t>
      </w:r>
      <w:hyperlink r:id="rId770" w:tooltip="Clan Castle" w:history="1">
        <w:r w:rsidRPr="00E11079">
          <w:rPr>
            <w:rStyle w:val="Hyperlink"/>
            <w:lang w:val="en-CA"/>
          </w:rPr>
          <w:t>Clan Castle</w:t>
        </w:r>
      </w:hyperlink>
      <w:r w:rsidRPr="00E11079">
        <w:rPr>
          <w:lang w:val="en-CA"/>
        </w:rPr>
        <w:t> </w:t>
      </w:r>
      <w:hyperlink r:id="rId771" w:tooltip="Troops" w:history="1">
        <w:r w:rsidRPr="00E11079">
          <w:rPr>
            <w:rStyle w:val="Hyperlink"/>
            <w:lang w:val="en-CA"/>
          </w:rPr>
          <w:t>troops</w:t>
        </w:r>
      </w:hyperlink>
      <w:r w:rsidRPr="00E11079">
        <w:rPr>
          <w:lang w:val="en-CA"/>
        </w:rPr>
        <w:t>, </w:t>
      </w:r>
      <w:hyperlink r:id="rId772" w:tooltip="Heroes" w:history="1">
        <w:r w:rsidRPr="00E11079">
          <w:rPr>
            <w:rStyle w:val="Hyperlink"/>
            <w:lang w:val="en-CA"/>
          </w:rPr>
          <w:t>heroes</w:t>
        </w:r>
      </w:hyperlink>
      <w:r w:rsidRPr="00E11079">
        <w:rPr>
          <w:lang w:val="en-CA"/>
        </w:rPr>
        <w:t> or </w:t>
      </w:r>
      <w:hyperlink r:id="rId773" w:tooltip="Skeleton Trap" w:history="1">
        <w:r w:rsidRPr="00E11079">
          <w:rPr>
            <w:rStyle w:val="Hyperlink"/>
            <w:lang w:val="en-CA"/>
          </w:rPr>
          <w:t>Skeleton Trap</w:t>
        </w:r>
      </w:hyperlink>
      <w:r w:rsidRPr="00E11079">
        <w:rPr>
          <w:lang w:val="en-CA"/>
        </w:rPr>
        <w:t> skeletons. Note that like all </w:t>
      </w:r>
      <w:hyperlink r:id="rId774" w:tooltip="Troops" w:history="1">
        <w:r w:rsidRPr="00E11079">
          <w:rPr>
            <w:rStyle w:val="Hyperlink"/>
            <w:lang w:val="en-CA"/>
          </w:rPr>
          <w:t>troops</w:t>
        </w:r>
      </w:hyperlink>
      <w:r w:rsidRPr="00E11079">
        <w:rPr>
          <w:lang w:val="en-CA"/>
        </w:rPr>
        <w:t> that prioritize </w:t>
      </w:r>
      <w:hyperlink r:id="rId775" w:tooltip="Defensive Buildings" w:history="1">
        <w:r w:rsidRPr="00E11079">
          <w:rPr>
            <w:rStyle w:val="Hyperlink"/>
            <w:lang w:val="en-CA"/>
          </w:rPr>
          <w:t>defenses</w:t>
        </w:r>
      </w:hyperlink>
      <w:r w:rsidRPr="00E11079">
        <w:rPr>
          <w:lang w:val="en-CA"/>
        </w:rPr>
        <w:t>, Balloons do not consider the </w:t>
      </w:r>
      <w:hyperlink r:id="rId776" w:tooltip="Clan Castle" w:history="1">
        <w:r w:rsidRPr="00E11079">
          <w:rPr>
            <w:rStyle w:val="Hyperlink"/>
            <w:lang w:val="en-CA"/>
          </w:rPr>
          <w:t>Clan Castle</w:t>
        </w:r>
      </w:hyperlink>
      <w:r w:rsidRPr="00E11079">
        <w:rPr>
          <w:lang w:val="en-CA"/>
        </w:rPr>
        <w:t> to be a </w:t>
      </w:r>
      <w:hyperlink r:id="rId777" w:tooltip="Defensive Buildings" w:history="1">
        <w:r w:rsidRPr="00E11079">
          <w:rPr>
            <w:rStyle w:val="Hyperlink"/>
            <w:lang w:val="en-CA"/>
          </w:rPr>
          <w:t>defense</w:t>
        </w:r>
      </w:hyperlink>
      <w:r w:rsidRPr="00E11079">
        <w:rPr>
          <w:lang w:val="en-CA"/>
        </w:rPr>
        <w:t> regardless of whether or not it contains enemy </w:t>
      </w:r>
      <w:hyperlink r:id="rId778" w:tooltip="Troops" w:history="1">
        <w:r w:rsidRPr="00E11079">
          <w:rPr>
            <w:rStyle w:val="Hyperlink"/>
            <w:lang w:val="en-CA"/>
          </w:rPr>
          <w:t>troops</w:t>
        </w:r>
      </w:hyperlink>
      <w:r w:rsidRPr="00E11079">
        <w:rPr>
          <w:lang w:val="en-CA"/>
        </w:rPr>
        <w:t>, but do consider the defending </w:t>
      </w:r>
      <w:hyperlink r:id="rId779" w:tooltip="Grand Warden" w:history="1">
        <w:r w:rsidRPr="00E11079">
          <w:rPr>
            <w:rStyle w:val="Hyperlink"/>
            <w:lang w:val="en-CA"/>
          </w:rPr>
          <w:t>Grand Warden</w:t>
        </w:r>
      </w:hyperlink>
      <w:r w:rsidRPr="00E11079">
        <w:rPr>
          <w:lang w:val="en-CA"/>
        </w:rPr>
        <w:t> and the level 12 </w:t>
      </w:r>
      <w:hyperlink r:id="rId780" w:tooltip="Town Hall" w:history="1">
        <w:r w:rsidRPr="00E11079">
          <w:rPr>
            <w:rStyle w:val="Hyperlink"/>
            <w:lang w:val="en-CA"/>
          </w:rPr>
          <w:t>Town Hall</w:t>
        </w:r>
      </w:hyperlink>
      <w:r w:rsidRPr="00E11079">
        <w:rPr>
          <w:lang w:val="en-CA"/>
        </w:rPr>
        <w:t> (if its </w:t>
      </w:r>
      <w:hyperlink r:id="rId781" w:tooltip="Giga Tesla" w:history="1">
        <w:r w:rsidRPr="00E11079">
          <w:rPr>
            <w:rStyle w:val="Hyperlink"/>
            <w:lang w:val="en-CA"/>
          </w:rPr>
          <w:t>Giga Tesla</w:t>
        </w:r>
      </w:hyperlink>
      <w:r w:rsidRPr="00E11079">
        <w:rPr>
          <w:lang w:val="en-CA"/>
        </w:rPr>
        <w:t> has been triggered) to be defensive buildings. </w:t>
      </w:r>
      <w:r w:rsidRPr="00E11079">
        <w:rPr>
          <w:lang w:val="en-CA"/>
        </w:rPr>
        <w:br/>
        <w:t>Once all </w:t>
      </w:r>
      <w:hyperlink r:id="rId782" w:tooltip="Defensive Buildings" w:history="1">
        <w:r w:rsidRPr="00E11079">
          <w:rPr>
            <w:rStyle w:val="Hyperlink"/>
            <w:lang w:val="en-CA"/>
          </w:rPr>
          <w:t>defenses</w:t>
        </w:r>
      </w:hyperlink>
      <w:r w:rsidRPr="00E11079">
        <w:rPr>
          <w:lang w:val="en-CA"/>
        </w:rPr>
        <w:t> are destroyed, Balloons become like any other </w:t>
      </w:r>
      <w:hyperlink r:id="rId783" w:tooltip="Troops" w:history="1">
        <w:r w:rsidRPr="00E11079">
          <w:rPr>
            <w:rStyle w:val="Hyperlink"/>
            <w:lang w:val="en-CA"/>
          </w:rPr>
          <w:t>troop</w:t>
        </w:r>
      </w:hyperlink>
      <w:r w:rsidRPr="00E11079">
        <w:rPr>
          <w:lang w:val="en-CA"/>
        </w:rPr>
        <w:t xml:space="preserve"> with no </w:t>
      </w:r>
      <w:r w:rsidRPr="00E11079">
        <w:rPr>
          <w:lang w:val="en-CA"/>
        </w:rPr>
        <w:lastRenderedPageBreak/>
        <w:t>preferred target; they will attack the nearest building to them regardless of type, and will turn and attack enemy </w:t>
      </w:r>
      <w:hyperlink r:id="rId784" w:tooltip="Troops" w:history="1">
        <w:r w:rsidRPr="00E11079">
          <w:rPr>
            <w:rStyle w:val="Hyperlink"/>
            <w:lang w:val="en-CA"/>
          </w:rPr>
          <w:t>units</w:t>
        </w:r>
      </w:hyperlink>
      <w:r w:rsidRPr="00E11079">
        <w:rPr>
          <w:lang w:val="en-CA"/>
        </w:rPr>
        <w:t> if they become aware of any nearby.</w:t>
      </w:r>
    </w:p>
    <w:p w:rsidR="00E11079" w:rsidRPr="00E11079" w:rsidRDefault="00A02F7D" w:rsidP="00E11079">
      <w:pPr>
        <w:rPr>
          <w:lang w:val="en-CA"/>
        </w:rPr>
      </w:pPr>
      <w:r>
        <w:rPr>
          <w:lang w:val="en-CA"/>
        </w:rPr>
        <w:pict>
          <v:rect id="_x0000_i1070" style="width:0;height:1.5pt" o:hralign="center" o:hrstd="t" o:hrnoshade="t" o:hr="t" fillcolor="#3a3a3a" stroked="f"/>
        </w:pict>
      </w:r>
    </w:p>
    <w:p w:rsidR="00E11079" w:rsidRPr="00E11079" w:rsidRDefault="00E11079" w:rsidP="00E11079">
      <w:pPr>
        <w:numPr>
          <w:ilvl w:val="0"/>
          <w:numId w:val="40"/>
        </w:numPr>
        <w:rPr>
          <w:lang w:val="en-CA"/>
        </w:rPr>
      </w:pPr>
      <w:r w:rsidRPr="00E11079">
        <w:rPr>
          <w:b/>
          <w:bCs/>
          <w:lang w:val="en-CA"/>
        </w:rPr>
        <w:t>Offensive Strategy</w:t>
      </w:r>
    </w:p>
    <w:p w:rsidR="00E11079" w:rsidRPr="00E11079" w:rsidRDefault="00E11079" w:rsidP="00E11079">
      <w:pPr>
        <w:numPr>
          <w:ilvl w:val="1"/>
          <w:numId w:val="40"/>
        </w:numPr>
        <w:rPr>
          <w:lang w:val="en-CA"/>
        </w:rPr>
      </w:pPr>
      <w:r w:rsidRPr="00E11079">
        <w:rPr>
          <w:lang w:val="en-CA"/>
        </w:rPr>
        <w:t>It would be advisable to destroy all aerial defenses such as </w:t>
      </w:r>
      <w:hyperlink r:id="rId785" w:tooltip="Archer Tower" w:history="1">
        <w:r w:rsidRPr="00E11079">
          <w:rPr>
            <w:rStyle w:val="Hyperlink"/>
            <w:lang w:val="en-CA"/>
          </w:rPr>
          <w:t>Archer Towers</w:t>
        </w:r>
      </w:hyperlink>
      <w:r w:rsidRPr="00E11079">
        <w:rPr>
          <w:lang w:val="en-CA"/>
        </w:rPr>
        <w:t>, </w:t>
      </w:r>
      <w:hyperlink r:id="rId786" w:tooltip="Wizard Tower" w:history="1">
        <w:r w:rsidRPr="00E11079">
          <w:rPr>
            <w:rStyle w:val="Hyperlink"/>
            <w:lang w:val="en-CA"/>
          </w:rPr>
          <w:t>Wizard Towers</w:t>
        </w:r>
      </w:hyperlink>
      <w:r w:rsidRPr="00E11079">
        <w:rPr>
          <w:lang w:val="en-CA"/>
        </w:rPr>
        <w:t> and </w:t>
      </w:r>
      <w:hyperlink r:id="rId787" w:tooltip="Air Defense" w:history="1">
        <w:r w:rsidRPr="00E11079">
          <w:rPr>
            <w:rStyle w:val="Hyperlink"/>
            <w:lang w:val="en-CA"/>
          </w:rPr>
          <w:t>Air Defenses</w:t>
        </w:r>
      </w:hyperlink>
      <w:r w:rsidRPr="00E11079">
        <w:rPr>
          <w:lang w:val="en-CA"/>
        </w:rPr>
        <w:t> before deploying Balloons. Also beware of the </w:t>
      </w:r>
      <w:hyperlink r:id="rId788" w:tooltip="Clan Castle" w:history="1">
        <w:r w:rsidRPr="00E11079">
          <w:rPr>
            <w:rStyle w:val="Hyperlink"/>
            <w:lang w:val="en-CA"/>
          </w:rPr>
          <w:t>Clan Castle</w:t>
        </w:r>
      </w:hyperlink>
      <w:r w:rsidRPr="00E11079">
        <w:rPr>
          <w:lang w:val="en-CA"/>
        </w:rPr>
        <w:t>: </w:t>
      </w:r>
      <w:hyperlink r:id="rId789" w:tooltip="Archer" w:history="1">
        <w:r w:rsidRPr="00E11079">
          <w:rPr>
            <w:rStyle w:val="Hyperlink"/>
            <w:lang w:val="en-CA"/>
          </w:rPr>
          <w:t>Archers</w:t>
        </w:r>
      </w:hyperlink>
      <w:r w:rsidRPr="00E11079">
        <w:rPr>
          <w:lang w:val="en-CA"/>
        </w:rPr>
        <w:t>, </w:t>
      </w:r>
      <w:hyperlink r:id="rId790" w:tooltip="Minion" w:history="1">
        <w:r w:rsidRPr="00E11079">
          <w:rPr>
            <w:rStyle w:val="Hyperlink"/>
            <w:lang w:val="en-CA"/>
          </w:rPr>
          <w:t>Minions</w:t>
        </w:r>
      </w:hyperlink>
      <w:r w:rsidRPr="00E11079">
        <w:rPr>
          <w:lang w:val="en-CA"/>
        </w:rPr>
        <w:t>, </w:t>
      </w:r>
      <w:hyperlink r:id="rId791" w:tooltip="Wizard" w:history="1">
        <w:r w:rsidRPr="00E11079">
          <w:rPr>
            <w:rStyle w:val="Hyperlink"/>
            <w:lang w:val="en-CA"/>
          </w:rPr>
          <w:t>Wizards</w:t>
        </w:r>
      </w:hyperlink>
      <w:r w:rsidRPr="00E11079">
        <w:rPr>
          <w:lang w:val="en-CA"/>
        </w:rPr>
        <w:t> and </w:t>
      </w:r>
      <w:hyperlink r:id="rId792" w:tooltip="Dragon" w:history="1">
        <w:r w:rsidRPr="00E11079">
          <w:rPr>
            <w:rStyle w:val="Hyperlink"/>
            <w:lang w:val="en-CA"/>
          </w:rPr>
          <w:t>Dragons</w:t>
        </w:r>
      </w:hyperlink>
      <w:r w:rsidRPr="00E11079">
        <w:rPr>
          <w:lang w:val="en-CA"/>
        </w:rPr>
        <w:t> hiding in a </w:t>
      </w:r>
      <w:hyperlink r:id="rId793" w:tooltip="Clan Castle" w:history="1">
        <w:r w:rsidRPr="00E11079">
          <w:rPr>
            <w:rStyle w:val="Hyperlink"/>
            <w:lang w:val="en-CA"/>
          </w:rPr>
          <w:t>Clan Castle</w:t>
        </w:r>
      </w:hyperlink>
      <w:r w:rsidRPr="00E11079">
        <w:rPr>
          <w:lang w:val="en-CA"/>
        </w:rPr>
        <w:t> will make short work of Balloons.</w:t>
      </w:r>
    </w:p>
    <w:p w:rsidR="00E11079" w:rsidRPr="00E11079" w:rsidRDefault="00E11079" w:rsidP="00E11079">
      <w:pPr>
        <w:numPr>
          <w:ilvl w:val="1"/>
          <w:numId w:val="40"/>
        </w:numPr>
        <w:rPr>
          <w:lang w:val="en-CA"/>
        </w:rPr>
      </w:pPr>
      <w:r w:rsidRPr="00E11079">
        <w:rPr>
          <w:lang w:val="en-CA"/>
        </w:rPr>
        <w:t>Balloons are excellent with Minions, Dragons, or to draw the </w:t>
      </w:r>
      <w:hyperlink r:id="rId794" w:tooltip="Clan Castle" w:history="1">
        <w:r w:rsidRPr="00E11079">
          <w:rPr>
            <w:rStyle w:val="Hyperlink"/>
            <w:lang w:val="en-CA"/>
          </w:rPr>
          <w:t>Clan Castle</w:t>
        </w:r>
      </w:hyperlink>
      <w:r w:rsidRPr="00E11079">
        <w:rPr>
          <w:lang w:val="en-CA"/>
        </w:rPr>
        <w:t> </w:t>
      </w:r>
      <w:hyperlink r:id="rId795" w:tooltip="Army" w:history="1">
        <w:r w:rsidRPr="00E11079">
          <w:rPr>
            <w:rStyle w:val="Hyperlink"/>
            <w:lang w:val="en-CA"/>
          </w:rPr>
          <w:t>Troops</w:t>
        </w:r>
      </w:hyperlink>
      <w:r w:rsidRPr="00E11079">
        <w:rPr>
          <w:lang w:val="en-CA"/>
        </w:rPr>
        <w:t> out. The death damage can also chip some buildings. Pair your Balloons with </w:t>
      </w:r>
      <w:hyperlink r:id="rId796" w:tooltip="Rage Spell" w:history="1">
        <w:r w:rsidRPr="00E11079">
          <w:rPr>
            <w:rStyle w:val="Hyperlink"/>
            <w:lang w:val="en-CA"/>
          </w:rPr>
          <w:t>Rage Spell</w:t>
        </w:r>
      </w:hyperlink>
      <w:r w:rsidRPr="00E11079">
        <w:rPr>
          <w:lang w:val="en-CA"/>
        </w:rPr>
        <w:t> or </w:t>
      </w:r>
      <w:hyperlink r:id="rId797" w:tooltip="Haste Spell" w:history="1">
        <w:r w:rsidRPr="00E11079">
          <w:rPr>
            <w:rStyle w:val="Hyperlink"/>
            <w:lang w:val="en-CA"/>
          </w:rPr>
          <w:t>Haste Spell</w:t>
        </w:r>
      </w:hyperlink>
      <w:r w:rsidRPr="00E11079">
        <w:rPr>
          <w:lang w:val="en-CA"/>
        </w:rPr>
        <w:t> to increase your army's speed and attack speed.</w:t>
      </w:r>
    </w:p>
    <w:p w:rsidR="00E11079" w:rsidRPr="00E11079" w:rsidRDefault="00E11079" w:rsidP="00E11079">
      <w:pPr>
        <w:numPr>
          <w:ilvl w:val="2"/>
          <w:numId w:val="40"/>
        </w:numPr>
        <w:rPr>
          <w:lang w:val="en-CA"/>
        </w:rPr>
      </w:pPr>
      <w:r w:rsidRPr="00E11079">
        <w:rPr>
          <w:lang w:val="en-CA"/>
        </w:rPr>
        <w:t>Balloons can be used to kill Clan Castle Troops due to its death splash, although it primarily goes to defenses. Group all the Clan Castle Troops together and as the Balloon gets destroyed by the defending troops it will use the death splash to chip or wipe out ground Clan Castle Troops such as </w:t>
      </w:r>
      <w:hyperlink r:id="rId798" w:tooltip="Archer" w:history="1">
        <w:r w:rsidRPr="00E11079">
          <w:rPr>
            <w:rStyle w:val="Hyperlink"/>
            <w:lang w:val="en-CA"/>
          </w:rPr>
          <w:t>Archers</w:t>
        </w:r>
      </w:hyperlink>
      <w:r w:rsidRPr="00E11079">
        <w:rPr>
          <w:lang w:val="en-CA"/>
        </w:rPr>
        <w:t> or </w:t>
      </w:r>
      <w:hyperlink r:id="rId799" w:tooltip="Wizard" w:history="1">
        <w:r w:rsidRPr="00E11079">
          <w:rPr>
            <w:rStyle w:val="Hyperlink"/>
            <w:lang w:val="en-CA"/>
          </w:rPr>
          <w:t>Wizards</w:t>
        </w:r>
      </w:hyperlink>
      <w:r w:rsidRPr="00E11079">
        <w:rPr>
          <w:lang w:val="en-CA"/>
        </w:rPr>
        <w:t> beneath. Note that this technique is completely ineffective when dealing with air </w:t>
      </w:r>
      <w:hyperlink r:id="rId800" w:tooltip="Army" w:history="1">
        <w:r w:rsidRPr="00E11079">
          <w:rPr>
            <w:rStyle w:val="Hyperlink"/>
            <w:lang w:val="en-CA"/>
          </w:rPr>
          <w:t>troops</w:t>
        </w:r>
      </w:hyperlink>
      <w:r w:rsidRPr="00E11079">
        <w:rPr>
          <w:lang w:val="en-CA"/>
        </w:rPr>
        <w:t>, because the Balloon's death splash only affects ground </w:t>
      </w:r>
      <w:hyperlink r:id="rId801" w:tooltip="Army" w:history="1">
        <w:r w:rsidRPr="00E11079">
          <w:rPr>
            <w:rStyle w:val="Hyperlink"/>
            <w:lang w:val="en-CA"/>
          </w:rPr>
          <w:t>troops</w:t>
        </w:r>
      </w:hyperlink>
      <w:r w:rsidRPr="00E11079">
        <w:rPr>
          <w:lang w:val="en-CA"/>
        </w:rPr>
        <w:t>.</w:t>
      </w:r>
    </w:p>
    <w:p w:rsidR="00E11079" w:rsidRPr="00E11079" w:rsidRDefault="00E11079" w:rsidP="00E11079">
      <w:pPr>
        <w:numPr>
          <w:ilvl w:val="1"/>
          <w:numId w:val="40"/>
        </w:numPr>
        <w:rPr>
          <w:lang w:val="en-CA"/>
        </w:rPr>
      </w:pPr>
      <w:r w:rsidRPr="00E11079">
        <w:rPr>
          <w:lang w:val="en-CA"/>
        </w:rPr>
        <w:t>Balloons are exceptionally useful in the </w:t>
      </w:r>
      <w:hyperlink r:id="rId802" w:tooltip="Single Player Campaign" w:history="1">
        <w:r w:rsidRPr="00E11079">
          <w:rPr>
            <w:rStyle w:val="Hyperlink"/>
            <w:lang w:val="en-CA"/>
          </w:rPr>
          <w:t>Single Player Campaign</w:t>
        </w:r>
      </w:hyperlink>
      <w:r w:rsidRPr="00E11079">
        <w:rPr>
          <w:lang w:val="en-CA"/>
        </w:rPr>
        <w:t>. You can simply destroy all of the </w:t>
      </w:r>
      <w:hyperlink r:id="rId803" w:tooltip="Air Defense" w:history="1">
        <w:r w:rsidRPr="00E11079">
          <w:rPr>
            <w:rStyle w:val="Hyperlink"/>
            <w:lang w:val="en-CA"/>
          </w:rPr>
          <w:t>Air Defenses</w:t>
        </w:r>
      </w:hyperlink>
      <w:r w:rsidRPr="00E11079">
        <w:rPr>
          <w:lang w:val="en-CA"/>
        </w:rPr>
        <w:t>, </w:t>
      </w:r>
      <w:hyperlink r:id="rId804" w:tooltip="Archer Tower" w:history="1">
        <w:r w:rsidRPr="00E11079">
          <w:rPr>
            <w:rStyle w:val="Hyperlink"/>
            <w:lang w:val="en-CA"/>
          </w:rPr>
          <w:t>Archer Towers</w:t>
        </w:r>
      </w:hyperlink>
      <w:r w:rsidRPr="00E11079">
        <w:rPr>
          <w:lang w:val="en-CA"/>
        </w:rPr>
        <w:t> and </w:t>
      </w:r>
      <w:hyperlink r:id="rId805" w:tooltip="Wizard Tower" w:history="1">
        <w:r w:rsidRPr="00E11079">
          <w:rPr>
            <w:rStyle w:val="Hyperlink"/>
            <w:lang w:val="en-CA"/>
          </w:rPr>
          <w:t>Wizard Towers</w:t>
        </w:r>
      </w:hyperlink>
      <w:r w:rsidRPr="00E11079">
        <w:rPr>
          <w:lang w:val="en-CA"/>
        </w:rPr>
        <w:t>, then deploy a single Balloon. It will destroy every building. It takes a bit of patience, but it pays off at the end. With </w:t>
      </w:r>
      <w:hyperlink r:id="rId806" w:tooltip="Single Player Campaign" w:history="1">
        <w:r w:rsidRPr="00E11079">
          <w:rPr>
            <w:rStyle w:val="Hyperlink"/>
            <w:lang w:val="en-CA"/>
          </w:rPr>
          <w:t>Single Player Campaigns</w:t>
        </w:r>
      </w:hyperlink>
      <w:r w:rsidRPr="00E11079">
        <w:rPr>
          <w:lang w:val="en-CA"/>
        </w:rPr>
        <w:t>, there are no time limits, so one Balloon will eventually destroy every building.</w:t>
      </w:r>
    </w:p>
    <w:p w:rsidR="00E11079" w:rsidRPr="00E11079" w:rsidRDefault="00E11079" w:rsidP="00E11079">
      <w:pPr>
        <w:numPr>
          <w:ilvl w:val="2"/>
          <w:numId w:val="40"/>
        </w:numPr>
        <w:rPr>
          <w:lang w:val="en-CA"/>
        </w:rPr>
      </w:pPr>
      <w:r w:rsidRPr="00E11079">
        <w:rPr>
          <w:i/>
          <w:iCs/>
          <w:lang w:val="en-CA"/>
        </w:rPr>
        <w:t>Important note:</w:t>
      </w:r>
      <w:r w:rsidRPr="00E11079">
        <w:rPr>
          <w:lang w:val="en-CA"/>
        </w:rPr>
        <w:t> In many cases a single Balloon will take enough time to destroy the remaining buildings (commonly in the </w:t>
      </w:r>
      <w:hyperlink r:id="rId807" w:tooltip="Single Player Campaign" w:history="1">
        <w:r w:rsidRPr="00E11079">
          <w:rPr>
            <w:rStyle w:val="Hyperlink"/>
            <w:lang w:val="en-CA"/>
          </w:rPr>
          <w:t>Single Player Campaign</w:t>
        </w:r>
      </w:hyperlink>
      <w:r w:rsidRPr="00E11079">
        <w:rPr>
          <w:lang w:val="en-CA"/>
        </w:rPr>
        <w:t> maps) that your game will time out due to inactivity, which will cause your attack to end prematurely and be unsuccessful (regardless of how many stars you had earned prior to that point). To prevent this from happening simply change the view every few moments (by panning or zooming).</w:t>
      </w:r>
    </w:p>
    <w:p w:rsidR="00E11079" w:rsidRPr="00E11079" w:rsidRDefault="00E11079" w:rsidP="00E11079">
      <w:pPr>
        <w:numPr>
          <w:ilvl w:val="1"/>
          <w:numId w:val="40"/>
        </w:numPr>
        <w:rPr>
          <w:lang w:val="en-CA"/>
        </w:rPr>
      </w:pPr>
      <w:r w:rsidRPr="00E11079">
        <w:rPr>
          <w:lang w:val="en-CA"/>
        </w:rPr>
        <w:t>When raiding other players, time is limited, so make sure you take out all the </w:t>
      </w:r>
      <w:hyperlink r:id="rId808" w:tooltip="Air Defense" w:history="1">
        <w:r w:rsidRPr="00E11079">
          <w:rPr>
            <w:rStyle w:val="Hyperlink"/>
            <w:lang w:val="en-CA"/>
          </w:rPr>
          <w:t>Air Defenses</w:t>
        </w:r>
      </w:hyperlink>
      <w:r w:rsidRPr="00E11079">
        <w:rPr>
          <w:lang w:val="en-CA"/>
        </w:rPr>
        <w:t> and other defensive buildings that can target Air </w:t>
      </w:r>
      <w:hyperlink r:id="rId809" w:tooltip="Army" w:history="1">
        <w:r w:rsidRPr="00E11079">
          <w:rPr>
            <w:rStyle w:val="Hyperlink"/>
            <w:lang w:val="en-CA"/>
          </w:rPr>
          <w:t>Troops</w:t>
        </w:r>
      </w:hyperlink>
      <w:r w:rsidRPr="00E11079">
        <w:rPr>
          <w:lang w:val="en-CA"/>
        </w:rPr>
        <w:t> (e.g. </w:t>
      </w:r>
      <w:hyperlink r:id="rId810" w:tooltip="Archer Tower" w:history="1">
        <w:r w:rsidRPr="00E11079">
          <w:rPr>
            <w:rStyle w:val="Hyperlink"/>
            <w:lang w:val="en-CA"/>
          </w:rPr>
          <w:t>Archer Towers</w:t>
        </w:r>
      </w:hyperlink>
      <w:r w:rsidRPr="00E11079">
        <w:rPr>
          <w:lang w:val="en-CA"/>
        </w:rPr>
        <w:t>, </w:t>
      </w:r>
      <w:hyperlink r:id="rId811" w:tooltip="X-Bow" w:history="1">
        <w:r w:rsidRPr="00E11079">
          <w:rPr>
            <w:rStyle w:val="Hyperlink"/>
            <w:lang w:val="en-CA"/>
          </w:rPr>
          <w:t>X-Bows</w:t>
        </w:r>
      </w:hyperlink>
      <w:r w:rsidRPr="00E11079">
        <w:rPr>
          <w:lang w:val="en-CA"/>
        </w:rPr>
        <w:t>) quickly so you can sweep up the raid.</w:t>
      </w:r>
    </w:p>
    <w:p w:rsidR="00E11079" w:rsidRPr="00E11079" w:rsidRDefault="00E11079" w:rsidP="00E11079">
      <w:pPr>
        <w:numPr>
          <w:ilvl w:val="1"/>
          <w:numId w:val="40"/>
        </w:numPr>
        <w:rPr>
          <w:lang w:val="en-CA"/>
        </w:rPr>
      </w:pPr>
      <w:r w:rsidRPr="00E11079">
        <w:rPr>
          <w:lang w:val="en-CA"/>
        </w:rPr>
        <w:t>Groups of three Balloons or more can usually overwhelm an </w:t>
      </w:r>
      <w:hyperlink r:id="rId812" w:tooltip="Archer Tower" w:history="1">
        <w:r w:rsidRPr="00E11079">
          <w:rPr>
            <w:rStyle w:val="Hyperlink"/>
            <w:lang w:val="en-CA"/>
          </w:rPr>
          <w:t>Archer Tower</w:t>
        </w:r>
      </w:hyperlink>
      <w:r w:rsidRPr="00E11079">
        <w:rPr>
          <w:lang w:val="en-CA"/>
        </w:rPr>
        <w:t>. Nine Balloons is generally assured destruction unless there are </w:t>
      </w:r>
      <w:hyperlink r:id="rId813" w:tooltip="Air Bomb" w:history="1">
        <w:r w:rsidRPr="00E11079">
          <w:rPr>
            <w:rStyle w:val="Hyperlink"/>
            <w:lang w:val="en-CA"/>
          </w:rPr>
          <w:t>Air Bombs</w:t>
        </w:r>
      </w:hyperlink>
      <w:r w:rsidRPr="00E11079">
        <w:rPr>
          <w:lang w:val="en-CA"/>
        </w:rPr>
        <w:t> or an </w:t>
      </w:r>
      <w:hyperlink r:id="rId814" w:tooltip="Air Defense" w:history="1">
        <w:r w:rsidRPr="00E11079">
          <w:rPr>
            <w:rStyle w:val="Hyperlink"/>
            <w:lang w:val="en-CA"/>
          </w:rPr>
          <w:t>Air Defense</w:t>
        </w:r>
      </w:hyperlink>
      <w:r w:rsidRPr="00E11079">
        <w:rPr>
          <w:lang w:val="en-CA"/>
        </w:rPr>
        <w:t> nearby.</w:t>
      </w:r>
    </w:p>
    <w:p w:rsidR="00E11079" w:rsidRPr="00E11079" w:rsidRDefault="00E11079" w:rsidP="00E11079">
      <w:pPr>
        <w:numPr>
          <w:ilvl w:val="1"/>
          <w:numId w:val="40"/>
        </w:numPr>
        <w:rPr>
          <w:lang w:val="en-CA"/>
        </w:rPr>
      </w:pPr>
      <w:r w:rsidRPr="00E11079">
        <w:rPr>
          <w:lang w:val="en-CA"/>
        </w:rPr>
        <w:t>If </w:t>
      </w:r>
      <w:hyperlink r:id="rId815" w:anchor="Elixir" w:tooltip="Resources" w:history="1">
        <w:r w:rsidRPr="00E11079">
          <w:rPr>
            <w:rStyle w:val="Hyperlink"/>
            <w:lang w:val="en-CA"/>
          </w:rPr>
          <w:t>Elixir</w:t>
        </w:r>
      </w:hyperlink>
      <w:r w:rsidRPr="00E11079">
        <w:rPr>
          <w:lang w:val="en-CA"/>
        </w:rPr>
        <w:t> and time are not priorities, dropping a </w:t>
      </w:r>
      <w:hyperlink r:id="rId816" w:tooltip="Dragon" w:history="1">
        <w:r w:rsidRPr="00E11079">
          <w:rPr>
            <w:rStyle w:val="Hyperlink"/>
            <w:lang w:val="en-CA"/>
          </w:rPr>
          <w:t>Dragon</w:t>
        </w:r>
      </w:hyperlink>
      <w:r w:rsidRPr="00E11079">
        <w:rPr>
          <w:lang w:val="en-CA"/>
        </w:rPr>
        <w:t> or a </w:t>
      </w:r>
      <w:hyperlink r:id="rId817" w:tooltip="Lava Hound" w:history="1">
        <w:r w:rsidRPr="00E11079">
          <w:rPr>
            <w:rStyle w:val="Hyperlink"/>
            <w:lang w:val="en-CA"/>
          </w:rPr>
          <w:t>Lava Hound</w:t>
        </w:r>
      </w:hyperlink>
      <w:r w:rsidRPr="00E11079">
        <w:rPr>
          <w:lang w:val="en-CA"/>
        </w:rPr>
        <w:t> near an </w:t>
      </w:r>
      <w:hyperlink r:id="rId818" w:tooltip="Air Defense" w:history="1">
        <w:r w:rsidRPr="00E11079">
          <w:rPr>
            <w:rStyle w:val="Hyperlink"/>
            <w:lang w:val="en-CA"/>
          </w:rPr>
          <w:t>Air Defense</w:t>
        </w:r>
      </w:hyperlink>
      <w:r w:rsidRPr="00E11079">
        <w:rPr>
          <w:lang w:val="en-CA"/>
        </w:rPr>
        <w:t> before deploying Balloons can protect them from being attacked for a significant amount of time, much like </w:t>
      </w:r>
      <w:hyperlink r:id="rId819" w:tooltip="Giant" w:history="1">
        <w:r w:rsidRPr="00E11079">
          <w:rPr>
            <w:rStyle w:val="Hyperlink"/>
            <w:lang w:val="en-CA"/>
          </w:rPr>
          <w:t>Giants</w:t>
        </w:r>
      </w:hyperlink>
      <w:r w:rsidRPr="00E11079">
        <w:rPr>
          <w:lang w:val="en-CA"/>
        </w:rPr>
        <w:t> can occupy a </w:t>
      </w:r>
      <w:hyperlink r:id="rId820" w:tooltip="Mortar" w:history="1">
        <w:r w:rsidRPr="00E11079">
          <w:rPr>
            <w:rStyle w:val="Hyperlink"/>
            <w:lang w:val="en-CA"/>
          </w:rPr>
          <w:t>Mortar</w:t>
        </w:r>
      </w:hyperlink>
      <w:r w:rsidRPr="00E11079">
        <w:rPr>
          <w:lang w:val="en-CA"/>
        </w:rPr>
        <w:t>.</w:t>
      </w:r>
    </w:p>
    <w:p w:rsidR="00E11079" w:rsidRPr="00E11079" w:rsidRDefault="00E11079" w:rsidP="00E11079">
      <w:pPr>
        <w:numPr>
          <w:ilvl w:val="1"/>
          <w:numId w:val="40"/>
        </w:numPr>
        <w:rPr>
          <w:lang w:val="en-CA"/>
        </w:rPr>
      </w:pPr>
      <w:r w:rsidRPr="00E11079">
        <w:rPr>
          <w:lang w:val="en-CA"/>
        </w:rPr>
        <w:t>You can also send Balloons after </w:t>
      </w:r>
      <w:hyperlink r:id="rId821" w:tooltip="Air Defense" w:history="1">
        <w:r w:rsidRPr="00E11079">
          <w:rPr>
            <w:rStyle w:val="Hyperlink"/>
            <w:lang w:val="en-CA"/>
          </w:rPr>
          <w:t>Air Defenses</w:t>
        </w:r>
      </w:hyperlink>
      <w:r w:rsidRPr="00E11079">
        <w:rPr>
          <w:lang w:val="en-CA"/>
        </w:rPr>
        <w:t> themselves, but this isn't recommended if the Balloons have a long distance to fly for they will be shot down quickly.</w:t>
      </w:r>
    </w:p>
    <w:p w:rsidR="00E11079" w:rsidRPr="00E11079" w:rsidRDefault="00E11079" w:rsidP="00E11079">
      <w:pPr>
        <w:numPr>
          <w:ilvl w:val="1"/>
          <w:numId w:val="40"/>
        </w:numPr>
        <w:rPr>
          <w:lang w:val="en-CA"/>
        </w:rPr>
      </w:pPr>
      <w:r w:rsidRPr="00E11079">
        <w:rPr>
          <w:lang w:val="en-CA"/>
        </w:rPr>
        <w:t>Although Balloons are slow moving, their damage is excellent; a good option is to speed them up with a </w:t>
      </w:r>
      <w:hyperlink r:id="rId822" w:tooltip="Rage Spell" w:history="1">
        <w:r w:rsidRPr="00E11079">
          <w:rPr>
            <w:rStyle w:val="Hyperlink"/>
            <w:lang w:val="en-CA"/>
          </w:rPr>
          <w:t>Rage Spell</w:t>
        </w:r>
      </w:hyperlink>
      <w:r w:rsidRPr="00E11079">
        <w:rPr>
          <w:lang w:val="en-CA"/>
        </w:rPr>
        <w:t> or a </w:t>
      </w:r>
      <w:hyperlink r:id="rId823" w:tooltip="Haste Spell" w:history="1">
        <w:r w:rsidRPr="00E11079">
          <w:rPr>
            <w:rStyle w:val="Hyperlink"/>
            <w:lang w:val="en-CA"/>
          </w:rPr>
          <w:t>Haste Spell</w:t>
        </w:r>
      </w:hyperlink>
      <w:r w:rsidRPr="00E11079">
        <w:rPr>
          <w:lang w:val="en-CA"/>
        </w:rPr>
        <w:t>. "Rage-Balloons" is an effective, if not often used, strategy.</w:t>
      </w:r>
    </w:p>
    <w:p w:rsidR="00E11079" w:rsidRPr="00E11079" w:rsidRDefault="00E11079" w:rsidP="00E11079">
      <w:pPr>
        <w:numPr>
          <w:ilvl w:val="2"/>
          <w:numId w:val="40"/>
        </w:numPr>
        <w:rPr>
          <w:lang w:val="en-CA"/>
        </w:rPr>
      </w:pPr>
      <w:r w:rsidRPr="00E11079">
        <w:rPr>
          <w:lang w:val="en-CA"/>
        </w:rPr>
        <w:t>Balloons deal a lot of damage on their own and the extra bonus from the </w:t>
      </w:r>
      <w:hyperlink r:id="rId824" w:tooltip="Rage Spell" w:history="1">
        <w:r w:rsidRPr="00E11079">
          <w:rPr>
            <w:rStyle w:val="Hyperlink"/>
            <w:lang w:val="en-CA"/>
          </w:rPr>
          <w:t>Rage Spell</w:t>
        </w:r>
      </w:hyperlink>
      <w:r w:rsidRPr="00E11079">
        <w:rPr>
          <w:lang w:val="en-CA"/>
        </w:rPr>
        <w:t> usually isn't necessary and can be traded with two </w:t>
      </w:r>
      <w:hyperlink r:id="rId825" w:tooltip="Haste Spell" w:history="1">
        <w:r w:rsidRPr="00E11079">
          <w:rPr>
            <w:rStyle w:val="Hyperlink"/>
            <w:lang w:val="en-CA"/>
          </w:rPr>
          <w:t>Haste Spells</w:t>
        </w:r>
      </w:hyperlink>
      <w:r w:rsidRPr="00E11079">
        <w:rPr>
          <w:lang w:val="en-CA"/>
        </w:rPr>
        <w:t>.</w:t>
      </w:r>
    </w:p>
    <w:p w:rsidR="00E11079" w:rsidRPr="00E11079" w:rsidRDefault="00E11079" w:rsidP="00E11079">
      <w:pPr>
        <w:numPr>
          <w:ilvl w:val="1"/>
          <w:numId w:val="40"/>
        </w:numPr>
        <w:rPr>
          <w:lang w:val="en-CA"/>
        </w:rPr>
      </w:pPr>
      <w:r w:rsidRPr="00E11079">
        <w:rPr>
          <w:lang w:val="en-CA"/>
        </w:rPr>
        <w:t>Beware of </w:t>
      </w:r>
      <w:hyperlink r:id="rId826" w:tooltip="Wizard Tower" w:history="1">
        <w:r w:rsidRPr="00E11079">
          <w:rPr>
            <w:rStyle w:val="Hyperlink"/>
            <w:lang w:val="en-CA"/>
          </w:rPr>
          <w:t>Wizard Towers</w:t>
        </w:r>
      </w:hyperlink>
      <w:r w:rsidRPr="00E11079">
        <w:rPr>
          <w:lang w:val="en-CA"/>
        </w:rPr>
        <w:t> and </w:t>
      </w:r>
      <w:hyperlink r:id="rId827" w:tooltip="Hidden Tesla" w:history="1">
        <w:r w:rsidRPr="00E11079">
          <w:rPr>
            <w:rStyle w:val="Hyperlink"/>
            <w:lang w:val="en-CA"/>
          </w:rPr>
          <w:t>Hidden Teslas</w:t>
        </w:r>
      </w:hyperlink>
      <w:r w:rsidRPr="00E11079">
        <w:rPr>
          <w:lang w:val="en-CA"/>
        </w:rPr>
        <w:t>, as they can cause quite a bit of damage before being destroyed, allowing </w:t>
      </w:r>
      <w:hyperlink r:id="rId828" w:tooltip="Archer Tower" w:history="1">
        <w:r w:rsidRPr="00E11079">
          <w:rPr>
            <w:rStyle w:val="Hyperlink"/>
            <w:lang w:val="en-CA"/>
          </w:rPr>
          <w:t>Archer Towers</w:t>
        </w:r>
      </w:hyperlink>
      <w:r w:rsidRPr="00E11079">
        <w:rPr>
          <w:lang w:val="en-CA"/>
        </w:rPr>
        <w:t> to then destroy your Balloons easily.</w:t>
      </w:r>
    </w:p>
    <w:p w:rsidR="00E11079" w:rsidRPr="00E11079" w:rsidRDefault="00E11079" w:rsidP="00E11079">
      <w:pPr>
        <w:numPr>
          <w:ilvl w:val="1"/>
          <w:numId w:val="40"/>
        </w:numPr>
        <w:rPr>
          <w:lang w:val="en-CA"/>
        </w:rPr>
      </w:pPr>
      <w:r w:rsidRPr="00E11079">
        <w:rPr>
          <w:lang w:val="en-CA"/>
        </w:rPr>
        <w:t>Early on, some people forget to build </w:t>
      </w:r>
      <w:hyperlink r:id="rId829" w:tooltip="Air Defense" w:history="1">
        <w:r w:rsidRPr="00E11079">
          <w:rPr>
            <w:rStyle w:val="Hyperlink"/>
            <w:lang w:val="en-CA"/>
          </w:rPr>
          <w:t>Air Defenses</w:t>
        </w:r>
      </w:hyperlink>
      <w:r w:rsidRPr="00E11079">
        <w:rPr>
          <w:lang w:val="en-CA"/>
        </w:rPr>
        <w:t>; Balloons (as well as </w:t>
      </w:r>
      <w:hyperlink r:id="rId830" w:tooltip="Minion" w:history="1">
        <w:r w:rsidRPr="00E11079">
          <w:rPr>
            <w:rStyle w:val="Hyperlink"/>
            <w:lang w:val="en-CA"/>
          </w:rPr>
          <w:t>Minions</w:t>
        </w:r>
      </w:hyperlink>
      <w:r w:rsidRPr="00E11079">
        <w:rPr>
          <w:lang w:val="en-CA"/>
        </w:rPr>
        <w:t> and </w:t>
      </w:r>
      <w:hyperlink r:id="rId831" w:tooltip="Dragon" w:history="1">
        <w:r w:rsidRPr="00E11079">
          <w:rPr>
            <w:rStyle w:val="Hyperlink"/>
            <w:lang w:val="en-CA"/>
          </w:rPr>
          <w:t>Dragons</w:t>
        </w:r>
      </w:hyperlink>
      <w:r w:rsidRPr="00E11079">
        <w:rPr>
          <w:lang w:val="en-CA"/>
        </w:rPr>
        <w:t> if you can obtain them) are a great way to teach them the error of their ways.</w:t>
      </w:r>
    </w:p>
    <w:p w:rsidR="00E11079" w:rsidRPr="00E11079" w:rsidRDefault="00E11079" w:rsidP="00E11079">
      <w:pPr>
        <w:numPr>
          <w:ilvl w:val="2"/>
          <w:numId w:val="40"/>
        </w:numPr>
        <w:rPr>
          <w:lang w:val="en-CA"/>
        </w:rPr>
      </w:pPr>
      <w:r w:rsidRPr="00E11079">
        <w:rPr>
          <w:lang w:val="en-CA"/>
        </w:rPr>
        <w:lastRenderedPageBreak/>
        <w:t>Beware of </w:t>
      </w:r>
      <w:hyperlink r:id="rId832" w:tooltip="Archer Tower" w:history="1">
        <w:r w:rsidRPr="00E11079">
          <w:rPr>
            <w:rStyle w:val="Hyperlink"/>
            <w:lang w:val="en-CA"/>
          </w:rPr>
          <w:t>Archer Towers</w:t>
        </w:r>
      </w:hyperlink>
      <w:r w:rsidRPr="00E11079">
        <w:rPr>
          <w:lang w:val="en-CA"/>
        </w:rPr>
        <w:t>, though; destroy or distract them first or they will destroy small groups of balloons quickly. Troops with high hitpoints, such as the </w:t>
      </w:r>
      <w:hyperlink r:id="rId833" w:tooltip="Barbarian" w:history="1">
        <w:r w:rsidRPr="00E11079">
          <w:rPr>
            <w:rStyle w:val="Hyperlink"/>
            <w:lang w:val="en-CA"/>
          </w:rPr>
          <w:t>Barbarian</w:t>
        </w:r>
      </w:hyperlink>
      <w:r w:rsidRPr="00E11079">
        <w:rPr>
          <w:lang w:val="en-CA"/>
        </w:rPr>
        <w:t> can be effective as distractions for </w:t>
      </w:r>
      <w:hyperlink r:id="rId834" w:tooltip="Archer Tower" w:history="1">
        <w:r w:rsidRPr="00E11079">
          <w:rPr>
            <w:rStyle w:val="Hyperlink"/>
            <w:lang w:val="en-CA"/>
          </w:rPr>
          <w:t>Archer Towers</w:t>
        </w:r>
      </w:hyperlink>
      <w:r w:rsidRPr="00E11079">
        <w:rPr>
          <w:lang w:val="en-CA"/>
        </w:rPr>
        <w:t>.</w:t>
      </w:r>
    </w:p>
    <w:p w:rsidR="00E11079" w:rsidRPr="00E11079" w:rsidRDefault="00E11079" w:rsidP="00E11079">
      <w:pPr>
        <w:numPr>
          <w:ilvl w:val="1"/>
          <w:numId w:val="40"/>
        </w:numPr>
        <w:rPr>
          <w:lang w:val="en-CA"/>
        </w:rPr>
      </w:pPr>
      <w:r w:rsidRPr="00E11079">
        <w:rPr>
          <w:lang w:val="en-CA"/>
        </w:rPr>
        <w:t>Destroy the </w:t>
      </w:r>
      <w:hyperlink r:id="rId835" w:tooltip="Air Defense" w:history="1">
        <w:r w:rsidRPr="00E11079">
          <w:rPr>
            <w:rStyle w:val="Hyperlink"/>
            <w:lang w:val="en-CA"/>
          </w:rPr>
          <w:t>Air Defenses</w:t>
        </w:r>
      </w:hyperlink>
      <w:r w:rsidRPr="00E11079">
        <w:rPr>
          <w:lang w:val="en-CA"/>
        </w:rPr>
        <w:t>, as their sole purpose is to destroy </w:t>
      </w:r>
      <w:hyperlink r:id="rId836" w:tooltip="Category:Air Troops" w:history="1">
        <w:r w:rsidRPr="00E11079">
          <w:rPr>
            <w:rStyle w:val="Hyperlink"/>
            <w:lang w:val="en-CA"/>
          </w:rPr>
          <w:t>air units</w:t>
        </w:r>
      </w:hyperlink>
      <w:r w:rsidRPr="00E11079">
        <w:rPr>
          <w:lang w:val="en-CA"/>
        </w:rPr>
        <w:t> (and they are very good at it). Mistakenly placing a Balloon while the </w:t>
      </w:r>
      <w:hyperlink r:id="rId837" w:tooltip="Air Defense" w:history="1">
        <w:r w:rsidRPr="00E11079">
          <w:rPr>
            <w:rStyle w:val="Hyperlink"/>
            <w:lang w:val="en-CA"/>
          </w:rPr>
          <w:t>Air Defenses</w:t>
        </w:r>
      </w:hyperlink>
      <w:r w:rsidRPr="00E11079">
        <w:rPr>
          <w:lang w:val="en-CA"/>
        </w:rPr>
        <w:t> remains active will cost you!</w:t>
      </w:r>
    </w:p>
    <w:p w:rsidR="00E11079" w:rsidRPr="00E11079" w:rsidRDefault="00E11079" w:rsidP="00E11079">
      <w:pPr>
        <w:numPr>
          <w:ilvl w:val="1"/>
          <w:numId w:val="40"/>
        </w:numPr>
        <w:rPr>
          <w:lang w:val="en-CA"/>
        </w:rPr>
      </w:pPr>
      <w:r w:rsidRPr="00E11079">
        <w:rPr>
          <w:lang w:val="en-CA"/>
        </w:rPr>
        <w:t>Balloons can be very strong if you know how to use them, but never train an army of only Balloons; </w:t>
      </w:r>
      <w:hyperlink r:id="rId838" w:tooltip="Clan Castle" w:history="1">
        <w:r w:rsidRPr="00E11079">
          <w:rPr>
            <w:rStyle w:val="Hyperlink"/>
            <w:lang w:val="en-CA"/>
          </w:rPr>
          <w:t>Clan Castle</w:t>
        </w:r>
      </w:hyperlink>
      <w:r w:rsidRPr="00E11079">
        <w:rPr>
          <w:lang w:val="en-CA"/>
        </w:rPr>
        <w:t> </w:t>
      </w:r>
      <w:hyperlink r:id="rId839" w:tooltip="Army" w:history="1">
        <w:r w:rsidRPr="00E11079">
          <w:rPr>
            <w:rStyle w:val="Hyperlink"/>
            <w:lang w:val="en-CA"/>
          </w:rPr>
          <w:t>troops</w:t>
        </w:r>
      </w:hyperlink>
      <w:r w:rsidRPr="00E11079">
        <w:rPr>
          <w:lang w:val="en-CA"/>
        </w:rPr>
        <w:t> can make short work of them! Bring other troops to help out in this department.</w:t>
      </w:r>
    </w:p>
    <w:p w:rsidR="00E11079" w:rsidRPr="00E11079" w:rsidRDefault="00E11079" w:rsidP="00E11079">
      <w:pPr>
        <w:numPr>
          <w:ilvl w:val="1"/>
          <w:numId w:val="40"/>
        </w:numPr>
        <w:rPr>
          <w:lang w:val="en-CA"/>
        </w:rPr>
      </w:pPr>
      <w:r w:rsidRPr="00E11079">
        <w:rPr>
          <w:lang w:val="en-CA"/>
        </w:rPr>
        <w:t>If the Clan Castle happens to have a ton of Archers or other low health </w:t>
      </w:r>
      <w:hyperlink r:id="rId840" w:tooltip="Army" w:history="1">
        <w:r w:rsidRPr="00E11079">
          <w:rPr>
            <w:rStyle w:val="Hyperlink"/>
            <w:lang w:val="en-CA"/>
          </w:rPr>
          <w:t>troops</w:t>
        </w:r>
      </w:hyperlink>
      <w:r w:rsidRPr="00E11079">
        <w:rPr>
          <w:lang w:val="en-CA"/>
        </w:rPr>
        <w:t> in it, a single balloon can be used to take them all out with the death damage.</w:t>
      </w:r>
    </w:p>
    <w:p w:rsidR="00E11079" w:rsidRPr="00E11079" w:rsidRDefault="00E11079" w:rsidP="00E11079">
      <w:pPr>
        <w:numPr>
          <w:ilvl w:val="2"/>
          <w:numId w:val="40"/>
        </w:numPr>
        <w:rPr>
          <w:lang w:val="en-CA"/>
        </w:rPr>
      </w:pPr>
      <w:r w:rsidRPr="00E11079">
        <w:rPr>
          <w:lang w:val="en-CA"/>
        </w:rPr>
        <w:t>However, this usually does not occur, since in higher trophy ranges, higher health troops such as Wizards and Dragons would be more likely to occupy the Castle.</w:t>
      </w:r>
    </w:p>
    <w:p w:rsidR="00E11079" w:rsidRPr="00E11079" w:rsidRDefault="00E11079" w:rsidP="00E11079">
      <w:pPr>
        <w:numPr>
          <w:ilvl w:val="0"/>
          <w:numId w:val="40"/>
        </w:numPr>
        <w:rPr>
          <w:lang w:val="en-CA"/>
        </w:rPr>
      </w:pPr>
      <w:r w:rsidRPr="00E11079">
        <w:rPr>
          <w:b/>
          <w:bCs/>
          <w:lang w:val="en-CA"/>
        </w:rPr>
        <w:t>Defensive Strategy</w:t>
      </w:r>
    </w:p>
    <w:p w:rsidR="00E11079" w:rsidRPr="00E11079" w:rsidRDefault="00E11079" w:rsidP="00E11079">
      <w:pPr>
        <w:numPr>
          <w:ilvl w:val="1"/>
          <w:numId w:val="40"/>
        </w:numPr>
        <w:rPr>
          <w:lang w:val="en-CA"/>
        </w:rPr>
      </w:pPr>
      <w:r w:rsidRPr="00E11079">
        <w:rPr>
          <w:lang w:val="en-CA"/>
        </w:rPr>
        <w:t>Due to the Balloon's slow movement speed and melee range, an </w:t>
      </w:r>
      <w:hyperlink r:id="rId841" w:tooltip="Air Defense" w:history="1">
        <w:r w:rsidRPr="00E11079">
          <w:rPr>
            <w:rStyle w:val="Hyperlink"/>
            <w:lang w:val="en-CA"/>
          </w:rPr>
          <w:t>Air Defence</w:t>
        </w:r>
      </w:hyperlink>
      <w:r w:rsidRPr="00E11079">
        <w:rPr>
          <w:lang w:val="en-CA"/>
        </w:rPr>
        <w:t> at equivalent level can wipe out a single Balloon in two hits. It is recommended to deploy balloons in swarms, but be careful of </w:t>
      </w:r>
      <w:hyperlink r:id="rId842" w:tooltip="Air Bomb" w:history="1">
        <w:r w:rsidRPr="00E11079">
          <w:rPr>
            <w:rStyle w:val="Hyperlink"/>
            <w:lang w:val="en-CA"/>
          </w:rPr>
          <w:t>Air Bombs</w:t>
        </w:r>
      </w:hyperlink>
      <w:r w:rsidRPr="00E11079">
        <w:rPr>
          <w:lang w:val="en-CA"/>
        </w:rPr>
        <w:t> too.</w:t>
      </w:r>
    </w:p>
    <w:p w:rsidR="00E11079" w:rsidRPr="00E11079" w:rsidRDefault="00E11079" w:rsidP="00E11079">
      <w:pPr>
        <w:numPr>
          <w:ilvl w:val="1"/>
          <w:numId w:val="40"/>
        </w:numPr>
        <w:rPr>
          <w:lang w:val="en-CA"/>
        </w:rPr>
      </w:pPr>
      <w:r w:rsidRPr="00E11079">
        <w:rPr>
          <w:lang w:val="en-CA"/>
        </w:rPr>
        <w:t>Generally, high-level Balloons are relatively decent as a defensive unit: its powerful bombs can destroy groups of ground troops, usually in a single hit, making them very dangerous. If a player is attacking only with </w:t>
      </w:r>
      <w:hyperlink r:id="rId843" w:tooltip="Army" w:history="1">
        <w:r w:rsidRPr="00E11079">
          <w:rPr>
            <w:rStyle w:val="Hyperlink"/>
            <w:lang w:val="en-CA"/>
          </w:rPr>
          <w:t>troops</w:t>
        </w:r>
      </w:hyperlink>
      <w:r w:rsidRPr="00E11079">
        <w:rPr>
          <w:lang w:val="en-CA"/>
        </w:rPr>
        <w:t> that cannot target air units (</w:t>
      </w:r>
      <w:hyperlink r:id="rId844" w:tooltip="Barbarian" w:history="1">
        <w:r w:rsidRPr="00E11079">
          <w:rPr>
            <w:rStyle w:val="Hyperlink"/>
            <w:lang w:val="en-CA"/>
          </w:rPr>
          <w:t>Barbarians</w:t>
        </w:r>
      </w:hyperlink>
      <w:r w:rsidRPr="00E11079">
        <w:rPr>
          <w:lang w:val="en-CA"/>
        </w:rPr>
        <w:t>, </w:t>
      </w:r>
      <w:hyperlink r:id="rId845" w:tooltip="Giant" w:history="1">
        <w:r w:rsidRPr="00E11079">
          <w:rPr>
            <w:rStyle w:val="Hyperlink"/>
            <w:lang w:val="en-CA"/>
          </w:rPr>
          <w:t>Giants</w:t>
        </w:r>
      </w:hyperlink>
      <w:r w:rsidRPr="00E11079">
        <w:rPr>
          <w:lang w:val="en-CA"/>
        </w:rPr>
        <w:t>, </w:t>
      </w:r>
      <w:hyperlink r:id="rId846" w:tooltip="Goblin" w:history="1">
        <w:r w:rsidRPr="00E11079">
          <w:rPr>
            <w:rStyle w:val="Hyperlink"/>
            <w:lang w:val="en-CA"/>
          </w:rPr>
          <w:t>Goblins</w:t>
        </w:r>
      </w:hyperlink>
      <w:r w:rsidRPr="00E11079">
        <w:rPr>
          <w:lang w:val="en-CA"/>
        </w:rPr>
        <w:t>, etc.), the Balloon is perfect for defending in those cases as it cannot be destroyed except by </w:t>
      </w:r>
      <w:hyperlink r:id="rId847" w:tooltip="Lightning Spell" w:history="1">
        <w:r w:rsidRPr="00E11079">
          <w:rPr>
            <w:rStyle w:val="Hyperlink"/>
            <w:lang w:val="en-CA"/>
          </w:rPr>
          <w:t>Lightning Spells</w:t>
        </w:r>
      </w:hyperlink>
      <w:r w:rsidRPr="00E11079">
        <w:rPr>
          <w:lang w:val="en-CA"/>
        </w:rPr>
        <w:t> or </w:t>
      </w:r>
      <w:hyperlink r:id="rId848" w:tooltip="Poison Spell" w:history="1">
        <w:r w:rsidRPr="00E11079">
          <w:rPr>
            <w:rStyle w:val="Hyperlink"/>
            <w:lang w:val="en-CA"/>
          </w:rPr>
          <w:t>Poison Spells</w:t>
        </w:r>
      </w:hyperlink>
      <w:r w:rsidRPr="00E11079">
        <w:rPr>
          <w:lang w:val="en-CA"/>
        </w:rPr>
        <w:t>. It is especially effective against hordes of </w:t>
      </w:r>
      <w:hyperlink r:id="rId849" w:tooltip="Barbarian" w:history="1">
        <w:r w:rsidRPr="00E11079">
          <w:rPr>
            <w:rStyle w:val="Hyperlink"/>
            <w:lang w:val="en-CA"/>
          </w:rPr>
          <w:t>Barbarians</w:t>
        </w:r>
      </w:hyperlink>
      <w:r w:rsidRPr="00E11079">
        <w:rPr>
          <w:lang w:val="en-CA"/>
        </w:rPr>
        <w:t>, </w:t>
      </w:r>
      <w:hyperlink r:id="rId850" w:tooltip="Goblin" w:history="1">
        <w:r w:rsidRPr="00E11079">
          <w:rPr>
            <w:rStyle w:val="Hyperlink"/>
            <w:lang w:val="en-CA"/>
          </w:rPr>
          <w:t>Goblins</w:t>
        </w:r>
      </w:hyperlink>
      <w:r w:rsidRPr="00E11079">
        <w:rPr>
          <w:lang w:val="en-CA"/>
        </w:rPr>
        <w:t> and </w:t>
      </w:r>
      <w:hyperlink r:id="rId851" w:tooltip="Valkyrie" w:history="1">
        <w:r w:rsidRPr="00E11079">
          <w:rPr>
            <w:rStyle w:val="Hyperlink"/>
            <w:lang w:val="en-CA"/>
          </w:rPr>
          <w:t>Valkyries</w:t>
        </w:r>
      </w:hyperlink>
      <w:r w:rsidRPr="00E11079">
        <w:rPr>
          <w:lang w:val="en-CA"/>
        </w:rPr>
        <w:t> as it does splash damage, but its slow movement speed means that most troops can easily outrun it.</w:t>
      </w:r>
    </w:p>
    <w:p w:rsidR="00E11079" w:rsidRPr="00E11079" w:rsidRDefault="00E11079" w:rsidP="00E11079">
      <w:pPr>
        <w:numPr>
          <w:ilvl w:val="1"/>
          <w:numId w:val="40"/>
        </w:numPr>
        <w:rPr>
          <w:lang w:val="en-CA"/>
        </w:rPr>
      </w:pPr>
      <w:r w:rsidRPr="00E11079">
        <w:rPr>
          <w:lang w:val="en-CA"/>
        </w:rPr>
        <w:t>From a defensive standpoint, it takes quite a few </w:t>
      </w:r>
      <w:hyperlink r:id="rId852" w:tooltip="Archer" w:history="1">
        <w:r w:rsidRPr="00E11079">
          <w:rPr>
            <w:rStyle w:val="Hyperlink"/>
            <w:lang w:val="en-CA"/>
          </w:rPr>
          <w:t>Archers</w:t>
        </w:r>
      </w:hyperlink>
      <w:r w:rsidRPr="00E11079">
        <w:rPr>
          <w:lang w:val="en-CA"/>
        </w:rPr>
        <w:t> to take out the Balloon, which effectively weakens the raid. Its only major weaknesses are air troops capable of attacking air, such as </w:t>
      </w:r>
      <w:hyperlink r:id="rId853" w:tooltip="Minion" w:history="1">
        <w:r w:rsidRPr="00E11079">
          <w:rPr>
            <w:rStyle w:val="Hyperlink"/>
            <w:lang w:val="en-CA"/>
          </w:rPr>
          <w:t>Minions</w:t>
        </w:r>
      </w:hyperlink>
      <w:r w:rsidRPr="00E11079">
        <w:rPr>
          <w:lang w:val="en-CA"/>
        </w:rPr>
        <w:t>, which can destroy it easily without fear of counterattack. A single similar-level </w:t>
      </w:r>
      <w:hyperlink r:id="rId854" w:tooltip="Wizard" w:history="1">
        <w:r w:rsidRPr="00E11079">
          <w:rPr>
            <w:rStyle w:val="Hyperlink"/>
            <w:lang w:val="en-CA"/>
          </w:rPr>
          <w:t>Wizard</w:t>
        </w:r>
      </w:hyperlink>
      <w:r w:rsidRPr="00E11079">
        <w:rPr>
          <w:lang w:val="en-CA"/>
        </w:rPr>
        <w:t> (up to level 3) is also able to destroy a Balloon due to its high damage output, but only if it has sufficient range to fire twice before the Balloon closes (the Balloon will destroy the </w:t>
      </w:r>
      <w:hyperlink r:id="rId855" w:tooltip="Wizard" w:history="1">
        <w:r w:rsidRPr="00E11079">
          <w:rPr>
            <w:rStyle w:val="Hyperlink"/>
            <w:lang w:val="en-CA"/>
          </w:rPr>
          <w:t>Wizard</w:t>
        </w:r>
      </w:hyperlink>
      <w:r w:rsidRPr="00E11079">
        <w:rPr>
          <w:lang w:val="en-CA"/>
        </w:rPr>
        <w:t> in one shot). Beyond level 3, two </w:t>
      </w:r>
      <w:hyperlink r:id="rId856" w:tooltip="Wizard" w:history="1">
        <w:r w:rsidRPr="00E11079">
          <w:rPr>
            <w:rStyle w:val="Hyperlink"/>
            <w:lang w:val="en-CA"/>
          </w:rPr>
          <w:t>Wizards</w:t>
        </w:r>
      </w:hyperlink>
      <w:r w:rsidRPr="00E11079">
        <w:rPr>
          <w:lang w:val="en-CA"/>
        </w:rPr>
        <w:t> would be required.</w:t>
      </w:r>
    </w:p>
    <w:p w:rsidR="00E11079" w:rsidRPr="00E11079" w:rsidRDefault="00E11079" w:rsidP="00E11079">
      <w:pPr>
        <w:numPr>
          <w:ilvl w:val="2"/>
          <w:numId w:val="40"/>
        </w:numPr>
        <w:rPr>
          <w:lang w:val="en-CA"/>
        </w:rPr>
      </w:pPr>
      <w:r w:rsidRPr="00E11079">
        <w:rPr>
          <w:lang w:val="en-CA"/>
        </w:rPr>
        <w:t>However, under normal circumstances, one should not be too conservative in trying to destroy a defensive Balloon, since it will be able to deal more damage and reduce the amount of time the attacker has before the raid ends.</w:t>
      </w:r>
    </w:p>
    <w:p w:rsidR="00E11079" w:rsidRPr="00E11079" w:rsidRDefault="00E11079" w:rsidP="00E11079">
      <w:pPr>
        <w:numPr>
          <w:ilvl w:val="1"/>
          <w:numId w:val="40"/>
        </w:numPr>
        <w:rPr>
          <w:lang w:val="en-CA"/>
        </w:rPr>
      </w:pPr>
      <w:r w:rsidRPr="00E11079">
        <w:rPr>
          <w:lang w:val="en-CA"/>
        </w:rPr>
        <w:t>At lower levels the Balloon has such low HP that it is vulnerable to being taken down by two </w:t>
      </w:r>
      <w:hyperlink r:id="rId857" w:tooltip="Air Bomb" w:history="1">
        <w:r w:rsidRPr="00E11079">
          <w:rPr>
            <w:rStyle w:val="Hyperlink"/>
            <w:lang w:val="en-CA"/>
          </w:rPr>
          <w:t>Air Bombs</w:t>
        </w:r>
      </w:hyperlink>
      <w:r w:rsidRPr="00E11079">
        <w:rPr>
          <w:lang w:val="en-CA"/>
        </w:rPr>
        <w:t>. Consequently, a great way to defend against lower-leveled Balloons is using a grouped pair of Air Bombs; they can take an entire group out before they get a chance to get healed with a </w:t>
      </w:r>
      <w:hyperlink r:id="rId858" w:tooltip="Healing Spell" w:history="1">
        <w:r w:rsidRPr="00E11079">
          <w:rPr>
            <w:rStyle w:val="Hyperlink"/>
            <w:lang w:val="en-CA"/>
          </w:rPr>
          <w:t>Healing Spell</w:t>
        </w:r>
      </w:hyperlink>
      <w:r w:rsidRPr="00E11079">
        <w:rPr>
          <w:lang w:val="en-CA"/>
        </w:rPr>
        <w:t>. However, this can also hurt your chances of winning if the bombs target a small group of balloons, or other, stronger, air units like the </w:t>
      </w:r>
      <w:hyperlink r:id="rId859" w:tooltip="Dragon" w:history="1">
        <w:r w:rsidRPr="00E11079">
          <w:rPr>
            <w:rStyle w:val="Hyperlink"/>
            <w:lang w:val="en-CA"/>
          </w:rPr>
          <w:t>Dragon</w:t>
        </w:r>
      </w:hyperlink>
      <w:r w:rsidRPr="00E11079">
        <w:rPr>
          <w:lang w:val="en-CA"/>
        </w:rPr>
        <w:t>.</w:t>
      </w:r>
    </w:p>
    <w:p w:rsidR="00E11079" w:rsidRPr="00E11079" w:rsidRDefault="00A02F7D" w:rsidP="00E11079">
      <w:pPr>
        <w:rPr>
          <w:lang w:val="en-CA"/>
        </w:rPr>
      </w:pPr>
      <w:r>
        <w:rPr>
          <w:lang w:val="en-CA"/>
        </w:rPr>
        <w:pict>
          <v:rect id="_x0000_i1071" style="width:0;height:1.5pt" o:hralign="center" o:hrstd="t" o:hrnoshade="t" o:hr="t" fillcolor="#3a3a3a" stroked="f"/>
        </w:pict>
      </w:r>
    </w:p>
    <w:p w:rsidR="00E11079" w:rsidRPr="00E11079" w:rsidRDefault="00E11079" w:rsidP="00E11079">
      <w:pPr>
        <w:numPr>
          <w:ilvl w:val="0"/>
          <w:numId w:val="41"/>
        </w:numPr>
        <w:rPr>
          <w:lang w:val="en-CA"/>
        </w:rPr>
      </w:pPr>
      <w:r w:rsidRPr="00E11079">
        <w:rPr>
          <w:b/>
          <w:bCs/>
          <w:lang w:val="en-CA"/>
        </w:rPr>
        <w:t>Upgrade Differences</w:t>
      </w:r>
    </w:p>
    <w:p w:rsidR="00E11079" w:rsidRPr="00E11079" w:rsidRDefault="00E11079" w:rsidP="00E11079">
      <w:pPr>
        <w:numPr>
          <w:ilvl w:val="1"/>
          <w:numId w:val="41"/>
        </w:numPr>
        <w:rPr>
          <w:lang w:val="en-CA"/>
        </w:rPr>
      </w:pPr>
      <w:r w:rsidRPr="00E11079">
        <w:rPr>
          <w:lang w:val="en-CA"/>
        </w:rPr>
        <w:t>Appropriately, at each level the Balloon pilot resembles a similar-level </w:t>
      </w:r>
      <w:hyperlink r:id="rId860" w:tooltip="Wall Breaker" w:history="1">
        <w:r w:rsidRPr="00E11079">
          <w:rPr>
            <w:rStyle w:val="Hyperlink"/>
            <w:lang w:val="en-CA"/>
          </w:rPr>
          <w:t>Wall Breaker</w:t>
        </w:r>
      </w:hyperlink>
      <w:r w:rsidRPr="00E11079">
        <w:rPr>
          <w:lang w:val="en-CA"/>
        </w:rPr>
        <w:t>.</w:t>
      </w:r>
    </w:p>
    <w:p w:rsidR="00E11079" w:rsidRPr="00E11079" w:rsidRDefault="00E11079" w:rsidP="00E11079">
      <w:pPr>
        <w:numPr>
          <w:ilvl w:val="1"/>
          <w:numId w:val="41"/>
        </w:numPr>
        <w:rPr>
          <w:lang w:val="en-CA"/>
        </w:rPr>
      </w:pPr>
      <w:r w:rsidRPr="00E11079">
        <w:rPr>
          <w:lang w:val="en-CA"/>
        </w:rPr>
        <w:t>The Balloon undergoes significant visual changes at levels 3, 6, and 8.</w:t>
      </w:r>
    </w:p>
    <w:p w:rsidR="00E11079" w:rsidRPr="00E11079" w:rsidRDefault="00E11079" w:rsidP="00E11079">
      <w:pPr>
        <w:numPr>
          <w:ilvl w:val="2"/>
          <w:numId w:val="41"/>
        </w:numPr>
        <w:rPr>
          <w:lang w:val="en-CA"/>
        </w:rPr>
      </w:pPr>
      <w:r w:rsidRPr="00E11079">
        <w:rPr>
          <w:lang w:val="en-CA"/>
        </w:rPr>
        <w:t>At level 3, the Balloon receives wooden armour attached to the sides of the envelope underneath its rigging.</w:t>
      </w:r>
    </w:p>
    <w:p w:rsidR="00E11079" w:rsidRPr="00E11079" w:rsidRDefault="00E11079" w:rsidP="00E11079">
      <w:pPr>
        <w:numPr>
          <w:ilvl w:val="2"/>
          <w:numId w:val="41"/>
        </w:numPr>
        <w:rPr>
          <w:lang w:val="en-CA"/>
        </w:rPr>
      </w:pPr>
      <w:r w:rsidRPr="00E11079">
        <w:rPr>
          <w:lang w:val="en-CA"/>
        </w:rPr>
        <w:t>At level 5, the Balloon's basket gain golden spikes attached to its side and the bombs it drops become golden in colour.</w:t>
      </w:r>
    </w:p>
    <w:p w:rsidR="00E11079" w:rsidRPr="00E11079" w:rsidRDefault="00E11079" w:rsidP="00E11079">
      <w:pPr>
        <w:numPr>
          <w:ilvl w:val="2"/>
          <w:numId w:val="41"/>
        </w:numPr>
        <w:rPr>
          <w:lang w:val="en-CA"/>
        </w:rPr>
      </w:pPr>
      <w:r w:rsidRPr="00E11079">
        <w:rPr>
          <w:lang w:val="en-CA"/>
        </w:rPr>
        <w:t>At level 6, the Balloon's red envelope turns to black with a white skull on it, and the wooden armor become gray-black steel.</w:t>
      </w:r>
    </w:p>
    <w:p w:rsidR="00E11079" w:rsidRPr="00E11079" w:rsidRDefault="00E11079" w:rsidP="00E11079">
      <w:pPr>
        <w:numPr>
          <w:ilvl w:val="2"/>
          <w:numId w:val="41"/>
        </w:numPr>
        <w:rPr>
          <w:lang w:val="en-CA"/>
        </w:rPr>
      </w:pPr>
      <w:r w:rsidRPr="00E11079">
        <w:rPr>
          <w:lang w:val="en-CA"/>
        </w:rPr>
        <w:t xml:space="preserve">At level 7, the Balloon's steel armor gets plated with miniature golden spikes, it also gains larger golden spikes that replace some of the old spikes. A light </w:t>
      </w:r>
      <w:r w:rsidRPr="00E11079">
        <w:rPr>
          <w:lang w:val="en-CA"/>
        </w:rPr>
        <w:lastRenderedPageBreak/>
        <w:t>inside the Balloon can be seen. The bombs it drops look like the level 5 and 6 </w:t>
      </w:r>
      <w:hyperlink r:id="rId861" w:tooltip="Bomb" w:history="1">
        <w:r w:rsidRPr="00E11079">
          <w:rPr>
            <w:rStyle w:val="Hyperlink"/>
            <w:lang w:val="en-CA"/>
          </w:rPr>
          <w:t>Bombs</w:t>
        </w:r>
      </w:hyperlink>
      <w:r w:rsidRPr="00E11079">
        <w:rPr>
          <w:lang w:val="en-CA"/>
        </w:rPr>
        <w:t>.</w:t>
      </w:r>
    </w:p>
    <w:p w:rsidR="00E11079" w:rsidRPr="00E11079" w:rsidRDefault="00E11079" w:rsidP="00E11079">
      <w:pPr>
        <w:numPr>
          <w:ilvl w:val="2"/>
          <w:numId w:val="41"/>
        </w:numPr>
        <w:rPr>
          <w:lang w:val="en-CA"/>
        </w:rPr>
      </w:pPr>
      <w:r w:rsidRPr="00E11079">
        <w:rPr>
          <w:lang w:val="en-CA"/>
        </w:rPr>
        <w:t>At level 8, the Balloon's envelope is now dark red, but the skull pattern is retained. The golden spikes on its armor are replaced with thicker silver ones, while the spikes on the basket are removed.</w:t>
      </w:r>
    </w:p>
    <w:p w:rsidR="00E11079" w:rsidRPr="00E11079" w:rsidRDefault="00A02F7D" w:rsidP="00E11079">
      <w:pPr>
        <w:rPr>
          <w:lang w:val="en-CA"/>
        </w:rPr>
      </w:pPr>
      <w:r>
        <w:rPr>
          <w:lang w:val="en-CA"/>
        </w:rPr>
        <w:pict>
          <v:rect id="_x0000_i1072" style="width:0;height:1.5pt" o:hralign="center" o:hrstd="t" o:hrnoshade="t" o:hr="t" fillcolor="#3a3a3a" stroked="f"/>
        </w:pict>
      </w:r>
    </w:p>
    <w:p w:rsidR="00E11079" w:rsidRPr="00E11079" w:rsidRDefault="00E11079" w:rsidP="00E11079">
      <w:pPr>
        <w:numPr>
          <w:ilvl w:val="0"/>
          <w:numId w:val="42"/>
        </w:numPr>
        <w:rPr>
          <w:lang w:val="en-CA"/>
        </w:rPr>
      </w:pPr>
      <w:r w:rsidRPr="00E11079">
        <w:rPr>
          <w:b/>
          <w:bCs/>
          <w:lang w:val="en-CA"/>
        </w:rPr>
        <w:t>Trivia</w:t>
      </w:r>
    </w:p>
    <w:p w:rsidR="00E11079" w:rsidRPr="00E11079" w:rsidRDefault="00E11079" w:rsidP="00E11079">
      <w:pPr>
        <w:numPr>
          <w:ilvl w:val="1"/>
          <w:numId w:val="42"/>
        </w:numPr>
        <w:rPr>
          <w:lang w:val="en-CA"/>
        </w:rPr>
      </w:pPr>
      <w:r w:rsidRPr="00E11079">
        <w:rPr>
          <w:lang w:val="en-CA"/>
        </w:rPr>
        <w:t>You can have a maximum of 56 Balloons at one time in a complete set of fully upgraded </w:t>
      </w:r>
      <w:hyperlink r:id="rId862" w:tooltip="Army Camp" w:history="1">
        <w:r w:rsidRPr="00E11079">
          <w:rPr>
            <w:rStyle w:val="Hyperlink"/>
            <w:lang w:val="en-CA"/>
          </w:rPr>
          <w:t>Army Camps</w:t>
        </w:r>
      </w:hyperlink>
      <w:r w:rsidRPr="00E11079">
        <w:rPr>
          <w:lang w:val="en-CA"/>
        </w:rPr>
        <w:t>. This number increases to 64 if you include the 8 that can fit into a fully upgraded </w:t>
      </w:r>
      <w:hyperlink r:id="rId863" w:tooltip="Clan Castle" w:history="1">
        <w:r w:rsidRPr="00E11079">
          <w:rPr>
            <w:rStyle w:val="Hyperlink"/>
            <w:lang w:val="en-CA"/>
          </w:rPr>
          <w:t>Clan Castle</w:t>
        </w:r>
      </w:hyperlink>
      <w:r w:rsidRPr="00E11079">
        <w:rPr>
          <w:lang w:val="en-CA"/>
        </w:rPr>
        <w:t>. On the battlefield, you can clone an additional 18 Balloons with three fully upgraded </w:t>
      </w:r>
      <w:hyperlink r:id="rId864" w:tooltip="Clone Spell" w:history="1">
        <w:r w:rsidRPr="00E11079">
          <w:rPr>
            <w:rStyle w:val="Hyperlink"/>
            <w:lang w:val="en-CA"/>
          </w:rPr>
          <w:t>Clone Spells</w:t>
        </w:r>
      </w:hyperlink>
      <w:r w:rsidRPr="00E11079">
        <w:rPr>
          <w:lang w:val="en-CA"/>
        </w:rPr>
        <w:t>.</w:t>
      </w:r>
    </w:p>
    <w:p w:rsidR="00E11079" w:rsidRPr="00E11079" w:rsidRDefault="00E11079" w:rsidP="00E11079">
      <w:pPr>
        <w:numPr>
          <w:ilvl w:val="1"/>
          <w:numId w:val="42"/>
        </w:numPr>
        <w:rPr>
          <w:lang w:val="en-CA"/>
        </w:rPr>
      </w:pPr>
      <w:r w:rsidRPr="00E11079">
        <w:rPr>
          <w:lang w:val="en-CA"/>
        </w:rPr>
        <w:t>Due to a peculiarity of the Balloon attack, the first bomb a Balloon drops on an individual building does damage the instant it is dropped; the last bomb it drops will do no damage.</w:t>
      </w:r>
    </w:p>
    <w:p w:rsidR="00E11079" w:rsidRPr="00E11079" w:rsidRDefault="00E11079" w:rsidP="00E11079">
      <w:pPr>
        <w:numPr>
          <w:ilvl w:val="1"/>
          <w:numId w:val="42"/>
        </w:numPr>
        <w:rPr>
          <w:lang w:val="en-CA"/>
        </w:rPr>
      </w:pPr>
      <w:r w:rsidRPr="00E11079">
        <w:rPr>
          <w:lang w:val="en-CA"/>
        </w:rPr>
        <w:t>Balloons "hover around" slightly while they are attacking.</w:t>
      </w:r>
    </w:p>
    <w:p w:rsidR="00E11079" w:rsidRPr="00E11079" w:rsidRDefault="00E11079" w:rsidP="00E11079">
      <w:pPr>
        <w:numPr>
          <w:ilvl w:val="1"/>
          <w:numId w:val="42"/>
        </w:numPr>
        <w:rPr>
          <w:lang w:val="en-CA"/>
        </w:rPr>
      </w:pPr>
      <w:r w:rsidRPr="00E11079">
        <w:rPr>
          <w:lang w:val="en-CA"/>
        </w:rPr>
        <w:t>A level 6 or 7 Balloon has the same design on its exterior as a </w:t>
      </w:r>
      <w:hyperlink r:id="rId865" w:tooltip="Seeking Air Mine" w:history="1">
        <w:r w:rsidRPr="00E11079">
          <w:rPr>
            <w:rStyle w:val="Hyperlink"/>
            <w:lang w:val="en-CA"/>
          </w:rPr>
          <w:t>Seeking Air Mine</w:t>
        </w:r>
      </w:hyperlink>
      <w:r w:rsidRPr="00E11079">
        <w:rPr>
          <w:lang w:val="en-CA"/>
        </w:rPr>
        <w:t> (a black sphere with a broad white skull), which suits as both do extremely high damage per hit.</w:t>
      </w:r>
    </w:p>
    <w:p w:rsidR="00E11079" w:rsidRPr="00E11079" w:rsidRDefault="00E11079" w:rsidP="00E11079">
      <w:pPr>
        <w:numPr>
          <w:ilvl w:val="1"/>
          <w:numId w:val="42"/>
        </w:numPr>
        <w:rPr>
          <w:lang w:val="en-CA"/>
        </w:rPr>
      </w:pPr>
      <w:r w:rsidRPr="00E11079">
        <w:rPr>
          <w:lang w:val="en-CA"/>
        </w:rPr>
        <w:t>Although piloted by former </w:t>
      </w:r>
      <w:hyperlink r:id="rId866" w:tooltip="Wall Breaker" w:history="1">
        <w:r w:rsidRPr="00E11079">
          <w:rPr>
            <w:rStyle w:val="Hyperlink"/>
            <w:lang w:val="en-CA"/>
          </w:rPr>
          <w:t>Wall Breakers</w:t>
        </w:r>
      </w:hyperlink>
      <w:r w:rsidRPr="00E11079">
        <w:rPr>
          <w:lang w:val="en-CA"/>
        </w:rPr>
        <w:t>, Balloons do not use kamikaze-style attacks (though they do still explode on death).</w:t>
      </w:r>
    </w:p>
    <w:p w:rsidR="00E11079" w:rsidRPr="00E11079" w:rsidRDefault="00E11079" w:rsidP="00E11079">
      <w:pPr>
        <w:numPr>
          <w:ilvl w:val="1"/>
          <w:numId w:val="42"/>
        </w:numPr>
        <w:rPr>
          <w:lang w:val="en-CA"/>
        </w:rPr>
      </w:pPr>
      <w:r w:rsidRPr="00E11079">
        <w:rPr>
          <w:lang w:val="en-CA"/>
        </w:rPr>
        <w:t>While most levels of Balloons drop bombs that are carried by </w:t>
      </w:r>
      <w:hyperlink r:id="rId867" w:tooltip="Wall Breaker" w:history="1">
        <w:r w:rsidRPr="00E11079">
          <w:rPr>
            <w:rStyle w:val="Hyperlink"/>
            <w:lang w:val="en-CA"/>
          </w:rPr>
          <w:t>Wall Breakers</w:t>
        </w:r>
      </w:hyperlink>
      <w:r w:rsidRPr="00E11079">
        <w:rPr>
          <w:lang w:val="en-CA"/>
        </w:rPr>
        <w:t> of the same level, the level 6 and 7 Balloons do not drop barrels (see Upgrade Differences above).</w:t>
      </w:r>
    </w:p>
    <w:p w:rsidR="00E11079" w:rsidRPr="00E11079" w:rsidRDefault="00E11079" w:rsidP="00E11079">
      <w:pPr>
        <w:numPr>
          <w:ilvl w:val="1"/>
          <w:numId w:val="42"/>
        </w:numPr>
        <w:rPr>
          <w:lang w:val="en-CA"/>
        </w:rPr>
      </w:pPr>
      <w:r w:rsidRPr="00E11079">
        <w:rPr>
          <w:lang w:val="en-CA"/>
        </w:rPr>
        <w:t>Each of the four upgrades which upgrade the Balloon from level 2 to level 6 increases the Balloon's damage by 50%.</w:t>
      </w:r>
    </w:p>
    <w:p w:rsidR="00E11079" w:rsidRPr="00E11079" w:rsidRDefault="00E11079" w:rsidP="00E11079">
      <w:pPr>
        <w:numPr>
          <w:ilvl w:val="2"/>
          <w:numId w:val="42"/>
        </w:numPr>
        <w:rPr>
          <w:lang w:val="en-CA"/>
        </w:rPr>
      </w:pPr>
      <w:r w:rsidRPr="00E11079">
        <w:rPr>
          <w:lang w:val="en-CA"/>
        </w:rPr>
        <w:t>This is not true for level 7 Balloon, its damage being increased by only ~22.22%.</w:t>
      </w:r>
    </w:p>
    <w:p w:rsidR="00E11079" w:rsidRPr="00E11079" w:rsidRDefault="00E11079" w:rsidP="00E11079">
      <w:pPr>
        <w:numPr>
          <w:ilvl w:val="2"/>
          <w:numId w:val="42"/>
        </w:numPr>
        <w:rPr>
          <w:lang w:val="en-CA"/>
        </w:rPr>
      </w:pPr>
      <w:r w:rsidRPr="00E11079">
        <w:rPr>
          <w:lang w:val="en-CA"/>
        </w:rPr>
        <w:t>For the level 8 Balloon, the damage is increased by 20%</w:t>
      </w:r>
    </w:p>
    <w:p w:rsidR="00E11079" w:rsidRPr="00E11079" w:rsidRDefault="00E11079" w:rsidP="00E11079">
      <w:pPr>
        <w:numPr>
          <w:ilvl w:val="1"/>
          <w:numId w:val="42"/>
        </w:numPr>
        <w:rPr>
          <w:lang w:val="en-CA"/>
        </w:rPr>
      </w:pPr>
      <w:r w:rsidRPr="00E11079">
        <w:rPr>
          <w:lang w:val="en-CA"/>
        </w:rPr>
        <w:t>A level 8 Balloon under a level 5 </w:t>
      </w:r>
      <w:hyperlink r:id="rId868" w:tooltip="Rage Spell" w:history="1">
        <w:r w:rsidRPr="00E11079">
          <w:rPr>
            <w:rStyle w:val="Hyperlink"/>
            <w:lang w:val="en-CA"/>
          </w:rPr>
          <w:t>Rage Spell</w:t>
        </w:r>
      </w:hyperlink>
      <w:r w:rsidRPr="00E11079">
        <w:rPr>
          <w:lang w:val="en-CA"/>
        </w:rPr>
        <w:t> can do 1,911.6 damage per shot.</w:t>
      </w:r>
    </w:p>
    <w:p w:rsidR="00E11079" w:rsidRPr="00E11079" w:rsidRDefault="00E11079" w:rsidP="00E11079">
      <w:pPr>
        <w:numPr>
          <w:ilvl w:val="1"/>
          <w:numId w:val="42"/>
        </w:numPr>
        <w:rPr>
          <w:lang w:val="en-CA"/>
        </w:rPr>
      </w:pPr>
      <w:r w:rsidRPr="00E11079">
        <w:rPr>
          <w:lang w:val="en-CA"/>
        </w:rPr>
        <w:t>Currently, the Balloon is the only </w:t>
      </w:r>
      <w:hyperlink r:id="rId869" w:tooltip="Category:Air Troops" w:history="1">
        <w:r w:rsidRPr="00E11079">
          <w:rPr>
            <w:rStyle w:val="Hyperlink"/>
            <w:lang w:val="en-CA"/>
          </w:rPr>
          <w:t>air troop</w:t>
        </w:r>
      </w:hyperlink>
      <w:r w:rsidRPr="00E11079">
        <w:rPr>
          <w:lang w:val="en-CA"/>
        </w:rPr>
        <w:t> that has no wings, aside from the seasonal </w:t>
      </w:r>
      <w:hyperlink r:id="rId870" w:tooltip="Skeleton Barrel" w:history="1">
        <w:r w:rsidRPr="00E11079">
          <w:rPr>
            <w:rStyle w:val="Hyperlink"/>
            <w:lang w:val="en-CA"/>
          </w:rPr>
          <w:t>Skeleton Barrel</w:t>
        </w:r>
      </w:hyperlink>
      <w:r w:rsidRPr="00E11079">
        <w:rPr>
          <w:lang w:val="en-CA"/>
        </w:rPr>
        <w:t>.</w:t>
      </w:r>
    </w:p>
    <w:p w:rsidR="00E11079" w:rsidRPr="00E11079" w:rsidRDefault="00E11079" w:rsidP="00E11079">
      <w:pPr>
        <w:numPr>
          <w:ilvl w:val="1"/>
          <w:numId w:val="42"/>
        </w:numPr>
        <w:rPr>
          <w:lang w:val="en-CA"/>
        </w:rPr>
      </w:pPr>
      <w:r w:rsidRPr="00E11079">
        <w:rPr>
          <w:lang w:val="en-CA"/>
        </w:rPr>
        <w:t>If a Balloon's death causes the battle to end (if there are no more non-</w:t>
      </w:r>
      <w:hyperlink r:id="rId871" w:tooltip="Healer" w:history="1">
        <w:r w:rsidRPr="00E11079">
          <w:rPr>
            <w:rStyle w:val="Hyperlink"/>
            <w:lang w:val="en-CA"/>
          </w:rPr>
          <w:t>Healer</w:t>
        </w:r>
      </w:hyperlink>
      <w:r w:rsidRPr="00E11079">
        <w:rPr>
          <w:lang w:val="en-CA"/>
        </w:rPr>
        <w:t> </w:t>
      </w:r>
      <w:hyperlink r:id="rId872" w:tooltip="Army" w:history="1">
        <w:r w:rsidRPr="00E11079">
          <w:rPr>
            <w:rStyle w:val="Hyperlink"/>
            <w:lang w:val="en-CA"/>
          </w:rPr>
          <w:t>troops</w:t>
        </w:r>
      </w:hyperlink>
      <w:r w:rsidRPr="00E11079">
        <w:rPr>
          <w:lang w:val="en-CA"/>
        </w:rPr>
        <w:t>, </w:t>
      </w:r>
      <w:hyperlink r:id="rId873" w:tooltip="Heroes" w:history="1">
        <w:r w:rsidRPr="00E11079">
          <w:rPr>
            <w:rStyle w:val="Hyperlink"/>
            <w:lang w:val="en-CA"/>
          </w:rPr>
          <w:t>Heroes</w:t>
        </w:r>
      </w:hyperlink>
      <w:r w:rsidRPr="00E11079">
        <w:rPr>
          <w:lang w:val="en-CA"/>
        </w:rPr>
        <w:t>, </w:t>
      </w:r>
      <w:hyperlink r:id="rId874" w:tooltip="Lightning Spell" w:history="1">
        <w:r w:rsidRPr="00E11079">
          <w:rPr>
            <w:rStyle w:val="Hyperlink"/>
            <w:lang w:val="en-CA"/>
          </w:rPr>
          <w:t>Lightning Spell</w:t>
        </w:r>
      </w:hyperlink>
      <w:r w:rsidRPr="00E11079">
        <w:rPr>
          <w:lang w:val="en-CA"/>
        </w:rPr>
        <w:t>, </w:t>
      </w:r>
      <w:hyperlink r:id="rId875" w:tooltip="Earthquake Spell" w:history="1">
        <w:r w:rsidRPr="00E11079">
          <w:rPr>
            <w:rStyle w:val="Hyperlink"/>
            <w:lang w:val="en-CA"/>
          </w:rPr>
          <w:t>Earthquake Spells</w:t>
        </w:r>
      </w:hyperlink>
      <w:r w:rsidRPr="00E11079">
        <w:rPr>
          <w:lang w:val="en-CA"/>
        </w:rPr>
        <w:t> or </w:t>
      </w:r>
      <w:hyperlink r:id="rId876" w:tooltip="Skeleton Spell" w:history="1">
        <w:r w:rsidRPr="00E11079">
          <w:rPr>
            <w:rStyle w:val="Hyperlink"/>
            <w:lang w:val="en-CA"/>
          </w:rPr>
          <w:t>Skeleton Spells</w:t>
        </w:r>
      </w:hyperlink>
      <w:r w:rsidRPr="00E11079">
        <w:rPr>
          <w:lang w:val="en-CA"/>
        </w:rPr>
        <w:t> remaining), the Balloon will appear to drop to the ground (as it should) but it will not deal any damage upon death.</w:t>
      </w:r>
    </w:p>
    <w:p w:rsidR="00E11079" w:rsidRPr="00E11079" w:rsidRDefault="00E11079" w:rsidP="00E11079">
      <w:pPr>
        <w:numPr>
          <w:ilvl w:val="1"/>
          <w:numId w:val="42"/>
        </w:numPr>
        <w:rPr>
          <w:lang w:val="en-CA"/>
        </w:rPr>
      </w:pPr>
      <w:r w:rsidRPr="00E11079">
        <w:rPr>
          <w:lang w:val="en-CA"/>
        </w:rPr>
        <w:t>The Balloon is the only </w:t>
      </w:r>
      <w:hyperlink r:id="rId877" w:tooltip="Army" w:history="1">
        <w:r w:rsidRPr="00E11079">
          <w:rPr>
            <w:rStyle w:val="Hyperlink"/>
            <w:lang w:val="en-CA"/>
          </w:rPr>
          <w:t>troop</w:t>
        </w:r>
      </w:hyperlink>
      <w:r w:rsidRPr="00E11079">
        <w:rPr>
          <w:lang w:val="en-CA"/>
        </w:rPr>
        <w:t> with a death animation. When anti-air defenses defeat a Balloon, it will fall to the ground, damaging any </w:t>
      </w:r>
      <w:hyperlink r:id="rId878" w:tooltip="Buildings" w:history="1">
        <w:r w:rsidRPr="00E11079">
          <w:rPr>
            <w:rStyle w:val="Hyperlink"/>
            <w:lang w:val="en-CA"/>
          </w:rPr>
          <w:t>buildings</w:t>
        </w:r>
      </w:hyperlink>
      <w:r w:rsidRPr="00E11079">
        <w:rPr>
          <w:lang w:val="en-CA"/>
        </w:rPr>
        <w:t> within its death damage radius.</w:t>
      </w:r>
    </w:p>
    <w:p w:rsidR="00E11079" w:rsidRPr="00E11079" w:rsidRDefault="00E11079" w:rsidP="00E11079">
      <w:pPr>
        <w:numPr>
          <w:ilvl w:val="1"/>
          <w:numId w:val="42"/>
        </w:numPr>
        <w:rPr>
          <w:lang w:val="en-CA"/>
        </w:rPr>
      </w:pPr>
      <w:r w:rsidRPr="00E11079">
        <w:rPr>
          <w:lang w:val="en-CA"/>
        </w:rPr>
        <w:t>During late October 2016, the Balloon's training cost was temporarily reduced by 50% and it's training time changed to 1 minute and 20 seconds to celebrate Halloween.</w:t>
      </w:r>
    </w:p>
    <w:p w:rsidR="00E11079" w:rsidRPr="00E11079" w:rsidRDefault="00E11079" w:rsidP="00E11079">
      <w:pPr>
        <w:numPr>
          <w:ilvl w:val="1"/>
          <w:numId w:val="42"/>
        </w:numPr>
        <w:rPr>
          <w:lang w:val="en-CA"/>
        </w:rPr>
      </w:pPr>
      <w:r w:rsidRPr="00E11079">
        <w:rPr>
          <w:lang w:val="en-CA"/>
        </w:rPr>
        <w:t>The Balloon's design strongly resembles that of the </w:t>
      </w:r>
      <w:hyperlink r:id="rId879" w:history="1">
        <w:r w:rsidRPr="00E11079">
          <w:rPr>
            <w:rStyle w:val="Hyperlink"/>
            <w:lang w:val="en-CA"/>
          </w:rPr>
          <w:t>Kirov Airship</w:t>
        </w:r>
      </w:hyperlink>
      <w:r w:rsidRPr="00E11079">
        <w:rPr>
          <w:lang w:val="en-CA"/>
        </w:rPr>
        <w:t> from the Command and Conquer games. They are both airships that deal massive damage to things right under them, both are very slow and have no way to deal with other air units.</w:t>
      </w:r>
    </w:p>
    <w:p w:rsidR="00E11079" w:rsidRDefault="00E11079" w:rsidP="00E11079">
      <w:pPr>
        <w:numPr>
          <w:ilvl w:val="1"/>
          <w:numId w:val="42"/>
        </w:numPr>
        <w:rPr>
          <w:lang w:val="en-CA"/>
        </w:rPr>
      </w:pPr>
      <w:r w:rsidRPr="00E11079">
        <w:rPr>
          <w:lang w:val="en-CA"/>
        </w:rPr>
        <w:t>The balloon is the only air troop to have no range.</w:t>
      </w:r>
    </w:p>
    <w:p w:rsidR="00E11079" w:rsidRPr="00E11079" w:rsidRDefault="00E11079" w:rsidP="00E11079">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490"/>
        <w:gridCol w:w="1166"/>
        <w:gridCol w:w="1208"/>
        <w:gridCol w:w="1418"/>
        <w:gridCol w:w="1601"/>
        <w:gridCol w:w="1280"/>
        <w:gridCol w:w="1341"/>
      </w:tblGrid>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Preferred Target </w:t>
            </w:r>
            <w:r w:rsidRPr="00E11079">
              <w:rPr>
                <w:b/>
                <w:bCs/>
                <w:noProof/>
                <w:lang w:val="en-CA"/>
              </w:rPr>
              <w:drawing>
                <wp:inline distT="0" distB="0" distL="0" distR="0">
                  <wp:extent cx="190500" cy="200025"/>
                  <wp:effectExtent l="0" t="0" r="0" b="9525"/>
                  <wp:docPr id="401" name="Picture 40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Attack Type </w:t>
            </w:r>
            <w:r w:rsidRPr="00E11079">
              <w:rPr>
                <w:b/>
                <w:bCs/>
                <w:noProof/>
                <w:lang w:val="en-CA"/>
              </w:rPr>
              <w:drawing>
                <wp:inline distT="0" distB="0" distL="0" distR="0">
                  <wp:extent cx="285750" cy="209550"/>
                  <wp:effectExtent l="0" t="0" r="0" b="0"/>
                  <wp:docPr id="400" name="Picture 400"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A02F7D" w:rsidP="00E11079">
            <w:pPr>
              <w:rPr>
                <w:b/>
                <w:bCs/>
                <w:lang w:val="en-CA"/>
              </w:rPr>
            </w:pPr>
            <w:hyperlink r:id="rId880" w:tooltip="Army Camp/Home Village" w:history="1">
              <w:r w:rsidR="00E11079" w:rsidRPr="00E11079">
                <w:rPr>
                  <w:rStyle w:val="Hyperlink"/>
                  <w:b/>
                  <w:bCs/>
                  <w:lang w:val="en-CA"/>
                </w:rPr>
                <w:t>Housing Space</w:t>
              </w:r>
            </w:hyperlink>
            <w:r w:rsidR="00E11079" w:rsidRPr="00E11079">
              <w:rPr>
                <w:b/>
                <w:bCs/>
                <w:lang w:val="en-CA"/>
              </w:rPr>
              <w:t> </w:t>
            </w:r>
            <w:r w:rsidR="00E11079" w:rsidRPr="00E11079">
              <w:rPr>
                <w:b/>
                <w:bCs/>
                <w:noProof/>
                <w:lang w:val="en-CA"/>
              </w:rPr>
              <w:drawing>
                <wp:inline distT="0" distB="0" distL="0" distR="0">
                  <wp:extent cx="228600" cy="228600"/>
                  <wp:effectExtent l="0" t="0" r="0" b="0"/>
                  <wp:docPr id="399" name="Picture 399"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A02F7D" w:rsidP="00E11079">
            <w:pPr>
              <w:rPr>
                <w:b/>
                <w:bCs/>
                <w:lang w:val="en-CA"/>
              </w:rPr>
            </w:pPr>
            <w:hyperlink r:id="rId881" w:tooltip="Troop Movement Speed" w:history="1">
              <w:r w:rsidR="00E11079" w:rsidRPr="00E11079">
                <w:rPr>
                  <w:rStyle w:val="Hyperlink"/>
                  <w:b/>
                  <w:bCs/>
                  <w:lang w:val="en-CA"/>
                </w:rPr>
                <w:t>Movement Speed</w:t>
              </w:r>
            </w:hyperlink>
            <w:r w:rsidR="00E11079" w:rsidRPr="00E11079">
              <w:rPr>
                <w:b/>
                <w:bCs/>
                <w:lang w:val="en-CA"/>
              </w:rPr>
              <w:t> </w:t>
            </w:r>
            <w:r w:rsidR="00E11079" w:rsidRPr="00E11079">
              <w:rPr>
                <w:b/>
                <w:bCs/>
                <w:noProof/>
                <w:lang w:val="en-CA"/>
              </w:rPr>
              <w:drawing>
                <wp:inline distT="0" distB="0" distL="0" distR="0">
                  <wp:extent cx="247650" cy="200025"/>
                  <wp:effectExtent l="0" t="0" r="0" b="9525"/>
                  <wp:docPr id="398" name="Picture 398" descr="Speed">
                    <a:hlinkClick xmlns:a="http://schemas.openxmlformats.org/drawingml/2006/main" r:id="rId50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1" descr="Speed">
                            <a:hlinkClick r:id="rId50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Attack Speed </w:t>
            </w:r>
            <w:r w:rsidRPr="00E11079">
              <w:rPr>
                <w:b/>
                <w:bCs/>
                <w:noProof/>
                <w:lang w:val="en-CA"/>
              </w:rPr>
              <w:drawing>
                <wp:inline distT="0" distB="0" distL="0" distR="0">
                  <wp:extent cx="381000" cy="190500"/>
                  <wp:effectExtent l="0" t="0" r="0" b="0"/>
                  <wp:docPr id="397" name="Picture 397"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A02F7D" w:rsidP="00E11079">
            <w:pPr>
              <w:rPr>
                <w:b/>
                <w:bCs/>
                <w:lang w:val="en-CA"/>
              </w:rPr>
            </w:pPr>
            <w:hyperlink r:id="rId882" w:tooltip="Barracks" w:history="1">
              <w:r w:rsidR="00E11079" w:rsidRPr="00E11079">
                <w:rPr>
                  <w:rStyle w:val="Hyperlink"/>
                  <w:b/>
                  <w:bCs/>
                  <w:lang w:val="en-CA"/>
                </w:rPr>
                <w:t>Barracks</w:t>
              </w:r>
            </w:hyperlink>
            <w:r w:rsidR="00E11079" w:rsidRPr="00E11079">
              <w:rPr>
                <w:b/>
                <w:bCs/>
                <w:lang w:val="en-CA"/>
              </w:rPr>
              <w:t>Level Required </w:t>
            </w:r>
            <w:r w:rsidR="00E11079" w:rsidRPr="00E11079">
              <w:rPr>
                <w:b/>
                <w:bCs/>
                <w:noProof/>
                <w:lang w:val="en-CA"/>
              </w:rPr>
              <w:drawing>
                <wp:inline distT="0" distB="0" distL="0" distR="0">
                  <wp:extent cx="247650" cy="238125"/>
                  <wp:effectExtent l="0" t="0" r="0" b="9525"/>
                  <wp:docPr id="396" name="Picture 396"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3"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Range </w:t>
            </w:r>
            <w:r w:rsidRPr="00E11079">
              <w:rPr>
                <w:b/>
                <w:bCs/>
                <w:noProof/>
                <w:lang w:val="en-CA"/>
              </w:rPr>
              <w:drawing>
                <wp:inline distT="0" distB="0" distL="0" distR="0">
                  <wp:extent cx="285750" cy="133350"/>
                  <wp:effectExtent l="0" t="0" r="0" b="0"/>
                  <wp:docPr id="395" name="Picture 39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Death Damage Radius </w:t>
            </w:r>
            <w:r w:rsidRPr="00E11079">
              <w:rPr>
                <w:b/>
                <w:bCs/>
                <w:noProof/>
                <w:lang w:val="en-CA"/>
              </w:rPr>
              <w:drawing>
                <wp:inline distT="0" distB="0" distL="0" distR="0">
                  <wp:extent cx="285750" cy="133350"/>
                  <wp:effectExtent l="0" t="0" r="0" b="0"/>
                  <wp:docPr id="394" name="Picture 39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A02F7D" w:rsidP="00E11079">
            <w:pPr>
              <w:rPr>
                <w:lang w:val="en-CA"/>
              </w:rPr>
            </w:pPr>
            <w:hyperlink r:id="rId883" w:tooltip="Defensive Buildings" w:history="1">
              <w:r w:rsidR="00E11079" w:rsidRPr="00E11079">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Area Splash 1.2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0.5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 tiles</w:t>
            </w:r>
          </w:p>
        </w:tc>
      </w:tr>
    </w:tbl>
    <w:p w:rsidR="00E11079" w:rsidRPr="00E11079" w:rsidRDefault="00E11079" w:rsidP="00E11079">
      <w:pPr>
        <w:rPr>
          <w:vanish/>
          <w:lang w:val="en-CA"/>
        </w:rPr>
      </w:pPr>
    </w:p>
    <w:p w:rsidR="00E11079" w:rsidRDefault="00E1107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E11079" w:rsidRPr="00E11079" w:rsidTr="00E1107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lastRenderedPageBreak/>
              <w:t>Training Time of Balloons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Number of level 6 or higher </w:t>
            </w:r>
            <w:hyperlink r:id="rId884" w:tooltip="Barracks" w:history="1">
              <w:r w:rsidRPr="00E11079">
                <w:rPr>
                  <w:rStyle w:val="Hyperlink"/>
                  <w:b/>
                  <w:bCs/>
                  <w:lang w:val="en-CA"/>
                </w:rPr>
                <w:t>Barracks</w:t>
              </w:r>
            </w:hyperlink>
            <w:r w:rsidRPr="00E1107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Training Time</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 minutes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 minute</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40 seconds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30 seconds</w:t>
            </w:r>
          </w:p>
        </w:tc>
      </w:tr>
    </w:tbl>
    <w:p w:rsidR="00E11079" w:rsidRPr="00E11079" w:rsidRDefault="00E11079" w:rsidP="00E11079">
      <w:pPr>
        <w:rPr>
          <w:vanish/>
          <w:lang w:val="en-CA"/>
        </w:rPr>
      </w:pPr>
    </w:p>
    <w:p w:rsidR="00E11079" w:rsidRDefault="00E11079"/>
    <w:tbl>
      <w:tblPr>
        <w:tblW w:w="11119"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039"/>
        <w:gridCol w:w="1411"/>
        <w:gridCol w:w="964"/>
        <w:gridCol w:w="1198"/>
        <w:gridCol w:w="1808"/>
        <w:gridCol w:w="1087"/>
      </w:tblGrid>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Level </w:t>
            </w:r>
            <w:r w:rsidRPr="00E11079">
              <w:rPr>
                <w:b/>
                <w:bCs/>
                <w:noProof/>
                <w:lang w:val="en-CA"/>
              </w:rPr>
              <w:drawing>
                <wp:inline distT="0" distB="0" distL="0" distR="0">
                  <wp:extent cx="161925" cy="171450"/>
                  <wp:effectExtent l="0" t="0" r="9525" b="0"/>
                  <wp:docPr id="393" name="Picture 39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per Second </w:t>
            </w:r>
            <w:r w:rsidRPr="00E11079">
              <w:rPr>
                <w:b/>
                <w:bCs/>
                <w:noProof/>
                <w:lang w:val="en-CA"/>
              </w:rPr>
              <w:drawing>
                <wp:inline distT="0" distB="0" distL="0" distR="0">
                  <wp:extent cx="266700" cy="247650"/>
                  <wp:effectExtent l="0" t="0" r="0" b="0"/>
                  <wp:docPr id="392" name="Picture 39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per Attack </w:t>
            </w:r>
            <w:r w:rsidRPr="00E11079">
              <w:rPr>
                <w:b/>
                <w:bCs/>
                <w:noProof/>
                <w:lang w:val="en-CA"/>
              </w:rPr>
              <w:drawing>
                <wp:inline distT="0" distB="0" distL="0" distR="0">
                  <wp:extent cx="266700" cy="247650"/>
                  <wp:effectExtent l="0" t="0" r="0" b="0"/>
                  <wp:docPr id="391" name="Picture 39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Upon Death </w:t>
            </w:r>
            <w:r w:rsidRPr="00E11079">
              <w:rPr>
                <w:b/>
                <w:bCs/>
                <w:noProof/>
                <w:lang w:val="en-CA"/>
              </w:rPr>
              <w:drawing>
                <wp:inline distT="0" distB="0" distL="0" distR="0">
                  <wp:extent cx="161925" cy="190500"/>
                  <wp:effectExtent l="0" t="0" r="9525" b="0"/>
                  <wp:docPr id="390" name="Picture 390"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9"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Hitpoints </w:t>
            </w:r>
            <w:r w:rsidRPr="00E11079">
              <w:rPr>
                <w:b/>
                <w:bCs/>
                <w:noProof/>
                <w:lang w:val="en-CA"/>
              </w:rPr>
              <w:drawing>
                <wp:inline distT="0" distB="0" distL="0" distR="0">
                  <wp:extent cx="190500" cy="180975"/>
                  <wp:effectExtent l="0" t="0" r="0" b="9525"/>
                  <wp:docPr id="389" name="Picture 38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A02F7D" w:rsidP="00E11079">
            <w:pPr>
              <w:rPr>
                <w:b/>
                <w:bCs/>
                <w:lang w:val="en-CA"/>
              </w:rPr>
            </w:pPr>
            <w:hyperlink r:id="rId886" w:anchor="Elixir" w:tooltip="Resources" w:history="1">
              <w:r w:rsidR="00E11079" w:rsidRPr="00E11079">
                <w:rPr>
                  <w:rStyle w:val="Hyperlink"/>
                  <w:b/>
                  <w:bCs/>
                  <w:lang w:val="en-CA"/>
                </w:rPr>
                <w:t>Training Cost</w:t>
              </w:r>
            </w:hyperlink>
            <w:r w:rsidR="00E11079" w:rsidRPr="00E11079">
              <w:rPr>
                <w:b/>
                <w:bCs/>
                <w:lang w:val="en-CA"/>
              </w:rPr>
              <w:t> </w:t>
            </w:r>
            <w:r w:rsidR="00E11079" w:rsidRPr="00E11079">
              <w:rPr>
                <w:b/>
                <w:bCs/>
                <w:noProof/>
                <w:lang w:val="en-CA"/>
              </w:rPr>
              <w:drawing>
                <wp:inline distT="0" distB="0" distL="0" distR="0">
                  <wp:extent cx="171450" cy="190500"/>
                  <wp:effectExtent l="0" t="0" r="0" b="0"/>
                  <wp:docPr id="388" name="Picture 38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A02F7D" w:rsidP="00E11079">
            <w:pPr>
              <w:rPr>
                <w:b/>
                <w:bCs/>
                <w:lang w:val="en-CA"/>
              </w:rPr>
            </w:pPr>
            <w:hyperlink r:id="rId887" w:anchor="Elixir" w:tooltip="Resources" w:history="1">
              <w:r w:rsidR="00E11079" w:rsidRPr="00E11079">
                <w:rPr>
                  <w:rStyle w:val="Hyperlink"/>
                  <w:b/>
                  <w:bCs/>
                  <w:lang w:val="en-CA"/>
                </w:rPr>
                <w:t>Research Cost</w:t>
              </w:r>
            </w:hyperlink>
            <w:r w:rsidR="00E11079" w:rsidRPr="00E11079">
              <w:rPr>
                <w:b/>
                <w:bCs/>
                <w:lang w:val="en-CA"/>
              </w:rPr>
              <w:t> </w:t>
            </w:r>
            <w:r w:rsidR="00E11079" w:rsidRPr="00E11079">
              <w:rPr>
                <w:b/>
                <w:bCs/>
                <w:noProof/>
                <w:lang w:val="en-CA"/>
              </w:rPr>
              <w:drawing>
                <wp:inline distT="0" distB="0" distL="0" distR="0">
                  <wp:extent cx="171450" cy="190500"/>
                  <wp:effectExtent l="0" t="0" r="0" b="0"/>
                  <wp:docPr id="387" name="Picture 38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A02F7D" w:rsidP="00E11079">
            <w:pPr>
              <w:rPr>
                <w:b/>
                <w:bCs/>
                <w:lang w:val="en-CA"/>
              </w:rPr>
            </w:pPr>
            <w:hyperlink r:id="rId888" w:tooltip="Laboratory" w:history="1">
              <w:r w:rsidR="00E11079" w:rsidRPr="00E11079">
                <w:rPr>
                  <w:rStyle w:val="Hyperlink"/>
                  <w:b/>
                  <w:bCs/>
                  <w:lang w:val="en-CA"/>
                </w:rPr>
                <w:t>Laboratory</w:t>
              </w:r>
            </w:hyperlink>
            <w:r w:rsidR="00E11079" w:rsidRPr="00E11079">
              <w:rPr>
                <w:b/>
                <w:bCs/>
                <w:lang w:val="en-CA"/>
              </w:rPr>
              <w:t>Level Required </w:t>
            </w:r>
            <w:r w:rsidR="00E11079" w:rsidRPr="00E11079">
              <w:rPr>
                <w:b/>
                <w:bCs/>
                <w:noProof/>
                <w:lang w:val="en-CA"/>
              </w:rPr>
              <w:drawing>
                <wp:inline distT="0" distB="0" distL="0" distR="0">
                  <wp:extent cx="247650" cy="257175"/>
                  <wp:effectExtent l="0" t="0" r="0" b="9525"/>
                  <wp:docPr id="386" name="Picture 386" descr="Laboratory10">
                    <a:hlinkClick xmlns:a="http://schemas.openxmlformats.org/drawingml/2006/main" r:id="rId348"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3" descr="Laboratory10">
                            <a:hlinkClick r:id="rId348"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A02F7D" w:rsidP="00E11079">
            <w:pPr>
              <w:rPr>
                <w:b/>
                <w:bCs/>
                <w:lang w:val="en-CA"/>
              </w:rPr>
            </w:pPr>
            <w:hyperlink r:id="rId889" w:tooltip="Laboratory" w:history="1">
              <w:r w:rsidR="00E11079" w:rsidRPr="00E11079">
                <w:rPr>
                  <w:rStyle w:val="Hyperlink"/>
                  <w:b/>
                  <w:bCs/>
                  <w:lang w:val="en-CA"/>
                </w:rPr>
                <w:t>Research Time</w:t>
              </w:r>
            </w:hyperlink>
            <w:r w:rsidR="00E11079" w:rsidRPr="00E11079">
              <w:rPr>
                <w:b/>
                <w:bCs/>
                <w:lang w:val="en-CA"/>
              </w:rPr>
              <w:t> </w:t>
            </w:r>
            <w:r w:rsidR="00E11079" w:rsidRPr="00E11079">
              <w:rPr>
                <w:b/>
                <w:bCs/>
                <w:noProof/>
                <w:lang w:val="en-CA"/>
              </w:rPr>
              <w:drawing>
                <wp:inline distT="0" distB="0" distL="0" distR="0">
                  <wp:extent cx="171450" cy="200025"/>
                  <wp:effectExtent l="0" t="0" r="0" b="9525"/>
                  <wp:docPr id="385" name="Picture 38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 hours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1d 12h</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1,350,000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14 days</w:t>
            </w:r>
          </w:p>
        </w:tc>
      </w:tr>
    </w:tbl>
    <w:p w:rsidR="00E11079" w:rsidRDefault="00E11079" w:rsidP="00CF71AC"/>
    <w:p w:rsidR="00CF71AC" w:rsidRDefault="00CF71AC" w:rsidP="00B1023A">
      <w:pPr>
        <w:pStyle w:val="Heading2"/>
      </w:pPr>
      <w:r>
        <w:t>Wizard</w:t>
      </w:r>
    </w:p>
    <w:p w:rsidR="00466FB6" w:rsidRDefault="00466FB6" w:rsidP="00466FB6"/>
    <w:p w:rsidR="00466FB6" w:rsidRPr="00466FB6" w:rsidRDefault="00466FB6" w:rsidP="00466FB6">
      <w:pPr>
        <w:rPr>
          <w:lang w:val="en-CA"/>
        </w:rPr>
      </w:pPr>
      <w:r w:rsidRPr="00466FB6">
        <w:rPr>
          <w:noProof/>
          <w:lang w:val="en-CA"/>
        </w:rPr>
        <w:drawing>
          <wp:inline distT="0" distB="0" distL="0" distR="0">
            <wp:extent cx="2381250" cy="2771775"/>
            <wp:effectExtent l="0" t="0" r="0" b="0"/>
            <wp:docPr id="454" name="Picture 454" descr="Wizard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2" descr="Wizard info"/>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381250" cy="2771775"/>
                    </a:xfrm>
                    <a:prstGeom prst="rect">
                      <a:avLst/>
                    </a:prstGeom>
                    <a:noFill/>
                    <a:ln>
                      <a:noFill/>
                    </a:ln>
                  </pic:spPr>
                </pic:pic>
              </a:graphicData>
            </a:graphic>
          </wp:inline>
        </w:drawing>
      </w:r>
    </w:p>
    <w:p w:rsidR="00466FB6" w:rsidRPr="00466FB6" w:rsidRDefault="00466FB6" w:rsidP="00466FB6">
      <w:pPr>
        <w:rPr>
          <w:lang w:val="en-CA"/>
        </w:rPr>
      </w:pPr>
      <w:r w:rsidRPr="00466FB6">
        <w:rPr>
          <w:b/>
          <w:bCs/>
          <w:i/>
          <w:iCs/>
          <w:lang w:val="en-CA"/>
        </w:rPr>
        <w:t>"The Wizard is a terrifying presence on the battlefield. Pair him up with some of his fellows and cast concentrated blasts of destruction on anything, land or sky!"</w:t>
      </w:r>
    </w:p>
    <w:p w:rsidR="00466FB6" w:rsidRPr="00466FB6" w:rsidRDefault="00A02F7D" w:rsidP="00466FB6">
      <w:pPr>
        <w:rPr>
          <w:lang w:val="en-CA"/>
        </w:rPr>
      </w:pPr>
      <w:r>
        <w:rPr>
          <w:lang w:val="en-CA"/>
        </w:rPr>
        <w:pict>
          <v:rect id="_x0000_i107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18"/>
        <w:gridCol w:w="1402"/>
        <w:gridCol w:w="933"/>
        <w:gridCol w:w="933"/>
        <w:gridCol w:w="933"/>
        <w:gridCol w:w="933"/>
        <w:gridCol w:w="948"/>
      </w:tblGrid>
      <w:tr w:rsidR="00466FB6" w:rsidRPr="00466FB6" w:rsidTr="00466FB6">
        <w:trPr>
          <w:tblCellSpacing w:w="15" w:type="dxa"/>
        </w:trPr>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3" name="Picture 453" descr="Wiz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4" descr="Wizard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2" name="Picture 452" descr="Wiza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5" descr="Wizard3"/>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1" name="Picture 451" descr="Wizar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6" descr="Wizard5"/>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0" name="Picture 450" descr="Wizar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7" descr="Wizard6"/>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9" name="Picture 449" descr="Wizar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8" descr="Wizard7"/>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8" name="Picture 448" descr="Wizar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9" descr="Wizard8"/>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7" name="Picture 447" descr="Wizar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0" descr="Wizard9"/>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r>
      <w:tr w:rsidR="00466FB6" w:rsidRPr="00466FB6" w:rsidTr="00466FB6">
        <w:trPr>
          <w:tblCellSpacing w:w="15" w:type="dxa"/>
        </w:trPr>
        <w:tc>
          <w:tcPr>
            <w:tcW w:w="0" w:type="auto"/>
            <w:shd w:val="clear" w:color="auto" w:fill="281434"/>
            <w:vAlign w:val="center"/>
            <w:hideMark/>
          </w:tcPr>
          <w:p w:rsidR="00466FB6" w:rsidRPr="00466FB6" w:rsidRDefault="00466FB6" w:rsidP="00466FB6">
            <w:pPr>
              <w:rPr>
                <w:lang w:val="en-CA"/>
              </w:rPr>
            </w:pPr>
            <w:r w:rsidRPr="00466FB6">
              <w:rPr>
                <w:b/>
                <w:bCs/>
                <w:lang w:val="en-CA"/>
              </w:rPr>
              <w:lastRenderedPageBreak/>
              <w:t>Level 1 &amp; 2</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3 &amp; 4</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5</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6</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7</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8</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9</w:t>
            </w:r>
          </w:p>
        </w:tc>
      </w:tr>
    </w:tbl>
    <w:p w:rsidR="00466FB6" w:rsidRPr="00466FB6" w:rsidRDefault="00A02F7D" w:rsidP="00466FB6">
      <w:pPr>
        <w:rPr>
          <w:lang w:val="en-CA"/>
        </w:rPr>
      </w:pPr>
      <w:r>
        <w:rPr>
          <w:lang w:val="en-CA"/>
        </w:rPr>
        <w:pict>
          <v:rect id="_x0000_i1074" style="width:0;height:1.5pt" o:hralign="center" o:hrstd="t" o:hrnoshade="t" o:hr="t" fillcolor="#3a3a3a" stroked="f"/>
        </w:pict>
      </w:r>
    </w:p>
    <w:p w:rsidR="00466FB6" w:rsidRPr="00466FB6" w:rsidRDefault="00466FB6" w:rsidP="00466FB6">
      <w:pPr>
        <w:numPr>
          <w:ilvl w:val="0"/>
          <w:numId w:val="43"/>
        </w:numPr>
        <w:rPr>
          <w:lang w:val="en-CA"/>
        </w:rPr>
      </w:pPr>
      <w:r w:rsidRPr="00466FB6">
        <w:rPr>
          <w:b/>
          <w:bCs/>
          <w:lang w:val="en-CA"/>
        </w:rPr>
        <w:t>Summary</w:t>
      </w:r>
    </w:p>
    <w:p w:rsidR="00466FB6" w:rsidRPr="00466FB6" w:rsidRDefault="00466FB6" w:rsidP="00466FB6">
      <w:pPr>
        <w:numPr>
          <w:ilvl w:val="1"/>
          <w:numId w:val="43"/>
        </w:numPr>
        <w:rPr>
          <w:lang w:val="en-CA"/>
        </w:rPr>
      </w:pPr>
      <w:r w:rsidRPr="00466FB6">
        <w:rPr>
          <w:lang w:val="en-CA"/>
        </w:rPr>
        <w:t>The Wizard is a magical man that wears a hooded cloak, a leather belt with golden buckle and matching boots.</w:t>
      </w:r>
    </w:p>
    <w:p w:rsidR="00466FB6" w:rsidRPr="00466FB6" w:rsidRDefault="00466FB6" w:rsidP="00466FB6">
      <w:pPr>
        <w:numPr>
          <w:ilvl w:val="1"/>
          <w:numId w:val="43"/>
        </w:numPr>
        <w:rPr>
          <w:lang w:val="en-CA"/>
        </w:rPr>
      </w:pPr>
      <w:r w:rsidRPr="00466FB6">
        <w:rPr>
          <w:lang w:val="en-CA"/>
        </w:rPr>
        <w:t>The Wizard is a ranged unit, meaning that it can shoot over </w:t>
      </w:r>
      <w:hyperlink r:id="rId898" w:tooltip="Walls/Home Village" w:history="1">
        <w:r w:rsidRPr="00466FB6">
          <w:rPr>
            <w:rStyle w:val="Hyperlink"/>
            <w:lang w:val="en-CA"/>
          </w:rPr>
          <w:t>Walls</w:t>
        </w:r>
      </w:hyperlink>
      <w:r w:rsidRPr="00466FB6">
        <w:rPr>
          <w:lang w:val="en-CA"/>
        </w:rPr>
        <w:t>. He shoots fireballs or energy blasts that do high damage, but requires support as he has relatively low hitpoints and can easily be killed by point defenses. Wizards are commonly used in large groups for fire support or as a force multiplier (similar to </w:t>
      </w:r>
      <w:hyperlink r:id="rId899" w:tooltip="Archer" w:history="1">
        <w:r w:rsidRPr="00466FB6">
          <w:rPr>
            <w:rStyle w:val="Hyperlink"/>
            <w:lang w:val="en-CA"/>
          </w:rPr>
          <w:t>Archers</w:t>
        </w:r>
      </w:hyperlink>
      <w:r w:rsidRPr="00466FB6">
        <w:rPr>
          <w:lang w:val="en-CA"/>
        </w:rPr>
        <w:t>), but they can also be effective in smaller numbers, especially at lower levels.</w:t>
      </w:r>
    </w:p>
    <w:p w:rsidR="00466FB6" w:rsidRPr="00466FB6" w:rsidRDefault="00466FB6" w:rsidP="00466FB6">
      <w:pPr>
        <w:numPr>
          <w:ilvl w:val="1"/>
          <w:numId w:val="43"/>
        </w:numPr>
        <w:rPr>
          <w:lang w:val="en-CA"/>
        </w:rPr>
      </w:pPr>
      <w:r w:rsidRPr="00466FB6">
        <w:rPr>
          <w:lang w:val="en-CA"/>
        </w:rPr>
        <w:t>Wizards have no preferred target when attacking; they will simply attack the closest building. However, once they become aware of enemy </w:t>
      </w:r>
      <w:hyperlink r:id="rId900" w:tooltip="Clan Castle" w:history="1">
        <w:r w:rsidRPr="00466FB6">
          <w:rPr>
            <w:rStyle w:val="Hyperlink"/>
            <w:lang w:val="en-CA"/>
          </w:rPr>
          <w:t>Clan Castle</w:t>
        </w:r>
      </w:hyperlink>
      <w:r w:rsidRPr="00466FB6">
        <w:rPr>
          <w:lang w:val="en-CA"/>
        </w:rPr>
        <w:t> </w:t>
      </w:r>
      <w:hyperlink r:id="rId901" w:tooltip="Troops" w:history="1">
        <w:r w:rsidRPr="00466FB6">
          <w:rPr>
            <w:rStyle w:val="Hyperlink"/>
            <w:lang w:val="en-CA"/>
          </w:rPr>
          <w:t>troops</w:t>
        </w:r>
      </w:hyperlink>
      <w:r w:rsidRPr="00466FB6">
        <w:rPr>
          <w:lang w:val="en-CA"/>
        </w:rPr>
        <w:t>, </w:t>
      </w:r>
      <w:hyperlink r:id="rId902" w:tooltip="Heroes" w:history="1">
        <w:r w:rsidRPr="00466FB6">
          <w:rPr>
            <w:rStyle w:val="Hyperlink"/>
            <w:lang w:val="en-CA"/>
          </w:rPr>
          <w:t>Heroes</w:t>
        </w:r>
      </w:hyperlink>
      <w:r w:rsidRPr="00466FB6">
        <w:rPr>
          <w:lang w:val="en-CA"/>
        </w:rPr>
        <w:t>, or </w:t>
      </w:r>
      <w:hyperlink r:id="rId903" w:tooltip="Skeleton Trap" w:history="1">
        <w:r w:rsidRPr="00466FB6">
          <w:rPr>
            <w:rStyle w:val="Hyperlink"/>
            <w:lang w:val="en-CA"/>
          </w:rPr>
          <w:t>Skeleton Trap</w:t>
        </w:r>
      </w:hyperlink>
      <w:r w:rsidRPr="00466FB6">
        <w:rPr>
          <w:lang w:val="en-CA"/>
        </w:rPr>
        <w:t> skeletons (either by being attacked themselves or by being near another friendly </w:t>
      </w:r>
      <w:hyperlink r:id="rId904" w:tooltip="Troops" w:history="1">
        <w:r w:rsidRPr="00466FB6">
          <w:rPr>
            <w:rStyle w:val="Hyperlink"/>
            <w:lang w:val="en-CA"/>
          </w:rPr>
          <w:t>troop</w:t>
        </w:r>
      </w:hyperlink>
      <w:r w:rsidRPr="00466FB6">
        <w:rPr>
          <w:lang w:val="en-CA"/>
        </w:rPr>
        <w:t> under attack), they will leave their previously targeted building and instead engage the enemy </w:t>
      </w:r>
      <w:hyperlink r:id="rId905" w:tooltip="Troops" w:history="1">
        <w:r w:rsidRPr="00466FB6">
          <w:rPr>
            <w:rStyle w:val="Hyperlink"/>
            <w:lang w:val="en-CA"/>
          </w:rPr>
          <w:t>troops</w:t>
        </w:r>
      </w:hyperlink>
      <w:r w:rsidRPr="00466FB6">
        <w:rPr>
          <w:lang w:val="en-CA"/>
        </w:rPr>
        <w:t>. Once all of the nearby enemy </w:t>
      </w:r>
      <w:hyperlink r:id="rId906" w:tooltip="Troops" w:history="1">
        <w:r w:rsidRPr="00466FB6">
          <w:rPr>
            <w:rStyle w:val="Hyperlink"/>
            <w:lang w:val="en-CA"/>
          </w:rPr>
          <w:t>troops</w:t>
        </w:r>
      </w:hyperlink>
      <w:r w:rsidRPr="00466FB6">
        <w:rPr>
          <w:lang w:val="en-CA"/>
        </w:rPr>
        <w:t> are defeated, the Wizards will proceed to attack the nearest structure.</w:t>
      </w:r>
    </w:p>
    <w:p w:rsidR="00466FB6" w:rsidRPr="00466FB6" w:rsidRDefault="00A02F7D" w:rsidP="00466FB6">
      <w:pPr>
        <w:rPr>
          <w:lang w:val="en-CA"/>
        </w:rPr>
      </w:pPr>
      <w:r>
        <w:rPr>
          <w:lang w:val="en-CA"/>
        </w:rPr>
        <w:pict>
          <v:rect id="_x0000_i1075" style="width:0;height:1.5pt" o:hralign="center" o:hrstd="t" o:hrnoshade="t" o:hr="t" fillcolor="#3a3a3a" stroked="f"/>
        </w:pict>
      </w:r>
    </w:p>
    <w:p w:rsidR="00466FB6" w:rsidRPr="00466FB6" w:rsidRDefault="00466FB6" w:rsidP="00466FB6">
      <w:pPr>
        <w:numPr>
          <w:ilvl w:val="0"/>
          <w:numId w:val="44"/>
        </w:numPr>
        <w:rPr>
          <w:lang w:val="en-CA"/>
        </w:rPr>
      </w:pPr>
      <w:r w:rsidRPr="00466FB6">
        <w:rPr>
          <w:b/>
          <w:bCs/>
          <w:lang w:val="en-CA"/>
        </w:rPr>
        <w:t>Offensive Strategy</w:t>
      </w:r>
    </w:p>
    <w:p w:rsidR="00466FB6" w:rsidRPr="00466FB6" w:rsidRDefault="00466FB6" w:rsidP="00466FB6">
      <w:pPr>
        <w:numPr>
          <w:ilvl w:val="1"/>
          <w:numId w:val="44"/>
        </w:numPr>
        <w:rPr>
          <w:lang w:val="en-CA"/>
        </w:rPr>
      </w:pPr>
      <w:r w:rsidRPr="00466FB6">
        <w:rPr>
          <w:lang w:val="en-CA"/>
        </w:rPr>
        <w:t>Wizards have high enough health to survive a few splash damage attacks, but point defenses can present a significant problem. Due to their inability to withstand sustained fire, Wizards are primarily used behind more durable </w:t>
      </w:r>
      <w:hyperlink r:id="rId907" w:tooltip="Army" w:history="1">
        <w:r w:rsidRPr="00466FB6">
          <w:rPr>
            <w:rStyle w:val="Hyperlink"/>
            <w:lang w:val="en-CA"/>
          </w:rPr>
          <w:t>troops</w:t>
        </w:r>
      </w:hyperlink>
      <w:r w:rsidRPr="00466FB6">
        <w:rPr>
          <w:lang w:val="en-CA"/>
        </w:rPr>
        <w:t> such as </w:t>
      </w:r>
      <w:hyperlink r:id="rId908" w:tooltip="Giant" w:history="1">
        <w:r w:rsidRPr="00466FB6">
          <w:rPr>
            <w:rStyle w:val="Hyperlink"/>
            <w:lang w:val="en-CA"/>
          </w:rPr>
          <w:t>Giants</w:t>
        </w:r>
      </w:hyperlink>
      <w:r w:rsidRPr="00466FB6">
        <w:rPr>
          <w:lang w:val="en-CA"/>
        </w:rPr>
        <w:t> or </w:t>
      </w:r>
      <w:hyperlink r:id="rId909" w:tooltip="P.E.K.K.A" w:history="1">
        <w:r w:rsidRPr="00466FB6">
          <w:rPr>
            <w:rStyle w:val="Hyperlink"/>
            <w:lang w:val="en-CA"/>
          </w:rPr>
          <w:t>P.E.K.K.As</w:t>
        </w:r>
      </w:hyperlink>
      <w:r w:rsidRPr="00466FB6">
        <w:rPr>
          <w:lang w:val="en-CA"/>
        </w:rPr>
        <w:t> (or supported with </w:t>
      </w:r>
      <w:hyperlink r:id="rId910" w:tooltip="Healer" w:history="1">
        <w:r w:rsidRPr="00466FB6">
          <w:rPr>
            <w:rStyle w:val="Hyperlink"/>
            <w:lang w:val="en-CA"/>
          </w:rPr>
          <w:t>Healers</w:t>
        </w:r>
      </w:hyperlink>
      <w:r w:rsidRPr="00466FB6">
        <w:rPr>
          <w:lang w:val="en-CA"/>
        </w:rPr>
        <w:t>).</w:t>
      </w:r>
    </w:p>
    <w:p w:rsidR="00466FB6" w:rsidRPr="00466FB6" w:rsidRDefault="00466FB6" w:rsidP="00466FB6">
      <w:pPr>
        <w:numPr>
          <w:ilvl w:val="1"/>
          <w:numId w:val="44"/>
        </w:numPr>
        <w:rPr>
          <w:lang w:val="en-CA"/>
        </w:rPr>
      </w:pPr>
      <w:r w:rsidRPr="00466FB6">
        <w:rPr>
          <w:lang w:val="en-CA"/>
        </w:rPr>
        <w:t>Wizards are often used by high-level players in place of </w:t>
      </w:r>
      <w:hyperlink r:id="rId911" w:tooltip="Archer" w:history="1">
        <w:r w:rsidRPr="00466FB6">
          <w:rPr>
            <w:rStyle w:val="Hyperlink"/>
            <w:lang w:val="en-CA"/>
          </w:rPr>
          <w:t>Archers</w:t>
        </w:r>
      </w:hyperlink>
      <w:r w:rsidRPr="00466FB6">
        <w:rPr>
          <w:lang w:val="en-CA"/>
        </w:rPr>
        <w:t> because of their high damage and relatively high health (when compared to </w:t>
      </w:r>
      <w:hyperlink r:id="rId912" w:tooltip="Archer" w:history="1">
        <w:r w:rsidRPr="00466FB6">
          <w:rPr>
            <w:rStyle w:val="Hyperlink"/>
            <w:lang w:val="en-CA"/>
          </w:rPr>
          <w:t>Archers</w:t>
        </w:r>
      </w:hyperlink>
      <w:r w:rsidRPr="00466FB6">
        <w:rPr>
          <w:lang w:val="en-CA"/>
        </w:rPr>
        <w:t> that will be killed in a single hit by most high level </w:t>
      </w:r>
      <w:hyperlink r:id="rId913" w:tooltip="Defensive Buildings" w:history="1">
        <w:r w:rsidRPr="00466FB6">
          <w:rPr>
            <w:rStyle w:val="Hyperlink"/>
            <w:lang w:val="en-CA"/>
          </w:rPr>
          <w:t>defensive buildings</w:t>
        </w:r>
      </w:hyperlink>
      <w:r w:rsidRPr="00466FB6">
        <w:rPr>
          <w:lang w:val="en-CA"/>
        </w:rPr>
        <w:t>).</w:t>
      </w:r>
    </w:p>
    <w:p w:rsidR="00466FB6" w:rsidRPr="00466FB6" w:rsidRDefault="00466FB6" w:rsidP="00466FB6">
      <w:pPr>
        <w:numPr>
          <w:ilvl w:val="1"/>
          <w:numId w:val="44"/>
        </w:numPr>
        <w:rPr>
          <w:lang w:val="en-CA"/>
        </w:rPr>
      </w:pPr>
      <w:r w:rsidRPr="00466FB6">
        <w:rPr>
          <w:lang w:val="en-CA"/>
        </w:rPr>
        <w:t>A good strategy to wipe out buildings quickly is to use </w:t>
      </w:r>
      <w:hyperlink r:id="rId914" w:tooltip="Giant" w:history="1">
        <w:r w:rsidRPr="00466FB6">
          <w:rPr>
            <w:rStyle w:val="Hyperlink"/>
            <w:lang w:val="en-CA"/>
          </w:rPr>
          <w:t>Giants</w:t>
        </w:r>
      </w:hyperlink>
      <w:r w:rsidRPr="00466FB6">
        <w:rPr>
          <w:lang w:val="en-CA"/>
        </w:rPr>
        <w:t> as a meat shield that are supported by </w:t>
      </w:r>
      <w:hyperlink r:id="rId915" w:tooltip="Healer" w:history="1">
        <w:r w:rsidRPr="00466FB6">
          <w:rPr>
            <w:rStyle w:val="Hyperlink"/>
            <w:lang w:val="en-CA"/>
          </w:rPr>
          <w:t>Healers</w:t>
        </w:r>
      </w:hyperlink>
      <w:r w:rsidRPr="00466FB6">
        <w:rPr>
          <w:lang w:val="en-CA"/>
        </w:rPr>
        <w:t>, while Wizards do the damage.</w:t>
      </w:r>
    </w:p>
    <w:p w:rsidR="00466FB6" w:rsidRPr="00466FB6" w:rsidRDefault="00466FB6" w:rsidP="00466FB6">
      <w:pPr>
        <w:numPr>
          <w:ilvl w:val="1"/>
          <w:numId w:val="44"/>
        </w:numPr>
        <w:rPr>
          <w:lang w:val="en-CA"/>
        </w:rPr>
      </w:pPr>
      <w:r w:rsidRPr="00466FB6">
        <w:rPr>
          <w:lang w:val="en-CA"/>
        </w:rPr>
        <w:t>Their ability to attack over </w:t>
      </w:r>
      <w:hyperlink r:id="rId916" w:tooltip="Walls" w:history="1">
        <w:r w:rsidRPr="00466FB6">
          <w:rPr>
            <w:rStyle w:val="Hyperlink"/>
            <w:lang w:val="en-CA"/>
          </w:rPr>
          <w:t>Walls</w:t>
        </w:r>
      </w:hyperlink>
      <w:r w:rsidRPr="00466FB6">
        <w:rPr>
          <w:lang w:val="en-CA"/>
        </w:rPr>
        <w:t> make them very useful for attacking from the outside of </w:t>
      </w:r>
      <w:hyperlink r:id="rId917" w:tooltip="Walls/Home Village" w:history="1">
        <w:r w:rsidRPr="00466FB6">
          <w:rPr>
            <w:rStyle w:val="Hyperlink"/>
            <w:lang w:val="en-CA"/>
          </w:rPr>
          <w:t>Walls</w:t>
        </w:r>
      </w:hyperlink>
      <w:r w:rsidRPr="00466FB6">
        <w:rPr>
          <w:lang w:val="en-CA"/>
        </w:rPr>
        <w:t>, or attacking from a distance without the danger of being caught in a </w:t>
      </w:r>
      <w:hyperlink r:id="rId918" w:tooltip="Mortar" w:history="1">
        <w:r w:rsidRPr="00466FB6">
          <w:rPr>
            <w:rStyle w:val="Hyperlink"/>
            <w:lang w:val="en-CA"/>
          </w:rPr>
          <w:t>Mortar</w:t>
        </w:r>
      </w:hyperlink>
      <w:r w:rsidRPr="00466FB6">
        <w:rPr>
          <w:lang w:val="en-CA"/>
        </w:rPr>
        <w:t> or </w:t>
      </w:r>
      <w:hyperlink r:id="rId919" w:tooltip="Wizard Tower" w:history="1">
        <w:r w:rsidRPr="00466FB6">
          <w:rPr>
            <w:rStyle w:val="Hyperlink"/>
            <w:lang w:val="en-CA"/>
          </w:rPr>
          <w:t>Wizard Tower</w:t>
        </w:r>
      </w:hyperlink>
      <w:r w:rsidRPr="00466FB6">
        <w:rPr>
          <w:lang w:val="en-CA"/>
        </w:rPr>
        <w:t> blast.</w:t>
      </w:r>
    </w:p>
    <w:p w:rsidR="00466FB6" w:rsidRPr="00466FB6" w:rsidRDefault="00A02F7D" w:rsidP="00466FB6">
      <w:pPr>
        <w:numPr>
          <w:ilvl w:val="1"/>
          <w:numId w:val="44"/>
        </w:numPr>
        <w:rPr>
          <w:lang w:val="en-CA"/>
        </w:rPr>
      </w:pPr>
      <w:hyperlink r:id="rId920" w:tooltip="Barbarian" w:history="1">
        <w:r w:rsidR="00466FB6" w:rsidRPr="00466FB6">
          <w:rPr>
            <w:rStyle w:val="Hyperlink"/>
            <w:lang w:val="en-CA"/>
          </w:rPr>
          <w:t>Barbarians</w:t>
        </w:r>
      </w:hyperlink>
      <w:r w:rsidR="00466FB6" w:rsidRPr="00466FB6">
        <w:rPr>
          <w:lang w:val="en-CA"/>
        </w:rPr>
        <w:t> can be used as a </w:t>
      </w:r>
      <w:hyperlink r:id="rId921" w:anchor="Meat_Shield" w:tooltip="Attack Strategies" w:history="1">
        <w:r w:rsidR="00466FB6" w:rsidRPr="00466FB6">
          <w:rPr>
            <w:rStyle w:val="Hyperlink"/>
            <w:lang w:val="en-CA"/>
          </w:rPr>
          <w:t>meat shield</w:t>
        </w:r>
      </w:hyperlink>
      <w:r w:rsidR="00466FB6" w:rsidRPr="00466FB6">
        <w:rPr>
          <w:lang w:val="en-CA"/>
        </w:rPr>
        <w:t> to support Wizards, but be careful, as Wizards can still be affected by </w:t>
      </w:r>
      <w:hyperlink r:id="rId922" w:tooltip="Mortar" w:history="1">
        <w:r w:rsidR="00466FB6" w:rsidRPr="00466FB6">
          <w:rPr>
            <w:rStyle w:val="Hyperlink"/>
            <w:lang w:val="en-CA"/>
          </w:rPr>
          <w:t>Mortars</w:t>
        </w:r>
      </w:hyperlink>
      <w:r w:rsidR="00466FB6" w:rsidRPr="00466FB6">
        <w:rPr>
          <w:lang w:val="en-CA"/>
        </w:rPr>
        <w:t> and </w:t>
      </w:r>
      <w:hyperlink r:id="rId923" w:tooltip="Wizard Tower" w:history="1">
        <w:r w:rsidR="00466FB6" w:rsidRPr="00466FB6">
          <w:rPr>
            <w:rStyle w:val="Hyperlink"/>
            <w:lang w:val="en-CA"/>
          </w:rPr>
          <w:t>Wizard Towers</w:t>
        </w:r>
      </w:hyperlink>
      <w:r w:rsidR="00466FB6" w:rsidRPr="00466FB6">
        <w:rPr>
          <w:lang w:val="en-CA"/>
        </w:rPr>
        <w:t> due to their splash damage.</w:t>
      </w:r>
    </w:p>
    <w:p w:rsidR="00466FB6" w:rsidRPr="00466FB6" w:rsidRDefault="00466FB6" w:rsidP="00466FB6">
      <w:pPr>
        <w:numPr>
          <w:ilvl w:val="1"/>
          <w:numId w:val="44"/>
        </w:numPr>
        <w:rPr>
          <w:lang w:val="en-CA"/>
        </w:rPr>
      </w:pPr>
      <w:r w:rsidRPr="00466FB6">
        <w:rPr>
          <w:lang w:val="en-CA"/>
        </w:rPr>
        <w:t>Wizards can be very effective at taking out defenses; their very high damage makes turret hit points no match for them. However, to maximize their effectiveness, it is generally considered a good idea to deploy them in decent-sized groups, along with a few </w:t>
      </w:r>
      <w:hyperlink r:id="rId924" w:tooltip="P.E.K.K.A" w:history="1">
        <w:r w:rsidRPr="00466FB6">
          <w:rPr>
            <w:rStyle w:val="Hyperlink"/>
            <w:lang w:val="en-CA"/>
          </w:rPr>
          <w:t>P.E.K.K.As</w:t>
        </w:r>
      </w:hyperlink>
      <w:r w:rsidRPr="00466FB6">
        <w:rPr>
          <w:lang w:val="en-CA"/>
        </w:rPr>
        <w:t>, </w:t>
      </w:r>
      <w:hyperlink r:id="rId925" w:tooltip="Giant" w:history="1">
        <w:r w:rsidRPr="00466FB6">
          <w:rPr>
            <w:rStyle w:val="Hyperlink"/>
            <w:lang w:val="en-CA"/>
          </w:rPr>
          <w:t>Giants</w:t>
        </w:r>
      </w:hyperlink>
      <w:r w:rsidRPr="00466FB6">
        <w:rPr>
          <w:lang w:val="en-CA"/>
        </w:rPr>
        <w:t> or </w:t>
      </w:r>
      <w:hyperlink r:id="rId926" w:tooltip="Golem" w:history="1">
        <w:r w:rsidRPr="00466FB6">
          <w:rPr>
            <w:rStyle w:val="Hyperlink"/>
            <w:lang w:val="en-CA"/>
          </w:rPr>
          <w:t>Golems</w:t>
        </w:r>
      </w:hyperlink>
      <w:r w:rsidRPr="00466FB6">
        <w:rPr>
          <w:lang w:val="en-CA"/>
        </w:rPr>
        <w:t> as a good distraction.</w:t>
      </w:r>
    </w:p>
    <w:p w:rsidR="00466FB6" w:rsidRPr="00466FB6" w:rsidRDefault="00466FB6" w:rsidP="00466FB6">
      <w:pPr>
        <w:numPr>
          <w:ilvl w:val="1"/>
          <w:numId w:val="44"/>
        </w:numPr>
        <w:rPr>
          <w:lang w:val="en-CA"/>
        </w:rPr>
      </w:pPr>
      <w:r w:rsidRPr="00466FB6">
        <w:rPr>
          <w:lang w:val="en-CA"/>
        </w:rPr>
        <w:t>Wizards are amazing at clearing out an enemy's </w:t>
      </w:r>
      <w:hyperlink r:id="rId927" w:tooltip="Clan Castle" w:history="1">
        <w:r w:rsidRPr="00466FB6">
          <w:rPr>
            <w:rStyle w:val="Hyperlink"/>
            <w:lang w:val="en-CA"/>
          </w:rPr>
          <w:t>Clan Castle</w:t>
        </w:r>
      </w:hyperlink>
      <w:r w:rsidRPr="00466FB6">
        <w:rPr>
          <w:lang w:val="en-CA"/>
        </w:rPr>
        <w:t> </w:t>
      </w:r>
      <w:hyperlink r:id="rId928" w:tooltip="Army" w:history="1">
        <w:r w:rsidRPr="00466FB6">
          <w:rPr>
            <w:rStyle w:val="Hyperlink"/>
            <w:lang w:val="en-CA"/>
          </w:rPr>
          <w:t>Troops</w:t>
        </w:r>
      </w:hyperlink>
      <w:r w:rsidRPr="00466FB6">
        <w:rPr>
          <w:lang w:val="en-CA"/>
        </w:rPr>
        <w:t>. Their ability to do high amounts splash damage allows them to kill a lot of </w:t>
      </w:r>
      <w:hyperlink r:id="rId929" w:tooltip="Army" w:history="1">
        <w:r w:rsidRPr="00466FB6">
          <w:rPr>
            <w:rStyle w:val="Hyperlink"/>
            <w:lang w:val="en-CA"/>
          </w:rPr>
          <w:t>Troops</w:t>
        </w:r>
      </w:hyperlink>
      <w:r w:rsidRPr="00466FB6">
        <w:rPr>
          <w:lang w:val="en-CA"/>
        </w:rPr>
        <w:t> at once. Deploying a Wizard or two after the </w:t>
      </w:r>
      <w:hyperlink r:id="rId930" w:tooltip="Clan Castle" w:history="1">
        <w:r w:rsidRPr="00466FB6">
          <w:rPr>
            <w:rStyle w:val="Hyperlink"/>
            <w:lang w:val="en-CA"/>
          </w:rPr>
          <w:t>Clan Castle</w:t>
        </w:r>
      </w:hyperlink>
      <w:r w:rsidRPr="00466FB6">
        <w:rPr>
          <w:lang w:val="en-CA"/>
        </w:rPr>
        <w:t> </w:t>
      </w:r>
      <w:hyperlink r:id="rId931" w:tooltip="Army" w:history="1">
        <w:r w:rsidRPr="00466FB6">
          <w:rPr>
            <w:rStyle w:val="Hyperlink"/>
            <w:lang w:val="en-CA"/>
          </w:rPr>
          <w:t>Troops</w:t>
        </w:r>
      </w:hyperlink>
      <w:r w:rsidRPr="00466FB6">
        <w:rPr>
          <w:lang w:val="en-CA"/>
        </w:rPr>
        <w:t> have engaged you can be a good alternative to a </w:t>
      </w:r>
      <w:hyperlink r:id="rId932" w:tooltip="Lightning Spell" w:history="1">
        <w:r w:rsidRPr="00466FB6">
          <w:rPr>
            <w:rStyle w:val="Hyperlink"/>
            <w:lang w:val="en-CA"/>
          </w:rPr>
          <w:t>Lightning Spell</w:t>
        </w:r>
      </w:hyperlink>
      <w:r w:rsidRPr="00466FB6">
        <w:rPr>
          <w:lang w:val="en-CA"/>
        </w:rPr>
        <w:t>.</w:t>
      </w:r>
    </w:p>
    <w:p w:rsidR="00466FB6" w:rsidRPr="00466FB6" w:rsidRDefault="00466FB6" w:rsidP="00466FB6">
      <w:pPr>
        <w:numPr>
          <w:ilvl w:val="1"/>
          <w:numId w:val="44"/>
        </w:numPr>
        <w:rPr>
          <w:lang w:val="en-CA"/>
        </w:rPr>
      </w:pPr>
      <w:r w:rsidRPr="00466FB6">
        <w:rPr>
          <w:lang w:val="en-CA"/>
        </w:rPr>
        <w:t>Although Wizards do incredible damage and take only 4 housing spaces, they are very vulnerable to </w:t>
      </w:r>
      <w:hyperlink r:id="rId933" w:tooltip="Giant Bomb" w:history="1">
        <w:r w:rsidRPr="00466FB6">
          <w:rPr>
            <w:rStyle w:val="Hyperlink"/>
            <w:lang w:val="en-CA"/>
          </w:rPr>
          <w:t>Giant Bombs</w:t>
        </w:r>
      </w:hyperlink>
      <w:r w:rsidRPr="00466FB6">
        <w:rPr>
          <w:lang w:val="en-CA"/>
        </w:rPr>
        <w:t>, </w:t>
      </w:r>
      <w:hyperlink r:id="rId934" w:tooltip="Spring Trap/Home Village" w:history="1">
        <w:r w:rsidRPr="00466FB6">
          <w:rPr>
            <w:rStyle w:val="Hyperlink"/>
            <w:lang w:val="en-CA"/>
          </w:rPr>
          <w:t>Spring Traps</w:t>
        </w:r>
      </w:hyperlink>
      <w:r w:rsidRPr="00466FB6">
        <w:rPr>
          <w:lang w:val="en-CA"/>
        </w:rPr>
        <w:t>, and </w:t>
      </w:r>
      <w:hyperlink r:id="rId935" w:tooltip="Bomb" w:history="1">
        <w:r w:rsidRPr="00466FB6">
          <w:rPr>
            <w:rStyle w:val="Hyperlink"/>
            <w:lang w:val="en-CA"/>
          </w:rPr>
          <w:t>Bombs</w:t>
        </w:r>
      </w:hyperlink>
      <w:r w:rsidRPr="00466FB6">
        <w:rPr>
          <w:lang w:val="en-CA"/>
        </w:rPr>
        <w:t> if they're in groups of 3 or more. To prevent a large amount of wizards from dying, spread them along the line of fire and don't spawn them in one place immediately.</w:t>
      </w:r>
    </w:p>
    <w:p w:rsidR="00466FB6" w:rsidRPr="00466FB6" w:rsidRDefault="00466FB6" w:rsidP="00466FB6">
      <w:pPr>
        <w:numPr>
          <w:ilvl w:val="1"/>
          <w:numId w:val="44"/>
        </w:numPr>
        <w:rPr>
          <w:lang w:val="en-CA"/>
        </w:rPr>
      </w:pPr>
      <w:r w:rsidRPr="00466FB6">
        <w:rPr>
          <w:lang w:val="en-CA"/>
        </w:rPr>
        <w:t>At </w:t>
      </w:r>
      <w:hyperlink r:id="rId936" w:tooltip="Town Hall" w:history="1">
        <w:r w:rsidRPr="00466FB6">
          <w:rPr>
            <w:rStyle w:val="Hyperlink"/>
            <w:lang w:val="en-CA"/>
          </w:rPr>
          <w:t>Town Hall</w:t>
        </w:r>
      </w:hyperlink>
      <w:r w:rsidRPr="00466FB6">
        <w:rPr>
          <w:lang w:val="en-CA"/>
        </w:rPr>
        <w:t> level 8 and above, Wizards are great funneling </w:t>
      </w:r>
      <w:hyperlink r:id="rId937" w:tooltip="Army" w:history="1">
        <w:r w:rsidRPr="00466FB6">
          <w:rPr>
            <w:rStyle w:val="Hyperlink"/>
            <w:lang w:val="en-CA"/>
          </w:rPr>
          <w:t>troops</w:t>
        </w:r>
      </w:hyperlink>
      <w:r w:rsidRPr="00466FB6">
        <w:rPr>
          <w:lang w:val="en-CA"/>
        </w:rPr>
        <w:t> for high level strategies involving </w:t>
      </w:r>
      <w:hyperlink r:id="rId938" w:tooltip="Golem" w:history="1">
        <w:r w:rsidRPr="00466FB6">
          <w:rPr>
            <w:rStyle w:val="Hyperlink"/>
            <w:lang w:val="en-CA"/>
          </w:rPr>
          <w:t>Golems</w:t>
        </w:r>
      </w:hyperlink>
      <w:r w:rsidRPr="00466FB6">
        <w:rPr>
          <w:lang w:val="en-CA"/>
        </w:rPr>
        <w:t>.</w:t>
      </w:r>
    </w:p>
    <w:p w:rsidR="00466FB6" w:rsidRPr="00466FB6" w:rsidRDefault="00466FB6" w:rsidP="00466FB6">
      <w:pPr>
        <w:numPr>
          <w:ilvl w:val="0"/>
          <w:numId w:val="44"/>
        </w:numPr>
        <w:rPr>
          <w:lang w:val="en-CA"/>
        </w:rPr>
      </w:pPr>
      <w:r w:rsidRPr="00466FB6">
        <w:rPr>
          <w:b/>
          <w:bCs/>
          <w:lang w:val="en-CA"/>
        </w:rPr>
        <w:t>Defensive Strategy</w:t>
      </w:r>
    </w:p>
    <w:p w:rsidR="00466FB6" w:rsidRPr="00466FB6" w:rsidRDefault="00466FB6" w:rsidP="00466FB6">
      <w:pPr>
        <w:numPr>
          <w:ilvl w:val="1"/>
          <w:numId w:val="44"/>
        </w:numPr>
        <w:rPr>
          <w:lang w:val="en-CA"/>
        </w:rPr>
      </w:pPr>
      <w:r w:rsidRPr="00466FB6">
        <w:rPr>
          <w:lang w:val="en-CA"/>
        </w:rPr>
        <w:t>Wizards pose a bit of a threat in a Clan Castle. Their range allows them to attack from afar or from behind walls, and their speed makes it harder for them to be lured away. Their splash damage lets the take out weak, grouped troops like </w:t>
      </w:r>
      <w:hyperlink r:id="rId939" w:tooltip="Archer" w:history="1">
        <w:r w:rsidRPr="00466FB6">
          <w:rPr>
            <w:rStyle w:val="Hyperlink"/>
            <w:lang w:val="en-CA"/>
          </w:rPr>
          <w:t>Archers</w:t>
        </w:r>
      </w:hyperlink>
      <w:r w:rsidRPr="00466FB6">
        <w:rPr>
          <w:lang w:val="en-CA"/>
        </w:rPr>
        <w:t> and </w:t>
      </w:r>
      <w:hyperlink r:id="rId940" w:tooltip="Barbarian" w:history="1">
        <w:r w:rsidRPr="00466FB6">
          <w:rPr>
            <w:rStyle w:val="Hyperlink"/>
            <w:lang w:val="en-CA"/>
          </w:rPr>
          <w:t>Barbarians</w:t>
        </w:r>
      </w:hyperlink>
      <w:r w:rsidRPr="00466FB6">
        <w:rPr>
          <w:lang w:val="en-CA"/>
        </w:rPr>
        <w:t xml:space="preserve"> at low levels. Also, they can, at proper levels, </w:t>
      </w:r>
      <w:r w:rsidRPr="00466FB6">
        <w:rPr>
          <w:lang w:val="en-CA"/>
        </w:rPr>
        <w:lastRenderedPageBreak/>
        <w:t>deal </w:t>
      </w:r>
      <w:r w:rsidRPr="00466FB6">
        <w:rPr>
          <w:i/>
          <w:iCs/>
          <w:lang w:val="en-CA"/>
        </w:rPr>
        <w:t>huge</w:t>
      </w:r>
      <w:r w:rsidRPr="00466FB6">
        <w:rPr>
          <w:lang w:val="en-CA"/>
        </w:rPr>
        <w:t> damage to </w:t>
      </w:r>
      <w:hyperlink r:id="rId941" w:tooltip="Golem" w:history="1">
        <w:r w:rsidRPr="00466FB6">
          <w:rPr>
            <w:rStyle w:val="Hyperlink"/>
            <w:lang w:val="en-CA"/>
          </w:rPr>
          <w:t>Golems</w:t>
        </w:r>
      </w:hyperlink>
      <w:r w:rsidRPr="00466FB6">
        <w:rPr>
          <w:lang w:val="en-CA"/>
        </w:rPr>
        <w:t> and completely wipe out </w:t>
      </w:r>
      <w:hyperlink r:id="rId942" w:tooltip="Hog Rider" w:history="1">
        <w:r w:rsidRPr="00466FB6">
          <w:rPr>
            <w:rStyle w:val="Hyperlink"/>
            <w:lang w:val="en-CA"/>
          </w:rPr>
          <w:t>Hog</w:t>
        </w:r>
      </w:hyperlink>
      <w:r w:rsidRPr="00466FB6">
        <w:rPr>
          <w:lang w:val="en-CA"/>
        </w:rPr>
        <w:t> and </w:t>
      </w:r>
      <w:hyperlink r:id="rId943" w:tooltip="Giant" w:history="1">
        <w:r w:rsidRPr="00466FB6">
          <w:rPr>
            <w:rStyle w:val="Hyperlink"/>
            <w:lang w:val="en-CA"/>
          </w:rPr>
          <w:t>Giant</w:t>
        </w:r>
      </w:hyperlink>
      <w:r w:rsidRPr="00466FB6">
        <w:rPr>
          <w:lang w:val="en-CA"/>
        </w:rPr>
        <w:t> hordes. </w:t>
      </w:r>
      <w:hyperlink r:id="rId944" w:tooltip="Poison Spell" w:history="1">
        <w:r w:rsidRPr="00466FB6">
          <w:rPr>
            <w:rStyle w:val="Hyperlink"/>
            <w:lang w:val="en-CA"/>
          </w:rPr>
          <w:t>Poison Spells</w:t>
        </w:r>
      </w:hyperlink>
      <w:r w:rsidRPr="00466FB6">
        <w:rPr>
          <w:lang w:val="en-CA"/>
        </w:rPr>
        <w:t>, if you have one, can be used to stop him from doing significant damage.</w:t>
      </w:r>
    </w:p>
    <w:p w:rsidR="00466FB6" w:rsidRPr="00466FB6" w:rsidRDefault="00466FB6" w:rsidP="00466FB6">
      <w:pPr>
        <w:numPr>
          <w:ilvl w:val="2"/>
          <w:numId w:val="44"/>
        </w:numPr>
        <w:rPr>
          <w:lang w:val="en-CA"/>
        </w:rPr>
      </w:pPr>
      <w:r w:rsidRPr="00466FB6">
        <w:rPr>
          <w:lang w:val="en-CA"/>
        </w:rPr>
        <w:t>Be careful when attacking defensive Wizards. Since they do splash damage, it is best to use spread-out ranged troops such as </w:t>
      </w:r>
      <w:hyperlink r:id="rId945" w:tooltip="Archer" w:history="1">
        <w:r w:rsidRPr="00466FB6">
          <w:rPr>
            <w:rStyle w:val="Hyperlink"/>
            <w:lang w:val="en-CA"/>
          </w:rPr>
          <w:t>Archers</w:t>
        </w:r>
      </w:hyperlink>
      <w:r w:rsidRPr="00466FB6">
        <w:rPr>
          <w:lang w:val="en-CA"/>
        </w:rPr>
        <w:t> or your own Wizards to defeat them.</w:t>
      </w:r>
    </w:p>
    <w:p w:rsidR="00466FB6" w:rsidRPr="00466FB6" w:rsidRDefault="00466FB6" w:rsidP="00466FB6">
      <w:pPr>
        <w:numPr>
          <w:ilvl w:val="2"/>
          <w:numId w:val="44"/>
        </w:numPr>
        <w:rPr>
          <w:lang w:val="en-CA"/>
        </w:rPr>
      </w:pPr>
      <w:r w:rsidRPr="00466FB6">
        <w:rPr>
          <w:lang w:val="en-CA"/>
        </w:rPr>
        <w:t>Low-level </w:t>
      </w:r>
      <w:hyperlink r:id="rId946" w:tooltip="Heroes" w:history="1">
        <w:r w:rsidRPr="00466FB6">
          <w:rPr>
            <w:rStyle w:val="Hyperlink"/>
            <w:lang w:val="en-CA"/>
          </w:rPr>
          <w:t>Heroes</w:t>
        </w:r>
      </w:hyperlink>
      <w:r w:rsidRPr="00466FB6">
        <w:rPr>
          <w:lang w:val="en-CA"/>
        </w:rPr>
        <w:t> may not be able to defeat the Wizards in one hit, particularly if the Wizards are high-leveled; in retaliation, the Wizards may do significant damage or even defeat the heroes quickly.</w:t>
      </w:r>
    </w:p>
    <w:p w:rsidR="00466FB6" w:rsidRPr="00466FB6" w:rsidRDefault="00A02F7D" w:rsidP="00466FB6">
      <w:pPr>
        <w:rPr>
          <w:lang w:val="en-CA"/>
        </w:rPr>
      </w:pPr>
      <w:r>
        <w:rPr>
          <w:lang w:val="en-CA"/>
        </w:rPr>
        <w:pict>
          <v:rect id="_x0000_i1076" style="width:0;height:1.5pt" o:hralign="center" o:hrstd="t" o:hrnoshade="t" o:hr="t" fillcolor="#3a3a3a" stroked="f"/>
        </w:pict>
      </w:r>
    </w:p>
    <w:p w:rsidR="00466FB6" w:rsidRPr="00466FB6" w:rsidRDefault="00466FB6" w:rsidP="00466FB6">
      <w:pPr>
        <w:numPr>
          <w:ilvl w:val="0"/>
          <w:numId w:val="45"/>
        </w:numPr>
        <w:rPr>
          <w:lang w:val="en-CA"/>
        </w:rPr>
      </w:pPr>
      <w:r w:rsidRPr="00466FB6">
        <w:rPr>
          <w:b/>
          <w:bCs/>
          <w:lang w:val="en-CA"/>
        </w:rPr>
        <w:t>Upgrade Differences</w:t>
      </w:r>
    </w:p>
    <w:p w:rsidR="00466FB6" w:rsidRPr="00466FB6" w:rsidRDefault="00466FB6" w:rsidP="00466FB6">
      <w:pPr>
        <w:numPr>
          <w:ilvl w:val="1"/>
          <w:numId w:val="45"/>
        </w:numPr>
        <w:rPr>
          <w:lang w:val="en-CA"/>
        </w:rPr>
      </w:pPr>
      <w:r w:rsidRPr="00466FB6">
        <w:rPr>
          <w:lang w:val="en-CA"/>
        </w:rPr>
        <w:t>The Wizard undergoes significant visual changes at all levels except level 2.</w:t>
      </w:r>
    </w:p>
    <w:p w:rsidR="00466FB6" w:rsidRPr="00466FB6" w:rsidRDefault="00466FB6" w:rsidP="00466FB6">
      <w:pPr>
        <w:numPr>
          <w:ilvl w:val="2"/>
          <w:numId w:val="45"/>
        </w:numPr>
        <w:rPr>
          <w:lang w:val="en-CA"/>
        </w:rPr>
      </w:pPr>
      <w:r w:rsidRPr="00466FB6">
        <w:rPr>
          <w:lang w:val="en-CA"/>
        </w:rPr>
        <w:t>Initially, the Wizard appears to be a man with a goatee and thick eyebrows. He wears a light blue hooded cloak, a leather belt and gold buckle, with gray pointed boots. He wears brown clothes under his coat, and his sleeves are rolled up. He attacks with fireballs.</w:t>
      </w:r>
    </w:p>
    <w:p w:rsidR="00466FB6" w:rsidRPr="00466FB6" w:rsidRDefault="00466FB6" w:rsidP="00466FB6">
      <w:pPr>
        <w:numPr>
          <w:ilvl w:val="2"/>
          <w:numId w:val="45"/>
        </w:numPr>
        <w:rPr>
          <w:lang w:val="en-CA"/>
        </w:rPr>
      </w:pPr>
      <w:r w:rsidRPr="00466FB6">
        <w:rPr>
          <w:lang w:val="en-CA"/>
        </w:rPr>
        <w:t>At level 3, the Wizard's cloak changes from light blue to purple. His boots become bright purple as well. His tunic also becomes purplish in color.</w:t>
      </w:r>
    </w:p>
    <w:p w:rsidR="00466FB6" w:rsidRPr="00466FB6" w:rsidRDefault="00466FB6" w:rsidP="00466FB6">
      <w:pPr>
        <w:numPr>
          <w:ilvl w:val="2"/>
          <w:numId w:val="45"/>
        </w:numPr>
        <w:rPr>
          <w:lang w:val="en-CA"/>
        </w:rPr>
      </w:pPr>
      <w:r w:rsidRPr="00466FB6">
        <w:rPr>
          <w:lang w:val="en-CA"/>
        </w:rPr>
        <w:t>At level 4, the Wizard starts attacking with purple fireballs.</w:t>
      </w:r>
    </w:p>
    <w:p w:rsidR="00466FB6" w:rsidRPr="00466FB6" w:rsidRDefault="00466FB6" w:rsidP="00466FB6">
      <w:pPr>
        <w:numPr>
          <w:ilvl w:val="2"/>
          <w:numId w:val="45"/>
        </w:numPr>
        <w:rPr>
          <w:lang w:val="en-CA"/>
        </w:rPr>
      </w:pPr>
      <w:r w:rsidRPr="00466FB6">
        <w:rPr>
          <w:lang w:val="en-CA"/>
        </w:rPr>
        <w:t>At level 5, the Wizard's cloak changes to dark blue, and his boots change from a purplish color to a blackish color, as well as his tunic.</w:t>
      </w:r>
    </w:p>
    <w:p w:rsidR="00466FB6" w:rsidRPr="00466FB6" w:rsidRDefault="00466FB6" w:rsidP="00466FB6">
      <w:pPr>
        <w:numPr>
          <w:ilvl w:val="2"/>
          <w:numId w:val="45"/>
        </w:numPr>
        <w:rPr>
          <w:lang w:val="en-CA"/>
        </w:rPr>
      </w:pPr>
      <w:r w:rsidRPr="00466FB6">
        <w:rPr>
          <w:lang w:val="en-CA"/>
        </w:rPr>
        <w:t>At level 6, the Wizard's cloak color changes to red-violet, his hood loses its lining and extends farther to shadow his face, his belt buckle becomes orange, and his eyes turn a shade of glowing yellow. His boots also change to red-violet. His attacks change to searing orange energy blasts.</w:t>
      </w:r>
    </w:p>
    <w:p w:rsidR="00466FB6" w:rsidRPr="00466FB6" w:rsidRDefault="00466FB6" w:rsidP="00466FB6">
      <w:pPr>
        <w:numPr>
          <w:ilvl w:val="2"/>
          <w:numId w:val="45"/>
        </w:numPr>
        <w:rPr>
          <w:lang w:val="en-CA"/>
        </w:rPr>
      </w:pPr>
      <w:r w:rsidRPr="00466FB6">
        <w:rPr>
          <w:lang w:val="en-CA"/>
        </w:rPr>
        <w:t>At level 7 the color of his cloak becomes darker and his robes and hood have a golden lining added to his red-violet cloak color. He starts shooting purple-orange crystal-like fireballs.</w:t>
      </w:r>
    </w:p>
    <w:p w:rsidR="00466FB6" w:rsidRPr="00466FB6" w:rsidRDefault="00466FB6" w:rsidP="00466FB6">
      <w:pPr>
        <w:numPr>
          <w:ilvl w:val="2"/>
          <w:numId w:val="45"/>
        </w:numPr>
        <w:rPr>
          <w:lang w:val="en-CA"/>
        </w:rPr>
      </w:pPr>
      <w:r w:rsidRPr="00466FB6">
        <w:rPr>
          <w:lang w:val="en-CA"/>
        </w:rPr>
        <w:t>At level 8 the color of his cloak's golden lining becomes purple.</w:t>
      </w:r>
    </w:p>
    <w:p w:rsidR="00466FB6" w:rsidRPr="00466FB6" w:rsidRDefault="00466FB6" w:rsidP="00466FB6">
      <w:pPr>
        <w:numPr>
          <w:ilvl w:val="2"/>
          <w:numId w:val="45"/>
        </w:numPr>
        <w:rPr>
          <w:lang w:val="en-CA"/>
        </w:rPr>
      </w:pPr>
      <w:r w:rsidRPr="00466FB6">
        <w:rPr>
          <w:lang w:val="en-CA"/>
        </w:rPr>
        <w:t>At level 9, his cloak color changes to lilac, with a golden lining. He also gains golden bands around his arms.</w:t>
      </w:r>
    </w:p>
    <w:p w:rsidR="00466FB6" w:rsidRPr="00466FB6" w:rsidRDefault="00A02F7D" w:rsidP="00466FB6">
      <w:pPr>
        <w:rPr>
          <w:lang w:val="en-CA"/>
        </w:rPr>
      </w:pPr>
      <w:r>
        <w:rPr>
          <w:lang w:val="en-CA"/>
        </w:rPr>
        <w:pict>
          <v:rect id="_x0000_i1077" style="width:0;height:1.5pt" o:hralign="center" o:hrstd="t" o:hrnoshade="t" o:hr="t" fillcolor="#3a3a3a" stroked="f"/>
        </w:pict>
      </w:r>
    </w:p>
    <w:p w:rsidR="00466FB6" w:rsidRPr="00466FB6" w:rsidRDefault="00466FB6" w:rsidP="00466FB6">
      <w:pPr>
        <w:numPr>
          <w:ilvl w:val="0"/>
          <w:numId w:val="46"/>
        </w:numPr>
        <w:rPr>
          <w:lang w:val="en-CA"/>
        </w:rPr>
      </w:pPr>
      <w:r w:rsidRPr="00466FB6">
        <w:rPr>
          <w:b/>
          <w:bCs/>
          <w:lang w:val="en-CA"/>
        </w:rPr>
        <w:t>Trivia</w:t>
      </w:r>
    </w:p>
    <w:p w:rsidR="00466FB6" w:rsidRPr="00466FB6" w:rsidRDefault="00466FB6" w:rsidP="00466FB6">
      <w:pPr>
        <w:numPr>
          <w:ilvl w:val="1"/>
          <w:numId w:val="46"/>
        </w:numPr>
        <w:rPr>
          <w:lang w:val="en-CA"/>
        </w:rPr>
      </w:pPr>
      <w:r w:rsidRPr="00466FB6">
        <w:rPr>
          <w:lang w:val="en-CA"/>
        </w:rPr>
        <w:t>When you are doing the tutorial, a </w:t>
      </w:r>
      <w:hyperlink r:id="rId947" w:tooltip="Villager" w:history="1">
        <w:r w:rsidRPr="00466FB6">
          <w:rPr>
            <w:rStyle w:val="Hyperlink"/>
            <w:lang w:val="en-CA"/>
          </w:rPr>
          <w:t>Villager</w:t>
        </w:r>
      </w:hyperlink>
      <w:r w:rsidRPr="00466FB6">
        <w:rPr>
          <w:lang w:val="en-CA"/>
        </w:rPr>
        <w:t> mentions the reinforcement Wizards of Ivory Tower. However, Ivory Tower is not mentioned again in the future. This could, however, be a reference to the </w:t>
      </w:r>
      <w:hyperlink r:id="rId948" w:tooltip="Wizard Tower" w:history="1">
        <w:r w:rsidRPr="00466FB6">
          <w:rPr>
            <w:rStyle w:val="Hyperlink"/>
            <w:lang w:val="en-CA"/>
          </w:rPr>
          <w:t>Wizard Tower</w:t>
        </w:r>
      </w:hyperlink>
      <w:r w:rsidRPr="00466FB6">
        <w:rPr>
          <w:lang w:val="en-CA"/>
        </w:rPr>
        <w:t>.</w:t>
      </w:r>
    </w:p>
    <w:p w:rsidR="00466FB6" w:rsidRPr="00466FB6" w:rsidRDefault="00466FB6" w:rsidP="00466FB6">
      <w:pPr>
        <w:numPr>
          <w:ilvl w:val="1"/>
          <w:numId w:val="46"/>
        </w:numPr>
        <w:rPr>
          <w:lang w:val="en-CA"/>
        </w:rPr>
      </w:pPr>
      <w:r w:rsidRPr="00466FB6">
        <w:rPr>
          <w:lang w:val="en-CA"/>
        </w:rPr>
        <w:t>Because you get 5 Wizards in the tutorial, they are the first unit that you deploy but NOT the first unlocked for general use, which are </w:t>
      </w:r>
      <w:hyperlink r:id="rId949" w:tooltip="Barbarian" w:history="1">
        <w:r w:rsidRPr="00466FB6">
          <w:rPr>
            <w:rStyle w:val="Hyperlink"/>
            <w:lang w:val="en-CA"/>
          </w:rPr>
          <w:t>Barbarians</w:t>
        </w:r>
      </w:hyperlink>
      <w:r w:rsidRPr="00466FB6">
        <w:rPr>
          <w:lang w:val="en-CA"/>
        </w:rPr>
        <w:t>.</w:t>
      </w:r>
    </w:p>
    <w:p w:rsidR="00466FB6" w:rsidRPr="00466FB6" w:rsidRDefault="00466FB6" w:rsidP="00466FB6">
      <w:pPr>
        <w:numPr>
          <w:ilvl w:val="2"/>
          <w:numId w:val="46"/>
        </w:numPr>
        <w:rPr>
          <w:lang w:val="en-CA"/>
        </w:rPr>
      </w:pPr>
      <w:r w:rsidRPr="00466FB6">
        <w:rPr>
          <w:lang w:val="en-CA"/>
        </w:rPr>
        <w:t>You only need to use 2 of the Wizards to finish the tutorial level; you can save the remainder for future looting, and can use them against other players, making them see that they were raided by a low-level player with Wizards.</w:t>
      </w:r>
    </w:p>
    <w:p w:rsidR="00466FB6" w:rsidRPr="00466FB6" w:rsidRDefault="00466FB6" w:rsidP="00466FB6">
      <w:pPr>
        <w:numPr>
          <w:ilvl w:val="1"/>
          <w:numId w:val="46"/>
        </w:numPr>
        <w:rPr>
          <w:lang w:val="en-CA"/>
        </w:rPr>
      </w:pPr>
      <w:r w:rsidRPr="00466FB6">
        <w:rPr>
          <w:lang w:val="en-CA"/>
        </w:rPr>
        <w:t>You can have a maximum of 70 Wizards at one time in a complete set of fully upgraded </w:t>
      </w:r>
      <w:hyperlink r:id="rId950" w:tooltip="Army Camp" w:history="1">
        <w:r w:rsidRPr="00466FB6">
          <w:rPr>
            <w:rStyle w:val="Hyperlink"/>
            <w:lang w:val="en-CA"/>
          </w:rPr>
          <w:t>Army Camps</w:t>
        </w:r>
      </w:hyperlink>
      <w:r w:rsidRPr="00466FB6">
        <w:rPr>
          <w:lang w:val="en-CA"/>
        </w:rPr>
        <w:t>. This number increases to 80 if you include the 10 that can fit into a fully upgraded </w:t>
      </w:r>
      <w:hyperlink r:id="rId951" w:tooltip="Clan Castle" w:history="1">
        <w:r w:rsidRPr="00466FB6">
          <w:rPr>
            <w:rStyle w:val="Hyperlink"/>
            <w:lang w:val="en-CA"/>
          </w:rPr>
          <w:t>Clan Castle</w:t>
        </w:r>
      </w:hyperlink>
      <w:r w:rsidRPr="00466FB6">
        <w:rPr>
          <w:lang w:val="en-CA"/>
        </w:rPr>
        <w:t>. On the battlefield, you can clone an additional 21 Wizards with three fully upgraded </w:t>
      </w:r>
      <w:hyperlink r:id="rId952" w:tooltip="Clone Spell" w:history="1">
        <w:r w:rsidRPr="00466FB6">
          <w:rPr>
            <w:rStyle w:val="Hyperlink"/>
            <w:lang w:val="en-CA"/>
          </w:rPr>
          <w:t>Clone Spells</w:t>
        </w:r>
      </w:hyperlink>
      <w:r w:rsidRPr="00466FB6">
        <w:rPr>
          <w:lang w:val="en-CA"/>
        </w:rPr>
        <w:t>.</w:t>
      </w:r>
    </w:p>
    <w:p w:rsidR="00466FB6" w:rsidRPr="00466FB6" w:rsidRDefault="00466FB6" w:rsidP="00466FB6">
      <w:pPr>
        <w:numPr>
          <w:ilvl w:val="1"/>
          <w:numId w:val="46"/>
        </w:numPr>
        <w:rPr>
          <w:lang w:val="en-CA"/>
        </w:rPr>
      </w:pPr>
      <w:r w:rsidRPr="00466FB6">
        <w:rPr>
          <w:lang w:val="en-CA"/>
        </w:rPr>
        <w:t>Along with the level 5-8 </w:t>
      </w:r>
      <w:hyperlink r:id="rId953" w:tooltip="Wall Breaker" w:history="1">
        <w:r w:rsidRPr="00466FB6">
          <w:rPr>
            <w:rStyle w:val="Hyperlink"/>
            <w:lang w:val="en-CA"/>
          </w:rPr>
          <w:t>Wall Breaker</w:t>
        </w:r>
      </w:hyperlink>
      <w:r w:rsidRPr="00466FB6">
        <w:rPr>
          <w:lang w:val="en-CA"/>
        </w:rPr>
        <w:t>, the Wizard is the only unit in the game capable of killing itself in one shot. In fact, once a Wizard reaches level 5, it can kill even Wizards of any level in one shot.</w:t>
      </w:r>
    </w:p>
    <w:p w:rsidR="00466FB6" w:rsidRPr="00466FB6" w:rsidRDefault="00466FB6" w:rsidP="00466FB6">
      <w:pPr>
        <w:numPr>
          <w:ilvl w:val="1"/>
          <w:numId w:val="46"/>
        </w:numPr>
        <w:rPr>
          <w:lang w:val="en-CA"/>
        </w:rPr>
      </w:pPr>
      <w:r w:rsidRPr="00466FB6">
        <w:rPr>
          <w:lang w:val="en-CA"/>
        </w:rPr>
        <w:t>On a per-housing space basis, the Wizard has the highest damage per second of any </w:t>
      </w:r>
      <w:hyperlink r:id="rId954" w:tooltip="Army" w:history="1">
        <w:r w:rsidRPr="00466FB6">
          <w:rPr>
            <w:rStyle w:val="Hyperlink"/>
            <w:lang w:val="en-CA"/>
          </w:rPr>
          <w:t>Troop</w:t>
        </w:r>
      </w:hyperlink>
      <w:r w:rsidRPr="00466FB6">
        <w:rPr>
          <w:lang w:val="en-CA"/>
        </w:rPr>
        <w:t> (57.5 damage per housing space at level 9, slightly more than the second-place level 7 </w:t>
      </w:r>
      <w:hyperlink r:id="rId955" w:tooltip="Goblin" w:history="1">
        <w:r w:rsidRPr="00466FB6">
          <w:rPr>
            <w:rStyle w:val="Hyperlink"/>
            <w:lang w:val="en-CA"/>
          </w:rPr>
          <w:t>Goblin</w:t>
        </w:r>
      </w:hyperlink>
      <w:r w:rsidRPr="00466FB6">
        <w:rPr>
          <w:lang w:val="en-CA"/>
        </w:rPr>
        <w:t> at 52). This excludes the damage multipliers of </w:t>
      </w:r>
      <w:hyperlink r:id="rId956" w:tooltip="Goblin" w:history="1">
        <w:r w:rsidRPr="00466FB6">
          <w:rPr>
            <w:rStyle w:val="Hyperlink"/>
            <w:lang w:val="en-CA"/>
          </w:rPr>
          <w:t>Goblins</w:t>
        </w:r>
      </w:hyperlink>
      <w:r w:rsidRPr="00466FB6">
        <w:rPr>
          <w:lang w:val="en-CA"/>
        </w:rPr>
        <w:t> and </w:t>
      </w:r>
      <w:hyperlink r:id="rId957" w:tooltip="Wall Breaker" w:history="1">
        <w:r w:rsidRPr="00466FB6">
          <w:rPr>
            <w:rStyle w:val="Hyperlink"/>
            <w:lang w:val="en-CA"/>
          </w:rPr>
          <w:t>Wall Breakers</w:t>
        </w:r>
      </w:hyperlink>
      <w:r w:rsidRPr="00466FB6">
        <w:rPr>
          <w:lang w:val="en-CA"/>
        </w:rPr>
        <w:t> versus certain buildings.</w:t>
      </w:r>
    </w:p>
    <w:p w:rsidR="00466FB6" w:rsidRPr="00466FB6" w:rsidRDefault="00466FB6" w:rsidP="00466FB6">
      <w:pPr>
        <w:numPr>
          <w:ilvl w:val="1"/>
          <w:numId w:val="46"/>
        </w:numPr>
        <w:rPr>
          <w:lang w:val="en-CA"/>
        </w:rPr>
      </w:pPr>
      <w:r w:rsidRPr="00466FB6">
        <w:rPr>
          <w:lang w:val="en-CA"/>
        </w:rPr>
        <w:t>In the application package of the game, the sound effect file refers to the Wizard as "Mage".</w:t>
      </w:r>
    </w:p>
    <w:p w:rsidR="00466FB6" w:rsidRPr="00466FB6" w:rsidRDefault="00466FB6" w:rsidP="00466FB6">
      <w:pPr>
        <w:numPr>
          <w:ilvl w:val="1"/>
          <w:numId w:val="46"/>
        </w:numPr>
        <w:rPr>
          <w:lang w:val="en-CA"/>
        </w:rPr>
      </w:pPr>
      <w:r w:rsidRPr="00466FB6">
        <w:rPr>
          <w:lang w:val="en-CA"/>
        </w:rPr>
        <w:lastRenderedPageBreak/>
        <w:t>On August 28, 2014, Supercell hosted an event where the training cost and time of the Wizard were reduced by half for a limited time. During this event, the image of the Wizard in the </w:t>
      </w:r>
      <w:hyperlink r:id="rId958" w:tooltip="Barracks" w:history="1">
        <w:r w:rsidRPr="00466FB6">
          <w:rPr>
            <w:rStyle w:val="Hyperlink"/>
            <w:lang w:val="en-CA"/>
          </w:rPr>
          <w:t>Barracks</w:t>
        </w:r>
      </w:hyperlink>
      <w:r w:rsidRPr="00466FB6">
        <w:rPr>
          <w:lang w:val="en-CA"/>
        </w:rPr>
        <w:t> showed the Wizard with his hair in an Afro and the fireball in his left hand was replaced with a rabbit. The silhouette of the Wizard in the battle results screen and the Laboratory screen also had the same changes. The image refers to the Clash of Clans commercial, featuring the Wizard.</w:t>
      </w:r>
    </w:p>
    <w:p w:rsidR="00466FB6" w:rsidRPr="00466FB6" w:rsidRDefault="00466FB6" w:rsidP="00466FB6">
      <w:pPr>
        <w:numPr>
          <w:ilvl w:val="1"/>
          <w:numId w:val="46"/>
        </w:numPr>
        <w:rPr>
          <w:lang w:val="en-CA"/>
        </w:rPr>
      </w:pPr>
      <w:r w:rsidRPr="00466FB6">
        <w:rPr>
          <w:lang w:val="en-CA"/>
        </w:rPr>
        <w:t>As of the 12 March 2013 update, the Wizard's attack now has a splash component. This increases their effectiveness against lower-health </w:t>
      </w:r>
      <w:hyperlink r:id="rId959" w:tooltip="Army" w:history="1">
        <w:r w:rsidRPr="00466FB6">
          <w:rPr>
            <w:rStyle w:val="Hyperlink"/>
            <w:lang w:val="en-CA"/>
          </w:rPr>
          <w:t>Troops</w:t>
        </w:r>
      </w:hyperlink>
      <w:r w:rsidRPr="00466FB6">
        <w:rPr>
          <w:lang w:val="en-CA"/>
        </w:rPr>
        <w:t> such as </w:t>
      </w:r>
      <w:hyperlink r:id="rId960" w:tooltip="Goblin" w:history="1">
        <w:r w:rsidRPr="00466FB6">
          <w:rPr>
            <w:rStyle w:val="Hyperlink"/>
            <w:lang w:val="en-CA"/>
          </w:rPr>
          <w:t>Goblins</w:t>
        </w:r>
      </w:hyperlink>
      <w:r w:rsidRPr="00466FB6">
        <w:rPr>
          <w:lang w:val="en-CA"/>
        </w:rPr>
        <w:t>, </w:t>
      </w:r>
      <w:hyperlink r:id="rId961" w:tooltip="Archer" w:history="1">
        <w:r w:rsidRPr="00466FB6">
          <w:rPr>
            <w:rStyle w:val="Hyperlink"/>
            <w:lang w:val="en-CA"/>
          </w:rPr>
          <w:t>Archers</w:t>
        </w:r>
      </w:hyperlink>
      <w:r w:rsidRPr="00466FB6">
        <w:rPr>
          <w:lang w:val="en-CA"/>
        </w:rPr>
        <w:t> and </w:t>
      </w:r>
      <w:hyperlink r:id="rId962" w:tooltip="Barbarian" w:history="1">
        <w:r w:rsidRPr="00466FB6">
          <w:rPr>
            <w:rStyle w:val="Hyperlink"/>
            <w:lang w:val="en-CA"/>
          </w:rPr>
          <w:t>Barbarians</w:t>
        </w:r>
      </w:hyperlink>
      <w:r w:rsidRPr="00466FB6">
        <w:rPr>
          <w:lang w:val="en-CA"/>
        </w:rPr>
        <w:t> as </w:t>
      </w:r>
      <w:hyperlink r:id="rId963" w:tooltip="Clan Castle" w:history="1">
        <w:r w:rsidRPr="00466FB6">
          <w:rPr>
            <w:rStyle w:val="Hyperlink"/>
            <w:lang w:val="en-CA"/>
          </w:rPr>
          <w:t>Clan Castle</w:t>
        </w:r>
      </w:hyperlink>
      <w:r w:rsidRPr="00466FB6">
        <w:rPr>
          <w:lang w:val="en-CA"/>
        </w:rPr>
        <w:t> </w:t>
      </w:r>
      <w:hyperlink r:id="rId964" w:tooltip="Army" w:history="1">
        <w:r w:rsidRPr="00466FB6">
          <w:rPr>
            <w:rStyle w:val="Hyperlink"/>
            <w:lang w:val="en-CA"/>
          </w:rPr>
          <w:t>Troops</w:t>
        </w:r>
      </w:hyperlink>
      <w:r w:rsidRPr="00466FB6">
        <w:rPr>
          <w:lang w:val="en-CA"/>
        </w:rPr>
        <w:t>.</w:t>
      </w:r>
    </w:p>
    <w:p w:rsidR="00466FB6" w:rsidRPr="00466FB6" w:rsidRDefault="00466FB6" w:rsidP="00466FB6">
      <w:pPr>
        <w:numPr>
          <w:ilvl w:val="1"/>
          <w:numId w:val="46"/>
        </w:numPr>
        <w:rPr>
          <w:lang w:val="en-CA"/>
        </w:rPr>
      </w:pPr>
      <w:r w:rsidRPr="00466FB6">
        <w:rPr>
          <w:lang w:val="en-CA"/>
        </w:rPr>
        <w:t>You can hear "HUZZAH!" every time an individual Wizard attacks. Some have speculated this to be the "magic word" he uses to cast his spells.</w:t>
      </w:r>
    </w:p>
    <w:p w:rsidR="00466FB6" w:rsidRPr="00466FB6" w:rsidRDefault="00466FB6" w:rsidP="00466FB6">
      <w:pPr>
        <w:numPr>
          <w:ilvl w:val="1"/>
          <w:numId w:val="46"/>
        </w:numPr>
        <w:rPr>
          <w:lang w:val="en-CA"/>
        </w:rPr>
      </w:pPr>
      <w:r w:rsidRPr="00466FB6">
        <w:rPr>
          <w:lang w:val="en-CA"/>
        </w:rPr>
        <w:t>Before the May 24th 2016 update, level 4 and above wizards shot out purple spell like projectiles. This was changed to purple fireballs.</w:t>
      </w:r>
    </w:p>
    <w:p w:rsidR="00466FB6" w:rsidRDefault="00466FB6" w:rsidP="00466FB6">
      <w:pPr>
        <w:numPr>
          <w:ilvl w:val="1"/>
          <w:numId w:val="46"/>
        </w:numPr>
        <w:rPr>
          <w:lang w:val="en-CA"/>
        </w:rPr>
      </w:pPr>
      <w:r w:rsidRPr="00466FB6">
        <w:rPr>
          <w:lang w:val="en-CA"/>
        </w:rPr>
        <w:t>On 25/8/17, the Wizard took the place of the </w:t>
      </w:r>
      <w:hyperlink r:id="rId965" w:tooltip="Witch" w:history="1">
        <w:r w:rsidRPr="00466FB6">
          <w:rPr>
            <w:rStyle w:val="Hyperlink"/>
            <w:lang w:val="en-CA"/>
          </w:rPr>
          <w:t>Witch</w:t>
        </w:r>
      </w:hyperlink>
      <w:r w:rsidRPr="00466FB6">
        <w:rPr>
          <w:lang w:val="en-CA"/>
        </w:rPr>
        <w:t> as the Home Village builder for the week, as the fourth troop type to be builders for the Home Village after the regular </w:t>
      </w:r>
      <w:hyperlink r:id="rId966" w:tooltip="Builder" w:history="1">
        <w:r w:rsidRPr="00466FB6">
          <w:rPr>
            <w:rStyle w:val="Hyperlink"/>
            <w:lang w:val="en-CA"/>
          </w:rPr>
          <w:t>Builder</w:t>
        </w:r>
      </w:hyperlink>
      <w:r w:rsidRPr="00466FB6">
        <w:rPr>
          <w:lang w:val="en-CA"/>
        </w:rPr>
        <w:t> left.</w:t>
      </w:r>
    </w:p>
    <w:p w:rsidR="00466FB6" w:rsidRPr="00466FB6" w:rsidRDefault="00466FB6" w:rsidP="00466FB6">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4"/>
        <w:gridCol w:w="1592"/>
        <w:gridCol w:w="1305"/>
        <w:gridCol w:w="1378"/>
        <w:gridCol w:w="1527"/>
        <w:gridCol w:w="1879"/>
        <w:gridCol w:w="1280"/>
      </w:tblGrid>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Preferred Target </w:t>
            </w:r>
            <w:r w:rsidRPr="00466FB6">
              <w:rPr>
                <w:b/>
                <w:bCs/>
                <w:noProof/>
                <w:lang w:val="en-CA"/>
              </w:rPr>
              <w:drawing>
                <wp:inline distT="0" distB="0" distL="0" distR="0">
                  <wp:extent cx="190500" cy="200025"/>
                  <wp:effectExtent l="0" t="0" r="0" b="9525"/>
                  <wp:docPr id="446" name="Picture 44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Attack Type </w:t>
            </w:r>
            <w:r w:rsidRPr="00466FB6">
              <w:rPr>
                <w:b/>
                <w:bCs/>
                <w:noProof/>
                <w:lang w:val="en-CA"/>
              </w:rPr>
              <w:drawing>
                <wp:inline distT="0" distB="0" distL="0" distR="0">
                  <wp:extent cx="285750" cy="209550"/>
                  <wp:effectExtent l="0" t="0" r="0" b="0"/>
                  <wp:docPr id="445" name="Picture 44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A02F7D" w:rsidP="00466FB6">
            <w:pPr>
              <w:rPr>
                <w:b/>
                <w:bCs/>
                <w:lang w:val="en-CA"/>
              </w:rPr>
            </w:pPr>
            <w:hyperlink r:id="rId967" w:tooltip="Army Camp/Home Village" w:history="1">
              <w:r w:rsidR="00466FB6" w:rsidRPr="00466FB6">
                <w:rPr>
                  <w:rStyle w:val="Hyperlink"/>
                  <w:b/>
                  <w:bCs/>
                  <w:lang w:val="en-CA"/>
                </w:rPr>
                <w:t>Housing Space</w:t>
              </w:r>
            </w:hyperlink>
            <w:r w:rsidR="00466FB6" w:rsidRPr="00466FB6">
              <w:rPr>
                <w:b/>
                <w:bCs/>
                <w:lang w:val="en-CA"/>
              </w:rPr>
              <w:t> </w:t>
            </w:r>
            <w:r w:rsidR="00466FB6" w:rsidRPr="00466FB6">
              <w:rPr>
                <w:b/>
                <w:bCs/>
                <w:noProof/>
                <w:lang w:val="en-CA"/>
              </w:rPr>
              <w:drawing>
                <wp:inline distT="0" distB="0" distL="0" distR="0">
                  <wp:extent cx="228600" cy="228600"/>
                  <wp:effectExtent l="0" t="0" r="0" b="0"/>
                  <wp:docPr id="444" name="Picture 44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A02F7D" w:rsidP="00466FB6">
            <w:pPr>
              <w:rPr>
                <w:b/>
                <w:bCs/>
                <w:lang w:val="en-CA"/>
              </w:rPr>
            </w:pPr>
            <w:hyperlink r:id="rId968" w:tooltip="Troop Movement Speed" w:history="1">
              <w:r w:rsidR="00466FB6" w:rsidRPr="00466FB6">
                <w:rPr>
                  <w:rStyle w:val="Hyperlink"/>
                  <w:b/>
                  <w:bCs/>
                  <w:lang w:val="en-CA"/>
                </w:rPr>
                <w:t>Movement Speed</w:t>
              </w:r>
            </w:hyperlink>
            <w:r w:rsidR="00466FB6" w:rsidRPr="00466FB6">
              <w:rPr>
                <w:b/>
                <w:bCs/>
                <w:lang w:val="en-CA"/>
              </w:rPr>
              <w:t> </w:t>
            </w:r>
            <w:r w:rsidR="00466FB6" w:rsidRPr="00466FB6">
              <w:rPr>
                <w:b/>
                <w:bCs/>
                <w:noProof/>
                <w:lang w:val="en-CA"/>
              </w:rPr>
              <w:drawing>
                <wp:inline distT="0" distB="0" distL="0" distR="0">
                  <wp:extent cx="247650" cy="200025"/>
                  <wp:effectExtent l="0" t="0" r="0" b="9525"/>
                  <wp:docPr id="443" name="Picture 44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Attack Speed </w:t>
            </w:r>
            <w:r w:rsidRPr="00466FB6">
              <w:rPr>
                <w:b/>
                <w:bCs/>
                <w:noProof/>
                <w:lang w:val="en-CA"/>
              </w:rPr>
              <w:drawing>
                <wp:inline distT="0" distB="0" distL="0" distR="0">
                  <wp:extent cx="381000" cy="190500"/>
                  <wp:effectExtent l="0" t="0" r="0" b="0"/>
                  <wp:docPr id="442" name="Picture 44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A02F7D" w:rsidP="00466FB6">
            <w:pPr>
              <w:rPr>
                <w:b/>
                <w:bCs/>
                <w:lang w:val="en-CA"/>
              </w:rPr>
            </w:pPr>
            <w:hyperlink r:id="rId969" w:tooltip="Barracks" w:history="1">
              <w:r w:rsidR="00466FB6" w:rsidRPr="00466FB6">
                <w:rPr>
                  <w:rStyle w:val="Hyperlink"/>
                  <w:b/>
                  <w:bCs/>
                  <w:lang w:val="en-CA"/>
                </w:rPr>
                <w:t>Barracks</w:t>
              </w:r>
            </w:hyperlink>
            <w:r w:rsidR="00466FB6" w:rsidRPr="00466FB6">
              <w:rPr>
                <w:b/>
                <w:bCs/>
                <w:lang w:val="en-CA"/>
              </w:rPr>
              <w:t> Level Required </w:t>
            </w:r>
            <w:r w:rsidR="00466FB6" w:rsidRPr="00466FB6">
              <w:rPr>
                <w:b/>
                <w:bCs/>
                <w:noProof/>
                <w:lang w:val="en-CA"/>
              </w:rPr>
              <w:drawing>
                <wp:inline distT="0" distB="0" distL="0" distR="0">
                  <wp:extent cx="247650" cy="238125"/>
                  <wp:effectExtent l="0" t="0" r="0" b="9525"/>
                  <wp:docPr id="441" name="Picture 441"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0"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Range </w:t>
            </w:r>
            <w:r w:rsidRPr="00466FB6">
              <w:rPr>
                <w:b/>
                <w:bCs/>
                <w:noProof/>
                <w:lang w:val="en-CA"/>
              </w:rPr>
              <w:drawing>
                <wp:inline distT="0" distB="0" distL="0" distR="0">
                  <wp:extent cx="285750" cy="133350"/>
                  <wp:effectExtent l="0" t="0" r="0" b="0"/>
                  <wp:docPr id="440" name="Picture 44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 tiles</w:t>
            </w:r>
          </w:p>
        </w:tc>
      </w:tr>
    </w:tbl>
    <w:p w:rsidR="00466FB6" w:rsidRPr="00466FB6" w:rsidRDefault="00466FB6" w:rsidP="00466FB6">
      <w:pPr>
        <w:rPr>
          <w:vanish/>
          <w:lang w:val="en-CA"/>
        </w:rPr>
      </w:pPr>
    </w:p>
    <w:p w:rsidR="00466FB6" w:rsidRDefault="00466FB6"/>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466FB6" w:rsidRPr="00466FB6" w:rsidTr="00466FB6">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Training Time of Wizards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Number of level 7 or higher </w:t>
            </w:r>
            <w:hyperlink r:id="rId970" w:tooltip="Barracks" w:history="1">
              <w:r w:rsidRPr="00466FB6">
                <w:rPr>
                  <w:rStyle w:val="Hyperlink"/>
                  <w:b/>
                  <w:bCs/>
                  <w:lang w:val="en-CA"/>
                </w:rPr>
                <w:t>Barracks</w:t>
              </w:r>
            </w:hyperlink>
            <w:r w:rsidRPr="00466FB6">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Training Time</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 minutes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 minute</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40 seconds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 seconds</w:t>
            </w:r>
          </w:p>
        </w:tc>
      </w:tr>
    </w:tbl>
    <w:p w:rsidR="00466FB6" w:rsidRPr="00466FB6" w:rsidRDefault="00466FB6" w:rsidP="00466FB6">
      <w:pPr>
        <w:rPr>
          <w:vanish/>
          <w:lang w:val="en-CA"/>
        </w:rPr>
      </w:pPr>
    </w:p>
    <w:p w:rsidR="00466FB6" w:rsidRDefault="00466FB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Level </w:t>
            </w:r>
            <w:r w:rsidRPr="00466FB6">
              <w:rPr>
                <w:b/>
                <w:bCs/>
                <w:noProof/>
                <w:lang w:val="en-CA"/>
              </w:rPr>
              <w:drawing>
                <wp:inline distT="0" distB="0" distL="0" distR="0">
                  <wp:extent cx="161925" cy="171450"/>
                  <wp:effectExtent l="0" t="0" r="9525" b="0"/>
                  <wp:docPr id="439" name="Picture 43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Damage per Second </w:t>
            </w:r>
            <w:r w:rsidRPr="00466FB6">
              <w:rPr>
                <w:b/>
                <w:bCs/>
                <w:noProof/>
                <w:lang w:val="en-CA"/>
              </w:rPr>
              <w:drawing>
                <wp:inline distT="0" distB="0" distL="0" distR="0">
                  <wp:extent cx="266700" cy="247650"/>
                  <wp:effectExtent l="0" t="0" r="0" b="0"/>
                  <wp:docPr id="438" name="Picture 43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3"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Damage per Attack </w:t>
            </w:r>
            <w:r w:rsidRPr="00466FB6">
              <w:rPr>
                <w:b/>
                <w:bCs/>
                <w:noProof/>
                <w:lang w:val="en-CA"/>
              </w:rPr>
              <w:drawing>
                <wp:inline distT="0" distB="0" distL="0" distR="0">
                  <wp:extent cx="266700" cy="247650"/>
                  <wp:effectExtent l="0" t="0" r="0" b="0"/>
                  <wp:docPr id="437" name="Picture 43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Hitpoints </w:t>
            </w:r>
            <w:r w:rsidRPr="00466FB6">
              <w:rPr>
                <w:b/>
                <w:bCs/>
                <w:noProof/>
                <w:lang w:val="en-CA"/>
              </w:rPr>
              <w:drawing>
                <wp:inline distT="0" distB="0" distL="0" distR="0">
                  <wp:extent cx="190500" cy="180975"/>
                  <wp:effectExtent l="0" t="0" r="0" b="9525"/>
                  <wp:docPr id="436" name="Picture 43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A02F7D" w:rsidP="00466FB6">
            <w:pPr>
              <w:rPr>
                <w:b/>
                <w:bCs/>
                <w:lang w:val="en-CA"/>
              </w:rPr>
            </w:pPr>
            <w:hyperlink r:id="rId971" w:anchor="Elixir" w:tooltip="Resources" w:history="1">
              <w:r w:rsidR="00466FB6" w:rsidRPr="00466FB6">
                <w:rPr>
                  <w:rStyle w:val="Hyperlink"/>
                  <w:b/>
                  <w:bCs/>
                  <w:lang w:val="en-CA"/>
                </w:rPr>
                <w:t>Training Cost</w:t>
              </w:r>
            </w:hyperlink>
            <w:r w:rsidR="00466FB6" w:rsidRPr="00466FB6">
              <w:rPr>
                <w:b/>
                <w:bCs/>
                <w:lang w:val="en-CA"/>
              </w:rPr>
              <w:t> </w:t>
            </w:r>
            <w:r w:rsidR="00466FB6" w:rsidRPr="00466FB6">
              <w:rPr>
                <w:b/>
                <w:bCs/>
                <w:noProof/>
                <w:lang w:val="en-CA"/>
              </w:rPr>
              <w:drawing>
                <wp:inline distT="0" distB="0" distL="0" distR="0">
                  <wp:extent cx="171450" cy="190500"/>
                  <wp:effectExtent l="0" t="0" r="0" b="0"/>
                  <wp:docPr id="435" name="Picture 43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A02F7D" w:rsidP="00466FB6">
            <w:pPr>
              <w:rPr>
                <w:b/>
                <w:bCs/>
                <w:lang w:val="en-CA"/>
              </w:rPr>
            </w:pPr>
            <w:hyperlink r:id="rId972" w:anchor="Elixir" w:tooltip="Resources" w:history="1">
              <w:r w:rsidR="00466FB6" w:rsidRPr="00466FB6">
                <w:rPr>
                  <w:rStyle w:val="Hyperlink"/>
                  <w:b/>
                  <w:bCs/>
                  <w:lang w:val="en-CA"/>
                </w:rPr>
                <w:t>Research Cost</w:t>
              </w:r>
            </w:hyperlink>
            <w:r w:rsidR="00466FB6" w:rsidRPr="00466FB6">
              <w:rPr>
                <w:b/>
                <w:bCs/>
                <w:lang w:val="en-CA"/>
              </w:rPr>
              <w:t> </w:t>
            </w:r>
            <w:r w:rsidR="00466FB6" w:rsidRPr="00466FB6">
              <w:rPr>
                <w:b/>
                <w:bCs/>
                <w:noProof/>
                <w:lang w:val="en-CA"/>
              </w:rPr>
              <w:drawing>
                <wp:inline distT="0" distB="0" distL="0" distR="0">
                  <wp:extent cx="171450" cy="190500"/>
                  <wp:effectExtent l="0" t="0" r="0" b="0"/>
                  <wp:docPr id="434" name="Picture 43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A02F7D" w:rsidP="00466FB6">
            <w:pPr>
              <w:rPr>
                <w:b/>
                <w:bCs/>
                <w:lang w:val="en-CA"/>
              </w:rPr>
            </w:pPr>
            <w:hyperlink r:id="rId973" w:tooltip="Laboratory" w:history="1">
              <w:r w:rsidR="00466FB6" w:rsidRPr="00466FB6">
                <w:rPr>
                  <w:rStyle w:val="Hyperlink"/>
                  <w:b/>
                  <w:bCs/>
                  <w:lang w:val="en-CA"/>
                </w:rPr>
                <w:t>Laboratory</w:t>
              </w:r>
            </w:hyperlink>
            <w:r w:rsidR="00466FB6" w:rsidRPr="00466FB6">
              <w:rPr>
                <w:b/>
                <w:bCs/>
                <w:lang w:val="en-CA"/>
              </w:rPr>
              <w:t> Level Required </w:t>
            </w:r>
            <w:r w:rsidR="00466FB6" w:rsidRPr="00466FB6">
              <w:rPr>
                <w:b/>
                <w:bCs/>
                <w:noProof/>
                <w:lang w:val="en-CA"/>
              </w:rPr>
              <w:drawing>
                <wp:inline distT="0" distB="0" distL="0" distR="0">
                  <wp:extent cx="247650" cy="257175"/>
                  <wp:effectExtent l="0" t="0" r="0" b="9525"/>
                  <wp:docPr id="433" name="Picture 433"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8"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A02F7D" w:rsidP="00466FB6">
            <w:pPr>
              <w:rPr>
                <w:b/>
                <w:bCs/>
                <w:lang w:val="en-CA"/>
              </w:rPr>
            </w:pPr>
            <w:hyperlink r:id="rId974" w:tooltip="Laboratory" w:history="1">
              <w:r w:rsidR="00466FB6" w:rsidRPr="00466FB6">
                <w:rPr>
                  <w:rStyle w:val="Hyperlink"/>
                  <w:b/>
                  <w:bCs/>
                  <w:lang w:val="en-CA"/>
                </w:rPr>
                <w:t>Research Time</w:t>
              </w:r>
            </w:hyperlink>
            <w:r w:rsidR="00466FB6" w:rsidRPr="00466FB6">
              <w:rPr>
                <w:b/>
                <w:bCs/>
                <w:lang w:val="en-CA"/>
              </w:rPr>
              <w:t> </w:t>
            </w:r>
            <w:r w:rsidR="00466FB6" w:rsidRPr="00466FB6">
              <w:rPr>
                <w:b/>
                <w:bCs/>
                <w:noProof/>
                <w:lang w:val="en-CA"/>
              </w:rPr>
              <w:drawing>
                <wp:inline distT="0" distB="0" distL="0" distR="0">
                  <wp:extent cx="171450" cy="200025"/>
                  <wp:effectExtent l="0" t="0" r="0" b="9525"/>
                  <wp:docPr id="432" name="Picture 43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12 hours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1d 12h</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14 days</w:t>
            </w:r>
          </w:p>
        </w:tc>
      </w:tr>
    </w:tbl>
    <w:p w:rsidR="00466FB6" w:rsidRPr="00466FB6" w:rsidRDefault="00466FB6" w:rsidP="00466FB6"/>
    <w:p w:rsidR="00CF71AC" w:rsidRDefault="00CF71AC" w:rsidP="00CF71AC"/>
    <w:p w:rsidR="00CF71AC" w:rsidRDefault="00CF71AC" w:rsidP="00B1023A">
      <w:pPr>
        <w:pStyle w:val="Heading2"/>
      </w:pPr>
      <w:r>
        <w:lastRenderedPageBreak/>
        <w:t>Healer</w:t>
      </w:r>
    </w:p>
    <w:p w:rsidR="00D12A6B" w:rsidRDefault="00D12A6B" w:rsidP="00D12A6B"/>
    <w:p w:rsidR="00D12A6B" w:rsidRPr="00D12A6B" w:rsidRDefault="00D12A6B" w:rsidP="00D12A6B">
      <w:pPr>
        <w:rPr>
          <w:lang w:val="en-CA"/>
        </w:rPr>
      </w:pPr>
      <w:r w:rsidRPr="00D12A6B">
        <w:rPr>
          <w:noProof/>
          <w:lang w:val="en-CA"/>
        </w:rPr>
        <w:drawing>
          <wp:inline distT="0" distB="0" distL="0" distR="0">
            <wp:extent cx="2133600" cy="2381250"/>
            <wp:effectExtent l="0" t="0" r="0" b="0"/>
            <wp:docPr id="494" name="Picture 494" descr="Heal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8" descr="Healer info"/>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2133600" cy="2381250"/>
                    </a:xfrm>
                    <a:prstGeom prst="rect">
                      <a:avLst/>
                    </a:prstGeom>
                    <a:noFill/>
                    <a:ln>
                      <a:noFill/>
                    </a:ln>
                  </pic:spPr>
                </pic:pic>
              </a:graphicData>
            </a:graphic>
          </wp:inline>
        </w:drawing>
      </w:r>
    </w:p>
    <w:p w:rsidR="00D12A6B" w:rsidRPr="00D12A6B" w:rsidRDefault="00D12A6B" w:rsidP="00D12A6B">
      <w:pPr>
        <w:rPr>
          <w:lang w:val="en-CA"/>
        </w:rPr>
      </w:pPr>
      <w:r w:rsidRPr="00D12A6B">
        <w:rPr>
          <w:b/>
          <w:bCs/>
          <w:i/>
          <w:iCs/>
          <w:lang w:val="en-CA"/>
        </w:rPr>
        <w:t>"This majestic creature lives to protect and aid her fellow </w:t>
      </w:r>
      <w:hyperlink r:id="rId976" w:tooltip="Army" w:history="1">
        <w:r w:rsidRPr="00D12A6B">
          <w:rPr>
            <w:rStyle w:val="Hyperlink"/>
            <w:b/>
            <w:bCs/>
            <w:i/>
            <w:iCs/>
            <w:lang w:val="en-CA"/>
          </w:rPr>
          <w:t>troops</w:t>
        </w:r>
      </w:hyperlink>
      <w:r w:rsidRPr="00D12A6B">
        <w:rPr>
          <w:b/>
          <w:bCs/>
          <w:i/>
          <w:iCs/>
          <w:lang w:val="en-CA"/>
        </w:rPr>
        <w:t>. Any army is improved with her healing support, but make sure to protect her from </w:t>
      </w:r>
      <w:hyperlink r:id="rId977" w:tooltip="Air Defense" w:history="1">
        <w:r w:rsidRPr="00D12A6B">
          <w:rPr>
            <w:rStyle w:val="Hyperlink"/>
            <w:b/>
            <w:bCs/>
            <w:i/>
            <w:iCs/>
            <w:lang w:val="en-CA"/>
          </w:rPr>
          <w:t>air defenses</w:t>
        </w:r>
      </w:hyperlink>
      <w:r w:rsidRPr="00D12A6B">
        <w:rPr>
          <w:b/>
          <w:bCs/>
          <w:i/>
          <w:iCs/>
          <w:lang w:val="en-CA"/>
        </w:rPr>
        <w:t>!"</w:t>
      </w:r>
    </w:p>
    <w:p w:rsidR="00D12A6B" w:rsidRPr="00D12A6B" w:rsidRDefault="00A02F7D" w:rsidP="00D12A6B">
      <w:pPr>
        <w:rPr>
          <w:lang w:val="en-CA"/>
        </w:rPr>
      </w:pPr>
      <w:r>
        <w:rPr>
          <w:lang w:val="en-CA"/>
        </w:rPr>
        <w:pict>
          <v:rect id="_x0000_i1078"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5"/>
        <w:gridCol w:w="1860"/>
        <w:gridCol w:w="1860"/>
        <w:gridCol w:w="1875"/>
      </w:tblGrid>
      <w:tr w:rsidR="00D12A6B" w:rsidRPr="00D12A6B" w:rsidTr="00D12A6B">
        <w:trPr>
          <w:tblCellSpacing w:w="15" w:type="dxa"/>
        </w:trPr>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3" name="Picture 493" descr="Hea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descr="Healer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2" name="Picture 492" descr="Heal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descr="Healer3"/>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1" name="Picture 491" descr="Heal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2" descr="Healer4"/>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0" name="Picture 490" descr="Heal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 descr="Healer5"/>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r>
      <w:tr w:rsidR="00D12A6B" w:rsidRPr="00D12A6B" w:rsidTr="00D12A6B">
        <w:trPr>
          <w:tblCellSpacing w:w="15" w:type="dxa"/>
        </w:trPr>
        <w:tc>
          <w:tcPr>
            <w:tcW w:w="0" w:type="auto"/>
            <w:shd w:val="clear" w:color="auto" w:fill="281434"/>
            <w:vAlign w:val="center"/>
            <w:hideMark/>
          </w:tcPr>
          <w:p w:rsidR="00D12A6B" w:rsidRPr="00D12A6B" w:rsidRDefault="00D12A6B" w:rsidP="00D12A6B">
            <w:pPr>
              <w:rPr>
                <w:lang w:val="en-CA"/>
              </w:rPr>
            </w:pPr>
            <w:r w:rsidRPr="00D12A6B">
              <w:rPr>
                <w:b/>
                <w:bCs/>
                <w:lang w:val="en-CA"/>
              </w:rPr>
              <w:t>Level 1 &amp; 2</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3</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4</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5</w:t>
            </w:r>
          </w:p>
        </w:tc>
      </w:tr>
    </w:tbl>
    <w:p w:rsidR="00D12A6B" w:rsidRPr="00D12A6B" w:rsidRDefault="00A02F7D" w:rsidP="00D12A6B">
      <w:pPr>
        <w:rPr>
          <w:lang w:val="en-CA"/>
        </w:rPr>
      </w:pPr>
      <w:r>
        <w:rPr>
          <w:lang w:val="en-CA"/>
        </w:rPr>
        <w:pict>
          <v:rect id="_x0000_i1079" style="width:0;height:1.5pt" o:hralign="center" o:hrstd="t" o:hrnoshade="t" o:hr="t" fillcolor="#3a3a3a" stroked="f"/>
        </w:pict>
      </w:r>
    </w:p>
    <w:p w:rsidR="00D12A6B" w:rsidRPr="00D12A6B" w:rsidRDefault="00D12A6B" w:rsidP="00D12A6B">
      <w:pPr>
        <w:numPr>
          <w:ilvl w:val="0"/>
          <w:numId w:val="47"/>
        </w:numPr>
        <w:rPr>
          <w:lang w:val="en-CA"/>
        </w:rPr>
      </w:pPr>
      <w:r w:rsidRPr="00D12A6B">
        <w:rPr>
          <w:b/>
          <w:bCs/>
          <w:lang w:val="en-CA"/>
        </w:rPr>
        <w:t>Summary</w:t>
      </w:r>
    </w:p>
    <w:p w:rsidR="00D12A6B" w:rsidRPr="00D12A6B" w:rsidRDefault="00D12A6B" w:rsidP="00D12A6B">
      <w:pPr>
        <w:numPr>
          <w:ilvl w:val="1"/>
          <w:numId w:val="47"/>
        </w:numPr>
        <w:rPr>
          <w:lang w:val="en-CA"/>
        </w:rPr>
      </w:pPr>
      <w:r w:rsidRPr="00D12A6B">
        <w:rPr>
          <w:lang w:val="en-CA"/>
        </w:rPr>
        <w:t>The Healer is a flying unit. She is the only </w:t>
      </w:r>
      <w:hyperlink r:id="rId982" w:tooltip="Army" w:history="1">
        <w:r w:rsidRPr="00D12A6B">
          <w:rPr>
            <w:rStyle w:val="Hyperlink"/>
            <w:lang w:val="en-CA"/>
          </w:rPr>
          <w:t>troop</w:t>
        </w:r>
      </w:hyperlink>
      <w:r w:rsidRPr="00D12A6B">
        <w:rPr>
          <w:lang w:val="en-CA"/>
        </w:rPr>
        <w:t> with no attacking/offensive capability, but can heal any ground </w:t>
      </w:r>
      <w:hyperlink r:id="rId983" w:tooltip="Army" w:history="1">
        <w:r w:rsidRPr="00D12A6B">
          <w:rPr>
            <w:rStyle w:val="Hyperlink"/>
            <w:lang w:val="en-CA"/>
          </w:rPr>
          <w:t>Troops</w:t>
        </w:r>
      </w:hyperlink>
      <w:r w:rsidRPr="00D12A6B">
        <w:rPr>
          <w:lang w:val="en-CA"/>
        </w:rPr>
        <w:t>, except when she is defending as a </w:t>
      </w:r>
      <w:hyperlink r:id="rId984" w:tooltip="Clan Castle" w:history="1">
        <w:r w:rsidRPr="00D12A6B">
          <w:rPr>
            <w:rStyle w:val="Hyperlink"/>
            <w:lang w:val="en-CA"/>
          </w:rPr>
          <w:t>Clan Castle</w:t>
        </w:r>
      </w:hyperlink>
      <w:r w:rsidRPr="00D12A6B">
        <w:rPr>
          <w:lang w:val="en-CA"/>
        </w:rPr>
        <w:t> </w:t>
      </w:r>
      <w:hyperlink r:id="rId985" w:tooltip="Army" w:history="1">
        <w:r w:rsidRPr="00D12A6B">
          <w:rPr>
            <w:rStyle w:val="Hyperlink"/>
            <w:lang w:val="en-CA"/>
          </w:rPr>
          <w:t>troop</w:t>
        </w:r>
      </w:hyperlink>
      <w:r w:rsidRPr="00D12A6B">
        <w:rPr>
          <w:lang w:val="en-CA"/>
        </w:rPr>
        <w:t> (in which case she heals injured </w:t>
      </w:r>
      <w:hyperlink r:id="rId986" w:tooltip="Clan Castle" w:history="1">
        <w:r w:rsidRPr="00D12A6B">
          <w:rPr>
            <w:rStyle w:val="Hyperlink"/>
            <w:lang w:val="en-CA"/>
          </w:rPr>
          <w:t>Clan Castle</w:t>
        </w:r>
      </w:hyperlink>
      <w:r w:rsidRPr="00D12A6B">
        <w:rPr>
          <w:lang w:val="en-CA"/>
        </w:rPr>
        <w:t> </w:t>
      </w:r>
      <w:hyperlink r:id="rId987" w:tooltip="Army" w:history="1">
        <w:r w:rsidRPr="00D12A6B">
          <w:rPr>
            <w:rStyle w:val="Hyperlink"/>
            <w:lang w:val="en-CA"/>
          </w:rPr>
          <w:t>Troops</w:t>
        </w:r>
      </w:hyperlink>
      <w:r w:rsidRPr="00D12A6B">
        <w:rPr>
          <w:lang w:val="en-CA"/>
        </w:rPr>
        <w:t> and </w:t>
      </w:r>
      <w:hyperlink r:id="rId988" w:tooltip="Heroes" w:history="1">
        <w:r w:rsidRPr="00D12A6B">
          <w:rPr>
            <w:rStyle w:val="Hyperlink"/>
            <w:lang w:val="en-CA"/>
          </w:rPr>
          <w:t>heroes</w:t>
        </w:r>
      </w:hyperlink>
      <w:r w:rsidRPr="00D12A6B">
        <w:rPr>
          <w:lang w:val="en-CA"/>
        </w:rPr>
        <w:t>).</w:t>
      </w:r>
    </w:p>
    <w:p w:rsidR="00D12A6B" w:rsidRPr="00D12A6B" w:rsidRDefault="00D12A6B" w:rsidP="00D12A6B">
      <w:pPr>
        <w:numPr>
          <w:ilvl w:val="1"/>
          <w:numId w:val="47"/>
        </w:numPr>
        <w:rPr>
          <w:lang w:val="en-CA"/>
        </w:rPr>
      </w:pPr>
      <w:r w:rsidRPr="00D12A6B">
        <w:rPr>
          <w:lang w:val="en-CA"/>
        </w:rPr>
        <w:t>When the Healer is deployed, a pulsating circular aura appears around her. If all units have full health, she will start healing the closest </w:t>
      </w:r>
      <w:hyperlink r:id="rId989" w:tooltip="Army" w:history="1">
        <w:r w:rsidRPr="00D12A6B">
          <w:rPr>
            <w:rStyle w:val="Hyperlink"/>
            <w:lang w:val="en-CA"/>
          </w:rPr>
          <w:t>troops</w:t>
        </w:r>
      </w:hyperlink>
      <w:r w:rsidRPr="00D12A6B">
        <w:rPr>
          <w:lang w:val="en-CA"/>
        </w:rPr>
        <w:t> (although it will have no effect on the healed </w:t>
      </w:r>
      <w:hyperlink r:id="rId990" w:tooltip="Army" w:history="1">
        <w:r w:rsidRPr="00D12A6B">
          <w:rPr>
            <w:rStyle w:val="Hyperlink"/>
            <w:lang w:val="en-CA"/>
          </w:rPr>
          <w:t>troops</w:t>
        </w:r>
      </w:hyperlink>
      <w:r w:rsidRPr="00D12A6B">
        <w:rPr>
          <w:lang w:val="en-CA"/>
        </w:rPr>
        <w:t>). Should a </w:t>
      </w:r>
      <w:hyperlink r:id="rId991" w:tooltip="Category:Ground Troops" w:history="1">
        <w:r w:rsidRPr="00D12A6B">
          <w:rPr>
            <w:rStyle w:val="Hyperlink"/>
            <w:lang w:val="en-CA"/>
          </w:rPr>
          <w:t>ground troop</w:t>
        </w:r>
      </w:hyperlink>
      <w:r w:rsidRPr="00D12A6B">
        <w:rPr>
          <w:lang w:val="en-CA"/>
        </w:rPr>
        <w:t> be damaged by a </w:t>
      </w:r>
      <w:hyperlink r:id="rId992" w:tooltip="Defensive Buildings" w:history="1">
        <w:r w:rsidRPr="00D12A6B">
          <w:rPr>
            <w:rStyle w:val="Hyperlink"/>
            <w:lang w:val="en-CA"/>
          </w:rPr>
          <w:t>Defense</w:t>
        </w:r>
      </w:hyperlink>
      <w:r w:rsidRPr="00D12A6B">
        <w:rPr>
          <w:lang w:val="en-CA"/>
        </w:rPr>
        <w:t>, she will fly over and start healing.</w:t>
      </w:r>
    </w:p>
    <w:p w:rsidR="00D12A6B" w:rsidRPr="00D12A6B" w:rsidRDefault="00D12A6B" w:rsidP="00D12A6B">
      <w:pPr>
        <w:numPr>
          <w:ilvl w:val="1"/>
          <w:numId w:val="47"/>
        </w:numPr>
        <w:rPr>
          <w:lang w:val="en-CA"/>
        </w:rPr>
      </w:pPr>
      <w:r w:rsidRPr="00D12A6B">
        <w:rPr>
          <w:lang w:val="en-CA"/>
        </w:rPr>
        <w:t>Note that Healers will </w:t>
      </w:r>
      <w:r w:rsidRPr="00D12A6B">
        <w:rPr>
          <w:b/>
          <w:bCs/>
          <w:lang w:val="en-CA"/>
        </w:rPr>
        <w:t>not</w:t>
      </w:r>
      <w:r w:rsidRPr="00D12A6B">
        <w:rPr>
          <w:lang w:val="en-CA"/>
        </w:rPr>
        <w:t> heal flying units (other Healers, </w:t>
      </w:r>
      <w:hyperlink r:id="rId993" w:tooltip="Dragon" w:history="1">
        <w:r w:rsidRPr="00D12A6B">
          <w:rPr>
            <w:rStyle w:val="Hyperlink"/>
            <w:lang w:val="en-CA"/>
          </w:rPr>
          <w:t>Dragons</w:t>
        </w:r>
      </w:hyperlink>
      <w:r w:rsidRPr="00D12A6B">
        <w:rPr>
          <w:lang w:val="en-CA"/>
        </w:rPr>
        <w:t>, </w:t>
      </w:r>
      <w:hyperlink r:id="rId994" w:tooltip="Balloon" w:history="1">
        <w:r w:rsidRPr="00D12A6B">
          <w:rPr>
            <w:rStyle w:val="Hyperlink"/>
            <w:lang w:val="en-CA"/>
          </w:rPr>
          <w:t>Balloons</w:t>
        </w:r>
      </w:hyperlink>
      <w:r w:rsidRPr="00D12A6B">
        <w:rPr>
          <w:lang w:val="en-CA"/>
        </w:rPr>
        <w:t>, </w:t>
      </w:r>
      <w:hyperlink r:id="rId995" w:tooltip="Minion" w:history="1">
        <w:r w:rsidRPr="00D12A6B">
          <w:rPr>
            <w:rStyle w:val="Hyperlink"/>
            <w:lang w:val="en-CA"/>
          </w:rPr>
          <w:t>Minions</w:t>
        </w:r>
      </w:hyperlink>
      <w:r w:rsidRPr="00D12A6B">
        <w:rPr>
          <w:lang w:val="en-CA"/>
        </w:rPr>
        <w:t>, </w:t>
      </w:r>
      <w:hyperlink r:id="rId996" w:tooltip="Lava Hound" w:history="1">
        <w:r w:rsidRPr="00D12A6B">
          <w:rPr>
            <w:rStyle w:val="Hyperlink"/>
            <w:lang w:val="en-CA"/>
          </w:rPr>
          <w:t>Lava Hounds</w:t>
        </w:r>
      </w:hyperlink>
      <w:r w:rsidRPr="00D12A6B">
        <w:rPr>
          <w:lang w:val="en-CA"/>
        </w:rPr>
        <w:t>, </w:t>
      </w:r>
      <w:hyperlink r:id="rId997" w:tooltip="Baby Dragon/Home Village" w:history="1">
        <w:r w:rsidRPr="00D12A6B">
          <w:rPr>
            <w:rStyle w:val="Hyperlink"/>
            <w:lang w:val="en-CA"/>
          </w:rPr>
          <w:t>Baby Dragons</w:t>
        </w:r>
      </w:hyperlink>
      <w:r w:rsidRPr="00D12A6B">
        <w:rPr>
          <w:lang w:val="en-CA"/>
        </w:rPr>
        <w:t> etc.), unlike a </w:t>
      </w:r>
      <w:hyperlink r:id="rId998" w:tooltip="Healing Spell" w:history="1">
        <w:r w:rsidRPr="00D12A6B">
          <w:rPr>
            <w:rStyle w:val="Hyperlink"/>
            <w:lang w:val="en-CA"/>
          </w:rPr>
          <w:t>Healing Spell</w:t>
        </w:r>
      </w:hyperlink>
      <w:r w:rsidRPr="00D12A6B">
        <w:rPr>
          <w:lang w:val="en-CA"/>
        </w:rPr>
        <w:t> which heals every kind of </w:t>
      </w:r>
      <w:hyperlink r:id="rId999" w:tooltip="Army" w:history="1">
        <w:r w:rsidRPr="00D12A6B">
          <w:rPr>
            <w:rStyle w:val="Hyperlink"/>
            <w:lang w:val="en-CA"/>
          </w:rPr>
          <w:t>troop</w:t>
        </w:r>
      </w:hyperlink>
      <w:r w:rsidRPr="00D12A6B">
        <w:rPr>
          <w:lang w:val="en-CA"/>
        </w:rPr>
        <w:t>.</w:t>
      </w:r>
    </w:p>
    <w:p w:rsidR="00D12A6B" w:rsidRPr="00D12A6B" w:rsidRDefault="00D12A6B" w:rsidP="00D12A6B">
      <w:pPr>
        <w:numPr>
          <w:ilvl w:val="1"/>
          <w:numId w:val="47"/>
        </w:numPr>
        <w:rPr>
          <w:lang w:val="en-CA"/>
        </w:rPr>
      </w:pPr>
      <w:r w:rsidRPr="00D12A6B">
        <w:rPr>
          <w:lang w:val="en-CA"/>
        </w:rPr>
        <w:t>Note that Healers will heal </w:t>
      </w:r>
      <w:hyperlink r:id="rId1000" w:tooltip="Heroes" w:history="1">
        <w:r w:rsidRPr="00D12A6B">
          <w:rPr>
            <w:rStyle w:val="Hyperlink"/>
            <w:lang w:val="en-CA"/>
          </w:rPr>
          <w:t>Heroes</w:t>
        </w:r>
      </w:hyperlink>
      <w:r w:rsidRPr="00D12A6B">
        <w:rPr>
          <w:lang w:val="en-CA"/>
        </w:rPr>
        <w:t> at a reduced rate of only 55% of her normal healing rate; keep this in mind if you want to use Healers with your Heroes.</w:t>
      </w:r>
    </w:p>
    <w:p w:rsidR="00D12A6B" w:rsidRPr="00D12A6B" w:rsidRDefault="00D12A6B" w:rsidP="00D12A6B">
      <w:pPr>
        <w:numPr>
          <w:ilvl w:val="1"/>
          <w:numId w:val="47"/>
        </w:numPr>
        <w:rPr>
          <w:lang w:val="en-CA"/>
        </w:rPr>
      </w:pPr>
      <w:r w:rsidRPr="00D12A6B">
        <w:rPr>
          <w:lang w:val="en-CA"/>
        </w:rPr>
        <w:t>Healers cannot attack at all. They are completely unable to defend themselves, and will totally ignore any enemy </w:t>
      </w:r>
      <w:hyperlink r:id="rId1001" w:tooltip="Buildings" w:history="1">
        <w:r w:rsidRPr="00D12A6B">
          <w:rPr>
            <w:rStyle w:val="Hyperlink"/>
            <w:lang w:val="en-CA"/>
          </w:rPr>
          <w:t>buildings</w:t>
        </w:r>
      </w:hyperlink>
      <w:r w:rsidRPr="00D12A6B">
        <w:rPr>
          <w:lang w:val="en-CA"/>
        </w:rPr>
        <w:t> or </w:t>
      </w:r>
      <w:hyperlink r:id="rId1002" w:tooltip="Troops" w:history="1">
        <w:r w:rsidRPr="00D12A6B">
          <w:rPr>
            <w:rStyle w:val="Hyperlink"/>
            <w:lang w:val="en-CA"/>
          </w:rPr>
          <w:t>troops</w:t>
        </w:r>
      </w:hyperlink>
      <w:r w:rsidRPr="00D12A6B">
        <w:rPr>
          <w:lang w:val="en-CA"/>
        </w:rPr>
        <w:t> attacking them. If they have no target to heal, they will simply remain stationary even if they are taking damage.</w:t>
      </w:r>
    </w:p>
    <w:p w:rsidR="00D12A6B" w:rsidRPr="00D12A6B" w:rsidRDefault="00D12A6B" w:rsidP="00D12A6B">
      <w:pPr>
        <w:numPr>
          <w:ilvl w:val="1"/>
          <w:numId w:val="47"/>
        </w:numPr>
        <w:rPr>
          <w:lang w:val="en-CA"/>
        </w:rPr>
      </w:pPr>
      <w:r w:rsidRPr="00D12A6B">
        <w:rPr>
          <w:lang w:val="en-CA"/>
        </w:rPr>
        <w:t>Unlike all other troops, Healers are measured in healing per second (abbreviated as HPS; stated in-game as "Heal"), rather than in damage per second.</w:t>
      </w:r>
    </w:p>
    <w:p w:rsidR="00D12A6B" w:rsidRPr="00D12A6B" w:rsidRDefault="00A02F7D" w:rsidP="00D12A6B">
      <w:pPr>
        <w:rPr>
          <w:lang w:val="en-CA"/>
        </w:rPr>
      </w:pPr>
      <w:r>
        <w:rPr>
          <w:lang w:val="en-CA"/>
        </w:rPr>
        <w:pict>
          <v:rect id="_x0000_i1080" style="width:0;height:1.5pt" o:hralign="center" o:hrstd="t" o:hrnoshade="t" o:hr="t" fillcolor="#3a3a3a" stroked="f"/>
        </w:pict>
      </w:r>
    </w:p>
    <w:p w:rsidR="00D12A6B" w:rsidRPr="00D12A6B" w:rsidRDefault="00D12A6B" w:rsidP="00D12A6B">
      <w:pPr>
        <w:numPr>
          <w:ilvl w:val="0"/>
          <w:numId w:val="48"/>
        </w:numPr>
        <w:rPr>
          <w:lang w:val="en-CA"/>
        </w:rPr>
      </w:pPr>
      <w:r w:rsidRPr="00D12A6B">
        <w:rPr>
          <w:b/>
          <w:bCs/>
          <w:lang w:val="en-CA"/>
        </w:rPr>
        <w:t>Offensive Strategy</w:t>
      </w:r>
    </w:p>
    <w:p w:rsidR="00D12A6B" w:rsidRPr="00D12A6B" w:rsidRDefault="00D12A6B" w:rsidP="00D12A6B">
      <w:pPr>
        <w:numPr>
          <w:ilvl w:val="1"/>
          <w:numId w:val="48"/>
        </w:numPr>
        <w:rPr>
          <w:lang w:val="en-CA"/>
        </w:rPr>
      </w:pPr>
      <w:r w:rsidRPr="00D12A6B">
        <w:rPr>
          <w:lang w:val="en-CA"/>
        </w:rPr>
        <w:t>A Healer does not last long if she is in the range of an </w:t>
      </w:r>
      <w:hyperlink r:id="rId1003" w:tooltip="Air Defense" w:history="1">
        <w:r w:rsidRPr="00D12A6B">
          <w:rPr>
            <w:rStyle w:val="Hyperlink"/>
            <w:lang w:val="en-CA"/>
          </w:rPr>
          <w:t>Air Defense</w:t>
        </w:r>
      </w:hyperlink>
      <w:r w:rsidRPr="00D12A6B">
        <w:rPr>
          <w:lang w:val="en-CA"/>
        </w:rPr>
        <w:t>, so make sure you destroy the </w:t>
      </w:r>
      <w:hyperlink r:id="rId1004" w:tooltip="Air Defense" w:history="1">
        <w:r w:rsidRPr="00D12A6B">
          <w:rPr>
            <w:rStyle w:val="Hyperlink"/>
            <w:lang w:val="en-CA"/>
          </w:rPr>
          <w:t>Air Defenses</w:t>
        </w:r>
      </w:hyperlink>
      <w:r w:rsidRPr="00D12A6B">
        <w:rPr>
          <w:lang w:val="en-CA"/>
        </w:rPr>
        <w:t> first or otherwise occupy them before sending in your Healer(s). One strategy is to send a few </w:t>
      </w:r>
      <w:hyperlink r:id="rId1005" w:tooltip="Wall Breaker" w:history="1">
        <w:r w:rsidRPr="00D12A6B">
          <w:rPr>
            <w:rStyle w:val="Hyperlink"/>
            <w:lang w:val="en-CA"/>
          </w:rPr>
          <w:t>Wall Breakers</w:t>
        </w:r>
      </w:hyperlink>
      <w:r w:rsidRPr="00D12A6B">
        <w:rPr>
          <w:lang w:val="en-CA"/>
        </w:rPr>
        <w:t> in to break the wall that is protecting the </w:t>
      </w:r>
      <w:hyperlink r:id="rId1006" w:tooltip="Air Defense" w:history="1">
        <w:r w:rsidRPr="00D12A6B">
          <w:rPr>
            <w:rStyle w:val="Hyperlink"/>
            <w:lang w:val="en-CA"/>
          </w:rPr>
          <w:t>Air Defense</w:t>
        </w:r>
      </w:hyperlink>
      <w:r w:rsidRPr="00D12A6B">
        <w:rPr>
          <w:lang w:val="en-CA"/>
        </w:rPr>
        <w:t>. Then send in a group of </w:t>
      </w:r>
      <w:hyperlink r:id="rId1007" w:tooltip="Giant" w:history="1">
        <w:r w:rsidRPr="00D12A6B">
          <w:rPr>
            <w:rStyle w:val="Hyperlink"/>
            <w:lang w:val="en-CA"/>
          </w:rPr>
          <w:t>Giants</w:t>
        </w:r>
      </w:hyperlink>
      <w:r w:rsidRPr="00D12A6B">
        <w:rPr>
          <w:lang w:val="en-CA"/>
        </w:rPr>
        <w:t xml:space="preserve"> (usually 12 or more) to </w:t>
      </w:r>
      <w:r w:rsidRPr="00D12A6B">
        <w:rPr>
          <w:lang w:val="en-CA"/>
        </w:rPr>
        <w:lastRenderedPageBreak/>
        <w:t>destroy it. The remaining </w:t>
      </w:r>
      <w:hyperlink r:id="rId1008" w:tooltip="Air Defense" w:history="1">
        <w:r w:rsidRPr="00D12A6B">
          <w:rPr>
            <w:rStyle w:val="Hyperlink"/>
            <w:lang w:val="en-CA"/>
          </w:rPr>
          <w:t>Air Defense</w:t>
        </w:r>
      </w:hyperlink>
      <w:r w:rsidRPr="00D12A6B">
        <w:rPr>
          <w:lang w:val="en-CA"/>
        </w:rPr>
        <w:t> can be a problem so be able to use a few more </w:t>
      </w:r>
      <w:hyperlink r:id="rId1009" w:tooltip="Army" w:history="1">
        <w:r w:rsidRPr="00D12A6B">
          <w:rPr>
            <w:rStyle w:val="Hyperlink"/>
            <w:lang w:val="en-CA"/>
          </w:rPr>
          <w:t>troops</w:t>
        </w:r>
      </w:hyperlink>
      <w:r w:rsidRPr="00D12A6B">
        <w:rPr>
          <w:lang w:val="en-CA"/>
        </w:rPr>
        <w:t> to take it out. Finally send in a Healer along with other </w:t>
      </w:r>
      <w:hyperlink r:id="rId1010" w:tooltip="Army" w:history="1">
        <w:r w:rsidRPr="00D12A6B">
          <w:rPr>
            <w:rStyle w:val="Hyperlink"/>
            <w:lang w:val="en-CA"/>
          </w:rPr>
          <w:t>troops</w:t>
        </w:r>
      </w:hyperlink>
      <w:r w:rsidRPr="00D12A6B">
        <w:rPr>
          <w:lang w:val="en-CA"/>
        </w:rPr>
        <w:t> after the </w:t>
      </w:r>
      <w:hyperlink r:id="rId1011" w:tooltip="Giant" w:history="1">
        <w:r w:rsidRPr="00D12A6B">
          <w:rPr>
            <w:rStyle w:val="Hyperlink"/>
            <w:lang w:val="en-CA"/>
          </w:rPr>
          <w:t>Giants</w:t>
        </w:r>
      </w:hyperlink>
      <w:r w:rsidRPr="00D12A6B">
        <w:rPr>
          <w:lang w:val="en-CA"/>
        </w:rPr>
        <w:t>. As long as the Healer does not get distracted by other </w:t>
      </w:r>
      <w:hyperlink r:id="rId1012" w:tooltip="Army" w:history="1">
        <w:r w:rsidRPr="00D12A6B">
          <w:rPr>
            <w:rStyle w:val="Hyperlink"/>
            <w:lang w:val="en-CA"/>
          </w:rPr>
          <w:t>Troops</w:t>
        </w:r>
      </w:hyperlink>
      <w:r w:rsidRPr="00D12A6B">
        <w:rPr>
          <w:lang w:val="en-CA"/>
        </w:rPr>
        <w:t> taking damage, or is not killed by an </w:t>
      </w:r>
      <w:hyperlink r:id="rId1013" w:tooltip="Archer Tower/Home Village" w:history="1">
        <w:r w:rsidRPr="00D12A6B">
          <w:rPr>
            <w:rStyle w:val="Hyperlink"/>
            <w:lang w:val="en-CA"/>
          </w:rPr>
          <w:t>Archer Tower</w:t>
        </w:r>
      </w:hyperlink>
      <w:r w:rsidRPr="00D12A6B">
        <w:rPr>
          <w:lang w:val="en-CA"/>
        </w:rPr>
        <w:t> or </w:t>
      </w:r>
      <w:hyperlink r:id="rId1014" w:tooltip="Wizard Tower" w:history="1">
        <w:r w:rsidRPr="00D12A6B">
          <w:rPr>
            <w:rStyle w:val="Hyperlink"/>
            <w:lang w:val="en-CA"/>
          </w:rPr>
          <w:t>Wizard Tower</w:t>
        </w:r>
      </w:hyperlink>
      <w:r w:rsidRPr="00D12A6B">
        <w:rPr>
          <w:lang w:val="en-CA"/>
        </w:rPr>
        <w:t>, the </w:t>
      </w:r>
      <w:hyperlink r:id="rId1015" w:tooltip="Giant" w:history="1">
        <w:r w:rsidRPr="00D12A6B">
          <w:rPr>
            <w:rStyle w:val="Hyperlink"/>
            <w:lang w:val="en-CA"/>
          </w:rPr>
          <w:t>Giants</w:t>
        </w:r>
      </w:hyperlink>
      <w:r w:rsidRPr="00D12A6B">
        <w:rPr>
          <w:lang w:val="en-CA"/>
        </w:rPr>
        <w:t> will live for a significant amount of time (due to the constant healing) and will distract the defenses while the other </w:t>
      </w:r>
      <w:hyperlink r:id="rId1016" w:tooltip="Army" w:history="1">
        <w:r w:rsidRPr="00D12A6B">
          <w:rPr>
            <w:rStyle w:val="Hyperlink"/>
            <w:lang w:val="en-CA"/>
          </w:rPr>
          <w:t>troops</w:t>
        </w:r>
      </w:hyperlink>
      <w:r w:rsidRPr="00D12A6B">
        <w:rPr>
          <w:lang w:val="en-CA"/>
        </w:rPr>
        <w:t> destroy everything. This is known as a Giant-Healer raid and is pretty effective when attacking a </w:t>
      </w:r>
      <w:hyperlink r:id="rId1017" w:tooltip="Town Hall" w:history="1">
        <w:r w:rsidRPr="00D12A6B">
          <w:rPr>
            <w:rStyle w:val="Hyperlink"/>
            <w:lang w:val="en-CA"/>
          </w:rPr>
          <w:t>Town Hall</w:t>
        </w:r>
      </w:hyperlink>
      <w:r w:rsidRPr="00D12A6B">
        <w:rPr>
          <w:lang w:val="en-CA"/>
        </w:rPr>
        <w:t> 6, and extremely effective with </w:t>
      </w:r>
      <w:hyperlink r:id="rId1018" w:tooltip="Town Hall" w:history="1">
        <w:r w:rsidRPr="00D12A6B">
          <w:rPr>
            <w:rStyle w:val="Hyperlink"/>
            <w:lang w:val="en-CA"/>
          </w:rPr>
          <w:t>Town Hall</w:t>
        </w:r>
      </w:hyperlink>
      <w:r w:rsidRPr="00D12A6B">
        <w:rPr>
          <w:lang w:val="en-CA"/>
        </w:rPr>
        <w:t> 5 since there is only one </w:t>
      </w:r>
      <w:hyperlink r:id="rId1019" w:tooltip="Air Defense" w:history="1">
        <w:r w:rsidRPr="00D12A6B">
          <w:rPr>
            <w:rStyle w:val="Hyperlink"/>
            <w:lang w:val="en-CA"/>
          </w:rPr>
          <w:t>Air Defense</w:t>
        </w:r>
      </w:hyperlink>
      <w:r w:rsidRPr="00D12A6B">
        <w:rPr>
          <w:lang w:val="en-CA"/>
        </w:rPr>
        <w:t> in this Town Hall level.</w:t>
      </w:r>
    </w:p>
    <w:p w:rsidR="00D12A6B" w:rsidRPr="00D12A6B" w:rsidRDefault="00D12A6B" w:rsidP="00D12A6B">
      <w:pPr>
        <w:numPr>
          <w:ilvl w:val="1"/>
          <w:numId w:val="48"/>
        </w:numPr>
        <w:rPr>
          <w:lang w:val="en-CA"/>
        </w:rPr>
      </w:pPr>
      <w:r w:rsidRPr="00D12A6B">
        <w:rPr>
          <w:lang w:val="en-CA"/>
        </w:rPr>
        <w:t>Another strategy is to use </w:t>
      </w:r>
      <w:hyperlink r:id="rId1020" w:tooltip="Balloon" w:history="1">
        <w:r w:rsidRPr="00D12A6B">
          <w:rPr>
            <w:rStyle w:val="Hyperlink"/>
            <w:lang w:val="en-CA"/>
          </w:rPr>
          <w:t>Balloons</w:t>
        </w:r>
      </w:hyperlink>
      <w:r w:rsidRPr="00D12A6B">
        <w:rPr>
          <w:lang w:val="en-CA"/>
        </w:rPr>
        <w:t> to tank the hits from an </w:t>
      </w:r>
      <w:hyperlink r:id="rId1021" w:tooltip="Air Defense" w:history="1">
        <w:r w:rsidRPr="00D12A6B">
          <w:rPr>
            <w:rStyle w:val="Hyperlink"/>
            <w:lang w:val="en-CA"/>
          </w:rPr>
          <w:t>Air Defense</w:t>
        </w:r>
      </w:hyperlink>
      <w:r w:rsidRPr="00D12A6B">
        <w:rPr>
          <w:lang w:val="en-CA"/>
        </w:rPr>
        <w:t>. Since </w:t>
      </w:r>
      <w:hyperlink r:id="rId1022" w:tooltip="Balloon" w:history="1">
        <w:r w:rsidRPr="00D12A6B">
          <w:rPr>
            <w:rStyle w:val="Hyperlink"/>
            <w:lang w:val="en-CA"/>
          </w:rPr>
          <w:t>Balloons</w:t>
        </w:r>
      </w:hyperlink>
      <w:r w:rsidRPr="00D12A6B">
        <w:rPr>
          <w:lang w:val="en-CA"/>
        </w:rPr>
        <w:t> target defenses, there is a good chance that the </w:t>
      </w:r>
      <w:hyperlink r:id="rId1023" w:tooltip="Balloon" w:history="1">
        <w:r w:rsidRPr="00D12A6B">
          <w:rPr>
            <w:rStyle w:val="Hyperlink"/>
            <w:lang w:val="en-CA"/>
          </w:rPr>
          <w:t>Balloons</w:t>
        </w:r>
      </w:hyperlink>
      <w:r w:rsidRPr="00D12A6B">
        <w:rPr>
          <w:lang w:val="en-CA"/>
        </w:rPr>
        <w:t> will be closer to the </w:t>
      </w:r>
      <w:hyperlink r:id="rId1024" w:tooltip="Air Defense" w:history="1">
        <w:r w:rsidRPr="00D12A6B">
          <w:rPr>
            <w:rStyle w:val="Hyperlink"/>
            <w:lang w:val="en-CA"/>
          </w:rPr>
          <w:t>Air Defense</w:t>
        </w:r>
      </w:hyperlink>
      <w:r w:rsidRPr="00D12A6B">
        <w:rPr>
          <w:lang w:val="en-CA"/>
        </w:rPr>
        <w:t> than the Healer. The </w:t>
      </w:r>
      <w:hyperlink r:id="rId1025" w:tooltip="Balloon" w:history="1">
        <w:r w:rsidRPr="00D12A6B">
          <w:rPr>
            <w:rStyle w:val="Hyperlink"/>
            <w:lang w:val="en-CA"/>
          </w:rPr>
          <w:t>Balloons</w:t>
        </w:r>
      </w:hyperlink>
      <w:r w:rsidRPr="00D12A6B">
        <w:rPr>
          <w:lang w:val="en-CA"/>
        </w:rPr>
        <w:t> may also destroy the </w:t>
      </w:r>
      <w:hyperlink r:id="rId1026" w:tooltip="Air Defense" w:history="1">
        <w:r w:rsidRPr="00D12A6B">
          <w:rPr>
            <w:rStyle w:val="Hyperlink"/>
            <w:lang w:val="en-CA"/>
          </w:rPr>
          <w:t>Air Defense</w:t>
        </w:r>
      </w:hyperlink>
      <w:r w:rsidRPr="00D12A6B">
        <w:rPr>
          <w:lang w:val="en-CA"/>
        </w:rPr>
        <w:t> too.</w:t>
      </w:r>
    </w:p>
    <w:p w:rsidR="00D12A6B" w:rsidRPr="00D12A6B" w:rsidRDefault="00D12A6B" w:rsidP="00D12A6B">
      <w:pPr>
        <w:numPr>
          <w:ilvl w:val="1"/>
          <w:numId w:val="48"/>
        </w:numPr>
        <w:rPr>
          <w:lang w:val="en-CA"/>
        </w:rPr>
      </w:pPr>
      <w:r w:rsidRPr="00D12A6B">
        <w:rPr>
          <w:lang w:val="en-CA"/>
        </w:rPr>
        <w:t>If at any point in the battle all of your non-Healer </w:t>
      </w:r>
      <w:hyperlink r:id="rId1027" w:tooltip="Army" w:history="1">
        <w:r w:rsidRPr="00D12A6B">
          <w:rPr>
            <w:rStyle w:val="Hyperlink"/>
            <w:lang w:val="en-CA"/>
          </w:rPr>
          <w:t>Troops</w:t>
        </w:r>
      </w:hyperlink>
      <w:r w:rsidRPr="00D12A6B">
        <w:rPr>
          <w:lang w:val="en-CA"/>
        </w:rPr>
        <w:t> are killed and you have no more non-Healer </w:t>
      </w:r>
      <w:hyperlink r:id="rId1028" w:tooltip="Army" w:history="1">
        <w:r w:rsidRPr="00D12A6B">
          <w:rPr>
            <w:rStyle w:val="Hyperlink"/>
            <w:lang w:val="en-CA"/>
          </w:rPr>
          <w:t>troops</w:t>
        </w:r>
      </w:hyperlink>
      <w:r w:rsidRPr="00D12A6B">
        <w:rPr>
          <w:lang w:val="en-CA"/>
        </w:rPr>
        <w:t> or </w:t>
      </w:r>
      <w:hyperlink r:id="rId1029" w:tooltip="Lightning Spell" w:history="1">
        <w:r w:rsidRPr="00D12A6B">
          <w:rPr>
            <w:rStyle w:val="Hyperlink"/>
            <w:lang w:val="en-CA"/>
          </w:rPr>
          <w:t>Lightning Spells</w:t>
        </w:r>
      </w:hyperlink>
      <w:r w:rsidRPr="00D12A6B">
        <w:rPr>
          <w:lang w:val="en-CA"/>
        </w:rPr>
        <w:t>/</w:t>
      </w:r>
      <w:hyperlink r:id="rId1030" w:tooltip="Earthquake Spell" w:history="1">
        <w:r w:rsidRPr="00D12A6B">
          <w:rPr>
            <w:rStyle w:val="Hyperlink"/>
            <w:lang w:val="en-CA"/>
          </w:rPr>
          <w:t>Earthquake Spells</w:t>
        </w:r>
      </w:hyperlink>
      <w:r w:rsidRPr="00D12A6B">
        <w:rPr>
          <w:lang w:val="en-CA"/>
        </w:rPr>
        <w:t> to deploy, the battle will end, even if you have Healers deployed that are still alive or non-Lightning/Earthquake Spells that are still in effect.</w:t>
      </w:r>
    </w:p>
    <w:p w:rsidR="00D12A6B" w:rsidRPr="00D12A6B" w:rsidRDefault="00D12A6B" w:rsidP="00D12A6B">
      <w:pPr>
        <w:numPr>
          <w:ilvl w:val="1"/>
          <w:numId w:val="48"/>
        </w:numPr>
        <w:rPr>
          <w:lang w:val="en-CA"/>
        </w:rPr>
      </w:pPr>
      <w:r w:rsidRPr="00D12A6B">
        <w:rPr>
          <w:lang w:val="en-CA"/>
        </w:rPr>
        <w:t>Healers can allow </w:t>
      </w:r>
      <w:hyperlink r:id="rId1031" w:tooltip="Giant" w:history="1">
        <w:r w:rsidRPr="00D12A6B">
          <w:rPr>
            <w:rStyle w:val="Hyperlink"/>
            <w:lang w:val="en-CA"/>
          </w:rPr>
          <w:t>Giants</w:t>
        </w:r>
      </w:hyperlink>
      <w:r w:rsidRPr="00D12A6B">
        <w:rPr>
          <w:lang w:val="en-CA"/>
        </w:rPr>
        <w:t> and other defensive </w:t>
      </w:r>
      <w:hyperlink r:id="rId1032" w:tooltip="Army" w:history="1">
        <w:r w:rsidRPr="00D12A6B">
          <w:rPr>
            <w:rStyle w:val="Hyperlink"/>
            <w:lang w:val="en-CA"/>
          </w:rPr>
          <w:t>troops</w:t>
        </w:r>
      </w:hyperlink>
      <w:r w:rsidRPr="00D12A6B">
        <w:rPr>
          <w:lang w:val="en-CA"/>
        </w:rPr>
        <w:t> to withstand massive amounts of damage, even doubling that of their normal health. Support durable </w:t>
      </w:r>
      <w:hyperlink r:id="rId1033" w:tooltip="Army" w:history="1">
        <w:r w:rsidRPr="00D12A6B">
          <w:rPr>
            <w:rStyle w:val="Hyperlink"/>
            <w:lang w:val="en-CA"/>
          </w:rPr>
          <w:t>Troops</w:t>
        </w:r>
      </w:hyperlink>
      <w:r w:rsidRPr="00D12A6B">
        <w:rPr>
          <w:lang w:val="en-CA"/>
        </w:rPr>
        <w:t> like </w:t>
      </w:r>
      <w:hyperlink r:id="rId1034" w:tooltip="Giant" w:history="1">
        <w:r w:rsidRPr="00D12A6B">
          <w:rPr>
            <w:rStyle w:val="Hyperlink"/>
            <w:lang w:val="en-CA"/>
          </w:rPr>
          <w:t>Giants</w:t>
        </w:r>
      </w:hyperlink>
      <w:r w:rsidRPr="00D12A6B">
        <w:rPr>
          <w:lang w:val="en-CA"/>
        </w:rPr>
        <w:t> or </w:t>
      </w:r>
      <w:hyperlink r:id="rId1035" w:tooltip="P.E.K.K.A" w:history="1">
        <w:r w:rsidRPr="00D12A6B">
          <w:rPr>
            <w:rStyle w:val="Hyperlink"/>
            <w:lang w:val="en-CA"/>
          </w:rPr>
          <w:t>P.E.K.K.As</w:t>
        </w:r>
      </w:hyperlink>
      <w:r w:rsidRPr="00D12A6B">
        <w:rPr>
          <w:lang w:val="en-CA"/>
        </w:rPr>
        <w:t> with Healers.</w:t>
      </w:r>
    </w:p>
    <w:p w:rsidR="00D12A6B" w:rsidRPr="00D12A6B" w:rsidRDefault="00D12A6B" w:rsidP="00D12A6B">
      <w:pPr>
        <w:numPr>
          <w:ilvl w:val="1"/>
          <w:numId w:val="48"/>
        </w:numPr>
        <w:rPr>
          <w:lang w:val="en-CA"/>
        </w:rPr>
      </w:pPr>
      <w:r w:rsidRPr="00D12A6B">
        <w:rPr>
          <w:lang w:val="en-CA"/>
        </w:rPr>
        <w:t>You are able to heal a Healer with a </w:t>
      </w:r>
      <w:hyperlink r:id="rId1036" w:tooltip="Healing Spell" w:history="1">
        <w:r w:rsidRPr="00D12A6B">
          <w:rPr>
            <w:rStyle w:val="Hyperlink"/>
            <w:lang w:val="en-CA"/>
          </w:rPr>
          <w:t>Healing Spell</w:t>
        </w:r>
      </w:hyperlink>
      <w:r w:rsidRPr="00D12A6B">
        <w:rPr>
          <w:lang w:val="en-CA"/>
        </w:rPr>
        <w:t>.</w:t>
      </w:r>
    </w:p>
    <w:p w:rsidR="00D12A6B" w:rsidRPr="00D12A6B" w:rsidRDefault="00D12A6B" w:rsidP="00D12A6B">
      <w:pPr>
        <w:numPr>
          <w:ilvl w:val="1"/>
          <w:numId w:val="48"/>
        </w:numPr>
        <w:rPr>
          <w:lang w:val="en-CA"/>
        </w:rPr>
      </w:pPr>
      <w:r w:rsidRPr="00D12A6B">
        <w:rPr>
          <w:lang w:val="en-CA"/>
        </w:rPr>
        <w:t>As of the December 2015 update, the effect of stacking multiple Healers to heal the same target is reduced. The stacking effectiveness begins to decrease after 4 Healers and decreases drastically after 6 Healers. For this reason, it is not advised to use too many Healers on the same target as the healing efficiency will decrease if they are massed on one target, like the </w:t>
      </w:r>
      <w:hyperlink r:id="rId1037" w:tooltip="Archer Queen" w:history="1">
        <w:r w:rsidRPr="00D12A6B">
          <w:rPr>
            <w:rStyle w:val="Hyperlink"/>
            <w:lang w:val="en-CA"/>
          </w:rPr>
          <w:t>Archer Queen</w:t>
        </w:r>
      </w:hyperlink>
      <w:r w:rsidRPr="00D12A6B">
        <w:rPr>
          <w:lang w:val="en-CA"/>
        </w:rPr>
        <w:t>.</w:t>
      </w:r>
    </w:p>
    <w:p w:rsidR="00D12A6B" w:rsidRPr="00D12A6B" w:rsidRDefault="00D12A6B" w:rsidP="00D12A6B">
      <w:pPr>
        <w:numPr>
          <w:ilvl w:val="1"/>
          <w:numId w:val="48"/>
        </w:numPr>
        <w:rPr>
          <w:lang w:val="en-CA"/>
        </w:rPr>
      </w:pPr>
      <w:r w:rsidRPr="00D12A6B">
        <w:rPr>
          <w:lang w:val="en-CA"/>
        </w:rPr>
        <w:t>A Healer can trigger air traps, including the </w:t>
      </w:r>
      <w:hyperlink r:id="rId1038" w:tooltip="Seeking Air Mine" w:history="1">
        <w:r w:rsidRPr="00D12A6B">
          <w:rPr>
            <w:rStyle w:val="Hyperlink"/>
            <w:lang w:val="en-CA"/>
          </w:rPr>
          <w:t>Seeking Air Mine</w:t>
        </w:r>
      </w:hyperlink>
      <w:r w:rsidRPr="00D12A6B">
        <w:rPr>
          <w:lang w:val="en-CA"/>
        </w:rPr>
        <w:t>, so be careful when deploying them. While the </w:t>
      </w:r>
      <w:hyperlink r:id="rId1039" w:tooltip="Air Bomb" w:history="1">
        <w:r w:rsidRPr="00D12A6B">
          <w:rPr>
            <w:rStyle w:val="Hyperlink"/>
            <w:lang w:val="en-CA"/>
          </w:rPr>
          <w:t>Air Bomb</w:t>
        </w:r>
      </w:hyperlink>
      <w:r w:rsidRPr="00D12A6B">
        <w:rPr>
          <w:lang w:val="en-CA"/>
        </w:rPr>
        <w:t> will usually not be enough to kill a Healer, the Seeking Air Mine will prove fatal. </w:t>
      </w:r>
      <w:hyperlink r:id="rId1040" w:tooltip="Skeleton Trap" w:history="1">
        <w:r w:rsidRPr="00D12A6B">
          <w:rPr>
            <w:rStyle w:val="Hyperlink"/>
            <w:lang w:val="en-CA"/>
          </w:rPr>
          <w:t>Skeleton Traps</w:t>
        </w:r>
      </w:hyperlink>
      <w:r w:rsidRPr="00D12A6B">
        <w:rPr>
          <w:lang w:val="en-CA"/>
        </w:rPr>
        <w:t> set to air mode can chip away at a Healer if no other troops that can target air are nearby.</w:t>
      </w:r>
    </w:p>
    <w:p w:rsidR="00D12A6B" w:rsidRPr="00D12A6B" w:rsidRDefault="00D12A6B" w:rsidP="00D12A6B">
      <w:pPr>
        <w:numPr>
          <w:ilvl w:val="1"/>
          <w:numId w:val="48"/>
        </w:numPr>
        <w:rPr>
          <w:lang w:val="en-CA"/>
        </w:rPr>
      </w:pPr>
      <w:r w:rsidRPr="00D12A6B">
        <w:rPr>
          <w:lang w:val="en-CA"/>
        </w:rPr>
        <w:t>A strategy called the Queen Walk is where players place many healers surrounding an Archer Queen or other heroes. This is usually done to take out </w:t>
      </w:r>
      <w:hyperlink r:id="rId1041" w:tooltip="Air Defense" w:history="1">
        <w:r w:rsidRPr="00D12A6B">
          <w:rPr>
            <w:rStyle w:val="Hyperlink"/>
            <w:lang w:val="en-CA"/>
          </w:rPr>
          <w:t>Air Defense</w:t>
        </w:r>
      </w:hyperlink>
      <w:r w:rsidRPr="00D12A6B">
        <w:rPr>
          <w:lang w:val="en-CA"/>
        </w:rPr>
        <w:t> on air attacks.</w:t>
      </w:r>
    </w:p>
    <w:p w:rsidR="00D12A6B" w:rsidRPr="00D12A6B" w:rsidRDefault="00D12A6B" w:rsidP="00D12A6B">
      <w:pPr>
        <w:numPr>
          <w:ilvl w:val="2"/>
          <w:numId w:val="48"/>
        </w:numPr>
        <w:rPr>
          <w:lang w:val="en-CA"/>
        </w:rPr>
      </w:pPr>
      <w:r w:rsidRPr="00D12A6B">
        <w:rPr>
          <w:lang w:val="en-CA"/>
        </w:rPr>
        <w:t>If you are using an air attack with a Queen Walk, consider first deploying some lesser troops where the Queen will be deployed, such as </w:t>
      </w:r>
      <w:hyperlink r:id="rId1042" w:tooltip="Balloon" w:history="1">
        <w:r w:rsidRPr="00D12A6B">
          <w:rPr>
            <w:rStyle w:val="Hyperlink"/>
            <w:lang w:val="en-CA"/>
          </w:rPr>
          <w:t>Balloons</w:t>
        </w:r>
      </w:hyperlink>
      <w:r w:rsidRPr="00D12A6B">
        <w:rPr>
          <w:lang w:val="en-CA"/>
        </w:rPr>
        <w:t>, to test for Seeking Air Mines. Not doing so can cause the Healers to be wasted quickly by these Mines which will ruin the Queen Walk.</w:t>
      </w:r>
    </w:p>
    <w:p w:rsidR="00D12A6B" w:rsidRPr="00D12A6B" w:rsidRDefault="00A02F7D" w:rsidP="00D12A6B">
      <w:pPr>
        <w:numPr>
          <w:ilvl w:val="1"/>
          <w:numId w:val="48"/>
        </w:numPr>
        <w:rPr>
          <w:lang w:val="en-CA"/>
        </w:rPr>
      </w:pPr>
      <w:hyperlink r:id="rId1043" w:tooltip="Rage Spell" w:history="1">
        <w:r w:rsidR="00D12A6B" w:rsidRPr="00D12A6B">
          <w:rPr>
            <w:rStyle w:val="Hyperlink"/>
            <w:lang w:val="en-CA"/>
          </w:rPr>
          <w:t>Rage Spells</w:t>
        </w:r>
      </w:hyperlink>
      <w:r w:rsidR="00D12A6B" w:rsidRPr="00D12A6B">
        <w:rPr>
          <w:lang w:val="en-CA"/>
        </w:rPr>
        <w:t> will increase the Healer's HPS, just like how it increases any other troop's DPS. Doing so can be extremely useful for Queen Walk strategies; this extra HPS can save the Archer Queen from a heavy assault from defenses without having to use her ability.</w:t>
      </w:r>
    </w:p>
    <w:p w:rsidR="00D12A6B" w:rsidRPr="00D12A6B" w:rsidRDefault="00D12A6B" w:rsidP="00D12A6B">
      <w:pPr>
        <w:numPr>
          <w:ilvl w:val="0"/>
          <w:numId w:val="48"/>
        </w:numPr>
        <w:rPr>
          <w:lang w:val="en-CA"/>
        </w:rPr>
      </w:pPr>
      <w:r w:rsidRPr="00D12A6B">
        <w:rPr>
          <w:b/>
          <w:bCs/>
          <w:lang w:val="en-CA"/>
        </w:rPr>
        <w:t>Defensive Strategy</w:t>
      </w:r>
    </w:p>
    <w:p w:rsidR="00D12A6B" w:rsidRPr="00D12A6B" w:rsidRDefault="00D12A6B" w:rsidP="00D12A6B">
      <w:pPr>
        <w:numPr>
          <w:ilvl w:val="1"/>
          <w:numId w:val="48"/>
        </w:numPr>
        <w:rPr>
          <w:lang w:val="en-CA"/>
        </w:rPr>
      </w:pPr>
      <w:r w:rsidRPr="00D12A6B">
        <w:rPr>
          <w:lang w:val="en-CA"/>
        </w:rPr>
        <w:t>Healers do not last long if she is in range of Single-Target </w:t>
      </w:r>
      <w:hyperlink r:id="rId1044" w:tooltip="Defensive Buildings" w:history="1">
        <w:r w:rsidRPr="00D12A6B">
          <w:rPr>
            <w:rStyle w:val="Hyperlink"/>
            <w:lang w:val="en-CA"/>
          </w:rPr>
          <w:t>defenses</w:t>
        </w:r>
      </w:hyperlink>
      <w:r w:rsidRPr="00D12A6B">
        <w:rPr>
          <w:lang w:val="en-CA"/>
        </w:rPr>
        <w:t> or an </w:t>
      </w:r>
      <w:hyperlink r:id="rId1045" w:tooltip="Air Defense" w:history="1">
        <w:r w:rsidRPr="00D12A6B">
          <w:rPr>
            <w:rStyle w:val="Hyperlink"/>
            <w:lang w:val="en-CA"/>
          </w:rPr>
          <w:t>Air Defense</w:t>
        </w:r>
      </w:hyperlink>
      <w:r w:rsidRPr="00D12A6B">
        <w:rPr>
          <w:lang w:val="en-CA"/>
        </w:rPr>
        <w:t>, so make sure you upgrade and protect your </w:t>
      </w:r>
      <w:hyperlink r:id="rId1046" w:tooltip="Air Defense" w:history="1">
        <w:r w:rsidRPr="00D12A6B">
          <w:rPr>
            <w:rStyle w:val="Hyperlink"/>
            <w:lang w:val="en-CA"/>
          </w:rPr>
          <w:t>Air Defense</w:t>
        </w:r>
      </w:hyperlink>
      <w:r w:rsidRPr="00D12A6B">
        <w:rPr>
          <w:lang w:val="en-CA"/>
        </w:rPr>
        <w:t> as much as possible.</w:t>
      </w:r>
    </w:p>
    <w:p w:rsidR="00D12A6B" w:rsidRPr="00D12A6B" w:rsidRDefault="00D12A6B" w:rsidP="00D12A6B">
      <w:pPr>
        <w:numPr>
          <w:ilvl w:val="1"/>
          <w:numId w:val="48"/>
        </w:numPr>
        <w:rPr>
          <w:lang w:val="en-CA"/>
        </w:rPr>
      </w:pPr>
      <w:r w:rsidRPr="00D12A6B">
        <w:rPr>
          <w:lang w:val="en-CA"/>
        </w:rPr>
        <w:t>Put your </w:t>
      </w:r>
      <w:hyperlink r:id="rId1047" w:tooltip="Air Defense" w:history="1">
        <w:r w:rsidRPr="00D12A6B">
          <w:rPr>
            <w:rStyle w:val="Hyperlink"/>
            <w:lang w:val="en-CA"/>
          </w:rPr>
          <w:t>Air Defense</w:t>
        </w:r>
      </w:hyperlink>
      <w:r w:rsidRPr="00D12A6B">
        <w:rPr>
          <w:lang w:val="en-CA"/>
        </w:rPr>
        <w:t> in the middle of the base to prevent ground </w:t>
      </w:r>
      <w:hyperlink r:id="rId1048" w:tooltip="Army" w:history="1">
        <w:r w:rsidRPr="00D12A6B">
          <w:rPr>
            <w:rStyle w:val="Hyperlink"/>
            <w:lang w:val="en-CA"/>
          </w:rPr>
          <w:t>troops</w:t>
        </w:r>
      </w:hyperlink>
      <w:r w:rsidRPr="00D12A6B">
        <w:rPr>
          <w:lang w:val="en-CA"/>
        </w:rPr>
        <w:t> like </w:t>
      </w:r>
      <w:hyperlink r:id="rId1049" w:tooltip="Giant" w:history="1">
        <w:r w:rsidRPr="00D12A6B">
          <w:rPr>
            <w:rStyle w:val="Hyperlink"/>
            <w:lang w:val="en-CA"/>
          </w:rPr>
          <w:t>Giants</w:t>
        </w:r>
      </w:hyperlink>
      <w:r w:rsidRPr="00D12A6B">
        <w:rPr>
          <w:lang w:val="en-CA"/>
        </w:rPr>
        <w:t> from destroying it quickly.</w:t>
      </w:r>
    </w:p>
    <w:p w:rsidR="00D12A6B" w:rsidRPr="00D12A6B" w:rsidRDefault="00D12A6B" w:rsidP="00D12A6B">
      <w:pPr>
        <w:numPr>
          <w:ilvl w:val="1"/>
          <w:numId w:val="48"/>
        </w:numPr>
        <w:rPr>
          <w:lang w:val="en-CA"/>
        </w:rPr>
      </w:pPr>
      <w:r w:rsidRPr="00D12A6B">
        <w:rPr>
          <w:lang w:val="en-CA"/>
        </w:rPr>
        <w:t>Since healers take up 14 spaces, it is not recommended to donate for defense her as she does almost nothing on defense and only heals other </w:t>
      </w:r>
      <w:hyperlink r:id="rId1050" w:tooltip="Clan Castle" w:history="1">
        <w:r w:rsidRPr="00D12A6B">
          <w:rPr>
            <w:rStyle w:val="Hyperlink"/>
            <w:lang w:val="en-CA"/>
          </w:rPr>
          <w:t>Clan Castle</w:t>
        </w:r>
      </w:hyperlink>
      <w:r w:rsidRPr="00D12A6B">
        <w:rPr>
          <w:lang w:val="en-CA"/>
        </w:rPr>
        <w:t> troops and </w:t>
      </w:r>
      <w:hyperlink r:id="rId1051" w:tooltip="Heroes" w:history="1">
        <w:r w:rsidRPr="00D12A6B">
          <w:rPr>
            <w:rStyle w:val="Hyperlink"/>
            <w:lang w:val="en-CA"/>
          </w:rPr>
          <w:t>heroes</w:t>
        </w:r>
      </w:hyperlink>
      <w:r w:rsidRPr="00D12A6B">
        <w:rPr>
          <w:lang w:val="en-CA"/>
        </w:rPr>
        <w:t>.</w:t>
      </w:r>
    </w:p>
    <w:p w:rsidR="00D12A6B" w:rsidRPr="00D12A6B" w:rsidRDefault="00A02F7D" w:rsidP="00D12A6B">
      <w:pPr>
        <w:rPr>
          <w:lang w:val="en-CA"/>
        </w:rPr>
      </w:pPr>
      <w:r>
        <w:rPr>
          <w:lang w:val="en-CA"/>
        </w:rPr>
        <w:pict>
          <v:rect id="_x0000_i1081" style="width:0;height:1.5pt" o:hralign="center" o:hrstd="t" o:hrnoshade="t" o:hr="t" fillcolor="#3a3a3a" stroked="f"/>
        </w:pict>
      </w:r>
    </w:p>
    <w:p w:rsidR="00D12A6B" w:rsidRPr="00D12A6B" w:rsidRDefault="00D12A6B" w:rsidP="00D12A6B">
      <w:pPr>
        <w:numPr>
          <w:ilvl w:val="0"/>
          <w:numId w:val="49"/>
        </w:numPr>
        <w:rPr>
          <w:lang w:val="en-CA"/>
        </w:rPr>
      </w:pPr>
      <w:r w:rsidRPr="00D12A6B">
        <w:rPr>
          <w:b/>
          <w:bCs/>
          <w:lang w:val="en-CA"/>
        </w:rPr>
        <w:t>Upgrade Differences</w:t>
      </w:r>
    </w:p>
    <w:p w:rsidR="00D12A6B" w:rsidRPr="00D12A6B" w:rsidRDefault="00D12A6B" w:rsidP="00D12A6B">
      <w:pPr>
        <w:numPr>
          <w:ilvl w:val="1"/>
          <w:numId w:val="49"/>
        </w:numPr>
        <w:rPr>
          <w:lang w:val="en-CA"/>
        </w:rPr>
      </w:pPr>
      <w:r w:rsidRPr="00D12A6B">
        <w:rPr>
          <w:lang w:val="en-CA"/>
        </w:rPr>
        <w:t>The Healer undergoes significant visual changes at all levels.</w:t>
      </w:r>
    </w:p>
    <w:p w:rsidR="00D12A6B" w:rsidRPr="00D12A6B" w:rsidRDefault="00D12A6B" w:rsidP="00D12A6B">
      <w:pPr>
        <w:numPr>
          <w:ilvl w:val="2"/>
          <w:numId w:val="49"/>
        </w:numPr>
        <w:rPr>
          <w:lang w:val="en-CA"/>
        </w:rPr>
      </w:pPr>
      <w:r w:rsidRPr="00D12A6B">
        <w:rPr>
          <w:lang w:val="en-CA"/>
        </w:rPr>
        <w:lastRenderedPageBreak/>
        <w:t>Initially, the Healer has long, white angelic wings with short, white hair. She wears a golden dress that ends in 4 long pieces. Her dress has a white 4 sided star.</w:t>
      </w:r>
    </w:p>
    <w:p w:rsidR="00D12A6B" w:rsidRPr="00D12A6B" w:rsidRDefault="00D12A6B" w:rsidP="00D12A6B">
      <w:pPr>
        <w:numPr>
          <w:ilvl w:val="2"/>
          <w:numId w:val="49"/>
        </w:numPr>
        <w:rPr>
          <w:lang w:val="en-CA"/>
        </w:rPr>
      </w:pPr>
      <w:r w:rsidRPr="00D12A6B">
        <w:rPr>
          <w:lang w:val="en-CA"/>
        </w:rPr>
        <w:t>At level 3, the color of her aura and the color of her dress both turn from light yellow to a bright purple - pink color (Similar to elixir- pink or level six walls).</w:t>
      </w:r>
    </w:p>
    <w:p w:rsidR="00D12A6B" w:rsidRPr="00D12A6B" w:rsidRDefault="00D12A6B" w:rsidP="00D12A6B">
      <w:pPr>
        <w:numPr>
          <w:ilvl w:val="2"/>
          <w:numId w:val="49"/>
        </w:numPr>
        <w:rPr>
          <w:lang w:val="en-CA"/>
        </w:rPr>
      </w:pPr>
      <w:r w:rsidRPr="00D12A6B">
        <w:rPr>
          <w:lang w:val="en-CA"/>
        </w:rPr>
        <w:t>At level 4, her aura reverts to yellow but her dress remains unchanged.</w:t>
      </w:r>
    </w:p>
    <w:p w:rsidR="00D12A6B" w:rsidRPr="00D12A6B" w:rsidRDefault="00D12A6B" w:rsidP="00D12A6B">
      <w:pPr>
        <w:numPr>
          <w:ilvl w:val="2"/>
          <w:numId w:val="49"/>
        </w:numPr>
        <w:rPr>
          <w:lang w:val="en-CA"/>
        </w:rPr>
      </w:pPr>
      <w:r w:rsidRPr="00D12A6B">
        <w:rPr>
          <w:lang w:val="en-CA"/>
        </w:rPr>
        <w:t>At level 5, her aura turns to white and her dress is now light blue.</w:t>
      </w:r>
    </w:p>
    <w:p w:rsidR="00D12A6B" w:rsidRPr="00D12A6B" w:rsidRDefault="00A02F7D" w:rsidP="00D12A6B">
      <w:pPr>
        <w:rPr>
          <w:lang w:val="en-CA"/>
        </w:rPr>
      </w:pPr>
      <w:r>
        <w:rPr>
          <w:lang w:val="en-CA"/>
        </w:rPr>
        <w:pict>
          <v:rect id="_x0000_i1082" style="width:0;height:1.5pt" o:hralign="center" o:hrstd="t" o:hrnoshade="t" o:hr="t" fillcolor="#3a3a3a" stroked="f"/>
        </w:pict>
      </w:r>
    </w:p>
    <w:p w:rsidR="00D12A6B" w:rsidRPr="00D12A6B" w:rsidRDefault="00D12A6B" w:rsidP="00D12A6B">
      <w:pPr>
        <w:numPr>
          <w:ilvl w:val="0"/>
          <w:numId w:val="50"/>
        </w:numPr>
        <w:rPr>
          <w:lang w:val="en-CA"/>
        </w:rPr>
      </w:pPr>
      <w:r w:rsidRPr="00D12A6B">
        <w:rPr>
          <w:b/>
          <w:bCs/>
          <w:lang w:val="en-CA"/>
        </w:rPr>
        <w:t>Trivia</w:t>
      </w:r>
    </w:p>
    <w:p w:rsidR="00D12A6B" w:rsidRPr="00D12A6B" w:rsidRDefault="00D12A6B" w:rsidP="00D12A6B">
      <w:pPr>
        <w:numPr>
          <w:ilvl w:val="1"/>
          <w:numId w:val="50"/>
        </w:numPr>
        <w:rPr>
          <w:lang w:val="en-CA"/>
        </w:rPr>
      </w:pPr>
      <w:r w:rsidRPr="00D12A6B">
        <w:rPr>
          <w:lang w:val="en-CA"/>
        </w:rPr>
        <w:t>In the Chinese language setting of the game, the Healer is called "Angel", which the unit resembles.</w:t>
      </w:r>
    </w:p>
    <w:p w:rsidR="00D12A6B" w:rsidRPr="00D12A6B" w:rsidRDefault="00D12A6B" w:rsidP="00D12A6B">
      <w:pPr>
        <w:numPr>
          <w:ilvl w:val="1"/>
          <w:numId w:val="50"/>
        </w:numPr>
        <w:rPr>
          <w:lang w:val="en-CA"/>
        </w:rPr>
      </w:pPr>
      <w:r w:rsidRPr="00D12A6B">
        <w:rPr>
          <w:lang w:val="en-CA"/>
        </w:rPr>
        <w:t>As part of the 23 May 2013 update, Healers had their training costs reduced at all levels. The training time was shortened from 20 minutes to 15 minutes and the required housing space was lowered from 20 to 14.</w:t>
      </w:r>
    </w:p>
    <w:p w:rsidR="00D12A6B" w:rsidRPr="00D12A6B" w:rsidRDefault="00D12A6B" w:rsidP="00D12A6B">
      <w:pPr>
        <w:numPr>
          <w:ilvl w:val="1"/>
          <w:numId w:val="50"/>
        </w:numPr>
        <w:rPr>
          <w:lang w:val="en-CA"/>
        </w:rPr>
      </w:pPr>
      <w:r w:rsidRPr="00D12A6B">
        <w:rPr>
          <w:lang w:val="en-CA"/>
        </w:rPr>
        <w:t>You can have a maximum of 20 Healers at one time in a complete set of fully upgraded </w:t>
      </w:r>
      <w:hyperlink r:id="rId1052" w:tooltip="Army Camp" w:history="1">
        <w:r w:rsidRPr="00D12A6B">
          <w:rPr>
            <w:rStyle w:val="Hyperlink"/>
            <w:lang w:val="en-CA"/>
          </w:rPr>
          <w:t>Army Camps</w:t>
        </w:r>
      </w:hyperlink>
      <w:r w:rsidRPr="00D12A6B">
        <w:rPr>
          <w:lang w:val="en-CA"/>
        </w:rPr>
        <w:t>. This number increases to 22 if you include the 2 that can fit into a level 5 or higher </w:t>
      </w:r>
      <w:hyperlink r:id="rId1053" w:tooltip="Clan Castle" w:history="1">
        <w:r w:rsidRPr="00D12A6B">
          <w:rPr>
            <w:rStyle w:val="Hyperlink"/>
            <w:lang w:val="en-CA"/>
          </w:rPr>
          <w:t>Clan Castle</w:t>
        </w:r>
      </w:hyperlink>
      <w:r w:rsidRPr="00D12A6B">
        <w:rPr>
          <w:lang w:val="en-CA"/>
        </w:rPr>
        <w:t>. On the battlefield, you can clone an additional 6 Healers with three fully upgraded </w:t>
      </w:r>
      <w:hyperlink r:id="rId1054" w:tooltip="Clone Spell" w:history="1">
        <w:r w:rsidRPr="00D12A6B">
          <w:rPr>
            <w:rStyle w:val="Hyperlink"/>
            <w:lang w:val="en-CA"/>
          </w:rPr>
          <w:t>Clone Spells</w:t>
        </w:r>
      </w:hyperlink>
      <w:r w:rsidRPr="00D12A6B">
        <w:rPr>
          <w:lang w:val="en-CA"/>
        </w:rPr>
        <w:t>.</w:t>
      </w:r>
    </w:p>
    <w:p w:rsidR="00D12A6B" w:rsidRPr="00D12A6B" w:rsidRDefault="00D12A6B" w:rsidP="00D12A6B">
      <w:pPr>
        <w:numPr>
          <w:ilvl w:val="2"/>
          <w:numId w:val="50"/>
        </w:numPr>
        <w:rPr>
          <w:lang w:val="en-CA"/>
        </w:rPr>
      </w:pPr>
      <w:r w:rsidRPr="00D12A6B">
        <w:rPr>
          <w:lang w:val="en-CA"/>
        </w:rPr>
        <w:t>Note: Having this many Healers is highly discouraged as your </w:t>
      </w:r>
      <w:hyperlink r:id="rId1055" w:tooltip="Army" w:history="1">
        <w:r w:rsidRPr="00D12A6B">
          <w:rPr>
            <w:rStyle w:val="Hyperlink"/>
            <w:lang w:val="en-CA"/>
          </w:rPr>
          <w:t>Troops</w:t>
        </w:r>
      </w:hyperlink>
      <w:r w:rsidRPr="00D12A6B">
        <w:rPr>
          <w:lang w:val="en-CA"/>
        </w:rPr>
        <w:t> will have no offensive capabilities unless you bring </w:t>
      </w:r>
      <w:hyperlink r:id="rId1056" w:tooltip="Clan Castle" w:history="1">
        <w:r w:rsidRPr="00D12A6B">
          <w:rPr>
            <w:rStyle w:val="Hyperlink"/>
            <w:lang w:val="en-CA"/>
          </w:rPr>
          <w:t>Clan Castle</w:t>
        </w:r>
      </w:hyperlink>
      <w:r w:rsidRPr="00D12A6B">
        <w:rPr>
          <w:lang w:val="en-CA"/>
        </w:rPr>
        <w:t> </w:t>
      </w:r>
      <w:hyperlink r:id="rId1057" w:tooltip="Army" w:history="1">
        <w:r w:rsidRPr="00D12A6B">
          <w:rPr>
            <w:rStyle w:val="Hyperlink"/>
            <w:lang w:val="en-CA"/>
          </w:rPr>
          <w:t>troops</w:t>
        </w:r>
      </w:hyperlink>
      <w:r w:rsidRPr="00D12A6B">
        <w:rPr>
          <w:lang w:val="en-CA"/>
        </w:rPr>
        <w:t> or </w:t>
      </w:r>
      <w:hyperlink r:id="rId1058" w:tooltip="Heroes" w:history="1">
        <w:r w:rsidRPr="00D12A6B">
          <w:rPr>
            <w:rStyle w:val="Hyperlink"/>
            <w:lang w:val="en-CA"/>
          </w:rPr>
          <w:t>Heroes</w:t>
        </w:r>
      </w:hyperlink>
      <w:r w:rsidRPr="00D12A6B">
        <w:rPr>
          <w:lang w:val="en-CA"/>
        </w:rPr>
        <w:t>.</w:t>
      </w:r>
    </w:p>
    <w:p w:rsidR="00D12A6B" w:rsidRPr="00D12A6B" w:rsidRDefault="00D12A6B" w:rsidP="00D12A6B">
      <w:pPr>
        <w:numPr>
          <w:ilvl w:val="1"/>
          <w:numId w:val="50"/>
        </w:numPr>
        <w:rPr>
          <w:lang w:val="en-CA"/>
        </w:rPr>
      </w:pPr>
      <w:r w:rsidRPr="00D12A6B">
        <w:rPr>
          <w:lang w:val="en-CA"/>
        </w:rPr>
        <w:t>Although Healers have no favorite target, as of the September 16, 2014 update, Healers now prioritize healing larger groups of </w:t>
      </w:r>
      <w:hyperlink r:id="rId1059" w:tooltip="Army" w:history="1">
        <w:r w:rsidRPr="00D12A6B">
          <w:rPr>
            <w:rStyle w:val="Hyperlink"/>
            <w:lang w:val="en-CA"/>
          </w:rPr>
          <w:t>troops</w:t>
        </w:r>
      </w:hyperlink>
      <w:r w:rsidRPr="00D12A6B">
        <w:rPr>
          <w:lang w:val="en-CA"/>
        </w:rPr>
        <w:t>.</w:t>
      </w:r>
    </w:p>
    <w:p w:rsidR="00D12A6B" w:rsidRPr="00D12A6B" w:rsidRDefault="00D12A6B" w:rsidP="00D12A6B">
      <w:pPr>
        <w:numPr>
          <w:ilvl w:val="1"/>
          <w:numId w:val="50"/>
        </w:numPr>
        <w:rPr>
          <w:lang w:val="en-CA"/>
        </w:rPr>
      </w:pPr>
      <w:r w:rsidRPr="00D12A6B">
        <w:rPr>
          <w:lang w:val="en-CA"/>
        </w:rPr>
        <w:t>Prior to the September 2014 update, a Healer in a defensive </w:t>
      </w:r>
      <w:hyperlink r:id="rId1060" w:tooltip="Clan Castle" w:history="1">
        <w:r w:rsidRPr="00D12A6B">
          <w:rPr>
            <w:rStyle w:val="Hyperlink"/>
            <w:lang w:val="en-CA"/>
          </w:rPr>
          <w:t>Clan Castle</w:t>
        </w:r>
      </w:hyperlink>
      <w:r w:rsidRPr="00D12A6B">
        <w:rPr>
          <w:lang w:val="en-CA"/>
        </w:rPr>
        <w:t> would heal damaged buildings. This is no longer true and she will now only heal </w:t>
      </w:r>
      <w:hyperlink r:id="rId1061" w:tooltip="Heroes" w:history="1">
        <w:r w:rsidRPr="00D12A6B">
          <w:rPr>
            <w:rStyle w:val="Hyperlink"/>
            <w:lang w:val="en-CA"/>
          </w:rPr>
          <w:t>Heroes</w:t>
        </w:r>
      </w:hyperlink>
      <w:r w:rsidRPr="00D12A6B">
        <w:rPr>
          <w:lang w:val="en-CA"/>
        </w:rPr>
        <w:t> and other </w:t>
      </w:r>
      <w:hyperlink r:id="rId1062" w:tooltip="Clan Castle" w:history="1">
        <w:r w:rsidRPr="00D12A6B">
          <w:rPr>
            <w:rStyle w:val="Hyperlink"/>
            <w:lang w:val="en-CA"/>
          </w:rPr>
          <w:t>Clan Castle</w:t>
        </w:r>
      </w:hyperlink>
      <w:r w:rsidRPr="00D12A6B">
        <w:rPr>
          <w:lang w:val="en-CA"/>
        </w:rPr>
        <w:t> </w:t>
      </w:r>
      <w:hyperlink r:id="rId1063" w:tooltip="Army" w:history="1">
        <w:r w:rsidRPr="00D12A6B">
          <w:rPr>
            <w:rStyle w:val="Hyperlink"/>
            <w:lang w:val="en-CA"/>
          </w:rPr>
          <w:t>Troops</w:t>
        </w:r>
      </w:hyperlink>
      <w:r w:rsidRPr="00D12A6B">
        <w:rPr>
          <w:lang w:val="en-CA"/>
        </w:rPr>
        <w:t> when defending; if </w:t>
      </w:r>
      <w:hyperlink r:id="rId1064" w:tooltip="Heroes" w:history="1">
        <w:r w:rsidRPr="00D12A6B">
          <w:rPr>
            <w:rStyle w:val="Hyperlink"/>
            <w:lang w:val="en-CA"/>
          </w:rPr>
          <w:t>Heroes</w:t>
        </w:r>
      </w:hyperlink>
      <w:r w:rsidRPr="00D12A6B">
        <w:rPr>
          <w:lang w:val="en-CA"/>
        </w:rPr>
        <w:t> and </w:t>
      </w:r>
      <w:hyperlink r:id="rId1065" w:tooltip="Clan Castle" w:history="1">
        <w:r w:rsidRPr="00D12A6B">
          <w:rPr>
            <w:rStyle w:val="Hyperlink"/>
            <w:lang w:val="en-CA"/>
          </w:rPr>
          <w:t>Clan Castle</w:t>
        </w:r>
      </w:hyperlink>
      <w:r w:rsidRPr="00D12A6B">
        <w:rPr>
          <w:lang w:val="en-CA"/>
        </w:rPr>
        <w:t> </w:t>
      </w:r>
      <w:hyperlink r:id="rId1066" w:tooltip="Army" w:history="1">
        <w:r w:rsidRPr="00D12A6B">
          <w:rPr>
            <w:rStyle w:val="Hyperlink"/>
            <w:lang w:val="en-CA"/>
          </w:rPr>
          <w:t>Troops</w:t>
        </w:r>
      </w:hyperlink>
      <w:r w:rsidRPr="00D12A6B">
        <w:rPr>
          <w:lang w:val="en-CA"/>
        </w:rPr>
        <w:t> are taken out, she will do nothing for the rest of the defense.</w:t>
      </w:r>
    </w:p>
    <w:p w:rsidR="00D12A6B" w:rsidRPr="00D12A6B" w:rsidRDefault="00D12A6B" w:rsidP="00D12A6B">
      <w:pPr>
        <w:numPr>
          <w:ilvl w:val="1"/>
          <w:numId w:val="50"/>
        </w:numPr>
        <w:rPr>
          <w:lang w:val="en-CA"/>
        </w:rPr>
      </w:pPr>
      <w:r w:rsidRPr="00D12A6B">
        <w:rPr>
          <w:lang w:val="en-CA"/>
        </w:rPr>
        <w:t>As of the February 24th, 2015 update, Healers no longer trigger air traps or </w:t>
      </w:r>
      <w:hyperlink r:id="rId1067" w:tooltip="Traps/Home Village" w:history="1">
        <w:r w:rsidRPr="00D12A6B">
          <w:rPr>
            <w:rStyle w:val="Hyperlink"/>
            <w:lang w:val="en-CA"/>
          </w:rPr>
          <w:t>Traps</w:t>
        </w:r>
      </w:hyperlink>
      <w:r w:rsidRPr="00D12A6B">
        <w:rPr>
          <w:lang w:val="en-CA"/>
        </w:rPr>
        <w:t> set to air mode. This change was reverted in a balance update on August 25th 2016.</w:t>
      </w:r>
    </w:p>
    <w:p w:rsidR="00D12A6B" w:rsidRPr="00D12A6B" w:rsidRDefault="00D12A6B" w:rsidP="00D12A6B">
      <w:pPr>
        <w:numPr>
          <w:ilvl w:val="1"/>
          <w:numId w:val="50"/>
        </w:numPr>
        <w:rPr>
          <w:lang w:val="en-CA"/>
        </w:rPr>
      </w:pPr>
      <w:r w:rsidRPr="00D12A6B">
        <w:rPr>
          <w:lang w:val="en-CA"/>
        </w:rPr>
        <w:t>Part of the May 4th 2016 update, the Healer's training time has been decreased from 15 minutes to 10 minutes.</w:t>
      </w:r>
    </w:p>
    <w:p w:rsidR="00D12A6B" w:rsidRDefault="00D12A6B" w:rsidP="00D12A6B">
      <w:pPr>
        <w:numPr>
          <w:ilvl w:val="1"/>
          <w:numId w:val="50"/>
        </w:numPr>
        <w:rPr>
          <w:lang w:val="en-CA"/>
        </w:rPr>
      </w:pPr>
      <w:r w:rsidRPr="00D12A6B">
        <w:rPr>
          <w:lang w:val="en-CA"/>
        </w:rPr>
        <w:t>As a result of diminishing effects of additional Healers, the maximum possible healing per second on any troop (barring the use of </w:t>
      </w:r>
      <w:hyperlink r:id="rId1068" w:tooltip="Rage Spell" w:history="1">
        <w:r w:rsidRPr="00D12A6B">
          <w:rPr>
            <w:rStyle w:val="Hyperlink"/>
            <w:lang w:val="en-CA"/>
          </w:rPr>
          <w:t>Rage Spells</w:t>
        </w:r>
      </w:hyperlink>
      <w:r w:rsidRPr="00D12A6B">
        <w:rPr>
          <w:lang w:val="en-CA"/>
        </w:rPr>
        <w:t>) is exactly 5 times that of a single Healer's healing per second. For max-level Healers this is equal to 400 HPS, or 220 HPS on Heroes.</w:t>
      </w:r>
    </w:p>
    <w:p w:rsidR="000A2E25" w:rsidRPr="00D12A6B" w:rsidRDefault="000A2E25" w:rsidP="000A2E25">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91"/>
        <w:gridCol w:w="1583"/>
        <w:gridCol w:w="1313"/>
        <w:gridCol w:w="1387"/>
        <w:gridCol w:w="1500"/>
        <w:gridCol w:w="1891"/>
        <w:gridCol w:w="1280"/>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Preferred Target </w:t>
            </w:r>
            <w:r w:rsidRPr="00D12A6B">
              <w:rPr>
                <w:b/>
                <w:bCs/>
                <w:noProof/>
                <w:lang w:val="en-CA"/>
              </w:rPr>
              <w:drawing>
                <wp:inline distT="0" distB="0" distL="0" distR="0">
                  <wp:extent cx="190500" cy="200025"/>
                  <wp:effectExtent l="0" t="0" r="0" b="9525"/>
                  <wp:docPr id="489" name="Picture 48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Effect Type </w:t>
            </w:r>
            <w:r w:rsidRPr="00D12A6B">
              <w:rPr>
                <w:b/>
                <w:bCs/>
                <w:noProof/>
                <w:lang w:val="en-CA"/>
              </w:rPr>
              <w:drawing>
                <wp:inline distT="0" distB="0" distL="0" distR="0">
                  <wp:extent cx="285750" cy="209550"/>
                  <wp:effectExtent l="0" t="0" r="0" b="0"/>
                  <wp:docPr id="488" name="Picture 48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Housing Space </w:t>
            </w:r>
            <w:r w:rsidRPr="00D12A6B">
              <w:rPr>
                <w:b/>
                <w:bCs/>
                <w:noProof/>
                <w:lang w:val="en-CA"/>
              </w:rPr>
              <w:drawing>
                <wp:inline distT="0" distB="0" distL="0" distR="0">
                  <wp:extent cx="228600" cy="228600"/>
                  <wp:effectExtent l="0" t="0" r="0" b="0"/>
                  <wp:docPr id="487" name="Picture 48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A02F7D" w:rsidP="00D12A6B">
            <w:pPr>
              <w:rPr>
                <w:b/>
                <w:bCs/>
                <w:lang w:val="en-CA"/>
              </w:rPr>
            </w:pPr>
            <w:hyperlink r:id="rId1069" w:tooltip="Troop Movement Speed" w:history="1">
              <w:r w:rsidR="00D12A6B" w:rsidRPr="00D12A6B">
                <w:rPr>
                  <w:rStyle w:val="Hyperlink"/>
                  <w:b/>
                  <w:bCs/>
                  <w:lang w:val="en-CA"/>
                </w:rPr>
                <w:t>Movement Speed</w:t>
              </w:r>
            </w:hyperlink>
            <w:r w:rsidR="00D12A6B" w:rsidRPr="00D12A6B">
              <w:rPr>
                <w:b/>
                <w:bCs/>
                <w:lang w:val="en-CA"/>
              </w:rPr>
              <w:t> </w:t>
            </w:r>
            <w:r w:rsidR="00D12A6B" w:rsidRPr="00D12A6B">
              <w:rPr>
                <w:b/>
                <w:bCs/>
                <w:noProof/>
                <w:lang w:val="en-CA"/>
              </w:rPr>
              <w:drawing>
                <wp:inline distT="0" distB="0" distL="0" distR="0">
                  <wp:extent cx="247650" cy="200025"/>
                  <wp:effectExtent l="0" t="0" r="0" b="9525"/>
                  <wp:docPr id="486" name="Picture 486"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 Speed </w:t>
            </w:r>
            <w:r w:rsidRPr="00D12A6B">
              <w:rPr>
                <w:b/>
                <w:bCs/>
                <w:noProof/>
                <w:lang w:val="en-CA"/>
              </w:rPr>
              <w:drawing>
                <wp:inline distT="0" distB="0" distL="0" distR="0">
                  <wp:extent cx="381000" cy="190500"/>
                  <wp:effectExtent l="0" t="0" r="0" b="0"/>
                  <wp:docPr id="485" name="Picture 485"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A02F7D" w:rsidP="00D12A6B">
            <w:pPr>
              <w:rPr>
                <w:b/>
                <w:bCs/>
                <w:lang w:val="en-CA"/>
              </w:rPr>
            </w:pPr>
            <w:hyperlink r:id="rId1070" w:tooltip="Barracks" w:history="1">
              <w:r w:rsidR="00D12A6B" w:rsidRPr="00D12A6B">
                <w:rPr>
                  <w:rStyle w:val="Hyperlink"/>
                  <w:b/>
                  <w:bCs/>
                  <w:lang w:val="en-CA"/>
                </w:rPr>
                <w:t>Barracks</w:t>
              </w:r>
            </w:hyperlink>
            <w:r w:rsidR="00D12A6B" w:rsidRPr="00D12A6B">
              <w:rPr>
                <w:b/>
                <w:bCs/>
                <w:lang w:val="en-CA"/>
              </w:rPr>
              <w:t> Level Required </w:t>
            </w:r>
            <w:r w:rsidR="00D12A6B" w:rsidRPr="00D12A6B">
              <w:rPr>
                <w:b/>
                <w:bCs/>
                <w:noProof/>
                <w:lang w:val="en-CA"/>
              </w:rPr>
              <w:drawing>
                <wp:inline distT="0" distB="0" distL="0" distR="0">
                  <wp:extent cx="247650" cy="238125"/>
                  <wp:effectExtent l="0" t="0" r="0" b="9525"/>
                  <wp:docPr id="484" name="Picture 484"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Range </w:t>
            </w:r>
            <w:r w:rsidRPr="00D12A6B">
              <w:rPr>
                <w:b/>
                <w:bCs/>
                <w:noProof/>
                <w:lang w:val="en-CA"/>
              </w:rPr>
              <w:drawing>
                <wp:inline distT="0" distB="0" distL="0" distR="0">
                  <wp:extent cx="285750" cy="133350"/>
                  <wp:effectExtent l="0" t="0" r="0" b="0"/>
                  <wp:docPr id="483" name="Picture 48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Heal Splash 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 tiles</w:t>
            </w:r>
          </w:p>
        </w:tc>
      </w:tr>
    </w:tbl>
    <w:p w:rsidR="00D12A6B" w:rsidRPr="00D12A6B" w:rsidRDefault="00D12A6B" w:rsidP="00D12A6B">
      <w:pPr>
        <w:rPr>
          <w:vanish/>
          <w:lang w:val="en-CA"/>
        </w:rPr>
      </w:pPr>
    </w:p>
    <w:p w:rsidR="00BE787E" w:rsidRDefault="00BE787E"/>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300"/>
        <w:gridCol w:w="2450"/>
      </w:tblGrid>
      <w:tr w:rsidR="00D12A6B" w:rsidRPr="00D12A6B" w:rsidTr="00D12A6B">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Training Time of Healers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Number of level 8 or higher </w:t>
            </w:r>
            <w:hyperlink r:id="rId1071" w:tooltip="Barracks" w:history="1">
              <w:r w:rsidRPr="00D12A6B">
                <w:rPr>
                  <w:rStyle w:val="Hyperlink"/>
                  <w:b/>
                  <w:bCs/>
                  <w:lang w:val="en-CA"/>
                </w:rPr>
                <w:t>Barracks</w:t>
              </w:r>
            </w:hyperlink>
            <w:r w:rsidRPr="00D12A6B">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Training Time</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 minutes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 minutes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minutes 40 seconds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minutes</w:t>
            </w:r>
          </w:p>
        </w:tc>
      </w:tr>
    </w:tbl>
    <w:p w:rsidR="00D12A6B" w:rsidRPr="00D12A6B" w:rsidRDefault="00D12A6B" w:rsidP="00D12A6B">
      <w:pPr>
        <w:rPr>
          <w:vanish/>
          <w:lang w:val="en-CA"/>
        </w:rPr>
      </w:pPr>
    </w:p>
    <w:p w:rsidR="0031640F" w:rsidRDefault="0031640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53"/>
        <w:gridCol w:w="1147"/>
        <w:gridCol w:w="1411"/>
        <w:gridCol w:w="1036"/>
        <w:gridCol w:w="1159"/>
        <w:gridCol w:w="1988"/>
        <w:gridCol w:w="1161"/>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lastRenderedPageBreak/>
              <w:t>Level </w:t>
            </w:r>
            <w:r w:rsidRPr="00D12A6B">
              <w:rPr>
                <w:b/>
                <w:bCs/>
                <w:noProof/>
                <w:lang w:val="en-CA"/>
              </w:rPr>
              <w:drawing>
                <wp:inline distT="0" distB="0" distL="0" distR="0">
                  <wp:extent cx="161925" cy="171450"/>
                  <wp:effectExtent l="0" t="0" r="9525" b="0"/>
                  <wp:docPr id="482" name="Picture 48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Healing per Second </w:t>
            </w:r>
            <w:r w:rsidRPr="00D12A6B">
              <w:rPr>
                <w:b/>
                <w:bCs/>
                <w:noProof/>
                <w:lang w:val="en-CA"/>
              </w:rPr>
              <w:drawing>
                <wp:inline distT="0" distB="0" distL="0" distR="0">
                  <wp:extent cx="190500" cy="180975"/>
                  <wp:effectExtent l="0" t="0" r="0" b="9525"/>
                  <wp:docPr id="481" name="Picture 481"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Healing per Pulse </w:t>
            </w:r>
            <w:r w:rsidRPr="00D12A6B">
              <w:rPr>
                <w:b/>
                <w:bCs/>
                <w:noProof/>
                <w:lang w:val="en-CA"/>
              </w:rPr>
              <w:drawing>
                <wp:inline distT="0" distB="0" distL="0" distR="0">
                  <wp:extent cx="190500" cy="180975"/>
                  <wp:effectExtent l="0" t="0" r="0" b="9525"/>
                  <wp:docPr id="480" name="Picture 48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Hitpoints </w:t>
            </w:r>
            <w:r w:rsidRPr="00D12A6B">
              <w:rPr>
                <w:b/>
                <w:bCs/>
                <w:noProof/>
                <w:lang w:val="en-CA"/>
              </w:rPr>
              <w:drawing>
                <wp:inline distT="0" distB="0" distL="0" distR="0">
                  <wp:extent cx="190500" cy="180975"/>
                  <wp:effectExtent l="0" t="0" r="0" b="9525"/>
                  <wp:docPr id="479" name="Picture 47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A02F7D" w:rsidP="00D12A6B">
            <w:pPr>
              <w:rPr>
                <w:b/>
                <w:bCs/>
                <w:lang w:val="en-CA"/>
              </w:rPr>
            </w:pPr>
            <w:hyperlink r:id="rId1072" w:anchor="Elixir" w:tooltip="Resources" w:history="1">
              <w:r w:rsidR="00D12A6B" w:rsidRPr="00D12A6B">
                <w:rPr>
                  <w:rStyle w:val="Hyperlink"/>
                  <w:b/>
                  <w:bCs/>
                  <w:lang w:val="en-CA"/>
                </w:rPr>
                <w:t>Training Cost</w:t>
              </w:r>
            </w:hyperlink>
            <w:r w:rsidR="00D12A6B" w:rsidRPr="00D12A6B">
              <w:rPr>
                <w:b/>
                <w:bCs/>
                <w:lang w:val="en-CA"/>
              </w:rPr>
              <w:t> </w:t>
            </w:r>
            <w:r w:rsidR="00D12A6B" w:rsidRPr="00D12A6B">
              <w:rPr>
                <w:b/>
                <w:bCs/>
                <w:noProof/>
                <w:lang w:val="en-CA"/>
              </w:rPr>
              <w:drawing>
                <wp:inline distT="0" distB="0" distL="0" distR="0">
                  <wp:extent cx="171450" cy="190500"/>
                  <wp:effectExtent l="0" t="0" r="0" b="0"/>
                  <wp:docPr id="478" name="Picture 47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9"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A02F7D" w:rsidP="00D12A6B">
            <w:pPr>
              <w:rPr>
                <w:b/>
                <w:bCs/>
                <w:lang w:val="en-CA"/>
              </w:rPr>
            </w:pPr>
            <w:hyperlink r:id="rId1073" w:anchor="Elixir" w:tooltip="Resources" w:history="1">
              <w:r w:rsidR="00D12A6B" w:rsidRPr="00D12A6B">
                <w:rPr>
                  <w:rStyle w:val="Hyperlink"/>
                  <w:b/>
                  <w:bCs/>
                  <w:lang w:val="en-CA"/>
                </w:rPr>
                <w:t>Research Cost</w:t>
              </w:r>
            </w:hyperlink>
            <w:r w:rsidR="00D12A6B" w:rsidRPr="00D12A6B">
              <w:rPr>
                <w:b/>
                <w:bCs/>
                <w:lang w:val="en-CA"/>
              </w:rPr>
              <w:t> </w:t>
            </w:r>
            <w:r w:rsidR="00D12A6B" w:rsidRPr="00D12A6B">
              <w:rPr>
                <w:b/>
                <w:bCs/>
                <w:noProof/>
                <w:lang w:val="en-CA"/>
              </w:rPr>
              <w:drawing>
                <wp:inline distT="0" distB="0" distL="0" distR="0">
                  <wp:extent cx="171450" cy="190500"/>
                  <wp:effectExtent l="0" t="0" r="0" b="0"/>
                  <wp:docPr id="477" name="Picture 47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A02F7D" w:rsidP="00D12A6B">
            <w:pPr>
              <w:rPr>
                <w:b/>
                <w:bCs/>
                <w:lang w:val="en-CA"/>
              </w:rPr>
            </w:pPr>
            <w:hyperlink r:id="rId1074" w:tooltip="Laboratory" w:history="1">
              <w:r w:rsidR="00D12A6B" w:rsidRPr="00D12A6B">
                <w:rPr>
                  <w:rStyle w:val="Hyperlink"/>
                  <w:b/>
                  <w:bCs/>
                  <w:lang w:val="en-CA"/>
                </w:rPr>
                <w:t>Laboratory</w:t>
              </w:r>
            </w:hyperlink>
            <w:r w:rsidR="00D12A6B" w:rsidRPr="00D12A6B">
              <w:rPr>
                <w:b/>
                <w:bCs/>
                <w:lang w:val="en-CA"/>
              </w:rPr>
              <w:t> Level Required </w:t>
            </w:r>
            <w:r w:rsidR="00D12A6B" w:rsidRPr="00D12A6B">
              <w:rPr>
                <w:b/>
                <w:bCs/>
                <w:noProof/>
                <w:lang w:val="en-CA"/>
              </w:rPr>
              <w:drawing>
                <wp:inline distT="0" distB="0" distL="0" distR="0">
                  <wp:extent cx="247650" cy="257175"/>
                  <wp:effectExtent l="0" t="0" r="0" b="9525"/>
                  <wp:docPr id="476" name="Picture 476"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1"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A02F7D" w:rsidP="00D12A6B">
            <w:pPr>
              <w:rPr>
                <w:b/>
                <w:bCs/>
                <w:lang w:val="en-CA"/>
              </w:rPr>
            </w:pPr>
            <w:hyperlink r:id="rId1075" w:tooltip="Laboratory" w:history="1">
              <w:r w:rsidR="00D12A6B" w:rsidRPr="00D12A6B">
                <w:rPr>
                  <w:rStyle w:val="Hyperlink"/>
                  <w:b/>
                  <w:bCs/>
                  <w:lang w:val="en-CA"/>
                </w:rPr>
                <w:t>Research Time</w:t>
              </w:r>
            </w:hyperlink>
            <w:r w:rsidR="00D12A6B" w:rsidRPr="00D12A6B">
              <w:rPr>
                <w:b/>
                <w:bCs/>
                <w:lang w:val="en-CA"/>
              </w:rPr>
              <w:t> </w:t>
            </w:r>
            <w:r w:rsidR="00D12A6B" w:rsidRPr="00D12A6B">
              <w:rPr>
                <w:b/>
                <w:bCs/>
                <w:noProof/>
                <w:lang w:val="en-CA"/>
              </w:rPr>
              <w:drawing>
                <wp:inline distT="0" distB="0" distL="0" distR="0">
                  <wp:extent cx="171450" cy="200025"/>
                  <wp:effectExtent l="0" t="0" r="0" b="9525"/>
                  <wp:docPr id="475" name="Picture 4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 days</w:t>
            </w:r>
          </w:p>
        </w:tc>
      </w:tr>
    </w:tbl>
    <w:p w:rsidR="00D12A6B" w:rsidRPr="00D12A6B" w:rsidRDefault="00D12A6B" w:rsidP="00D12A6B">
      <w:pPr>
        <w:rPr>
          <w:b/>
          <w:bCs/>
          <w:lang w:val="en-CA"/>
        </w:rPr>
      </w:pPr>
      <w:r w:rsidRPr="00D12A6B">
        <w:rPr>
          <w:b/>
          <w:bCs/>
          <w:lang w:val="en-CA"/>
        </w:rPr>
        <w:t>Effectiveness of Multiple Healers</w:t>
      </w:r>
    </w:p>
    <w:p w:rsidR="00D12A6B" w:rsidRPr="00D12A6B" w:rsidRDefault="00D12A6B" w:rsidP="00D12A6B">
      <w:pPr>
        <w:rPr>
          <w:lang w:val="en-CA"/>
        </w:rPr>
      </w:pPr>
      <w:r w:rsidRPr="00D12A6B">
        <w:rPr>
          <w:lang w:val="en-CA"/>
        </w:rPr>
        <w:t>The table below shows the effectiveness of adding another Healer when multiple are healing the same target(s).</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3283"/>
        <w:gridCol w:w="4545"/>
        <w:gridCol w:w="2417"/>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Total Number of Healers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Effectiveness of Additional Healer</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Overall Efficiency</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96.7%</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95%</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81.7%</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71.4%</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62.5%</w:t>
            </w:r>
          </w:p>
        </w:tc>
      </w:tr>
    </w:tbl>
    <w:p w:rsidR="00D12A6B" w:rsidRPr="00D12A6B" w:rsidRDefault="00D12A6B" w:rsidP="00D12A6B"/>
    <w:p w:rsidR="00CF71AC" w:rsidRDefault="00CF71AC" w:rsidP="00CF71AC"/>
    <w:p w:rsidR="00CF71AC" w:rsidRDefault="00CF71AC" w:rsidP="00B1023A">
      <w:pPr>
        <w:pStyle w:val="Heading2"/>
      </w:pPr>
      <w:r>
        <w:t>Dragon</w:t>
      </w:r>
    </w:p>
    <w:p w:rsidR="00CF71AC" w:rsidRDefault="00CF71AC" w:rsidP="00CF71AC"/>
    <w:p w:rsidR="00E84C09" w:rsidRPr="00E84C09" w:rsidRDefault="00E84C09" w:rsidP="00E84C09">
      <w:pPr>
        <w:rPr>
          <w:lang w:val="en-CA"/>
        </w:rPr>
      </w:pPr>
      <w:r w:rsidRPr="00E84C09">
        <w:rPr>
          <w:noProof/>
          <w:lang w:val="en-CA"/>
        </w:rPr>
        <w:drawing>
          <wp:inline distT="0" distB="0" distL="0" distR="0">
            <wp:extent cx="1933575" cy="2381250"/>
            <wp:effectExtent l="0" t="0" r="0" b="0"/>
            <wp:docPr id="540" name="Picture 540" descr="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6" descr="Dragon info"/>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1933575" cy="2381250"/>
                    </a:xfrm>
                    <a:prstGeom prst="rect">
                      <a:avLst/>
                    </a:prstGeom>
                    <a:noFill/>
                    <a:ln>
                      <a:noFill/>
                    </a:ln>
                  </pic:spPr>
                </pic:pic>
              </a:graphicData>
            </a:graphic>
          </wp:inline>
        </w:drawing>
      </w:r>
    </w:p>
    <w:p w:rsidR="00E84C09" w:rsidRPr="00E84C09" w:rsidRDefault="00E84C09" w:rsidP="00E84C09">
      <w:pPr>
        <w:rPr>
          <w:lang w:val="en-CA"/>
        </w:rPr>
      </w:pPr>
      <w:r w:rsidRPr="00E84C09">
        <w:rPr>
          <w:b/>
          <w:bCs/>
          <w:i/>
          <w:iCs/>
          <w:lang w:val="en-CA"/>
        </w:rPr>
        <w:t>"The might of the dragons are known throughout the land. This scaly terror of the skies feels no mercy and nothing will escape the fiery splashes of his breath."</w:t>
      </w:r>
    </w:p>
    <w:p w:rsidR="00E84C09" w:rsidRPr="00E84C09" w:rsidRDefault="00A02F7D" w:rsidP="00E84C09">
      <w:pPr>
        <w:rPr>
          <w:lang w:val="en-CA"/>
        </w:rPr>
      </w:pPr>
      <w:r>
        <w:rPr>
          <w:lang w:val="en-CA"/>
        </w:rPr>
        <w:pict>
          <v:rect id="_x0000_i108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noProof/>
                <w:lang w:val="en-CA"/>
              </w:rPr>
              <w:lastRenderedPageBreak/>
              <w:drawing>
                <wp:inline distT="0" distB="0" distL="0" distR="0">
                  <wp:extent cx="1238250" cy="876300"/>
                  <wp:effectExtent l="0" t="0" r="0" b="0"/>
                  <wp:docPr id="539" name="Picture 539" descr="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8" descr="Dragon1"/>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8" name="Picture 538" descr="Drag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9" descr="Dragon2"/>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7" name="Picture 537" descr="Drag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0" descr="Dragon3"/>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r>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b/>
                <w:bCs/>
                <w:lang w:val="en-CA"/>
              </w:rPr>
              <w:t>Level 1</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2</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3</w:t>
            </w:r>
          </w:p>
        </w:tc>
      </w:tr>
    </w:tbl>
    <w:p w:rsidR="00E84C09" w:rsidRPr="00E84C09" w:rsidRDefault="00E84C09" w:rsidP="00E84C09">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7"/>
        <w:gridCol w:w="2242"/>
        <w:gridCol w:w="2243"/>
        <w:gridCol w:w="2258"/>
      </w:tblGrid>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6" name="Picture 536" descr="Drag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1" descr="Dragon4"/>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5" name="Picture 535" descr="Drag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2" descr="Dragon5"/>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4" name="Picture 534" descr="Drag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Dragon6"/>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3" name="Picture 533" descr="Drag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4" descr="Dragon7"/>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r>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b/>
                <w:bCs/>
                <w:lang w:val="en-CA"/>
              </w:rPr>
              <w:t>Level 4</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5</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6</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7</w:t>
            </w:r>
          </w:p>
        </w:tc>
      </w:tr>
    </w:tbl>
    <w:p w:rsidR="00E84C09" w:rsidRPr="00E84C09" w:rsidRDefault="00A02F7D" w:rsidP="00E84C09">
      <w:pPr>
        <w:rPr>
          <w:lang w:val="en-CA"/>
        </w:rPr>
      </w:pPr>
      <w:r>
        <w:rPr>
          <w:lang w:val="en-CA"/>
        </w:rPr>
        <w:pict>
          <v:rect id="_x0000_i1084" style="width:0;height:1.5pt" o:hralign="center" o:hrstd="t" o:hrnoshade="t" o:hr="t" fillcolor="#3a3a3a" stroked="f"/>
        </w:pict>
      </w:r>
    </w:p>
    <w:p w:rsidR="00E84C09" w:rsidRPr="00E84C09" w:rsidRDefault="00E84C09" w:rsidP="00E84C09">
      <w:pPr>
        <w:numPr>
          <w:ilvl w:val="0"/>
          <w:numId w:val="51"/>
        </w:numPr>
        <w:rPr>
          <w:lang w:val="en-CA"/>
        </w:rPr>
      </w:pPr>
      <w:r w:rsidRPr="00E84C09">
        <w:rPr>
          <w:b/>
          <w:bCs/>
          <w:lang w:val="en-CA"/>
        </w:rPr>
        <w:t>Summary</w:t>
      </w:r>
    </w:p>
    <w:p w:rsidR="00E84C09" w:rsidRPr="00E84C09" w:rsidRDefault="00E84C09" w:rsidP="00E84C09">
      <w:pPr>
        <w:numPr>
          <w:ilvl w:val="1"/>
          <w:numId w:val="51"/>
        </w:numPr>
        <w:rPr>
          <w:lang w:val="en-CA"/>
        </w:rPr>
      </w:pPr>
      <w:r w:rsidRPr="00E84C09">
        <w:rPr>
          <w:lang w:val="en-CA"/>
        </w:rPr>
        <w:t>The Dragon is a fearsome flying unit capable of attacking both </w:t>
      </w:r>
      <w:hyperlink r:id="rId1084" w:tooltip="Army" w:history="1">
        <w:r w:rsidRPr="00E84C09">
          <w:rPr>
            <w:rStyle w:val="Hyperlink"/>
            <w:lang w:val="en-CA"/>
          </w:rPr>
          <w:t>ground and air units</w:t>
        </w:r>
      </w:hyperlink>
      <w:r w:rsidRPr="00E84C09">
        <w:rPr>
          <w:lang w:val="en-CA"/>
        </w:rPr>
        <w:t>. Similar to the </w:t>
      </w:r>
      <w:hyperlink r:id="rId1085" w:tooltip="Wizard" w:history="1">
        <w:r w:rsidRPr="00E84C09">
          <w:rPr>
            <w:rStyle w:val="Hyperlink"/>
            <w:lang w:val="en-CA"/>
          </w:rPr>
          <w:t>Wizard</w:t>
        </w:r>
      </w:hyperlink>
      <w:r w:rsidRPr="00E84C09">
        <w:rPr>
          <w:lang w:val="en-CA"/>
        </w:rPr>
        <w:t>, the Dragon's attacks are ranged and deal splash damage.</w:t>
      </w:r>
    </w:p>
    <w:p w:rsidR="00E84C09" w:rsidRPr="00E84C09" w:rsidRDefault="00E84C09" w:rsidP="00E84C09">
      <w:pPr>
        <w:numPr>
          <w:ilvl w:val="1"/>
          <w:numId w:val="51"/>
        </w:numPr>
        <w:rPr>
          <w:lang w:val="en-CA"/>
        </w:rPr>
      </w:pPr>
      <w:r w:rsidRPr="00E84C09">
        <w:rPr>
          <w:lang w:val="en-CA"/>
        </w:rPr>
        <w:t>A Dragon does short-range splash damage when he attacks. This can only be noticed when used against </w:t>
      </w:r>
      <w:hyperlink r:id="rId1086" w:tooltip="Clan Castle" w:history="1">
        <w:r w:rsidRPr="00E84C09">
          <w:rPr>
            <w:rStyle w:val="Hyperlink"/>
            <w:lang w:val="en-CA"/>
          </w:rPr>
          <w:t>Clan Castle Troops</w:t>
        </w:r>
      </w:hyperlink>
      <w:r w:rsidRPr="00E84C09">
        <w:rPr>
          <w:lang w:val="en-CA"/>
        </w:rPr>
        <w:t> and </w:t>
      </w:r>
      <w:hyperlink r:id="rId1087" w:tooltip="Walls/Home Village" w:history="1">
        <w:r w:rsidRPr="00E84C09">
          <w:rPr>
            <w:rStyle w:val="Hyperlink"/>
            <w:lang w:val="en-CA"/>
          </w:rPr>
          <w:t>Walls</w:t>
        </w:r>
      </w:hyperlink>
      <w:r w:rsidRPr="00E84C09">
        <w:rPr>
          <w:lang w:val="en-CA"/>
        </w:rPr>
        <w:t>.</w:t>
      </w:r>
    </w:p>
    <w:p w:rsidR="00E84C09" w:rsidRPr="00E84C09" w:rsidRDefault="00E84C09" w:rsidP="00E84C09">
      <w:pPr>
        <w:numPr>
          <w:ilvl w:val="1"/>
          <w:numId w:val="51"/>
        </w:numPr>
        <w:rPr>
          <w:lang w:val="en-CA"/>
        </w:rPr>
      </w:pPr>
      <w:r w:rsidRPr="00E84C09">
        <w:rPr>
          <w:lang w:val="en-CA"/>
        </w:rPr>
        <w:t>The purple Dragon icon shown in the </w:t>
      </w:r>
      <w:hyperlink r:id="rId1088" w:tooltip="Barracks" w:history="1">
        <w:r w:rsidRPr="00E84C09">
          <w:rPr>
            <w:rStyle w:val="Hyperlink"/>
            <w:lang w:val="en-CA"/>
          </w:rPr>
          <w:t>Barracks</w:t>
        </w:r>
      </w:hyperlink>
      <w:r w:rsidRPr="00E84C09">
        <w:rPr>
          <w:lang w:val="en-CA"/>
        </w:rPr>
        <w:t> is actually a level 2 Dragon. The Dragon changes from green to purple after upgrading, matching its image in the </w:t>
      </w:r>
      <w:hyperlink r:id="rId1089" w:tooltip="Barracks" w:history="1">
        <w:r w:rsidRPr="00E84C09">
          <w:rPr>
            <w:rStyle w:val="Hyperlink"/>
            <w:lang w:val="en-CA"/>
          </w:rPr>
          <w:t>Barracks</w:t>
        </w:r>
      </w:hyperlink>
      <w:r w:rsidRPr="00E84C09">
        <w:rPr>
          <w:lang w:val="en-CA"/>
        </w:rPr>
        <w:t>.</w:t>
      </w:r>
    </w:p>
    <w:p w:rsidR="00E84C09" w:rsidRPr="00E84C09" w:rsidRDefault="00E84C09" w:rsidP="00E84C09">
      <w:pPr>
        <w:numPr>
          <w:ilvl w:val="1"/>
          <w:numId w:val="51"/>
        </w:numPr>
        <w:rPr>
          <w:lang w:val="en-CA"/>
        </w:rPr>
      </w:pPr>
      <w:r w:rsidRPr="00E84C09">
        <w:rPr>
          <w:lang w:val="en-CA"/>
        </w:rPr>
        <w:t>Dragons have no preferred target when attacking; they will simply attack the closest building. However, once they become aware of enemy </w:t>
      </w:r>
      <w:hyperlink r:id="rId1090" w:tooltip="Clan Castle" w:history="1">
        <w:r w:rsidRPr="00E84C09">
          <w:rPr>
            <w:rStyle w:val="Hyperlink"/>
            <w:lang w:val="en-CA"/>
          </w:rPr>
          <w:t>Clan Castle</w:t>
        </w:r>
      </w:hyperlink>
      <w:r w:rsidRPr="00E84C09">
        <w:rPr>
          <w:lang w:val="en-CA"/>
        </w:rPr>
        <w:t> </w:t>
      </w:r>
      <w:hyperlink r:id="rId1091" w:tooltip="Troops" w:history="1">
        <w:r w:rsidRPr="00E84C09">
          <w:rPr>
            <w:rStyle w:val="Hyperlink"/>
            <w:lang w:val="en-CA"/>
          </w:rPr>
          <w:t>troops</w:t>
        </w:r>
      </w:hyperlink>
      <w:r w:rsidRPr="00E84C09">
        <w:rPr>
          <w:lang w:val="en-CA"/>
        </w:rPr>
        <w:t>, </w:t>
      </w:r>
      <w:hyperlink r:id="rId1092" w:tooltip="Heroes" w:history="1">
        <w:r w:rsidRPr="00E84C09">
          <w:rPr>
            <w:rStyle w:val="Hyperlink"/>
            <w:lang w:val="en-CA"/>
          </w:rPr>
          <w:t>Heroes</w:t>
        </w:r>
      </w:hyperlink>
      <w:r w:rsidRPr="00E84C09">
        <w:rPr>
          <w:lang w:val="en-CA"/>
        </w:rPr>
        <w:t>, or </w:t>
      </w:r>
      <w:hyperlink r:id="rId1093" w:tooltip="Skeleton Trap" w:history="1">
        <w:r w:rsidRPr="00E84C09">
          <w:rPr>
            <w:rStyle w:val="Hyperlink"/>
            <w:lang w:val="en-CA"/>
          </w:rPr>
          <w:t>Skeleton Trap</w:t>
        </w:r>
      </w:hyperlink>
      <w:r w:rsidRPr="00E84C09">
        <w:rPr>
          <w:lang w:val="en-CA"/>
        </w:rPr>
        <w:t> skeletons (either by being attacked themselves or by being near another friendly </w:t>
      </w:r>
      <w:hyperlink r:id="rId1094" w:tooltip="Troops" w:history="1">
        <w:r w:rsidRPr="00E84C09">
          <w:rPr>
            <w:rStyle w:val="Hyperlink"/>
            <w:lang w:val="en-CA"/>
          </w:rPr>
          <w:t>troop</w:t>
        </w:r>
      </w:hyperlink>
      <w:r w:rsidRPr="00E84C09">
        <w:rPr>
          <w:lang w:val="en-CA"/>
        </w:rPr>
        <w:t> under attack), they will leave their previously targeted building and instead engage the enemy </w:t>
      </w:r>
      <w:hyperlink r:id="rId1095" w:tooltip="Troops" w:history="1">
        <w:r w:rsidRPr="00E84C09">
          <w:rPr>
            <w:rStyle w:val="Hyperlink"/>
            <w:lang w:val="en-CA"/>
          </w:rPr>
          <w:t>troops</w:t>
        </w:r>
      </w:hyperlink>
      <w:r w:rsidRPr="00E84C09">
        <w:rPr>
          <w:lang w:val="en-CA"/>
        </w:rPr>
        <w:t>. Once all of the nearby enemy </w:t>
      </w:r>
      <w:hyperlink r:id="rId1096" w:tooltip="Troops" w:history="1">
        <w:r w:rsidRPr="00E84C09">
          <w:rPr>
            <w:rStyle w:val="Hyperlink"/>
            <w:lang w:val="en-CA"/>
          </w:rPr>
          <w:t>troops</w:t>
        </w:r>
      </w:hyperlink>
      <w:r w:rsidRPr="00E84C09">
        <w:rPr>
          <w:lang w:val="en-CA"/>
        </w:rPr>
        <w:t> are defeated, the Dragons will proceed to attack the nearest structure.</w:t>
      </w:r>
    </w:p>
    <w:p w:rsidR="00E84C09" w:rsidRPr="00E84C09" w:rsidRDefault="00A02F7D" w:rsidP="00E84C09">
      <w:pPr>
        <w:rPr>
          <w:lang w:val="en-CA"/>
        </w:rPr>
      </w:pPr>
      <w:r>
        <w:rPr>
          <w:lang w:val="en-CA"/>
        </w:rPr>
        <w:pict>
          <v:rect id="_x0000_i1085" style="width:0;height:1.5pt" o:hralign="center" o:hrstd="t" o:hrnoshade="t" o:hr="t" fillcolor="#3a3a3a" stroked="f"/>
        </w:pict>
      </w:r>
    </w:p>
    <w:p w:rsidR="00E84C09" w:rsidRPr="00E84C09" w:rsidRDefault="00E84C09" w:rsidP="00E84C09">
      <w:pPr>
        <w:numPr>
          <w:ilvl w:val="0"/>
          <w:numId w:val="52"/>
        </w:numPr>
        <w:rPr>
          <w:lang w:val="en-CA"/>
        </w:rPr>
      </w:pPr>
      <w:r w:rsidRPr="00E84C09">
        <w:rPr>
          <w:b/>
          <w:bCs/>
          <w:lang w:val="en-CA"/>
        </w:rPr>
        <w:t>Offensive Strategy</w:t>
      </w:r>
    </w:p>
    <w:p w:rsidR="00E84C09" w:rsidRPr="00E84C09" w:rsidRDefault="00E84C09" w:rsidP="00E84C09">
      <w:pPr>
        <w:numPr>
          <w:ilvl w:val="1"/>
          <w:numId w:val="52"/>
        </w:numPr>
        <w:rPr>
          <w:lang w:val="en-CA"/>
        </w:rPr>
      </w:pPr>
      <w:r w:rsidRPr="00E84C09">
        <w:rPr>
          <w:lang w:val="en-CA"/>
        </w:rPr>
        <w:t>Most Dragon strategies involve taking out as many </w:t>
      </w:r>
      <w:hyperlink r:id="rId1097" w:tooltip="Air Defense" w:history="1">
        <w:r w:rsidRPr="00E84C09">
          <w:rPr>
            <w:rStyle w:val="Hyperlink"/>
            <w:lang w:val="en-CA"/>
          </w:rPr>
          <w:t>Air Defenses</w:t>
        </w:r>
      </w:hyperlink>
      <w:r w:rsidRPr="00E84C09">
        <w:rPr>
          <w:lang w:val="en-CA"/>
        </w:rPr>
        <w:t> as possible with other units (infantry, </w:t>
      </w:r>
      <w:hyperlink r:id="rId1098" w:tooltip="Giant" w:history="1">
        <w:r w:rsidRPr="00E84C09">
          <w:rPr>
            <w:rStyle w:val="Hyperlink"/>
            <w:lang w:val="en-CA"/>
          </w:rPr>
          <w:t>Giants</w:t>
        </w:r>
      </w:hyperlink>
      <w:r w:rsidRPr="00E84C09">
        <w:rPr>
          <w:lang w:val="en-CA"/>
        </w:rPr>
        <w:t>, etc.) or </w:t>
      </w:r>
      <w:hyperlink r:id="rId1099" w:tooltip="Lightning Spell" w:history="1">
        <w:r w:rsidRPr="00E84C09">
          <w:rPr>
            <w:rStyle w:val="Hyperlink"/>
            <w:lang w:val="en-CA"/>
          </w:rPr>
          <w:t>Lightning Spells</w:t>
        </w:r>
      </w:hyperlink>
      <w:r w:rsidRPr="00E84C09">
        <w:rPr>
          <w:lang w:val="en-CA"/>
        </w:rPr>
        <w:t>, as they are a significant threat to this powerful unit.</w:t>
      </w:r>
    </w:p>
    <w:p w:rsidR="00E84C09" w:rsidRPr="00E84C09" w:rsidRDefault="00E84C09" w:rsidP="00E84C09">
      <w:pPr>
        <w:numPr>
          <w:ilvl w:val="1"/>
          <w:numId w:val="52"/>
        </w:numPr>
        <w:rPr>
          <w:lang w:val="en-CA"/>
        </w:rPr>
      </w:pPr>
      <w:r w:rsidRPr="00E84C09">
        <w:rPr>
          <w:lang w:val="en-CA"/>
        </w:rPr>
        <w:t>The </w:t>
      </w:r>
      <w:hyperlink r:id="rId1100" w:tooltip="Rage Spell" w:history="1">
        <w:r w:rsidRPr="00E84C09">
          <w:rPr>
            <w:rStyle w:val="Hyperlink"/>
            <w:lang w:val="en-CA"/>
          </w:rPr>
          <w:t>Rage Spell</w:t>
        </w:r>
      </w:hyperlink>
      <w:r w:rsidRPr="00E84C09">
        <w:rPr>
          <w:lang w:val="en-CA"/>
        </w:rPr>
        <w:t> and Dragon are like bread and butter. So using a pure-Dragon army with Rage Spells can be effective.</w:t>
      </w:r>
    </w:p>
    <w:p w:rsidR="00E84C09" w:rsidRPr="00E84C09" w:rsidRDefault="00E84C09" w:rsidP="00E84C09">
      <w:pPr>
        <w:numPr>
          <w:ilvl w:val="2"/>
          <w:numId w:val="52"/>
        </w:numPr>
        <w:rPr>
          <w:lang w:val="en-CA"/>
        </w:rPr>
      </w:pPr>
      <w:r w:rsidRPr="00E84C09">
        <w:rPr>
          <w:lang w:val="en-CA"/>
        </w:rPr>
        <w:t>Try to spread the Dragons along the edge of the base, as they will converge in the middle of the battle, when you have reached the base's center. Then place a Rage Spell for mass destruction.</w:t>
      </w:r>
    </w:p>
    <w:p w:rsidR="00E84C09" w:rsidRPr="00E84C09" w:rsidRDefault="00E84C09" w:rsidP="00E84C09">
      <w:pPr>
        <w:numPr>
          <w:ilvl w:val="1"/>
          <w:numId w:val="52"/>
        </w:numPr>
        <w:rPr>
          <w:lang w:val="en-CA"/>
        </w:rPr>
      </w:pPr>
      <w:r w:rsidRPr="00E84C09">
        <w:rPr>
          <w:lang w:val="en-CA"/>
        </w:rPr>
        <w:t>A powerful, but costly, strategy for </w:t>
      </w:r>
      <w:hyperlink r:id="rId1101" w:tooltip="Town Hall" w:history="1">
        <w:r w:rsidRPr="00E84C09">
          <w:rPr>
            <w:rStyle w:val="Hyperlink"/>
            <w:lang w:val="en-CA"/>
          </w:rPr>
          <w:t>Town Hall</w:t>
        </w:r>
      </w:hyperlink>
      <w:r w:rsidRPr="00E84C09">
        <w:rPr>
          <w:lang w:val="en-CA"/>
        </w:rPr>
        <w:t> 7 and </w:t>
      </w:r>
      <w:hyperlink r:id="rId1102" w:tooltip="Town Hall" w:history="1">
        <w:r w:rsidRPr="00E84C09">
          <w:rPr>
            <w:rStyle w:val="Hyperlink"/>
            <w:lang w:val="en-CA"/>
          </w:rPr>
          <w:t>Town Hall</w:t>
        </w:r>
      </w:hyperlink>
      <w:r w:rsidRPr="00E84C09">
        <w:rPr>
          <w:lang w:val="en-CA"/>
        </w:rPr>
        <w:t> 8 players (especially for </w:t>
      </w:r>
      <w:hyperlink r:id="rId1103" w:tooltip="Clan Wars" w:history="1">
        <w:r w:rsidRPr="00E84C09">
          <w:rPr>
            <w:rStyle w:val="Hyperlink"/>
            <w:lang w:val="en-CA"/>
          </w:rPr>
          <w:t>Clan Wars</w:t>
        </w:r>
      </w:hyperlink>
      <w:r w:rsidRPr="00E84C09">
        <w:rPr>
          <w:lang w:val="en-CA"/>
        </w:rPr>
        <w:t>) uses a combination of Dragons and </w:t>
      </w:r>
      <w:hyperlink r:id="rId1104" w:tooltip="Balloon" w:history="1">
        <w:r w:rsidRPr="00E84C09">
          <w:rPr>
            <w:rStyle w:val="Hyperlink"/>
            <w:lang w:val="en-CA"/>
          </w:rPr>
          <w:t>Balloons</w:t>
        </w:r>
      </w:hyperlink>
      <w:r w:rsidRPr="00E84C09">
        <w:rPr>
          <w:lang w:val="en-CA"/>
        </w:rPr>
        <w:t>. Dragons can tank the </w:t>
      </w:r>
      <w:hyperlink r:id="rId1105" w:tooltip="Air Defense" w:history="1">
        <w:r w:rsidRPr="00E84C09">
          <w:rPr>
            <w:rStyle w:val="Hyperlink"/>
            <w:lang w:val="en-CA"/>
          </w:rPr>
          <w:t>Air Defenses</w:t>
        </w:r>
      </w:hyperlink>
      <w:r w:rsidRPr="00E84C09">
        <w:rPr>
          <w:lang w:val="en-CA"/>
        </w:rPr>
        <w:t> and </w:t>
      </w:r>
      <w:hyperlink r:id="rId1106" w:tooltip="Wizard Tower" w:history="1">
        <w:r w:rsidRPr="00E84C09">
          <w:rPr>
            <w:rStyle w:val="Hyperlink"/>
            <w:lang w:val="en-CA"/>
          </w:rPr>
          <w:t>Wizard Towers</w:t>
        </w:r>
      </w:hyperlink>
      <w:r w:rsidRPr="00E84C09">
        <w:rPr>
          <w:lang w:val="en-CA"/>
        </w:rPr>
        <w:t>while </w:t>
      </w:r>
      <w:hyperlink r:id="rId1107" w:tooltip="Balloon" w:history="1">
        <w:r w:rsidRPr="00E84C09">
          <w:rPr>
            <w:rStyle w:val="Hyperlink"/>
            <w:lang w:val="en-CA"/>
          </w:rPr>
          <w:t>Balloons</w:t>
        </w:r>
      </w:hyperlink>
      <w:r w:rsidRPr="00E84C09">
        <w:rPr>
          <w:lang w:val="en-CA"/>
        </w:rPr>
        <w:t> target the </w:t>
      </w:r>
      <w:hyperlink r:id="rId1108" w:tooltip="Defensive Buildings" w:history="1">
        <w:r w:rsidRPr="00E84C09">
          <w:rPr>
            <w:rStyle w:val="Hyperlink"/>
            <w:lang w:val="en-CA"/>
          </w:rPr>
          <w:t>Defensive Buildings</w:t>
        </w:r>
      </w:hyperlink>
      <w:r w:rsidRPr="00E84C09">
        <w:rPr>
          <w:lang w:val="en-CA"/>
        </w:rPr>
        <w:t>. Which spells to bring ultimately depend on the layout of the defending base - an attacker should have a plan to destroy every </w:t>
      </w:r>
      <w:hyperlink r:id="rId1109" w:tooltip="Air Defense" w:history="1">
        <w:r w:rsidRPr="00E84C09">
          <w:rPr>
            <w:rStyle w:val="Hyperlink"/>
            <w:lang w:val="en-CA"/>
          </w:rPr>
          <w:t>Air Defense</w:t>
        </w:r>
      </w:hyperlink>
      <w:r w:rsidRPr="00E84C09">
        <w:rPr>
          <w:lang w:val="en-CA"/>
        </w:rPr>
        <w:t>, whether that involves extra </w:t>
      </w:r>
      <w:hyperlink r:id="rId1110" w:tooltip="Balloon" w:history="1">
        <w:r w:rsidRPr="00E84C09">
          <w:rPr>
            <w:rStyle w:val="Hyperlink"/>
            <w:lang w:val="en-CA"/>
          </w:rPr>
          <w:t>Balloons</w:t>
        </w:r>
      </w:hyperlink>
      <w:r w:rsidRPr="00E84C09">
        <w:rPr>
          <w:lang w:val="en-CA"/>
        </w:rPr>
        <w:t>, </w:t>
      </w:r>
      <w:hyperlink r:id="rId1111" w:tooltip="Lightning Spell" w:history="1">
        <w:r w:rsidRPr="00E84C09">
          <w:rPr>
            <w:rStyle w:val="Hyperlink"/>
            <w:lang w:val="en-CA"/>
          </w:rPr>
          <w:t>Lightning Spells</w:t>
        </w:r>
      </w:hyperlink>
      <w:r w:rsidRPr="00E84C09">
        <w:rPr>
          <w:lang w:val="en-CA"/>
        </w:rPr>
        <w:t>, </w:t>
      </w:r>
      <w:hyperlink r:id="rId1112" w:tooltip="Earthquake Spell" w:history="1">
        <w:r w:rsidRPr="00E84C09">
          <w:rPr>
            <w:rStyle w:val="Hyperlink"/>
            <w:lang w:val="en-CA"/>
          </w:rPr>
          <w:t>Earthquake Spells</w:t>
        </w:r>
      </w:hyperlink>
      <w:r w:rsidRPr="00E84C09">
        <w:rPr>
          <w:lang w:val="en-CA"/>
        </w:rPr>
        <w:t> </w:t>
      </w:r>
      <w:hyperlink r:id="rId1113" w:tooltip="Healing Spell" w:history="1">
        <w:r w:rsidRPr="00E84C09">
          <w:rPr>
            <w:rStyle w:val="Hyperlink"/>
            <w:lang w:val="en-CA"/>
          </w:rPr>
          <w:t>Healing Spells</w:t>
        </w:r>
      </w:hyperlink>
      <w:r w:rsidRPr="00E84C09">
        <w:rPr>
          <w:lang w:val="en-CA"/>
        </w:rPr>
        <w:t>, or </w:t>
      </w:r>
      <w:hyperlink r:id="rId1114" w:tooltip="Rage Spell" w:history="1">
        <w:r w:rsidRPr="00E84C09">
          <w:rPr>
            <w:rStyle w:val="Hyperlink"/>
            <w:lang w:val="en-CA"/>
          </w:rPr>
          <w:t>Rage Spells</w:t>
        </w:r>
      </w:hyperlink>
      <w:r w:rsidRPr="00E84C09">
        <w:rPr>
          <w:lang w:val="en-CA"/>
        </w:rPr>
        <w:t>.</w:t>
      </w:r>
    </w:p>
    <w:p w:rsidR="00E84C09" w:rsidRPr="00E84C09" w:rsidRDefault="00E84C09" w:rsidP="00E84C09">
      <w:pPr>
        <w:numPr>
          <w:ilvl w:val="1"/>
          <w:numId w:val="52"/>
        </w:numPr>
        <w:rPr>
          <w:lang w:val="en-CA"/>
        </w:rPr>
      </w:pPr>
      <w:r w:rsidRPr="00E84C09">
        <w:rPr>
          <w:lang w:val="en-CA"/>
        </w:rPr>
        <w:t>Dragons are mostly used to get </w:t>
      </w:r>
      <w:hyperlink r:id="rId1115" w:tooltip="Trophies" w:history="1">
        <w:r w:rsidRPr="00E84C09">
          <w:rPr>
            <w:rStyle w:val="Hyperlink"/>
            <w:lang w:val="en-CA"/>
          </w:rPr>
          <w:t>Trophies</w:t>
        </w:r>
      </w:hyperlink>
      <w:r w:rsidRPr="00E84C09">
        <w:rPr>
          <w:lang w:val="en-CA"/>
        </w:rPr>
        <w:t> and in </w:t>
      </w:r>
      <w:hyperlink r:id="rId1116" w:tooltip="Clan Wars" w:history="1">
        <w:r w:rsidRPr="00E84C09">
          <w:rPr>
            <w:rStyle w:val="Hyperlink"/>
            <w:lang w:val="en-CA"/>
          </w:rPr>
          <w:t>war</w:t>
        </w:r>
      </w:hyperlink>
      <w:r w:rsidRPr="00E84C09">
        <w:rPr>
          <w:lang w:val="en-CA"/>
        </w:rPr>
        <w:t> as their high cost doesn't make them great candidates for </w:t>
      </w:r>
      <w:hyperlink r:id="rId1117" w:tooltip="Elixir" w:history="1">
        <w:r w:rsidRPr="00E84C09">
          <w:rPr>
            <w:rStyle w:val="Hyperlink"/>
            <w:lang w:val="en-CA"/>
          </w:rPr>
          <w:t>Elixir</w:t>
        </w:r>
      </w:hyperlink>
      <w:r w:rsidRPr="00E84C09">
        <w:rPr>
          <w:lang w:val="en-CA"/>
        </w:rPr>
        <w:t> raiding.</w:t>
      </w:r>
    </w:p>
    <w:p w:rsidR="00E84C09" w:rsidRPr="00E84C09" w:rsidRDefault="00E84C09" w:rsidP="00E84C09">
      <w:pPr>
        <w:numPr>
          <w:ilvl w:val="1"/>
          <w:numId w:val="52"/>
        </w:numPr>
        <w:rPr>
          <w:lang w:val="en-CA"/>
        </w:rPr>
      </w:pPr>
      <w:r w:rsidRPr="00E84C09">
        <w:rPr>
          <w:lang w:val="en-CA"/>
        </w:rPr>
        <w:t>When using mass Dragon raids one should be careful of </w:t>
      </w:r>
      <w:hyperlink r:id="rId1118" w:tooltip="Buildings" w:history="1">
        <w:r w:rsidRPr="00E84C09">
          <w:rPr>
            <w:rStyle w:val="Hyperlink"/>
            <w:lang w:val="en-CA"/>
          </w:rPr>
          <w:t>Buildings</w:t>
        </w:r>
      </w:hyperlink>
      <w:r w:rsidRPr="00E84C09">
        <w:rPr>
          <w:lang w:val="en-CA"/>
        </w:rPr>
        <w:t> in the corners because their relatively slow movement speed does not make it great for moving around from corner to corner. To prevent this, attackers should bring some </w:t>
      </w:r>
      <w:hyperlink r:id="rId1119" w:tooltip="Barbarian" w:history="1">
        <w:r w:rsidRPr="00E84C09">
          <w:rPr>
            <w:rStyle w:val="Hyperlink"/>
            <w:lang w:val="en-CA"/>
          </w:rPr>
          <w:t>Barbarians</w:t>
        </w:r>
      </w:hyperlink>
      <w:r w:rsidRPr="00E84C09">
        <w:rPr>
          <w:lang w:val="en-CA"/>
        </w:rPr>
        <w:t> or </w:t>
      </w:r>
      <w:hyperlink r:id="rId1120" w:tooltip="Minion" w:history="1">
        <w:r w:rsidRPr="00E84C09">
          <w:rPr>
            <w:rStyle w:val="Hyperlink"/>
            <w:lang w:val="en-CA"/>
          </w:rPr>
          <w:t>Minions</w:t>
        </w:r>
      </w:hyperlink>
      <w:r w:rsidRPr="00E84C09">
        <w:rPr>
          <w:lang w:val="en-CA"/>
        </w:rPr>
        <w:t> or save their </w:t>
      </w:r>
      <w:hyperlink r:id="rId1121" w:tooltip="Barbarian King" w:history="1">
        <w:r w:rsidRPr="00E84C09">
          <w:rPr>
            <w:rStyle w:val="Hyperlink"/>
            <w:lang w:val="en-CA"/>
          </w:rPr>
          <w:t>Barbarian King</w:t>
        </w:r>
      </w:hyperlink>
      <w:r w:rsidRPr="00E84C09">
        <w:rPr>
          <w:lang w:val="en-CA"/>
        </w:rPr>
        <w:t> to take out lone buildings in the corners; it might mean the difference between a 99% 2-star and a 100% 3-star raid. A level 4 </w:t>
      </w:r>
      <w:hyperlink r:id="rId1122" w:tooltip="Clan Castle" w:history="1">
        <w:r w:rsidRPr="00E84C09">
          <w:rPr>
            <w:rStyle w:val="Hyperlink"/>
            <w:lang w:val="en-CA"/>
          </w:rPr>
          <w:t>Clan Castle</w:t>
        </w:r>
      </w:hyperlink>
      <w:r w:rsidRPr="00E84C09">
        <w:rPr>
          <w:lang w:val="en-CA"/>
        </w:rPr>
        <w:t> can hold a </w:t>
      </w:r>
      <w:hyperlink r:id="rId1123" w:tooltip="Haste Spell" w:history="1">
        <w:r w:rsidRPr="00E84C09">
          <w:rPr>
            <w:rStyle w:val="Hyperlink"/>
            <w:lang w:val="en-CA"/>
          </w:rPr>
          <w:t>Haste Spell</w:t>
        </w:r>
      </w:hyperlink>
      <w:r w:rsidRPr="00E84C09">
        <w:rPr>
          <w:lang w:val="en-CA"/>
        </w:rPr>
        <w:t> which can be used to speed up the Dragons if time is in short.</w:t>
      </w:r>
    </w:p>
    <w:p w:rsidR="00E84C09" w:rsidRPr="00E84C09" w:rsidRDefault="00E84C09" w:rsidP="00E84C09">
      <w:pPr>
        <w:numPr>
          <w:ilvl w:val="1"/>
          <w:numId w:val="52"/>
        </w:numPr>
        <w:rPr>
          <w:lang w:val="en-CA"/>
        </w:rPr>
      </w:pPr>
      <w:r w:rsidRPr="00E84C09">
        <w:rPr>
          <w:lang w:val="en-CA"/>
        </w:rPr>
        <w:lastRenderedPageBreak/>
        <w:t>Dragons will attack the Barbarian King and Clan Castle Troops that cannot target air units if these troops are the closest target, even though the Barbarian King and/or Clan Castle Troops cannot attack the Dragon or any friendly Dragons nearby. Be careful as these troops can distract your Dragons from attacking other more threatening targets, wasting time.</w:t>
      </w:r>
    </w:p>
    <w:p w:rsidR="00E84C09" w:rsidRPr="00E84C09" w:rsidRDefault="00E84C09" w:rsidP="00E84C09">
      <w:pPr>
        <w:numPr>
          <w:ilvl w:val="0"/>
          <w:numId w:val="52"/>
        </w:numPr>
        <w:rPr>
          <w:lang w:val="en-CA"/>
        </w:rPr>
      </w:pPr>
      <w:r w:rsidRPr="00E84C09">
        <w:rPr>
          <w:b/>
          <w:bCs/>
          <w:lang w:val="en-CA"/>
        </w:rPr>
        <w:t>Defensive Strategy</w:t>
      </w:r>
    </w:p>
    <w:p w:rsidR="00E84C09" w:rsidRPr="00E84C09" w:rsidRDefault="00E84C09" w:rsidP="00E84C09">
      <w:pPr>
        <w:numPr>
          <w:ilvl w:val="1"/>
          <w:numId w:val="52"/>
        </w:numPr>
        <w:rPr>
          <w:lang w:val="en-CA"/>
        </w:rPr>
      </w:pPr>
      <w:r w:rsidRPr="00E84C09">
        <w:rPr>
          <w:lang w:val="en-CA"/>
        </w:rPr>
        <w:t>Dragons are one of the most powerful </w:t>
      </w:r>
      <w:hyperlink r:id="rId1124" w:tooltip="Army" w:history="1">
        <w:r w:rsidRPr="00E84C09">
          <w:rPr>
            <w:rStyle w:val="Hyperlink"/>
            <w:lang w:val="en-CA"/>
          </w:rPr>
          <w:t>Troops</w:t>
        </w:r>
      </w:hyperlink>
      <w:r w:rsidRPr="00E84C09">
        <w:rPr>
          <w:lang w:val="en-CA"/>
        </w:rPr>
        <w:t> in the game, and as such it can be difficult to defend against them. Multiple high-level </w:t>
      </w:r>
      <w:hyperlink r:id="rId1125" w:tooltip="Air Defense" w:history="1">
        <w:r w:rsidRPr="00E84C09">
          <w:rPr>
            <w:rStyle w:val="Hyperlink"/>
            <w:lang w:val="en-CA"/>
          </w:rPr>
          <w:t>Air Defenses</w:t>
        </w:r>
      </w:hyperlink>
      <w:r w:rsidRPr="00E84C09">
        <w:rPr>
          <w:lang w:val="en-CA"/>
        </w:rPr>
        <w:t> are critical for success against Dragons.</w:t>
      </w:r>
    </w:p>
    <w:p w:rsidR="00E84C09" w:rsidRPr="00E84C09" w:rsidRDefault="00E84C09" w:rsidP="00E84C09">
      <w:pPr>
        <w:numPr>
          <w:ilvl w:val="1"/>
          <w:numId w:val="52"/>
        </w:numPr>
        <w:rPr>
          <w:lang w:val="en-CA"/>
        </w:rPr>
      </w:pPr>
      <w:r w:rsidRPr="00E84C09">
        <w:rPr>
          <w:lang w:val="en-CA"/>
        </w:rPr>
        <w:t>As a </w:t>
      </w:r>
      <w:hyperlink r:id="rId1126" w:tooltip="Town Hall" w:history="1">
        <w:r w:rsidRPr="00E84C09">
          <w:rPr>
            <w:rStyle w:val="Hyperlink"/>
            <w:lang w:val="en-CA"/>
          </w:rPr>
          <w:t>Town Hall</w:t>
        </w:r>
      </w:hyperlink>
      <w:r w:rsidRPr="00E84C09">
        <w:rPr>
          <w:lang w:val="en-CA"/>
        </w:rPr>
        <w:t> 8 player, keeping your </w:t>
      </w:r>
      <w:hyperlink r:id="rId1127" w:tooltip="Air Defense" w:history="1">
        <w:r w:rsidRPr="00E84C09">
          <w:rPr>
            <w:rStyle w:val="Hyperlink"/>
            <w:lang w:val="en-CA"/>
          </w:rPr>
          <w:t>Air Defenses</w:t>
        </w:r>
      </w:hyperlink>
      <w:r w:rsidRPr="00E84C09">
        <w:rPr>
          <w:lang w:val="en-CA"/>
        </w:rPr>
        <w:t> semi-spread while protecting them with Storages and other high hitpoint buildings is the key to preventing most 3-star attacks using Dragons. If the </w:t>
      </w:r>
      <w:hyperlink r:id="rId1128" w:tooltip="Air Defense" w:history="1">
        <w:r w:rsidRPr="00E84C09">
          <w:rPr>
            <w:rStyle w:val="Hyperlink"/>
            <w:lang w:val="en-CA"/>
          </w:rPr>
          <w:t>Air Defenses</w:t>
        </w:r>
      </w:hyperlink>
      <w:r w:rsidRPr="00E84C09">
        <w:rPr>
          <w:lang w:val="en-CA"/>
        </w:rPr>
        <w:t> are too close together, a single </w:t>
      </w:r>
      <w:hyperlink r:id="rId1129" w:tooltip="Rage Spell" w:history="1">
        <w:r w:rsidRPr="00E84C09">
          <w:rPr>
            <w:rStyle w:val="Hyperlink"/>
            <w:lang w:val="en-CA"/>
          </w:rPr>
          <w:t>Rage Spell</w:t>
        </w:r>
      </w:hyperlink>
      <w:r w:rsidRPr="00E84C09">
        <w:rPr>
          <w:lang w:val="en-CA"/>
        </w:rPr>
        <w:t> applied to a cluster of Dragons can quickly wipe out all three.</w:t>
      </w:r>
    </w:p>
    <w:p w:rsidR="00E84C09" w:rsidRPr="00E84C09" w:rsidRDefault="00E84C09" w:rsidP="00E84C09">
      <w:pPr>
        <w:numPr>
          <w:ilvl w:val="1"/>
          <w:numId w:val="52"/>
        </w:numPr>
        <w:rPr>
          <w:lang w:val="en-CA"/>
        </w:rPr>
      </w:pPr>
      <w:r w:rsidRPr="00E84C09">
        <w:rPr>
          <w:lang w:val="en-CA"/>
        </w:rPr>
        <w:t>Dragons are wonderful </w:t>
      </w:r>
      <w:hyperlink r:id="rId1130" w:tooltip="Clan Castle" w:history="1">
        <w:r w:rsidRPr="00E84C09">
          <w:rPr>
            <w:rStyle w:val="Hyperlink"/>
            <w:lang w:val="en-CA"/>
          </w:rPr>
          <w:t>Clan Castle</w:t>
        </w:r>
      </w:hyperlink>
      <w:r w:rsidRPr="00E84C09">
        <w:rPr>
          <w:lang w:val="en-CA"/>
        </w:rPr>
        <w:t> </w:t>
      </w:r>
      <w:hyperlink r:id="rId1131" w:tooltip="Army" w:history="1">
        <w:r w:rsidRPr="00E84C09">
          <w:rPr>
            <w:rStyle w:val="Hyperlink"/>
            <w:lang w:val="en-CA"/>
          </w:rPr>
          <w:t>Troops</w:t>
        </w:r>
      </w:hyperlink>
      <w:r w:rsidRPr="00E84C09">
        <w:rPr>
          <w:lang w:val="en-CA"/>
        </w:rPr>
        <w:t>. As a flying unit, the Dragon is completely immune to attacks from most ground troops, and his splash damage capability makes it especially suited for destroying groups of </w:t>
      </w:r>
      <w:hyperlink r:id="rId1132" w:tooltip="Barbarian" w:history="1">
        <w:r w:rsidRPr="00E84C09">
          <w:rPr>
            <w:rStyle w:val="Hyperlink"/>
            <w:lang w:val="en-CA"/>
          </w:rPr>
          <w:t>Barbarians</w:t>
        </w:r>
      </w:hyperlink>
      <w:r w:rsidRPr="00E84C09">
        <w:rPr>
          <w:lang w:val="en-CA"/>
        </w:rPr>
        <w:t> and </w:t>
      </w:r>
      <w:hyperlink r:id="rId1133" w:tooltip="Goblin" w:history="1">
        <w:r w:rsidRPr="00E84C09">
          <w:rPr>
            <w:rStyle w:val="Hyperlink"/>
            <w:lang w:val="en-CA"/>
          </w:rPr>
          <w:t>Goblins</w:t>
        </w:r>
      </w:hyperlink>
      <w:r w:rsidRPr="00E84C09">
        <w:rPr>
          <w:lang w:val="en-CA"/>
        </w:rPr>
        <w:t>. His high health also helps him survive attacks from even multiple </w:t>
      </w:r>
      <w:hyperlink r:id="rId1134" w:tooltip="Archer" w:history="1">
        <w:r w:rsidRPr="00E84C09">
          <w:rPr>
            <w:rStyle w:val="Hyperlink"/>
            <w:lang w:val="en-CA"/>
          </w:rPr>
          <w:t>Archers</w:t>
        </w:r>
      </w:hyperlink>
      <w:r w:rsidRPr="00E84C09">
        <w:rPr>
          <w:lang w:val="en-CA"/>
        </w:rPr>
        <w:t> or </w:t>
      </w:r>
      <w:hyperlink r:id="rId1135" w:tooltip="Wizard" w:history="1">
        <w:r w:rsidRPr="00E84C09">
          <w:rPr>
            <w:rStyle w:val="Hyperlink"/>
            <w:lang w:val="en-CA"/>
          </w:rPr>
          <w:t>Wizards</w:t>
        </w:r>
      </w:hyperlink>
      <w:r w:rsidRPr="00E84C09">
        <w:rPr>
          <w:lang w:val="en-CA"/>
        </w:rPr>
        <w:t> (although a large group of either will usually be enough to destroy the Dragon). However, you can use spread your archers and wizards in a semi or whole circle around the dragon. This exploits the fact that dragons have a slow hit speed.</w:t>
      </w:r>
    </w:p>
    <w:p w:rsidR="00E84C09" w:rsidRPr="00E84C09" w:rsidRDefault="00A02F7D" w:rsidP="00E84C09">
      <w:pPr>
        <w:rPr>
          <w:lang w:val="en-CA"/>
        </w:rPr>
      </w:pPr>
      <w:r>
        <w:rPr>
          <w:lang w:val="en-CA"/>
        </w:rPr>
        <w:pict>
          <v:rect id="_x0000_i1086" style="width:0;height:1.5pt" o:hralign="center" o:hrstd="t" o:hrnoshade="t" o:hr="t" fillcolor="#3a3a3a" stroked="f"/>
        </w:pict>
      </w:r>
    </w:p>
    <w:p w:rsidR="00E84C09" w:rsidRPr="00E84C09" w:rsidRDefault="00E84C09" w:rsidP="00E84C09">
      <w:pPr>
        <w:numPr>
          <w:ilvl w:val="0"/>
          <w:numId w:val="53"/>
        </w:numPr>
        <w:rPr>
          <w:lang w:val="en-CA"/>
        </w:rPr>
      </w:pPr>
      <w:r w:rsidRPr="00E84C09">
        <w:rPr>
          <w:b/>
          <w:bCs/>
          <w:lang w:val="en-CA"/>
        </w:rPr>
        <w:t>Upgrade Differences</w:t>
      </w:r>
    </w:p>
    <w:p w:rsidR="00E84C09" w:rsidRPr="00E84C09" w:rsidRDefault="00E84C09" w:rsidP="00E84C09">
      <w:pPr>
        <w:numPr>
          <w:ilvl w:val="1"/>
          <w:numId w:val="53"/>
        </w:numPr>
        <w:rPr>
          <w:lang w:val="en-CA"/>
        </w:rPr>
      </w:pPr>
      <w:r w:rsidRPr="00E84C09">
        <w:rPr>
          <w:lang w:val="en-CA"/>
        </w:rPr>
        <w:t>The Dragon undergoes significant visual changes at all levels.</w:t>
      </w:r>
    </w:p>
    <w:p w:rsidR="00E84C09" w:rsidRPr="00E84C09" w:rsidRDefault="00E84C09" w:rsidP="00E84C09">
      <w:pPr>
        <w:numPr>
          <w:ilvl w:val="2"/>
          <w:numId w:val="53"/>
        </w:numPr>
        <w:rPr>
          <w:lang w:val="en-CA"/>
        </w:rPr>
      </w:pPr>
      <w:r w:rsidRPr="00E84C09">
        <w:rPr>
          <w:lang w:val="en-CA"/>
        </w:rPr>
        <w:t>Initially, the Dragon has green-colored skin and black eyes.</w:t>
      </w:r>
    </w:p>
    <w:p w:rsidR="00E84C09" w:rsidRPr="00E84C09" w:rsidRDefault="00E84C09" w:rsidP="00E84C09">
      <w:pPr>
        <w:numPr>
          <w:ilvl w:val="2"/>
          <w:numId w:val="53"/>
        </w:numPr>
        <w:rPr>
          <w:lang w:val="en-CA"/>
        </w:rPr>
      </w:pPr>
      <w:r w:rsidRPr="00E84C09">
        <w:rPr>
          <w:lang w:val="en-CA"/>
        </w:rPr>
        <w:t>At level 2, the Dragon's skin turns from green to purple, matching his image in the </w:t>
      </w:r>
      <w:hyperlink r:id="rId1136" w:tooltip="Barracks" w:history="1">
        <w:r w:rsidRPr="00E84C09">
          <w:rPr>
            <w:rStyle w:val="Hyperlink"/>
            <w:lang w:val="en-CA"/>
          </w:rPr>
          <w:t>Barracks</w:t>
        </w:r>
      </w:hyperlink>
      <w:r w:rsidRPr="00E84C09">
        <w:rPr>
          <w:lang w:val="en-CA"/>
        </w:rPr>
        <w:t>. His eyes also turn the color of elixir.</w:t>
      </w:r>
    </w:p>
    <w:p w:rsidR="00E84C09" w:rsidRPr="00E84C09" w:rsidRDefault="00E84C09" w:rsidP="00E84C09">
      <w:pPr>
        <w:numPr>
          <w:ilvl w:val="2"/>
          <w:numId w:val="53"/>
        </w:numPr>
        <w:rPr>
          <w:lang w:val="en-CA"/>
        </w:rPr>
      </w:pPr>
      <w:r w:rsidRPr="00E84C09">
        <w:rPr>
          <w:lang w:val="en-CA"/>
        </w:rPr>
        <w:t>At level 3, the Dragon's skin changes again to dark greenish-brown.</w:t>
      </w:r>
    </w:p>
    <w:p w:rsidR="00E84C09" w:rsidRPr="00E84C09" w:rsidRDefault="00E84C09" w:rsidP="00E84C09">
      <w:pPr>
        <w:numPr>
          <w:ilvl w:val="2"/>
          <w:numId w:val="53"/>
        </w:numPr>
        <w:rPr>
          <w:lang w:val="en-CA"/>
        </w:rPr>
      </w:pPr>
      <w:r w:rsidRPr="00E84C09">
        <w:rPr>
          <w:lang w:val="en-CA"/>
        </w:rPr>
        <w:t>At level 4, the Dragon's skin turns a deep red; as part of the update announcement, </w:t>
      </w:r>
      <w:hyperlink r:id="rId1137" w:tooltip="Supercell" w:history="1">
        <w:r w:rsidRPr="00E84C09">
          <w:rPr>
            <w:rStyle w:val="Hyperlink"/>
            <w:lang w:val="en-CA"/>
          </w:rPr>
          <w:t>Supercell</w:t>
        </w:r>
      </w:hyperlink>
      <w:r w:rsidRPr="00E84C09">
        <w:rPr>
          <w:lang w:val="en-CA"/>
        </w:rPr>
        <w:t>referred to it as the new "ancient red dragon." His eyes also start flaming.</w:t>
      </w:r>
    </w:p>
    <w:p w:rsidR="00E84C09" w:rsidRPr="00E84C09" w:rsidRDefault="00E84C09" w:rsidP="00E84C09">
      <w:pPr>
        <w:numPr>
          <w:ilvl w:val="2"/>
          <w:numId w:val="53"/>
        </w:numPr>
        <w:rPr>
          <w:lang w:val="en-CA"/>
        </w:rPr>
      </w:pPr>
      <w:r w:rsidRPr="00E84C09">
        <w:rPr>
          <w:lang w:val="en-CA"/>
        </w:rPr>
        <w:t>At level 5, the Dragon's skin turns into a brownish-crimson color. It also obtains golden horns near the back of its head and spikes on its back. Its wings also gets larger.</w:t>
      </w:r>
    </w:p>
    <w:p w:rsidR="00E84C09" w:rsidRPr="00E84C09" w:rsidRDefault="00E84C09" w:rsidP="00E84C09">
      <w:pPr>
        <w:numPr>
          <w:ilvl w:val="2"/>
          <w:numId w:val="53"/>
        </w:numPr>
        <w:rPr>
          <w:lang w:val="en-CA"/>
        </w:rPr>
      </w:pPr>
      <w:r w:rsidRPr="00E84C09">
        <w:rPr>
          <w:lang w:val="en-CA"/>
        </w:rPr>
        <w:t>At level 6, the Dragon's skin turns dark crimson in color. The edges of its wings take on a reddish shade.</w:t>
      </w:r>
    </w:p>
    <w:p w:rsidR="00E84C09" w:rsidRPr="00E84C09" w:rsidRDefault="00E84C09" w:rsidP="00E84C09">
      <w:pPr>
        <w:numPr>
          <w:ilvl w:val="2"/>
          <w:numId w:val="53"/>
        </w:numPr>
        <w:rPr>
          <w:lang w:val="en-CA"/>
        </w:rPr>
      </w:pPr>
      <w:r w:rsidRPr="00E84C09">
        <w:rPr>
          <w:lang w:val="en-CA"/>
        </w:rPr>
        <w:t>At level 7, the Dragon's skin turns completely red in color. The tip of the tail also starts flaming.</w:t>
      </w:r>
    </w:p>
    <w:p w:rsidR="00E84C09" w:rsidRPr="00E84C09" w:rsidRDefault="00A02F7D" w:rsidP="00E84C09">
      <w:pPr>
        <w:rPr>
          <w:lang w:val="en-CA"/>
        </w:rPr>
      </w:pPr>
      <w:r>
        <w:rPr>
          <w:lang w:val="en-CA"/>
        </w:rPr>
        <w:pict>
          <v:rect id="_x0000_i1087" style="width:0;height:1.5pt" o:hralign="center" o:hrstd="t" o:hrnoshade="t" o:hr="t" fillcolor="#3a3a3a" stroked="f"/>
        </w:pict>
      </w:r>
    </w:p>
    <w:p w:rsidR="00E84C09" w:rsidRPr="00E84C09" w:rsidRDefault="00E84C09" w:rsidP="00E84C09">
      <w:pPr>
        <w:numPr>
          <w:ilvl w:val="0"/>
          <w:numId w:val="54"/>
        </w:numPr>
        <w:rPr>
          <w:lang w:val="en-CA"/>
        </w:rPr>
      </w:pPr>
      <w:r w:rsidRPr="00E84C09">
        <w:rPr>
          <w:b/>
          <w:bCs/>
          <w:lang w:val="en-CA"/>
        </w:rPr>
        <w:t>Trivia</w:t>
      </w:r>
    </w:p>
    <w:p w:rsidR="00E84C09" w:rsidRPr="00E84C09" w:rsidRDefault="00E84C09" w:rsidP="00E84C09">
      <w:pPr>
        <w:numPr>
          <w:ilvl w:val="1"/>
          <w:numId w:val="54"/>
        </w:numPr>
        <w:rPr>
          <w:lang w:val="en-CA"/>
        </w:rPr>
      </w:pPr>
      <w:r w:rsidRPr="00E84C09">
        <w:rPr>
          <w:lang w:val="en-CA"/>
        </w:rPr>
        <w:t>The first person to have reached over 4,000 </w:t>
      </w:r>
      <w:hyperlink r:id="rId1138" w:tooltip="Trophies" w:history="1">
        <w:r w:rsidRPr="00E84C09">
          <w:rPr>
            <w:rStyle w:val="Hyperlink"/>
            <w:lang w:val="en-CA"/>
          </w:rPr>
          <w:t>trophies</w:t>
        </w:r>
      </w:hyperlink>
      <w:r w:rsidRPr="00E84C09">
        <w:rPr>
          <w:lang w:val="en-CA"/>
        </w:rPr>
        <w:t> (Jorge Yao) used an all-Dragon army to do so. He used 4 </w:t>
      </w:r>
      <w:hyperlink r:id="rId1139" w:tooltip="Lightning Spell" w:history="1">
        <w:r w:rsidRPr="00E84C09">
          <w:rPr>
            <w:rStyle w:val="Hyperlink"/>
            <w:lang w:val="en-CA"/>
          </w:rPr>
          <w:t>Lightning Spells</w:t>
        </w:r>
      </w:hyperlink>
      <w:r w:rsidRPr="00E84C09">
        <w:rPr>
          <w:lang w:val="en-CA"/>
        </w:rPr>
        <w:t> as support, one to take out </w:t>
      </w:r>
      <w:hyperlink r:id="rId1140" w:tooltip="Clan Castle" w:history="1">
        <w:r w:rsidRPr="00E84C09">
          <w:rPr>
            <w:rStyle w:val="Hyperlink"/>
            <w:lang w:val="en-CA"/>
          </w:rPr>
          <w:t>Clan Castle</w:t>
        </w:r>
      </w:hyperlink>
      <w:r w:rsidRPr="00E84C09">
        <w:rPr>
          <w:lang w:val="en-CA"/>
        </w:rPr>
        <w:t> troops and the rest to destroy an </w:t>
      </w:r>
      <w:hyperlink r:id="rId1141" w:tooltip="Air Defense" w:history="1">
        <w:r w:rsidRPr="00E84C09">
          <w:rPr>
            <w:rStyle w:val="Hyperlink"/>
            <w:lang w:val="en-CA"/>
          </w:rPr>
          <w:t>Air Defense</w:t>
        </w:r>
      </w:hyperlink>
      <w:r w:rsidRPr="00E84C09">
        <w:rPr>
          <w:lang w:val="en-CA"/>
        </w:rPr>
        <w:t>. This was his way to ensure 50% damage practically every time he attacked in order to become the top player and achieve this amazing feat.</w:t>
      </w:r>
    </w:p>
    <w:p w:rsidR="00E84C09" w:rsidRPr="00E84C09" w:rsidRDefault="00E84C09" w:rsidP="00E84C09">
      <w:pPr>
        <w:numPr>
          <w:ilvl w:val="1"/>
          <w:numId w:val="54"/>
        </w:numPr>
        <w:rPr>
          <w:lang w:val="en-CA"/>
        </w:rPr>
      </w:pPr>
      <w:r w:rsidRPr="00E84C09">
        <w:rPr>
          <w:lang w:val="en-CA"/>
        </w:rPr>
        <w:t>You can have a maximum of 14 Dragons at one time in a complete set of fully upgraded </w:t>
      </w:r>
      <w:hyperlink r:id="rId1142" w:tooltip="Army Camp" w:history="1">
        <w:r w:rsidRPr="00E84C09">
          <w:rPr>
            <w:rStyle w:val="Hyperlink"/>
            <w:lang w:val="en-CA"/>
          </w:rPr>
          <w:t>Army Camps</w:t>
        </w:r>
      </w:hyperlink>
      <w:r w:rsidRPr="00E84C09">
        <w:rPr>
          <w:lang w:val="en-CA"/>
        </w:rPr>
        <w:t>. This number increases to 16 if you include the 2 that can fit into a fully upgraded </w:t>
      </w:r>
      <w:hyperlink r:id="rId1143" w:tooltip="Clan Castle" w:history="1">
        <w:r w:rsidRPr="00E84C09">
          <w:rPr>
            <w:rStyle w:val="Hyperlink"/>
            <w:lang w:val="en-CA"/>
          </w:rPr>
          <w:t>Clan Castle</w:t>
        </w:r>
      </w:hyperlink>
      <w:r w:rsidRPr="00E84C09">
        <w:rPr>
          <w:lang w:val="en-CA"/>
        </w:rPr>
        <w:t>. On the battlefield, you can clone an additional 3 Dragons with three level 2 or higher </w:t>
      </w:r>
      <w:hyperlink r:id="rId1144" w:tooltip="Clone Spell" w:history="1">
        <w:r w:rsidRPr="00E84C09">
          <w:rPr>
            <w:rStyle w:val="Hyperlink"/>
            <w:lang w:val="en-CA"/>
          </w:rPr>
          <w:t>Clone Spells</w:t>
        </w:r>
      </w:hyperlink>
      <w:r w:rsidRPr="00E84C09">
        <w:rPr>
          <w:lang w:val="en-CA"/>
        </w:rPr>
        <w:t>.</w:t>
      </w:r>
    </w:p>
    <w:p w:rsidR="00E84C09" w:rsidRPr="00E84C09" w:rsidRDefault="00E84C09" w:rsidP="00E84C09">
      <w:pPr>
        <w:numPr>
          <w:ilvl w:val="1"/>
          <w:numId w:val="54"/>
        </w:numPr>
        <w:rPr>
          <w:lang w:val="en-CA"/>
        </w:rPr>
      </w:pPr>
      <w:r w:rsidRPr="00E84C09">
        <w:rPr>
          <w:lang w:val="en-CA"/>
        </w:rPr>
        <w:t>The Dragon's attack was given a splash damage component as of the 12 March 2013 update, making them much more powerful against groups of ground troops.</w:t>
      </w:r>
    </w:p>
    <w:p w:rsidR="00E84C09" w:rsidRPr="00E84C09" w:rsidRDefault="00E84C09" w:rsidP="00E84C09">
      <w:pPr>
        <w:numPr>
          <w:ilvl w:val="1"/>
          <w:numId w:val="54"/>
        </w:numPr>
        <w:rPr>
          <w:lang w:val="en-CA"/>
        </w:rPr>
      </w:pPr>
      <w:r w:rsidRPr="00E84C09">
        <w:rPr>
          <w:lang w:val="en-CA"/>
        </w:rPr>
        <w:t>The Dragon received new art as of the 23 May 2013 update; the new Dragon receives forelegs along with a line of small spikes down its neck and back. This new look is often debated among fellow players to which one looks the 'best', along with the </w:t>
      </w:r>
      <w:hyperlink r:id="rId1145" w:tooltip="P.E.K.K.A" w:history="1">
        <w:r w:rsidRPr="00E84C09">
          <w:rPr>
            <w:rStyle w:val="Hyperlink"/>
            <w:lang w:val="en-CA"/>
          </w:rPr>
          <w:t>P.E.K.K.A</w:t>
        </w:r>
      </w:hyperlink>
      <w:r w:rsidRPr="00E84C09">
        <w:rPr>
          <w:lang w:val="en-CA"/>
        </w:rPr>
        <w:t>.</w:t>
      </w:r>
    </w:p>
    <w:p w:rsidR="00E84C09" w:rsidRPr="00E84C09" w:rsidRDefault="00E84C09" w:rsidP="00E84C09">
      <w:pPr>
        <w:numPr>
          <w:ilvl w:val="1"/>
          <w:numId w:val="54"/>
        </w:numPr>
        <w:rPr>
          <w:lang w:val="en-CA"/>
        </w:rPr>
      </w:pPr>
      <w:r w:rsidRPr="00E84C09">
        <w:rPr>
          <w:lang w:val="en-CA"/>
        </w:rPr>
        <w:lastRenderedPageBreak/>
        <w:t>The Dragon has a pair of paws and fire in his mouth since the 23 May 2013 update.</w:t>
      </w:r>
    </w:p>
    <w:p w:rsidR="00E84C09" w:rsidRPr="00E84C09" w:rsidRDefault="00E84C09" w:rsidP="00E84C09">
      <w:pPr>
        <w:numPr>
          <w:ilvl w:val="1"/>
          <w:numId w:val="54"/>
        </w:numPr>
        <w:rPr>
          <w:lang w:val="en-CA"/>
        </w:rPr>
      </w:pPr>
      <w:r w:rsidRPr="00E84C09">
        <w:rPr>
          <w:lang w:val="en-CA"/>
        </w:rPr>
        <w:t>A Dragon's shadow is oval, not dragon-shaped.</w:t>
      </w:r>
    </w:p>
    <w:p w:rsidR="00E84C09" w:rsidRPr="00E84C09" w:rsidRDefault="00E84C09" w:rsidP="00E84C09">
      <w:pPr>
        <w:numPr>
          <w:ilvl w:val="1"/>
          <w:numId w:val="54"/>
        </w:numPr>
        <w:rPr>
          <w:lang w:val="en-CA"/>
        </w:rPr>
      </w:pPr>
      <w:r w:rsidRPr="00E84C09">
        <w:rPr>
          <w:lang w:val="en-CA"/>
        </w:rPr>
        <w:t>The Dragon's upon-death skeleton is human-shaped.</w:t>
      </w:r>
    </w:p>
    <w:p w:rsidR="00E84C09" w:rsidRPr="00E84C09" w:rsidRDefault="00E84C09" w:rsidP="00E84C09">
      <w:pPr>
        <w:numPr>
          <w:ilvl w:val="1"/>
          <w:numId w:val="54"/>
        </w:numPr>
        <w:rPr>
          <w:lang w:val="en-CA"/>
        </w:rPr>
      </w:pPr>
      <w:r w:rsidRPr="00E84C09">
        <w:rPr>
          <w:lang w:val="en-CA"/>
        </w:rPr>
        <w:t>The Dragon is the only </w:t>
      </w:r>
      <w:hyperlink r:id="rId1146" w:tooltip="Army" w:history="1">
        <w:r w:rsidRPr="00E84C09">
          <w:rPr>
            <w:rStyle w:val="Hyperlink"/>
            <w:lang w:val="en-CA"/>
          </w:rPr>
          <w:t>troop</w:t>
        </w:r>
      </w:hyperlink>
      <w:r w:rsidRPr="00E84C09">
        <w:rPr>
          <w:lang w:val="en-CA"/>
        </w:rPr>
        <w:t> to have different appearances at every level.</w:t>
      </w:r>
    </w:p>
    <w:p w:rsidR="00E84C09" w:rsidRPr="00E84C09" w:rsidRDefault="00E84C09" w:rsidP="00E84C09">
      <w:pPr>
        <w:numPr>
          <w:ilvl w:val="1"/>
          <w:numId w:val="54"/>
        </w:numPr>
        <w:rPr>
          <w:lang w:val="en-CA"/>
        </w:rPr>
      </w:pPr>
      <w:r w:rsidRPr="00E84C09">
        <w:rPr>
          <w:lang w:val="en-CA"/>
        </w:rPr>
        <w:t>The Dragon is one of only two </w:t>
      </w:r>
      <w:hyperlink r:id="rId1147" w:tooltip="Army" w:history="1">
        <w:r w:rsidRPr="00E84C09">
          <w:rPr>
            <w:rStyle w:val="Hyperlink"/>
            <w:lang w:val="en-CA"/>
          </w:rPr>
          <w:t>troops</w:t>
        </w:r>
      </w:hyperlink>
      <w:r w:rsidRPr="00E84C09">
        <w:rPr>
          <w:lang w:val="en-CA"/>
        </w:rPr>
        <w:t> of which the picture in the </w:t>
      </w:r>
      <w:hyperlink r:id="rId1148" w:tooltip="Barracks" w:history="1">
        <w:r w:rsidRPr="00E84C09">
          <w:rPr>
            <w:rStyle w:val="Hyperlink"/>
            <w:lang w:val="en-CA"/>
          </w:rPr>
          <w:t>Barracks</w:t>
        </w:r>
      </w:hyperlink>
      <w:r w:rsidRPr="00E84C09">
        <w:rPr>
          <w:lang w:val="en-CA"/>
        </w:rPr>
        <w:t> resembles an upgraded </w:t>
      </w:r>
      <w:hyperlink r:id="rId1149" w:tooltip="Army" w:history="1">
        <w:r w:rsidRPr="00E84C09">
          <w:rPr>
            <w:rStyle w:val="Hyperlink"/>
            <w:lang w:val="en-CA"/>
          </w:rPr>
          <w:t>troop</w:t>
        </w:r>
      </w:hyperlink>
      <w:r w:rsidRPr="00E84C09">
        <w:rPr>
          <w:lang w:val="en-CA"/>
        </w:rPr>
        <w:t>, the other being the </w:t>
      </w:r>
      <w:hyperlink r:id="rId1150" w:tooltip="Wall Breaker" w:history="1">
        <w:r w:rsidRPr="00E84C09">
          <w:rPr>
            <w:rStyle w:val="Hyperlink"/>
            <w:lang w:val="en-CA"/>
          </w:rPr>
          <w:t>Wall Breaker</w:t>
        </w:r>
      </w:hyperlink>
      <w:r w:rsidRPr="00E84C09">
        <w:rPr>
          <w:lang w:val="en-CA"/>
        </w:rPr>
        <w:t>.</w:t>
      </w:r>
    </w:p>
    <w:p w:rsidR="00E84C09" w:rsidRPr="00E84C09" w:rsidRDefault="00E84C09" w:rsidP="00E84C09">
      <w:pPr>
        <w:numPr>
          <w:ilvl w:val="1"/>
          <w:numId w:val="54"/>
        </w:numPr>
        <w:rPr>
          <w:lang w:val="en-CA"/>
        </w:rPr>
      </w:pPr>
      <w:r w:rsidRPr="00E84C09">
        <w:rPr>
          <w:lang w:val="en-CA"/>
        </w:rPr>
        <w:t>The level 3 and 4 Dragon has a very thin see-through line going through the base of the wing. However, this is barely noticeable.</w:t>
      </w:r>
    </w:p>
    <w:p w:rsidR="00E84C09" w:rsidRPr="00E84C09" w:rsidRDefault="00E84C09" w:rsidP="00E84C09">
      <w:pPr>
        <w:numPr>
          <w:ilvl w:val="1"/>
          <w:numId w:val="54"/>
        </w:numPr>
        <w:rPr>
          <w:lang w:val="en-CA"/>
        </w:rPr>
      </w:pPr>
      <w:r w:rsidRPr="00E84C09">
        <w:rPr>
          <w:lang w:val="en-CA"/>
        </w:rPr>
        <w:t>Dragons do not attack Walls, but can deal damage if indirectly attacking (Shooting at </w:t>
      </w:r>
      <w:hyperlink r:id="rId1151" w:tooltip="Clan Castle" w:history="1">
        <w:r w:rsidRPr="00E84C09">
          <w:rPr>
            <w:rStyle w:val="Hyperlink"/>
            <w:lang w:val="en-CA"/>
          </w:rPr>
          <w:t>Clan Castle</w:t>
        </w:r>
      </w:hyperlink>
      <w:hyperlink r:id="rId1152" w:tooltip="Army" w:history="1">
        <w:r w:rsidRPr="00E84C09">
          <w:rPr>
            <w:rStyle w:val="Hyperlink"/>
            <w:lang w:val="en-CA"/>
          </w:rPr>
          <w:t>troops</w:t>
        </w:r>
      </w:hyperlink>
      <w:r w:rsidRPr="00E84C09">
        <w:rPr>
          <w:lang w:val="en-CA"/>
        </w:rPr>
        <w:t> over a </w:t>
      </w:r>
      <w:hyperlink r:id="rId1153" w:tooltip="Walls" w:history="1">
        <w:r w:rsidRPr="00E84C09">
          <w:rPr>
            <w:rStyle w:val="Hyperlink"/>
            <w:lang w:val="en-CA"/>
          </w:rPr>
          <w:t>wall</w:t>
        </w:r>
      </w:hyperlink>
      <w:r w:rsidRPr="00E84C09">
        <w:rPr>
          <w:lang w:val="en-CA"/>
        </w:rPr>
        <w:t>, etc.).</w:t>
      </w:r>
    </w:p>
    <w:p w:rsidR="00E84C09" w:rsidRPr="00E84C09" w:rsidRDefault="00E84C09" w:rsidP="00E84C09">
      <w:pPr>
        <w:numPr>
          <w:ilvl w:val="1"/>
          <w:numId w:val="54"/>
        </w:numPr>
        <w:rPr>
          <w:lang w:val="en-CA"/>
        </w:rPr>
      </w:pPr>
      <w:r w:rsidRPr="00E84C09">
        <w:rPr>
          <w:lang w:val="en-CA"/>
        </w:rPr>
        <w:t>The January 2013 update added </w:t>
      </w:r>
      <w:hyperlink r:id="rId1154" w:tooltip="Dark Elixir" w:history="1">
        <w:r w:rsidRPr="00E84C09">
          <w:rPr>
            <w:rStyle w:val="Hyperlink"/>
            <w:lang w:val="en-CA"/>
          </w:rPr>
          <w:t>Dark Elixir</w:t>
        </w:r>
      </w:hyperlink>
      <w:r w:rsidRPr="00E84C09">
        <w:rPr>
          <w:lang w:val="en-CA"/>
        </w:rPr>
        <w:t>, stating that this resource is formed over aeons from fossilized Black Dragon (then-maxed level 3 Dragon) bones. However, training or upgrading Dragons never involve </w:t>
      </w:r>
      <w:hyperlink r:id="rId1155" w:tooltip="Dark Elixir" w:history="1">
        <w:r w:rsidRPr="00E84C09">
          <w:rPr>
            <w:rStyle w:val="Hyperlink"/>
            <w:lang w:val="en-CA"/>
          </w:rPr>
          <w:t>Dark Elixir</w:t>
        </w:r>
      </w:hyperlink>
      <w:r w:rsidRPr="00E84C09">
        <w:rPr>
          <w:lang w:val="en-CA"/>
        </w:rPr>
        <w:t>.</w:t>
      </w:r>
    </w:p>
    <w:p w:rsidR="00E84C09" w:rsidRPr="00E84C09" w:rsidRDefault="00E84C09" w:rsidP="00E84C09">
      <w:pPr>
        <w:numPr>
          <w:ilvl w:val="2"/>
          <w:numId w:val="54"/>
        </w:numPr>
        <w:rPr>
          <w:lang w:val="en-CA"/>
        </w:rPr>
      </w:pPr>
      <w:r w:rsidRPr="00E84C09">
        <w:rPr>
          <w:lang w:val="en-CA"/>
        </w:rPr>
        <w:t>This is more likely a reference over oil, a fossil fuel.</w:t>
      </w:r>
    </w:p>
    <w:p w:rsidR="00E84C09" w:rsidRDefault="00E84C09" w:rsidP="00E84C09">
      <w:pPr>
        <w:numPr>
          <w:ilvl w:val="1"/>
          <w:numId w:val="54"/>
        </w:numPr>
        <w:rPr>
          <w:lang w:val="en-CA"/>
        </w:rPr>
      </w:pPr>
      <w:r w:rsidRPr="00E84C09">
        <w:rPr>
          <w:lang w:val="en-CA"/>
        </w:rPr>
        <w:t>An event lasted from 29/1/15 through 5/2/15, during which the Dragon's training speed was 5 times faster, along with the </w:t>
      </w:r>
      <w:hyperlink r:id="rId1156" w:tooltip="Barbarian" w:history="1">
        <w:r w:rsidRPr="00E84C09">
          <w:rPr>
            <w:rStyle w:val="Hyperlink"/>
            <w:lang w:val="en-CA"/>
          </w:rPr>
          <w:t>Barbarian</w:t>
        </w:r>
      </w:hyperlink>
      <w:r w:rsidRPr="00E84C09">
        <w:rPr>
          <w:lang w:val="en-CA"/>
        </w:rPr>
        <w:t>.</w:t>
      </w:r>
    </w:p>
    <w:p w:rsidR="00E84C09" w:rsidRPr="00E84C09" w:rsidRDefault="00E84C09" w:rsidP="00E84C09">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4"/>
        <w:gridCol w:w="1592"/>
        <w:gridCol w:w="1305"/>
        <w:gridCol w:w="1378"/>
        <w:gridCol w:w="1527"/>
        <w:gridCol w:w="1879"/>
        <w:gridCol w:w="1280"/>
      </w:tblGrid>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Preferred Target </w:t>
            </w:r>
            <w:r w:rsidRPr="00E84C09">
              <w:rPr>
                <w:b/>
                <w:bCs/>
                <w:noProof/>
                <w:lang w:val="en-CA"/>
              </w:rPr>
              <w:drawing>
                <wp:inline distT="0" distB="0" distL="0" distR="0">
                  <wp:extent cx="190500" cy="200025"/>
                  <wp:effectExtent l="0" t="0" r="0" b="9525"/>
                  <wp:docPr id="532" name="Picture 53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Attack Type </w:t>
            </w:r>
            <w:r w:rsidRPr="00E84C09">
              <w:rPr>
                <w:b/>
                <w:bCs/>
                <w:noProof/>
                <w:lang w:val="en-CA"/>
              </w:rPr>
              <w:drawing>
                <wp:inline distT="0" distB="0" distL="0" distR="0">
                  <wp:extent cx="285750" cy="209550"/>
                  <wp:effectExtent l="0" t="0" r="0" b="0"/>
                  <wp:docPr id="531" name="Picture 53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Housing Space </w:t>
            </w:r>
            <w:r w:rsidRPr="00E84C09">
              <w:rPr>
                <w:b/>
                <w:bCs/>
                <w:noProof/>
                <w:lang w:val="en-CA"/>
              </w:rPr>
              <w:drawing>
                <wp:inline distT="0" distB="0" distL="0" distR="0">
                  <wp:extent cx="228600" cy="228600"/>
                  <wp:effectExtent l="0" t="0" r="0" b="0"/>
                  <wp:docPr id="530" name="Picture 53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A02F7D" w:rsidP="00E84C09">
            <w:pPr>
              <w:rPr>
                <w:b/>
                <w:bCs/>
                <w:lang w:val="en-CA"/>
              </w:rPr>
            </w:pPr>
            <w:hyperlink r:id="rId1157" w:tooltip="Troop Movement Speed" w:history="1">
              <w:r w:rsidR="00E84C09" w:rsidRPr="00E84C09">
                <w:rPr>
                  <w:rStyle w:val="Hyperlink"/>
                  <w:b/>
                  <w:bCs/>
                  <w:lang w:val="en-CA"/>
                </w:rPr>
                <w:t>Movement Speed</w:t>
              </w:r>
            </w:hyperlink>
            <w:r w:rsidR="00E84C09" w:rsidRPr="00E84C09">
              <w:rPr>
                <w:b/>
                <w:bCs/>
                <w:lang w:val="en-CA"/>
              </w:rPr>
              <w:t> </w:t>
            </w:r>
            <w:r w:rsidR="00E84C09" w:rsidRPr="00E84C09">
              <w:rPr>
                <w:b/>
                <w:bCs/>
                <w:noProof/>
                <w:lang w:val="en-CA"/>
              </w:rPr>
              <w:drawing>
                <wp:inline distT="0" distB="0" distL="0" distR="0">
                  <wp:extent cx="247650" cy="200025"/>
                  <wp:effectExtent l="0" t="0" r="0" b="9525"/>
                  <wp:docPr id="529" name="Picture 52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Attack Speed </w:t>
            </w:r>
            <w:r w:rsidRPr="00E84C09">
              <w:rPr>
                <w:b/>
                <w:bCs/>
                <w:noProof/>
                <w:lang w:val="en-CA"/>
              </w:rPr>
              <w:drawing>
                <wp:inline distT="0" distB="0" distL="0" distR="0">
                  <wp:extent cx="381000" cy="190500"/>
                  <wp:effectExtent l="0" t="0" r="0" b="0"/>
                  <wp:docPr id="528" name="Picture 52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A02F7D" w:rsidP="00E84C09">
            <w:pPr>
              <w:rPr>
                <w:b/>
                <w:bCs/>
                <w:lang w:val="en-CA"/>
              </w:rPr>
            </w:pPr>
            <w:hyperlink r:id="rId1158" w:tooltip="Barracks" w:history="1">
              <w:r w:rsidR="00E84C09" w:rsidRPr="00E84C09">
                <w:rPr>
                  <w:rStyle w:val="Hyperlink"/>
                  <w:b/>
                  <w:bCs/>
                  <w:lang w:val="en-CA"/>
                </w:rPr>
                <w:t>Barracks</w:t>
              </w:r>
            </w:hyperlink>
            <w:r w:rsidR="00E84C09" w:rsidRPr="00E84C09">
              <w:rPr>
                <w:b/>
                <w:bCs/>
                <w:lang w:val="en-CA"/>
              </w:rPr>
              <w:t> Level Required </w:t>
            </w:r>
            <w:r w:rsidR="00E84C09" w:rsidRPr="00E84C09">
              <w:rPr>
                <w:b/>
                <w:bCs/>
                <w:noProof/>
                <w:lang w:val="en-CA"/>
              </w:rPr>
              <w:drawing>
                <wp:inline distT="0" distB="0" distL="0" distR="0">
                  <wp:extent cx="247650" cy="238125"/>
                  <wp:effectExtent l="0" t="0" r="0" b="9525"/>
                  <wp:docPr id="527" name="Picture 527"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4"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Range </w:t>
            </w:r>
            <w:r w:rsidRPr="00E84C09">
              <w:rPr>
                <w:b/>
                <w:bCs/>
                <w:noProof/>
                <w:lang w:val="en-CA"/>
              </w:rPr>
              <w:drawing>
                <wp:inline distT="0" distB="0" distL="0" distR="0">
                  <wp:extent cx="285750" cy="133350"/>
                  <wp:effectExtent l="0" t="0" r="0" b="0"/>
                  <wp:docPr id="526" name="Picture 52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1.25 sec</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 tiles</w:t>
            </w:r>
          </w:p>
        </w:tc>
      </w:tr>
    </w:tbl>
    <w:p w:rsidR="00E84C09" w:rsidRPr="00E84C09" w:rsidRDefault="00E84C09" w:rsidP="00E84C09">
      <w:pPr>
        <w:rPr>
          <w:vanish/>
          <w:lang w:val="en-CA"/>
        </w:rPr>
      </w:pPr>
    </w:p>
    <w:p w:rsidR="00E84C09" w:rsidRDefault="00E84C0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E84C09" w:rsidRPr="00E84C09" w:rsidTr="00E84C0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Training Time of Dragons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Number of level 9 or higher </w:t>
            </w:r>
            <w:hyperlink r:id="rId1159" w:tooltip="Barracks" w:history="1">
              <w:r w:rsidRPr="00E84C09">
                <w:rPr>
                  <w:rStyle w:val="Hyperlink"/>
                  <w:b/>
                  <w:bCs/>
                  <w:lang w:val="en-CA"/>
                </w:rPr>
                <w:t>Barracks</w:t>
              </w:r>
            </w:hyperlink>
            <w:r w:rsidRPr="00E84C0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Training Time</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 minutes</w:t>
            </w:r>
          </w:p>
        </w:tc>
      </w:tr>
    </w:tbl>
    <w:p w:rsidR="00E84C09" w:rsidRPr="00E84C09" w:rsidRDefault="00E84C09" w:rsidP="00E84C09">
      <w:pPr>
        <w:rPr>
          <w:vanish/>
          <w:lang w:val="en-CA"/>
        </w:rPr>
      </w:pPr>
    </w:p>
    <w:p w:rsidR="00E84C09" w:rsidRDefault="00E84C0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Level </w:t>
            </w:r>
            <w:r w:rsidRPr="00E84C09">
              <w:rPr>
                <w:b/>
                <w:bCs/>
                <w:noProof/>
                <w:lang w:val="en-CA"/>
              </w:rPr>
              <w:drawing>
                <wp:inline distT="0" distB="0" distL="0" distR="0">
                  <wp:extent cx="161925" cy="171450"/>
                  <wp:effectExtent l="0" t="0" r="9525" b="0"/>
                  <wp:docPr id="525" name="Picture 52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Damage per Second </w:t>
            </w:r>
            <w:r w:rsidRPr="00E84C09">
              <w:rPr>
                <w:b/>
                <w:bCs/>
                <w:noProof/>
                <w:lang w:val="en-CA"/>
              </w:rPr>
              <w:drawing>
                <wp:inline distT="0" distB="0" distL="0" distR="0">
                  <wp:extent cx="266700" cy="247650"/>
                  <wp:effectExtent l="0" t="0" r="0" b="0"/>
                  <wp:docPr id="524" name="Picture 52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Damage per Attack </w:t>
            </w:r>
            <w:r w:rsidRPr="00E84C09">
              <w:rPr>
                <w:b/>
                <w:bCs/>
                <w:noProof/>
                <w:lang w:val="en-CA"/>
              </w:rPr>
              <w:drawing>
                <wp:inline distT="0" distB="0" distL="0" distR="0">
                  <wp:extent cx="266700" cy="247650"/>
                  <wp:effectExtent l="0" t="0" r="0" b="0"/>
                  <wp:docPr id="523" name="Picture 52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Hitpoints </w:t>
            </w:r>
            <w:r w:rsidRPr="00E84C09">
              <w:rPr>
                <w:b/>
                <w:bCs/>
                <w:noProof/>
                <w:lang w:val="en-CA"/>
              </w:rPr>
              <w:drawing>
                <wp:inline distT="0" distB="0" distL="0" distR="0">
                  <wp:extent cx="190500" cy="180975"/>
                  <wp:effectExtent l="0" t="0" r="0" b="9525"/>
                  <wp:docPr id="522" name="Picture 522"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A02F7D" w:rsidP="00E84C09">
            <w:pPr>
              <w:rPr>
                <w:b/>
                <w:bCs/>
                <w:lang w:val="en-CA"/>
              </w:rPr>
            </w:pPr>
            <w:hyperlink r:id="rId1160" w:anchor="Elixir" w:tooltip="Resources" w:history="1">
              <w:r w:rsidR="00E84C09" w:rsidRPr="00E84C09">
                <w:rPr>
                  <w:rStyle w:val="Hyperlink"/>
                  <w:b/>
                  <w:bCs/>
                  <w:lang w:val="en-CA"/>
                </w:rPr>
                <w:t>Training Cost</w:t>
              </w:r>
            </w:hyperlink>
            <w:r w:rsidR="00E84C09" w:rsidRPr="00E84C09">
              <w:rPr>
                <w:b/>
                <w:bCs/>
                <w:lang w:val="en-CA"/>
              </w:rPr>
              <w:t> </w:t>
            </w:r>
            <w:r w:rsidR="00E84C09" w:rsidRPr="00E84C09">
              <w:rPr>
                <w:b/>
                <w:bCs/>
                <w:noProof/>
                <w:lang w:val="en-CA"/>
              </w:rPr>
              <w:drawing>
                <wp:inline distT="0" distB="0" distL="0" distR="0">
                  <wp:extent cx="171450" cy="190500"/>
                  <wp:effectExtent l="0" t="0" r="0" b="0"/>
                  <wp:docPr id="521" name="Picture 52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A02F7D" w:rsidP="00E84C09">
            <w:pPr>
              <w:rPr>
                <w:b/>
                <w:bCs/>
                <w:lang w:val="en-CA"/>
              </w:rPr>
            </w:pPr>
            <w:hyperlink r:id="rId1161" w:anchor="Elixir" w:tooltip="Resources" w:history="1">
              <w:r w:rsidR="00E84C09" w:rsidRPr="00E84C09">
                <w:rPr>
                  <w:rStyle w:val="Hyperlink"/>
                  <w:b/>
                  <w:bCs/>
                  <w:lang w:val="en-CA"/>
                </w:rPr>
                <w:t>Research Cost</w:t>
              </w:r>
            </w:hyperlink>
            <w:r w:rsidR="00E84C09" w:rsidRPr="00E84C09">
              <w:rPr>
                <w:b/>
                <w:bCs/>
                <w:lang w:val="en-CA"/>
              </w:rPr>
              <w:t> </w:t>
            </w:r>
            <w:r w:rsidR="00E84C09" w:rsidRPr="00E84C09">
              <w:rPr>
                <w:b/>
                <w:bCs/>
                <w:noProof/>
                <w:lang w:val="en-CA"/>
              </w:rPr>
              <w:drawing>
                <wp:inline distT="0" distB="0" distL="0" distR="0">
                  <wp:extent cx="171450" cy="190500"/>
                  <wp:effectExtent l="0" t="0" r="0" b="0"/>
                  <wp:docPr id="520" name="Picture 520"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A02F7D" w:rsidP="00E84C09">
            <w:pPr>
              <w:rPr>
                <w:b/>
                <w:bCs/>
                <w:lang w:val="en-CA"/>
              </w:rPr>
            </w:pPr>
            <w:hyperlink r:id="rId1162" w:tooltip="Laboratory" w:history="1">
              <w:r w:rsidR="00E84C09" w:rsidRPr="00E84C09">
                <w:rPr>
                  <w:rStyle w:val="Hyperlink"/>
                  <w:b/>
                  <w:bCs/>
                  <w:lang w:val="en-CA"/>
                </w:rPr>
                <w:t>Laboratory</w:t>
              </w:r>
            </w:hyperlink>
            <w:r w:rsidR="00E84C09" w:rsidRPr="00E84C09">
              <w:rPr>
                <w:b/>
                <w:bCs/>
                <w:lang w:val="en-CA"/>
              </w:rPr>
              <w:t> Level Required </w:t>
            </w:r>
            <w:r w:rsidR="00E84C09" w:rsidRPr="00E84C09">
              <w:rPr>
                <w:b/>
                <w:bCs/>
                <w:noProof/>
                <w:lang w:val="en-CA"/>
              </w:rPr>
              <w:drawing>
                <wp:inline distT="0" distB="0" distL="0" distR="0">
                  <wp:extent cx="247650" cy="257175"/>
                  <wp:effectExtent l="0" t="0" r="0" b="9525"/>
                  <wp:docPr id="519" name="Picture 519"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2"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A02F7D" w:rsidP="00E84C09">
            <w:pPr>
              <w:rPr>
                <w:b/>
                <w:bCs/>
                <w:lang w:val="en-CA"/>
              </w:rPr>
            </w:pPr>
            <w:hyperlink r:id="rId1163" w:tooltip="Laboratory" w:history="1">
              <w:r w:rsidR="00E84C09" w:rsidRPr="00E84C09">
                <w:rPr>
                  <w:rStyle w:val="Hyperlink"/>
                  <w:b/>
                  <w:bCs/>
                  <w:lang w:val="en-CA"/>
                </w:rPr>
                <w:t>Research Time</w:t>
              </w:r>
            </w:hyperlink>
            <w:r w:rsidR="00E84C09" w:rsidRPr="00E84C09">
              <w:rPr>
                <w:b/>
                <w:bCs/>
                <w:lang w:val="en-CA"/>
              </w:rPr>
              <w:t> </w:t>
            </w:r>
            <w:r w:rsidR="00E84C09" w:rsidRPr="00E84C09">
              <w:rPr>
                <w:b/>
                <w:bCs/>
                <w:noProof/>
                <w:lang w:val="en-CA"/>
              </w:rPr>
              <w:drawing>
                <wp:inline distT="0" distB="0" distL="0" distR="0">
                  <wp:extent cx="171450" cy="200025"/>
                  <wp:effectExtent l="0" t="0" r="0" b="9525"/>
                  <wp:docPr id="518" name="Picture 518"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3"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 days</w:t>
            </w:r>
          </w:p>
        </w:tc>
      </w:tr>
    </w:tbl>
    <w:p w:rsidR="00E84C09" w:rsidRDefault="00E84C09" w:rsidP="00CF71AC"/>
    <w:p w:rsidR="00CF71AC" w:rsidRDefault="00CF71AC" w:rsidP="00B1023A">
      <w:pPr>
        <w:pStyle w:val="Heading2"/>
      </w:pPr>
      <w:r>
        <w:t>PEKKA</w:t>
      </w:r>
    </w:p>
    <w:p w:rsidR="00CF71AC" w:rsidRDefault="00CF71AC" w:rsidP="00CF71AC"/>
    <w:p w:rsidR="00577701" w:rsidRPr="00577701" w:rsidRDefault="00577701" w:rsidP="00577701">
      <w:pPr>
        <w:rPr>
          <w:lang w:val="en-CA"/>
        </w:rPr>
      </w:pPr>
      <w:r w:rsidRPr="00577701">
        <w:rPr>
          <w:noProof/>
          <w:lang w:val="en-CA"/>
        </w:rPr>
        <w:lastRenderedPageBreak/>
        <w:drawing>
          <wp:inline distT="0" distB="0" distL="0" distR="0">
            <wp:extent cx="2381250" cy="2495550"/>
            <wp:effectExtent l="0" t="0" r="0" b="0"/>
            <wp:docPr id="586" name="Picture 586" descr="P.E.K.K.A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7" descr="P.E.K.K.A info"/>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2381250" cy="2495550"/>
                    </a:xfrm>
                    <a:prstGeom prst="rect">
                      <a:avLst/>
                    </a:prstGeom>
                    <a:noFill/>
                    <a:ln>
                      <a:noFill/>
                    </a:ln>
                  </pic:spPr>
                </pic:pic>
              </a:graphicData>
            </a:graphic>
          </wp:inline>
        </w:drawing>
      </w:r>
    </w:p>
    <w:p w:rsidR="00577701" w:rsidRPr="00577701" w:rsidRDefault="00577701" w:rsidP="00577701">
      <w:pPr>
        <w:rPr>
          <w:lang w:val="en-CA"/>
        </w:rPr>
      </w:pPr>
      <w:r w:rsidRPr="00577701">
        <w:rPr>
          <w:b/>
          <w:bCs/>
          <w:i/>
          <w:iCs/>
          <w:lang w:val="en-CA"/>
        </w:rPr>
        <w:t>"Is P.E.K.K.A a knight? A samurai? A robot? No one knows! P.E.K.K.A's armor absorbs even the mightiest of blows."</w:t>
      </w:r>
    </w:p>
    <w:p w:rsidR="00577701" w:rsidRPr="00577701" w:rsidRDefault="00A02F7D" w:rsidP="00577701">
      <w:pPr>
        <w:rPr>
          <w:lang w:val="en-CA"/>
        </w:rPr>
      </w:pPr>
      <w:r>
        <w:rPr>
          <w:lang w:val="en-CA"/>
        </w:rPr>
        <w:pict>
          <v:rect id="_x0000_i1088"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5"/>
        <w:gridCol w:w="2240"/>
        <w:gridCol w:w="2255"/>
      </w:tblGrid>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5" name="Picture 585" descr="PEK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9" descr="PEKKA1"/>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4" name="Picture 584" descr="PEKK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0" descr="PEKKA2"/>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3" name="Picture 583" descr="PEKK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1" descr="PEKKA3"/>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r>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b/>
                <w:bCs/>
                <w:lang w:val="en-CA"/>
              </w:rPr>
              <w:t>Level 1</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2</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3</w:t>
            </w:r>
          </w:p>
        </w:tc>
      </w:tr>
    </w:tbl>
    <w:p w:rsidR="00577701" w:rsidRPr="00577701" w:rsidRDefault="00577701" w:rsidP="00577701">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7"/>
        <w:gridCol w:w="2242"/>
        <w:gridCol w:w="2243"/>
        <w:gridCol w:w="2258"/>
      </w:tblGrid>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2" name="Picture 582" descr="PEKK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2" descr="PEKKA4"/>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1" name="Picture 581" descr="PEKK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3" descr="PEKKA5"/>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0" name="Picture 580" descr="PEKK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 descr="PEKKA6"/>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79" name="Picture 579" descr="PEKK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5" descr="PEKKA7"/>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r>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b/>
                <w:bCs/>
                <w:lang w:val="en-CA"/>
              </w:rPr>
              <w:t>Level 4</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5</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6</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7 &amp; 8</w:t>
            </w:r>
          </w:p>
        </w:tc>
      </w:tr>
    </w:tbl>
    <w:p w:rsidR="00577701" w:rsidRPr="00577701" w:rsidRDefault="00A02F7D" w:rsidP="00577701">
      <w:pPr>
        <w:rPr>
          <w:lang w:val="en-CA"/>
        </w:rPr>
      </w:pPr>
      <w:r>
        <w:rPr>
          <w:lang w:val="en-CA"/>
        </w:rPr>
        <w:pict>
          <v:rect id="_x0000_i1089" style="width:0;height:1.5pt" o:hralign="center" o:hrstd="t" o:hrnoshade="t" o:hr="t" fillcolor="#3a3a3a" stroked="f"/>
        </w:pict>
      </w:r>
    </w:p>
    <w:p w:rsidR="00577701" w:rsidRPr="00577701" w:rsidRDefault="00577701" w:rsidP="00577701">
      <w:pPr>
        <w:numPr>
          <w:ilvl w:val="0"/>
          <w:numId w:val="55"/>
        </w:numPr>
        <w:rPr>
          <w:lang w:val="en-CA"/>
        </w:rPr>
      </w:pPr>
      <w:r w:rsidRPr="00577701">
        <w:rPr>
          <w:b/>
          <w:bCs/>
          <w:lang w:val="en-CA"/>
        </w:rPr>
        <w:t>Summary</w:t>
      </w:r>
    </w:p>
    <w:p w:rsidR="00577701" w:rsidRPr="00577701" w:rsidRDefault="00577701" w:rsidP="00577701">
      <w:pPr>
        <w:numPr>
          <w:ilvl w:val="1"/>
          <w:numId w:val="55"/>
        </w:numPr>
        <w:rPr>
          <w:lang w:val="en-CA"/>
        </w:rPr>
      </w:pPr>
      <w:r w:rsidRPr="00577701">
        <w:rPr>
          <w:lang w:val="en-CA"/>
        </w:rPr>
        <w:t>P.E.K.K.A is the 10th </w:t>
      </w:r>
      <w:hyperlink r:id="rId1172" w:tooltip="Army" w:history="1">
        <w:r w:rsidRPr="00577701">
          <w:rPr>
            <w:rStyle w:val="Hyperlink"/>
            <w:lang w:val="en-CA"/>
          </w:rPr>
          <w:t>troop</w:t>
        </w:r>
      </w:hyperlink>
      <w:r w:rsidRPr="00577701">
        <w:rPr>
          <w:lang w:val="en-CA"/>
        </w:rPr>
        <w:t> to be unlocked in the standard </w:t>
      </w:r>
      <w:hyperlink r:id="rId1173" w:tooltip="Barracks" w:history="1">
        <w:r w:rsidRPr="00577701">
          <w:rPr>
            <w:rStyle w:val="Hyperlink"/>
            <w:lang w:val="en-CA"/>
          </w:rPr>
          <w:t>Barracks</w:t>
        </w:r>
      </w:hyperlink>
      <w:r w:rsidRPr="00577701">
        <w:rPr>
          <w:lang w:val="en-CA"/>
        </w:rPr>
        <w:t>. She is an </w:t>
      </w:r>
      <w:hyperlink r:id="rId1174" w:tooltip="Category:Elixir Troops" w:history="1">
        <w:r w:rsidRPr="00577701">
          <w:rPr>
            <w:rStyle w:val="Hyperlink"/>
            <w:lang w:val="en-CA"/>
          </w:rPr>
          <w:t>Elixir Troop</w:t>
        </w:r>
      </w:hyperlink>
      <w:r w:rsidRPr="00577701">
        <w:rPr>
          <w:lang w:val="en-CA"/>
        </w:rPr>
        <w:t> with very high damage per second and hitpoints, but is also quite expensive and takes up a large amount of housing space.</w:t>
      </w:r>
    </w:p>
    <w:p w:rsidR="00577701" w:rsidRPr="00577701" w:rsidRDefault="00577701" w:rsidP="00577701">
      <w:pPr>
        <w:numPr>
          <w:ilvl w:val="1"/>
          <w:numId w:val="55"/>
        </w:numPr>
        <w:rPr>
          <w:lang w:val="en-CA"/>
        </w:rPr>
      </w:pPr>
      <w:r w:rsidRPr="00577701">
        <w:rPr>
          <w:lang w:val="en-CA"/>
        </w:rPr>
        <w:t>She has spikes growing out of the side of her head, and carries a sword (multiple swords at higher levels).</w:t>
      </w:r>
    </w:p>
    <w:p w:rsidR="00577701" w:rsidRPr="00577701" w:rsidRDefault="00577701" w:rsidP="00577701">
      <w:pPr>
        <w:numPr>
          <w:ilvl w:val="1"/>
          <w:numId w:val="55"/>
        </w:numPr>
        <w:rPr>
          <w:lang w:val="en-CA"/>
        </w:rPr>
      </w:pPr>
      <w:r w:rsidRPr="00577701">
        <w:rPr>
          <w:lang w:val="en-CA"/>
        </w:rPr>
        <w:t>P.E.K.K.As have no preferred target when attacking; they will simply attack the closest building. However, once they become aware of enemy </w:t>
      </w:r>
      <w:hyperlink r:id="rId1175" w:tooltip="Clan Castle" w:history="1">
        <w:r w:rsidRPr="00577701">
          <w:rPr>
            <w:rStyle w:val="Hyperlink"/>
            <w:lang w:val="en-CA"/>
          </w:rPr>
          <w:t>Clan Castle</w:t>
        </w:r>
      </w:hyperlink>
      <w:r w:rsidRPr="00577701">
        <w:rPr>
          <w:lang w:val="en-CA"/>
        </w:rPr>
        <w:t> </w:t>
      </w:r>
      <w:hyperlink r:id="rId1176" w:tooltip="Troops" w:history="1">
        <w:r w:rsidRPr="00577701">
          <w:rPr>
            <w:rStyle w:val="Hyperlink"/>
            <w:lang w:val="en-CA"/>
          </w:rPr>
          <w:t>troops</w:t>
        </w:r>
      </w:hyperlink>
      <w:r w:rsidRPr="00577701">
        <w:rPr>
          <w:lang w:val="en-CA"/>
        </w:rPr>
        <w:t>, </w:t>
      </w:r>
      <w:hyperlink r:id="rId1177" w:tooltip="Heroes" w:history="1">
        <w:r w:rsidRPr="00577701">
          <w:rPr>
            <w:rStyle w:val="Hyperlink"/>
            <w:lang w:val="en-CA"/>
          </w:rPr>
          <w:t>Heroes</w:t>
        </w:r>
      </w:hyperlink>
      <w:r w:rsidRPr="00577701">
        <w:rPr>
          <w:lang w:val="en-CA"/>
        </w:rPr>
        <w:t>, or </w:t>
      </w:r>
      <w:hyperlink r:id="rId1178" w:tooltip="Skeleton Trap" w:history="1">
        <w:r w:rsidRPr="00577701">
          <w:rPr>
            <w:rStyle w:val="Hyperlink"/>
            <w:lang w:val="en-CA"/>
          </w:rPr>
          <w:t>Skeleton Trap</w:t>
        </w:r>
      </w:hyperlink>
      <w:r w:rsidRPr="00577701">
        <w:rPr>
          <w:lang w:val="en-CA"/>
        </w:rPr>
        <w:t> skeletons (either by being attacked themselves or by being near another friendly </w:t>
      </w:r>
      <w:hyperlink r:id="rId1179" w:tooltip="Troops" w:history="1">
        <w:r w:rsidRPr="00577701">
          <w:rPr>
            <w:rStyle w:val="Hyperlink"/>
            <w:lang w:val="en-CA"/>
          </w:rPr>
          <w:t>troop</w:t>
        </w:r>
      </w:hyperlink>
      <w:r w:rsidRPr="00577701">
        <w:rPr>
          <w:lang w:val="en-CA"/>
        </w:rPr>
        <w:t> under attack), they will leave their previously targeted building and instead engage the enemy </w:t>
      </w:r>
      <w:hyperlink r:id="rId1180" w:tooltip="Troops" w:history="1">
        <w:r w:rsidRPr="00577701">
          <w:rPr>
            <w:rStyle w:val="Hyperlink"/>
            <w:lang w:val="en-CA"/>
          </w:rPr>
          <w:t>troops</w:t>
        </w:r>
      </w:hyperlink>
      <w:r w:rsidRPr="00577701">
        <w:rPr>
          <w:lang w:val="en-CA"/>
        </w:rPr>
        <w:t>. Once all of the nearby enemy </w:t>
      </w:r>
      <w:hyperlink r:id="rId1181" w:tooltip="Troops" w:history="1">
        <w:r w:rsidRPr="00577701">
          <w:rPr>
            <w:rStyle w:val="Hyperlink"/>
            <w:lang w:val="en-CA"/>
          </w:rPr>
          <w:t>troops</w:t>
        </w:r>
      </w:hyperlink>
      <w:r w:rsidRPr="00577701">
        <w:rPr>
          <w:lang w:val="en-CA"/>
        </w:rPr>
        <w:t> are defeated, the P.E.K.K.As will proceed to attack the nearest structure.</w:t>
      </w:r>
    </w:p>
    <w:p w:rsidR="00577701" w:rsidRPr="00577701" w:rsidRDefault="00A02F7D" w:rsidP="00577701">
      <w:pPr>
        <w:rPr>
          <w:lang w:val="en-CA"/>
        </w:rPr>
      </w:pPr>
      <w:r>
        <w:rPr>
          <w:lang w:val="en-CA"/>
        </w:rPr>
        <w:pict>
          <v:rect id="_x0000_i1090" style="width:0;height:1.5pt" o:hralign="center" o:hrstd="t" o:hrnoshade="t" o:hr="t" fillcolor="#3a3a3a" stroked="f"/>
        </w:pict>
      </w:r>
    </w:p>
    <w:p w:rsidR="00577701" w:rsidRPr="00577701" w:rsidRDefault="00577701" w:rsidP="00577701">
      <w:pPr>
        <w:numPr>
          <w:ilvl w:val="0"/>
          <w:numId w:val="56"/>
        </w:numPr>
        <w:rPr>
          <w:lang w:val="en-CA"/>
        </w:rPr>
      </w:pPr>
      <w:r w:rsidRPr="00577701">
        <w:rPr>
          <w:b/>
          <w:bCs/>
          <w:lang w:val="en-CA"/>
        </w:rPr>
        <w:t>Offensive Strategy</w:t>
      </w:r>
    </w:p>
    <w:p w:rsidR="00577701" w:rsidRPr="00577701" w:rsidRDefault="00577701" w:rsidP="00577701">
      <w:pPr>
        <w:numPr>
          <w:ilvl w:val="1"/>
          <w:numId w:val="56"/>
        </w:numPr>
        <w:rPr>
          <w:lang w:val="en-CA"/>
        </w:rPr>
      </w:pPr>
      <w:r w:rsidRPr="00577701">
        <w:rPr>
          <w:lang w:val="en-CA"/>
        </w:rPr>
        <w:t>Because this </w:t>
      </w:r>
      <w:hyperlink r:id="rId1182" w:tooltip="Army" w:history="1">
        <w:r w:rsidRPr="00577701">
          <w:rPr>
            <w:rStyle w:val="Hyperlink"/>
            <w:lang w:val="en-CA"/>
          </w:rPr>
          <w:t>Troop</w:t>
        </w:r>
      </w:hyperlink>
      <w:r w:rsidRPr="00577701">
        <w:rPr>
          <w:lang w:val="en-CA"/>
        </w:rPr>
        <w:t xml:space="preserve"> has the highest attack of all normal units in the game along with very high health, it is advisable to deploy them in pairs on each corner of the </w:t>
      </w:r>
      <w:r w:rsidRPr="00577701">
        <w:rPr>
          <w:lang w:val="en-CA"/>
        </w:rPr>
        <w:lastRenderedPageBreak/>
        <w:t>opponent's village or near a bunch of enemy </w:t>
      </w:r>
      <w:hyperlink r:id="rId1183" w:tooltip="Defensive Buildings" w:history="1">
        <w:r w:rsidRPr="00577701">
          <w:rPr>
            <w:rStyle w:val="Hyperlink"/>
            <w:lang w:val="en-CA"/>
          </w:rPr>
          <w:t>defensive buildings</w:t>
        </w:r>
      </w:hyperlink>
      <w:r w:rsidRPr="00577701">
        <w:rPr>
          <w:lang w:val="en-CA"/>
        </w:rPr>
        <w:t>. Most buildings won't survive two attacks of this very powerful unit (432-1098 damage per hit depending on level), meaning two P.E.K.K.As should destroy most buildings in a single hit from both units. By deploying in pairs, </w:t>
      </w:r>
      <w:hyperlink r:id="rId1184" w:tooltip="Mortar" w:history="1">
        <w:r w:rsidRPr="00577701">
          <w:rPr>
            <w:rStyle w:val="Hyperlink"/>
            <w:lang w:val="en-CA"/>
          </w:rPr>
          <w:t>Mortars</w:t>
        </w:r>
      </w:hyperlink>
      <w:r w:rsidRPr="00577701">
        <w:rPr>
          <w:lang w:val="en-CA"/>
        </w:rPr>
        <w:t> won't be as effective either, as they can only damage one pair at a time as opposed to an entire group of P.E.K.K.As deployed together. Nevertheless, if the opponent's village has maximum level </w:t>
      </w:r>
      <w:hyperlink r:id="rId1185" w:tooltip="Walls/Home Village" w:history="1">
        <w:r w:rsidRPr="00577701">
          <w:rPr>
            <w:rStyle w:val="Hyperlink"/>
            <w:lang w:val="en-CA"/>
          </w:rPr>
          <w:t>Walls</w:t>
        </w:r>
      </w:hyperlink>
      <w:r w:rsidRPr="00577701">
        <w:rPr>
          <w:lang w:val="en-CA"/>
        </w:rPr>
        <w:t>, it may be best to deploy larger groups of P.E.K.K.As. This way, they will be able to break through the </w:t>
      </w:r>
      <w:hyperlink r:id="rId1186" w:tooltip="Walls/Home Village" w:history="1">
        <w:r w:rsidRPr="00577701">
          <w:rPr>
            <w:rStyle w:val="Hyperlink"/>
            <w:lang w:val="en-CA"/>
          </w:rPr>
          <w:t>Walls</w:t>
        </w:r>
      </w:hyperlink>
      <w:r w:rsidRPr="00577701">
        <w:rPr>
          <w:lang w:val="en-CA"/>
        </w:rPr>
        <w:t> with one hit.</w:t>
      </w:r>
    </w:p>
    <w:p w:rsidR="00577701" w:rsidRPr="00577701" w:rsidRDefault="00577701" w:rsidP="00577701">
      <w:pPr>
        <w:numPr>
          <w:ilvl w:val="1"/>
          <w:numId w:val="56"/>
        </w:numPr>
        <w:rPr>
          <w:lang w:val="en-CA"/>
        </w:rPr>
      </w:pPr>
      <w:r w:rsidRPr="00577701">
        <w:rPr>
          <w:lang w:val="en-CA"/>
        </w:rPr>
        <w:t>Never train a complete P.E.K.K.A army as they will be helpless against flying </w:t>
      </w:r>
      <w:hyperlink r:id="rId1187" w:tooltip="Clan Castle" w:history="1">
        <w:r w:rsidRPr="00577701">
          <w:rPr>
            <w:rStyle w:val="Hyperlink"/>
            <w:lang w:val="en-CA"/>
          </w:rPr>
          <w:t>Clan Castle troops</w:t>
        </w:r>
      </w:hyperlink>
      <w:r w:rsidRPr="00577701">
        <w:rPr>
          <w:lang w:val="en-CA"/>
        </w:rPr>
        <w:t>.</w:t>
      </w:r>
    </w:p>
    <w:p w:rsidR="00577701" w:rsidRPr="00577701" w:rsidRDefault="00577701" w:rsidP="00577701">
      <w:pPr>
        <w:numPr>
          <w:ilvl w:val="1"/>
          <w:numId w:val="56"/>
        </w:numPr>
        <w:rPr>
          <w:lang w:val="en-CA"/>
        </w:rPr>
      </w:pPr>
      <w:r w:rsidRPr="00577701">
        <w:rPr>
          <w:lang w:val="en-CA"/>
        </w:rPr>
        <w:t>Back her up with units that can target air such as a </w:t>
      </w:r>
      <w:hyperlink r:id="rId1188" w:tooltip="Wizard" w:history="1">
        <w:r w:rsidRPr="00577701">
          <w:rPr>
            <w:rStyle w:val="Hyperlink"/>
            <w:lang w:val="en-CA"/>
          </w:rPr>
          <w:t>Wizard</w:t>
        </w:r>
      </w:hyperlink>
      <w:r w:rsidRPr="00577701">
        <w:rPr>
          <w:lang w:val="en-CA"/>
        </w:rPr>
        <w:t> to help her defend against them.</w:t>
      </w:r>
    </w:p>
    <w:p w:rsidR="00577701" w:rsidRPr="00577701" w:rsidRDefault="00577701" w:rsidP="00577701">
      <w:pPr>
        <w:numPr>
          <w:ilvl w:val="1"/>
          <w:numId w:val="56"/>
        </w:numPr>
        <w:rPr>
          <w:lang w:val="en-CA"/>
        </w:rPr>
      </w:pPr>
      <w:r w:rsidRPr="00577701">
        <w:rPr>
          <w:lang w:val="en-CA"/>
        </w:rPr>
        <w:t>Put splash damage units behind her to get rid of any swarms of defending troops or </w:t>
      </w:r>
      <w:hyperlink r:id="rId1189" w:tooltip="Skeleton Trap" w:history="1">
        <w:r w:rsidRPr="00577701">
          <w:rPr>
            <w:rStyle w:val="Hyperlink"/>
            <w:lang w:val="en-CA"/>
          </w:rPr>
          <w:t>Skeleton Traps</w:t>
        </w:r>
      </w:hyperlink>
      <w:r w:rsidRPr="00577701">
        <w:rPr>
          <w:lang w:val="en-CA"/>
        </w:rPr>
        <w:t>.</w:t>
      </w:r>
    </w:p>
    <w:p w:rsidR="00577701" w:rsidRPr="00577701" w:rsidRDefault="00577701" w:rsidP="00577701">
      <w:pPr>
        <w:numPr>
          <w:ilvl w:val="0"/>
          <w:numId w:val="56"/>
        </w:numPr>
        <w:rPr>
          <w:lang w:val="en-CA"/>
        </w:rPr>
      </w:pPr>
      <w:r w:rsidRPr="00577701">
        <w:rPr>
          <w:b/>
          <w:bCs/>
          <w:lang w:val="en-CA"/>
        </w:rPr>
        <w:t>Defensive Strategy</w:t>
      </w:r>
    </w:p>
    <w:p w:rsidR="00577701" w:rsidRPr="00577701" w:rsidRDefault="00577701" w:rsidP="00577701">
      <w:pPr>
        <w:numPr>
          <w:ilvl w:val="1"/>
          <w:numId w:val="56"/>
        </w:numPr>
        <w:rPr>
          <w:lang w:val="en-CA"/>
        </w:rPr>
      </w:pPr>
      <w:r w:rsidRPr="00577701">
        <w:rPr>
          <w:lang w:val="en-CA"/>
        </w:rPr>
        <w:t>P.E.K.K.A is not affected by </w:t>
      </w:r>
      <w:hyperlink r:id="rId1190" w:tooltip="Spring Trap/Home Village" w:history="1">
        <w:r w:rsidRPr="00577701">
          <w:rPr>
            <w:rStyle w:val="Hyperlink"/>
            <w:lang w:val="en-CA"/>
          </w:rPr>
          <w:t>Spring Traps</w:t>
        </w:r>
      </w:hyperlink>
      <w:r w:rsidRPr="00577701">
        <w:rPr>
          <w:lang w:val="en-CA"/>
        </w:rPr>
        <w:t>, due to taking up more than 19 housing space. However, she will still trigger them, and the defender will still have to re-arm them.</w:t>
      </w:r>
    </w:p>
    <w:p w:rsidR="00577701" w:rsidRPr="00577701" w:rsidRDefault="00577701" w:rsidP="00577701">
      <w:pPr>
        <w:numPr>
          <w:ilvl w:val="1"/>
          <w:numId w:val="56"/>
        </w:numPr>
        <w:rPr>
          <w:lang w:val="en-CA"/>
        </w:rPr>
      </w:pPr>
      <w:r w:rsidRPr="00577701">
        <w:rPr>
          <w:lang w:val="en-CA"/>
        </w:rPr>
        <w:t>P.E.K.K.A is a gamble as a </w:t>
      </w:r>
      <w:hyperlink r:id="rId1191" w:tooltip="Clan Castle" w:history="1">
        <w:r w:rsidRPr="00577701">
          <w:rPr>
            <w:rStyle w:val="Hyperlink"/>
            <w:lang w:val="en-CA"/>
          </w:rPr>
          <w:t>Clan Castle</w:t>
        </w:r>
      </w:hyperlink>
      <w:r w:rsidRPr="00577701">
        <w:rPr>
          <w:lang w:val="en-CA"/>
        </w:rPr>
        <w:t> troop because of her inability to deal splash damage or attack air, which leaves her an easy target for air troops or even swarms of </w:t>
      </w:r>
      <w:hyperlink r:id="rId1192" w:tooltip="Wizard" w:history="1">
        <w:r w:rsidRPr="00577701">
          <w:rPr>
            <w:rStyle w:val="Hyperlink"/>
            <w:lang w:val="en-CA"/>
          </w:rPr>
          <w:t>Wizards</w:t>
        </w:r>
      </w:hyperlink>
      <w:r w:rsidRPr="00577701">
        <w:rPr>
          <w:lang w:val="en-CA"/>
        </w:rPr>
        <w:t>. However, against an unsuspecting attacker, who often assumes that whatever is inside has to be a </w:t>
      </w:r>
      <w:hyperlink r:id="rId1193" w:tooltip="Dragon" w:history="1">
        <w:r w:rsidRPr="00577701">
          <w:rPr>
            <w:rStyle w:val="Hyperlink"/>
            <w:lang w:val="en-CA"/>
          </w:rPr>
          <w:t>Dragon</w:t>
        </w:r>
      </w:hyperlink>
      <w:r w:rsidRPr="00577701">
        <w:rPr>
          <w:lang w:val="en-CA"/>
        </w:rPr>
        <w:t>, she can occasionally surprise the attacker by one-shotting any heroes that come too close to her as well as delaying their troops for a good amount owing to her tremendous hit points.</w:t>
      </w:r>
    </w:p>
    <w:p w:rsidR="00577701" w:rsidRPr="00577701" w:rsidRDefault="00577701" w:rsidP="00577701">
      <w:pPr>
        <w:numPr>
          <w:ilvl w:val="1"/>
          <w:numId w:val="56"/>
        </w:numPr>
        <w:rPr>
          <w:lang w:val="en-CA"/>
        </w:rPr>
      </w:pPr>
      <w:r w:rsidRPr="00577701">
        <w:rPr>
          <w:lang w:val="en-CA"/>
        </w:rPr>
        <w:t>Because P.E.K.K.A has a slow attack speed, she is not effective against massed infantry. Large numbers (at least 15) of </w:t>
      </w:r>
      <w:hyperlink r:id="rId1194" w:tooltip="Barbarian" w:history="1">
        <w:r w:rsidRPr="00577701">
          <w:rPr>
            <w:rStyle w:val="Hyperlink"/>
            <w:lang w:val="en-CA"/>
          </w:rPr>
          <w:t>Barbarians</w:t>
        </w:r>
      </w:hyperlink>
      <w:r w:rsidRPr="00577701">
        <w:rPr>
          <w:lang w:val="en-CA"/>
        </w:rPr>
        <w:t> and/or </w:t>
      </w:r>
      <w:hyperlink r:id="rId1195" w:tooltip="Archer" w:history="1">
        <w:r w:rsidRPr="00577701">
          <w:rPr>
            <w:rStyle w:val="Hyperlink"/>
            <w:lang w:val="en-CA"/>
          </w:rPr>
          <w:t>Archers</w:t>
        </w:r>
      </w:hyperlink>
      <w:r w:rsidRPr="00577701">
        <w:rPr>
          <w:lang w:val="en-CA"/>
        </w:rPr>
        <w:t> can easily take her out. Alternatively, one can either use a </w:t>
      </w:r>
      <w:hyperlink r:id="rId1196" w:tooltip="Witch" w:history="1">
        <w:r w:rsidRPr="00577701">
          <w:rPr>
            <w:rStyle w:val="Hyperlink"/>
            <w:lang w:val="en-CA"/>
          </w:rPr>
          <w:t>Witch</w:t>
        </w:r>
      </w:hyperlink>
      <w:r w:rsidRPr="00577701">
        <w:rPr>
          <w:lang w:val="en-CA"/>
        </w:rPr>
        <w:t> or a </w:t>
      </w:r>
      <w:hyperlink r:id="rId1197" w:tooltip="Minion" w:history="1">
        <w:r w:rsidRPr="00577701">
          <w:rPr>
            <w:rStyle w:val="Hyperlink"/>
            <w:lang w:val="en-CA"/>
          </w:rPr>
          <w:t>Minion</w:t>
        </w:r>
      </w:hyperlink>
      <w:r w:rsidRPr="00577701">
        <w:rPr>
          <w:lang w:val="en-CA"/>
        </w:rPr>
        <w:t>; with the former, her </w:t>
      </w:r>
      <w:hyperlink r:id="rId1198" w:tooltip="Witch/Skeleton" w:history="1">
        <w:r w:rsidRPr="00577701">
          <w:rPr>
            <w:rStyle w:val="Hyperlink"/>
            <w:lang w:val="en-CA"/>
          </w:rPr>
          <w:t>Skeletons</w:t>
        </w:r>
      </w:hyperlink>
      <w:r w:rsidRPr="00577701">
        <w:rPr>
          <w:lang w:val="en-CA"/>
        </w:rPr>
        <w:t> will distract P.E.K.K.A indefinitely because she will summon more </w:t>
      </w:r>
      <w:hyperlink r:id="rId1199" w:tooltip="Witch/Skeleton" w:history="1">
        <w:r w:rsidRPr="00577701">
          <w:rPr>
            <w:rStyle w:val="Hyperlink"/>
            <w:lang w:val="en-CA"/>
          </w:rPr>
          <w:t>Skeletons</w:t>
        </w:r>
      </w:hyperlink>
      <w:r w:rsidRPr="00577701">
        <w:rPr>
          <w:lang w:val="en-CA"/>
        </w:rPr>
        <w:t> before P.E.K.K.A finishes off the remaining ones. With the latter, her inability to attack air units means that you can simply deploy minions as they slowly kill the defending P.E.K.K.A.</w:t>
      </w:r>
    </w:p>
    <w:p w:rsidR="00577701" w:rsidRPr="00577701" w:rsidRDefault="00A02F7D" w:rsidP="00577701">
      <w:pPr>
        <w:numPr>
          <w:ilvl w:val="1"/>
          <w:numId w:val="56"/>
        </w:numPr>
        <w:rPr>
          <w:lang w:val="en-CA"/>
        </w:rPr>
      </w:pPr>
      <w:hyperlink r:id="rId1200" w:tooltip="Skeleton Trap" w:history="1">
        <w:r w:rsidR="00577701" w:rsidRPr="00577701">
          <w:rPr>
            <w:rStyle w:val="Hyperlink"/>
            <w:lang w:val="en-CA"/>
          </w:rPr>
          <w:t>Skeleton Traps</w:t>
        </w:r>
      </w:hyperlink>
      <w:r w:rsidR="00577701" w:rsidRPr="00577701">
        <w:rPr>
          <w:lang w:val="en-CA"/>
        </w:rPr>
        <w:t> set to Ground Mode can distract P.E.K.K.A for several seconds.</w:t>
      </w:r>
    </w:p>
    <w:p w:rsidR="00577701" w:rsidRPr="00577701" w:rsidRDefault="00A02F7D" w:rsidP="00577701">
      <w:pPr>
        <w:rPr>
          <w:lang w:val="en-CA"/>
        </w:rPr>
      </w:pPr>
      <w:r>
        <w:rPr>
          <w:lang w:val="en-CA"/>
        </w:rPr>
        <w:pict>
          <v:rect id="_x0000_i1091" style="width:0;height:1.5pt" o:hralign="center" o:hrstd="t" o:hrnoshade="t" o:hr="t" fillcolor="#3a3a3a" stroked="f"/>
        </w:pict>
      </w:r>
    </w:p>
    <w:p w:rsidR="00577701" w:rsidRPr="00577701" w:rsidRDefault="00577701" w:rsidP="00577701">
      <w:pPr>
        <w:numPr>
          <w:ilvl w:val="0"/>
          <w:numId w:val="57"/>
        </w:numPr>
        <w:rPr>
          <w:lang w:val="en-CA"/>
        </w:rPr>
      </w:pPr>
      <w:r w:rsidRPr="00577701">
        <w:rPr>
          <w:b/>
          <w:bCs/>
          <w:lang w:val="en-CA"/>
        </w:rPr>
        <w:t>Upgrade Differences</w:t>
      </w:r>
    </w:p>
    <w:p w:rsidR="00577701" w:rsidRPr="00577701" w:rsidRDefault="00577701" w:rsidP="00577701">
      <w:pPr>
        <w:numPr>
          <w:ilvl w:val="1"/>
          <w:numId w:val="57"/>
        </w:numPr>
        <w:rPr>
          <w:lang w:val="en-CA"/>
        </w:rPr>
      </w:pPr>
      <w:r w:rsidRPr="00577701">
        <w:rPr>
          <w:lang w:val="en-CA"/>
        </w:rPr>
        <w:t>P.E.K.K.A undergoes significant visual changes at levels 3, 4 and 5.</w:t>
      </w:r>
    </w:p>
    <w:p w:rsidR="00577701" w:rsidRPr="00577701" w:rsidRDefault="00577701" w:rsidP="00577701">
      <w:pPr>
        <w:numPr>
          <w:ilvl w:val="2"/>
          <w:numId w:val="57"/>
        </w:numPr>
        <w:rPr>
          <w:lang w:val="en-CA"/>
        </w:rPr>
      </w:pPr>
      <w:r w:rsidRPr="00577701">
        <w:rPr>
          <w:lang w:val="en-CA"/>
        </w:rPr>
        <w:t>Initially, P.E.K.K.A is a metal robot-like troop with spikes that carries a sword.</w:t>
      </w:r>
    </w:p>
    <w:p w:rsidR="00577701" w:rsidRPr="00577701" w:rsidRDefault="00577701" w:rsidP="00577701">
      <w:pPr>
        <w:numPr>
          <w:ilvl w:val="2"/>
          <w:numId w:val="57"/>
        </w:numPr>
        <w:rPr>
          <w:lang w:val="en-CA"/>
        </w:rPr>
      </w:pPr>
      <w:r w:rsidRPr="00577701">
        <w:rPr>
          <w:lang w:val="en-CA"/>
        </w:rPr>
        <w:t>At level 2, her sword turns to an elixir-colored pink.</w:t>
      </w:r>
    </w:p>
    <w:p w:rsidR="00577701" w:rsidRPr="00577701" w:rsidRDefault="00577701" w:rsidP="00577701">
      <w:pPr>
        <w:numPr>
          <w:ilvl w:val="2"/>
          <w:numId w:val="57"/>
        </w:numPr>
        <w:rPr>
          <w:lang w:val="en-CA"/>
        </w:rPr>
      </w:pPr>
      <w:r w:rsidRPr="00577701">
        <w:rPr>
          <w:lang w:val="en-CA"/>
        </w:rPr>
        <w:t>At level 3, P.E.K.K.A's armor and sword change from dark blue to black, the sword and horn's glow becomes red.</w:t>
      </w:r>
    </w:p>
    <w:p w:rsidR="00577701" w:rsidRPr="00577701" w:rsidRDefault="00577701" w:rsidP="00577701">
      <w:pPr>
        <w:numPr>
          <w:ilvl w:val="2"/>
          <w:numId w:val="57"/>
        </w:numPr>
        <w:rPr>
          <w:lang w:val="en-CA"/>
        </w:rPr>
      </w:pPr>
      <w:r w:rsidRPr="00577701">
        <w:rPr>
          <w:lang w:val="en-CA"/>
        </w:rPr>
        <w:t>At level 4, P.E.K.K.A obtains another sword.</w:t>
      </w:r>
    </w:p>
    <w:p w:rsidR="00577701" w:rsidRPr="00577701" w:rsidRDefault="00577701" w:rsidP="00577701">
      <w:pPr>
        <w:numPr>
          <w:ilvl w:val="2"/>
          <w:numId w:val="57"/>
        </w:numPr>
        <w:rPr>
          <w:lang w:val="en-CA"/>
        </w:rPr>
      </w:pPr>
      <w:r w:rsidRPr="00577701">
        <w:rPr>
          <w:lang w:val="en-CA"/>
        </w:rPr>
        <w:t>At level 5, P.E.K.K.A's armor color and sword change from black to dark navy. Her swords glow pink, as do some of her spikes; the swords also appear to give off pink-colored smoke. Her eyes have a faint pink glow.</w:t>
      </w:r>
    </w:p>
    <w:p w:rsidR="00577701" w:rsidRPr="00577701" w:rsidRDefault="00577701" w:rsidP="00577701">
      <w:pPr>
        <w:numPr>
          <w:ilvl w:val="2"/>
          <w:numId w:val="57"/>
        </w:numPr>
        <w:rPr>
          <w:lang w:val="en-CA"/>
        </w:rPr>
      </w:pPr>
      <w:r w:rsidRPr="00577701">
        <w:rPr>
          <w:lang w:val="en-CA"/>
        </w:rPr>
        <w:t>At level 6, P.E.K.K.A's swords become more pink, and the eyes as well as the "nose" glows brighter.</w:t>
      </w:r>
    </w:p>
    <w:p w:rsidR="00577701" w:rsidRPr="00577701" w:rsidRDefault="00577701" w:rsidP="00577701">
      <w:pPr>
        <w:numPr>
          <w:ilvl w:val="2"/>
          <w:numId w:val="57"/>
        </w:numPr>
        <w:rPr>
          <w:lang w:val="en-CA"/>
        </w:rPr>
      </w:pPr>
      <w:r w:rsidRPr="00577701">
        <w:rPr>
          <w:lang w:val="en-CA"/>
        </w:rPr>
        <w:t>At level 7, the tips of the P.E.K.K.A's horns and swords glow yellow-orange, along with her eyes and "nose".</w:t>
      </w:r>
    </w:p>
    <w:p w:rsidR="00577701" w:rsidRPr="00577701" w:rsidRDefault="00A02F7D" w:rsidP="00577701">
      <w:pPr>
        <w:rPr>
          <w:lang w:val="en-CA"/>
        </w:rPr>
      </w:pPr>
      <w:r>
        <w:rPr>
          <w:lang w:val="en-CA"/>
        </w:rPr>
        <w:pict>
          <v:rect id="_x0000_i1092" style="width:0;height:1.5pt" o:hralign="center" o:hrstd="t" o:hrnoshade="t" o:hr="t" fillcolor="#3a3a3a" stroked="f"/>
        </w:pict>
      </w:r>
    </w:p>
    <w:p w:rsidR="00577701" w:rsidRPr="00577701" w:rsidRDefault="00577701" w:rsidP="00577701">
      <w:pPr>
        <w:numPr>
          <w:ilvl w:val="0"/>
          <w:numId w:val="58"/>
        </w:numPr>
        <w:rPr>
          <w:lang w:val="en-CA"/>
        </w:rPr>
      </w:pPr>
      <w:r w:rsidRPr="00577701">
        <w:rPr>
          <w:b/>
          <w:bCs/>
          <w:lang w:val="en-CA"/>
        </w:rPr>
        <w:t>Trivia</w:t>
      </w:r>
    </w:p>
    <w:p w:rsidR="00577701" w:rsidRPr="00577701" w:rsidRDefault="00577701" w:rsidP="00577701">
      <w:pPr>
        <w:numPr>
          <w:ilvl w:val="1"/>
          <w:numId w:val="58"/>
        </w:numPr>
        <w:rPr>
          <w:lang w:val="en-CA"/>
        </w:rPr>
      </w:pPr>
      <w:r w:rsidRPr="00577701">
        <w:rPr>
          <w:lang w:val="en-CA"/>
        </w:rPr>
        <w:t>P.E.K.K.A's gender has been confirmed as female, as one of the </w:t>
      </w:r>
      <w:hyperlink r:id="rId1201" w:tooltip="Loading Screen Hints" w:history="1">
        <w:r w:rsidRPr="00577701">
          <w:rPr>
            <w:rStyle w:val="Hyperlink"/>
            <w:lang w:val="en-CA"/>
          </w:rPr>
          <w:t>Loading Screen Hints</w:t>
        </w:r>
      </w:hyperlink>
      <w:r w:rsidRPr="00577701">
        <w:rPr>
          <w:lang w:val="en-CA"/>
        </w:rPr>
        <w:t> states, "P.E.K.K.A's armor is so strong, </w:t>
      </w:r>
      <w:hyperlink r:id="rId1202" w:tooltip="Spring Trap/Home Village" w:history="1">
        <w:r w:rsidRPr="00577701">
          <w:rPr>
            <w:rStyle w:val="Hyperlink"/>
            <w:lang w:val="en-CA"/>
          </w:rPr>
          <w:t>Spring Traps</w:t>
        </w:r>
      </w:hyperlink>
      <w:r w:rsidRPr="00577701">
        <w:rPr>
          <w:lang w:val="en-CA"/>
        </w:rPr>
        <w:t> don't affect her!"</w:t>
      </w:r>
    </w:p>
    <w:p w:rsidR="00577701" w:rsidRPr="00577701" w:rsidRDefault="00577701" w:rsidP="00577701">
      <w:pPr>
        <w:numPr>
          <w:ilvl w:val="1"/>
          <w:numId w:val="58"/>
        </w:numPr>
        <w:rPr>
          <w:lang w:val="en-CA"/>
        </w:rPr>
      </w:pPr>
      <w:r w:rsidRPr="00577701">
        <w:rPr>
          <w:lang w:val="en-CA"/>
        </w:rPr>
        <w:t xml:space="preserve">The letters in P.E.K.K.A don't officially stand for anything in particular. Supercell held a Facebook contest on 22 August 2012 to see who could come up with the best </w:t>
      </w:r>
      <w:r w:rsidRPr="00577701">
        <w:rPr>
          <w:lang w:val="en-CA"/>
        </w:rPr>
        <w:lastRenderedPageBreak/>
        <w:t>written-out name for P.E.K.K.A as judged by the number of likes the comment received. The name "Perfect Enraged Knight Killer of Assassins" was the winner.</w:t>
      </w:r>
    </w:p>
    <w:p w:rsidR="00577701" w:rsidRPr="00577701" w:rsidRDefault="00577701" w:rsidP="00577701">
      <w:pPr>
        <w:numPr>
          <w:ilvl w:val="1"/>
          <w:numId w:val="58"/>
        </w:numPr>
        <w:rPr>
          <w:lang w:val="en-CA"/>
        </w:rPr>
      </w:pPr>
      <w:r w:rsidRPr="00577701">
        <w:rPr>
          <w:lang w:val="en-CA"/>
        </w:rPr>
        <w:t>The level 10 </w:t>
      </w:r>
      <w:hyperlink r:id="rId1203" w:tooltip="Barracks" w:history="1">
        <w:r w:rsidRPr="00577701">
          <w:rPr>
            <w:rStyle w:val="Hyperlink"/>
            <w:lang w:val="en-CA"/>
          </w:rPr>
          <w:t>Barracks</w:t>
        </w:r>
      </w:hyperlink>
      <w:r w:rsidRPr="00577701">
        <w:rPr>
          <w:lang w:val="en-CA"/>
        </w:rPr>
        <w:t>, which is the level required to unlock P.E.K.K.A, has a P.E.K.K.A helmet on its roof.</w:t>
      </w:r>
    </w:p>
    <w:p w:rsidR="00577701" w:rsidRPr="00577701" w:rsidRDefault="00577701" w:rsidP="00577701">
      <w:pPr>
        <w:numPr>
          <w:ilvl w:val="1"/>
          <w:numId w:val="58"/>
        </w:numPr>
        <w:rPr>
          <w:lang w:val="en-CA"/>
        </w:rPr>
      </w:pPr>
      <w:r w:rsidRPr="00577701">
        <w:rPr>
          <w:lang w:val="en-CA"/>
        </w:rPr>
        <w:t>Level 8 P.E.K.K.As combined with a level 5 </w:t>
      </w:r>
      <w:hyperlink r:id="rId1204" w:tooltip="Rage Spell" w:history="1">
        <w:r w:rsidRPr="00577701">
          <w:rPr>
            <w:rStyle w:val="Hyperlink"/>
            <w:lang w:val="en-CA"/>
          </w:rPr>
          <w:t>Rage Spell</w:t>
        </w:r>
      </w:hyperlink>
      <w:r w:rsidRPr="00577701">
        <w:rPr>
          <w:lang w:val="en-CA"/>
        </w:rPr>
        <w:t> do amazing damage, up to 2,964.6 damage per attack.</w:t>
      </w:r>
    </w:p>
    <w:p w:rsidR="00577701" w:rsidRPr="00577701" w:rsidRDefault="00577701" w:rsidP="00577701">
      <w:pPr>
        <w:numPr>
          <w:ilvl w:val="1"/>
          <w:numId w:val="58"/>
        </w:numPr>
        <w:rPr>
          <w:lang w:val="en-CA"/>
        </w:rPr>
      </w:pPr>
      <w:r w:rsidRPr="00577701">
        <w:rPr>
          <w:lang w:val="en-CA"/>
        </w:rPr>
        <w:t>You can have a maximum of 11 P.E.K.K.As at one time in a complete set of fully upgraded </w:t>
      </w:r>
      <w:hyperlink r:id="rId1205" w:tooltip="Army Camp" w:history="1">
        <w:r w:rsidRPr="00577701">
          <w:rPr>
            <w:rStyle w:val="Hyperlink"/>
            <w:lang w:val="en-CA"/>
          </w:rPr>
          <w:t>Army Camps</w:t>
        </w:r>
      </w:hyperlink>
      <w:r w:rsidRPr="00577701">
        <w:rPr>
          <w:lang w:val="en-CA"/>
        </w:rPr>
        <w:t>. This number increases to 12 if you include the 1 that can fit into a level 4 or higher </w:t>
      </w:r>
      <w:hyperlink r:id="rId1206" w:tooltip="Clan Castle" w:history="1">
        <w:r w:rsidRPr="00577701">
          <w:rPr>
            <w:rStyle w:val="Hyperlink"/>
            <w:lang w:val="en-CA"/>
          </w:rPr>
          <w:t>Clan Castle</w:t>
        </w:r>
      </w:hyperlink>
      <w:r w:rsidRPr="00577701">
        <w:rPr>
          <w:lang w:val="en-CA"/>
        </w:rPr>
        <w:t>. On the battlefield, you can clone an additional 3 P.E.K.K.As with three level 4 or higher </w:t>
      </w:r>
      <w:hyperlink r:id="rId1207" w:tooltip="Clone Spell" w:history="1">
        <w:r w:rsidRPr="00577701">
          <w:rPr>
            <w:rStyle w:val="Hyperlink"/>
            <w:lang w:val="en-CA"/>
          </w:rPr>
          <w:t>Clone Spells</w:t>
        </w:r>
      </w:hyperlink>
      <w:r w:rsidRPr="00577701">
        <w:rPr>
          <w:lang w:val="en-CA"/>
        </w:rPr>
        <w:t>.</w:t>
      </w:r>
    </w:p>
    <w:p w:rsidR="00577701" w:rsidRPr="00577701" w:rsidRDefault="00577701" w:rsidP="00577701">
      <w:pPr>
        <w:numPr>
          <w:ilvl w:val="1"/>
          <w:numId w:val="58"/>
        </w:numPr>
        <w:rPr>
          <w:lang w:val="en-CA"/>
        </w:rPr>
      </w:pPr>
      <w:r w:rsidRPr="00577701">
        <w:rPr>
          <w:lang w:val="en-CA"/>
        </w:rPr>
        <w:t>The image used for P.E.K.K.A on the </w:t>
      </w:r>
      <w:hyperlink r:id="rId1208" w:tooltip="Barracks" w:history="1">
        <w:r w:rsidRPr="00577701">
          <w:rPr>
            <w:rStyle w:val="Hyperlink"/>
            <w:lang w:val="en-CA"/>
          </w:rPr>
          <w:t>Barracks</w:t>
        </w:r>
      </w:hyperlink>
      <w:r w:rsidRPr="00577701">
        <w:rPr>
          <w:lang w:val="en-CA"/>
        </w:rPr>
        <w:t> info screen changed during the 17 June 2013 update (the same update that added the level 4 P.E.K.K.A). Its new look is much more intimidating, and she now stands ready to strike with her sword. This new look is often debated among fellow players to which one looks the 'best', along with the </w:t>
      </w:r>
      <w:hyperlink r:id="rId1209" w:tooltip="Dragon" w:history="1">
        <w:r w:rsidRPr="00577701">
          <w:rPr>
            <w:rStyle w:val="Hyperlink"/>
            <w:lang w:val="en-CA"/>
          </w:rPr>
          <w:t>Dragon</w:t>
        </w:r>
      </w:hyperlink>
      <w:r w:rsidRPr="00577701">
        <w:rPr>
          <w:lang w:val="en-CA"/>
        </w:rPr>
        <w:t>.</w:t>
      </w:r>
    </w:p>
    <w:p w:rsidR="00577701" w:rsidRPr="00577701" w:rsidRDefault="00577701" w:rsidP="00577701">
      <w:pPr>
        <w:numPr>
          <w:ilvl w:val="2"/>
          <w:numId w:val="58"/>
        </w:numPr>
        <w:rPr>
          <w:lang w:val="en-CA"/>
        </w:rPr>
      </w:pPr>
      <w:r w:rsidRPr="00577701">
        <w:rPr>
          <w:lang w:val="en-CA"/>
        </w:rPr>
        <w:t>The old image on the </w:t>
      </w:r>
      <w:hyperlink r:id="rId1210" w:tooltip="Barracks" w:history="1">
        <w:r w:rsidRPr="00577701">
          <w:rPr>
            <w:rStyle w:val="Hyperlink"/>
            <w:lang w:val="en-CA"/>
          </w:rPr>
          <w:t>Barracks</w:t>
        </w:r>
      </w:hyperlink>
      <w:r w:rsidRPr="00577701">
        <w:rPr>
          <w:lang w:val="en-CA"/>
        </w:rPr>
        <w:t> info screen was recycled and used as the card icon of the P.E.K.K.A in Clash Royale.</w:t>
      </w:r>
    </w:p>
    <w:p w:rsidR="00577701" w:rsidRPr="00577701" w:rsidRDefault="00577701" w:rsidP="00577701">
      <w:pPr>
        <w:numPr>
          <w:ilvl w:val="1"/>
          <w:numId w:val="58"/>
        </w:numPr>
        <w:rPr>
          <w:lang w:val="en-CA"/>
        </w:rPr>
      </w:pPr>
      <w:r w:rsidRPr="00577701">
        <w:rPr>
          <w:lang w:val="en-CA"/>
        </w:rPr>
        <w:t>Although a level 4+ P.E.K.K.A carries two swords, she hits/attacks with only one of them.</w:t>
      </w:r>
    </w:p>
    <w:p w:rsidR="00577701" w:rsidRPr="00577701" w:rsidRDefault="00577701" w:rsidP="00577701">
      <w:pPr>
        <w:numPr>
          <w:ilvl w:val="1"/>
          <w:numId w:val="58"/>
        </w:numPr>
        <w:rPr>
          <w:lang w:val="en-CA"/>
        </w:rPr>
      </w:pPr>
      <w:r w:rsidRPr="00577701">
        <w:rPr>
          <w:lang w:val="en-CA"/>
        </w:rPr>
        <w:t>When P.E.K.K.A hits a building, you can hear a faint, evil sounding laughter.</w:t>
      </w:r>
    </w:p>
    <w:p w:rsidR="00577701" w:rsidRPr="00577701" w:rsidRDefault="00577701" w:rsidP="00577701">
      <w:pPr>
        <w:numPr>
          <w:ilvl w:val="1"/>
          <w:numId w:val="58"/>
        </w:numPr>
        <w:rPr>
          <w:lang w:val="en-CA"/>
        </w:rPr>
      </w:pPr>
      <w:r w:rsidRPr="00577701">
        <w:rPr>
          <w:lang w:val="en-CA"/>
        </w:rPr>
        <w:t>If P.E.K.K.A is level 3 or higher, she has a bigger skeleton image than usual at death, due to the fact that P.E.K.K.A is larger at those levels.</w:t>
      </w:r>
    </w:p>
    <w:p w:rsidR="00577701" w:rsidRPr="00577701" w:rsidRDefault="00577701" w:rsidP="00577701">
      <w:pPr>
        <w:numPr>
          <w:ilvl w:val="1"/>
          <w:numId w:val="58"/>
        </w:numPr>
        <w:rPr>
          <w:lang w:val="en-CA"/>
        </w:rPr>
      </w:pPr>
      <w:r w:rsidRPr="00577701">
        <w:rPr>
          <w:lang w:val="en-CA"/>
        </w:rPr>
        <w:t>P.E.K.K.A appears to float along the ground instead of walking.</w:t>
      </w:r>
    </w:p>
    <w:p w:rsidR="00577701" w:rsidRPr="00577701" w:rsidRDefault="00577701" w:rsidP="00577701">
      <w:pPr>
        <w:numPr>
          <w:ilvl w:val="1"/>
          <w:numId w:val="58"/>
        </w:numPr>
        <w:rPr>
          <w:lang w:val="en-CA"/>
        </w:rPr>
      </w:pPr>
      <w:r w:rsidRPr="00577701">
        <w:rPr>
          <w:lang w:val="en-CA"/>
        </w:rPr>
        <w:t>When P.E.K.K.A is deployed, she can be heard saying "Destroy!" in a robotic voice.</w:t>
      </w:r>
    </w:p>
    <w:p w:rsidR="00577701" w:rsidRPr="00577701" w:rsidRDefault="00577701" w:rsidP="00577701">
      <w:pPr>
        <w:numPr>
          <w:ilvl w:val="1"/>
          <w:numId w:val="58"/>
        </w:numPr>
        <w:rPr>
          <w:lang w:val="en-CA"/>
        </w:rPr>
      </w:pPr>
      <w:r w:rsidRPr="00577701">
        <w:rPr>
          <w:lang w:val="en-CA"/>
        </w:rPr>
        <w:t>P.E.K.K.A has the highest Damage Per Attack of any normal </w:t>
      </w:r>
      <w:hyperlink r:id="rId1211" w:tooltip="Army" w:history="1">
        <w:r w:rsidRPr="00577701">
          <w:rPr>
            <w:rStyle w:val="Hyperlink"/>
            <w:lang w:val="en-CA"/>
          </w:rPr>
          <w:t>troop</w:t>
        </w:r>
      </w:hyperlink>
      <w:r w:rsidRPr="00577701">
        <w:rPr>
          <w:lang w:val="en-CA"/>
        </w:rPr>
        <w:t> in the game.</w:t>
      </w:r>
    </w:p>
    <w:p w:rsidR="00577701" w:rsidRPr="00577701" w:rsidRDefault="00577701" w:rsidP="00577701">
      <w:pPr>
        <w:numPr>
          <w:ilvl w:val="1"/>
          <w:numId w:val="58"/>
        </w:numPr>
        <w:rPr>
          <w:lang w:val="en-CA"/>
        </w:rPr>
      </w:pPr>
      <w:r w:rsidRPr="00577701">
        <w:rPr>
          <w:lang w:val="en-CA"/>
        </w:rPr>
        <w:t>Since the 12/10/16 update, the P.E.K.K.A no longer took double damage from the </w:t>
      </w:r>
      <w:hyperlink r:id="rId1212" w:tooltip="Hidden Tesla/Home Village" w:history="1">
        <w:r w:rsidRPr="00577701">
          <w:rPr>
            <w:rStyle w:val="Hyperlink"/>
            <w:lang w:val="en-CA"/>
          </w:rPr>
          <w:t>Hidden Tesla</w:t>
        </w:r>
      </w:hyperlink>
      <w:r w:rsidRPr="00577701">
        <w:rPr>
          <w:lang w:val="en-CA"/>
        </w:rPr>
        <w:t>.</w:t>
      </w:r>
    </w:p>
    <w:p w:rsidR="00577701" w:rsidRPr="00577701" w:rsidRDefault="00577701" w:rsidP="00577701">
      <w:pPr>
        <w:numPr>
          <w:ilvl w:val="1"/>
          <w:numId w:val="58"/>
        </w:numPr>
        <w:rPr>
          <w:lang w:val="en-CA"/>
        </w:rPr>
      </w:pPr>
      <w:r w:rsidRPr="00577701">
        <w:rPr>
          <w:lang w:val="en-CA"/>
        </w:rPr>
        <w:t>The original description before the 12/10/16 update was,</w:t>
      </w:r>
      <w:r w:rsidRPr="00577701">
        <w:rPr>
          <w:b/>
          <w:bCs/>
          <w:i/>
          <w:iCs/>
          <w:lang w:val="en-CA"/>
        </w:rPr>
        <w:t>"Is P.E.K.K.A a knight? A samurai? A robot? No one knows! P.E.K.K.A's armor absorbs even the mightiest of blows, but doesn't handle electricity too well."</w:t>
      </w:r>
    </w:p>
    <w:p w:rsidR="00577701" w:rsidRPr="00577701" w:rsidRDefault="00577701" w:rsidP="00577701">
      <w:pPr>
        <w:numPr>
          <w:ilvl w:val="1"/>
          <w:numId w:val="58"/>
        </w:numPr>
        <w:rPr>
          <w:lang w:val="en-CA"/>
        </w:rPr>
      </w:pPr>
      <w:r w:rsidRPr="00577701">
        <w:rPr>
          <w:lang w:val="en-CA"/>
        </w:rPr>
        <w:t>The P.E.K.K.A is the most </w:t>
      </w:r>
      <w:hyperlink r:id="rId1213" w:anchor="Elixir" w:tooltip="Resources" w:history="1">
        <w:r w:rsidRPr="00577701">
          <w:rPr>
            <w:rStyle w:val="Hyperlink"/>
            <w:lang w:val="en-CA"/>
          </w:rPr>
          <w:t>Elixir</w:t>
        </w:r>
      </w:hyperlink>
      <w:r w:rsidRPr="00577701">
        <w:rPr>
          <w:lang w:val="en-CA"/>
        </w:rPr>
        <w:t>-costly troop to upgrade to maximum level (a total of 52,000,000 for all levels).</w:t>
      </w:r>
    </w:p>
    <w:p w:rsidR="00577701" w:rsidRDefault="00577701" w:rsidP="00577701">
      <w:pPr>
        <w:numPr>
          <w:ilvl w:val="1"/>
          <w:numId w:val="58"/>
        </w:numPr>
        <w:rPr>
          <w:lang w:val="en-CA"/>
        </w:rPr>
      </w:pPr>
      <w:r w:rsidRPr="00577701">
        <w:rPr>
          <w:lang w:val="en-CA"/>
        </w:rPr>
        <w:t>The P.E.K.K.A. is likely a reference to D.A.V.E. from Backyard Monsters. Both have names that don't stand for anything in particular, both are robotic in nature and both are considered the strongest regular troop in their respective games.</w:t>
      </w:r>
    </w:p>
    <w:p w:rsidR="00CC23BE" w:rsidRPr="00577701" w:rsidRDefault="00CC23BE" w:rsidP="0011593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36"/>
        <w:gridCol w:w="1325"/>
        <w:gridCol w:w="1352"/>
        <w:gridCol w:w="1436"/>
        <w:gridCol w:w="1563"/>
        <w:gridCol w:w="1953"/>
        <w:gridCol w:w="1280"/>
      </w:tblGrid>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Preferred Target </w:t>
            </w:r>
            <w:r w:rsidRPr="00577701">
              <w:rPr>
                <w:b/>
                <w:bCs/>
                <w:noProof/>
                <w:lang w:val="en-CA"/>
              </w:rPr>
              <w:drawing>
                <wp:inline distT="0" distB="0" distL="0" distR="0">
                  <wp:extent cx="190500" cy="200025"/>
                  <wp:effectExtent l="0" t="0" r="0" b="9525"/>
                  <wp:docPr id="578" name="Picture 57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Attack Type </w:t>
            </w:r>
            <w:r w:rsidRPr="00577701">
              <w:rPr>
                <w:b/>
                <w:bCs/>
                <w:noProof/>
                <w:lang w:val="en-CA"/>
              </w:rPr>
              <w:drawing>
                <wp:inline distT="0" distB="0" distL="0" distR="0">
                  <wp:extent cx="285750" cy="209550"/>
                  <wp:effectExtent l="0" t="0" r="0" b="0"/>
                  <wp:docPr id="577" name="Picture 577"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Housing Space </w:t>
            </w:r>
            <w:r w:rsidRPr="00577701">
              <w:rPr>
                <w:b/>
                <w:bCs/>
                <w:noProof/>
                <w:lang w:val="en-CA"/>
              </w:rPr>
              <w:drawing>
                <wp:inline distT="0" distB="0" distL="0" distR="0">
                  <wp:extent cx="228600" cy="228600"/>
                  <wp:effectExtent l="0" t="0" r="0" b="0"/>
                  <wp:docPr id="576" name="Picture 576"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A02F7D" w:rsidP="00577701">
            <w:pPr>
              <w:rPr>
                <w:b/>
                <w:bCs/>
                <w:lang w:val="en-CA"/>
              </w:rPr>
            </w:pPr>
            <w:hyperlink r:id="rId1214" w:tooltip="Troop Movement Speed" w:history="1">
              <w:r w:rsidR="00577701" w:rsidRPr="00577701">
                <w:rPr>
                  <w:rStyle w:val="Hyperlink"/>
                  <w:b/>
                  <w:bCs/>
                  <w:lang w:val="en-CA"/>
                </w:rPr>
                <w:t>Movement Speed</w:t>
              </w:r>
            </w:hyperlink>
            <w:r w:rsidR="00577701" w:rsidRPr="00577701">
              <w:rPr>
                <w:b/>
                <w:bCs/>
                <w:lang w:val="en-CA"/>
              </w:rPr>
              <w:t> </w:t>
            </w:r>
            <w:r w:rsidR="00577701" w:rsidRPr="00577701">
              <w:rPr>
                <w:b/>
                <w:bCs/>
                <w:noProof/>
                <w:lang w:val="en-CA"/>
              </w:rPr>
              <w:drawing>
                <wp:inline distT="0" distB="0" distL="0" distR="0">
                  <wp:extent cx="247650" cy="200025"/>
                  <wp:effectExtent l="0" t="0" r="0" b="9525"/>
                  <wp:docPr id="575" name="Picture 575"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3"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Attack Speed </w:t>
            </w:r>
            <w:r w:rsidRPr="00577701">
              <w:rPr>
                <w:b/>
                <w:bCs/>
                <w:noProof/>
                <w:lang w:val="en-CA"/>
              </w:rPr>
              <w:drawing>
                <wp:inline distT="0" distB="0" distL="0" distR="0">
                  <wp:extent cx="381000" cy="190500"/>
                  <wp:effectExtent l="0" t="0" r="0" b="0"/>
                  <wp:docPr id="574" name="Picture 57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4"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A02F7D" w:rsidP="00577701">
            <w:pPr>
              <w:rPr>
                <w:b/>
                <w:bCs/>
                <w:lang w:val="en-CA"/>
              </w:rPr>
            </w:pPr>
            <w:hyperlink r:id="rId1215" w:tooltip="Barracks" w:history="1">
              <w:r w:rsidR="00577701" w:rsidRPr="00577701">
                <w:rPr>
                  <w:rStyle w:val="Hyperlink"/>
                  <w:b/>
                  <w:bCs/>
                  <w:lang w:val="en-CA"/>
                </w:rPr>
                <w:t>Barracks</w:t>
              </w:r>
            </w:hyperlink>
            <w:r w:rsidR="00577701" w:rsidRPr="00577701">
              <w:rPr>
                <w:b/>
                <w:bCs/>
                <w:lang w:val="en-CA"/>
              </w:rPr>
              <w:t> Level Required </w:t>
            </w:r>
            <w:r w:rsidR="00577701" w:rsidRPr="00577701">
              <w:rPr>
                <w:b/>
                <w:bCs/>
                <w:noProof/>
                <w:lang w:val="en-CA"/>
              </w:rPr>
              <w:drawing>
                <wp:inline distT="0" distB="0" distL="0" distR="0">
                  <wp:extent cx="247650" cy="238125"/>
                  <wp:effectExtent l="0" t="0" r="0" b="9525"/>
                  <wp:docPr id="573" name="Picture 573"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5"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Range </w:t>
            </w:r>
            <w:r w:rsidRPr="00577701">
              <w:rPr>
                <w:b/>
                <w:bCs/>
                <w:noProof/>
                <w:lang w:val="en-CA"/>
              </w:rPr>
              <w:drawing>
                <wp:inline distT="0" distB="0" distL="0" distR="0">
                  <wp:extent cx="285750" cy="133350"/>
                  <wp:effectExtent l="0" t="0" r="0" b="0"/>
                  <wp:docPr id="572" name="Picture 57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6"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0.8 tiles</w:t>
            </w:r>
          </w:p>
        </w:tc>
      </w:tr>
    </w:tbl>
    <w:p w:rsidR="00577701" w:rsidRPr="00577701" w:rsidRDefault="00577701" w:rsidP="00577701">
      <w:pPr>
        <w:rPr>
          <w:vanish/>
          <w:lang w:val="en-CA"/>
        </w:rPr>
      </w:pPr>
    </w:p>
    <w:p w:rsidR="003C6571" w:rsidRDefault="003C6571"/>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48"/>
        <w:gridCol w:w="1802"/>
      </w:tblGrid>
      <w:tr w:rsidR="00577701" w:rsidRPr="00577701" w:rsidTr="0057770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Training Time of P.E.K.K.As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Number of level 10 or higher </w:t>
            </w:r>
            <w:hyperlink r:id="rId1216" w:tooltip="Barracks" w:history="1">
              <w:r w:rsidRPr="00577701">
                <w:rPr>
                  <w:rStyle w:val="Hyperlink"/>
                  <w:b/>
                  <w:bCs/>
                  <w:lang w:val="en-CA"/>
                </w:rPr>
                <w:t>Barracks</w:t>
              </w:r>
            </w:hyperlink>
            <w:r w:rsidRPr="0057770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Training Time</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12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 minutes</w:t>
            </w:r>
          </w:p>
        </w:tc>
      </w:tr>
    </w:tbl>
    <w:p w:rsidR="00577701" w:rsidRPr="00577701" w:rsidRDefault="00577701" w:rsidP="00577701">
      <w:pPr>
        <w:rPr>
          <w:vanish/>
          <w:lang w:val="en-CA"/>
        </w:rPr>
      </w:pPr>
    </w:p>
    <w:p w:rsidR="00CF23B8" w:rsidRDefault="00CF23B8"/>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lastRenderedPageBreak/>
              <w:t>Level </w:t>
            </w:r>
            <w:r w:rsidRPr="00577701">
              <w:rPr>
                <w:b/>
                <w:bCs/>
                <w:noProof/>
                <w:lang w:val="en-CA"/>
              </w:rPr>
              <w:drawing>
                <wp:inline distT="0" distB="0" distL="0" distR="0">
                  <wp:extent cx="161925" cy="171450"/>
                  <wp:effectExtent l="0" t="0" r="9525" b="0"/>
                  <wp:docPr id="571" name="Picture 57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7"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Damage per Second </w:t>
            </w:r>
            <w:r w:rsidRPr="00577701">
              <w:rPr>
                <w:b/>
                <w:bCs/>
                <w:noProof/>
                <w:lang w:val="en-CA"/>
              </w:rPr>
              <w:drawing>
                <wp:inline distT="0" distB="0" distL="0" distR="0">
                  <wp:extent cx="266700" cy="247650"/>
                  <wp:effectExtent l="0" t="0" r="0" b="0"/>
                  <wp:docPr id="570" name="Picture 570"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Damage per Attack </w:t>
            </w:r>
            <w:r w:rsidRPr="00577701">
              <w:rPr>
                <w:b/>
                <w:bCs/>
                <w:noProof/>
                <w:lang w:val="en-CA"/>
              </w:rPr>
              <w:drawing>
                <wp:inline distT="0" distB="0" distL="0" distR="0">
                  <wp:extent cx="266700" cy="247650"/>
                  <wp:effectExtent l="0" t="0" r="0" b="0"/>
                  <wp:docPr id="569" name="Picture 56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Hitpoints </w:t>
            </w:r>
            <w:r w:rsidRPr="00577701">
              <w:rPr>
                <w:b/>
                <w:bCs/>
                <w:noProof/>
                <w:lang w:val="en-CA"/>
              </w:rPr>
              <w:drawing>
                <wp:inline distT="0" distB="0" distL="0" distR="0">
                  <wp:extent cx="190500" cy="180975"/>
                  <wp:effectExtent l="0" t="0" r="0" b="9525"/>
                  <wp:docPr id="568" name="Picture 568"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A02F7D" w:rsidP="00577701">
            <w:pPr>
              <w:rPr>
                <w:b/>
                <w:bCs/>
                <w:lang w:val="en-CA"/>
              </w:rPr>
            </w:pPr>
            <w:hyperlink r:id="rId1217" w:anchor="Elixir" w:tooltip="Resources" w:history="1">
              <w:r w:rsidR="00577701" w:rsidRPr="00577701">
                <w:rPr>
                  <w:rStyle w:val="Hyperlink"/>
                  <w:b/>
                  <w:bCs/>
                  <w:lang w:val="en-CA"/>
                </w:rPr>
                <w:t>Training Cost</w:t>
              </w:r>
            </w:hyperlink>
            <w:r w:rsidR="00577701" w:rsidRPr="00577701">
              <w:rPr>
                <w:b/>
                <w:bCs/>
                <w:lang w:val="en-CA"/>
              </w:rPr>
              <w:t> </w:t>
            </w:r>
            <w:r w:rsidR="00577701" w:rsidRPr="00577701">
              <w:rPr>
                <w:b/>
                <w:bCs/>
                <w:noProof/>
                <w:lang w:val="en-CA"/>
              </w:rPr>
              <w:drawing>
                <wp:inline distT="0" distB="0" distL="0" distR="0">
                  <wp:extent cx="171450" cy="190500"/>
                  <wp:effectExtent l="0" t="0" r="0" b="0"/>
                  <wp:docPr id="567" name="Picture 56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A02F7D" w:rsidP="00577701">
            <w:pPr>
              <w:rPr>
                <w:b/>
                <w:bCs/>
                <w:lang w:val="en-CA"/>
              </w:rPr>
            </w:pPr>
            <w:hyperlink r:id="rId1218" w:anchor="Elixir" w:tooltip="Resources" w:history="1">
              <w:r w:rsidR="00577701" w:rsidRPr="00577701">
                <w:rPr>
                  <w:rStyle w:val="Hyperlink"/>
                  <w:b/>
                  <w:bCs/>
                  <w:lang w:val="en-CA"/>
                </w:rPr>
                <w:t>Research Cost</w:t>
              </w:r>
            </w:hyperlink>
            <w:r w:rsidR="00577701" w:rsidRPr="00577701">
              <w:rPr>
                <w:b/>
                <w:bCs/>
                <w:lang w:val="en-CA"/>
              </w:rPr>
              <w:t> </w:t>
            </w:r>
            <w:r w:rsidR="00577701" w:rsidRPr="00577701">
              <w:rPr>
                <w:b/>
                <w:bCs/>
                <w:noProof/>
                <w:lang w:val="en-CA"/>
              </w:rPr>
              <w:drawing>
                <wp:inline distT="0" distB="0" distL="0" distR="0">
                  <wp:extent cx="171450" cy="190500"/>
                  <wp:effectExtent l="0" t="0" r="0" b="0"/>
                  <wp:docPr id="566" name="Picture 56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A02F7D" w:rsidP="00577701">
            <w:pPr>
              <w:rPr>
                <w:b/>
                <w:bCs/>
                <w:lang w:val="en-CA"/>
              </w:rPr>
            </w:pPr>
            <w:hyperlink r:id="rId1219" w:tooltip="Laboratory" w:history="1">
              <w:r w:rsidR="00577701" w:rsidRPr="00577701">
                <w:rPr>
                  <w:rStyle w:val="Hyperlink"/>
                  <w:b/>
                  <w:bCs/>
                  <w:lang w:val="en-CA"/>
                </w:rPr>
                <w:t>Laboratory</w:t>
              </w:r>
            </w:hyperlink>
            <w:r w:rsidR="00577701" w:rsidRPr="00577701">
              <w:rPr>
                <w:b/>
                <w:bCs/>
                <w:lang w:val="en-CA"/>
              </w:rPr>
              <w:t> Level Required </w:t>
            </w:r>
            <w:r w:rsidR="00577701" w:rsidRPr="00577701">
              <w:rPr>
                <w:b/>
                <w:bCs/>
                <w:noProof/>
                <w:lang w:val="en-CA"/>
              </w:rPr>
              <w:drawing>
                <wp:inline distT="0" distB="0" distL="0" distR="0">
                  <wp:extent cx="247650" cy="257175"/>
                  <wp:effectExtent l="0" t="0" r="0" b="9525"/>
                  <wp:docPr id="565" name="Picture 565"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A02F7D" w:rsidP="00577701">
            <w:pPr>
              <w:rPr>
                <w:b/>
                <w:bCs/>
                <w:lang w:val="en-CA"/>
              </w:rPr>
            </w:pPr>
            <w:hyperlink r:id="rId1220" w:tooltip="Laboratory" w:history="1">
              <w:r w:rsidR="00577701" w:rsidRPr="00577701">
                <w:rPr>
                  <w:rStyle w:val="Hyperlink"/>
                  <w:b/>
                  <w:bCs/>
                  <w:lang w:val="en-CA"/>
                </w:rPr>
                <w:t>Research Time</w:t>
              </w:r>
            </w:hyperlink>
            <w:r w:rsidR="00577701" w:rsidRPr="00577701">
              <w:rPr>
                <w:b/>
                <w:bCs/>
                <w:lang w:val="en-CA"/>
              </w:rPr>
              <w:t> </w:t>
            </w:r>
            <w:r w:rsidR="00577701" w:rsidRPr="00577701">
              <w:rPr>
                <w:b/>
                <w:bCs/>
                <w:noProof/>
                <w:lang w:val="en-CA"/>
              </w:rPr>
              <w:drawing>
                <wp:inline distT="0" distB="0" distL="0" distR="0">
                  <wp:extent cx="171450" cy="200025"/>
                  <wp:effectExtent l="0" t="0" r="0" b="9525"/>
                  <wp:docPr id="564" name="Picture 56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972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14 days</w:t>
            </w:r>
          </w:p>
        </w:tc>
      </w:tr>
    </w:tbl>
    <w:p w:rsidR="00577701" w:rsidRDefault="00577701" w:rsidP="00CF71AC"/>
    <w:p w:rsidR="00CF71AC" w:rsidRDefault="002E4DDA" w:rsidP="00B1023A">
      <w:pPr>
        <w:pStyle w:val="Heading2"/>
      </w:pPr>
      <w:r>
        <w:t>Baby D</w:t>
      </w:r>
      <w:r w:rsidR="00CF71AC">
        <w:t>ragon</w:t>
      </w:r>
    </w:p>
    <w:p w:rsidR="00C8683F" w:rsidRDefault="00C8683F" w:rsidP="00C8683F"/>
    <w:p w:rsidR="00E230D1" w:rsidRPr="00E230D1" w:rsidRDefault="00E230D1" w:rsidP="00E230D1">
      <w:pPr>
        <w:rPr>
          <w:lang w:val="en-CA"/>
        </w:rPr>
      </w:pPr>
      <w:r w:rsidRPr="00E230D1">
        <w:rPr>
          <w:noProof/>
          <w:lang w:val="en-CA"/>
        </w:rPr>
        <w:drawing>
          <wp:inline distT="0" distB="0" distL="0" distR="0">
            <wp:extent cx="2381250" cy="2381250"/>
            <wp:effectExtent l="0" t="0" r="0" b="0"/>
            <wp:docPr id="602" name="Picture 602" descr="Baby 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3" descr="Baby Dragon info"/>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E230D1" w:rsidRPr="00E230D1" w:rsidRDefault="00E230D1" w:rsidP="00E230D1">
      <w:pPr>
        <w:rPr>
          <w:lang w:val="en-CA"/>
        </w:rPr>
      </w:pPr>
      <w:r w:rsidRPr="00E230D1">
        <w:rPr>
          <w:b/>
          <w:bCs/>
          <w:i/>
          <w:iCs/>
          <w:lang w:val="en-CA"/>
        </w:rPr>
        <w:t>"This Fire-Breathing Hatchling is shy around other air units, but leave it alone and it will throw a fit! When not around other air units, Baby Dragons become enraged and gain bonus damage and attack speed."</w:t>
      </w:r>
    </w:p>
    <w:p w:rsidR="00E230D1" w:rsidRPr="00E230D1" w:rsidRDefault="00A02F7D" w:rsidP="00E230D1">
      <w:pPr>
        <w:rPr>
          <w:lang w:val="en-CA"/>
        </w:rPr>
      </w:pPr>
      <w:r>
        <w:rPr>
          <w:lang w:val="en-CA"/>
        </w:rPr>
        <w:pict>
          <v:rect id="_x0000_i1093"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41"/>
        <w:gridCol w:w="1927"/>
        <w:gridCol w:w="1927"/>
        <w:gridCol w:w="1927"/>
        <w:gridCol w:w="1927"/>
        <w:gridCol w:w="101"/>
      </w:tblGrid>
      <w:tr w:rsidR="00E230D1" w:rsidRPr="00E230D1" w:rsidTr="00E230D1">
        <w:trPr>
          <w:tblCellSpacing w:w="15" w:type="dxa"/>
        </w:trPr>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601" name="Picture 601" descr="Baby 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5" descr="Baby Dragon1"/>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600" name="Picture 600" descr="Baby Drag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6" descr="Baby Dragon2"/>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9" name="Picture 599" descr="Baby Drag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7" descr="Baby Dragon3"/>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8" name="Picture 598" descr="Baby Drag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 descr="Baby Dragon4"/>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7" name="Picture 597" descr="Baby Drag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 descr="Baby Dragon6"/>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p>
        </w:tc>
      </w:tr>
      <w:tr w:rsidR="00E230D1" w:rsidRPr="00E230D1" w:rsidTr="00E230D1">
        <w:trPr>
          <w:tblCellSpacing w:w="15" w:type="dxa"/>
        </w:trPr>
        <w:tc>
          <w:tcPr>
            <w:tcW w:w="0" w:type="auto"/>
            <w:shd w:val="clear" w:color="auto" w:fill="281434"/>
            <w:vAlign w:val="center"/>
            <w:hideMark/>
          </w:tcPr>
          <w:p w:rsidR="00E230D1" w:rsidRPr="00E230D1" w:rsidRDefault="00E230D1" w:rsidP="00E230D1">
            <w:pPr>
              <w:rPr>
                <w:lang w:val="en-CA"/>
              </w:rPr>
            </w:pPr>
            <w:r w:rsidRPr="00E230D1">
              <w:rPr>
                <w:b/>
                <w:bCs/>
                <w:lang w:val="en-CA"/>
              </w:rPr>
              <w:t>Level 1 &amp; 2</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3</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4</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5</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6</w:t>
            </w:r>
          </w:p>
        </w:tc>
        <w:tc>
          <w:tcPr>
            <w:tcW w:w="0" w:type="auto"/>
            <w:shd w:val="clear" w:color="auto" w:fill="281434"/>
            <w:vAlign w:val="center"/>
            <w:hideMark/>
          </w:tcPr>
          <w:p w:rsidR="00E230D1" w:rsidRPr="00E230D1" w:rsidRDefault="00E230D1" w:rsidP="00E230D1">
            <w:pPr>
              <w:rPr>
                <w:lang w:val="en-CA"/>
              </w:rPr>
            </w:pPr>
          </w:p>
        </w:tc>
      </w:tr>
    </w:tbl>
    <w:p w:rsidR="00E230D1" w:rsidRPr="00E230D1" w:rsidRDefault="00A02F7D" w:rsidP="00E230D1">
      <w:pPr>
        <w:rPr>
          <w:lang w:val="en-CA"/>
        </w:rPr>
      </w:pPr>
      <w:r>
        <w:rPr>
          <w:lang w:val="en-CA"/>
        </w:rPr>
        <w:pict>
          <v:rect id="_x0000_i1094" style="width:0;height:1.5pt" o:hralign="center" o:hrstd="t" o:hrnoshade="t" o:hr="t" fillcolor="#3a3a3a" stroked="f"/>
        </w:pict>
      </w:r>
    </w:p>
    <w:p w:rsidR="00E230D1" w:rsidRPr="00E230D1" w:rsidRDefault="00E230D1" w:rsidP="00E230D1">
      <w:pPr>
        <w:numPr>
          <w:ilvl w:val="0"/>
          <w:numId w:val="59"/>
        </w:numPr>
        <w:rPr>
          <w:lang w:val="en-CA"/>
        </w:rPr>
      </w:pPr>
      <w:r w:rsidRPr="00E230D1">
        <w:rPr>
          <w:b/>
          <w:bCs/>
          <w:lang w:val="en-CA"/>
        </w:rPr>
        <w:t>Summary</w:t>
      </w:r>
    </w:p>
    <w:p w:rsidR="00E230D1" w:rsidRPr="00E230D1" w:rsidRDefault="00E230D1" w:rsidP="00E230D1">
      <w:pPr>
        <w:numPr>
          <w:ilvl w:val="1"/>
          <w:numId w:val="59"/>
        </w:numPr>
        <w:rPr>
          <w:lang w:val="en-CA"/>
        </w:rPr>
      </w:pPr>
      <w:r w:rsidRPr="00E230D1">
        <w:rPr>
          <w:lang w:val="en-CA"/>
        </w:rPr>
        <w:t>It is the 11th elixir </w:t>
      </w:r>
      <w:hyperlink r:id="rId1227" w:tooltip="Army" w:history="1">
        <w:r w:rsidRPr="00E230D1">
          <w:rPr>
            <w:rStyle w:val="Hyperlink"/>
            <w:lang w:val="en-CA"/>
          </w:rPr>
          <w:t>troop</w:t>
        </w:r>
      </w:hyperlink>
      <w:r w:rsidRPr="00E230D1">
        <w:rPr>
          <w:lang w:val="en-CA"/>
        </w:rPr>
        <w:t> unlocked in the </w:t>
      </w:r>
      <w:hyperlink r:id="rId1228" w:tooltip="Barracks" w:history="1">
        <w:r w:rsidRPr="00E230D1">
          <w:rPr>
            <w:rStyle w:val="Hyperlink"/>
            <w:lang w:val="en-CA"/>
          </w:rPr>
          <w:t>Barracks</w:t>
        </w:r>
      </w:hyperlink>
      <w:r w:rsidRPr="00E230D1">
        <w:rPr>
          <w:lang w:val="en-CA"/>
        </w:rPr>
        <w:t>.</w:t>
      </w:r>
    </w:p>
    <w:p w:rsidR="00E230D1" w:rsidRPr="00E230D1" w:rsidRDefault="00E230D1" w:rsidP="00E230D1">
      <w:pPr>
        <w:numPr>
          <w:ilvl w:val="1"/>
          <w:numId w:val="59"/>
        </w:numPr>
        <w:rPr>
          <w:lang w:val="en-CA"/>
        </w:rPr>
      </w:pPr>
      <w:r w:rsidRPr="00E230D1">
        <w:rPr>
          <w:lang w:val="en-CA"/>
        </w:rPr>
        <w:t>The Baby Dragon is a fearsome flying unit and is capable of attacking both </w:t>
      </w:r>
      <w:hyperlink r:id="rId1229" w:tooltip="Army" w:history="1">
        <w:r w:rsidRPr="00E230D1">
          <w:rPr>
            <w:rStyle w:val="Hyperlink"/>
            <w:lang w:val="en-CA"/>
          </w:rPr>
          <w:t>ground and air units</w:t>
        </w:r>
      </w:hyperlink>
      <w:r w:rsidRPr="00E230D1">
        <w:rPr>
          <w:lang w:val="en-CA"/>
        </w:rPr>
        <w:t>. Unlike the </w:t>
      </w:r>
      <w:hyperlink r:id="rId1230" w:tooltip="Balloon" w:history="1">
        <w:r w:rsidRPr="00E230D1">
          <w:rPr>
            <w:rStyle w:val="Hyperlink"/>
            <w:lang w:val="en-CA"/>
          </w:rPr>
          <w:t>Balloon</w:t>
        </w:r>
      </w:hyperlink>
      <w:r w:rsidRPr="00E230D1">
        <w:rPr>
          <w:lang w:val="en-CA"/>
        </w:rPr>
        <w:t>, the Baby Dragon is both ranged and deals splash damage, like the </w:t>
      </w:r>
      <w:hyperlink r:id="rId1231" w:tooltip="Wizard" w:history="1">
        <w:r w:rsidRPr="00E230D1">
          <w:rPr>
            <w:rStyle w:val="Hyperlink"/>
            <w:lang w:val="en-CA"/>
          </w:rPr>
          <w:t>Wizard</w:t>
        </w:r>
      </w:hyperlink>
      <w:r w:rsidRPr="00E230D1">
        <w:rPr>
          <w:lang w:val="en-CA"/>
        </w:rPr>
        <w:t> and its </w:t>
      </w:r>
      <w:hyperlink r:id="rId1232" w:tooltip="Dragon" w:history="1">
        <w:r w:rsidRPr="00E230D1">
          <w:rPr>
            <w:rStyle w:val="Hyperlink"/>
            <w:lang w:val="en-CA"/>
          </w:rPr>
          <w:t>adult version</w:t>
        </w:r>
      </w:hyperlink>
      <w:r w:rsidRPr="00E230D1">
        <w:rPr>
          <w:lang w:val="en-CA"/>
        </w:rPr>
        <w:t>.</w:t>
      </w:r>
    </w:p>
    <w:p w:rsidR="00E230D1" w:rsidRPr="00E230D1" w:rsidRDefault="00E230D1" w:rsidP="00E230D1">
      <w:pPr>
        <w:numPr>
          <w:ilvl w:val="1"/>
          <w:numId w:val="59"/>
        </w:numPr>
        <w:rPr>
          <w:lang w:val="en-CA"/>
        </w:rPr>
      </w:pPr>
      <w:r w:rsidRPr="00E230D1">
        <w:rPr>
          <w:lang w:val="en-CA"/>
        </w:rPr>
        <w:t>The Baby Dragon is enraged when no friendly air units (including other Baby Dragons) are within 4.5 tiles of it. During this rage, it does more damage and also attacks faster.</w:t>
      </w:r>
    </w:p>
    <w:p w:rsidR="00E230D1" w:rsidRPr="00E230D1" w:rsidRDefault="00E230D1" w:rsidP="00E230D1">
      <w:pPr>
        <w:numPr>
          <w:ilvl w:val="1"/>
          <w:numId w:val="59"/>
        </w:numPr>
        <w:rPr>
          <w:lang w:val="en-CA"/>
        </w:rPr>
      </w:pPr>
      <w:r w:rsidRPr="00E230D1">
        <w:rPr>
          <w:lang w:val="en-CA"/>
        </w:rPr>
        <w:lastRenderedPageBreak/>
        <w:t>A Baby Dragon does splash damage over a small area when it attacks. This can be noticed when used against </w:t>
      </w:r>
      <w:hyperlink r:id="rId1233" w:tooltip="Clan Castle" w:history="1">
        <w:r w:rsidRPr="00E230D1">
          <w:rPr>
            <w:rStyle w:val="Hyperlink"/>
            <w:lang w:val="en-CA"/>
          </w:rPr>
          <w:t>Clan Castle Troops</w:t>
        </w:r>
      </w:hyperlink>
      <w:r w:rsidRPr="00E230D1">
        <w:rPr>
          <w:lang w:val="en-CA"/>
        </w:rPr>
        <w:t>, or if it manages to attack a </w:t>
      </w:r>
      <w:hyperlink r:id="rId1234" w:tooltip="Walls/Home Village" w:history="1">
        <w:r w:rsidRPr="00E230D1">
          <w:rPr>
            <w:rStyle w:val="Hyperlink"/>
            <w:lang w:val="en-CA"/>
          </w:rPr>
          <w:t>Wall</w:t>
        </w:r>
      </w:hyperlink>
      <w:r w:rsidRPr="00E230D1">
        <w:rPr>
          <w:lang w:val="en-CA"/>
        </w:rPr>
        <w:t> through indirect means, i.e. when it is attacking defending enemy units over a wall.</w:t>
      </w:r>
    </w:p>
    <w:p w:rsidR="00E230D1" w:rsidRPr="00E230D1" w:rsidRDefault="00E230D1" w:rsidP="00E230D1">
      <w:pPr>
        <w:numPr>
          <w:ilvl w:val="1"/>
          <w:numId w:val="59"/>
        </w:numPr>
        <w:rPr>
          <w:lang w:val="en-CA"/>
        </w:rPr>
      </w:pPr>
      <w:r w:rsidRPr="00E230D1">
        <w:rPr>
          <w:lang w:val="en-CA"/>
        </w:rPr>
        <w:t>Baby Dragons have no preferred target when attacking; they will simply attack the closest building. However, once they become aware of enemy </w:t>
      </w:r>
      <w:hyperlink r:id="rId1235" w:tooltip="Clan Castle" w:history="1">
        <w:r w:rsidRPr="00E230D1">
          <w:rPr>
            <w:rStyle w:val="Hyperlink"/>
            <w:lang w:val="en-CA"/>
          </w:rPr>
          <w:t>Clan Castle</w:t>
        </w:r>
      </w:hyperlink>
      <w:r w:rsidRPr="00E230D1">
        <w:rPr>
          <w:lang w:val="en-CA"/>
        </w:rPr>
        <w:t> </w:t>
      </w:r>
      <w:hyperlink r:id="rId1236" w:tooltip="Troops" w:history="1">
        <w:r w:rsidRPr="00E230D1">
          <w:rPr>
            <w:rStyle w:val="Hyperlink"/>
            <w:lang w:val="en-CA"/>
          </w:rPr>
          <w:t>troops</w:t>
        </w:r>
      </w:hyperlink>
      <w:r w:rsidRPr="00E230D1">
        <w:rPr>
          <w:lang w:val="en-CA"/>
        </w:rPr>
        <w:t>, </w:t>
      </w:r>
      <w:hyperlink r:id="rId1237" w:tooltip="Heroes" w:history="1">
        <w:r w:rsidRPr="00E230D1">
          <w:rPr>
            <w:rStyle w:val="Hyperlink"/>
            <w:lang w:val="en-CA"/>
          </w:rPr>
          <w:t>Heroes</w:t>
        </w:r>
      </w:hyperlink>
      <w:r w:rsidRPr="00E230D1">
        <w:rPr>
          <w:lang w:val="en-CA"/>
        </w:rPr>
        <w:t>, or </w:t>
      </w:r>
      <w:hyperlink r:id="rId1238" w:tooltip="Skeleton Trap" w:history="1">
        <w:r w:rsidRPr="00E230D1">
          <w:rPr>
            <w:rStyle w:val="Hyperlink"/>
            <w:lang w:val="en-CA"/>
          </w:rPr>
          <w:t>Skeleton Trap</w:t>
        </w:r>
      </w:hyperlink>
      <w:r w:rsidRPr="00E230D1">
        <w:rPr>
          <w:lang w:val="en-CA"/>
        </w:rPr>
        <w:t> skeletons (either by being attacked themselves or by being near another friendly </w:t>
      </w:r>
      <w:hyperlink r:id="rId1239" w:tooltip="Troops" w:history="1">
        <w:r w:rsidRPr="00E230D1">
          <w:rPr>
            <w:rStyle w:val="Hyperlink"/>
            <w:lang w:val="en-CA"/>
          </w:rPr>
          <w:t>troop</w:t>
        </w:r>
      </w:hyperlink>
      <w:r w:rsidRPr="00E230D1">
        <w:rPr>
          <w:lang w:val="en-CA"/>
        </w:rPr>
        <w:t> under attack), they will leave their previously targeted building and instead engage the enemy </w:t>
      </w:r>
      <w:hyperlink r:id="rId1240" w:tooltip="Troops" w:history="1">
        <w:r w:rsidRPr="00E230D1">
          <w:rPr>
            <w:rStyle w:val="Hyperlink"/>
            <w:lang w:val="en-CA"/>
          </w:rPr>
          <w:t>troops</w:t>
        </w:r>
      </w:hyperlink>
      <w:r w:rsidRPr="00E230D1">
        <w:rPr>
          <w:lang w:val="en-CA"/>
        </w:rPr>
        <w:t>. Once all of the nearby enemy </w:t>
      </w:r>
      <w:hyperlink r:id="rId1241" w:tooltip="Troops" w:history="1">
        <w:r w:rsidRPr="00E230D1">
          <w:rPr>
            <w:rStyle w:val="Hyperlink"/>
            <w:lang w:val="en-CA"/>
          </w:rPr>
          <w:t>troops</w:t>
        </w:r>
      </w:hyperlink>
      <w:r w:rsidRPr="00E230D1">
        <w:rPr>
          <w:lang w:val="en-CA"/>
        </w:rPr>
        <w:t> are defeated, the Baby Dragons will proceed to attack the nearest structure.</w:t>
      </w:r>
    </w:p>
    <w:p w:rsidR="00E230D1" w:rsidRPr="00E230D1" w:rsidRDefault="00A02F7D" w:rsidP="00E230D1">
      <w:pPr>
        <w:rPr>
          <w:lang w:val="en-CA"/>
        </w:rPr>
      </w:pPr>
      <w:r>
        <w:rPr>
          <w:lang w:val="en-CA"/>
        </w:rPr>
        <w:pict>
          <v:rect id="_x0000_i1095" style="width:0;height:1.5pt" o:hralign="center" o:hrstd="t" o:hrnoshade="t" o:hr="t" fillcolor="#3a3a3a" stroked="f"/>
        </w:pict>
      </w:r>
    </w:p>
    <w:p w:rsidR="00E230D1" w:rsidRPr="00E230D1" w:rsidRDefault="00E230D1" w:rsidP="00E230D1">
      <w:pPr>
        <w:numPr>
          <w:ilvl w:val="0"/>
          <w:numId w:val="60"/>
        </w:numPr>
        <w:rPr>
          <w:lang w:val="en-CA"/>
        </w:rPr>
      </w:pPr>
      <w:r w:rsidRPr="00E230D1">
        <w:rPr>
          <w:b/>
          <w:bCs/>
          <w:lang w:val="en-CA"/>
        </w:rPr>
        <w:t>Offensive Strategy</w:t>
      </w:r>
    </w:p>
    <w:p w:rsidR="00E230D1" w:rsidRPr="00E230D1" w:rsidRDefault="00E230D1" w:rsidP="00E230D1">
      <w:pPr>
        <w:numPr>
          <w:ilvl w:val="1"/>
          <w:numId w:val="60"/>
        </w:numPr>
        <w:rPr>
          <w:lang w:val="en-CA"/>
        </w:rPr>
      </w:pPr>
      <w:r w:rsidRPr="00E230D1">
        <w:rPr>
          <w:lang w:val="en-CA"/>
        </w:rPr>
        <w:t>The Baby Dragon could be considered more versatile than their father, the </w:t>
      </w:r>
      <w:hyperlink r:id="rId1242" w:tooltip="Dragon" w:history="1">
        <w:r w:rsidRPr="00E230D1">
          <w:rPr>
            <w:rStyle w:val="Hyperlink"/>
            <w:lang w:val="en-CA"/>
          </w:rPr>
          <w:t>Dragon</w:t>
        </w:r>
      </w:hyperlink>
      <w:r w:rsidRPr="00E230D1">
        <w:rPr>
          <w:lang w:val="en-CA"/>
        </w:rPr>
        <w:t>: They have over half the health, do about half the damage, cost more compared to housing space, but they have a rage mechanic.</w:t>
      </w:r>
    </w:p>
    <w:p w:rsidR="00E230D1" w:rsidRPr="00E230D1" w:rsidRDefault="00E230D1" w:rsidP="00E230D1">
      <w:pPr>
        <w:numPr>
          <w:ilvl w:val="2"/>
          <w:numId w:val="60"/>
        </w:numPr>
        <w:rPr>
          <w:lang w:val="en-CA"/>
        </w:rPr>
      </w:pPr>
      <w:r w:rsidRPr="00E230D1">
        <w:rPr>
          <w:lang w:val="en-CA"/>
        </w:rPr>
        <w:t>In comparison, an attack using Baby Dragons would be less vulnerable to seeking air mines, since it will only destroy 10 housing space of troops, compared to the Dragon. However, since the quantity of troops have increased, a horde of Baby Dragons would receive more damage from AoE damage, such as Wizard Towers and Air Bombs, since there are more individual units compared to the lower quantity but more durable Dragons.</w:t>
      </w:r>
    </w:p>
    <w:p w:rsidR="00E230D1" w:rsidRPr="00E230D1" w:rsidRDefault="00E230D1" w:rsidP="00E230D1">
      <w:pPr>
        <w:numPr>
          <w:ilvl w:val="3"/>
          <w:numId w:val="60"/>
        </w:numPr>
        <w:rPr>
          <w:lang w:val="en-CA"/>
        </w:rPr>
      </w:pPr>
      <w:r w:rsidRPr="00E230D1">
        <w:rPr>
          <w:lang w:val="en-CA"/>
        </w:rPr>
        <w:t>However, one could bring in Healing Spells to mitigate the splash damage.</w:t>
      </w:r>
    </w:p>
    <w:p w:rsidR="00E230D1" w:rsidRPr="00E230D1" w:rsidRDefault="00E230D1" w:rsidP="00E230D1">
      <w:pPr>
        <w:numPr>
          <w:ilvl w:val="1"/>
          <w:numId w:val="60"/>
        </w:numPr>
        <w:rPr>
          <w:lang w:val="en-CA"/>
        </w:rPr>
      </w:pPr>
      <w:r w:rsidRPr="00E230D1">
        <w:rPr>
          <w:lang w:val="en-CA"/>
        </w:rPr>
        <w:t>Baby Dragons are most powerful on their own, as they become enraged dealing double damage. This makes them ideal as </w:t>
      </w:r>
      <w:hyperlink r:id="rId1243" w:tooltip="Clan Castle" w:history="1">
        <w:r w:rsidRPr="00E230D1">
          <w:rPr>
            <w:rStyle w:val="Hyperlink"/>
            <w:lang w:val="en-CA"/>
          </w:rPr>
          <w:t>Clan Castle</w:t>
        </w:r>
      </w:hyperlink>
      <w:r w:rsidRPr="00E230D1">
        <w:rPr>
          <w:lang w:val="en-CA"/>
        </w:rPr>
        <w:t> </w:t>
      </w:r>
      <w:hyperlink r:id="rId1244" w:tooltip="Army" w:history="1">
        <w:r w:rsidRPr="00E230D1">
          <w:rPr>
            <w:rStyle w:val="Hyperlink"/>
            <w:lang w:val="en-CA"/>
          </w:rPr>
          <w:t>Troops</w:t>
        </w:r>
      </w:hyperlink>
      <w:r w:rsidRPr="00E230D1">
        <w:rPr>
          <w:lang w:val="en-CA"/>
        </w:rPr>
        <w:t>.</w:t>
      </w:r>
    </w:p>
    <w:p w:rsidR="00E230D1" w:rsidRPr="00E230D1" w:rsidRDefault="00E230D1" w:rsidP="00E230D1">
      <w:pPr>
        <w:numPr>
          <w:ilvl w:val="1"/>
          <w:numId w:val="60"/>
        </w:numPr>
        <w:rPr>
          <w:lang w:val="en-CA"/>
        </w:rPr>
      </w:pPr>
      <w:r w:rsidRPr="00E230D1">
        <w:rPr>
          <w:lang w:val="en-CA"/>
        </w:rPr>
        <w:t>Baby Dragons are especially good at funneling and destroying outer buildings. They have a relatively high hitpoint and can deal a lot of damage in their tantrums.</w:t>
      </w:r>
    </w:p>
    <w:p w:rsidR="00E230D1" w:rsidRPr="00E230D1" w:rsidRDefault="00E230D1" w:rsidP="00E230D1">
      <w:pPr>
        <w:numPr>
          <w:ilvl w:val="0"/>
          <w:numId w:val="60"/>
        </w:numPr>
        <w:rPr>
          <w:lang w:val="en-CA"/>
        </w:rPr>
      </w:pPr>
      <w:r w:rsidRPr="00E230D1">
        <w:rPr>
          <w:b/>
          <w:bCs/>
          <w:lang w:val="en-CA"/>
        </w:rPr>
        <w:t>Defensive Strategy</w:t>
      </w:r>
    </w:p>
    <w:p w:rsidR="00E230D1" w:rsidRPr="00E230D1" w:rsidRDefault="00E230D1" w:rsidP="00E230D1">
      <w:pPr>
        <w:numPr>
          <w:ilvl w:val="1"/>
          <w:numId w:val="60"/>
        </w:numPr>
        <w:rPr>
          <w:lang w:val="en-CA"/>
        </w:rPr>
      </w:pPr>
      <w:r w:rsidRPr="00E230D1">
        <w:rPr>
          <w:lang w:val="en-CA"/>
        </w:rPr>
        <w:t>Baby Dragons are quite powerful air </w:t>
      </w:r>
      <w:hyperlink r:id="rId1245" w:tooltip="Army" w:history="1">
        <w:r w:rsidRPr="00E230D1">
          <w:rPr>
            <w:rStyle w:val="Hyperlink"/>
            <w:lang w:val="en-CA"/>
          </w:rPr>
          <w:t>Troops</w:t>
        </w:r>
      </w:hyperlink>
      <w:r w:rsidRPr="00E230D1">
        <w:rPr>
          <w:lang w:val="en-CA"/>
        </w:rPr>
        <w:t>, and as such it can be difficult to defend against them. Multiple high-level </w:t>
      </w:r>
      <w:hyperlink r:id="rId1246" w:tooltip="Air Defense" w:history="1">
        <w:r w:rsidRPr="00E230D1">
          <w:rPr>
            <w:rStyle w:val="Hyperlink"/>
            <w:lang w:val="en-CA"/>
          </w:rPr>
          <w:t>Air Defenses</w:t>
        </w:r>
      </w:hyperlink>
      <w:r w:rsidRPr="00E230D1">
        <w:rPr>
          <w:lang w:val="en-CA"/>
        </w:rPr>
        <w:t> are critical for success against Baby Dragons.</w:t>
      </w:r>
    </w:p>
    <w:p w:rsidR="00E230D1" w:rsidRPr="00E230D1" w:rsidRDefault="00E230D1" w:rsidP="00E230D1">
      <w:pPr>
        <w:numPr>
          <w:ilvl w:val="1"/>
          <w:numId w:val="60"/>
        </w:numPr>
        <w:rPr>
          <w:lang w:val="en-CA"/>
        </w:rPr>
      </w:pPr>
      <w:r w:rsidRPr="00E230D1">
        <w:rPr>
          <w:lang w:val="en-CA"/>
        </w:rPr>
        <w:t>Baby Dragons are wonderful </w:t>
      </w:r>
      <w:hyperlink r:id="rId1247" w:tooltip="Clan Castle" w:history="1">
        <w:r w:rsidRPr="00E230D1">
          <w:rPr>
            <w:rStyle w:val="Hyperlink"/>
            <w:lang w:val="en-CA"/>
          </w:rPr>
          <w:t>Clan Castle</w:t>
        </w:r>
      </w:hyperlink>
      <w:r w:rsidRPr="00E230D1">
        <w:rPr>
          <w:lang w:val="en-CA"/>
        </w:rPr>
        <w:t> </w:t>
      </w:r>
      <w:hyperlink r:id="rId1248" w:tooltip="Army" w:history="1">
        <w:r w:rsidRPr="00E230D1">
          <w:rPr>
            <w:rStyle w:val="Hyperlink"/>
            <w:lang w:val="en-CA"/>
          </w:rPr>
          <w:t>Troops</w:t>
        </w:r>
      </w:hyperlink>
      <w:r w:rsidRPr="00E230D1">
        <w:rPr>
          <w:lang w:val="en-CA"/>
        </w:rPr>
        <w:t>. As a </w:t>
      </w:r>
      <w:hyperlink r:id="rId1249" w:tooltip="Category:Air Troops" w:history="1">
        <w:r w:rsidRPr="00E230D1">
          <w:rPr>
            <w:rStyle w:val="Hyperlink"/>
            <w:lang w:val="en-CA"/>
          </w:rPr>
          <w:t>flying unit</w:t>
        </w:r>
      </w:hyperlink>
      <w:r w:rsidRPr="00E230D1">
        <w:rPr>
          <w:lang w:val="en-CA"/>
        </w:rPr>
        <w:t>, the Baby Dragon is completely immune to attacks from most </w:t>
      </w:r>
      <w:hyperlink r:id="rId1250" w:tooltip="Category:Ground Troops" w:history="1">
        <w:r w:rsidRPr="00E230D1">
          <w:rPr>
            <w:rStyle w:val="Hyperlink"/>
            <w:lang w:val="en-CA"/>
          </w:rPr>
          <w:t>ground troops</w:t>
        </w:r>
      </w:hyperlink>
      <w:r w:rsidRPr="00E230D1">
        <w:rPr>
          <w:lang w:val="en-CA"/>
        </w:rPr>
        <w:t>, and his splash damage capability makes it especially suited for destroying groups of </w:t>
      </w:r>
      <w:hyperlink r:id="rId1251" w:tooltip="Barbarian" w:history="1">
        <w:r w:rsidRPr="00E230D1">
          <w:rPr>
            <w:rStyle w:val="Hyperlink"/>
            <w:lang w:val="en-CA"/>
          </w:rPr>
          <w:t>Barbarians</w:t>
        </w:r>
      </w:hyperlink>
      <w:r w:rsidRPr="00E230D1">
        <w:rPr>
          <w:lang w:val="en-CA"/>
        </w:rPr>
        <w:t> and </w:t>
      </w:r>
      <w:hyperlink r:id="rId1252" w:tooltip="Goblin" w:history="1">
        <w:r w:rsidRPr="00E230D1">
          <w:rPr>
            <w:rStyle w:val="Hyperlink"/>
            <w:lang w:val="en-CA"/>
          </w:rPr>
          <w:t>Goblins</w:t>
        </w:r>
      </w:hyperlink>
      <w:r w:rsidRPr="00E230D1">
        <w:rPr>
          <w:lang w:val="en-CA"/>
        </w:rPr>
        <w:t>. However, due to his enrage bonus damage, players can choose to request one Baby Dragon and fill the remaining spaces with ground </w:t>
      </w:r>
      <w:hyperlink r:id="rId1253" w:tooltip="Army" w:history="1">
        <w:r w:rsidRPr="00E230D1">
          <w:rPr>
            <w:rStyle w:val="Hyperlink"/>
            <w:lang w:val="en-CA"/>
          </w:rPr>
          <w:t>troops</w:t>
        </w:r>
      </w:hyperlink>
      <w:r w:rsidRPr="00E230D1">
        <w:rPr>
          <w:lang w:val="en-CA"/>
        </w:rPr>
        <w:t>.</w:t>
      </w:r>
    </w:p>
    <w:p w:rsidR="00E230D1" w:rsidRPr="00E230D1" w:rsidRDefault="00A02F7D" w:rsidP="00E230D1">
      <w:pPr>
        <w:rPr>
          <w:lang w:val="en-CA"/>
        </w:rPr>
      </w:pPr>
      <w:r>
        <w:rPr>
          <w:lang w:val="en-CA"/>
        </w:rPr>
        <w:pict>
          <v:rect id="_x0000_i1096" style="width:0;height:1.5pt" o:hralign="center" o:hrstd="t" o:hrnoshade="t" o:hr="t" fillcolor="#3a3a3a" stroked="f"/>
        </w:pict>
      </w:r>
    </w:p>
    <w:p w:rsidR="00E230D1" w:rsidRPr="00E230D1" w:rsidRDefault="00E230D1" w:rsidP="00E230D1">
      <w:pPr>
        <w:numPr>
          <w:ilvl w:val="0"/>
          <w:numId w:val="61"/>
        </w:numPr>
        <w:rPr>
          <w:lang w:val="en-CA"/>
        </w:rPr>
      </w:pPr>
      <w:r w:rsidRPr="00E230D1">
        <w:rPr>
          <w:b/>
          <w:bCs/>
          <w:lang w:val="en-CA"/>
        </w:rPr>
        <w:t>Upgrade Differences</w:t>
      </w:r>
    </w:p>
    <w:p w:rsidR="00E230D1" w:rsidRPr="00E230D1" w:rsidRDefault="00E230D1" w:rsidP="00E230D1">
      <w:pPr>
        <w:numPr>
          <w:ilvl w:val="1"/>
          <w:numId w:val="61"/>
        </w:numPr>
        <w:rPr>
          <w:lang w:val="en-CA"/>
        </w:rPr>
      </w:pPr>
      <w:r w:rsidRPr="00E230D1">
        <w:rPr>
          <w:lang w:val="en-CA"/>
        </w:rPr>
        <w:t>The Baby Dragon undergoes significant visual changes at levels 3 and 4.</w:t>
      </w:r>
    </w:p>
    <w:p w:rsidR="00E230D1" w:rsidRPr="00E230D1" w:rsidRDefault="00E230D1" w:rsidP="00E230D1">
      <w:pPr>
        <w:numPr>
          <w:ilvl w:val="2"/>
          <w:numId w:val="61"/>
        </w:numPr>
        <w:rPr>
          <w:lang w:val="en-CA"/>
        </w:rPr>
      </w:pPr>
      <w:r w:rsidRPr="00E230D1">
        <w:rPr>
          <w:lang w:val="en-CA"/>
        </w:rPr>
        <w:t>Initially, it appears as a small lime green </w:t>
      </w:r>
      <w:hyperlink r:id="rId1254" w:tooltip="Dragon" w:history="1">
        <w:r w:rsidRPr="00E230D1">
          <w:rPr>
            <w:rStyle w:val="Hyperlink"/>
            <w:lang w:val="en-CA"/>
          </w:rPr>
          <w:t>Dragon</w:t>
        </w:r>
      </w:hyperlink>
      <w:r w:rsidRPr="00E230D1">
        <w:rPr>
          <w:lang w:val="en-CA"/>
        </w:rPr>
        <w:t> with the spikes and tips of its wings being orange. Its hands and feet are a dark orange that fades back into the body.</w:t>
      </w:r>
    </w:p>
    <w:p w:rsidR="00E230D1" w:rsidRPr="00E230D1" w:rsidRDefault="00E230D1" w:rsidP="00E230D1">
      <w:pPr>
        <w:numPr>
          <w:ilvl w:val="2"/>
          <w:numId w:val="61"/>
        </w:numPr>
        <w:rPr>
          <w:lang w:val="en-CA"/>
        </w:rPr>
      </w:pPr>
      <w:r w:rsidRPr="00E230D1">
        <w:rPr>
          <w:lang w:val="en-CA"/>
        </w:rPr>
        <w:t>At level 3, the Baby Dragon's wings turn yellow.</w:t>
      </w:r>
    </w:p>
    <w:p w:rsidR="00E230D1" w:rsidRPr="00E230D1" w:rsidRDefault="00E230D1" w:rsidP="00E230D1">
      <w:pPr>
        <w:numPr>
          <w:ilvl w:val="2"/>
          <w:numId w:val="61"/>
        </w:numPr>
        <w:rPr>
          <w:lang w:val="en-CA"/>
        </w:rPr>
      </w:pPr>
      <w:r w:rsidRPr="00E230D1">
        <w:rPr>
          <w:lang w:val="en-CA"/>
        </w:rPr>
        <w:t>At level 4, the Baby Dragon's wings and tongue turn pink.</w:t>
      </w:r>
    </w:p>
    <w:p w:rsidR="00E230D1" w:rsidRPr="00E230D1" w:rsidRDefault="00E230D1" w:rsidP="00E230D1">
      <w:pPr>
        <w:numPr>
          <w:ilvl w:val="2"/>
          <w:numId w:val="61"/>
        </w:numPr>
        <w:rPr>
          <w:lang w:val="en-CA"/>
        </w:rPr>
      </w:pPr>
      <w:r w:rsidRPr="00E230D1">
        <w:rPr>
          <w:lang w:val="en-CA"/>
        </w:rPr>
        <w:t>At level 5, the Baby Dragon gains golden bracelets on each wrist.</w:t>
      </w:r>
    </w:p>
    <w:p w:rsidR="00E230D1" w:rsidRPr="00E230D1" w:rsidRDefault="00E230D1" w:rsidP="00E230D1">
      <w:pPr>
        <w:numPr>
          <w:ilvl w:val="2"/>
          <w:numId w:val="61"/>
        </w:numPr>
        <w:rPr>
          <w:lang w:val="en-CA"/>
        </w:rPr>
      </w:pPr>
      <w:r w:rsidRPr="00E230D1">
        <w:rPr>
          <w:lang w:val="en-CA"/>
        </w:rPr>
        <w:t>At level 6, the Baby Dragon's wings turn blue and his tongue turns purple</w:t>
      </w:r>
    </w:p>
    <w:p w:rsidR="00E230D1" w:rsidRPr="00E230D1" w:rsidRDefault="00A02F7D" w:rsidP="00E230D1">
      <w:pPr>
        <w:rPr>
          <w:lang w:val="en-CA"/>
        </w:rPr>
      </w:pPr>
      <w:r>
        <w:rPr>
          <w:lang w:val="en-CA"/>
        </w:rPr>
        <w:pict>
          <v:rect id="_x0000_i1097" style="width:0;height:1.5pt" o:hralign="center" o:hrstd="t" o:hrnoshade="t" o:hr="t" fillcolor="#3a3a3a" stroked="f"/>
        </w:pict>
      </w:r>
    </w:p>
    <w:p w:rsidR="00E230D1" w:rsidRPr="00E230D1" w:rsidRDefault="00E230D1" w:rsidP="00E230D1">
      <w:pPr>
        <w:numPr>
          <w:ilvl w:val="0"/>
          <w:numId w:val="62"/>
        </w:numPr>
        <w:rPr>
          <w:lang w:val="en-CA"/>
        </w:rPr>
      </w:pPr>
      <w:r w:rsidRPr="00E230D1">
        <w:rPr>
          <w:b/>
          <w:bCs/>
          <w:lang w:val="en-CA"/>
        </w:rPr>
        <w:t>Trivia</w:t>
      </w:r>
    </w:p>
    <w:p w:rsidR="00E230D1" w:rsidRPr="00E230D1" w:rsidRDefault="00E230D1" w:rsidP="00E230D1">
      <w:pPr>
        <w:numPr>
          <w:ilvl w:val="1"/>
          <w:numId w:val="62"/>
        </w:numPr>
        <w:rPr>
          <w:lang w:val="en-CA"/>
        </w:rPr>
      </w:pPr>
      <w:r w:rsidRPr="00E230D1">
        <w:rPr>
          <w:lang w:val="en-CA"/>
        </w:rPr>
        <w:t>You can have a maximum of 28 Baby Dragons at one time in a complete set of fully upgraded </w:t>
      </w:r>
      <w:hyperlink r:id="rId1255" w:tooltip="Army Camp" w:history="1">
        <w:r w:rsidRPr="00E230D1">
          <w:rPr>
            <w:rStyle w:val="Hyperlink"/>
            <w:lang w:val="en-CA"/>
          </w:rPr>
          <w:t>Army Camps</w:t>
        </w:r>
      </w:hyperlink>
      <w:r w:rsidRPr="00E230D1">
        <w:rPr>
          <w:lang w:val="en-CA"/>
        </w:rPr>
        <w:t>. This number increases to 32 if you include the 4 that can fit into a fully upgraded </w:t>
      </w:r>
      <w:hyperlink r:id="rId1256" w:tooltip="Clan Castle" w:history="1">
        <w:r w:rsidRPr="00E230D1">
          <w:rPr>
            <w:rStyle w:val="Hyperlink"/>
            <w:lang w:val="en-CA"/>
          </w:rPr>
          <w:t>Clan Castle</w:t>
        </w:r>
      </w:hyperlink>
      <w:r w:rsidRPr="00E230D1">
        <w:rPr>
          <w:lang w:val="en-CA"/>
        </w:rPr>
        <w:t>.On the battlefield, you can clone an additional 9 Baby Dragons with three fully upgraded </w:t>
      </w:r>
      <w:hyperlink r:id="rId1257" w:tooltip="Clone Spell" w:history="1">
        <w:r w:rsidRPr="00E230D1">
          <w:rPr>
            <w:rStyle w:val="Hyperlink"/>
            <w:lang w:val="en-CA"/>
          </w:rPr>
          <w:t>Clone Spells</w:t>
        </w:r>
      </w:hyperlink>
      <w:r w:rsidRPr="00E230D1">
        <w:rPr>
          <w:lang w:val="en-CA"/>
        </w:rPr>
        <w:t>.</w:t>
      </w:r>
    </w:p>
    <w:p w:rsidR="00E230D1" w:rsidRPr="00E230D1" w:rsidRDefault="00E230D1" w:rsidP="00E230D1">
      <w:pPr>
        <w:numPr>
          <w:ilvl w:val="1"/>
          <w:numId w:val="62"/>
        </w:numPr>
        <w:rPr>
          <w:lang w:val="en-CA"/>
        </w:rPr>
      </w:pPr>
      <w:r w:rsidRPr="00E230D1">
        <w:rPr>
          <w:lang w:val="en-CA"/>
        </w:rPr>
        <w:t>A Baby Dragon's shadow is oval, not dragon-shaped.</w:t>
      </w:r>
    </w:p>
    <w:p w:rsidR="00E230D1" w:rsidRPr="00E230D1" w:rsidRDefault="00E230D1" w:rsidP="00E230D1">
      <w:pPr>
        <w:numPr>
          <w:ilvl w:val="1"/>
          <w:numId w:val="62"/>
        </w:numPr>
        <w:rPr>
          <w:lang w:val="en-CA"/>
        </w:rPr>
      </w:pPr>
      <w:r w:rsidRPr="00E230D1">
        <w:rPr>
          <w:lang w:val="en-CA"/>
        </w:rPr>
        <w:lastRenderedPageBreak/>
        <w:t>The Baby Dragon's upon-death skeleton is human shaped, similar to the other </w:t>
      </w:r>
      <w:hyperlink r:id="rId1258" w:tooltip="Army" w:history="1">
        <w:r w:rsidRPr="00E230D1">
          <w:rPr>
            <w:rStyle w:val="Hyperlink"/>
            <w:lang w:val="en-CA"/>
          </w:rPr>
          <w:t>Troops</w:t>
        </w:r>
      </w:hyperlink>
      <w:r w:rsidRPr="00E230D1">
        <w:rPr>
          <w:lang w:val="en-CA"/>
        </w:rPr>
        <w:t>.</w:t>
      </w:r>
    </w:p>
    <w:p w:rsidR="00E230D1" w:rsidRPr="00E230D1" w:rsidRDefault="00E230D1" w:rsidP="00E230D1">
      <w:pPr>
        <w:numPr>
          <w:ilvl w:val="1"/>
          <w:numId w:val="62"/>
        </w:numPr>
        <w:rPr>
          <w:lang w:val="en-CA"/>
        </w:rPr>
      </w:pPr>
      <w:r w:rsidRPr="00E230D1">
        <w:rPr>
          <w:lang w:val="en-CA"/>
        </w:rPr>
        <w:t>Baby Dragons do not attack Walls, but can deal damage if indirectly attacking (Shooting at </w:t>
      </w:r>
      <w:hyperlink r:id="rId1259" w:tooltip="Clan Castle" w:history="1">
        <w:r w:rsidRPr="00E230D1">
          <w:rPr>
            <w:rStyle w:val="Hyperlink"/>
            <w:lang w:val="en-CA"/>
          </w:rPr>
          <w:t>Clan Castle</w:t>
        </w:r>
      </w:hyperlink>
      <w:r w:rsidRPr="00E230D1">
        <w:rPr>
          <w:lang w:val="en-CA"/>
        </w:rPr>
        <w:t> </w:t>
      </w:r>
      <w:hyperlink r:id="rId1260" w:tooltip="Army" w:history="1">
        <w:r w:rsidRPr="00E230D1">
          <w:rPr>
            <w:rStyle w:val="Hyperlink"/>
            <w:lang w:val="en-CA"/>
          </w:rPr>
          <w:t>troops</w:t>
        </w:r>
      </w:hyperlink>
      <w:r w:rsidRPr="00E230D1">
        <w:rPr>
          <w:lang w:val="en-CA"/>
        </w:rPr>
        <w:t> over a </w:t>
      </w:r>
      <w:hyperlink r:id="rId1261" w:tooltip="Walls" w:history="1">
        <w:r w:rsidRPr="00E230D1">
          <w:rPr>
            <w:rStyle w:val="Hyperlink"/>
            <w:lang w:val="en-CA"/>
          </w:rPr>
          <w:t>wall</w:t>
        </w:r>
      </w:hyperlink>
      <w:r w:rsidRPr="00E230D1">
        <w:rPr>
          <w:lang w:val="en-CA"/>
        </w:rPr>
        <w:t>, etc.).</w:t>
      </w:r>
    </w:p>
    <w:p w:rsidR="00E230D1" w:rsidRPr="00E230D1" w:rsidRDefault="00E230D1" w:rsidP="00E230D1">
      <w:pPr>
        <w:numPr>
          <w:ilvl w:val="1"/>
          <w:numId w:val="62"/>
        </w:numPr>
        <w:rPr>
          <w:lang w:val="en-CA"/>
        </w:rPr>
      </w:pPr>
      <w:r w:rsidRPr="00E230D1">
        <w:rPr>
          <w:lang w:val="en-CA"/>
        </w:rPr>
        <w:t>The Baby Dragon, along with the </w:t>
      </w:r>
      <w:hyperlink r:id="rId1262" w:tooltip="Miner" w:history="1">
        <w:r w:rsidRPr="00E230D1">
          <w:rPr>
            <w:rStyle w:val="Hyperlink"/>
            <w:lang w:val="en-CA"/>
          </w:rPr>
          <w:t>Miner</w:t>
        </w:r>
      </w:hyperlink>
      <w:r w:rsidRPr="00E230D1">
        <w:rPr>
          <w:lang w:val="en-CA"/>
        </w:rPr>
        <w:t>, is one of the two troops in the Home Village to be directly transferred from one of </w:t>
      </w:r>
      <w:hyperlink r:id="rId1263" w:tooltip="Supercell" w:history="1">
        <w:r w:rsidRPr="00E230D1">
          <w:rPr>
            <w:rStyle w:val="Hyperlink"/>
            <w:lang w:val="en-CA"/>
          </w:rPr>
          <w:t>Supercell</w:t>
        </w:r>
      </w:hyperlink>
      <w:r w:rsidRPr="00E230D1">
        <w:rPr>
          <w:lang w:val="en-CA"/>
        </w:rPr>
        <w:t>'s other games, Clash Royale.</w:t>
      </w:r>
    </w:p>
    <w:p w:rsidR="00E230D1" w:rsidRPr="00E230D1" w:rsidRDefault="00E230D1" w:rsidP="00E230D1">
      <w:pPr>
        <w:numPr>
          <w:ilvl w:val="1"/>
          <w:numId w:val="62"/>
        </w:numPr>
        <w:rPr>
          <w:lang w:val="en-CA"/>
        </w:rPr>
      </w:pPr>
      <w:r w:rsidRPr="00E230D1">
        <w:rPr>
          <w:lang w:val="en-CA"/>
        </w:rPr>
        <w:t>The Baby Dragon was one of the only </w:t>
      </w:r>
      <w:hyperlink r:id="rId1264" w:tooltip="Army" w:history="1">
        <w:r w:rsidRPr="00E230D1">
          <w:rPr>
            <w:rStyle w:val="Hyperlink"/>
            <w:lang w:val="en-CA"/>
          </w:rPr>
          <w:t>troop</w:t>
        </w:r>
      </w:hyperlink>
      <w:r w:rsidRPr="00E230D1">
        <w:rPr>
          <w:lang w:val="en-CA"/>
        </w:rPr>
        <w:t>(s) in the game that didn't visually change with upgrades.</w:t>
      </w:r>
    </w:p>
    <w:p w:rsidR="00E230D1" w:rsidRPr="00E230D1" w:rsidRDefault="00E230D1" w:rsidP="00E230D1">
      <w:pPr>
        <w:numPr>
          <w:ilvl w:val="2"/>
          <w:numId w:val="62"/>
        </w:numPr>
        <w:rPr>
          <w:lang w:val="en-CA"/>
        </w:rPr>
      </w:pPr>
      <w:r w:rsidRPr="00E230D1">
        <w:rPr>
          <w:lang w:val="en-CA"/>
        </w:rPr>
        <w:t>This trait was previously used with the Witch, before the </w:t>
      </w:r>
      <w:hyperlink r:id="rId1265" w:anchor="Version_8.67.3_-_10th_December_2015_-_.22Town_Hall_11.22" w:tooltip="Version History" w:history="1">
        <w:r w:rsidRPr="00E230D1">
          <w:rPr>
            <w:rStyle w:val="Hyperlink"/>
            <w:lang w:val="en-CA"/>
          </w:rPr>
          <w:t>Town Hall 11 Update</w:t>
        </w:r>
      </w:hyperlink>
      <w:r w:rsidRPr="00E230D1">
        <w:rPr>
          <w:lang w:val="en-CA"/>
        </w:rPr>
        <w:t>. At one point, upgrading to the level 3 Baby Dragon, the unit didn't change color or wings at all. With the October 2016 update, Levels 3 &amp; 4 were given pink wings (Levels 3 &amp; 4 share the same pink wings of level 5 Baby Dragons.)</w:t>
      </w:r>
    </w:p>
    <w:p w:rsidR="00E230D1" w:rsidRPr="00E230D1" w:rsidRDefault="00E230D1" w:rsidP="00E230D1">
      <w:pPr>
        <w:numPr>
          <w:ilvl w:val="1"/>
          <w:numId w:val="62"/>
        </w:numPr>
        <w:rPr>
          <w:lang w:val="en-CA"/>
        </w:rPr>
      </w:pPr>
      <w:r w:rsidRPr="00E230D1">
        <w:rPr>
          <w:lang w:val="en-CA"/>
        </w:rPr>
        <w:t>The fireballs that the Baby Dragon shoots are similar to the ones fired by </w:t>
      </w:r>
      <w:hyperlink r:id="rId1266" w:tooltip="Lava Hound" w:history="1">
        <w:r w:rsidRPr="00E230D1">
          <w:rPr>
            <w:rStyle w:val="Hyperlink"/>
            <w:lang w:val="en-CA"/>
          </w:rPr>
          <w:t>Lava Hounds</w:t>
        </w:r>
      </w:hyperlink>
      <w:r w:rsidRPr="00E230D1">
        <w:rPr>
          <w:lang w:val="en-CA"/>
        </w:rPr>
        <w:t>/Lava Pups.</w:t>
      </w:r>
    </w:p>
    <w:p w:rsidR="00E230D1" w:rsidRPr="00E230D1" w:rsidRDefault="00E230D1" w:rsidP="00E230D1">
      <w:pPr>
        <w:numPr>
          <w:ilvl w:val="1"/>
          <w:numId w:val="62"/>
        </w:numPr>
        <w:rPr>
          <w:lang w:val="en-CA"/>
        </w:rPr>
      </w:pPr>
      <w:r w:rsidRPr="00E230D1">
        <w:rPr>
          <w:lang w:val="en-CA"/>
        </w:rPr>
        <w:t>When a Baby Dragon is enraged, a small purple lightning bolt appears over its head.</w:t>
      </w:r>
    </w:p>
    <w:p w:rsidR="00E230D1" w:rsidRPr="00E230D1" w:rsidRDefault="00E230D1" w:rsidP="00E230D1">
      <w:pPr>
        <w:numPr>
          <w:ilvl w:val="1"/>
          <w:numId w:val="62"/>
        </w:numPr>
        <w:rPr>
          <w:lang w:val="en-CA"/>
        </w:rPr>
      </w:pPr>
      <w:r w:rsidRPr="00E230D1">
        <w:rPr>
          <w:lang w:val="en-CA"/>
        </w:rPr>
        <w:t>It is the only troop to appear in both the Home Village and the Builder Base.</w:t>
      </w:r>
    </w:p>
    <w:p w:rsidR="00E230D1" w:rsidRPr="00E230D1" w:rsidRDefault="00E230D1" w:rsidP="00E230D1">
      <w:pPr>
        <w:numPr>
          <w:ilvl w:val="1"/>
          <w:numId w:val="62"/>
        </w:numPr>
        <w:rPr>
          <w:lang w:val="en-CA"/>
        </w:rPr>
      </w:pPr>
      <w:r w:rsidRPr="00E230D1">
        <w:rPr>
          <w:lang w:val="en-CA"/>
        </w:rPr>
        <w:t>When the Baby Dragon disappears at the end of a battle, it explodes into dark elixir, although it is trained through regular elixir.</w:t>
      </w:r>
    </w:p>
    <w:p w:rsidR="00E230D1" w:rsidRDefault="00E230D1" w:rsidP="00E230D1">
      <w:pPr>
        <w:numPr>
          <w:ilvl w:val="1"/>
          <w:numId w:val="62"/>
        </w:numPr>
        <w:rPr>
          <w:lang w:val="en-CA"/>
        </w:rPr>
      </w:pPr>
      <w:r w:rsidRPr="00E230D1">
        <w:rPr>
          <w:lang w:val="en-CA"/>
        </w:rPr>
        <w:t>Level 5 and 6 Baby Dragons can survive a level 1 Seeking Air Mine.</w:t>
      </w:r>
    </w:p>
    <w:p w:rsidR="003D680D" w:rsidRDefault="003D680D" w:rsidP="003D680D">
      <w:pPr>
        <w:rPr>
          <w:lang w:val="en-CA"/>
        </w:rPr>
      </w:pPr>
    </w:p>
    <w:p w:rsidR="003D680D" w:rsidRPr="00E230D1" w:rsidRDefault="003D680D" w:rsidP="003D680D">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96"/>
        <w:gridCol w:w="1978"/>
        <w:gridCol w:w="1094"/>
        <w:gridCol w:w="1304"/>
        <w:gridCol w:w="889"/>
        <w:gridCol w:w="1770"/>
        <w:gridCol w:w="804"/>
        <w:gridCol w:w="1210"/>
      </w:tblGrid>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A02F7D" w:rsidP="00E230D1">
            <w:pPr>
              <w:rPr>
                <w:b/>
                <w:bCs/>
                <w:lang w:val="en-CA"/>
              </w:rPr>
            </w:pPr>
            <w:hyperlink r:id="rId1267" w:tooltip="Army Camp" w:history="1">
              <w:r w:rsidR="00E230D1" w:rsidRPr="00E230D1">
                <w:rPr>
                  <w:rStyle w:val="Hyperlink"/>
                  <w:b/>
                  <w:bCs/>
                  <w:lang w:val="en-CA"/>
                </w:rPr>
                <w:t>Housing Space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A02F7D" w:rsidP="00E230D1">
            <w:pPr>
              <w:rPr>
                <w:b/>
                <w:bCs/>
                <w:lang w:val="en-CA"/>
              </w:rPr>
            </w:pPr>
            <w:hyperlink r:id="rId1268" w:tooltip="Troop Movement Speed" w:history="1">
              <w:r w:rsidR="00E230D1" w:rsidRPr="00E230D1">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A02F7D" w:rsidP="00E230D1">
            <w:pPr>
              <w:rPr>
                <w:b/>
                <w:bCs/>
                <w:lang w:val="en-CA"/>
              </w:rPr>
            </w:pPr>
            <w:hyperlink r:id="rId1269" w:tooltip="Barracks" w:history="1">
              <w:r w:rsidR="00E230D1" w:rsidRPr="00E230D1">
                <w:rPr>
                  <w:rStyle w:val="Hyperlink"/>
                  <w:b/>
                  <w:bCs/>
                  <w:lang w:val="en-CA"/>
                </w:rPr>
                <w:t>Barracks</w:t>
              </w:r>
            </w:hyperlink>
            <w:r w:rsidR="00E230D1" w:rsidRPr="00E230D1">
              <w:rPr>
                <w:b/>
                <w:bCs/>
                <w:lang w:val="en-CA"/>
              </w:rPr>
              <w:t>Level Required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Enrage Bonus Damage</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2.75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x2</w:t>
            </w:r>
          </w:p>
        </w:tc>
      </w:tr>
    </w:tbl>
    <w:p w:rsidR="00E230D1" w:rsidRPr="00E230D1" w:rsidRDefault="00E230D1" w:rsidP="00E230D1">
      <w:pPr>
        <w:rPr>
          <w:vanish/>
          <w:lang w:val="en-CA"/>
        </w:rPr>
      </w:pPr>
    </w:p>
    <w:p w:rsidR="00E230D1" w:rsidRDefault="00E230D1"/>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24"/>
        <w:gridCol w:w="2326"/>
      </w:tblGrid>
      <w:tr w:rsidR="00E230D1" w:rsidRPr="00E230D1" w:rsidTr="00E230D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Training Time of Baby Dragons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Number of level 11 or higher </w:t>
            </w:r>
            <w:hyperlink r:id="rId1270" w:tooltip="Barracks" w:history="1">
              <w:r w:rsidRPr="00E230D1">
                <w:rPr>
                  <w:rStyle w:val="Hyperlink"/>
                  <w:b/>
                  <w:bCs/>
                  <w:lang w:val="en-CA"/>
                </w:rPr>
                <w:t>Barracks</w:t>
              </w:r>
            </w:hyperlink>
            <w:r w:rsidRPr="00E230D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Training Time</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 minute 30 seconds</w:t>
            </w:r>
          </w:p>
        </w:tc>
      </w:tr>
    </w:tbl>
    <w:p w:rsidR="00E230D1" w:rsidRPr="00E230D1" w:rsidRDefault="00E230D1" w:rsidP="00E230D1">
      <w:pPr>
        <w:rPr>
          <w:vanish/>
          <w:lang w:val="en-CA"/>
        </w:rPr>
      </w:pPr>
    </w:p>
    <w:p w:rsidR="00E230D1" w:rsidRDefault="00E230D1"/>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08"/>
        <w:gridCol w:w="1273"/>
        <w:gridCol w:w="1050"/>
        <w:gridCol w:w="1213"/>
        <w:gridCol w:w="1336"/>
        <w:gridCol w:w="2156"/>
        <w:gridCol w:w="1250"/>
      </w:tblGrid>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Damage per Attack</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A02F7D" w:rsidP="00E230D1">
            <w:pPr>
              <w:rPr>
                <w:b/>
                <w:bCs/>
                <w:lang w:val="en-CA"/>
              </w:rPr>
            </w:pPr>
            <w:hyperlink r:id="rId1271" w:anchor="Elixir" w:tooltip="Resources" w:history="1">
              <w:r w:rsidR="00E230D1" w:rsidRPr="00E230D1">
                <w:rPr>
                  <w:rStyle w:val="Hyperlink"/>
                  <w:b/>
                  <w:bCs/>
                  <w:lang w:val="en-CA"/>
                </w:rPr>
                <w:t>Training Cost</w:t>
              </w:r>
            </w:hyperlink>
            <w:r w:rsidR="00E230D1" w:rsidRPr="00E230D1">
              <w:rPr>
                <w:b/>
                <w:bCs/>
                <w:lang w:val="en-CA"/>
              </w:rPr>
              <w:t> </w:t>
            </w:r>
            <w:r w:rsidR="00E230D1" w:rsidRPr="00E230D1">
              <w:rPr>
                <w:b/>
                <w:bCs/>
                <w:noProof/>
                <w:lang w:val="en-CA"/>
              </w:rPr>
              <w:drawing>
                <wp:inline distT="0" distB="0" distL="0" distR="0">
                  <wp:extent cx="171450" cy="190500"/>
                  <wp:effectExtent l="0" t="0" r="0" b="0"/>
                  <wp:docPr id="596" name="Picture 59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A02F7D" w:rsidP="00E230D1">
            <w:pPr>
              <w:rPr>
                <w:b/>
                <w:bCs/>
                <w:lang w:val="en-CA"/>
              </w:rPr>
            </w:pPr>
            <w:hyperlink r:id="rId1272" w:anchor="Elixir" w:tooltip="Resources" w:history="1">
              <w:r w:rsidR="00E230D1" w:rsidRPr="00E230D1">
                <w:rPr>
                  <w:rStyle w:val="Hyperlink"/>
                  <w:b/>
                  <w:bCs/>
                  <w:lang w:val="en-CA"/>
                </w:rPr>
                <w:t>Research Cost</w:t>
              </w:r>
            </w:hyperlink>
            <w:r w:rsidR="00E230D1" w:rsidRPr="00E230D1">
              <w:rPr>
                <w:b/>
                <w:bCs/>
                <w:lang w:val="en-CA"/>
              </w:rPr>
              <w:t> </w:t>
            </w:r>
            <w:r w:rsidR="00E230D1" w:rsidRPr="00E230D1">
              <w:rPr>
                <w:b/>
                <w:bCs/>
                <w:noProof/>
                <w:lang w:val="en-CA"/>
              </w:rPr>
              <w:drawing>
                <wp:inline distT="0" distB="0" distL="0" distR="0">
                  <wp:extent cx="171450" cy="190500"/>
                  <wp:effectExtent l="0" t="0" r="0" b="0"/>
                  <wp:docPr id="595" name="Picture 59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A02F7D" w:rsidP="00E230D1">
            <w:pPr>
              <w:rPr>
                <w:b/>
                <w:bCs/>
                <w:lang w:val="en-CA"/>
              </w:rPr>
            </w:pPr>
            <w:hyperlink r:id="rId1273" w:tooltip="Laboratory" w:history="1">
              <w:r w:rsidR="00E230D1" w:rsidRPr="00E230D1">
                <w:rPr>
                  <w:rStyle w:val="Hyperlink"/>
                  <w:b/>
                  <w:bCs/>
                  <w:lang w:val="en-CA"/>
                </w:rPr>
                <w:t>Laboratory</w:t>
              </w:r>
            </w:hyperlink>
            <w:r w:rsidR="00E230D1" w:rsidRPr="00E230D1">
              <w:rPr>
                <w:b/>
                <w:bCs/>
                <w:lang w:val="en-CA"/>
              </w:rPr>
              <w:t> Level Required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A02F7D" w:rsidP="00E230D1">
            <w:pPr>
              <w:rPr>
                <w:b/>
                <w:bCs/>
                <w:lang w:val="en-CA"/>
              </w:rPr>
            </w:pPr>
            <w:hyperlink r:id="rId1274" w:tooltip="Laboratory" w:history="1">
              <w:r w:rsidR="00E230D1" w:rsidRPr="00E230D1">
                <w:rPr>
                  <w:rStyle w:val="Hyperlink"/>
                  <w:b/>
                  <w:bCs/>
                  <w:lang w:val="en-CA"/>
                </w:rPr>
                <w:t>Research Time</w:t>
              </w:r>
            </w:hyperlink>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14 days</w:t>
            </w:r>
          </w:p>
        </w:tc>
      </w:tr>
    </w:tbl>
    <w:p w:rsidR="00C8683F" w:rsidRPr="00C8683F" w:rsidRDefault="00C8683F" w:rsidP="00C8683F"/>
    <w:p w:rsidR="00CF71AC" w:rsidRDefault="00CF71AC" w:rsidP="00CF71AC"/>
    <w:p w:rsidR="00CF71AC" w:rsidRDefault="00CF71AC" w:rsidP="00B1023A">
      <w:pPr>
        <w:pStyle w:val="Heading2"/>
      </w:pPr>
      <w:r>
        <w:lastRenderedPageBreak/>
        <w:t>Miner</w:t>
      </w:r>
    </w:p>
    <w:p w:rsidR="00CF71AC" w:rsidRDefault="00CF71AC" w:rsidP="00CF71AC"/>
    <w:p w:rsidR="0022418C" w:rsidRPr="0022418C" w:rsidRDefault="0022418C" w:rsidP="0022418C">
      <w:pPr>
        <w:rPr>
          <w:lang w:val="en-CA"/>
        </w:rPr>
      </w:pPr>
      <w:r w:rsidRPr="0022418C">
        <w:rPr>
          <w:noProof/>
          <w:lang w:val="en-CA"/>
        </w:rPr>
        <w:drawing>
          <wp:inline distT="0" distB="0" distL="0" distR="0">
            <wp:extent cx="2514600" cy="2381250"/>
            <wp:effectExtent l="0" t="0" r="0" b="0"/>
            <wp:docPr id="640" name="Picture 640" descr="Min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descr="Miner info"/>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2514600" cy="2381250"/>
                    </a:xfrm>
                    <a:prstGeom prst="rect">
                      <a:avLst/>
                    </a:prstGeom>
                    <a:noFill/>
                    <a:ln>
                      <a:noFill/>
                    </a:ln>
                  </pic:spPr>
                </pic:pic>
              </a:graphicData>
            </a:graphic>
          </wp:inline>
        </w:drawing>
      </w:r>
    </w:p>
    <w:p w:rsidR="0022418C" w:rsidRPr="0022418C" w:rsidRDefault="0022418C" w:rsidP="0022418C">
      <w:pPr>
        <w:rPr>
          <w:lang w:val="en-CA"/>
        </w:rPr>
      </w:pPr>
      <w:r w:rsidRPr="0022418C">
        <w:rPr>
          <w:b/>
          <w:bCs/>
          <w:i/>
          <w:iCs/>
          <w:lang w:val="en-CA"/>
        </w:rPr>
        <w:t>"These sneaky shovelers burrow underground, pass beneath walls and pop up right next to their targets. While underground, Miners cannot be damaged and will not trigger traps, but still gain bonuses from Spells."</w:t>
      </w:r>
    </w:p>
    <w:p w:rsidR="0022418C" w:rsidRPr="0022418C" w:rsidRDefault="00A02F7D" w:rsidP="0022418C">
      <w:pPr>
        <w:rPr>
          <w:lang w:val="en-CA"/>
        </w:rPr>
      </w:pPr>
      <w:r>
        <w:rPr>
          <w:lang w:val="en-CA"/>
        </w:rPr>
        <w:pict>
          <v:rect id="_x0000_i1098" style="width:0;height:1.5pt" o:hralign="center" o:hrstd="t" o:hrnoshade="t" o:hr="t" fillcolor="#3a3a3a" stroked="f"/>
        </w:pict>
      </w:r>
    </w:p>
    <w:tbl>
      <w:tblPr>
        <w:tblW w:w="5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755"/>
        <w:gridCol w:w="1740"/>
        <w:gridCol w:w="1755"/>
      </w:tblGrid>
      <w:tr w:rsidR="0022418C" w:rsidRPr="0022418C" w:rsidTr="0022418C">
        <w:trPr>
          <w:tblCellSpacing w:w="15" w:type="dxa"/>
        </w:trPr>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9" name="Picture 639" descr="Min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6" descr="Miner1"/>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8" name="Picture 638" descr="Min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7" descr="Miner3"/>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7" name="Picture 637" descr="Min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8" descr="Miner5"/>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r>
      <w:tr w:rsidR="0022418C" w:rsidRPr="0022418C" w:rsidTr="0022418C">
        <w:trPr>
          <w:tblCellSpacing w:w="15" w:type="dxa"/>
        </w:trPr>
        <w:tc>
          <w:tcPr>
            <w:tcW w:w="0" w:type="auto"/>
            <w:shd w:val="clear" w:color="auto" w:fill="281434"/>
            <w:vAlign w:val="center"/>
            <w:hideMark/>
          </w:tcPr>
          <w:p w:rsidR="0022418C" w:rsidRPr="0022418C" w:rsidRDefault="0022418C" w:rsidP="0022418C">
            <w:pPr>
              <w:rPr>
                <w:lang w:val="en-CA"/>
              </w:rPr>
            </w:pPr>
            <w:r w:rsidRPr="0022418C">
              <w:rPr>
                <w:b/>
                <w:bCs/>
                <w:lang w:val="en-CA"/>
              </w:rPr>
              <w:t>Level 1 &amp; 2</w:t>
            </w:r>
          </w:p>
        </w:tc>
        <w:tc>
          <w:tcPr>
            <w:tcW w:w="0" w:type="auto"/>
            <w:shd w:val="clear" w:color="auto" w:fill="281434"/>
            <w:vAlign w:val="center"/>
            <w:hideMark/>
          </w:tcPr>
          <w:p w:rsidR="0022418C" w:rsidRPr="0022418C" w:rsidRDefault="0022418C" w:rsidP="0022418C">
            <w:pPr>
              <w:rPr>
                <w:lang w:val="en-CA"/>
              </w:rPr>
            </w:pPr>
            <w:r w:rsidRPr="0022418C">
              <w:rPr>
                <w:b/>
                <w:bCs/>
                <w:lang w:val="en-CA"/>
              </w:rPr>
              <w:t>Level 3 &amp; 4</w:t>
            </w:r>
          </w:p>
        </w:tc>
        <w:tc>
          <w:tcPr>
            <w:tcW w:w="0" w:type="auto"/>
            <w:shd w:val="clear" w:color="auto" w:fill="281434"/>
            <w:vAlign w:val="center"/>
            <w:hideMark/>
          </w:tcPr>
          <w:p w:rsidR="0022418C" w:rsidRPr="0022418C" w:rsidRDefault="0022418C" w:rsidP="0022418C">
            <w:pPr>
              <w:rPr>
                <w:lang w:val="en-CA"/>
              </w:rPr>
            </w:pPr>
            <w:r w:rsidRPr="0022418C">
              <w:rPr>
                <w:b/>
                <w:bCs/>
                <w:lang w:val="en-CA"/>
              </w:rPr>
              <w:t>Level 5 &amp; 6</w:t>
            </w:r>
          </w:p>
        </w:tc>
      </w:tr>
    </w:tbl>
    <w:p w:rsidR="0022418C" w:rsidRPr="0022418C" w:rsidRDefault="00A02F7D" w:rsidP="0022418C">
      <w:pPr>
        <w:rPr>
          <w:lang w:val="en-CA"/>
        </w:rPr>
      </w:pPr>
      <w:r>
        <w:rPr>
          <w:lang w:val="en-CA"/>
        </w:rPr>
        <w:pict>
          <v:rect id="_x0000_i1099" style="width:0;height:1.5pt" o:hralign="center" o:hrstd="t" o:hrnoshade="t" o:hr="t" fillcolor="#3a3a3a" stroked="f"/>
        </w:pict>
      </w:r>
    </w:p>
    <w:p w:rsidR="0022418C" w:rsidRPr="0022418C" w:rsidRDefault="0022418C" w:rsidP="0022418C">
      <w:pPr>
        <w:numPr>
          <w:ilvl w:val="0"/>
          <w:numId w:val="63"/>
        </w:numPr>
        <w:rPr>
          <w:lang w:val="en-CA"/>
        </w:rPr>
      </w:pPr>
      <w:r w:rsidRPr="0022418C">
        <w:rPr>
          <w:b/>
          <w:bCs/>
          <w:lang w:val="en-CA"/>
        </w:rPr>
        <w:t>Summary</w:t>
      </w:r>
    </w:p>
    <w:p w:rsidR="0022418C" w:rsidRPr="0022418C" w:rsidRDefault="0022418C" w:rsidP="0022418C">
      <w:pPr>
        <w:numPr>
          <w:ilvl w:val="1"/>
          <w:numId w:val="63"/>
        </w:numPr>
        <w:rPr>
          <w:lang w:val="en-CA"/>
        </w:rPr>
      </w:pPr>
      <w:r w:rsidRPr="0022418C">
        <w:rPr>
          <w:lang w:val="en-CA"/>
        </w:rPr>
        <w:t>The Miner is the twelfth </w:t>
      </w:r>
      <w:hyperlink r:id="rId1279" w:tooltip="Army" w:history="1">
        <w:r w:rsidRPr="0022418C">
          <w:rPr>
            <w:rStyle w:val="Hyperlink"/>
            <w:lang w:val="en-CA"/>
          </w:rPr>
          <w:t>troop</w:t>
        </w:r>
      </w:hyperlink>
      <w:r w:rsidRPr="0022418C">
        <w:rPr>
          <w:lang w:val="en-CA"/>
        </w:rPr>
        <w:t> unlocked in the </w:t>
      </w:r>
      <w:hyperlink r:id="rId1280" w:tooltip="Barracks" w:history="1">
        <w:r w:rsidRPr="0022418C">
          <w:rPr>
            <w:rStyle w:val="Hyperlink"/>
            <w:lang w:val="en-CA"/>
          </w:rPr>
          <w:t>Barracks</w:t>
        </w:r>
      </w:hyperlink>
      <w:r w:rsidRPr="0022418C">
        <w:rPr>
          <w:lang w:val="en-CA"/>
        </w:rPr>
        <w:t>.</w:t>
      </w:r>
    </w:p>
    <w:p w:rsidR="0022418C" w:rsidRPr="0022418C" w:rsidRDefault="0022418C" w:rsidP="0022418C">
      <w:pPr>
        <w:numPr>
          <w:ilvl w:val="1"/>
          <w:numId w:val="63"/>
        </w:numPr>
        <w:rPr>
          <w:lang w:val="en-CA"/>
        </w:rPr>
      </w:pPr>
      <w:r w:rsidRPr="0022418C">
        <w:rPr>
          <w:lang w:val="en-CA"/>
        </w:rPr>
        <w:t>It was added in the 8.332.9 update, along with the </w:t>
      </w:r>
      <w:hyperlink r:id="rId1281" w:tooltip="Baby Dragon" w:history="1">
        <w:r w:rsidRPr="0022418C">
          <w:rPr>
            <w:rStyle w:val="Hyperlink"/>
            <w:lang w:val="en-CA"/>
          </w:rPr>
          <w:t>Baby Dragon</w:t>
        </w:r>
      </w:hyperlink>
      <w:r w:rsidRPr="0022418C">
        <w:rPr>
          <w:lang w:val="en-CA"/>
        </w:rPr>
        <w:t>.</w:t>
      </w:r>
    </w:p>
    <w:p w:rsidR="0022418C" w:rsidRPr="0022418C" w:rsidRDefault="0022418C" w:rsidP="0022418C">
      <w:pPr>
        <w:numPr>
          <w:ilvl w:val="1"/>
          <w:numId w:val="63"/>
        </w:numPr>
        <w:rPr>
          <w:lang w:val="en-CA"/>
        </w:rPr>
      </w:pPr>
      <w:r w:rsidRPr="0022418C">
        <w:rPr>
          <w:lang w:val="en-CA"/>
        </w:rPr>
        <w:t>Miners have no preferred target when attacking; they will simply attack the closest building. However, once they become aware of enemy </w:t>
      </w:r>
      <w:hyperlink r:id="rId1282" w:tooltip="Clan Castle" w:history="1">
        <w:r w:rsidRPr="0022418C">
          <w:rPr>
            <w:rStyle w:val="Hyperlink"/>
            <w:lang w:val="en-CA"/>
          </w:rPr>
          <w:t>Clan Castle</w:t>
        </w:r>
      </w:hyperlink>
      <w:r w:rsidRPr="0022418C">
        <w:rPr>
          <w:lang w:val="en-CA"/>
        </w:rPr>
        <w:t> </w:t>
      </w:r>
      <w:hyperlink r:id="rId1283" w:tooltip="Troops" w:history="1">
        <w:r w:rsidRPr="0022418C">
          <w:rPr>
            <w:rStyle w:val="Hyperlink"/>
            <w:lang w:val="en-CA"/>
          </w:rPr>
          <w:t>troops</w:t>
        </w:r>
      </w:hyperlink>
      <w:r w:rsidRPr="0022418C">
        <w:rPr>
          <w:lang w:val="en-CA"/>
        </w:rPr>
        <w:t>, </w:t>
      </w:r>
      <w:hyperlink r:id="rId1284" w:tooltip="Heroes" w:history="1">
        <w:r w:rsidRPr="0022418C">
          <w:rPr>
            <w:rStyle w:val="Hyperlink"/>
            <w:lang w:val="en-CA"/>
          </w:rPr>
          <w:t>Heroes</w:t>
        </w:r>
      </w:hyperlink>
      <w:r w:rsidRPr="0022418C">
        <w:rPr>
          <w:lang w:val="en-CA"/>
        </w:rPr>
        <w:t>, or </w:t>
      </w:r>
      <w:hyperlink r:id="rId1285" w:tooltip="Skeleton Trap" w:history="1">
        <w:r w:rsidRPr="0022418C">
          <w:rPr>
            <w:rStyle w:val="Hyperlink"/>
            <w:lang w:val="en-CA"/>
          </w:rPr>
          <w:t>Skeleton Trap</w:t>
        </w:r>
      </w:hyperlink>
      <w:r w:rsidRPr="0022418C">
        <w:rPr>
          <w:lang w:val="en-CA"/>
        </w:rPr>
        <w:t> skeletons (either by being attacked themselves or by being near another friendly </w:t>
      </w:r>
      <w:hyperlink r:id="rId1286" w:tooltip="Troops" w:history="1">
        <w:r w:rsidRPr="0022418C">
          <w:rPr>
            <w:rStyle w:val="Hyperlink"/>
            <w:lang w:val="en-CA"/>
          </w:rPr>
          <w:t>troop</w:t>
        </w:r>
      </w:hyperlink>
      <w:r w:rsidRPr="0022418C">
        <w:rPr>
          <w:lang w:val="en-CA"/>
        </w:rPr>
        <w:t> under attack), they will leave their previously targeted building and instead engage the enemy </w:t>
      </w:r>
      <w:hyperlink r:id="rId1287" w:tooltip="Troops" w:history="1">
        <w:r w:rsidRPr="0022418C">
          <w:rPr>
            <w:rStyle w:val="Hyperlink"/>
            <w:lang w:val="en-CA"/>
          </w:rPr>
          <w:t>troops</w:t>
        </w:r>
      </w:hyperlink>
      <w:r w:rsidRPr="0022418C">
        <w:rPr>
          <w:lang w:val="en-CA"/>
        </w:rPr>
        <w:t>. Once all of the nearby enemy </w:t>
      </w:r>
      <w:hyperlink r:id="rId1288" w:tooltip="Troops" w:history="1">
        <w:r w:rsidRPr="0022418C">
          <w:rPr>
            <w:rStyle w:val="Hyperlink"/>
            <w:lang w:val="en-CA"/>
          </w:rPr>
          <w:t>troops</w:t>
        </w:r>
      </w:hyperlink>
      <w:r w:rsidRPr="0022418C">
        <w:rPr>
          <w:lang w:val="en-CA"/>
        </w:rPr>
        <w:t> are defeated, the Miners will proceed to attack the nearest structure.</w:t>
      </w:r>
    </w:p>
    <w:p w:rsidR="0022418C" w:rsidRPr="0022418C" w:rsidRDefault="00A02F7D" w:rsidP="0022418C">
      <w:pPr>
        <w:rPr>
          <w:lang w:val="en-CA"/>
        </w:rPr>
      </w:pPr>
      <w:r>
        <w:rPr>
          <w:lang w:val="en-CA"/>
        </w:rPr>
        <w:pict>
          <v:rect id="_x0000_i1100" style="width:0;height:1.5pt" o:hralign="center" o:hrstd="t" o:hrnoshade="t" o:hr="t" fillcolor="#3a3a3a" stroked="f"/>
        </w:pict>
      </w:r>
    </w:p>
    <w:p w:rsidR="0022418C" w:rsidRPr="0022418C" w:rsidRDefault="0022418C" w:rsidP="0022418C">
      <w:pPr>
        <w:numPr>
          <w:ilvl w:val="0"/>
          <w:numId w:val="64"/>
        </w:numPr>
        <w:rPr>
          <w:lang w:val="en-CA"/>
        </w:rPr>
      </w:pPr>
      <w:r w:rsidRPr="0022418C">
        <w:rPr>
          <w:b/>
          <w:bCs/>
          <w:lang w:val="en-CA"/>
        </w:rPr>
        <w:t>Offensive Strategy</w:t>
      </w:r>
    </w:p>
    <w:p w:rsidR="0022418C" w:rsidRPr="0022418C" w:rsidRDefault="0022418C" w:rsidP="0022418C">
      <w:pPr>
        <w:numPr>
          <w:ilvl w:val="1"/>
          <w:numId w:val="64"/>
        </w:numPr>
        <w:rPr>
          <w:lang w:val="en-CA"/>
        </w:rPr>
      </w:pPr>
      <w:r w:rsidRPr="0022418C">
        <w:rPr>
          <w:lang w:val="en-CA"/>
        </w:rPr>
        <w:t>The Miner is similar to the </w:t>
      </w:r>
      <w:hyperlink r:id="rId1289" w:tooltip="Hog Rider" w:history="1">
        <w:r w:rsidRPr="0022418C">
          <w:rPr>
            <w:rStyle w:val="Hyperlink"/>
            <w:lang w:val="en-CA"/>
          </w:rPr>
          <w:t>Hog Rider</w:t>
        </w:r>
      </w:hyperlink>
      <w:r w:rsidRPr="0022418C">
        <w:rPr>
          <w:lang w:val="en-CA"/>
        </w:rPr>
        <w:t> before it would attack defenses; a </w:t>
      </w:r>
      <w:hyperlink r:id="rId1290" w:tooltip="Army" w:history="1">
        <w:r w:rsidRPr="0022418C">
          <w:rPr>
            <w:rStyle w:val="Hyperlink"/>
            <w:lang w:val="en-CA"/>
          </w:rPr>
          <w:t>troop</w:t>
        </w:r>
      </w:hyperlink>
      <w:r w:rsidRPr="0022418C">
        <w:rPr>
          <w:lang w:val="en-CA"/>
        </w:rPr>
        <w:t> that can bypass walls that attacks anything. However, the Miner is even better as it is invincible when underground.</w:t>
      </w:r>
    </w:p>
    <w:p w:rsidR="0022418C" w:rsidRPr="0022418C" w:rsidRDefault="0022418C" w:rsidP="0022418C">
      <w:pPr>
        <w:numPr>
          <w:ilvl w:val="1"/>
          <w:numId w:val="64"/>
        </w:numPr>
        <w:rPr>
          <w:lang w:val="en-CA"/>
        </w:rPr>
      </w:pPr>
      <w:r w:rsidRPr="0022418C">
        <w:rPr>
          <w:lang w:val="en-CA"/>
        </w:rPr>
        <w:t>Miners can be used to trigger traps and lure out </w:t>
      </w:r>
      <w:hyperlink r:id="rId1291" w:tooltip="Clan Castle" w:history="1">
        <w:r w:rsidRPr="0022418C">
          <w:rPr>
            <w:rStyle w:val="Hyperlink"/>
            <w:lang w:val="en-CA"/>
          </w:rPr>
          <w:t>Clan Castle</w:t>
        </w:r>
      </w:hyperlink>
      <w:r w:rsidRPr="0022418C">
        <w:rPr>
          <w:lang w:val="en-CA"/>
        </w:rPr>
        <w:t> </w:t>
      </w:r>
      <w:hyperlink r:id="rId1292" w:tooltip="Army" w:history="1">
        <w:r w:rsidRPr="0022418C">
          <w:rPr>
            <w:rStyle w:val="Hyperlink"/>
            <w:lang w:val="en-CA"/>
          </w:rPr>
          <w:t>troops</w:t>
        </w:r>
      </w:hyperlink>
      <w:r w:rsidRPr="0022418C">
        <w:rPr>
          <w:lang w:val="en-CA"/>
        </w:rPr>
        <w:t>. They can also be used as a small distraction.</w:t>
      </w:r>
    </w:p>
    <w:p w:rsidR="0022418C" w:rsidRPr="0022418C" w:rsidRDefault="0022418C" w:rsidP="0022418C">
      <w:pPr>
        <w:numPr>
          <w:ilvl w:val="2"/>
          <w:numId w:val="64"/>
        </w:numPr>
        <w:rPr>
          <w:lang w:val="en-CA"/>
        </w:rPr>
      </w:pPr>
      <w:r w:rsidRPr="0022418C">
        <w:rPr>
          <w:lang w:val="en-CA"/>
        </w:rPr>
        <w:t>E.g: You're using a GoWiPe (</w:t>
      </w:r>
      <w:hyperlink r:id="rId1293" w:tooltip="Golem" w:history="1">
        <w:r w:rsidRPr="0022418C">
          <w:rPr>
            <w:rStyle w:val="Hyperlink"/>
            <w:lang w:val="en-CA"/>
          </w:rPr>
          <w:t>Golems</w:t>
        </w:r>
      </w:hyperlink>
      <w:r w:rsidRPr="0022418C">
        <w:rPr>
          <w:lang w:val="en-CA"/>
        </w:rPr>
        <w:t>, </w:t>
      </w:r>
      <w:hyperlink r:id="rId1294" w:tooltip="Wizard" w:history="1">
        <w:r w:rsidRPr="0022418C">
          <w:rPr>
            <w:rStyle w:val="Hyperlink"/>
            <w:lang w:val="en-CA"/>
          </w:rPr>
          <w:t>Wizards</w:t>
        </w:r>
      </w:hyperlink>
      <w:r w:rsidRPr="0022418C">
        <w:rPr>
          <w:lang w:val="en-CA"/>
        </w:rPr>
        <w:t> and </w:t>
      </w:r>
      <w:hyperlink r:id="rId1295" w:tooltip="P.E.K.K.A" w:history="1">
        <w:r w:rsidRPr="0022418C">
          <w:rPr>
            <w:rStyle w:val="Hyperlink"/>
            <w:lang w:val="en-CA"/>
          </w:rPr>
          <w:t>P.E.K.K.As</w:t>
        </w:r>
      </w:hyperlink>
      <w:r w:rsidRPr="0022418C">
        <w:rPr>
          <w:lang w:val="en-CA"/>
        </w:rPr>
        <w:t>), but the </w:t>
      </w:r>
      <w:hyperlink r:id="rId1296" w:tooltip="Inferno Tower" w:history="1">
        <w:r w:rsidRPr="0022418C">
          <w:rPr>
            <w:rStyle w:val="Hyperlink"/>
            <w:lang w:val="en-CA"/>
          </w:rPr>
          <w:t>Inferno Towers</w:t>
        </w:r>
      </w:hyperlink>
      <w:r w:rsidRPr="0022418C">
        <w:rPr>
          <w:lang w:val="en-CA"/>
        </w:rPr>
        <w:t> and </w:t>
      </w:r>
      <w:hyperlink r:id="rId1297" w:tooltip="Clan Castle" w:history="1">
        <w:r w:rsidRPr="0022418C">
          <w:rPr>
            <w:rStyle w:val="Hyperlink"/>
            <w:lang w:val="en-CA"/>
          </w:rPr>
          <w:t>Clan Castle</w:t>
        </w:r>
      </w:hyperlink>
      <w:r w:rsidRPr="0022418C">
        <w:rPr>
          <w:lang w:val="en-CA"/>
        </w:rPr>
        <w:t> </w:t>
      </w:r>
      <w:hyperlink r:id="rId1298" w:tooltip="Army" w:history="1">
        <w:r w:rsidRPr="0022418C">
          <w:rPr>
            <w:rStyle w:val="Hyperlink"/>
            <w:lang w:val="en-CA"/>
          </w:rPr>
          <w:t>troops</w:t>
        </w:r>
      </w:hyperlink>
      <w:r w:rsidRPr="0022418C">
        <w:rPr>
          <w:lang w:val="en-CA"/>
        </w:rPr>
        <w:t> are going to take out your </w:t>
      </w:r>
      <w:hyperlink r:id="rId1299" w:tooltip="Golem" w:history="1">
        <w:r w:rsidRPr="0022418C">
          <w:rPr>
            <w:rStyle w:val="Hyperlink"/>
            <w:lang w:val="en-CA"/>
          </w:rPr>
          <w:t>Golems</w:t>
        </w:r>
      </w:hyperlink>
      <w:r w:rsidRPr="0022418C">
        <w:rPr>
          <w:lang w:val="en-CA"/>
        </w:rPr>
        <w:t> in seconds once in range. You can quickly place a Miner to pop up and distract the </w:t>
      </w:r>
      <w:hyperlink r:id="rId1300" w:tooltip="Defensive Buildings" w:history="1">
        <w:r w:rsidRPr="0022418C">
          <w:rPr>
            <w:rStyle w:val="Hyperlink"/>
            <w:lang w:val="en-CA"/>
          </w:rPr>
          <w:t>Defenses</w:t>
        </w:r>
      </w:hyperlink>
      <w:r w:rsidRPr="0022418C">
        <w:rPr>
          <w:lang w:val="en-CA"/>
        </w:rPr>
        <w:t>.</w:t>
      </w:r>
    </w:p>
    <w:p w:rsidR="0022418C" w:rsidRPr="0022418C" w:rsidRDefault="0022418C" w:rsidP="0022418C">
      <w:pPr>
        <w:numPr>
          <w:ilvl w:val="1"/>
          <w:numId w:val="64"/>
        </w:numPr>
        <w:rPr>
          <w:lang w:val="en-CA"/>
        </w:rPr>
      </w:pPr>
      <w:r w:rsidRPr="0022418C">
        <w:rPr>
          <w:lang w:val="en-CA"/>
        </w:rPr>
        <w:t>The Miner cannot be placed anywhere on the map, unlike its </w:t>
      </w:r>
      <w:hyperlink r:id="rId1301" w:history="1">
        <w:r w:rsidRPr="0022418C">
          <w:rPr>
            <w:rStyle w:val="Hyperlink"/>
            <w:lang w:val="en-CA"/>
          </w:rPr>
          <w:t>Clash Royale counterpart</w:t>
        </w:r>
      </w:hyperlink>
      <w:r w:rsidRPr="0022418C">
        <w:rPr>
          <w:lang w:val="en-CA"/>
        </w:rPr>
        <w:t>. It must be placed outside the red area like any other unit.</w:t>
      </w:r>
    </w:p>
    <w:p w:rsidR="0022418C" w:rsidRPr="0022418C" w:rsidRDefault="0022418C" w:rsidP="0022418C">
      <w:pPr>
        <w:numPr>
          <w:ilvl w:val="1"/>
          <w:numId w:val="64"/>
        </w:numPr>
        <w:rPr>
          <w:lang w:val="en-CA"/>
        </w:rPr>
      </w:pPr>
      <w:r w:rsidRPr="0022418C">
        <w:rPr>
          <w:lang w:val="en-CA"/>
        </w:rPr>
        <w:lastRenderedPageBreak/>
        <w:t>Miners in large numbers are great for attacking bases with </w:t>
      </w:r>
      <w:hyperlink r:id="rId1302" w:tooltip="Inferno Tower" w:history="1">
        <w:r w:rsidRPr="0022418C">
          <w:rPr>
            <w:rStyle w:val="Hyperlink"/>
            <w:lang w:val="en-CA"/>
          </w:rPr>
          <w:t>Inferno Towers</w:t>
        </w:r>
      </w:hyperlink>
      <w:r w:rsidRPr="0022418C">
        <w:rPr>
          <w:lang w:val="en-CA"/>
        </w:rPr>
        <w:t> set to single target mode as each time the miners burrow underground the </w:t>
      </w:r>
      <w:hyperlink r:id="rId1303" w:tooltip="Inferno Tower" w:history="1">
        <w:r w:rsidRPr="0022418C">
          <w:rPr>
            <w:rStyle w:val="Hyperlink"/>
            <w:lang w:val="en-CA"/>
          </w:rPr>
          <w:t>Inferno Towers</w:t>
        </w:r>
      </w:hyperlink>
      <w:r w:rsidRPr="0022418C">
        <w:rPr>
          <w:lang w:val="en-CA"/>
        </w:rPr>
        <w:t> have to heat up again.</w:t>
      </w:r>
    </w:p>
    <w:p w:rsidR="0022418C" w:rsidRPr="0022418C" w:rsidRDefault="0022418C" w:rsidP="0022418C">
      <w:pPr>
        <w:numPr>
          <w:ilvl w:val="1"/>
          <w:numId w:val="64"/>
        </w:numPr>
        <w:rPr>
          <w:lang w:val="en-CA"/>
        </w:rPr>
      </w:pPr>
      <w:r w:rsidRPr="0022418C">
        <w:rPr>
          <w:lang w:val="en-CA"/>
        </w:rPr>
        <w:t>Take advantage of the Miners ability to burrow underground. The more miners you have, the quicker they destroy the buildings or troops they were targeting allowing them to quickly go back underground. This gives the defences less time to target them and can be assisted by </w:t>
      </w:r>
      <w:hyperlink r:id="rId1304" w:tooltip="Rage Spell" w:history="1">
        <w:r w:rsidRPr="0022418C">
          <w:rPr>
            <w:rStyle w:val="Hyperlink"/>
            <w:lang w:val="en-CA"/>
          </w:rPr>
          <w:t>Rage Spells</w:t>
        </w:r>
      </w:hyperlink>
      <w:r w:rsidRPr="0022418C">
        <w:rPr>
          <w:lang w:val="en-CA"/>
        </w:rPr>
        <w:t> to increase their damage when miners are attacking high hp buildings like storages.</w:t>
      </w:r>
    </w:p>
    <w:p w:rsidR="0022418C" w:rsidRPr="0022418C" w:rsidRDefault="0022418C" w:rsidP="0022418C">
      <w:pPr>
        <w:numPr>
          <w:ilvl w:val="1"/>
          <w:numId w:val="64"/>
        </w:numPr>
        <w:rPr>
          <w:lang w:val="en-CA"/>
        </w:rPr>
      </w:pPr>
      <w:r w:rsidRPr="0022418C">
        <w:rPr>
          <w:lang w:val="en-CA"/>
        </w:rPr>
        <w:t>Miners are vulnerable when they are spread out, in small numbers or attacking high HP buildings because they have relatively low damage so keep them close together.</w:t>
      </w:r>
    </w:p>
    <w:p w:rsidR="0022418C" w:rsidRPr="0022418C" w:rsidRDefault="0022418C" w:rsidP="0022418C">
      <w:pPr>
        <w:numPr>
          <w:ilvl w:val="1"/>
          <w:numId w:val="64"/>
        </w:numPr>
        <w:rPr>
          <w:lang w:val="en-CA"/>
        </w:rPr>
      </w:pPr>
      <w:r w:rsidRPr="0022418C">
        <w:rPr>
          <w:lang w:val="en-CA"/>
        </w:rPr>
        <w:t>Miners are the most useful when they are in the middle of the base. Trim off outside buildings with other troops like </w:t>
      </w:r>
      <w:hyperlink r:id="rId1305" w:tooltip="Bowler" w:history="1">
        <w:r w:rsidRPr="0022418C">
          <w:rPr>
            <w:rStyle w:val="Hyperlink"/>
            <w:lang w:val="en-CA"/>
          </w:rPr>
          <w:t>Bowlers</w:t>
        </w:r>
      </w:hyperlink>
      <w:r w:rsidRPr="0022418C">
        <w:rPr>
          <w:lang w:val="en-CA"/>
        </w:rPr>
        <w:t> and your </w:t>
      </w:r>
      <w:hyperlink r:id="rId1306" w:tooltip="Heroes" w:history="1">
        <w:r w:rsidRPr="0022418C">
          <w:rPr>
            <w:rStyle w:val="Hyperlink"/>
            <w:lang w:val="en-CA"/>
          </w:rPr>
          <w:t>Heroes</w:t>
        </w:r>
      </w:hyperlink>
      <w:r w:rsidRPr="0022418C">
        <w:rPr>
          <w:lang w:val="en-CA"/>
        </w:rPr>
        <w:t> to keep them in the middle.</w:t>
      </w:r>
    </w:p>
    <w:p w:rsidR="0022418C" w:rsidRPr="0022418C" w:rsidRDefault="0022418C" w:rsidP="0022418C">
      <w:pPr>
        <w:numPr>
          <w:ilvl w:val="0"/>
          <w:numId w:val="64"/>
        </w:numPr>
        <w:rPr>
          <w:lang w:val="en-CA"/>
        </w:rPr>
      </w:pPr>
      <w:r w:rsidRPr="0022418C">
        <w:rPr>
          <w:b/>
          <w:bCs/>
          <w:lang w:val="en-CA"/>
        </w:rPr>
        <w:t>Defensive Strategy</w:t>
      </w:r>
    </w:p>
    <w:p w:rsidR="0022418C" w:rsidRPr="0022418C" w:rsidRDefault="0022418C" w:rsidP="0022418C">
      <w:pPr>
        <w:numPr>
          <w:ilvl w:val="1"/>
          <w:numId w:val="64"/>
        </w:numPr>
        <w:rPr>
          <w:lang w:val="en-CA"/>
        </w:rPr>
      </w:pPr>
      <w:r w:rsidRPr="0022418C">
        <w:rPr>
          <w:lang w:val="en-CA"/>
        </w:rPr>
        <w:t>Miners are decently tanky </w:t>
      </w:r>
      <w:hyperlink r:id="rId1307" w:tooltip="Clan Castle" w:history="1">
        <w:r w:rsidRPr="0022418C">
          <w:rPr>
            <w:rStyle w:val="Hyperlink"/>
            <w:lang w:val="en-CA"/>
          </w:rPr>
          <w:t>Clan Castle</w:t>
        </w:r>
      </w:hyperlink>
      <w:r w:rsidRPr="0022418C">
        <w:rPr>
          <w:lang w:val="en-CA"/>
        </w:rPr>
        <w:t> troops that deal decent damage, but they do not burrow underground when defending. Instead, they move above ground at a reduced pace. Combined with their relatively slow hit speed, this means that swarming a defensive Miner with massed troops can be helpful.</w:t>
      </w:r>
    </w:p>
    <w:p w:rsidR="0022418C" w:rsidRPr="0022418C" w:rsidRDefault="0022418C" w:rsidP="0022418C">
      <w:pPr>
        <w:numPr>
          <w:ilvl w:val="1"/>
          <w:numId w:val="64"/>
        </w:numPr>
        <w:rPr>
          <w:lang w:val="en-CA"/>
        </w:rPr>
      </w:pPr>
      <w:r w:rsidRPr="0022418C">
        <w:rPr>
          <w:lang w:val="en-CA"/>
        </w:rPr>
        <w:t>Since Miners don't trigger traps while burrowing, you will need to place your </w:t>
      </w:r>
      <w:hyperlink r:id="rId1308" w:tooltip="Traps/Home Village" w:history="1">
        <w:r w:rsidRPr="0022418C">
          <w:rPr>
            <w:rStyle w:val="Hyperlink"/>
            <w:lang w:val="en-CA"/>
          </w:rPr>
          <w:t>traps</w:t>
        </w:r>
      </w:hyperlink>
      <w:r w:rsidRPr="0022418C">
        <w:rPr>
          <w:lang w:val="en-CA"/>
        </w:rPr>
        <w:t> so that they will be triggered when the Miners pop up.</w:t>
      </w:r>
    </w:p>
    <w:p w:rsidR="0022418C" w:rsidRPr="0022418C" w:rsidRDefault="0022418C" w:rsidP="0022418C">
      <w:pPr>
        <w:numPr>
          <w:ilvl w:val="1"/>
          <w:numId w:val="64"/>
        </w:numPr>
        <w:rPr>
          <w:lang w:val="en-CA"/>
        </w:rPr>
      </w:pPr>
      <w:r w:rsidRPr="0022418C">
        <w:rPr>
          <w:lang w:val="en-CA"/>
        </w:rPr>
        <w:t>You can keep your base compact and your storages close to your defences to combat Miners. By doing this you are giving the Miners less time to be healed while they are travelling underground, helping your defences do the maximum amount of damage while they are above ground and keeping them above ground for longer periods of time when they attack the storages.</w:t>
      </w:r>
    </w:p>
    <w:p w:rsidR="0022418C" w:rsidRPr="0022418C" w:rsidRDefault="00A02F7D" w:rsidP="0022418C">
      <w:pPr>
        <w:numPr>
          <w:ilvl w:val="1"/>
          <w:numId w:val="64"/>
        </w:numPr>
        <w:rPr>
          <w:lang w:val="en-CA"/>
        </w:rPr>
      </w:pPr>
      <w:hyperlink r:id="rId1309" w:tooltip="Skeleton Trap" w:history="1">
        <w:r w:rsidR="0022418C" w:rsidRPr="0022418C">
          <w:rPr>
            <w:rStyle w:val="Hyperlink"/>
            <w:lang w:val="en-CA"/>
          </w:rPr>
          <w:t>Skeleton Traps</w:t>
        </w:r>
      </w:hyperlink>
      <w:r w:rsidR="0022418C" w:rsidRPr="0022418C">
        <w:rPr>
          <w:lang w:val="en-CA"/>
        </w:rPr>
        <w:t> set to ground and massed defensive Clan Castle troops (such as massed </w:t>
      </w:r>
      <w:hyperlink r:id="rId1310" w:tooltip="Archer" w:history="1">
        <w:r w:rsidR="0022418C" w:rsidRPr="0022418C">
          <w:rPr>
            <w:rStyle w:val="Hyperlink"/>
            <w:lang w:val="en-CA"/>
          </w:rPr>
          <w:t>Archers</w:t>
        </w:r>
      </w:hyperlink>
      <w:r w:rsidR="0022418C" w:rsidRPr="0022418C">
        <w:rPr>
          <w:lang w:val="en-CA"/>
        </w:rPr>
        <w:t>) can stall the Miners for some time, as they have a slow attack rate. It is possible that the Miners may burrow underground for only a short distance to continue attacking these distractions, taking more time than necessary.</w:t>
      </w:r>
    </w:p>
    <w:p w:rsidR="0022418C" w:rsidRPr="0022418C" w:rsidRDefault="00A02F7D" w:rsidP="0022418C">
      <w:pPr>
        <w:rPr>
          <w:lang w:val="en-CA"/>
        </w:rPr>
      </w:pPr>
      <w:r>
        <w:rPr>
          <w:lang w:val="en-CA"/>
        </w:rPr>
        <w:pict>
          <v:rect id="_x0000_i1101" style="width:0;height:1.5pt" o:hralign="center" o:hrstd="t" o:hrnoshade="t" o:hr="t" fillcolor="#3a3a3a" stroked="f"/>
        </w:pict>
      </w:r>
    </w:p>
    <w:p w:rsidR="0022418C" w:rsidRPr="0022418C" w:rsidRDefault="0022418C" w:rsidP="0022418C">
      <w:pPr>
        <w:numPr>
          <w:ilvl w:val="0"/>
          <w:numId w:val="65"/>
        </w:numPr>
        <w:rPr>
          <w:lang w:val="en-CA"/>
        </w:rPr>
      </w:pPr>
      <w:r w:rsidRPr="0022418C">
        <w:rPr>
          <w:b/>
          <w:bCs/>
          <w:lang w:val="en-CA"/>
        </w:rPr>
        <w:t>Upgrade Differences</w:t>
      </w:r>
    </w:p>
    <w:p w:rsidR="0022418C" w:rsidRPr="0022418C" w:rsidRDefault="0022418C" w:rsidP="0022418C">
      <w:pPr>
        <w:numPr>
          <w:ilvl w:val="1"/>
          <w:numId w:val="65"/>
        </w:numPr>
        <w:rPr>
          <w:lang w:val="en-CA"/>
        </w:rPr>
      </w:pPr>
      <w:r w:rsidRPr="0022418C">
        <w:rPr>
          <w:lang w:val="en-CA"/>
        </w:rPr>
        <w:t>The Miner undergoes significant visual changes at levels 3 and 5.</w:t>
      </w:r>
    </w:p>
    <w:p w:rsidR="0022418C" w:rsidRPr="0022418C" w:rsidRDefault="0022418C" w:rsidP="0022418C">
      <w:pPr>
        <w:numPr>
          <w:ilvl w:val="2"/>
          <w:numId w:val="65"/>
        </w:numPr>
        <w:rPr>
          <w:lang w:val="en-CA"/>
        </w:rPr>
      </w:pPr>
      <w:r w:rsidRPr="0022418C">
        <w:rPr>
          <w:lang w:val="en-CA"/>
        </w:rPr>
        <w:t>Initially, the Miner is a man with a red shirt, a brown backpack, and a silver-grey hard hat with a melting candle on it.</w:t>
      </w:r>
    </w:p>
    <w:p w:rsidR="0022418C" w:rsidRPr="0022418C" w:rsidRDefault="0022418C" w:rsidP="0022418C">
      <w:pPr>
        <w:numPr>
          <w:ilvl w:val="2"/>
          <w:numId w:val="65"/>
        </w:numPr>
        <w:rPr>
          <w:lang w:val="en-CA"/>
        </w:rPr>
      </w:pPr>
      <w:r w:rsidRPr="0022418C">
        <w:rPr>
          <w:lang w:val="en-CA"/>
        </w:rPr>
        <w:t>At level 3, the Miner's shovel's color changes from silver to gold.</w:t>
      </w:r>
    </w:p>
    <w:p w:rsidR="0022418C" w:rsidRPr="0022418C" w:rsidRDefault="0022418C" w:rsidP="0022418C">
      <w:pPr>
        <w:numPr>
          <w:ilvl w:val="2"/>
          <w:numId w:val="65"/>
        </w:numPr>
        <w:rPr>
          <w:lang w:val="en-CA"/>
        </w:rPr>
      </w:pPr>
      <w:r w:rsidRPr="0022418C">
        <w:rPr>
          <w:lang w:val="en-CA"/>
        </w:rPr>
        <w:t>At level 5, the Miner's light source changes from a candle to a headlight.</w:t>
      </w:r>
    </w:p>
    <w:p w:rsidR="0022418C" w:rsidRPr="0022418C" w:rsidRDefault="00A02F7D" w:rsidP="0022418C">
      <w:pPr>
        <w:rPr>
          <w:lang w:val="en-CA"/>
        </w:rPr>
      </w:pPr>
      <w:r>
        <w:rPr>
          <w:lang w:val="en-CA"/>
        </w:rPr>
        <w:pict>
          <v:rect id="_x0000_i1102" style="width:0;height:1.5pt" o:hralign="center" o:hrstd="t" o:hrnoshade="t" o:hr="t" fillcolor="#3a3a3a" stroked="f"/>
        </w:pict>
      </w:r>
    </w:p>
    <w:p w:rsidR="0022418C" w:rsidRPr="0022418C" w:rsidRDefault="0022418C" w:rsidP="0022418C">
      <w:pPr>
        <w:numPr>
          <w:ilvl w:val="0"/>
          <w:numId w:val="66"/>
        </w:numPr>
        <w:rPr>
          <w:lang w:val="en-CA"/>
        </w:rPr>
      </w:pPr>
      <w:r w:rsidRPr="0022418C">
        <w:rPr>
          <w:b/>
          <w:bCs/>
          <w:lang w:val="en-CA"/>
        </w:rPr>
        <w:t>Trivia</w:t>
      </w:r>
    </w:p>
    <w:p w:rsidR="0022418C" w:rsidRPr="0022418C" w:rsidRDefault="0022418C" w:rsidP="0022418C">
      <w:pPr>
        <w:numPr>
          <w:ilvl w:val="1"/>
          <w:numId w:val="66"/>
        </w:numPr>
        <w:rPr>
          <w:lang w:val="en-CA"/>
        </w:rPr>
      </w:pPr>
      <w:r w:rsidRPr="0022418C">
        <w:rPr>
          <w:lang w:val="en-CA"/>
        </w:rPr>
        <w:t>The Miner is one of the few ground </w:t>
      </w:r>
      <w:hyperlink r:id="rId1311" w:tooltip="Army" w:history="1">
        <w:r w:rsidRPr="0022418C">
          <w:rPr>
            <w:rStyle w:val="Hyperlink"/>
            <w:lang w:val="en-CA"/>
          </w:rPr>
          <w:t>troops</w:t>
        </w:r>
      </w:hyperlink>
      <w:r w:rsidRPr="0022418C">
        <w:rPr>
          <w:lang w:val="en-CA"/>
        </w:rPr>
        <w:t> that is able to bypass walls without a </w:t>
      </w:r>
      <w:hyperlink r:id="rId1312" w:tooltip="Jump Spell" w:history="1">
        <w:r w:rsidRPr="0022418C">
          <w:rPr>
            <w:rStyle w:val="Hyperlink"/>
            <w:lang w:val="en-CA"/>
          </w:rPr>
          <w:t>Jump Spell</w:t>
        </w:r>
      </w:hyperlink>
      <w:r w:rsidRPr="0022418C">
        <w:rPr>
          <w:lang w:val="en-CA"/>
        </w:rPr>
        <w:t>, the others being the </w:t>
      </w:r>
      <w:hyperlink r:id="rId1313" w:tooltip="Hog Rider" w:history="1">
        <w:r w:rsidRPr="0022418C">
          <w:rPr>
            <w:rStyle w:val="Hyperlink"/>
            <w:lang w:val="en-CA"/>
          </w:rPr>
          <w:t>Hog Rider</w:t>
        </w:r>
      </w:hyperlink>
      <w:r w:rsidRPr="0022418C">
        <w:rPr>
          <w:lang w:val="en-CA"/>
        </w:rPr>
        <w:t> and </w:t>
      </w:r>
      <w:hyperlink r:id="rId1314" w:tooltip="Grand Warden" w:history="1">
        <w:r w:rsidRPr="0022418C">
          <w:rPr>
            <w:rStyle w:val="Hyperlink"/>
            <w:lang w:val="en-CA"/>
          </w:rPr>
          <w:t>Grand Warden</w:t>
        </w:r>
      </w:hyperlink>
      <w:r w:rsidRPr="0022418C">
        <w:rPr>
          <w:lang w:val="en-CA"/>
        </w:rPr>
        <w:t> (if set to ground mode).</w:t>
      </w:r>
    </w:p>
    <w:p w:rsidR="0022418C" w:rsidRPr="0022418C" w:rsidRDefault="0022418C" w:rsidP="0022418C">
      <w:pPr>
        <w:numPr>
          <w:ilvl w:val="1"/>
          <w:numId w:val="66"/>
        </w:numPr>
        <w:rPr>
          <w:lang w:val="en-CA"/>
        </w:rPr>
      </w:pPr>
      <w:r w:rsidRPr="0022418C">
        <w:rPr>
          <w:lang w:val="en-CA"/>
        </w:rPr>
        <w:t>You can have a maximum of 46 Miners at one time in a complete set of fully upgraded </w:t>
      </w:r>
      <w:hyperlink r:id="rId1315" w:tooltip="Army Camp" w:history="1">
        <w:r w:rsidRPr="0022418C">
          <w:rPr>
            <w:rStyle w:val="Hyperlink"/>
            <w:lang w:val="en-CA"/>
          </w:rPr>
          <w:t>Army Camps</w:t>
        </w:r>
      </w:hyperlink>
      <w:r w:rsidRPr="0022418C">
        <w:rPr>
          <w:lang w:val="en-CA"/>
        </w:rPr>
        <w:t>. This number increases to 52 if you include the 6 that can fit into a fully upgraded </w:t>
      </w:r>
      <w:hyperlink r:id="rId1316" w:tooltip="Clan Castle" w:history="1">
        <w:r w:rsidRPr="0022418C">
          <w:rPr>
            <w:rStyle w:val="Hyperlink"/>
            <w:lang w:val="en-CA"/>
          </w:rPr>
          <w:t>Clan Castle</w:t>
        </w:r>
      </w:hyperlink>
      <w:r w:rsidRPr="0022418C">
        <w:rPr>
          <w:lang w:val="en-CA"/>
        </w:rPr>
        <w:t>. On the battlefield, you can clone an additional 15 Miners with three fully upgraded </w:t>
      </w:r>
      <w:hyperlink r:id="rId1317" w:tooltip="Clone Spell" w:history="1">
        <w:r w:rsidRPr="0022418C">
          <w:rPr>
            <w:rStyle w:val="Hyperlink"/>
            <w:lang w:val="en-CA"/>
          </w:rPr>
          <w:t>Clone Spells</w:t>
        </w:r>
      </w:hyperlink>
      <w:r w:rsidRPr="0022418C">
        <w:rPr>
          <w:lang w:val="en-CA"/>
        </w:rPr>
        <w:t>.</w:t>
      </w:r>
    </w:p>
    <w:p w:rsidR="0022418C" w:rsidRPr="0022418C" w:rsidRDefault="0022418C" w:rsidP="0022418C">
      <w:pPr>
        <w:numPr>
          <w:ilvl w:val="1"/>
          <w:numId w:val="66"/>
        </w:numPr>
        <w:rPr>
          <w:lang w:val="en-CA"/>
        </w:rPr>
      </w:pPr>
      <w:r w:rsidRPr="0022418C">
        <w:rPr>
          <w:lang w:val="en-CA"/>
        </w:rPr>
        <w:t>The Miner, along with the </w:t>
      </w:r>
      <w:hyperlink r:id="rId1318" w:tooltip="Baby Dragon/Home Village" w:history="1">
        <w:r w:rsidRPr="0022418C">
          <w:rPr>
            <w:rStyle w:val="Hyperlink"/>
            <w:lang w:val="en-CA"/>
          </w:rPr>
          <w:t>Baby Dragon</w:t>
        </w:r>
      </w:hyperlink>
      <w:r w:rsidRPr="0022418C">
        <w:rPr>
          <w:lang w:val="en-CA"/>
        </w:rPr>
        <w:t>, is one of the two non-temporary troops in the Home Village to be directly transferred from Supercell's other game, Clash Royale.</w:t>
      </w:r>
    </w:p>
    <w:p w:rsidR="0022418C" w:rsidRPr="0022418C" w:rsidRDefault="0022418C" w:rsidP="0022418C">
      <w:pPr>
        <w:numPr>
          <w:ilvl w:val="1"/>
          <w:numId w:val="66"/>
        </w:numPr>
        <w:rPr>
          <w:lang w:val="en-CA"/>
        </w:rPr>
      </w:pPr>
      <w:r w:rsidRPr="0022418C">
        <w:rPr>
          <w:lang w:val="en-CA"/>
        </w:rPr>
        <w:t>The Miner is one of four </w:t>
      </w:r>
      <w:hyperlink r:id="rId1319" w:tooltip="Army" w:history="1">
        <w:r w:rsidRPr="0022418C">
          <w:rPr>
            <w:rStyle w:val="Hyperlink"/>
            <w:lang w:val="en-CA"/>
          </w:rPr>
          <w:t>troops</w:t>
        </w:r>
      </w:hyperlink>
      <w:r w:rsidRPr="0022418C">
        <w:rPr>
          <w:lang w:val="en-CA"/>
        </w:rPr>
        <w:t> in the Home Village to have actually lived in history, the others being the </w:t>
      </w:r>
      <w:hyperlink r:id="rId1320" w:tooltip="Barbarian" w:history="1">
        <w:r w:rsidRPr="0022418C">
          <w:rPr>
            <w:rStyle w:val="Hyperlink"/>
            <w:lang w:val="en-CA"/>
          </w:rPr>
          <w:t>Barbarian</w:t>
        </w:r>
      </w:hyperlink>
      <w:r w:rsidRPr="0022418C">
        <w:rPr>
          <w:lang w:val="en-CA"/>
        </w:rPr>
        <w:t>, </w:t>
      </w:r>
      <w:hyperlink r:id="rId1321" w:tooltip="Archer" w:history="1">
        <w:r w:rsidRPr="0022418C">
          <w:rPr>
            <w:rStyle w:val="Hyperlink"/>
            <w:lang w:val="en-CA"/>
          </w:rPr>
          <w:t>Archer</w:t>
        </w:r>
      </w:hyperlink>
      <w:r w:rsidRPr="0022418C">
        <w:rPr>
          <w:lang w:val="en-CA"/>
        </w:rPr>
        <w:t>, and maybe </w:t>
      </w:r>
      <w:hyperlink r:id="rId1322" w:tooltip="Balloon" w:history="1">
        <w:r w:rsidRPr="0022418C">
          <w:rPr>
            <w:rStyle w:val="Hyperlink"/>
            <w:lang w:val="en-CA"/>
          </w:rPr>
          <w:t>Balloon</w:t>
        </w:r>
      </w:hyperlink>
      <w:r w:rsidRPr="0022418C">
        <w:rPr>
          <w:lang w:val="en-CA"/>
        </w:rPr>
        <w:t>. Most, if not all other </w:t>
      </w:r>
      <w:hyperlink r:id="rId1323" w:tooltip="Army" w:history="1">
        <w:r w:rsidRPr="0022418C">
          <w:rPr>
            <w:rStyle w:val="Hyperlink"/>
            <w:lang w:val="en-CA"/>
          </w:rPr>
          <w:t>troops</w:t>
        </w:r>
      </w:hyperlink>
      <w:r w:rsidRPr="0022418C">
        <w:rPr>
          <w:lang w:val="en-CA"/>
        </w:rPr>
        <w:t>, are based off mythological humans or creatures.</w:t>
      </w:r>
    </w:p>
    <w:p w:rsidR="0022418C" w:rsidRPr="0022418C" w:rsidRDefault="0022418C" w:rsidP="0022418C">
      <w:pPr>
        <w:numPr>
          <w:ilvl w:val="1"/>
          <w:numId w:val="66"/>
        </w:numPr>
        <w:rPr>
          <w:lang w:val="en-CA"/>
        </w:rPr>
      </w:pPr>
      <w:r w:rsidRPr="0022418C">
        <w:rPr>
          <w:lang w:val="en-CA"/>
        </w:rPr>
        <w:t>The appearance of the Miner is similar to that of a </w:t>
      </w:r>
      <w:hyperlink r:id="rId1324" w:tooltip="Builder" w:history="1">
        <w:r w:rsidRPr="0022418C">
          <w:rPr>
            <w:rStyle w:val="Hyperlink"/>
            <w:lang w:val="en-CA"/>
          </w:rPr>
          <w:t>Builder</w:t>
        </w:r>
      </w:hyperlink>
      <w:r w:rsidRPr="0022418C">
        <w:rPr>
          <w:lang w:val="en-CA"/>
        </w:rPr>
        <w:t>.</w:t>
      </w:r>
    </w:p>
    <w:p w:rsidR="0022418C" w:rsidRPr="0022418C" w:rsidRDefault="0022418C" w:rsidP="0022418C">
      <w:pPr>
        <w:numPr>
          <w:ilvl w:val="1"/>
          <w:numId w:val="66"/>
        </w:numPr>
        <w:rPr>
          <w:lang w:val="en-CA"/>
        </w:rPr>
      </w:pPr>
      <w:r w:rsidRPr="0022418C">
        <w:rPr>
          <w:lang w:val="en-CA"/>
        </w:rPr>
        <w:t>The icon and picture of the Miner show him wearing a blue shirt. However, once trained, he is wearing a red shirt.</w:t>
      </w:r>
    </w:p>
    <w:p w:rsidR="0022418C" w:rsidRPr="0022418C" w:rsidRDefault="0022418C" w:rsidP="0022418C">
      <w:pPr>
        <w:numPr>
          <w:ilvl w:val="1"/>
          <w:numId w:val="66"/>
        </w:numPr>
        <w:rPr>
          <w:lang w:val="en-CA"/>
        </w:rPr>
      </w:pPr>
      <w:r w:rsidRPr="0022418C">
        <w:rPr>
          <w:lang w:val="en-CA"/>
        </w:rPr>
        <w:t>Despite the Miner burrowing underground when attacking, it will not burrow when moving inside the </w:t>
      </w:r>
      <w:hyperlink r:id="rId1325" w:tooltip="Army Camp" w:history="1">
        <w:r w:rsidRPr="0022418C">
          <w:rPr>
            <w:rStyle w:val="Hyperlink"/>
            <w:lang w:val="en-CA"/>
          </w:rPr>
          <w:t>Army Camps</w:t>
        </w:r>
      </w:hyperlink>
      <w:r w:rsidRPr="0022418C">
        <w:rPr>
          <w:lang w:val="en-CA"/>
        </w:rPr>
        <w:t>.</w:t>
      </w:r>
    </w:p>
    <w:p w:rsidR="0022418C" w:rsidRPr="0022418C" w:rsidRDefault="0022418C" w:rsidP="0022418C">
      <w:pPr>
        <w:numPr>
          <w:ilvl w:val="1"/>
          <w:numId w:val="66"/>
        </w:numPr>
        <w:rPr>
          <w:lang w:val="en-CA"/>
        </w:rPr>
      </w:pPr>
      <w:r w:rsidRPr="0022418C">
        <w:rPr>
          <w:lang w:val="en-CA"/>
        </w:rPr>
        <w:lastRenderedPageBreak/>
        <w:t>The Miner is currently the only troop that will not trigger any </w:t>
      </w:r>
      <w:hyperlink r:id="rId1326" w:tooltip="Traps" w:history="1">
        <w:r w:rsidRPr="0022418C">
          <w:rPr>
            <w:rStyle w:val="Hyperlink"/>
            <w:lang w:val="en-CA"/>
          </w:rPr>
          <w:t>traps</w:t>
        </w:r>
      </w:hyperlink>
      <w:r w:rsidRPr="0022418C">
        <w:rPr>
          <w:lang w:val="en-CA"/>
        </w:rPr>
        <w:t> while moving, because of it going underground instead.</w:t>
      </w:r>
    </w:p>
    <w:p w:rsidR="0022418C" w:rsidRPr="0022418C" w:rsidRDefault="0022418C" w:rsidP="0022418C">
      <w:pPr>
        <w:numPr>
          <w:ilvl w:val="1"/>
          <w:numId w:val="66"/>
        </w:numPr>
        <w:rPr>
          <w:lang w:val="en-CA"/>
        </w:rPr>
      </w:pPr>
      <w:r w:rsidRPr="0022418C">
        <w:rPr>
          <w:lang w:val="en-CA"/>
        </w:rPr>
        <w:t>Originally, when the Miner bury underground, defenses continue to target them despite doing no damage to them which meant that as long as the Miners are underground, defenses will pointlessly continue firing on them while other more vulnerable troops are safe from harm. This was fixed in the October 2016 update where the defenses will retarget other troops once they bury underground.</w:t>
      </w:r>
    </w:p>
    <w:p w:rsidR="0022418C" w:rsidRDefault="0022418C" w:rsidP="0022418C">
      <w:pPr>
        <w:numPr>
          <w:ilvl w:val="1"/>
          <w:numId w:val="66"/>
        </w:numPr>
        <w:rPr>
          <w:lang w:val="en-CA"/>
        </w:rPr>
      </w:pPr>
      <w:r w:rsidRPr="0022418C">
        <w:rPr>
          <w:lang w:val="en-CA"/>
        </w:rPr>
        <w:t>In the 2017 December update, his housing space was changed from 5 to 6.</w:t>
      </w:r>
    </w:p>
    <w:p w:rsidR="0022418C" w:rsidRPr="0022418C" w:rsidRDefault="0022418C" w:rsidP="0022418C">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5"/>
        <w:gridCol w:w="1274"/>
        <w:gridCol w:w="1362"/>
        <w:gridCol w:w="1447"/>
        <w:gridCol w:w="1570"/>
        <w:gridCol w:w="1967"/>
        <w:gridCol w:w="1280"/>
      </w:tblGrid>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Preferred Target </w:t>
            </w:r>
            <w:r w:rsidRPr="0022418C">
              <w:rPr>
                <w:b/>
                <w:bCs/>
                <w:noProof/>
                <w:lang w:val="en-CA"/>
              </w:rPr>
              <w:drawing>
                <wp:inline distT="0" distB="0" distL="0" distR="0">
                  <wp:extent cx="190500" cy="200025"/>
                  <wp:effectExtent l="0" t="0" r="0" b="9525"/>
                  <wp:docPr id="636" name="Picture 63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Attack Type </w:t>
            </w:r>
            <w:r w:rsidRPr="0022418C">
              <w:rPr>
                <w:b/>
                <w:bCs/>
                <w:noProof/>
                <w:lang w:val="en-CA"/>
              </w:rPr>
              <w:drawing>
                <wp:inline distT="0" distB="0" distL="0" distR="0">
                  <wp:extent cx="285750" cy="209550"/>
                  <wp:effectExtent l="0" t="0" r="0" b="0"/>
                  <wp:docPr id="635" name="Picture 63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4"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A02F7D" w:rsidP="0022418C">
            <w:pPr>
              <w:rPr>
                <w:b/>
                <w:bCs/>
                <w:lang w:val="en-CA"/>
              </w:rPr>
            </w:pPr>
            <w:hyperlink r:id="rId1327" w:tooltip="Army Camp/Home Village" w:history="1">
              <w:r w:rsidR="0022418C" w:rsidRPr="0022418C">
                <w:rPr>
                  <w:rStyle w:val="Hyperlink"/>
                  <w:b/>
                  <w:bCs/>
                  <w:lang w:val="en-CA"/>
                </w:rPr>
                <w:t>Housing Space</w:t>
              </w:r>
            </w:hyperlink>
            <w:r w:rsidR="0022418C" w:rsidRPr="0022418C">
              <w:rPr>
                <w:b/>
                <w:bCs/>
                <w:lang w:val="en-CA"/>
              </w:rPr>
              <w:t> </w:t>
            </w:r>
            <w:r w:rsidR="0022418C" w:rsidRPr="0022418C">
              <w:rPr>
                <w:b/>
                <w:bCs/>
                <w:noProof/>
                <w:lang w:val="en-CA"/>
              </w:rPr>
              <w:drawing>
                <wp:inline distT="0" distB="0" distL="0" distR="0">
                  <wp:extent cx="228600" cy="228600"/>
                  <wp:effectExtent l="0" t="0" r="0" b="0"/>
                  <wp:docPr id="634" name="Picture 63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5"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A02F7D" w:rsidP="0022418C">
            <w:pPr>
              <w:rPr>
                <w:b/>
                <w:bCs/>
                <w:lang w:val="en-CA"/>
              </w:rPr>
            </w:pPr>
            <w:hyperlink r:id="rId1328" w:tooltip="Troop Movement Speed" w:history="1">
              <w:r w:rsidR="0022418C" w:rsidRPr="0022418C">
                <w:rPr>
                  <w:rStyle w:val="Hyperlink"/>
                  <w:b/>
                  <w:bCs/>
                  <w:lang w:val="en-CA"/>
                </w:rPr>
                <w:t>Movement Speed</w:t>
              </w:r>
            </w:hyperlink>
            <w:r w:rsidR="0022418C" w:rsidRPr="0022418C">
              <w:rPr>
                <w:b/>
                <w:bCs/>
                <w:lang w:val="en-CA"/>
              </w:rPr>
              <w:t> </w:t>
            </w:r>
            <w:r w:rsidR="0022418C" w:rsidRPr="0022418C">
              <w:rPr>
                <w:b/>
                <w:bCs/>
                <w:noProof/>
                <w:lang w:val="en-CA"/>
              </w:rPr>
              <w:drawing>
                <wp:inline distT="0" distB="0" distL="0" distR="0">
                  <wp:extent cx="247650" cy="200025"/>
                  <wp:effectExtent l="0" t="0" r="0" b="9525"/>
                  <wp:docPr id="633" name="Picture 63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6"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Attack Speed </w:t>
            </w:r>
            <w:r w:rsidRPr="0022418C">
              <w:rPr>
                <w:b/>
                <w:bCs/>
                <w:noProof/>
                <w:lang w:val="en-CA"/>
              </w:rPr>
              <w:drawing>
                <wp:inline distT="0" distB="0" distL="0" distR="0">
                  <wp:extent cx="381000" cy="190500"/>
                  <wp:effectExtent l="0" t="0" r="0" b="0"/>
                  <wp:docPr id="632" name="Picture 63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A02F7D" w:rsidP="0022418C">
            <w:pPr>
              <w:rPr>
                <w:b/>
                <w:bCs/>
                <w:lang w:val="en-CA"/>
              </w:rPr>
            </w:pPr>
            <w:hyperlink r:id="rId1329" w:tooltip="Barracks" w:history="1">
              <w:r w:rsidR="0022418C" w:rsidRPr="0022418C">
                <w:rPr>
                  <w:rStyle w:val="Hyperlink"/>
                  <w:b/>
                  <w:bCs/>
                  <w:lang w:val="en-CA"/>
                </w:rPr>
                <w:t>Barracks</w:t>
              </w:r>
            </w:hyperlink>
            <w:r w:rsidR="0022418C" w:rsidRPr="0022418C">
              <w:rPr>
                <w:b/>
                <w:bCs/>
                <w:lang w:val="en-CA"/>
              </w:rPr>
              <w:t> Level Required </w:t>
            </w:r>
            <w:r w:rsidR="0022418C" w:rsidRPr="0022418C">
              <w:rPr>
                <w:b/>
                <w:bCs/>
                <w:noProof/>
                <w:lang w:val="en-CA"/>
              </w:rPr>
              <w:drawing>
                <wp:inline distT="0" distB="0" distL="0" distR="0">
                  <wp:extent cx="247650" cy="238125"/>
                  <wp:effectExtent l="0" t="0" r="0" b="9525"/>
                  <wp:docPr id="631" name="Picture 631"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8"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Range </w:t>
            </w:r>
            <w:r w:rsidRPr="0022418C">
              <w:rPr>
                <w:b/>
                <w:bCs/>
                <w:noProof/>
                <w:lang w:val="en-CA"/>
              </w:rPr>
              <w:drawing>
                <wp:inline distT="0" distB="0" distL="0" distR="0">
                  <wp:extent cx="285750" cy="133350"/>
                  <wp:effectExtent l="0" t="0" r="0" b="0"/>
                  <wp:docPr id="630" name="Picture 63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1.7 sec</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0.5 tiles</w:t>
            </w:r>
          </w:p>
        </w:tc>
      </w:tr>
    </w:tbl>
    <w:p w:rsidR="0022418C" w:rsidRPr="0022418C" w:rsidRDefault="0022418C" w:rsidP="0022418C">
      <w:pPr>
        <w:rPr>
          <w:vanish/>
          <w:lang w:val="en-CA"/>
        </w:rPr>
      </w:pPr>
    </w:p>
    <w:p w:rsidR="0022418C" w:rsidRDefault="0022418C"/>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48"/>
        <w:gridCol w:w="1802"/>
      </w:tblGrid>
      <w:tr w:rsidR="0022418C" w:rsidRPr="0022418C" w:rsidTr="0022418C">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Training Time of Miners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Number of level 12 or higher Barracks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Training Time</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 minutes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 minute</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40 seconds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30 seconds</w:t>
            </w:r>
          </w:p>
        </w:tc>
      </w:tr>
    </w:tbl>
    <w:p w:rsidR="0022418C" w:rsidRPr="0022418C" w:rsidRDefault="0022418C" w:rsidP="0022418C">
      <w:pPr>
        <w:rPr>
          <w:vanish/>
          <w:lang w:val="en-CA"/>
        </w:rPr>
      </w:pPr>
    </w:p>
    <w:p w:rsidR="0022418C" w:rsidRDefault="0022418C"/>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Level </w:t>
            </w:r>
            <w:r w:rsidRPr="0022418C">
              <w:rPr>
                <w:b/>
                <w:bCs/>
                <w:noProof/>
                <w:lang w:val="en-CA"/>
              </w:rPr>
              <w:drawing>
                <wp:inline distT="0" distB="0" distL="0" distR="0">
                  <wp:extent cx="161925" cy="171450"/>
                  <wp:effectExtent l="0" t="0" r="9525" b="0"/>
                  <wp:docPr id="629" name="Picture 62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Damage per Second </w:t>
            </w:r>
            <w:r w:rsidRPr="0022418C">
              <w:rPr>
                <w:b/>
                <w:bCs/>
                <w:noProof/>
                <w:lang w:val="en-CA"/>
              </w:rPr>
              <w:drawing>
                <wp:inline distT="0" distB="0" distL="0" distR="0">
                  <wp:extent cx="266700" cy="247650"/>
                  <wp:effectExtent l="0" t="0" r="0" b="0"/>
                  <wp:docPr id="628" name="Picture 62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Damage per Attack </w:t>
            </w:r>
            <w:r w:rsidRPr="0022418C">
              <w:rPr>
                <w:b/>
                <w:bCs/>
                <w:noProof/>
                <w:lang w:val="en-CA"/>
              </w:rPr>
              <w:drawing>
                <wp:inline distT="0" distB="0" distL="0" distR="0">
                  <wp:extent cx="266700" cy="247650"/>
                  <wp:effectExtent l="0" t="0" r="0" b="0"/>
                  <wp:docPr id="627" name="Picture 62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2"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Hitpoints </w:t>
            </w:r>
            <w:r w:rsidRPr="0022418C">
              <w:rPr>
                <w:b/>
                <w:bCs/>
                <w:noProof/>
                <w:lang w:val="en-CA"/>
              </w:rPr>
              <w:drawing>
                <wp:inline distT="0" distB="0" distL="0" distR="0">
                  <wp:extent cx="190500" cy="180975"/>
                  <wp:effectExtent l="0" t="0" r="0" b="9525"/>
                  <wp:docPr id="626" name="Picture 62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3"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A02F7D" w:rsidP="0022418C">
            <w:pPr>
              <w:rPr>
                <w:b/>
                <w:bCs/>
                <w:lang w:val="en-CA"/>
              </w:rPr>
            </w:pPr>
            <w:hyperlink r:id="rId1330" w:anchor="Elixir" w:tooltip="Resources" w:history="1">
              <w:r w:rsidR="0022418C" w:rsidRPr="0022418C">
                <w:rPr>
                  <w:rStyle w:val="Hyperlink"/>
                  <w:b/>
                  <w:bCs/>
                  <w:lang w:val="en-CA"/>
                </w:rPr>
                <w:t>Training Cost</w:t>
              </w:r>
            </w:hyperlink>
            <w:r w:rsidR="0022418C" w:rsidRPr="0022418C">
              <w:rPr>
                <w:b/>
                <w:bCs/>
                <w:lang w:val="en-CA"/>
              </w:rPr>
              <w:t> </w:t>
            </w:r>
            <w:r w:rsidR="0022418C" w:rsidRPr="0022418C">
              <w:rPr>
                <w:b/>
                <w:bCs/>
                <w:noProof/>
                <w:lang w:val="en-CA"/>
              </w:rPr>
              <w:drawing>
                <wp:inline distT="0" distB="0" distL="0" distR="0">
                  <wp:extent cx="171450" cy="190500"/>
                  <wp:effectExtent l="0" t="0" r="0" b="0"/>
                  <wp:docPr id="625" name="Picture 62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A02F7D" w:rsidP="0022418C">
            <w:pPr>
              <w:rPr>
                <w:b/>
                <w:bCs/>
                <w:lang w:val="en-CA"/>
              </w:rPr>
            </w:pPr>
            <w:hyperlink r:id="rId1331" w:anchor="Elixir" w:tooltip="Resources" w:history="1">
              <w:r w:rsidR="0022418C" w:rsidRPr="0022418C">
                <w:rPr>
                  <w:rStyle w:val="Hyperlink"/>
                  <w:b/>
                  <w:bCs/>
                  <w:lang w:val="en-CA"/>
                </w:rPr>
                <w:t>Research Cost</w:t>
              </w:r>
            </w:hyperlink>
            <w:r w:rsidR="0022418C" w:rsidRPr="0022418C">
              <w:rPr>
                <w:b/>
                <w:bCs/>
                <w:lang w:val="en-CA"/>
              </w:rPr>
              <w:t> </w:t>
            </w:r>
            <w:r w:rsidR="0022418C" w:rsidRPr="0022418C">
              <w:rPr>
                <w:b/>
                <w:bCs/>
                <w:noProof/>
                <w:lang w:val="en-CA"/>
              </w:rPr>
              <w:drawing>
                <wp:inline distT="0" distB="0" distL="0" distR="0">
                  <wp:extent cx="171450" cy="190500"/>
                  <wp:effectExtent l="0" t="0" r="0" b="0"/>
                  <wp:docPr id="624" name="Picture 62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A02F7D" w:rsidP="0022418C">
            <w:pPr>
              <w:rPr>
                <w:b/>
                <w:bCs/>
                <w:lang w:val="en-CA"/>
              </w:rPr>
            </w:pPr>
            <w:hyperlink r:id="rId1332" w:tooltip="Laboratory" w:history="1">
              <w:r w:rsidR="0022418C" w:rsidRPr="0022418C">
                <w:rPr>
                  <w:rStyle w:val="Hyperlink"/>
                  <w:b/>
                  <w:bCs/>
                  <w:lang w:val="en-CA"/>
                </w:rPr>
                <w:t>Laboratory</w:t>
              </w:r>
            </w:hyperlink>
            <w:r w:rsidR="0022418C" w:rsidRPr="0022418C">
              <w:rPr>
                <w:b/>
                <w:bCs/>
                <w:lang w:val="en-CA"/>
              </w:rPr>
              <w:t> Level Required </w:t>
            </w:r>
            <w:r w:rsidR="0022418C" w:rsidRPr="0022418C">
              <w:rPr>
                <w:b/>
                <w:bCs/>
                <w:noProof/>
                <w:lang w:val="en-CA"/>
              </w:rPr>
              <w:drawing>
                <wp:inline distT="0" distB="0" distL="0" distR="0">
                  <wp:extent cx="247650" cy="257175"/>
                  <wp:effectExtent l="0" t="0" r="0" b="9525"/>
                  <wp:docPr id="623" name="Picture 62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A02F7D" w:rsidP="0022418C">
            <w:pPr>
              <w:rPr>
                <w:b/>
                <w:bCs/>
                <w:lang w:val="en-CA"/>
              </w:rPr>
            </w:pPr>
            <w:hyperlink r:id="rId1333" w:tooltip="Laboratory" w:history="1">
              <w:r w:rsidR="0022418C" w:rsidRPr="0022418C">
                <w:rPr>
                  <w:rStyle w:val="Hyperlink"/>
                  <w:b/>
                  <w:bCs/>
                  <w:lang w:val="en-CA"/>
                </w:rPr>
                <w:t>Research Time</w:t>
              </w:r>
            </w:hyperlink>
            <w:r w:rsidR="0022418C" w:rsidRPr="0022418C">
              <w:rPr>
                <w:b/>
                <w:bCs/>
                <w:lang w:val="en-CA"/>
              </w:rPr>
              <w:t> </w:t>
            </w:r>
            <w:r w:rsidR="0022418C" w:rsidRPr="0022418C">
              <w:rPr>
                <w:b/>
                <w:bCs/>
                <w:noProof/>
                <w:lang w:val="en-CA"/>
              </w:rPr>
              <w:drawing>
                <wp:inline distT="0" distB="0" distL="0" distR="0">
                  <wp:extent cx="171450" cy="200025"/>
                  <wp:effectExtent l="0" t="0" r="0" b="9525"/>
                  <wp:docPr id="622" name="Picture 62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149.6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163.2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8d</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190.4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14d</w:t>
            </w:r>
          </w:p>
        </w:tc>
      </w:tr>
    </w:tbl>
    <w:p w:rsidR="0022418C" w:rsidRPr="0022418C" w:rsidRDefault="0022418C" w:rsidP="0022418C">
      <w:pPr>
        <w:rPr>
          <w:lang w:val="en-CA"/>
        </w:rPr>
      </w:pPr>
      <w:r w:rsidRPr="0022418C">
        <w:rPr>
          <w:lang w:val="en-CA"/>
        </w:rPr>
        <w:t>*Movement speed when burrowing underground during attacks. Has 20 movement speed when defending as Clan Castle troops.</w:t>
      </w:r>
    </w:p>
    <w:p w:rsidR="0022418C" w:rsidRPr="0022418C" w:rsidRDefault="0022418C" w:rsidP="00CF71AC">
      <w:pPr>
        <w:rPr>
          <w:lang w:val="en-CA"/>
        </w:rPr>
      </w:pPr>
    </w:p>
    <w:p w:rsidR="00CF71AC" w:rsidRDefault="00CF71AC" w:rsidP="00B1023A">
      <w:pPr>
        <w:pStyle w:val="Heading2"/>
      </w:pPr>
      <w:r>
        <w:t>Electro Dragon</w:t>
      </w:r>
    </w:p>
    <w:p w:rsidR="00AE2E9B" w:rsidRDefault="00AE2E9B" w:rsidP="00AE2E9B"/>
    <w:p w:rsidR="00AE2E9B" w:rsidRPr="00AE2E9B" w:rsidRDefault="00AE2E9B" w:rsidP="00AE2E9B">
      <w:pPr>
        <w:rPr>
          <w:lang w:val="en-CA"/>
        </w:rPr>
      </w:pPr>
      <w:r w:rsidRPr="00AE2E9B">
        <w:rPr>
          <w:noProof/>
          <w:lang w:val="en-CA"/>
        </w:rPr>
        <w:lastRenderedPageBreak/>
        <w:drawing>
          <wp:inline distT="0" distB="0" distL="0" distR="0">
            <wp:extent cx="2162175" cy="2381250"/>
            <wp:effectExtent l="0" t="0" r="9525" b="0"/>
            <wp:docPr id="676" name="Picture 676" descr="Electro 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2" descr="Electro Dragon info"/>
                    <pic:cNvPicPr>
                      <a:picLocks noChangeAspect="1" noChangeArrowheads="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2162175" cy="2381250"/>
                    </a:xfrm>
                    <a:prstGeom prst="rect">
                      <a:avLst/>
                    </a:prstGeom>
                    <a:noFill/>
                    <a:ln>
                      <a:noFill/>
                    </a:ln>
                  </pic:spPr>
                </pic:pic>
              </a:graphicData>
            </a:graphic>
          </wp:inline>
        </w:drawing>
      </w:r>
    </w:p>
    <w:p w:rsidR="00AE2E9B" w:rsidRPr="00AE2E9B" w:rsidRDefault="00AE2E9B" w:rsidP="00AE2E9B">
      <w:pPr>
        <w:rPr>
          <w:lang w:val="en-CA"/>
        </w:rPr>
      </w:pPr>
      <w:r w:rsidRPr="00AE2E9B">
        <w:rPr>
          <w:b/>
          <w:bCs/>
          <w:i/>
          <w:iCs/>
          <w:lang w:val="en-CA"/>
        </w:rPr>
        <w:t>"Possessing iron-tough scales and a breath of devastating lightning, the Electro Dragon's favorite thing is raining destruction from above. When vanquished, the Electro Dragon even pummels the ground with lightning strikes!"</w:t>
      </w:r>
    </w:p>
    <w:p w:rsidR="00AE2E9B" w:rsidRPr="00AE2E9B" w:rsidRDefault="00A02F7D" w:rsidP="00AE2E9B">
      <w:pPr>
        <w:rPr>
          <w:lang w:val="en-CA"/>
        </w:rPr>
      </w:pPr>
      <w:r>
        <w:rPr>
          <w:lang w:val="en-CA"/>
        </w:rPr>
        <w:pict>
          <v:rect id="_x0000_i1103"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6750"/>
      </w:tblGrid>
      <w:tr w:rsidR="00AE2E9B" w:rsidRPr="00AE2E9B" w:rsidTr="00AE2E9B">
        <w:trPr>
          <w:tblCellSpacing w:w="15" w:type="dxa"/>
        </w:trPr>
        <w:tc>
          <w:tcPr>
            <w:tcW w:w="0" w:type="auto"/>
            <w:shd w:val="clear" w:color="auto" w:fill="281434"/>
            <w:vAlign w:val="center"/>
            <w:hideMark/>
          </w:tcPr>
          <w:p w:rsidR="00AE2E9B" w:rsidRPr="00AE2E9B" w:rsidRDefault="00AE2E9B" w:rsidP="00AE2E9B">
            <w:pPr>
              <w:rPr>
                <w:lang w:val="en-CA"/>
              </w:rPr>
            </w:pPr>
            <w:r w:rsidRPr="00AE2E9B">
              <w:rPr>
                <w:noProof/>
                <w:lang w:val="en-CA"/>
              </w:rPr>
              <w:drawing>
                <wp:inline distT="0" distB="0" distL="0" distR="0">
                  <wp:extent cx="1428750" cy="1114425"/>
                  <wp:effectExtent l="0" t="0" r="0" b="9525"/>
                  <wp:docPr id="675" name="Picture 675" descr="Electro 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4" descr="Electro Dragon1"/>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bwMode="auto">
                          <a:xfrm>
                            <a:off x="0" y="0"/>
                            <a:ext cx="1428750" cy="1114425"/>
                          </a:xfrm>
                          <a:prstGeom prst="rect">
                            <a:avLst/>
                          </a:prstGeom>
                          <a:noFill/>
                          <a:ln>
                            <a:noFill/>
                          </a:ln>
                        </pic:spPr>
                      </pic:pic>
                    </a:graphicData>
                  </a:graphic>
                </wp:inline>
              </w:drawing>
            </w:r>
          </w:p>
        </w:tc>
      </w:tr>
      <w:tr w:rsidR="00AE2E9B" w:rsidRPr="00AE2E9B" w:rsidTr="00AE2E9B">
        <w:trPr>
          <w:tblCellSpacing w:w="15" w:type="dxa"/>
        </w:trPr>
        <w:tc>
          <w:tcPr>
            <w:tcW w:w="6660" w:type="dxa"/>
            <w:shd w:val="clear" w:color="auto" w:fill="281434"/>
            <w:vAlign w:val="center"/>
            <w:hideMark/>
          </w:tcPr>
          <w:p w:rsidR="00AE2E9B" w:rsidRPr="00AE2E9B" w:rsidRDefault="00AE2E9B" w:rsidP="00AE2E9B">
            <w:pPr>
              <w:rPr>
                <w:lang w:val="en-CA"/>
              </w:rPr>
            </w:pPr>
            <w:r w:rsidRPr="00AE2E9B">
              <w:rPr>
                <w:b/>
                <w:bCs/>
                <w:lang w:val="en-CA"/>
              </w:rPr>
              <w:t>Level 1-3</w:t>
            </w:r>
          </w:p>
        </w:tc>
      </w:tr>
    </w:tbl>
    <w:p w:rsidR="00AE2E9B" w:rsidRPr="00AE2E9B" w:rsidRDefault="00A02F7D" w:rsidP="00AE2E9B">
      <w:pPr>
        <w:rPr>
          <w:lang w:val="en-CA"/>
        </w:rPr>
      </w:pPr>
      <w:r>
        <w:rPr>
          <w:lang w:val="en-CA"/>
        </w:rPr>
        <w:pict>
          <v:rect id="_x0000_i1104" style="width:0;height:1.5pt" o:hralign="center" o:hrstd="t" o:hrnoshade="t" o:hr="t" fillcolor="#3a3a3a" stroked="f"/>
        </w:pict>
      </w:r>
    </w:p>
    <w:p w:rsidR="00AE2E9B" w:rsidRPr="00AE2E9B" w:rsidRDefault="00AE2E9B" w:rsidP="00AE2E9B">
      <w:pPr>
        <w:numPr>
          <w:ilvl w:val="0"/>
          <w:numId w:val="67"/>
        </w:numPr>
        <w:rPr>
          <w:lang w:val="en-CA"/>
        </w:rPr>
      </w:pPr>
      <w:r w:rsidRPr="00AE2E9B">
        <w:rPr>
          <w:b/>
          <w:bCs/>
          <w:lang w:val="en-CA"/>
        </w:rPr>
        <w:t>Summary</w:t>
      </w:r>
    </w:p>
    <w:p w:rsidR="00AE2E9B" w:rsidRPr="00AE2E9B" w:rsidRDefault="00AE2E9B" w:rsidP="00AE2E9B">
      <w:pPr>
        <w:numPr>
          <w:ilvl w:val="1"/>
          <w:numId w:val="67"/>
        </w:numPr>
        <w:rPr>
          <w:lang w:val="en-CA"/>
        </w:rPr>
      </w:pPr>
      <w:r w:rsidRPr="00AE2E9B">
        <w:rPr>
          <w:lang w:val="en-CA"/>
        </w:rPr>
        <w:t>The Electro Dragon is the 13th and final troop unlocked in the </w:t>
      </w:r>
      <w:hyperlink r:id="rId1336" w:tooltip="Barracks" w:history="1">
        <w:r w:rsidRPr="00AE2E9B">
          <w:rPr>
            <w:rStyle w:val="Hyperlink"/>
            <w:lang w:val="en-CA"/>
          </w:rPr>
          <w:t>Barracks</w:t>
        </w:r>
      </w:hyperlink>
      <w:r w:rsidRPr="00AE2E9B">
        <w:rPr>
          <w:lang w:val="en-CA"/>
        </w:rPr>
        <w:t>.</w:t>
      </w:r>
    </w:p>
    <w:p w:rsidR="00AE2E9B" w:rsidRPr="00AE2E9B" w:rsidRDefault="00AE2E9B" w:rsidP="00AE2E9B">
      <w:pPr>
        <w:numPr>
          <w:ilvl w:val="1"/>
          <w:numId w:val="67"/>
        </w:numPr>
        <w:rPr>
          <w:lang w:val="en-CA"/>
        </w:rPr>
      </w:pPr>
      <w:r w:rsidRPr="00AE2E9B">
        <w:rPr>
          <w:lang w:val="en-CA"/>
        </w:rPr>
        <w:t>Electro Dragons have no preferred target when attacking; they will simply attack the closest building. However, once they become aware of enemy </w:t>
      </w:r>
      <w:hyperlink r:id="rId1337" w:tooltip="Clan Castle" w:history="1">
        <w:r w:rsidRPr="00AE2E9B">
          <w:rPr>
            <w:rStyle w:val="Hyperlink"/>
            <w:lang w:val="en-CA"/>
          </w:rPr>
          <w:t>Clan Castle</w:t>
        </w:r>
      </w:hyperlink>
      <w:r w:rsidRPr="00AE2E9B">
        <w:rPr>
          <w:lang w:val="en-CA"/>
        </w:rPr>
        <w:t> </w:t>
      </w:r>
      <w:hyperlink r:id="rId1338" w:tooltip="Troops" w:history="1">
        <w:r w:rsidRPr="00AE2E9B">
          <w:rPr>
            <w:rStyle w:val="Hyperlink"/>
            <w:lang w:val="en-CA"/>
          </w:rPr>
          <w:t>troops</w:t>
        </w:r>
      </w:hyperlink>
      <w:r w:rsidRPr="00AE2E9B">
        <w:rPr>
          <w:lang w:val="en-CA"/>
        </w:rPr>
        <w:t>, </w:t>
      </w:r>
      <w:hyperlink r:id="rId1339" w:tooltip="Heroes" w:history="1">
        <w:r w:rsidRPr="00AE2E9B">
          <w:rPr>
            <w:rStyle w:val="Hyperlink"/>
            <w:lang w:val="en-CA"/>
          </w:rPr>
          <w:t>Heroes</w:t>
        </w:r>
      </w:hyperlink>
      <w:r w:rsidRPr="00AE2E9B">
        <w:rPr>
          <w:lang w:val="en-CA"/>
        </w:rPr>
        <w:t>, or </w:t>
      </w:r>
      <w:hyperlink r:id="rId1340" w:tooltip="Skeleton Trap" w:history="1">
        <w:r w:rsidRPr="00AE2E9B">
          <w:rPr>
            <w:rStyle w:val="Hyperlink"/>
            <w:lang w:val="en-CA"/>
          </w:rPr>
          <w:t>Skeleton Trap</w:t>
        </w:r>
      </w:hyperlink>
      <w:r w:rsidRPr="00AE2E9B">
        <w:rPr>
          <w:lang w:val="en-CA"/>
        </w:rPr>
        <w:t> skeletons (either by being attacked themselves or by being near another friendly </w:t>
      </w:r>
      <w:hyperlink r:id="rId1341" w:tooltip="Troops" w:history="1">
        <w:r w:rsidRPr="00AE2E9B">
          <w:rPr>
            <w:rStyle w:val="Hyperlink"/>
            <w:lang w:val="en-CA"/>
          </w:rPr>
          <w:t>troop</w:t>
        </w:r>
      </w:hyperlink>
      <w:r w:rsidRPr="00AE2E9B">
        <w:rPr>
          <w:lang w:val="en-CA"/>
        </w:rPr>
        <w:t> under attack), they will leave their previously targeted building and instead engage the enemy </w:t>
      </w:r>
      <w:hyperlink r:id="rId1342" w:tooltip="Troops" w:history="1">
        <w:r w:rsidRPr="00AE2E9B">
          <w:rPr>
            <w:rStyle w:val="Hyperlink"/>
            <w:lang w:val="en-CA"/>
          </w:rPr>
          <w:t>troops</w:t>
        </w:r>
      </w:hyperlink>
      <w:r w:rsidRPr="00AE2E9B">
        <w:rPr>
          <w:lang w:val="en-CA"/>
        </w:rPr>
        <w:t>. Once all of the nearby enemy </w:t>
      </w:r>
      <w:hyperlink r:id="rId1343" w:tooltip="Troops" w:history="1">
        <w:r w:rsidRPr="00AE2E9B">
          <w:rPr>
            <w:rStyle w:val="Hyperlink"/>
            <w:lang w:val="en-CA"/>
          </w:rPr>
          <w:t>troops</w:t>
        </w:r>
      </w:hyperlink>
      <w:r w:rsidRPr="00AE2E9B">
        <w:rPr>
          <w:lang w:val="en-CA"/>
        </w:rPr>
        <w:t> are defeated, the Electro Dragons will proceed to attack the nearest structure.</w:t>
      </w:r>
    </w:p>
    <w:p w:rsidR="00AE2E9B" w:rsidRPr="00AE2E9B" w:rsidRDefault="00AE2E9B" w:rsidP="00AE2E9B">
      <w:pPr>
        <w:numPr>
          <w:ilvl w:val="1"/>
          <w:numId w:val="67"/>
        </w:numPr>
        <w:rPr>
          <w:lang w:val="en-CA"/>
        </w:rPr>
      </w:pPr>
      <w:r w:rsidRPr="00AE2E9B">
        <w:rPr>
          <w:lang w:val="en-CA"/>
        </w:rPr>
        <w:t>The Electro Dragon has a special form of attack known as Chain Lightning, a similar form of which is also used by the </w:t>
      </w:r>
      <w:hyperlink r:id="rId1344" w:tooltip="Mega Tesla" w:history="1">
        <w:r w:rsidRPr="00AE2E9B">
          <w:rPr>
            <w:rStyle w:val="Hyperlink"/>
            <w:lang w:val="en-CA"/>
          </w:rPr>
          <w:t>Mega Tesla</w:t>
        </w:r>
      </w:hyperlink>
      <w:r w:rsidRPr="00AE2E9B">
        <w:rPr>
          <w:lang w:val="en-CA"/>
        </w:rPr>
        <w:t> from the Builder Base. This Chain Lightning allows it to hit up to 5 targets at once, but with decreasing damage for each target chained. Damage dealt to each chained targets get reduced by 20% for every hit.</w:t>
      </w:r>
    </w:p>
    <w:p w:rsidR="00AE2E9B" w:rsidRPr="00AE2E9B" w:rsidRDefault="00AE2E9B" w:rsidP="00AE2E9B">
      <w:pPr>
        <w:numPr>
          <w:ilvl w:val="1"/>
          <w:numId w:val="67"/>
        </w:numPr>
        <w:rPr>
          <w:lang w:val="en-CA"/>
        </w:rPr>
      </w:pPr>
      <w:r w:rsidRPr="00AE2E9B">
        <w:rPr>
          <w:lang w:val="en-CA"/>
        </w:rPr>
        <w:t>When destroyed, the Electro Dragon causes the nearby ground to be struck with lightning bolts. These bolts strike the ground in a similar fashion to the </w:t>
      </w:r>
      <w:hyperlink r:id="rId1345" w:tooltip="Lightning Spell" w:history="1">
        <w:r w:rsidRPr="00AE2E9B">
          <w:rPr>
            <w:rStyle w:val="Hyperlink"/>
            <w:lang w:val="en-CA"/>
          </w:rPr>
          <w:t>Lightning Spell</w:t>
        </w:r>
      </w:hyperlink>
      <w:r w:rsidRPr="00AE2E9B">
        <w:rPr>
          <w:lang w:val="en-CA"/>
        </w:rPr>
        <w:t>.</w:t>
      </w:r>
    </w:p>
    <w:p w:rsidR="00AE2E9B" w:rsidRPr="00AE2E9B" w:rsidRDefault="00A02F7D" w:rsidP="00AE2E9B">
      <w:pPr>
        <w:rPr>
          <w:lang w:val="en-CA"/>
        </w:rPr>
      </w:pPr>
      <w:r>
        <w:rPr>
          <w:lang w:val="en-CA"/>
        </w:rPr>
        <w:pict>
          <v:rect id="_x0000_i1105" style="width:0;height:1.5pt" o:hralign="center" o:hrstd="t" o:hrnoshade="t" o:hr="t" fillcolor="#3a3a3a" stroked="f"/>
        </w:pict>
      </w:r>
    </w:p>
    <w:p w:rsidR="00AE2E9B" w:rsidRPr="00AE2E9B" w:rsidRDefault="00AE2E9B" w:rsidP="00AE2E9B">
      <w:pPr>
        <w:numPr>
          <w:ilvl w:val="0"/>
          <w:numId w:val="68"/>
        </w:numPr>
        <w:rPr>
          <w:lang w:val="en-CA"/>
        </w:rPr>
      </w:pPr>
      <w:r w:rsidRPr="00AE2E9B">
        <w:rPr>
          <w:b/>
          <w:bCs/>
          <w:lang w:val="en-CA"/>
        </w:rPr>
        <w:t>Offensive Strategy</w:t>
      </w:r>
    </w:p>
    <w:p w:rsidR="00AE2E9B" w:rsidRPr="00AE2E9B" w:rsidRDefault="00AE2E9B" w:rsidP="00AE2E9B">
      <w:pPr>
        <w:numPr>
          <w:ilvl w:val="1"/>
          <w:numId w:val="68"/>
        </w:numPr>
        <w:rPr>
          <w:lang w:val="en-CA"/>
        </w:rPr>
      </w:pPr>
      <w:r w:rsidRPr="00AE2E9B">
        <w:rPr>
          <w:lang w:val="en-CA"/>
        </w:rPr>
        <w:t>The Electro Dragon spits bolts of lightning that bounce from target to target and thus can be used to take out multiple buildings at once.</w:t>
      </w:r>
    </w:p>
    <w:p w:rsidR="00AE2E9B" w:rsidRPr="00AE2E9B" w:rsidRDefault="00AE2E9B" w:rsidP="00AE2E9B">
      <w:pPr>
        <w:numPr>
          <w:ilvl w:val="1"/>
          <w:numId w:val="68"/>
        </w:numPr>
        <w:rPr>
          <w:lang w:val="en-CA"/>
        </w:rPr>
      </w:pPr>
      <w:r w:rsidRPr="00AE2E9B">
        <w:rPr>
          <w:lang w:val="en-CA"/>
        </w:rPr>
        <w:t>They can act as flying </w:t>
      </w:r>
      <w:hyperlink r:id="rId1346" w:tooltip="Bowler" w:history="1">
        <w:r w:rsidRPr="00AE2E9B">
          <w:rPr>
            <w:rStyle w:val="Hyperlink"/>
            <w:lang w:val="en-CA"/>
          </w:rPr>
          <w:t>Bowlers</w:t>
        </w:r>
      </w:hyperlink>
      <w:r w:rsidRPr="00AE2E9B">
        <w:rPr>
          <w:lang w:val="en-CA"/>
        </w:rPr>
        <w:t> (although taking up more housing space) as they can hit multiple targets at once, and help funnel in an air attack.</w:t>
      </w:r>
    </w:p>
    <w:p w:rsidR="00AE2E9B" w:rsidRPr="00AE2E9B" w:rsidRDefault="00AE2E9B" w:rsidP="00AE2E9B">
      <w:pPr>
        <w:numPr>
          <w:ilvl w:val="0"/>
          <w:numId w:val="68"/>
        </w:numPr>
        <w:rPr>
          <w:lang w:val="en-CA"/>
        </w:rPr>
      </w:pPr>
      <w:r w:rsidRPr="00AE2E9B">
        <w:rPr>
          <w:b/>
          <w:bCs/>
          <w:lang w:val="en-CA"/>
        </w:rPr>
        <w:t>Defensive Strategy</w:t>
      </w:r>
    </w:p>
    <w:p w:rsidR="00AE2E9B" w:rsidRPr="00AE2E9B" w:rsidRDefault="00AE2E9B" w:rsidP="00AE2E9B">
      <w:pPr>
        <w:numPr>
          <w:ilvl w:val="1"/>
          <w:numId w:val="68"/>
        </w:numPr>
        <w:rPr>
          <w:lang w:val="en-CA"/>
        </w:rPr>
      </w:pPr>
      <w:r w:rsidRPr="00AE2E9B">
        <w:rPr>
          <w:lang w:val="en-CA"/>
        </w:rPr>
        <w:lastRenderedPageBreak/>
        <w:t>The Electro Dragon chain attack is only possible if target buildings are at most one tile apart. As a result, you can place buildings two tiles apart to prevent the Electro Dragon from dealing more damage.</w:t>
      </w:r>
    </w:p>
    <w:p w:rsidR="00AE2E9B" w:rsidRPr="00AE2E9B" w:rsidRDefault="00AE2E9B" w:rsidP="00AE2E9B">
      <w:pPr>
        <w:numPr>
          <w:ilvl w:val="1"/>
          <w:numId w:val="68"/>
        </w:numPr>
        <w:rPr>
          <w:lang w:val="en-CA"/>
        </w:rPr>
      </w:pPr>
      <w:r w:rsidRPr="00AE2E9B">
        <w:rPr>
          <w:lang w:val="en-CA"/>
        </w:rPr>
        <w:t>Its Chain Lightning allows it to be useful on defense as it can kill up to five spread-out </w:t>
      </w:r>
      <w:hyperlink r:id="rId1347" w:tooltip="Archer" w:history="1">
        <w:r w:rsidRPr="00AE2E9B">
          <w:rPr>
            <w:rStyle w:val="Hyperlink"/>
            <w:lang w:val="en-CA"/>
          </w:rPr>
          <w:t>Archers</w:t>
        </w:r>
      </w:hyperlink>
      <w:r w:rsidRPr="00AE2E9B">
        <w:rPr>
          <w:lang w:val="en-CA"/>
        </w:rPr>
        <w:t> or </w:t>
      </w:r>
      <w:hyperlink r:id="rId1348" w:tooltip="Wizard" w:history="1">
        <w:r w:rsidRPr="00AE2E9B">
          <w:rPr>
            <w:rStyle w:val="Hyperlink"/>
            <w:lang w:val="en-CA"/>
          </w:rPr>
          <w:t>Wizards</w:t>
        </w:r>
      </w:hyperlink>
      <w:r w:rsidRPr="00AE2E9B">
        <w:rPr>
          <w:lang w:val="en-CA"/>
        </w:rPr>
        <w:t> at a time. However, its slow fire rate makes it vulnerable to be easily killed by the </w:t>
      </w:r>
      <w:hyperlink r:id="rId1349" w:tooltip="Archer Queen" w:history="1">
        <w:r w:rsidRPr="00AE2E9B">
          <w:rPr>
            <w:rStyle w:val="Hyperlink"/>
            <w:lang w:val="en-CA"/>
          </w:rPr>
          <w:t>Archer Queen</w:t>
        </w:r>
      </w:hyperlink>
      <w:r w:rsidRPr="00AE2E9B">
        <w:rPr>
          <w:lang w:val="en-CA"/>
        </w:rPr>
        <w:t> under her ability; if it is harmed by a </w:t>
      </w:r>
      <w:hyperlink r:id="rId1350" w:tooltip="Poison Spell" w:history="1">
        <w:r w:rsidRPr="00AE2E9B">
          <w:rPr>
            <w:rStyle w:val="Hyperlink"/>
            <w:lang w:val="en-CA"/>
          </w:rPr>
          <w:t>Poison Spell</w:t>
        </w:r>
      </w:hyperlink>
      <w:r w:rsidRPr="00AE2E9B">
        <w:rPr>
          <w:lang w:val="en-CA"/>
        </w:rPr>
        <w:t> at the same time, the Electro Dragon may not even be able to charge up an attack in time before it is killed. The lightning spell it drops upon death is strong enough to take out entire groups of wizards and archers.</w:t>
      </w:r>
    </w:p>
    <w:p w:rsidR="00AE2E9B" w:rsidRPr="00AE2E9B" w:rsidRDefault="00A02F7D" w:rsidP="00AE2E9B">
      <w:pPr>
        <w:rPr>
          <w:lang w:val="en-CA"/>
        </w:rPr>
      </w:pPr>
      <w:r>
        <w:rPr>
          <w:lang w:val="en-CA"/>
        </w:rPr>
        <w:pict>
          <v:rect id="_x0000_i1106" style="width:0;height:1.5pt" o:hralign="center" o:hrstd="t" o:hrnoshade="t" o:hr="t" fillcolor="#3a3a3a" stroked="f"/>
        </w:pict>
      </w:r>
    </w:p>
    <w:p w:rsidR="00AE2E9B" w:rsidRPr="00AE2E9B" w:rsidRDefault="00AE2E9B" w:rsidP="00AE2E9B">
      <w:pPr>
        <w:numPr>
          <w:ilvl w:val="0"/>
          <w:numId w:val="69"/>
        </w:numPr>
        <w:rPr>
          <w:lang w:val="en-CA"/>
        </w:rPr>
      </w:pPr>
      <w:r w:rsidRPr="00AE2E9B">
        <w:rPr>
          <w:b/>
          <w:bCs/>
          <w:lang w:val="en-CA"/>
        </w:rPr>
        <w:t>Upgrade Differences</w:t>
      </w:r>
    </w:p>
    <w:p w:rsidR="00AE2E9B" w:rsidRPr="00AE2E9B" w:rsidRDefault="00AE2E9B" w:rsidP="00AE2E9B">
      <w:pPr>
        <w:numPr>
          <w:ilvl w:val="1"/>
          <w:numId w:val="69"/>
        </w:numPr>
        <w:rPr>
          <w:lang w:val="en-CA"/>
        </w:rPr>
      </w:pPr>
      <w:r w:rsidRPr="00AE2E9B">
        <w:rPr>
          <w:lang w:val="en-CA"/>
        </w:rPr>
        <w:t>At all levels, the Electro Dragon appears as a large blue dragon with large azure wings. It has a large horn on the head and several light blue spikes on its back, as well as a tail with flippers.</w:t>
      </w:r>
    </w:p>
    <w:p w:rsidR="00AE2E9B" w:rsidRPr="00AE2E9B" w:rsidRDefault="00A02F7D" w:rsidP="00AE2E9B">
      <w:pPr>
        <w:rPr>
          <w:lang w:val="en-CA"/>
        </w:rPr>
      </w:pPr>
      <w:r>
        <w:rPr>
          <w:lang w:val="en-CA"/>
        </w:rPr>
        <w:pict>
          <v:rect id="_x0000_i1107" style="width:0;height:1.5pt" o:hralign="center" o:hrstd="t" o:hrnoshade="t" o:hr="t" fillcolor="#3a3a3a" stroked="f"/>
        </w:pict>
      </w:r>
    </w:p>
    <w:p w:rsidR="00AE2E9B" w:rsidRPr="00AE2E9B" w:rsidRDefault="00AE2E9B" w:rsidP="00AE2E9B">
      <w:pPr>
        <w:numPr>
          <w:ilvl w:val="0"/>
          <w:numId w:val="70"/>
        </w:numPr>
        <w:rPr>
          <w:lang w:val="en-CA"/>
        </w:rPr>
      </w:pPr>
      <w:r w:rsidRPr="00AE2E9B">
        <w:rPr>
          <w:b/>
          <w:bCs/>
          <w:lang w:val="en-CA"/>
        </w:rPr>
        <w:t>Trivia</w:t>
      </w:r>
    </w:p>
    <w:p w:rsidR="00AE2E9B" w:rsidRPr="00AE2E9B" w:rsidRDefault="00AE2E9B" w:rsidP="00AE2E9B">
      <w:pPr>
        <w:numPr>
          <w:ilvl w:val="1"/>
          <w:numId w:val="70"/>
        </w:numPr>
        <w:rPr>
          <w:lang w:val="en-CA"/>
        </w:rPr>
      </w:pPr>
      <w:r w:rsidRPr="00AE2E9B">
        <w:rPr>
          <w:lang w:val="en-CA"/>
        </w:rPr>
        <w:t>You can have a maximum of 9 Electro Dragons at one time in a complete set of fully upgraded </w:t>
      </w:r>
      <w:hyperlink r:id="rId1351" w:tooltip="Army Camp" w:history="1">
        <w:r w:rsidRPr="00AE2E9B">
          <w:rPr>
            <w:rStyle w:val="Hyperlink"/>
            <w:lang w:val="en-CA"/>
          </w:rPr>
          <w:t>Army Camps</w:t>
        </w:r>
      </w:hyperlink>
      <w:r w:rsidRPr="00AE2E9B">
        <w:rPr>
          <w:lang w:val="en-CA"/>
        </w:rPr>
        <w:t>. This number increases to 10 if you include the 1 that can fit into a level 5 or higher </w:t>
      </w:r>
      <w:hyperlink r:id="rId1352" w:tooltip="Clan Castle" w:history="1">
        <w:r w:rsidRPr="00AE2E9B">
          <w:rPr>
            <w:rStyle w:val="Hyperlink"/>
            <w:lang w:val="en-CA"/>
          </w:rPr>
          <w:t>Clan Castle</w:t>
        </w:r>
      </w:hyperlink>
      <w:r w:rsidRPr="00AE2E9B">
        <w:rPr>
          <w:lang w:val="en-CA"/>
        </w:rPr>
        <w:t>. On the battlefield, you can clone an additional 3 Electro Dragons with three fully upgraded </w:t>
      </w:r>
      <w:hyperlink r:id="rId1353" w:tooltip="Clone Spell" w:history="1">
        <w:r w:rsidRPr="00AE2E9B">
          <w:rPr>
            <w:rStyle w:val="Hyperlink"/>
            <w:lang w:val="en-CA"/>
          </w:rPr>
          <w:t>Clone Spells</w:t>
        </w:r>
      </w:hyperlink>
      <w:r w:rsidRPr="00AE2E9B">
        <w:rPr>
          <w:lang w:val="en-CA"/>
        </w:rPr>
        <w:t>.</w:t>
      </w:r>
    </w:p>
    <w:p w:rsidR="00AE2E9B" w:rsidRPr="00AE2E9B" w:rsidRDefault="00AE2E9B" w:rsidP="00AE2E9B">
      <w:pPr>
        <w:numPr>
          <w:ilvl w:val="1"/>
          <w:numId w:val="70"/>
        </w:numPr>
        <w:rPr>
          <w:lang w:val="en-CA"/>
        </w:rPr>
      </w:pPr>
      <w:r w:rsidRPr="00AE2E9B">
        <w:rPr>
          <w:lang w:val="en-CA"/>
        </w:rPr>
        <w:t>It is one of the two troops in the game that drops a spell after death, the other being the </w:t>
      </w:r>
      <w:hyperlink r:id="rId1354" w:tooltip="Ice Golem" w:history="1">
        <w:r w:rsidRPr="00AE2E9B">
          <w:rPr>
            <w:rStyle w:val="Hyperlink"/>
            <w:lang w:val="en-CA"/>
          </w:rPr>
          <w:t>Ice Golem</w:t>
        </w:r>
      </w:hyperlink>
      <w:r w:rsidRPr="00AE2E9B">
        <w:rPr>
          <w:lang w:val="en-CA"/>
        </w:rPr>
        <w:t>, which drops a </w:t>
      </w:r>
      <w:hyperlink r:id="rId1355" w:tooltip="Freeze Spell" w:history="1">
        <w:r w:rsidRPr="00AE2E9B">
          <w:rPr>
            <w:rStyle w:val="Hyperlink"/>
            <w:lang w:val="en-CA"/>
          </w:rPr>
          <w:t>Freeze Spell</w:t>
        </w:r>
      </w:hyperlink>
      <w:r w:rsidRPr="00AE2E9B">
        <w:rPr>
          <w:lang w:val="en-CA"/>
        </w:rPr>
        <w:t>.</w:t>
      </w:r>
    </w:p>
    <w:p w:rsidR="00AE2E9B" w:rsidRPr="00AE2E9B" w:rsidRDefault="00AE2E9B" w:rsidP="00AE2E9B">
      <w:pPr>
        <w:numPr>
          <w:ilvl w:val="1"/>
          <w:numId w:val="70"/>
        </w:numPr>
        <w:rPr>
          <w:lang w:val="en-CA"/>
        </w:rPr>
      </w:pPr>
      <w:r w:rsidRPr="00AE2E9B">
        <w:rPr>
          <w:lang w:val="en-CA"/>
        </w:rPr>
        <w:t>The spikes along the back of the Electro Dragon lights up along their back, tail to head one at a time. When all are lit up it shoots lightning right after.</w:t>
      </w:r>
    </w:p>
    <w:p w:rsidR="00AE2E9B" w:rsidRPr="00AE2E9B" w:rsidRDefault="00AE2E9B" w:rsidP="00AE2E9B">
      <w:pPr>
        <w:numPr>
          <w:ilvl w:val="1"/>
          <w:numId w:val="70"/>
        </w:numPr>
        <w:rPr>
          <w:lang w:val="en-CA"/>
        </w:rPr>
      </w:pPr>
      <w:r w:rsidRPr="00AE2E9B">
        <w:rPr>
          <w:lang w:val="en-CA"/>
        </w:rPr>
        <w:t>It is one of two troops in the game to not have an appearance change between levels, the other being the </w:t>
      </w:r>
      <w:hyperlink r:id="rId1356" w:tooltip="Ice Golem" w:history="1">
        <w:r w:rsidRPr="00AE2E9B">
          <w:rPr>
            <w:rStyle w:val="Hyperlink"/>
            <w:lang w:val="en-CA"/>
          </w:rPr>
          <w:t>Ice Golem</w:t>
        </w:r>
      </w:hyperlink>
      <w:r w:rsidRPr="00AE2E9B">
        <w:rPr>
          <w:lang w:val="en-CA"/>
        </w:rPr>
        <w:t>.</w:t>
      </w:r>
    </w:p>
    <w:p w:rsidR="00AE2E9B" w:rsidRDefault="00AE2E9B" w:rsidP="00AE2E9B">
      <w:pPr>
        <w:numPr>
          <w:ilvl w:val="1"/>
          <w:numId w:val="70"/>
        </w:numPr>
        <w:rPr>
          <w:lang w:val="en-CA"/>
        </w:rPr>
      </w:pPr>
      <w:r w:rsidRPr="00AE2E9B">
        <w:rPr>
          <w:lang w:val="en-CA"/>
        </w:rPr>
        <w:t>A child version of the Electro Dragon is a troop in Clash Royale. It's still called "Electro Dragon" despite being a baby.</w:t>
      </w:r>
    </w:p>
    <w:p w:rsidR="00AE2E9B" w:rsidRPr="00AE2E9B" w:rsidRDefault="00AE2E9B" w:rsidP="00AE2E9B">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5"/>
        <w:gridCol w:w="1274"/>
        <w:gridCol w:w="1362"/>
        <w:gridCol w:w="1447"/>
        <w:gridCol w:w="1570"/>
        <w:gridCol w:w="1967"/>
        <w:gridCol w:w="1280"/>
      </w:tblGrid>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Preferred Target </w:t>
            </w:r>
            <w:r w:rsidRPr="00AE2E9B">
              <w:rPr>
                <w:b/>
                <w:bCs/>
                <w:noProof/>
                <w:lang w:val="en-CA"/>
              </w:rPr>
              <w:drawing>
                <wp:inline distT="0" distB="0" distL="0" distR="0">
                  <wp:extent cx="190500" cy="200025"/>
                  <wp:effectExtent l="0" t="0" r="0" b="9525"/>
                  <wp:docPr id="674" name="Picture 67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Attack Type </w:t>
            </w:r>
            <w:r w:rsidRPr="00AE2E9B">
              <w:rPr>
                <w:b/>
                <w:bCs/>
                <w:noProof/>
                <w:lang w:val="en-CA"/>
              </w:rPr>
              <w:drawing>
                <wp:inline distT="0" distB="0" distL="0" distR="0">
                  <wp:extent cx="285750" cy="209550"/>
                  <wp:effectExtent l="0" t="0" r="0" b="0"/>
                  <wp:docPr id="673" name="Picture 67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02F7D" w:rsidP="00AE2E9B">
            <w:pPr>
              <w:rPr>
                <w:b/>
                <w:bCs/>
                <w:lang w:val="en-CA"/>
              </w:rPr>
            </w:pPr>
            <w:hyperlink r:id="rId1357" w:tooltip="Army Camp" w:history="1">
              <w:r w:rsidR="00AE2E9B" w:rsidRPr="00AE2E9B">
                <w:rPr>
                  <w:rStyle w:val="Hyperlink"/>
                  <w:b/>
                  <w:bCs/>
                  <w:lang w:val="en-CA"/>
                </w:rPr>
                <w:t>Housing Space</w:t>
              </w:r>
            </w:hyperlink>
            <w:r w:rsidR="00AE2E9B" w:rsidRPr="00AE2E9B">
              <w:rPr>
                <w:b/>
                <w:bCs/>
                <w:lang w:val="en-CA"/>
              </w:rPr>
              <w:t> </w:t>
            </w:r>
            <w:r w:rsidR="00AE2E9B" w:rsidRPr="00AE2E9B">
              <w:rPr>
                <w:b/>
                <w:bCs/>
                <w:noProof/>
                <w:lang w:val="en-CA"/>
              </w:rPr>
              <w:drawing>
                <wp:inline distT="0" distB="0" distL="0" distR="0">
                  <wp:extent cx="228600" cy="228600"/>
                  <wp:effectExtent l="0" t="0" r="0" b="0"/>
                  <wp:docPr id="672" name="Picture 67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02F7D" w:rsidP="00AE2E9B">
            <w:pPr>
              <w:rPr>
                <w:b/>
                <w:bCs/>
                <w:lang w:val="en-CA"/>
              </w:rPr>
            </w:pPr>
            <w:hyperlink r:id="rId1358" w:tooltip="Troop Movement Speed" w:history="1">
              <w:r w:rsidR="00AE2E9B" w:rsidRPr="00AE2E9B">
                <w:rPr>
                  <w:rStyle w:val="Hyperlink"/>
                  <w:b/>
                  <w:bCs/>
                  <w:lang w:val="en-CA"/>
                </w:rPr>
                <w:t>Movement Speed</w:t>
              </w:r>
            </w:hyperlink>
            <w:r w:rsidR="00AE2E9B" w:rsidRPr="00AE2E9B">
              <w:rPr>
                <w:b/>
                <w:bCs/>
                <w:lang w:val="en-CA"/>
              </w:rPr>
              <w:t> </w:t>
            </w:r>
            <w:r w:rsidR="00AE2E9B" w:rsidRPr="00AE2E9B">
              <w:rPr>
                <w:b/>
                <w:bCs/>
                <w:noProof/>
                <w:lang w:val="en-CA"/>
              </w:rPr>
              <w:drawing>
                <wp:inline distT="0" distB="0" distL="0" distR="0">
                  <wp:extent cx="247650" cy="200025"/>
                  <wp:effectExtent l="0" t="0" r="0" b="9525"/>
                  <wp:docPr id="671" name="Picture 67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Attack Speed </w:t>
            </w:r>
            <w:r w:rsidRPr="00AE2E9B">
              <w:rPr>
                <w:b/>
                <w:bCs/>
                <w:noProof/>
                <w:lang w:val="en-CA"/>
              </w:rPr>
              <w:drawing>
                <wp:inline distT="0" distB="0" distL="0" distR="0">
                  <wp:extent cx="381000" cy="190500"/>
                  <wp:effectExtent l="0" t="0" r="0" b="0"/>
                  <wp:docPr id="670" name="Picture 67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02F7D" w:rsidP="00AE2E9B">
            <w:pPr>
              <w:rPr>
                <w:b/>
                <w:bCs/>
                <w:lang w:val="en-CA"/>
              </w:rPr>
            </w:pPr>
            <w:hyperlink r:id="rId1359" w:tooltip="Barracks" w:history="1">
              <w:r w:rsidR="00AE2E9B" w:rsidRPr="00AE2E9B">
                <w:rPr>
                  <w:rStyle w:val="Hyperlink"/>
                  <w:b/>
                  <w:bCs/>
                  <w:lang w:val="en-CA"/>
                </w:rPr>
                <w:t>Barracks</w:t>
              </w:r>
            </w:hyperlink>
            <w:r w:rsidR="00AE2E9B" w:rsidRPr="00AE2E9B">
              <w:rPr>
                <w:b/>
                <w:bCs/>
                <w:lang w:val="en-CA"/>
              </w:rPr>
              <w:t> Level Required </w:t>
            </w:r>
            <w:r w:rsidR="00AE2E9B" w:rsidRPr="00AE2E9B">
              <w:rPr>
                <w:b/>
                <w:bCs/>
                <w:noProof/>
                <w:lang w:val="en-CA"/>
              </w:rPr>
              <w:drawing>
                <wp:inline distT="0" distB="0" distL="0" distR="0">
                  <wp:extent cx="247650" cy="238125"/>
                  <wp:effectExtent l="0" t="0" r="0" b="9525"/>
                  <wp:docPr id="669" name="Picture 669"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4"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Range </w:t>
            </w:r>
            <w:r w:rsidRPr="00AE2E9B">
              <w:rPr>
                <w:b/>
                <w:bCs/>
                <w:noProof/>
                <w:lang w:val="en-CA"/>
              </w:rPr>
              <w:drawing>
                <wp:inline distT="0" distB="0" distL="0" distR="0">
                  <wp:extent cx="285750" cy="133350"/>
                  <wp:effectExtent l="0" t="0" r="0" b="0"/>
                  <wp:docPr id="668" name="Picture 66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Chain Lightning</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 tiles</w:t>
            </w:r>
          </w:p>
        </w:tc>
      </w:tr>
    </w:tbl>
    <w:p w:rsidR="00AE2E9B" w:rsidRPr="00AE2E9B" w:rsidRDefault="00AE2E9B" w:rsidP="00AE2E9B">
      <w:pPr>
        <w:rPr>
          <w:vanish/>
          <w:lang w:val="en-CA"/>
        </w:rPr>
      </w:pPr>
    </w:p>
    <w:p w:rsidR="00AE2E9B" w:rsidRDefault="00AE2E9B"/>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484"/>
        <w:gridCol w:w="3266"/>
      </w:tblGrid>
      <w:tr w:rsidR="00AE2E9B" w:rsidRPr="00AE2E9B" w:rsidTr="00AE2E9B">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Training Time of Electro Dragons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Number of level 13 </w:t>
            </w:r>
            <w:hyperlink r:id="rId1360" w:tooltip="Barracks" w:history="1">
              <w:r w:rsidRPr="00AE2E9B">
                <w:rPr>
                  <w:rStyle w:val="Hyperlink"/>
                  <w:b/>
                  <w:bCs/>
                  <w:lang w:val="en-CA"/>
                </w:rPr>
                <w:t>Barracks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Training Time</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24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12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8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6 minutes</w:t>
            </w:r>
          </w:p>
        </w:tc>
      </w:tr>
    </w:tbl>
    <w:p w:rsidR="00AE2E9B" w:rsidRPr="00AE2E9B" w:rsidRDefault="00AE2E9B" w:rsidP="00AE2E9B">
      <w:pPr>
        <w:rPr>
          <w:vanish/>
          <w:lang w:val="en-CA"/>
        </w:rPr>
      </w:pPr>
    </w:p>
    <w:p w:rsidR="00AE2E9B" w:rsidRDefault="00AE2E9B"/>
    <w:tbl>
      <w:tblPr>
        <w:tblW w:w="11583"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23"/>
        <w:gridCol w:w="1323"/>
        <w:gridCol w:w="1479"/>
        <w:gridCol w:w="1411"/>
        <w:gridCol w:w="964"/>
        <w:gridCol w:w="1198"/>
        <w:gridCol w:w="1808"/>
        <w:gridCol w:w="1087"/>
      </w:tblGrid>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Level </w:t>
            </w:r>
            <w:r w:rsidRPr="00AE2E9B">
              <w:rPr>
                <w:b/>
                <w:bCs/>
                <w:noProof/>
                <w:lang w:val="en-CA"/>
              </w:rPr>
              <w:drawing>
                <wp:inline distT="0" distB="0" distL="0" distR="0">
                  <wp:extent cx="161925" cy="171450"/>
                  <wp:effectExtent l="0" t="0" r="9525" b="0"/>
                  <wp:docPr id="667" name="Picture 66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per Second (Primary Target) </w:t>
            </w:r>
            <w:r w:rsidRPr="00AE2E9B">
              <w:rPr>
                <w:b/>
                <w:bCs/>
                <w:noProof/>
                <w:lang w:val="en-CA"/>
              </w:rPr>
              <w:drawing>
                <wp:inline distT="0" distB="0" distL="0" distR="0">
                  <wp:extent cx="266700" cy="247650"/>
                  <wp:effectExtent l="0" t="0" r="0" b="0"/>
                  <wp:docPr id="666" name="Picture 66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per Attack (Primary Target) </w:t>
            </w:r>
            <w:r w:rsidRPr="00AE2E9B">
              <w:rPr>
                <w:b/>
                <w:bCs/>
                <w:noProof/>
                <w:lang w:val="en-CA"/>
              </w:rPr>
              <w:drawing>
                <wp:inline distT="0" distB="0" distL="0" distR="0">
                  <wp:extent cx="266700" cy="247650"/>
                  <wp:effectExtent l="0" t="0" r="0" b="0"/>
                  <wp:docPr id="665" name="Picture 66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when destroyed </w:t>
            </w:r>
            <w:r w:rsidRPr="00AE2E9B">
              <w:rPr>
                <w:b/>
                <w:bCs/>
                <w:noProof/>
                <w:lang w:val="en-CA"/>
              </w:rPr>
              <w:drawing>
                <wp:inline distT="0" distB="0" distL="0" distR="0">
                  <wp:extent cx="161925" cy="190500"/>
                  <wp:effectExtent l="0" t="0" r="9525" b="0"/>
                  <wp:docPr id="664" name="Picture 664"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9"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Hitpoints </w:t>
            </w:r>
            <w:r w:rsidRPr="00AE2E9B">
              <w:rPr>
                <w:b/>
                <w:bCs/>
                <w:noProof/>
                <w:lang w:val="en-CA"/>
              </w:rPr>
              <w:drawing>
                <wp:inline distT="0" distB="0" distL="0" distR="0">
                  <wp:extent cx="190500" cy="180975"/>
                  <wp:effectExtent l="0" t="0" r="0" b="9525"/>
                  <wp:docPr id="663" name="Picture 66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02F7D" w:rsidP="00AE2E9B">
            <w:pPr>
              <w:rPr>
                <w:b/>
                <w:bCs/>
                <w:lang w:val="en-CA"/>
              </w:rPr>
            </w:pPr>
            <w:hyperlink r:id="rId1361" w:anchor="Elixir" w:tooltip="Resources" w:history="1">
              <w:r w:rsidR="00AE2E9B" w:rsidRPr="00AE2E9B">
                <w:rPr>
                  <w:rStyle w:val="Hyperlink"/>
                  <w:b/>
                  <w:bCs/>
                  <w:lang w:val="en-CA"/>
                </w:rPr>
                <w:t>Training Cost</w:t>
              </w:r>
            </w:hyperlink>
            <w:r w:rsidR="00AE2E9B" w:rsidRPr="00AE2E9B">
              <w:rPr>
                <w:b/>
                <w:bCs/>
                <w:lang w:val="en-CA"/>
              </w:rPr>
              <w:t> </w:t>
            </w:r>
            <w:r w:rsidR="00AE2E9B" w:rsidRPr="00AE2E9B">
              <w:rPr>
                <w:b/>
                <w:bCs/>
                <w:noProof/>
                <w:lang w:val="en-CA"/>
              </w:rPr>
              <w:drawing>
                <wp:inline distT="0" distB="0" distL="0" distR="0">
                  <wp:extent cx="171450" cy="190500"/>
                  <wp:effectExtent l="0" t="0" r="0" b="0"/>
                  <wp:docPr id="662" name="Picture 66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02F7D" w:rsidP="00AE2E9B">
            <w:pPr>
              <w:rPr>
                <w:b/>
                <w:bCs/>
                <w:lang w:val="en-CA"/>
              </w:rPr>
            </w:pPr>
            <w:hyperlink r:id="rId1362" w:anchor="Elixir" w:tooltip="Resources" w:history="1">
              <w:r w:rsidR="00AE2E9B" w:rsidRPr="00AE2E9B">
                <w:rPr>
                  <w:rStyle w:val="Hyperlink"/>
                  <w:b/>
                  <w:bCs/>
                  <w:lang w:val="en-CA"/>
                </w:rPr>
                <w:t>Research Cost</w:t>
              </w:r>
            </w:hyperlink>
            <w:r w:rsidR="00AE2E9B" w:rsidRPr="00AE2E9B">
              <w:rPr>
                <w:b/>
                <w:bCs/>
                <w:lang w:val="en-CA"/>
              </w:rPr>
              <w:t> </w:t>
            </w:r>
            <w:r w:rsidR="00AE2E9B" w:rsidRPr="00AE2E9B">
              <w:rPr>
                <w:b/>
                <w:bCs/>
                <w:noProof/>
                <w:lang w:val="en-CA"/>
              </w:rPr>
              <w:drawing>
                <wp:inline distT="0" distB="0" distL="0" distR="0">
                  <wp:extent cx="171450" cy="190500"/>
                  <wp:effectExtent l="0" t="0" r="0" b="0"/>
                  <wp:docPr id="661" name="Picture 66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02F7D" w:rsidP="00AE2E9B">
            <w:pPr>
              <w:rPr>
                <w:b/>
                <w:bCs/>
                <w:lang w:val="en-CA"/>
              </w:rPr>
            </w:pPr>
            <w:hyperlink r:id="rId1363" w:tooltip="Laboratory" w:history="1">
              <w:r w:rsidR="00AE2E9B" w:rsidRPr="00AE2E9B">
                <w:rPr>
                  <w:rStyle w:val="Hyperlink"/>
                  <w:b/>
                  <w:bCs/>
                  <w:lang w:val="en-CA"/>
                </w:rPr>
                <w:t>Laboratory</w:t>
              </w:r>
            </w:hyperlink>
            <w:r w:rsidR="00AE2E9B" w:rsidRPr="00AE2E9B">
              <w:rPr>
                <w:b/>
                <w:bCs/>
                <w:lang w:val="en-CA"/>
              </w:rPr>
              <w:t>Level Required </w:t>
            </w:r>
            <w:r w:rsidR="00AE2E9B" w:rsidRPr="00AE2E9B">
              <w:rPr>
                <w:b/>
                <w:bCs/>
                <w:noProof/>
                <w:lang w:val="en-CA"/>
              </w:rPr>
              <w:drawing>
                <wp:inline distT="0" distB="0" distL="0" distR="0">
                  <wp:extent cx="247650" cy="257175"/>
                  <wp:effectExtent l="0" t="0" r="0" b="9525"/>
                  <wp:docPr id="660" name="Picture 66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02F7D" w:rsidP="00AE2E9B">
            <w:pPr>
              <w:rPr>
                <w:b/>
                <w:bCs/>
                <w:lang w:val="en-CA"/>
              </w:rPr>
            </w:pPr>
            <w:hyperlink r:id="rId1364" w:tooltip="Laboratory" w:history="1">
              <w:r w:rsidR="00AE2E9B" w:rsidRPr="00AE2E9B">
                <w:rPr>
                  <w:rStyle w:val="Hyperlink"/>
                  <w:b/>
                  <w:bCs/>
                  <w:lang w:val="en-CA"/>
                </w:rPr>
                <w:t>Research Time</w:t>
              </w:r>
            </w:hyperlink>
            <w:r w:rsidR="00AE2E9B" w:rsidRPr="00AE2E9B">
              <w:rPr>
                <w:b/>
                <w:bCs/>
                <w:lang w:val="en-CA"/>
              </w:rPr>
              <w:t> </w:t>
            </w:r>
            <w:r w:rsidR="00AE2E9B" w:rsidRPr="00AE2E9B">
              <w:rPr>
                <w:b/>
                <w:bCs/>
                <w:noProof/>
                <w:lang w:val="en-CA"/>
              </w:rPr>
              <w:drawing>
                <wp:inline distT="0" distB="0" distL="0" distR="0">
                  <wp:extent cx="171450" cy="200025"/>
                  <wp:effectExtent l="0" t="0" r="0" b="9525"/>
                  <wp:docPr id="659" name="Picture 65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50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55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 days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60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14 days</w:t>
            </w:r>
          </w:p>
        </w:tc>
      </w:tr>
    </w:tbl>
    <w:p w:rsidR="00AE2E9B" w:rsidRPr="00AE2E9B" w:rsidRDefault="00AE2E9B" w:rsidP="00AE2E9B"/>
    <w:p w:rsidR="00CF71AC" w:rsidRDefault="00CF71AC" w:rsidP="00CF71AC"/>
    <w:p w:rsidR="00CF71AC" w:rsidRDefault="00CF71AC" w:rsidP="00B1023A">
      <w:pPr>
        <w:pStyle w:val="Heading2"/>
      </w:pPr>
      <w:r>
        <w:t>Minion</w:t>
      </w:r>
    </w:p>
    <w:p w:rsidR="00BB24E9" w:rsidRDefault="00BB24E9" w:rsidP="00BB24E9"/>
    <w:p w:rsidR="00BB24E9" w:rsidRPr="00BB24E9" w:rsidRDefault="00BB24E9" w:rsidP="00BB24E9">
      <w:pPr>
        <w:rPr>
          <w:lang w:val="en-CA"/>
        </w:rPr>
      </w:pPr>
      <w:r w:rsidRPr="00BB24E9">
        <w:rPr>
          <w:noProof/>
          <w:lang w:val="en-CA"/>
        </w:rPr>
        <w:drawing>
          <wp:inline distT="0" distB="0" distL="0" distR="0">
            <wp:extent cx="2505075" cy="2381250"/>
            <wp:effectExtent l="0" t="0" r="0" b="0"/>
            <wp:docPr id="716" name="Picture 716" descr="Mini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8" descr="Minion info"/>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2505075" cy="2381250"/>
                    </a:xfrm>
                    <a:prstGeom prst="rect">
                      <a:avLst/>
                    </a:prstGeom>
                    <a:noFill/>
                    <a:ln>
                      <a:noFill/>
                    </a:ln>
                  </pic:spPr>
                </pic:pic>
              </a:graphicData>
            </a:graphic>
          </wp:inline>
        </w:drawing>
      </w:r>
    </w:p>
    <w:p w:rsidR="00BB24E9" w:rsidRPr="00BB24E9" w:rsidRDefault="00BB24E9" w:rsidP="00BB24E9">
      <w:pPr>
        <w:rPr>
          <w:lang w:val="en-CA"/>
        </w:rPr>
      </w:pPr>
      <w:r w:rsidRPr="00BB24E9">
        <w:rPr>
          <w:b/>
          <w:bCs/>
          <w:i/>
          <w:iCs/>
          <w:lang w:val="en-CA"/>
        </w:rPr>
        <w:t>"This terror of the skies was born out of </w:t>
      </w:r>
      <w:hyperlink r:id="rId1366" w:anchor="Dark_Elixir" w:tooltip="Resources" w:history="1">
        <w:r w:rsidRPr="00BB24E9">
          <w:rPr>
            <w:rStyle w:val="Hyperlink"/>
            <w:b/>
            <w:bCs/>
            <w:i/>
            <w:iCs/>
            <w:lang w:val="en-CA"/>
          </w:rPr>
          <w:t>Dark Elixir</w:t>
        </w:r>
      </w:hyperlink>
      <w:r w:rsidRPr="00BB24E9">
        <w:rPr>
          <w:b/>
          <w:bCs/>
          <w:i/>
          <w:iCs/>
          <w:lang w:val="en-CA"/>
        </w:rPr>
        <w:t>. Undetectable by the </w:t>
      </w:r>
      <w:hyperlink r:id="rId1367" w:tooltip="Seeking Air Mine" w:history="1">
        <w:r w:rsidRPr="00BB24E9">
          <w:rPr>
            <w:rStyle w:val="Hyperlink"/>
            <w:b/>
            <w:bCs/>
            <w:i/>
            <w:iCs/>
            <w:lang w:val="en-CA"/>
          </w:rPr>
          <w:t>Seeking Air Mine</w:t>
        </w:r>
      </w:hyperlink>
      <w:r w:rsidRPr="00BB24E9">
        <w:rPr>
          <w:b/>
          <w:bCs/>
          <w:i/>
          <w:iCs/>
          <w:lang w:val="en-CA"/>
        </w:rPr>
        <w:t>, Minions materialize with ease, but are fragile in our world."</w:t>
      </w:r>
    </w:p>
    <w:p w:rsidR="00BB24E9" w:rsidRPr="00BB24E9" w:rsidRDefault="00A02F7D" w:rsidP="00BB24E9">
      <w:pPr>
        <w:rPr>
          <w:lang w:val="en-CA"/>
        </w:rPr>
      </w:pPr>
      <w:r>
        <w:rPr>
          <w:lang w:val="en-CA"/>
        </w:rPr>
        <w:pict>
          <v:rect id="_x0000_i110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15"/>
        <w:gridCol w:w="1800"/>
        <w:gridCol w:w="1800"/>
        <w:gridCol w:w="1785"/>
        <w:gridCol w:w="1800"/>
      </w:tblGrid>
      <w:tr w:rsidR="00BB24E9" w:rsidRPr="00BB24E9" w:rsidTr="00BB24E9">
        <w:trPr>
          <w:tblCellSpacing w:w="15" w:type="dxa"/>
        </w:trPr>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0" b="9525"/>
                  <wp:docPr id="715" name="Picture 715" descr="Min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0" descr="Minion1"/>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0" b="9525"/>
                  <wp:docPr id="714" name="Picture 714" descr="Min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1" descr="Minion3"/>
                          <pic:cNvPicPr>
                            <a:picLocks noChangeAspect="1" noChangeArrowheads="1"/>
                          </pic:cNvPicPr>
                        </pic:nvPicPr>
                        <pic:blipFill>
                          <a:blip r:embed="rId1369">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3" name="Picture 713" descr="Min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2" descr="Minion5"/>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2" name="Picture 712" descr="Min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3" descr="Minion6"/>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1" name="Picture 711" descr="Mini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4" descr="Minion7"/>
                          <pic:cNvPicPr>
                            <a:picLocks noChangeAspect="1" noChangeArrowheads="1"/>
                          </pic:cNvPicPr>
                        </pic:nvPicPr>
                        <pic:blipFill>
                          <a:blip r:embed="rId1372">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r>
      <w:tr w:rsidR="00BB24E9" w:rsidRPr="00BB24E9" w:rsidTr="00BB24E9">
        <w:trPr>
          <w:tblCellSpacing w:w="15" w:type="dxa"/>
        </w:trPr>
        <w:tc>
          <w:tcPr>
            <w:tcW w:w="1740" w:type="dxa"/>
            <w:shd w:val="clear" w:color="auto" w:fill="281434"/>
            <w:vAlign w:val="center"/>
            <w:hideMark/>
          </w:tcPr>
          <w:p w:rsidR="00BB24E9" w:rsidRPr="00BB24E9" w:rsidRDefault="00BB24E9" w:rsidP="00BB24E9">
            <w:pPr>
              <w:rPr>
                <w:lang w:val="en-CA"/>
              </w:rPr>
            </w:pPr>
            <w:r w:rsidRPr="00BB24E9">
              <w:rPr>
                <w:b/>
                <w:bCs/>
                <w:lang w:val="en-CA"/>
              </w:rPr>
              <w:t>Level 1 &amp; 2</w:t>
            </w:r>
          </w:p>
        </w:tc>
        <w:tc>
          <w:tcPr>
            <w:tcW w:w="1740" w:type="dxa"/>
            <w:shd w:val="clear" w:color="auto" w:fill="281434"/>
            <w:vAlign w:val="center"/>
            <w:hideMark/>
          </w:tcPr>
          <w:p w:rsidR="00BB24E9" w:rsidRPr="00BB24E9" w:rsidRDefault="00BB24E9" w:rsidP="00BB24E9">
            <w:pPr>
              <w:rPr>
                <w:lang w:val="en-CA"/>
              </w:rPr>
            </w:pPr>
            <w:r w:rsidRPr="00BB24E9">
              <w:rPr>
                <w:b/>
                <w:bCs/>
                <w:lang w:val="en-CA"/>
              </w:rPr>
              <w:t>Level 3 &amp; 4</w:t>
            </w:r>
          </w:p>
        </w:tc>
        <w:tc>
          <w:tcPr>
            <w:tcW w:w="1740" w:type="dxa"/>
            <w:shd w:val="clear" w:color="auto" w:fill="281434"/>
            <w:vAlign w:val="center"/>
            <w:hideMark/>
          </w:tcPr>
          <w:p w:rsidR="00BB24E9" w:rsidRPr="00BB24E9" w:rsidRDefault="00BB24E9" w:rsidP="00BB24E9">
            <w:pPr>
              <w:rPr>
                <w:lang w:val="en-CA"/>
              </w:rPr>
            </w:pPr>
            <w:r w:rsidRPr="00BB24E9">
              <w:rPr>
                <w:b/>
                <w:bCs/>
                <w:lang w:val="en-CA"/>
              </w:rPr>
              <w:t>Level 5</w:t>
            </w:r>
          </w:p>
        </w:tc>
        <w:tc>
          <w:tcPr>
            <w:tcW w:w="1725" w:type="dxa"/>
            <w:shd w:val="clear" w:color="auto" w:fill="281434"/>
            <w:vAlign w:val="center"/>
            <w:hideMark/>
          </w:tcPr>
          <w:p w:rsidR="00BB24E9" w:rsidRPr="00BB24E9" w:rsidRDefault="00BB24E9" w:rsidP="00BB24E9">
            <w:pPr>
              <w:rPr>
                <w:lang w:val="en-CA"/>
              </w:rPr>
            </w:pPr>
            <w:r w:rsidRPr="00BB24E9">
              <w:rPr>
                <w:b/>
                <w:bCs/>
                <w:lang w:val="en-CA"/>
              </w:rPr>
              <w:t>Level 6</w:t>
            </w:r>
          </w:p>
        </w:tc>
        <w:tc>
          <w:tcPr>
            <w:tcW w:w="1725" w:type="dxa"/>
            <w:shd w:val="clear" w:color="auto" w:fill="281434"/>
            <w:vAlign w:val="center"/>
            <w:hideMark/>
          </w:tcPr>
          <w:p w:rsidR="00BB24E9" w:rsidRPr="00BB24E9" w:rsidRDefault="00BB24E9" w:rsidP="00BB24E9">
            <w:pPr>
              <w:rPr>
                <w:lang w:val="en-CA"/>
              </w:rPr>
            </w:pPr>
            <w:r w:rsidRPr="00BB24E9">
              <w:rPr>
                <w:b/>
                <w:bCs/>
                <w:lang w:val="en-CA"/>
              </w:rPr>
              <w:t>Level 7 &amp; 8</w:t>
            </w:r>
          </w:p>
        </w:tc>
      </w:tr>
    </w:tbl>
    <w:p w:rsidR="00BB24E9" w:rsidRPr="00BB24E9" w:rsidRDefault="00A02F7D" w:rsidP="00BB24E9">
      <w:pPr>
        <w:rPr>
          <w:lang w:val="en-CA"/>
        </w:rPr>
      </w:pPr>
      <w:r>
        <w:rPr>
          <w:lang w:val="en-CA"/>
        </w:rPr>
        <w:pict>
          <v:rect id="_x0000_i1109" style="width:0;height:1.5pt" o:hralign="center" o:hrstd="t" o:hrnoshade="t" o:hr="t" fillcolor="#3a3a3a" stroked="f"/>
        </w:pict>
      </w:r>
    </w:p>
    <w:p w:rsidR="00BB24E9" w:rsidRPr="00BB24E9" w:rsidRDefault="00BB24E9" w:rsidP="00BB24E9">
      <w:pPr>
        <w:numPr>
          <w:ilvl w:val="0"/>
          <w:numId w:val="71"/>
        </w:numPr>
        <w:rPr>
          <w:lang w:val="en-CA"/>
        </w:rPr>
      </w:pPr>
      <w:r w:rsidRPr="00BB24E9">
        <w:rPr>
          <w:b/>
          <w:bCs/>
          <w:lang w:val="en-CA"/>
        </w:rPr>
        <w:t>Summary</w:t>
      </w:r>
    </w:p>
    <w:p w:rsidR="00BB24E9" w:rsidRPr="00BB24E9" w:rsidRDefault="00BB24E9" w:rsidP="00BB24E9">
      <w:pPr>
        <w:numPr>
          <w:ilvl w:val="1"/>
          <w:numId w:val="71"/>
        </w:numPr>
        <w:rPr>
          <w:lang w:val="en-CA"/>
        </w:rPr>
      </w:pPr>
      <w:r w:rsidRPr="00BB24E9">
        <w:rPr>
          <w:lang w:val="en-CA"/>
        </w:rPr>
        <w:t>The Minion is a fast, cheap, and relatively weak ranged flying </w:t>
      </w:r>
      <w:hyperlink r:id="rId1373" w:tooltip="Troops" w:history="1">
        <w:r w:rsidRPr="00BB24E9">
          <w:rPr>
            <w:rStyle w:val="Hyperlink"/>
            <w:lang w:val="en-CA"/>
          </w:rPr>
          <w:t>unit</w:t>
        </w:r>
      </w:hyperlink>
      <w:r w:rsidRPr="00BB24E9">
        <w:rPr>
          <w:lang w:val="en-CA"/>
        </w:rPr>
        <w:t>. Its appearance is that of a gargoyle with large horns, stubby wings, and large hands with sharp vicious claws covered in what seems to be </w:t>
      </w:r>
      <w:hyperlink r:id="rId1374" w:tooltip="Dark Elixir" w:history="1">
        <w:r w:rsidRPr="00BB24E9">
          <w:rPr>
            <w:rStyle w:val="Hyperlink"/>
            <w:lang w:val="en-CA"/>
          </w:rPr>
          <w:t>Dark Elixir</w:t>
        </w:r>
      </w:hyperlink>
      <w:r w:rsidRPr="00BB24E9">
        <w:rPr>
          <w:lang w:val="en-CA"/>
        </w:rPr>
        <w:t>.</w:t>
      </w:r>
    </w:p>
    <w:p w:rsidR="00BB24E9" w:rsidRPr="00BB24E9" w:rsidRDefault="00BB24E9" w:rsidP="00BB24E9">
      <w:pPr>
        <w:numPr>
          <w:ilvl w:val="1"/>
          <w:numId w:val="71"/>
        </w:numPr>
        <w:rPr>
          <w:lang w:val="en-CA"/>
        </w:rPr>
      </w:pPr>
      <w:r w:rsidRPr="00BB24E9">
        <w:rPr>
          <w:lang w:val="en-CA"/>
        </w:rPr>
        <w:t>It is the first unlocked </w:t>
      </w:r>
      <w:hyperlink r:id="rId1375" w:tooltip="Dark Elixir" w:history="1">
        <w:r w:rsidRPr="00BB24E9">
          <w:rPr>
            <w:rStyle w:val="Hyperlink"/>
            <w:lang w:val="en-CA"/>
          </w:rPr>
          <w:t>Dark Elixir</w:t>
        </w:r>
      </w:hyperlink>
      <w:r w:rsidRPr="00BB24E9">
        <w:rPr>
          <w:lang w:val="en-CA"/>
        </w:rPr>
        <w:t> Troop.</w:t>
      </w:r>
    </w:p>
    <w:p w:rsidR="00BB24E9" w:rsidRPr="00BB24E9" w:rsidRDefault="00BB24E9" w:rsidP="00BB24E9">
      <w:pPr>
        <w:numPr>
          <w:ilvl w:val="1"/>
          <w:numId w:val="71"/>
        </w:numPr>
        <w:rPr>
          <w:lang w:val="en-CA"/>
        </w:rPr>
      </w:pPr>
      <w:r w:rsidRPr="00BB24E9">
        <w:rPr>
          <w:lang w:val="en-CA"/>
        </w:rPr>
        <w:t>It is made of </w:t>
      </w:r>
      <w:hyperlink r:id="rId1376" w:anchor="Dark_Elixir" w:tooltip="Resources" w:history="1">
        <w:r w:rsidRPr="00BB24E9">
          <w:rPr>
            <w:rStyle w:val="Hyperlink"/>
            <w:lang w:val="en-CA"/>
          </w:rPr>
          <w:t>Dark Elixir</w:t>
        </w:r>
      </w:hyperlink>
      <w:r w:rsidRPr="00BB24E9">
        <w:rPr>
          <w:lang w:val="en-CA"/>
        </w:rPr>
        <w:t> and is trained in the </w:t>
      </w:r>
      <w:hyperlink r:id="rId1377" w:tooltip="Dark Barracks" w:history="1">
        <w:r w:rsidRPr="00BB24E9">
          <w:rPr>
            <w:rStyle w:val="Hyperlink"/>
            <w:lang w:val="en-CA"/>
          </w:rPr>
          <w:t>Dark Barracks</w:t>
        </w:r>
      </w:hyperlink>
      <w:r w:rsidRPr="00BB24E9">
        <w:rPr>
          <w:lang w:val="en-CA"/>
        </w:rPr>
        <w:t>.</w:t>
      </w:r>
    </w:p>
    <w:p w:rsidR="00BB24E9" w:rsidRPr="00BB24E9" w:rsidRDefault="00BB24E9" w:rsidP="00BB24E9">
      <w:pPr>
        <w:numPr>
          <w:ilvl w:val="1"/>
          <w:numId w:val="71"/>
        </w:numPr>
        <w:rPr>
          <w:lang w:val="en-CA"/>
        </w:rPr>
      </w:pPr>
      <w:r w:rsidRPr="00BB24E9">
        <w:rPr>
          <w:lang w:val="en-CA"/>
        </w:rPr>
        <w:t>The Minion's method of attack is spitting </w:t>
      </w:r>
      <w:hyperlink r:id="rId1378" w:anchor="Dark_Elixir" w:tooltip="Resources" w:history="1">
        <w:r w:rsidRPr="00BB24E9">
          <w:rPr>
            <w:rStyle w:val="Hyperlink"/>
            <w:lang w:val="en-CA"/>
          </w:rPr>
          <w:t>Dark Elixir</w:t>
        </w:r>
      </w:hyperlink>
      <w:r w:rsidRPr="00BB24E9">
        <w:rPr>
          <w:lang w:val="en-CA"/>
        </w:rPr>
        <w:t>.</w:t>
      </w:r>
    </w:p>
    <w:p w:rsidR="00BB24E9" w:rsidRPr="00BB24E9" w:rsidRDefault="00BB24E9" w:rsidP="00BB24E9">
      <w:pPr>
        <w:numPr>
          <w:ilvl w:val="1"/>
          <w:numId w:val="71"/>
        </w:numPr>
        <w:rPr>
          <w:lang w:val="en-CA"/>
        </w:rPr>
      </w:pPr>
      <w:r w:rsidRPr="00BB24E9">
        <w:rPr>
          <w:lang w:val="en-CA"/>
        </w:rPr>
        <w:t>Because it is a flying troop, the Minion cannot be attacked by </w:t>
      </w:r>
      <w:hyperlink r:id="rId1379" w:tooltip="Cannon" w:history="1">
        <w:r w:rsidRPr="00BB24E9">
          <w:rPr>
            <w:rStyle w:val="Hyperlink"/>
            <w:lang w:val="en-CA"/>
          </w:rPr>
          <w:t>Cannons</w:t>
        </w:r>
      </w:hyperlink>
      <w:r w:rsidRPr="00BB24E9">
        <w:rPr>
          <w:lang w:val="en-CA"/>
        </w:rPr>
        <w:t>, </w:t>
      </w:r>
      <w:hyperlink r:id="rId1380" w:tooltip="Mortar" w:history="1">
        <w:r w:rsidRPr="00BB24E9">
          <w:rPr>
            <w:rStyle w:val="Hyperlink"/>
            <w:lang w:val="en-CA"/>
          </w:rPr>
          <w:t>Mortars</w:t>
        </w:r>
      </w:hyperlink>
      <w:r w:rsidRPr="00BB24E9">
        <w:rPr>
          <w:lang w:val="en-CA"/>
        </w:rPr>
        <w:t>, </w:t>
      </w:r>
      <w:hyperlink r:id="rId1381" w:tooltip="Bomb Tower" w:history="1">
        <w:r w:rsidRPr="00BB24E9">
          <w:rPr>
            <w:rStyle w:val="Hyperlink"/>
            <w:lang w:val="en-CA"/>
          </w:rPr>
          <w:t>Bomb Towers</w:t>
        </w:r>
      </w:hyperlink>
      <w:r w:rsidRPr="00BB24E9">
        <w:rPr>
          <w:lang w:val="en-CA"/>
        </w:rPr>
        <w:t>, or Ground Mode </w:t>
      </w:r>
      <w:hyperlink r:id="rId1382" w:tooltip="X-Bow" w:history="1">
        <w:r w:rsidRPr="00BB24E9">
          <w:rPr>
            <w:rStyle w:val="Hyperlink"/>
            <w:lang w:val="en-CA"/>
          </w:rPr>
          <w:t>X-Bows</w:t>
        </w:r>
      </w:hyperlink>
      <w:r w:rsidRPr="00BB24E9">
        <w:rPr>
          <w:lang w:val="en-CA"/>
        </w:rPr>
        <w:t>, but is extremely vulnerable to </w:t>
      </w:r>
      <w:hyperlink r:id="rId1383" w:tooltip="Air Defense" w:history="1">
        <w:r w:rsidRPr="00BB24E9">
          <w:rPr>
            <w:rStyle w:val="Hyperlink"/>
            <w:lang w:val="en-CA"/>
          </w:rPr>
          <w:t>Air Defenses</w:t>
        </w:r>
      </w:hyperlink>
      <w:r w:rsidRPr="00BB24E9">
        <w:rPr>
          <w:lang w:val="en-CA"/>
        </w:rPr>
        <w:t>, </w:t>
      </w:r>
      <w:hyperlink r:id="rId1384" w:tooltip="Wizard Tower" w:history="1">
        <w:r w:rsidRPr="00BB24E9">
          <w:rPr>
            <w:rStyle w:val="Hyperlink"/>
            <w:lang w:val="en-CA"/>
          </w:rPr>
          <w:t>Wizard Towers</w:t>
        </w:r>
      </w:hyperlink>
      <w:r w:rsidRPr="00BB24E9">
        <w:rPr>
          <w:lang w:val="en-CA"/>
        </w:rPr>
        <w:t>, multi-target </w:t>
      </w:r>
      <w:hyperlink r:id="rId1385" w:tooltip="Inferno Tower" w:history="1">
        <w:r w:rsidRPr="00BB24E9">
          <w:rPr>
            <w:rStyle w:val="Hyperlink"/>
            <w:lang w:val="en-CA"/>
          </w:rPr>
          <w:t>Inferno Towers</w:t>
        </w:r>
      </w:hyperlink>
      <w:r w:rsidRPr="00BB24E9">
        <w:rPr>
          <w:lang w:val="en-CA"/>
        </w:rPr>
        <w:t>, and </w:t>
      </w:r>
      <w:hyperlink r:id="rId1386" w:tooltip="Air Bomb" w:history="1">
        <w:r w:rsidRPr="00BB24E9">
          <w:rPr>
            <w:rStyle w:val="Hyperlink"/>
            <w:lang w:val="en-CA"/>
          </w:rPr>
          <w:t>Air Bombs</w:t>
        </w:r>
      </w:hyperlink>
      <w:r w:rsidRPr="00BB24E9">
        <w:rPr>
          <w:lang w:val="en-CA"/>
        </w:rPr>
        <w:t>.</w:t>
      </w:r>
    </w:p>
    <w:p w:rsidR="00BB24E9" w:rsidRPr="00BB24E9" w:rsidRDefault="00BB24E9" w:rsidP="00BB24E9">
      <w:pPr>
        <w:numPr>
          <w:ilvl w:val="1"/>
          <w:numId w:val="71"/>
        </w:numPr>
        <w:rPr>
          <w:lang w:val="en-CA"/>
        </w:rPr>
      </w:pPr>
      <w:r w:rsidRPr="00BB24E9">
        <w:rPr>
          <w:lang w:val="en-CA"/>
        </w:rPr>
        <w:t>Out of all </w:t>
      </w:r>
      <w:hyperlink r:id="rId1387" w:tooltip="Dark Elixir Troops" w:history="1">
        <w:r w:rsidRPr="00BB24E9">
          <w:rPr>
            <w:rStyle w:val="Hyperlink"/>
            <w:lang w:val="en-CA"/>
          </w:rPr>
          <w:t>Dark Elixir Troops</w:t>
        </w:r>
      </w:hyperlink>
      <w:r w:rsidRPr="00BB24E9">
        <w:rPr>
          <w:lang w:val="en-CA"/>
        </w:rPr>
        <w:t>, the Minion has the lowest health and does the least damage per second. It also has the fastest training time and requires the least housing space per unit. On a per housing space basis, the Minion has the highest DPS of all </w:t>
      </w:r>
      <w:hyperlink r:id="rId1388" w:tooltip="Dark Elixir Troops" w:history="1">
        <w:r w:rsidRPr="00BB24E9">
          <w:rPr>
            <w:rStyle w:val="Hyperlink"/>
            <w:lang w:val="en-CA"/>
          </w:rPr>
          <w:t>Dark Elixir Troops</w:t>
        </w:r>
      </w:hyperlink>
      <w:r w:rsidRPr="00BB24E9">
        <w:rPr>
          <w:lang w:val="en-CA"/>
        </w:rPr>
        <w:t> (and is fifth among all other </w:t>
      </w:r>
      <w:hyperlink r:id="rId1389" w:tooltip="Troops" w:history="1">
        <w:r w:rsidRPr="00BB24E9">
          <w:rPr>
            <w:rStyle w:val="Hyperlink"/>
            <w:lang w:val="en-CA"/>
          </w:rPr>
          <w:t>troops</w:t>
        </w:r>
      </w:hyperlink>
      <w:r w:rsidRPr="00BB24E9">
        <w:rPr>
          <w:lang w:val="en-CA"/>
        </w:rPr>
        <w:t>, after the </w:t>
      </w:r>
      <w:hyperlink r:id="rId1390" w:tooltip="Goblin" w:history="1">
        <w:r w:rsidRPr="00BB24E9">
          <w:rPr>
            <w:rStyle w:val="Hyperlink"/>
            <w:lang w:val="en-CA"/>
          </w:rPr>
          <w:t>Goblin</w:t>
        </w:r>
      </w:hyperlink>
      <w:r w:rsidRPr="00BB24E9">
        <w:rPr>
          <w:lang w:val="en-CA"/>
        </w:rPr>
        <w:t>, </w:t>
      </w:r>
      <w:hyperlink r:id="rId1391" w:tooltip="Wizard" w:history="1">
        <w:r w:rsidRPr="00BB24E9">
          <w:rPr>
            <w:rStyle w:val="Hyperlink"/>
            <w:lang w:val="en-CA"/>
          </w:rPr>
          <w:t>Wizard</w:t>
        </w:r>
      </w:hyperlink>
      <w:r w:rsidRPr="00BB24E9">
        <w:rPr>
          <w:lang w:val="en-CA"/>
        </w:rPr>
        <w:t>, </w:t>
      </w:r>
      <w:hyperlink r:id="rId1392" w:tooltip="Balloon" w:history="1">
        <w:r w:rsidRPr="00BB24E9">
          <w:rPr>
            <w:rStyle w:val="Hyperlink"/>
            <w:lang w:val="en-CA"/>
          </w:rPr>
          <w:t>Balloon</w:t>
        </w:r>
      </w:hyperlink>
      <w:r w:rsidRPr="00BB24E9">
        <w:rPr>
          <w:lang w:val="en-CA"/>
        </w:rPr>
        <w:t>, and </w:t>
      </w:r>
      <w:hyperlink r:id="rId1393" w:tooltip="Barbarian" w:history="1">
        <w:r w:rsidRPr="00BB24E9">
          <w:rPr>
            <w:rStyle w:val="Hyperlink"/>
            <w:lang w:val="en-CA"/>
          </w:rPr>
          <w:t>Barbarian</w:t>
        </w:r>
      </w:hyperlink>
      <w:r w:rsidRPr="00BB24E9">
        <w:rPr>
          <w:lang w:val="en-CA"/>
        </w:rPr>
        <w:t>).</w:t>
      </w:r>
    </w:p>
    <w:p w:rsidR="00BB24E9" w:rsidRPr="00BB24E9" w:rsidRDefault="00A02F7D" w:rsidP="00BB24E9">
      <w:pPr>
        <w:numPr>
          <w:ilvl w:val="1"/>
          <w:numId w:val="71"/>
        </w:numPr>
        <w:rPr>
          <w:lang w:val="en-CA"/>
        </w:rPr>
      </w:pPr>
      <w:hyperlink r:id="rId1394" w:tooltip="Seeking Air Mine" w:history="1">
        <w:r w:rsidR="00BB24E9" w:rsidRPr="00BB24E9">
          <w:rPr>
            <w:rStyle w:val="Hyperlink"/>
            <w:lang w:val="en-CA"/>
          </w:rPr>
          <w:t>Seeking Air Mines</w:t>
        </w:r>
      </w:hyperlink>
      <w:r w:rsidR="00BB24E9" w:rsidRPr="00BB24E9">
        <w:rPr>
          <w:lang w:val="en-CA"/>
        </w:rPr>
        <w:t> do not detect Minions but regular </w:t>
      </w:r>
      <w:hyperlink r:id="rId1395" w:tooltip="Air Bomb" w:history="1">
        <w:r w:rsidR="00BB24E9" w:rsidRPr="00BB24E9">
          <w:rPr>
            <w:rStyle w:val="Hyperlink"/>
            <w:lang w:val="en-CA"/>
          </w:rPr>
          <w:t>Air Bombs</w:t>
        </w:r>
      </w:hyperlink>
      <w:r w:rsidR="00BB24E9" w:rsidRPr="00BB24E9">
        <w:rPr>
          <w:lang w:val="en-CA"/>
        </w:rPr>
        <w:t> do and can kill large groups quickly.</w:t>
      </w:r>
    </w:p>
    <w:p w:rsidR="00BB24E9" w:rsidRPr="00BB24E9" w:rsidRDefault="00BB24E9" w:rsidP="00BB24E9">
      <w:pPr>
        <w:numPr>
          <w:ilvl w:val="1"/>
          <w:numId w:val="71"/>
        </w:numPr>
        <w:rPr>
          <w:lang w:val="en-CA"/>
        </w:rPr>
      </w:pPr>
      <w:r w:rsidRPr="00BB24E9">
        <w:rPr>
          <w:lang w:val="en-CA"/>
        </w:rPr>
        <w:t>Minions have no preferred target when attacking; they will simply attack the closest building. However, once they become aware of enemy </w:t>
      </w:r>
      <w:hyperlink r:id="rId1396" w:tooltip="Clan Castle" w:history="1">
        <w:r w:rsidRPr="00BB24E9">
          <w:rPr>
            <w:rStyle w:val="Hyperlink"/>
            <w:lang w:val="en-CA"/>
          </w:rPr>
          <w:t>Clan Castle</w:t>
        </w:r>
      </w:hyperlink>
      <w:r w:rsidRPr="00BB24E9">
        <w:rPr>
          <w:lang w:val="en-CA"/>
        </w:rPr>
        <w:t> </w:t>
      </w:r>
      <w:hyperlink r:id="rId1397" w:tooltip="Troops" w:history="1">
        <w:r w:rsidRPr="00BB24E9">
          <w:rPr>
            <w:rStyle w:val="Hyperlink"/>
            <w:lang w:val="en-CA"/>
          </w:rPr>
          <w:t>troops</w:t>
        </w:r>
      </w:hyperlink>
      <w:r w:rsidRPr="00BB24E9">
        <w:rPr>
          <w:lang w:val="en-CA"/>
        </w:rPr>
        <w:t>, </w:t>
      </w:r>
      <w:hyperlink r:id="rId1398" w:tooltip="Heroes" w:history="1">
        <w:r w:rsidRPr="00BB24E9">
          <w:rPr>
            <w:rStyle w:val="Hyperlink"/>
            <w:lang w:val="en-CA"/>
          </w:rPr>
          <w:t>Heroes</w:t>
        </w:r>
      </w:hyperlink>
      <w:r w:rsidRPr="00BB24E9">
        <w:rPr>
          <w:lang w:val="en-CA"/>
        </w:rPr>
        <w:t>, or </w:t>
      </w:r>
      <w:hyperlink r:id="rId1399" w:tooltip="Skeleton Trap" w:history="1">
        <w:r w:rsidRPr="00BB24E9">
          <w:rPr>
            <w:rStyle w:val="Hyperlink"/>
            <w:lang w:val="en-CA"/>
          </w:rPr>
          <w:t>Skeleton Trap</w:t>
        </w:r>
      </w:hyperlink>
      <w:r w:rsidRPr="00BB24E9">
        <w:rPr>
          <w:lang w:val="en-CA"/>
        </w:rPr>
        <w:t> skeletons (either by being attacked themselves or by being near another friendly </w:t>
      </w:r>
      <w:hyperlink r:id="rId1400" w:tooltip="Troops" w:history="1">
        <w:r w:rsidRPr="00BB24E9">
          <w:rPr>
            <w:rStyle w:val="Hyperlink"/>
            <w:lang w:val="en-CA"/>
          </w:rPr>
          <w:t>troop</w:t>
        </w:r>
      </w:hyperlink>
      <w:r w:rsidRPr="00BB24E9">
        <w:rPr>
          <w:lang w:val="en-CA"/>
        </w:rPr>
        <w:t xml:space="preserve"> under attack), they will leave their previously targeted building </w:t>
      </w:r>
      <w:r w:rsidRPr="00BB24E9">
        <w:rPr>
          <w:lang w:val="en-CA"/>
        </w:rPr>
        <w:lastRenderedPageBreak/>
        <w:t>and instead engage the enemy </w:t>
      </w:r>
      <w:hyperlink r:id="rId1401" w:tooltip="Troops" w:history="1">
        <w:r w:rsidRPr="00BB24E9">
          <w:rPr>
            <w:rStyle w:val="Hyperlink"/>
            <w:lang w:val="en-CA"/>
          </w:rPr>
          <w:t>troops</w:t>
        </w:r>
      </w:hyperlink>
      <w:r w:rsidRPr="00BB24E9">
        <w:rPr>
          <w:lang w:val="en-CA"/>
        </w:rPr>
        <w:t>. Once all of the nearby enemy </w:t>
      </w:r>
      <w:hyperlink r:id="rId1402" w:tooltip="Troops" w:history="1">
        <w:r w:rsidRPr="00BB24E9">
          <w:rPr>
            <w:rStyle w:val="Hyperlink"/>
            <w:lang w:val="en-CA"/>
          </w:rPr>
          <w:t>troops</w:t>
        </w:r>
      </w:hyperlink>
      <w:r w:rsidRPr="00BB24E9">
        <w:rPr>
          <w:lang w:val="en-CA"/>
        </w:rPr>
        <w:t> are defeated, the Minions will proceed to attack the nearest structure.</w:t>
      </w:r>
    </w:p>
    <w:p w:rsidR="00BB24E9" w:rsidRPr="00BB24E9" w:rsidRDefault="00A02F7D" w:rsidP="00BB24E9">
      <w:pPr>
        <w:rPr>
          <w:lang w:val="en-CA"/>
        </w:rPr>
      </w:pPr>
      <w:r>
        <w:rPr>
          <w:lang w:val="en-CA"/>
        </w:rPr>
        <w:pict>
          <v:rect id="_x0000_i1110" style="width:0;height:1.5pt" o:hralign="center" o:hrstd="t" o:hrnoshade="t" o:hr="t" fillcolor="#3a3a3a" stroked="f"/>
        </w:pict>
      </w:r>
    </w:p>
    <w:p w:rsidR="00BB24E9" w:rsidRPr="00BB24E9" w:rsidRDefault="00BB24E9" w:rsidP="00BB24E9">
      <w:pPr>
        <w:numPr>
          <w:ilvl w:val="0"/>
          <w:numId w:val="72"/>
        </w:numPr>
        <w:rPr>
          <w:lang w:val="en-CA"/>
        </w:rPr>
      </w:pPr>
      <w:r w:rsidRPr="00BB24E9">
        <w:rPr>
          <w:b/>
          <w:bCs/>
          <w:lang w:val="en-CA"/>
        </w:rPr>
        <w:t>Offensive Strategy</w:t>
      </w:r>
    </w:p>
    <w:p w:rsidR="00BB24E9" w:rsidRPr="00BB24E9" w:rsidRDefault="00BB24E9" w:rsidP="00BB24E9">
      <w:pPr>
        <w:numPr>
          <w:ilvl w:val="1"/>
          <w:numId w:val="72"/>
        </w:numPr>
        <w:rPr>
          <w:lang w:val="en-CA"/>
        </w:rPr>
      </w:pPr>
      <w:r w:rsidRPr="00BB24E9">
        <w:rPr>
          <w:lang w:val="en-CA"/>
        </w:rPr>
        <w:t>It is extremely useful to carry a small number of Minions (10 or so) to pick off buildings that are defended by ground defenses only (</w:t>
      </w:r>
      <w:hyperlink r:id="rId1403" w:tooltip="Mortar" w:history="1">
        <w:r w:rsidRPr="00BB24E9">
          <w:rPr>
            <w:rStyle w:val="Hyperlink"/>
            <w:lang w:val="en-CA"/>
          </w:rPr>
          <w:t>Mortars</w:t>
        </w:r>
      </w:hyperlink>
      <w:r w:rsidRPr="00BB24E9">
        <w:rPr>
          <w:lang w:val="en-CA"/>
        </w:rPr>
        <w:t>, </w:t>
      </w:r>
      <w:hyperlink r:id="rId1404" w:tooltip="Cannon" w:history="1">
        <w:r w:rsidRPr="00BB24E9">
          <w:rPr>
            <w:rStyle w:val="Hyperlink"/>
            <w:lang w:val="en-CA"/>
          </w:rPr>
          <w:t>Cannons</w:t>
        </w:r>
      </w:hyperlink>
      <w:r w:rsidRPr="00BB24E9">
        <w:rPr>
          <w:lang w:val="en-CA"/>
        </w:rPr>
        <w:t>, </w:t>
      </w:r>
      <w:hyperlink r:id="rId1405" w:tooltip="Bomb Tower" w:history="1">
        <w:r w:rsidRPr="00BB24E9">
          <w:rPr>
            <w:rStyle w:val="Hyperlink"/>
            <w:lang w:val="en-CA"/>
          </w:rPr>
          <w:t>Bomb Towers</w:t>
        </w:r>
      </w:hyperlink>
      <w:r w:rsidRPr="00BB24E9">
        <w:rPr>
          <w:lang w:val="en-CA"/>
        </w:rPr>
        <w:t>, and Ground Mode </w:t>
      </w:r>
      <w:hyperlink r:id="rId1406" w:tooltip="X-Bow" w:history="1">
        <w:r w:rsidRPr="00BB24E9">
          <w:rPr>
            <w:rStyle w:val="Hyperlink"/>
            <w:lang w:val="en-CA"/>
          </w:rPr>
          <w:t>X-Bows</w:t>
        </w:r>
      </w:hyperlink>
      <w:r w:rsidRPr="00BB24E9">
        <w:rPr>
          <w:lang w:val="en-CA"/>
        </w:rPr>
        <w:t>). This is especially useful in Clan Wars, as they move fast and can easily take out the passive distraction buildings once the majority of the base is destroyed.</w:t>
      </w:r>
    </w:p>
    <w:p w:rsidR="00BB24E9" w:rsidRPr="00BB24E9" w:rsidRDefault="00BB24E9" w:rsidP="00BB24E9">
      <w:pPr>
        <w:numPr>
          <w:ilvl w:val="1"/>
          <w:numId w:val="72"/>
        </w:numPr>
        <w:rPr>
          <w:lang w:val="en-CA"/>
        </w:rPr>
      </w:pPr>
      <w:r w:rsidRPr="00BB24E9">
        <w:rPr>
          <w:lang w:val="en-CA"/>
        </w:rPr>
        <w:t>Minions are relatively cheap and take up only 2 housing spaces, making them well suited to use in a group rush strategy.</w:t>
      </w:r>
    </w:p>
    <w:p w:rsidR="00BB24E9" w:rsidRPr="00BB24E9" w:rsidRDefault="00BB24E9" w:rsidP="00BB24E9">
      <w:pPr>
        <w:numPr>
          <w:ilvl w:val="1"/>
          <w:numId w:val="72"/>
        </w:numPr>
        <w:rPr>
          <w:lang w:val="en-CA"/>
        </w:rPr>
      </w:pPr>
      <w:r w:rsidRPr="00BB24E9">
        <w:rPr>
          <w:lang w:val="en-CA"/>
        </w:rPr>
        <w:t>Minions are a part of a very efficient farming attack strategy for town hall 7s, 8s, 9s, and even 10s, called Loonion. Loonion is often brought with Rage Spells, Minions, Haste Spells, Poison Spell, and </w:t>
      </w:r>
      <w:hyperlink r:id="rId1407" w:tooltip="Balloon" w:history="1">
        <w:r w:rsidRPr="00BB24E9">
          <w:rPr>
            <w:rStyle w:val="Hyperlink"/>
            <w:lang w:val="en-CA"/>
          </w:rPr>
          <w:t>Balloons</w:t>
        </w:r>
      </w:hyperlink>
      <w:r w:rsidRPr="00BB24E9">
        <w:rPr>
          <w:lang w:val="en-CA"/>
        </w:rPr>
        <w:t>. The player will make a wall of </w:t>
      </w:r>
      <w:hyperlink r:id="rId1408" w:tooltip="Balloon" w:history="1">
        <w:r w:rsidRPr="00BB24E9">
          <w:rPr>
            <w:rStyle w:val="Hyperlink"/>
            <w:lang w:val="en-CA"/>
          </w:rPr>
          <w:t>Balloons</w:t>
        </w:r>
      </w:hyperlink>
      <w:r w:rsidRPr="00BB24E9">
        <w:rPr>
          <w:lang w:val="en-CA"/>
        </w:rPr>
        <w:t> where the air-targeting defences mostly are, and if needed, support them with either a haste spell or a rage spell. Then, they deploy the minions to clean up behind once the first layer of defenses are taken down. However, </w:t>
      </w:r>
      <w:hyperlink r:id="rId1409" w:tooltip="Air Bomb" w:history="1">
        <w:r w:rsidRPr="00BB24E9">
          <w:rPr>
            <w:rStyle w:val="Hyperlink"/>
            <w:lang w:val="en-CA"/>
          </w:rPr>
          <w:t>Air Bombs</w:t>
        </w:r>
      </w:hyperlink>
      <w:r w:rsidRPr="00BB24E9">
        <w:rPr>
          <w:lang w:val="en-CA"/>
        </w:rPr>
        <w:t> can seriously ruin this attack if many </w:t>
      </w:r>
      <w:hyperlink r:id="rId1410" w:tooltip="Balloon" w:history="1">
        <w:r w:rsidRPr="00BB24E9">
          <w:rPr>
            <w:rStyle w:val="Hyperlink"/>
            <w:lang w:val="en-CA"/>
          </w:rPr>
          <w:t>Balloons</w:t>
        </w:r>
      </w:hyperlink>
      <w:r w:rsidRPr="00BB24E9">
        <w:rPr>
          <w:lang w:val="en-CA"/>
        </w:rPr>
        <w:t> or Minions were clumped up because </w:t>
      </w:r>
      <w:hyperlink r:id="rId1411" w:tooltip="Air Bomb" w:history="1">
        <w:r w:rsidRPr="00BB24E9">
          <w:rPr>
            <w:rStyle w:val="Hyperlink"/>
            <w:lang w:val="en-CA"/>
          </w:rPr>
          <w:t>Air Bombs</w:t>
        </w:r>
      </w:hyperlink>
      <w:r w:rsidRPr="00BB24E9">
        <w:rPr>
          <w:lang w:val="en-CA"/>
        </w:rPr>
        <w:t> can fully take out minions and leave </w:t>
      </w:r>
      <w:hyperlink r:id="rId1412" w:tooltip="Balloon" w:history="1">
        <w:r w:rsidRPr="00BB24E9">
          <w:rPr>
            <w:rStyle w:val="Hyperlink"/>
            <w:lang w:val="en-CA"/>
          </w:rPr>
          <w:t>Balloons</w:t>
        </w:r>
      </w:hyperlink>
      <w:r w:rsidRPr="00BB24E9">
        <w:rPr>
          <w:lang w:val="en-CA"/>
        </w:rPr>
        <w:t> damaged, or even destroyed completely unless a well-timed healing spell is dropped to prevent the Balloons from being destroyed.</w:t>
      </w:r>
    </w:p>
    <w:p w:rsidR="00BB24E9" w:rsidRPr="00BB24E9" w:rsidRDefault="00BB24E9" w:rsidP="00BB24E9">
      <w:pPr>
        <w:numPr>
          <w:ilvl w:val="1"/>
          <w:numId w:val="72"/>
        </w:numPr>
        <w:rPr>
          <w:lang w:val="en-CA"/>
        </w:rPr>
      </w:pPr>
      <w:r w:rsidRPr="00BB24E9">
        <w:rPr>
          <w:lang w:val="en-CA"/>
        </w:rPr>
        <w:t>Minions can be destroyed by a single </w:t>
      </w:r>
      <w:hyperlink r:id="rId1413" w:tooltip="Air Bomb" w:history="1">
        <w:r w:rsidRPr="00BB24E9">
          <w:rPr>
            <w:rStyle w:val="Hyperlink"/>
            <w:lang w:val="en-CA"/>
          </w:rPr>
          <w:t>Air Bomb</w:t>
        </w:r>
      </w:hyperlink>
      <w:r w:rsidRPr="00BB24E9">
        <w:rPr>
          <w:lang w:val="en-CA"/>
        </w:rPr>
        <w:t>; therefore a good strategy is to deploy them one at a time in different locations to set off the </w:t>
      </w:r>
      <w:hyperlink r:id="rId1414" w:tooltip="Air Bomb" w:history="1">
        <w:r w:rsidRPr="00BB24E9">
          <w:rPr>
            <w:rStyle w:val="Hyperlink"/>
            <w:lang w:val="en-CA"/>
          </w:rPr>
          <w:t>Air Bombs</w:t>
        </w:r>
      </w:hyperlink>
      <w:r w:rsidRPr="00BB24E9">
        <w:rPr>
          <w:lang w:val="en-CA"/>
        </w:rPr>
        <w:t>, and then follow up by deploying them in masses. Does not apply for </w:t>
      </w:r>
      <w:hyperlink r:id="rId1415" w:tooltip="Seeking Air Mine" w:history="1">
        <w:r w:rsidRPr="00BB24E9">
          <w:rPr>
            <w:rStyle w:val="Hyperlink"/>
            <w:lang w:val="en-CA"/>
          </w:rPr>
          <w:t>Seeking Air Mines</w:t>
        </w:r>
      </w:hyperlink>
      <w:r w:rsidRPr="00BB24E9">
        <w:rPr>
          <w:lang w:val="en-CA"/>
        </w:rPr>
        <w:t> as Minions are undetectable by them and thus won't trigger them.</w:t>
      </w:r>
    </w:p>
    <w:p w:rsidR="00BB24E9" w:rsidRPr="00BB24E9" w:rsidRDefault="00BB24E9" w:rsidP="00BB24E9">
      <w:pPr>
        <w:numPr>
          <w:ilvl w:val="1"/>
          <w:numId w:val="72"/>
        </w:numPr>
        <w:rPr>
          <w:lang w:val="en-CA"/>
        </w:rPr>
      </w:pPr>
      <w:r w:rsidRPr="00BB24E9">
        <w:rPr>
          <w:lang w:val="en-CA"/>
        </w:rPr>
        <w:t>As is the case with all </w:t>
      </w:r>
      <w:hyperlink r:id="rId1416" w:tooltip="Category:Air Troops" w:history="1">
        <w:r w:rsidRPr="00BB24E9">
          <w:rPr>
            <w:rStyle w:val="Hyperlink"/>
            <w:lang w:val="en-CA"/>
          </w:rPr>
          <w:t>flying units</w:t>
        </w:r>
      </w:hyperlink>
      <w:r w:rsidRPr="00BB24E9">
        <w:rPr>
          <w:lang w:val="en-CA"/>
        </w:rPr>
        <w:t>, </w:t>
      </w:r>
      <w:hyperlink r:id="rId1417" w:tooltip="Archer Tower" w:history="1">
        <w:r w:rsidRPr="00BB24E9">
          <w:rPr>
            <w:rStyle w:val="Hyperlink"/>
            <w:lang w:val="en-CA"/>
          </w:rPr>
          <w:t>Archer Towers</w:t>
        </w:r>
      </w:hyperlink>
      <w:r w:rsidRPr="00BB24E9">
        <w:rPr>
          <w:lang w:val="en-CA"/>
        </w:rPr>
        <w:t>, </w:t>
      </w:r>
      <w:hyperlink r:id="rId1418" w:tooltip="Wizard Tower" w:history="1">
        <w:r w:rsidRPr="00BB24E9">
          <w:rPr>
            <w:rStyle w:val="Hyperlink"/>
            <w:lang w:val="en-CA"/>
          </w:rPr>
          <w:t>Wizard Towers</w:t>
        </w:r>
      </w:hyperlink>
      <w:r w:rsidRPr="00BB24E9">
        <w:rPr>
          <w:lang w:val="en-CA"/>
        </w:rPr>
        <w:t> and </w:t>
      </w:r>
      <w:hyperlink r:id="rId1419" w:tooltip="Air Defense" w:history="1">
        <w:r w:rsidRPr="00BB24E9">
          <w:rPr>
            <w:rStyle w:val="Hyperlink"/>
            <w:lang w:val="en-CA"/>
          </w:rPr>
          <w:t>Air Defenses</w:t>
        </w:r>
      </w:hyperlink>
      <w:r w:rsidRPr="00BB24E9">
        <w:rPr>
          <w:lang w:val="en-CA"/>
        </w:rPr>
        <w:t> should be taken out before deploying Minions.</w:t>
      </w:r>
    </w:p>
    <w:p w:rsidR="00BB24E9" w:rsidRPr="00BB24E9" w:rsidRDefault="00BB24E9" w:rsidP="00BB24E9">
      <w:pPr>
        <w:numPr>
          <w:ilvl w:val="1"/>
          <w:numId w:val="72"/>
        </w:numPr>
        <w:rPr>
          <w:lang w:val="en-CA"/>
        </w:rPr>
      </w:pPr>
      <w:r w:rsidRPr="00BB24E9">
        <w:rPr>
          <w:lang w:val="en-CA"/>
        </w:rPr>
        <w:t>Using </w:t>
      </w:r>
      <w:hyperlink r:id="rId1420" w:tooltip="Giant" w:history="1">
        <w:r w:rsidRPr="00BB24E9">
          <w:rPr>
            <w:rStyle w:val="Hyperlink"/>
            <w:lang w:val="en-CA"/>
          </w:rPr>
          <w:t>Giants</w:t>
        </w:r>
      </w:hyperlink>
      <w:r w:rsidRPr="00BB24E9">
        <w:rPr>
          <w:lang w:val="en-CA"/>
        </w:rPr>
        <w:t> as a distraction when using Minions to attack other buildings is a good idea since the </w:t>
      </w:r>
      <w:hyperlink r:id="rId1421" w:tooltip="Giant" w:history="1">
        <w:r w:rsidRPr="00BB24E9">
          <w:rPr>
            <w:rStyle w:val="Hyperlink"/>
            <w:lang w:val="en-CA"/>
          </w:rPr>
          <w:t>Giants</w:t>
        </w:r>
      </w:hyperlink>
      <w:r w:rsidRPr="00BB24E9">
        <w:rPr>
          <w:lang w:val="en-CA"/>
        </w:rPr>
        <w:t> will attack the defensive buildings and keep them occupied while the Minions attack all the outside buildings achieving at least 50% damage.</w:t>
      </w:r>
    </w:p>
    <w:p w:rsidR="00BB24E9" w:rsidRPr="00BB24E9" w:rsidRDefault="00BB24E9" w:rsidP="00BB24E9">
      <w:pPr>
        <w:numPr>
          <w:ilvl w:val="2"/>
          <w:numId w:val="72"/>
        </w:numPr>
        <w:rPr>
          <w:lang w:val="en-CA"/>
        </w:rPr>
      </w:pPr>
      <w:r w:rsidRPr="00BB24E9">
        <w:rPr>
          <w:lang w:val="en-CA"/>
        </w:rPr>
        <w:t>Note that while </w:t>
      </w:r>
      <w:hyperlink r:id="rId1422" w:tooltip="Giant" w:history="1">
        <w:r w:rsidRPr="00BB24E9">
          <w:rPr>
            <w:rStyle w:val="Hyperlink"/>
            <w:lang w:val="en-CA"/>
          </w:rPr>
          <w:t>Giants</w:t>
        </w:r>
      </w:hyperlink>
      <w:r w:rsidRPr="00BB24E9">
        <w:rPr>
          <w:lang w:val="en-CA"/>
        </w:rPr>
        <w:t> can be used to destroy an </w:t>
      </w:r>
      <w:hyperlink r:id="rId1423" w:tooltip="Air Defense" w:history="1">
        <w:r w:rsidRPr="00BB24E9">
          <w:rPr>
            <w:rStyle w:val="Hyperlink"/>
            <w:lang w:val="en-CA"/>
          </w:rPr>
          <w:t>Air Defense</w:t>
        </w:r>
      </w:hyperlink>
      <w:r w:rsidRPr="00BB24E9">
        <w:rPr>
          <w:lang w:val="en-CA"/>
        </w:rPr>
        <w:t>, they will not occupy its attention while it is being attacked due to it cannot target foes on the ground.</w:t>
      </w:r>
    </w:p>
    <w:p w:rsidR="00BB24E9" w:rsidRPr="00BB24E9" w:rsidRDefault="00BB24E9" w:rsidP="00BB24E9">
      <w:pPr>
        <w:numPr>
          <w:ilvl w:val="1"/>
          <w:numId w:val="72"/>
        </w:numPr>
        <w:rPr>
          <w:lang w:val="en-CA"/>
        </w:rPr>
      </w:pPr>
      <w:r w:rsidRPr="00BB24E9">
        <w:rPr>
          <w:lang w:val="en-CA"/>
        </w:rPr>
        <w:t>Like </w:t>
      </w:r>
      <w:hyperlink r:id="rId1424" w:tooltip="Balloon" w:history="1">
        <w:r w:rsidRPr="00BB24E9">
          <w:rPr>
            <w:rStyle w:val="Hyperlink"/>
            <w:lang w:val="en-CA"/>
          </w:rPr>
          <w:t>Balloons</w:t>
        </w:r>
      </w:hyperlink>
      <w:r w:rsidRPr="00BB24E9">
        <w:rPr>
          <w:lang w:val="en-CA"/>
        </w:rPr>
        <w:t>, Minions are exceptionally useful in the </w:t>
      </w:r>
      <w:hyperlink r:id="rId1425" w:tooltip="Single Player Campaign" w:history="1">
        <w:r w:rsidRPr="00BB24E9">
          <w:rPr>
            <w:rStyle w:val="Hyperlink"/>
            <w:lang w:val="en-CA"/>
          </w:rPr>
          <w:t>Single Player Campaign</w:t>
        </w:r>
      </w:hyperlink>
      <w:r w:rsidRPr="00BB24E9">
        <w:rPr>
          <w:lang w:val="en-CA"/>
        </w:rPr>
        <w:t>. You can simply destroy all of the </w:t>
      </w:r>
      <w:hyperlink r:id="rId1426" w:tooltip="Air Defense" w:history="1">
        <w:r w:rsidRPr="00BB24E9">
          <w:rPr>
            <w:rStyle w:val="Hyperlink"/>
            <w:lang w:val="en-CA"/>
          </w:rPr>
          <w:t>Air Defenses</w:t>
        </w:r>
      </w:hyperlink>
      <w:r w:rsidRPr="00BB24E9">
        <w:rPr>
          <w:lang w:val="en-CA"/>
        </w:rPr>
        <w:t>, </w:t>
      </w:r>
      <w:hyperlink r:id="rId1427" w:tooltip="Archer Tower" w:history="1">
        <w:r w:rsidRPr="00BB24E9">
          <w:rPr>
            <w:rStyle w:val="Hyperlink"/>
            <w:lang w:val="en-CA"/>
          </w:rPr>
          <w:t>Archer Towers</w:t>
        </w:r>
      </w:hyperlink>
      <w:r w:rsidRPr="00BB24E9">
        <w:rPr>
          <w:lang w:val="en-CA"/>
        </w:rPr>
        <w:t> and </w:t>
      </w:r>
      <w:hyperlink r:id="rId1428" w:tooltip="Wizard Tower" w:history="1">
        <w:r w:rsidRPr="00BB24E9">
          <w:rPr>
            <w:rStyle w:val="Hyperlink"/>
            <w:lang w:val="en-CA"/>
          </w:rPr>
          <w:t>Wizard Towers</w:t>
        </w:r>
      </w:hyperlink>
      <w:r w:rsidRPr="00BB24E9">
        <w:rPr>
          <w:lang w:val="en-CA"/>
        </w:rPr>
        <w:t>, then deploy a single Minion. It will destroy every building. It takes a bit of patience, but it pays off at the end. In the </w:t>
      </w:r>
      <w:hyperlink r:id="rId1429" w:tooltip="Single Player Campaign" w:history="1">
        <w:r w:rsidRPr="00BB24E9">
          <w:rPr>
            <w:rStyle w:val="Hyperlink"/>
            <w:lang w:val="en-CA"/>
          </w:rPr>
          <w:t>Single Player Campaign</w:t>
        </w:r>
      </w:hyperlink>
      <w:r w:rsidRPr="00BB24E9">
        <w:rPr>
          <w:lang w:val="en-CA"/>
        </w:rPr>
        <w:t>, there is no time limit, so one unthreatened Minion will eventually destroy every building.</w:t>
      </w:r>
    </w:p>
    <w:p w:rsidR="00BB24E9" w:rsidRPr="00BB24E9" w:rsidRDefault="00BB24E9" w:rsidP="00BB24E9">
      <w:pPr>
        <w:numPr>
          <w:ilvl w:val="2"/>
          <w:numId w:val="72"/>
        </w:numPr>
        <w:rPr>
          <w:lang w:val="en-CA"/>
        </w:rPr>
      </w:pPr>
      <w:r w:rsidRPr="00BB24E9">
        <w:rPr>
          <w:i/>
          <w:iCs/>
          <w:lang w:val="en-CA"/>
        </w:rPr>
        <w:t>Important note:</w:t>
      </w:r>
      <w:r w:rsidRPr="00BB24E9">
        <w:rPr>
          <w:lang w:val="en-CA"/>
        </w:rPr>
        <w:t> In many cases a single Minion will take enough time to destroy the remaining buildings that your game will time out due to inactivity, which will cause your attack to end prematurely and be unsuccessful (regardless of how many stars you had earned to that point). To prevent this from happening either deploy multiple Minions, move your screen around, tap in the red zone, or simply change the view every few moments by panning or zooming.</w:t>
      </w:r>
    </w:p>
    <w:p w:rsidR="00BB24E9" w:rsidRPr="00BB24E9" w:rsidRDefault="00BB24E9" w:rsidP="00BB24E9">
      <w:pPr>
        <w:numPr>
          <w:ilvl w:val="1"/>
          <w:numId w:val="72"/>
        </w:numPr>
        <w:rPr>
          <w:lang w:val="en-CA"/>
        </w:rPr>
      </w:pPr>
      <w:r w:rsidRPr="00BB24E9">
        <w:rPr>
          <w:lang w:val="en-CA"/>
        </w:rPr>
        <w:t>Minions can overpower </w:t>
      </w:r>
      <w:hyperlink r:id="rId1430" w:tooltip="Air Defense" w:history="1">
        <w:r w:rsidRPr="00BB24E9">
          <w:rPr>
            <w:rStyle w:val="Hyperlink"/>
            <w:lang w:val="en-CA"/>
          </w:rPr>
          <w:t>Air Defenses</w:t>
        </w:r>
      </w:hyperlink>
      <w:r w:rsidRPr="00BB24E9">
        <w:rPr>
          <w:lang w:val="en-CA"/>
        </w:rPr>
        <w:t> as they are single target defenses, but beware of </w:t>
      </w:r>
      <w:hyperlink r:id="rId1431" w:tooltip="Wizard Tower" w:history="1">
        <w:r w:rsidRPr="00BB24E9">
          <w:rPr>
            <w:rStyle w:val="Hyperlink"/>
            <w:lang w:val="en-CA"/>
          </w:rPr>
          <w:t>Wizard Towers</w:t>
        </w:r>
      </w:hyperlink>
      <w:r w:rsidRPr="00BB24E9">
        <w:rPr>
          <w:lang w:val="en-CA"/>
        </w:rPr>
        <w:t>that deal area splash damage unless you don't clump Minions together.</w:t>
      </w:r>
    </w:p>
    <w:p w:rsidR="00BB24E9" w:rsidRPr="00BB24E9" w:rsidRDefault="00BB24E9" w:rsidP="00BB24E9">
      <w:pPr>
        <w:numPr>
          <w:ilvl w:val="1"/>
          <w:numId w:val="72"/>
        </w:numPr>
        <w:rPr>
          <w:lang w:val="en-CA"/>
        </w:rPr>
      </w:pPr>
      <w:r w:rsidRPr="00BB24E9">
        <w:rPr>
          <w:lang w:val="en-CA"/>
        </w:rPr>
        <w:t>A good way to use minions is to use a meatshield such as </w:t>
      </w:r>
      <w:hyperlink r:id="rId1432" w:tooltip="Dragon" w:history="1">
        <w:r w:rsidRPr="00BB24E9">
          <w:rPr>
            <w:rStyle w:val="Hyperlink"/>
            <w:lang w:val="en-CA"/>
          </w:rPr>
          <w:t>Dragons</w:t>
        </w:r>
      </w:hyperlink>
      <w:r w:rsidRPr="00BB24E9">
        <w:rPr>
          <w:lang w:val="en-CA"/>
        </w:rPr>
        <w:t> or </w:t>
      </w:r>
      <w:hyperlink r:id="rId1433" w:tooltip="Lava Hound" w:history="1">
        <w:r w:rsidRPr="00BB24E9">
          <w:rPr>
            <w:rStyle w:val="Hyperlink"/>
            <w:lang w:val="en-CA"/>
          </w:rPr>
          <w:t>Lava Hounds</w:t>
        </w:r>
      </w:hyperlink>
      <w:r w:rsidRPr="00BB24E9">
        <w:rPr>
          <w:lang w:val="en-CA"/>
        </w:rPr>
        <w:t> as most </w:t>
      </w:r>
      <w:hyperlink r:id="rId1434" w:tooltip="Air Defense" w:history="1">
        <w:r w:rsidRPr="00BB24E9">
          <w:rPr>
            <w:rStyle w:val="Hyperlink"/>
            <w:lang w:val="en-CA"/>
          </w:rPr>
          <w:t>Air Defenses</w:t>
        </w:r>
      </w:hyperlink>
      <w:r w:rsidRPr="00BB24E9">
        <w:rPr>
          <w:lang w:val="en-CA"/>
        </w:rPr>
        <w:t> and </w:t>
      </w:r>
      <w:hyperlink r:id="rId1435" w:tooltip="Air Bomb" w:history="1">
        <w:r w:rsidRPr="00BB24E9">
          <w:rPr>
            <w:rStyle w:val="Hyperlink"/>
            <w:lang w:val="en-CA"/>
          </w:rPr>
          <w:t>Air Bombs</w:t>
        </w:r>
      </w:hyperlink>
      <w:r w:rsidRPr="00BB24E9">
        <w:rPr>
          <w:lang w:val="en-CA"/>
        </w:rPr>
        <w:t> can kill Minions very quickly.</w:t>
      </w:r>
    </w:p>
    <w:p w:rsidR="00BB24E9" w:rsidRPr="00BB24E9" w:rsidRDefault="00BB24E9" w:rsidP="00BB24E9">
      <w:pPr>
        <w:numPr>
          <w:ilvl w:val="0"/>
          <w:numId w:val="72"/>
        </w:numPr>
        <w:rPr>
          <w:lang w:val="en-CA"/>
        </w:rPr>
      </w:pPr>
      <w:r w:rsidRPr="00BB24E9">
        <w:rPr>
          <w:b/>
          <w:bCs/>
          <w:lang w:val="en-CA"/>
        </w:rPr>
        <w:t>Defensive Strategy</w:t>
      </w:r>
    </w:p>
    <w:p w:rsidR="00BB24E9" w:rsidRPr="00BB24E9" w:rsidRDefault="00BB24E9" w:rsidP="00BB24E9">
      <w:pPr>
        <w:numPr>
          <w:ilvl w:val="1"/>
          <w:numId w:val="72"/>
        </w:numPr>
        <w:rPr>
          <w:lang w:val="en-CA"/>
        </w:rPr>
      </w:pPr>
      <w:r w:rsidRPr="00BB24E9">
        <w:rPr>
          <w:lang w:val="en-CA"/>
        </w:rPr>
        <w:t>It is really helpful to have an </w:t>
      </w:r>
      <w:hyperlink r:id="rId1436" w:tooltip="Air Bomb" w:history="1">
        <w:r w:rsidRPr="00BB24E9">
          <w:rPr>
            <w:rStyle w:val="Hyperlink"/>
            <w:lang w:val="en-CA"/>
          </w:rPr>
          <w:t>Air Bomb</w:t>
        </w:r>
      </w:hyperlink>
      <w:r w:rsidRPr="00BB24E9">
        <w:rPr>
          <w:lang w:val="en-CA"/>
        </w:rPr>
        <w:t> in case you are attacked by Minions. It's the biggest weak spot for a Minion, especially if the attacker has multiple Minions, as </w:t>
      </w:r>
      <w:hyperlink r:id="rId1437" w:tooltip="Air Bomb" w:history="1">
        <w:r w:rsidRPr="00BB24E9">
          <w:rPr>
            <w:rStyle w:val="Hyperlink"/>
            <w:lang w:val="en-CA"/>
          </w:rPr>
          <w:t>Air Bombs</w:t>
        </w:r>
      </w:hyperlink>
      <w:r w:rsidRPr="00BB24E9">
        <w:rPr>
          <w:lang w:val="en-CA"/>
        </w:rPr>
        <w:t xml:space="preserve"> do splash damage in a relatively large area and can wipe out an entire group </w:t>
      </w:r>
      <w:r w:rsidRPr="00BB24E9">
        <w:rPr>
          <w:lang w:val="en-CA"/>
        </w:rPr>
        <w:lastRenderedPageBreak/>
        <w:t>at once. For this reason it is helpful to place the </w:t>
      </w:r>
      <w:hyperlink r:id="rId1438" w:tooltip="Air Bomb" w:history="1">
        <w:r w:rsidRPr="00BB24E9">
          <w:rPr>
            <w:rStyle w:val="Hyperlink"/>
            <w:lang w:val="en-CA"/>
          </w:rPr>
          <w:t>Air Bombs</w:t>
        </w:r>
      </w:hyperlink>
      <w:r w:rsidRPr="00BB24E9">
        <w:rPr>
          <w:lang w:val="en-CA"/>
        </w:rPr>
        <w:t> near storages/</w:t>
      </w:r>
      <w:hyperlink r:id="rId1439" w:tooltip="Town Hall" w:history="1">
        <w:r w:rsidRPr="00BB24E9">
          <w:rPr>
            <w:rStyle w:val="Hyperlink"/>
            <w:lang w:val="en-CA"/>
          </w:rPr>
          <w:t>Town Hall</w:t>
        </w:r>
      </w:hyperlink>
      <w:r w:rsidRPr="00BB24E9">
        <w:rPr>
          <w:lang w:val="en-CA"/>
        </w:rPr>
        <w:t>. A lone Air Bomb of any level can destroy a Minion of any level.</w:t>
      </w:r>
    </w:p>
    <w:p w:rsidR="00BB24E9" w:rsidRPr="00BB24E9" w:rsidRDefault="00BB24E9" w:rsidP="00BB24E9">
      <w:pPr>
        <w:numPr>
          <w:ilvl w:val="1"/>
          <w:numId w:val="72"/>
        </w:numPr>
        <w:rPr>
          <w:lang w:val="en-CA"/>
        </w:rPr>
      </w:pPr>
      <w:r w:rsidRPr="00BB24E9">
        <w:rPr>
          <w:lang w:val="en-CA"/>
        </w:rPr>
        <w:t>Defend </w:t>
      </w:r>
      <w:hyperlink r:id="rId1440" w:tooltip="Air Defense" w:history="1">
        <w:r w:rsidRPr="00BB24E9">
          <w:rPr>
            <w:rStyle w:val="Hyperlink"/>
            <w:lang w:val="en-CA"/>
          </w:rPr>
          <w:t>Air Defenses</w:t>
        </w:r>
      </w:hyperlink>
      <w:r w:rsidRPr="00BB24E9">
        <w:rPr>
          <w:lang w:val="en-CA"/>
        </w:rPr>
        <w:t>, </w:t>
      </w:r>
      <w:hyperlink r:id="rId1441" w:tooltip="Wizard Tower" w:history="1">
        <w:r w:rsidRPr="00BB24E9">
          <w:rPr>
            <w:rStyle w:val="Hyperlink"/>
            <w:lang w:val="en-CA"/>
          </w:rPr>
          <w:t>Wizard Towers</w:t>
        </w:r>
      </w:hyperlink>
      <w:r w:rsidRPr="00BB24E9">
        <w:rPr>
          <w:lang w:val="en-CA"/>
        </w:rPr>
        <w:t>, </w:t>
      </w:r>
      <w:hyperlink r:id="rId1442" w:tooltip="X-Bow" w:history="1">
        <w:r w:rsidRPr="00BB24E9">
          <w:rPr>
            <w:rStyle w:val="Hyperlink"/>
            <w:lang w:val="en-CA"/>
          </w:rPr>
          <w:t>X-Bows</w:t>
        </w:r>
      </w:hyperlink>
      <w:r w:rsidRPr="00BB24E9">
        <w:rPr>
          <w:lang w:val="en-CA"/>
        </w:rPr>
        <w:t>, and </w:t>
      </w:r>
      <w:hyperlink r:id="rId1443" w:tooltip="Archer Tower" w:history="1">
        <w:r w:rsidRPr="00BB24E9">
          <w:rPr>
            <w:rStyle w:val="Hyperlink"/>
            <w:lang w:val="en-CA"/>
          </w:rPr>
          <w:t>Archer Towers</w:t>
        </w:r>
      </w:hyperlink>
      <w:r w:rsidRPr="00BB24E9">
        <w:rPr>
          <w:lang w:val="en-CA"/>
        </w:rPr>
        <w:t> well so the Minions don't have free rein.</w:t>
      </w:r>
    </w:p>
    <w:p w:rsidR="00BB24E9" w:rsidRPr="00BB24E9" w:rsidRDefault="00BB24E9" w:rsidP="00BB24E9">
      <w:pPr>
        <w:numPr>
          <w:ilvl w:val="1"/>
          <w:numId w:val="72"/>
        </w:numPr>
        <w:rPr>
          <w:lang w:val="en-CA"/>
        </w:rPr>
      </w:pPr>
      <w:r w:rsidRPr="00BB24E9">
        <w:rPr>
          <w:lang w:val="en-CA"/>
        </w:rPr>
        <w:t>Minions, although individually weak, are very powerful in large numbers.</w:t>
      </w:r>
    </w:p>
    <w:p w:rsidR="00BB24E9" w:rsidRPr="00BB24E9" w:rsidRDefault="00BB24E9" w:rsidP="00BB24E9">
      <w:pPr>
        <w:numPr>
          <w:ilvl w:val="1"/>
          <w:numId w:val="72"/>
        </w:numPr>
        <w:rPr>
          <w:lang w:val="en-CA"/>
        </w:rPr>
      </w:pPr>
      <w:r w:rsidRPr="00BB24E9">
        <w:rPr>
          <w:lang w:val="en-CA"/>
        </w:rPr>
        <w:t>Make sure to protect </w:t>
      </w:r>
      <w:hyperlink r:id="rId1444" w:tooltip="Archer Tower" w:history="1">
        <w:r w:rsidRPr="00BB24E9">
          <w:rPr>
            <w:rStyle w:val="Hyperlink"/>
            <w:lang w:val="en-CA"/>
          </w:rPr>
          <w:t>Archer Towers</w:t>
        </w:r>
      </w:hyperlink>
      <w:r w:rsidRPr="00BB24E9">
        <w:rPr>
          <w:lang w:val="en-CA"/>
        </w:rPr>
        <w:t> and </w:t>
      </w:r>
      <w:hyperlink r:id="rId1445" w:tooltip="Air Defense" w:history="1">
        <w:r w:rsidRPr="00BB24E9">
          <w:rPr>
            <w:rStyle w:val="Hyperlink"/>
            <w:lang w:val="en-CA"/>
          </w:rPr>
          <w:t>Air Defenses</w:t>
        </w:r>
      </w:hyperlink>
      <w:r w:rsidRPr="00BB24E9">
        <w:rPr>
          <w:lang w:val="en-CA"/>
        </w:rPr>
        <w:t> with a </w:t>
      </w:r>
      <w:hyperlink r:id="rId1446" w:tooltip="Wizard Tower" w:history="1">
        <w:r w:rsidRPr="00BB24E9">
          <w:rPr>
            <w:rStyle w:val="Hyperlink"/>
            <w:lang w:val="en-CA"/>
          </w:rPr>
          <w:t>Wizard Tower</w:t>
        </w:r>
      </w:hyperlink>
      <w:r w:rsidRPr="00BB24E9">
        <w:rPr>
          <w:lang w:val="en-CA"/>
        </w:rPr>
        <w:t> which does devastating splash damage to hordes of Minions.</w:t>
      </w:r>
    </w:p>
    <w:p w:rsidR="00BB24E9" w:rsidRPr="00BB24E9" w:rsidRDefault="00BB24E9" w:rsidP="00BB24E9">
      <w:pPr>
        <w:numPr>
          <w:ilvl w:val="1"/>
          <w:numId w:val="72"/>
        </w:numPr>
        <w:rPr>
          <w:lang w:val="en-CA"/>
        </w:rPr>
      </w:pPr>
      <w:r w:rsidRPr="00BB24E9">
        <w:rPr>
          <w:lang w:val="en-CA"/>
        </w:rPr>
        <w:t>If your attacker plans on deploying a large number of Minions, they will typically try to trigger your </w:t>
      </w:r>
      <w:hyperlink r:id="rId1447" w:tooltip="Air Bomb" w:history="1">
        <w:r w:rsidRPr="00BB24E9">
          <w:rPr>
            <w:rStyle w:val="Hyperlink"/>
            <w:lang w:val="en-CA"/>
          </w:rPr>
          <w:t>Air Bombs</w:t>
        </w:r>
      </w:hyperlink>
      <w:r w:rsidRPr="00BB24E9">
        <w:rPr>
          <w:lang w:val="en-CA"/>
        </w:rPr>
        <w:t> first with single Minions deployed at several points around your base. To counter this, make sure the trigger radius of each </w:t>
      </w:r>
      <w:hyperlink r:id="rId1448" w:tooltip="Air Bomb" w:history="1">
        <w:r w:rsidRPr="00BB24E9">
          <w:rPr>
            <w:rStyle w:val="Hyperlink"/>
            <w:lang w:val="en-CA"/>
          </w:rPr>
          <w:t>Air Bomb</w:t>
        </w:r>
      </w:hyperlink>
      <w:r w:rsidRPr="00BB24E9">
        <w:rPr>
          <w:lang w:val="en-CA"/>
        </w:rPr>
        <w:t> is at least behind the first row of defended buildings; this will help ensure that the single Minions will be destroyed by other defenses before they can trigger the </w:t>
      </w:r>
      <w:hyperlink r:id="rId1449" w:tooltip="Air Bomb" w:history="1">
        <w:r w:rsidRPr="00BB24E9">
          <w:rPr>
            <w:rStyle w:val="Hyperlink"/>
            <w:lang w:val="en-CA"/>
          </w:rPr>
          <w:t>Air Bombs</w:t>
        </w:r>
      </w:hyperlink>
      <w:r w:rsidRPr="00BB24E9">
        <w:rPr>
          <w:lang w:val="en-CA"/>
        </w:rPr>
        <w:t>.</w:t>
      </w:r>
    </w:p>
    <w:p w:rsidR="00BB24E9" w:rsidRPr="00BB24E9" w:rsidRDefault="00BB24E9" w:rsidP="00BB24E9">
      <w:pPr>
        <w:numPr>
          <w:ilvl w:val="1"/>
          <w:numId w:val="72"/>
        </w:numPr>
        <w:rPr>
          <w:lang w:val="en-CA"/>
        </w:rPr>
      </w:pPr>
      <w:r w:rsidRPr="00BB24E9">
        <w:rPr>
          <w:lang w:val="en-CA"/>
        </w:rPr>
        <w:t>Minions are useful in the </w:t>
      </w:r>
      <w:hyperlink r:id="rId1450" w:tooltip="Clan Castle" w:history="1">
        <w:r w:rsidRPr="00BB24E9">
          <w:rPr>
            <w:rStyle w:val="Hyperlink"/>
            <w:lang w:val="en-CA"/>
          </w:rPr>
          <w:t>Clan Castle</w:t>
        </w:r>
      </w:hyperlink>
      <w:r w:rsidRPr="00BB24E9">
        <w:rPr>
          <w:lang w:val="en-CA"/>
        </w:rPr>
        <w:t> as they can attack both </w:t>
      </w:r>
      <w:hyperlink r:id="rId1451" w:tooltip="Troops" w:history="1">
        <w:r w:rsidRPr="00BB24E9">
          <w:rPr>
            <w:rStyle w:val="Hyperlink"/>
            <w:lang w:val="en-CA"/>
          </w:rPr>
          <w:t>ground and air units</w:t>
        </w:r>
      </w:hyperlink>
      <w:r w:rsidRPr="00BB24E9">
        <w:rPr>
          <w:lang w:val="en-CA"/>
        </w:rPr>
        <w:t> for a decent amount of damage, and can only be hit by </w:t>
      </w:r>
      <w:hyperlink r:id="rId1452" w:tooltip="Dragon" w:history="1">
        <w:r w:rsidRPr="00BB24E9">
          <w:rPr>
            <w:rStyle w:val="Hyperlink"/>
            <w:lang w:val="en-CA"/>
          </w:rPr>
          <w:t>Dragons</w:t>
        </w:r>
      </w:hyperlink>
      <w:r w:rsidRPr="00BB24E9">
        <w:rPr>
          <w:lang w:val="en-CA"/>
        </w:rPr>
        <w:t>, </w:t>
      </w:r>
      <w:hyperlink r:id="rId1453" w:tooltip="Archer" w:history="1">
        <w:r w:rsidRPr="00BB24E9">
          <w:rPr>
            <w:rStyle w:val="Hyperlink"/>
            <w:lang w:val="en-CA"/>
          </w:rPr>
          <w:t>Archers</w:t>
        </w:r>
      </w:hyperlink>
      <w:r w:rsidRPr="00BB24E9">
        <w:rPr>
          <w:lang w:val="en-CA"/>
        </w:rPr>
        <w:t>, </w:t>
      </w:r>
      <w:hyperlink r:id="rId1454" w:tooltip="Wizard" w:history="1">
        <w:r w:rsidRPr="00BB24E9">
          <w:rPr>
            <w:rStyle w:val="Hyperlink"/>
            <w:lang w:val="en-CA"/>
          </w:rPr>
          <w:t>Wizards</w:t>
        </w:r>
      </w:hyperlink>
      <w:r w:rsidRPr="00BB24E9">
        <w:rPr>
          <w:lang w:val="en-CA"/>
        </w:rPr>
        <w:t>, </w:t>
      </w:r>
      <w:hyperlink r:id="rId1455" w:tooltip="Baby Dragon" w:history="1">
        <w:r w:rsidRPr="00BB24E9">
          <w:rPr>
            <w:rStyle w:val="Hyperlink"/>
            <w:lang w:val="en-CA"/>
          </w:rPr>
          <w:t>Baby Dragons</w:t>
        </w:r>
      </w:hyperlink>
      <w:r w:rsidRPr="00BB24E9">
        <w:rPr>
          <w:lang w:val="en-CA"/>
        </w:rPr>
        <w:t>, </w:t>
      </w:r>
      <w:hyperlink r:id="rId1456" w:tooltip="Witch" w:history="1">
        <w:r w:rsidRPr="00BB24E9">
          <w:rPr>
            <w:rStyle w:val="Hyperlink"/>
            <w:lang w:val="en-CA"/>
          </w:rPr>
          <w:t>Witches</w:t>
        </w:r>
      </w:hyperlink>
      <w:r w:rsidRPr="00BB24E9">
        <w:rPr>
          <w:lang w:val="en-CA"/>
        </w:rPr>
        <w:t>, attacking Minions, the </w:t>
      </w:r>
      <w:hyperlink r:id="rId1457" w:tooltip="Archer Queen" w:history="1">
        <w:r w:rsidRPr="00BB24E9">
          <w:rPr>
            <w:rStyle w:val="Hyperlink"/>
            <w:lang w:val="en-CA"/>
          </w:rPr>
          <w:t>Archer Queen</w:t>
        </w:r>
      </w:hyperlink>
      <w:r w:rsidRPr="00BB24E9">
        <w:rPr>
          <w:lang w:val="en-CA"/>
        </w:rPr>
        <w:t>, and the </w:t>
      </w:r>
      <w:hyperlink r:id="rId1458" w:tooltip="Grand Warden" w:history="1">
        <w:r w:rsidRPr="00BB24E9">
          <w:rPr>
            <w:rStyle w:val="Hyperlink"/>
            <w:lang w:val="en-CA"/>
          </w:rPr>
          <w:t>Grand Warden</w:t>
        </w:r>
      </w:hyperlink>
      <w:r w:rsidRPr="00BB24E9">
        <w:rPr>
          <w:lang w:val="en-CA"/>
        </w:rPr>
        <w:t>.</w:t>
      </w:r>
    </w:p>
    <w:p w:rsidR="00BB24E9" w:rsidRPr="00BB24E9" w:rsidRDefault="00A02F7D" w:rsidP="00BB24E9">
      <w:pPr>
        <w:rPr>
          <w:lang w:val="en-CA"/>
        </w:rPr>
      </w:pPr>
      <w:r>
        <w:rPr>
          <w:lang w:val="en-CA"/>
        </w:rPr>
        <w:pict>
          <v:rect id="_x0000_i1111" style="width:0;height:1.5pt" o:hralign="center" o:hrstd="t" o:hrnoshade="t" o:hr="t" fillcolor="#3a3a3a" stroked="f"/>
        </w:pict>
      </w:r>
    </w:p>
    <w:p w:rsidR="00BB24E9" w:rsidRPr="00BB24E9" w:rsidRDefault="00BB24E9" w:rsidP="00BB24E9">
      <w:pPr>
        <w:numPr>
          <w:ilvl w:val="0"/>
          <w:numId w:val="73"/>
        </w:numPr>
        <w:rPr>
          <w:lang w:val="en-CA"/>
        </w:rPr>
      </w:pPr>
      <w:r w:rsidRPr="00BB24E9">
        <w:rPr>
          <w:b/>
          <w:bCs/>
          <w:lang w:val="en-CA"/>
        </w:rPr>
        <w:t>Upgrade Differences</w:t>
      </w:r>
    </w:p>
    <w:p w:rsidR="00BB24E9" w:rsidRPr="00BB24E9" w:rsidRDefault="00BB24E9" w:rsidP="00BB24E9">
      <w:pPr>
        <w:numPr>
          <w:ilvl w:val="1"/>
          <w:numId w:val="73"/>
        </w:numPr>
        <w:rPr>
          <w:lang w:val="en-CA"/>
        </w:rPr>
      </w:pPr>
      <w:r w:rsidRPr="00BB24E9">
        <w:rPr>
          <w:lang w:val="en-CA"/>
        </w:rPr>
        <w:t>The Minion undergoes significant visual changes at all levels.</w:t>
      </w:r>
    </w:p>
    <w:p w:rsidR="00BB24E9" w:rsidRPr="00BB24E9" w:rsidRDefault="00BB24E9" w:rsidP="00BB24E9">
      <w:pPr>
        <w:numPr>
          <w:ilvl w:val="2"/>
          <w:numId w:val="73"/>
        </w:numPr>
        <w:rPr>
          <w:lang w:val="en-CA"/>
        </w:rPr>
      </w:pPr>
      <w:r w:rsidRPr="00BB24E9">
        <w:rPr>
          <w:lang w:val="en-CA"/>
        </w:rPr>
        <w:t>At level 3, the Minion's skin changes from light blue to royal blue, with its horns and forearms a slightly darker shade of blue.</w:t>
      </w:r>
    </w:p>
    <w:p w:rsidR="00BB24E9" w:rsidRPr="00BB24E9" w:rsidRDefault="00BB24E9" w:rsidP="00BB24E9">
      <w:pPr>
        <w:numPr>
          <w:ilvl w:val="2"/>
          <w:numId w:val="73"/>
        </w:numPr>
        <w:rPr>
          <w:lang w:val="en-CA"/>
        </w:rPr>
      </w:pPr>
      <w:r w:rsidRPr="00BB24E9">
        <w:rPr>
          <w:lang w:val="en-CA"/>
        </w:rPr>
        <w:t>At level 5, the Minion's skin turns gray, and its horns and forearms both turn black. The eyes also glow a ghostly white, making it resemble a fully-fledged gargoyle.</w:t>
      </w:r>
    </w:p>
    <w:p w:rsidR="00BB24E9" w:rsidRPr="00BB24E9" w:rsidRDefault="00BB24E9" w:rsidP="00BB24E9">
      <w:pPr>
        <w:numPr>
          <w:ilvl w:val="2"/>
          <w:numId w:val="73"/>
        </w:numPr>
        <w:rPr>
          <w:lang w:val="en-CA"/>
        </w:rPr>
      </w:pPr>
      <w:r w:rsidRPr="00BB24E9">
        <w:rPr>
          <w:lang w:val="en-CA"/>
        </w:rPr>
        <w:t>At level 6, the Minion's skin turns reddish purple. Its wings also turn into light coloured purple, similar to Level 2 </w:t>
      </w:r>
      <w:hyperlink r:id="rId1459" w:tooltip="Dragon" w:history="1">
        <w:r w:rsidRPr="00BB24E9">
          <w:rPr>
            <w:rStyle w:val="Hyperlink"/>
            <w:lang w:val="en-CA"/>
          </w:rPr>
          <w:t>Dragon</w:t>
        </w:r>
      </w:hyperlink>
      <w:r w:rsidRPr="00BB24E9">
        <w:rPr>
          <w:lang w:val="en-CA"/>
        </w:rPr>
        <w:t>.</w:t>
      </w:r>
    </w:p>
    <w:p w:rsidR="00BB24E9" w:rsidRPr="00BB24E9" w:rsidRDefault="00BB24E9" w:rsidP="00BB24E9">
      <w:pPr>
        <w:numPr>
          <w:ilvl w:val="2"/>
          <w:numId w:val="73"/>
        </w:numPr>
        <w:rPr>
          <w:lang w:val="en-CA"/>
        </w:rPr>
      </w:pPr>
      <w:r w:rsidRPr="00BB24E9">
        <w:rPr>
          <w:lang w:val="en-CA"/>
        </w:rPr>
        <w:t>At level 7, the Minion becomes a rough orchid. Its horns become orange near the tips, and his wings turn orange.</w:t>
      </w:r>
    </w:p>
    <w:p w:rsidR="00BB24E9" w:rsidRPr="00BB24E9" w:rsidRDefault="00A02F7D" w:rsidP="00BB24E9">
      <w:pPr>
        <w:rPr>
          <w:lang w:val="en-CA"/>
        </w:rPr>
      </w:pPr>
      <w:r>
        <w:rPr>
          <w:lang w:val="en-CA"/>
        </w:rPr>
        <w:pict>
          <v:rect id="_x0000_i1112" style="width:0;height:1.5pt" o:hralign="center" o:hrstd="t" o:hrnoshade="t" o:hr="t" fillcolor="#3a3a3a" stroked="f"/>
        </w:pict>
      </w:r>
    </w:p>
    <w:p w:rsidR="00BB24E9" w:rsidRPr="00BB24E9" w:rsidRDefault="00BB24E9" w:rsidP="00BB24E9">
      <w:pPr>
        <w:numPr>
          <w:ilvl w:val="0"/>
          <w:numId w:val="74"/>
        </w:numPr>
        <w:rPr>
          <w:lang w:val="en-CA"/>
        </w:rPr>
      </w:pPr>
      <w:r w:rsidRPr="00BB24E9">
        <w:rPr>
          <w:b/>
          <w:bCs/>
          <w:lang w:val="en-CA"/>
        </w:rPr>
        <w:t>Trivia</w:t>
      </w:r>
    </w:p>
    <w:p w:rsidR="00BB24E9" w:rsidRPr="00BB24E9" w:rsidRDefault="00BB24E9" w:rsidP="00BB24E9">
      <w:pPr>
        <w:numPr>
          <w:ilvl w:val="1"/>
          <w:numId w:val="74"/>
        </w:numPr>
        <w:rPr>
          <w:lang w:val="en-CA"/>
        </w:rPr>
      </w:pPr>
      <w:r w:rsidRPr="00BB24E9">
        <w:rPr>
          <w:lang w:val="en-CA"/>
        </w:rPr>
        <w:t>The Minion was added in the 12 March 2013 update.</w:t>
      </w:r>
    </w:p>
    <w:p w:rsidR="00BB24E9" w:rsidRPr="00BB24E9" w:rsidRDefault="00BB24E9" w:rsidP="00BB24E9">
      <w:pPr>
        <w:numPr>
          <w:ilvl w:val="1"/>
          <w:numId w:val="74"/>
        </w:numPr>
        <w:rPr>
          <w:lang w:val="en-CA"/>
        </w:rPr>
      </w:pPr>
      <w:r w:rsidRPr="00BB24E9">
        <w:rPr>
          <w:lang w:val="en-CA"/>
        </w:rPr>
        <w:t>In the Japanese and French language settings of the game, the Minion's name literally translates to "Gargoyle".</w:t>
      </w:r>
    </w:p>
    <w:p w:rsidR="00BB24E9" w:rsidRPr="00BB24E9" w:rsidRDefault="00BB24E9" w:rsidP="00BB24E9">
      <w:pPr>
        <w:numPr>
          <w:ilvl w:val="1"/>
          <w:numId w:val="74"/>
        </w:numPr>
        <w:rPr>
          <w:lang w:val="en-CA"/>
        </w:rPr>
      </w:pPr>
      <w:r w:rsidRPr="00BB24E9">
        <w:rPr>
          <w:lang w:val="en-CA"/>
        </w:rPr>
        <w:t>You can have a maximum of 140 Minions at one time in a complete set of fully upgraded </w:t>
      </w:r>
      <w:hyperlink r:id="rId1460" w:tooltip="Army Camp" w:history="1">
        <w:r w:rsidRPr="00BB24E9">
          <w:rPr>
            <w:rStyle w:val="Hyperlink"/>
            <w:lang w:val="en-CA"/>
          </w:rPr>
          <w:t>Army Camps</w:t>
        </w:r>
      </w:hyperlink>
      <w:r w:rsidRPr="00BB24E9">
        <w:rPr>
          <w:lang w:val="en-CA"/>
        </w:rPr>
        <w:t>. This number increases to 160 if you include the 20 that can fit into a fully upgraded </w:t>
      </w:r>
      <w:hyperlink r:id="rId1461" w:tooltip="Clan Castle" w:history="1">
        <w:r w:rsidRPr="00BB24E9">
          <w:rPr>
            <w:rStyle w:val="Hyperlink"/>
            <w:lang w:val="en-CA"/>
          </w:rPr>
          <w:t>Clan Castle</w:t>
        </w:r>
      </w:hyperlink>
      <w:r w:rsidRPr="00BB24E9">
        <w:rPr>
          <w:lang w:val="en-CA"/>
        </w:rPr>
        <w:t>. On the battlefield, you can clone an additional 45 Minions with three fully upgraded </w:t>
      </w:r>
      <w:hyperlink r:id="rId1462" w:tooltip="Clone Spell" w:history="1">
        <w:r w:rsidRPr="00BB24E9">
          <w:rPr>
            <w:rStyle w:val="Hyperlink"/>
            <w:lang w:val="en-CA"/>
          </w:rPr>
          <w:t>Clone Spells</w:t>
        </w:r>
      </w:hyperlink>
      <w:r w:rsidRPr="00BB24E9">
        <w:rPr>
          <w:lang w:val="en-CA"/>
        </w:rPr>
        <w:t>.</w:t>
      </w:r>
    </w:p>
    <w:p w:rsidR="00BB24E9" w:rsidRPr="00BB24E9" w:rsidRDefault="00BB24E9" w:rsidP="00BB24E9">
      <w:pPr>
        <w:numPr>
          <w:ilvl w:val="1"/>
          <w:numId w:val="74"/>
        </w:numPr>
        <w:rPr>
          <w:lang w:val="en-CA"/>
        </w:rPr>
      </w:pPr>
      <w:r w:rsidRPr="00BB24E9">
        <w:rPr>
          <w:lang w:val="en-CA"/>
        </w:rPr>
        <w:t>Tapping on the </w:t>
      </w:r>
      <w:hyperlink r:id="rId1463" w:tooltip="Army Camp" w:history="1">
        <w:r w:rsidRPr="00BB24E9">
          <w:rPr>
            <w:rStyle w:val="Hyperlink"/>
            <w:lang w:val="en-CA"/>
          </w:rPr>
          <w:t>Army Camp</w:t>
        </w:r>
      </w:hyperlink>
      <w:r w:rsidRPr="00BB24E9">
        <w:rPr>
          <w:lang w:val="en-CA"/>
        </w:rPr>
        <w:t> will make the Minion "sneeze," and they "sneeze" more when at level 6 or 7.</w:t>
      </w:r>
    </w:p>
    <w:p w:rsidR="00BB24E9" w:rsidRPr="00BB24E9" w:rsidRDefault="00BB24E9" w:rsidP="00BB24E9">
      <w:pPr>
        <w:numPr>
          <w:ilvl w:val="1"/>
          <w:numId w:val="74"/>
        </w:numPr>
        <w:rPr>
          <w:lang w:val="en-CA"/>
        </w:rPr>
      </w:pPr>
      <w:r w:rsidRPr="00BB24E9">
        <w:rPr>
          <w:lang w:val="en-CA"/>
        </w:rPr>
        <w:t>The Minion is the fastest flying unit, and one of the fastest troops overall along with the </w:t>
      </w:r>
      <w:hyperlink r:id="rId1464" w:tooltip="Goblin" w:history="1">
        <w:r w:rsidRPr="00BB24E9">
          <w:rPr>
            <w:rStyle w:val="Hyperlink"/>
            <w:lang w:val="en-CA"/>
          </w:rPr>
          <w:t>Goblin</w:t>
        </w:r>
      </w:hyperlink>
      <w:r w:rsidRPr="00BB24E9">
        <w:rPr>
          <w:lang w:val="en-CA"/>
        </w:rPr>
        <w:t>.</w:t>
      </w:r>
    </w:p>
    <w:p w:rsidR="00BB24E9" w:rsidRPr="00BB24E9" w:rsidRDefault="00BB24E9" w:rsidP="00BB24E9">
      <w:pPr>
        <w:numPr>
          <w:ilvl w:val="1"/>
          <w:numId w:val="74"/>
        </w:numPr>
        <w:rPr>
          <w:lang w:val="en-CA"/>
        </w:rPr>
      </w:pPr>
      <w:r w:rsidRPr="00BB24E9">
        <w:rPr>
          <w:lang w:val="en-CA"/>
        </w:rPr>
        <w:t>The Minion is the only </w:t>
      </w:r>
      <w:hyperlink r:id="rId1465" w:tooltip="Category:Air Troops" w:history="1">
        <w:r w:rsidRPr="00BB24E9">
          <w:rPr>
            <w:rStyle w:val="Hyperlink"/>
            <w:lang w:val="en-CA"/>
          </w:rPr>
          <w:t>flying troop</w:t>
        </w:r>
      </w:hyperlink>
      <w:r w:rsidRPr="00BB24E9">
        <w:rPr>
          <w:lang w:val="en-CA"/>
        </w:rPr>
        <w:t> (excluding subtroops) that is undetectable by the </w:t>
      </w:r>
      <w:hyperlink r:id="rId1466" w:tooltip="Seeking Air Mine" w:history="1">
        <w:r w:rsidRPr="00BB24E9">
          <w:rPr>
            <w:rStyle w:val="Hyperlink"/>
            <w:lang w:val="en-CA"/>
          </w:rPr>
          <w:t>Seeking Air Mine</w:t>
        </w:r>
      </w:hyperlink>
      <w:r w:rsidRPr="00BB24E9">
        <w:rPr>
          <w:lang w:val="en-CA"/>
        </w:rPr>
        <w:t>. The </w:t>
      </w:r>
      <w:hyperlink r:id="rId1467" w:tooltip="Healer" w:history="1">
        <w:r w:rsidRPr="00BB24E9">
          <w:rPr>
            <w:rStyle w:val="Hyperlink"/>
            <w:lang w:val="en-CA"/>
          </w:rPr>
          <w:t>Healer</w:t>
        </w:r>
      </w:hyperlink>
      <w:r w:rsidRPr="00BB24E9">
        <w:rPr>
          <w:lang w:val="en-CA"/>
        </w:rPr>
        <w:t> was changed to be able to be targeted by traps as a part of the August 2016 update.</w:t>
      </w:r>
    </w:p>
    <w:p w:rsidR="00BB24E9" w:rsidRPr="00BB24E9" w:rsidRDefault="00BB24E9" w:rsidP="00BB24E9">
      <w:pPr>
        <w:numPr>
          <w:ilvl w:val="1"/>
          <w:numId w:val="74"/>
        </w:numPr>
        <w:rPr>
          <w:lang w:val="en-CA"/>
        </w:rPr>
      </w:pPr>
      <w:r w:rsidRPr="00BB24E9">
        <w:rPr>
          <w:lang w:val="en-CA"/>
        </w:rPr>
        <w:t>As part of the 17 June 2013 update, the colors of the levels 1-2 Minion and the levels 3-4 Minion were swapped. </w:t>
      </w:r>
      <w:hyperlink r:id="rId1468" w:history="1">
        <w:r w:rsidRPr="00BB24E9">
          <w:rPr>
            <w:rStyle w:val="Hyperlink"/>
            <w:lang w:val="en-CA"/>
          </w:rPr>
          <w:t>Twister</w:t>
        </w:r>
      </w:hyperlink>
      <w:r w:rsidRPr="00BB24E9">
        <w:rPr>
          <w:lang w:val="en-CA"/>
        </w:rPr>
        <w:t>, a </w:t>
      </w:r>
      <w:hyperlink r:id="rId1469" w:history="1">
        <w:r w:rsidRPr="00BB24E9">
          <w:rPr>
            <w:rStyle w:val="Hyperlink"/>
            <w:lang w:val="en-CA"/>
          </w:rPr>
          <w:t>Supercell Community Forum</w:t>
        </w:r>
      </w:hyperlink>
      <w:r w:rsidRPr="00BB24E9">
        <w:rPr>
          <w:lang w:val="en-CA"/>
        </w:rPr>
        <w:t> moderator, has </w:t>
      </w:r>
      <w:hyperlink r:id="rId1470" w:anchor="5" w:history="1">
        <w:r w:rsidRPr="00BB24E9">
          <w:rPr>
            <w:rStyle w:val="Hyperlink"/>
            <w:lang w:val="en-CA"/>
          </w:rPr>
          <w:t>confirmed that this was an unintended change</w:t>
        </w:r>
      </w:hyperlink>
      <w:r w:rsidRPr="00BB24E9">
        <w:rPr>
          <w:lang w:val="en-CA"/>
        </w:rPr>
        <w:t> and was reverted on 24 June 2013.</w:t>
      </w:r>
    </w:p>
    <w:p w:rsidR="00BB24E9" w:rsidRPr="00BB24E9" w:rsidRDefault="00BB24E9" w:rsidP="00BB24E9">
      <w:pPr>
        <w:numPr>
          <w:ilvl w:val="1"/>
          <w:numId w:val="74"/>
        </w:numPr>
        <w:rPr>
          <w:lang w:val="en-CA"/>
        </w:rPr>
      </w:pPr>
      <w:r w:rsidRPr="00BB24E9">
        <w:rPr>
          <w:lang w:val="en-CA"/>
        </w:rPr>
        <w:t>The Minion is one of three </w:t>
      </w:r>
      <w:hyperlink r:id="rId1471" w:tooltip="Dark Elixir Troops" w:history="1">
        <w:r w:rsidRPr="00BB24E9">
          <w:rPr>
            <w:rStyle w:val="Hyperlink"/>
            <w:lang w:val="en-CA"/>
          </w:rPr>
          <w:t>Dark Elixir Troops</w:t>
        </w:r>
      </w:hyperlink>
      <w:r w:rsidRPr="00BB24E9">
        <w:rPr>
          <w:lang w:val="en-CA"/>
        </w:rPr>
        <w:t> that can be upgraded to level 8 in the </w:t>
      </w:r>
      <w:hyperlink r:id="rId1472" w:tooltip="Laboratory" w:history="1">
        <w:r w:rsidRPr="00BB24E9">
          <w:rPr>
            <w:rStyle w:val="Hyperlink"/>
            <w:lang w:val="en-CA"/>
          </w:rPr>
          <w:t>Laboratory</w:t>
        </w:r>
      </w:hyperlink>
      <w:r w:rsidRPr="00BB24E9">
        <w:rPr>
          <w:lang w:val="en-CA"/>
        </w:rPr>
        <w:t>, the others being </w:t>
      </w:r>
      <w:hyperlink r:id="rId1473" w:tooltip="Hog Rider" w:history="1">
        <w:r w:rsidRPr="00BB24E9">
          <w:rPr>
            <w:rStyle w:val="Hyperlink"/>
            <w:lang w:val="en-CA"/>
          </w:rPr>
          <w:t>Hog Rider</w:t>
        </w:r>
      </w:hyperlink>
      <w:r w:rsidRPr="00BB24E9">
        <w:rPr>
          <w:lang w:val="en-CA"/>
        </w:rPr>
        <w:t> and </w:t>
      </w:r>
      <w:hyperlink r:id="rId1474" w:tooltip="Golem" w:history="1">
        <w:r w:rsidRPr="00BB24E9">
          <w:rPr>
            <w:rStyle w:val="Hyperlink"/>
            <w:lang w:val="en-CA"/>
          </w:rPr>
          <w:t>Golem</w:t>
        </w:r>
      </w:hyperlink>
      <w:r w:rsidRPr="00BB24E9">
        <w:rPr>
          <w:lang w:val="en-CA"/>
        </w:rPr>
        <w:t>.</w:t>
      </w:r>
    </w:p>
    <w:p w:rsidR="00BB24E9" w:rsidRPr="00BB24E9" w:rsidRDefault="00BB24E9" w:rsidP="00BB24E9">
      <w:pPr>
        <w:numPr>
          <w:ilvl w:val="1"/>
          <w:numId w:val="74"/>
        </w:numPr>
        <w:rPr>
          <w:lang w:val="en-CA"/>
        </w:rPr>
      </w:pPr>
      <w:r w:rsidRPr="00BB24E9">
        <w:rPr>
          <w:lang w:val="en-CA"/>
        </w:rPr>
        <w:t>Minions attack in different ways in Clash of Clans and Clash Royale. The minion spits </w:t>
      </w:r>
      <w:hyperlink r:id="rId1475" w:tooltip="Dark Elixir" w:history="1">
        <w:r w:rsidRPr="00BB24E9">
          <w:rPr>
            <w:rStyle w:val="Hyperlink"/>
            <w:lang w:val="en-CA"/>
          </w:rPr>
          <w:t>Dark Elixir</w:t>
        </w:r>
      </w:hyperlink>
      <w:r w:rsidRPr="00BB24E9">
        <w:rPr>
          <w:lang w:val="en-CA"/>
        </w:rPr>
        <w:t> in Clash of Clans while the Minion builds it and throws it in Clash Royale.</w:t>
      </w:r>
    </w:p>
    <w:p w:rsidR="00BB24E9" w:rsidRPr="00BB24E9" w:rsidRDefault="00BB24E9" w:rsidP="00BB24E9">
      <w:pPr>
        <w:numPr>
          <w:ilvl w:val="1"/>
          <w:numId w:val="74"/>
        </w:numPr>
        <w:rPr>
          <w:lang w:val="en-CA"/>
        </w:rPr>
      </w:pPr>
      <w:r w:rsidRPr="00BB24E9">
        <w:rPr>
          <w:lang w:val="en-CA"/>
        </w:rPr>
        <w:t>Minions can move up to 7.8 tiles per second in a maximum-level </w:t>
      </w:r>
      <w:hyperlink r:id="rId1476" w:tooltip="Haste Spell" w:history="1">
        <w:r w:rsidRPr="00BB24E9">
          <w:rPr>
            <w:rStyle w:val="Hyperlink"/>
            <w:lang w:val="en-CA"/>
          </w:rPr>
          <w:t>Haste Spell</w:t>
        </w:r>
      </w:hyperlink>
      <w:r w:rsidRPr="00BB24E9">
        <w:rPr>
          <w:lang w:val="en-CA"/>
        </w:rPr>
        <w:t>, which is also same for Goblins in a maxed out Haste spell.</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4"/>
        <w:gridCol w:w="1338"/>
        <w:gridCol w:w="1333"/>
        <w:gridCol w:w="1412"/>
        <w:gridCol w:w="1548"/>
        <w:gridCol w:w="2020"/>
        <w:gridCol w:w="1280"/>
      </w:tblGrid>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lastRenderedPageBreak/>
              <w:t>Preferred Target </w:t>
            </w:r>
            <w:r w:rsidRPr="00BB24E9">
              <w:rPr>
                <w:b/>
                <w:bCs/>
                <w:noProof/>
                <w:lang w:val="en-CA"/>
              </w:rPr>
              <w:drawing>
                <wp:inline distT="0" distB="0" distL="0" distR="0">
                  <wp:extent cx="190500" cy="200025"/>
                  <wp:effectExtent l="0" t="0" r="0" b="9525"/>
                  <wp:docPr id="710" name="Picture 71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Attack Type </w:t>
            </w:r>
            <w:r w:rsidRPr="00BB24E9">
              <w:rPr>
                <w:b/>
                <w:bCs/>
                <w:noProof/>
                <w:lang w:val="en-CA"/>
              </w:rPr>
              <w:drawing>
                <wp:inline distT="0" distB="0" distL="0" distR="0">
                  <wp:extent cx="285750" cy="209550"/>
                  <wp:effectExtent l="0" t="0" r="0" b="0"/>
                  <wp:docPr id="709" name="Picture 70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A02F7D" w:rsidP="00BB24E9">
            <w:pPr>
              <w:rPr>
                <w:b/>
                <w:bCs/>
                <w:lang w:val="en-CA"/>
              </w:rPr>
            </w:pPr>
            <w:hyperlink r:id="rId1477" w:tooltip="Army Camp/Home Village" w:history="1">
              <w:r w:rsidR="00BB24E9" w:rsidRPr="00BB24E9">
                <w:rPr>
                  <w:rStyle w:val="Hyperlink"/>
                  <w:b/>
                  <w:bCs/>
                  <w:lang w:val="en-CA"/>
                </w:rPr>
                <w:t>Housing Space</w:t>
              </w:r>
            </w:hyperlink>
            <w:r w:rsidR="00BB24E9" w:rsidRPr="00BB24E9">
              <w:rPr>
                <w:b/>
                <w:bCs/>
                <w:lang w:val="en-CA"/>
              </w:rPr>
              <w:t> </w:t>
            </w:r>
            <w:r w:rsidR="00BB24E9" w:rsidRPr="00BB24E9">
              <w:rPr>
                <w:b/>
                <w:bCs/>
                <w:noProof/>
                <w:lang w:val="en-CA"/>
              </w:rPr>
              <w:drawing>
                <wp:inline distT="0" distB="0" distL="0" distR="0">
                  <wp:extent cx="228600" cy="228600"/>
                  <wp:effectExtent l="0" t="0" r="0" b="0"/>
                  <wp:docPr id="708" name="Picture 70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A02F7D" w:rsidP="00BB24E9">
            <w:pPr>
              <w:rPr>
                <w:b/>
                <w:bCs/>
                <w:lang w:val="en-CA"/>
              </w:rPr>
            </w:pPr>
            <w:hyperlink r:id="rId1478" w:tooltip="Troop Movement Speed" w:history="1">
              <w:r w:rsidR="00BB24E9" w:rsidRPr="00BB24E9">
                <w:rPr>
                  <w:rStyle w:val="Hyperlink"/>
                  <w:b/>
                  <w:bCs/>
                  <w:lang w:val="en-CA"/>
                </w:rPr>
                <w:t>Movement Speed</w:t>
              </w:r>
            </w:hyperlink>
            <w:r w:rsidR="00BB24E9" w:rsidRPr="00BB24E9">
              <w:rPr>
                <w:b/>
                <w:bCs/>
                <w:lang w:val="en-CA"/>
              </w:rPr>
              <w:t> </w:t>
            </w:r>
            <w:r w:rsidR="00BB24E9" w:rsidRPr="00BB24E9">
              <w:rPr>
                <w:b/>
                <w:bCs/>
                <w:noProof/>
                <w:lang w:val="en-CA"/>
              </w:rPr>
              <w:drawing>
                <wp:inline distT="0" distB="0" distL="0" distR="0">
                  <wp:extent cx="247650" cy="200025"/>
                  <wp:effectExtent l="0" t="0" r="0" b="9525"/>
                  <wp:docPr id="707" name="Picture 707"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Attack Speed </w:t>
            </w:r>
            <w:r w:rsidRPr="00BB24E9">
              <w:rPr>
                <w:b/>
                <w:bCs/>
                <w:noProof/>
                <w:lang w:val="en-CA"/>
              </w:rPr>
              <w:drawing>
                <wp:inline distT="0" distB="0" distL="0" distR="0">
                  <wp:extent cx="381000" cy="190500"/>
                  <wp:effectExtent l="0" t="0" r="0" b="0"/>
                  <wp:docPr id="706" name="Picture 70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A02F7D" w:rsidP="00BB24E9">
            <w:pPr>
              <w:rPr>
                <w:b/>
                <w:bCs/>
                <w:lang w:val="en-CA"/>
              </w:rPr>
            </w:pPr>
            <w:hyperlink r:id="rId1479" w:tooltip="Dark Barracks" w:history="1">
              <w:r w:rsidR="00BB24E9" w:rsidRPr="00BB24E9">
                <w:rPr>
                  <w:rStyle w:val="Hyperlink"/>
                  <w:b/>
                  <w:bCs/>
                  <w:lang w:val="en-CA"/>
                </w:rPr>
                <w:t>Dark Barracks</w:t>
              </w:r>
            </w:hyperlink>
            <w:r w:rsidR="00BB24E9" w:rsidRPr="00BB24E9">
              <w:rPr>
                <w:b/>
                <w:bCs/>
                <w:lang w:val="en-CA"/>
              </w:rPr>
              <w:t> Level Required </w:t>
            </w:r>
            <w:r w:rsidR="00BB24E9" w:rsidRPr="00BB24E9">
              <w:rPr>
                <w:b/>
                <w:bCs/>
                <w:noProof/>
                <w:lang w:val="en-CA"/>
              </w:rPr>
              <w:drawing>
                <wp:inline distT="0" distB="0" distL="0" distR="0">
                  <wp:extent cx="247650" cy="266700"/>
                  <wp:effectExtent l="0" t="0" r="0" b="0"/>
                  <wp:docPr id="705" name="Picture 705" descr="Dark Barracks7">
                    <a:hlinkClick xmlns:a="http://schemas.openxmlformats.org/drawingml/2006/main" r:id="rId1377"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4" descr="Dark Barracks7">
                            <a:hlinkClick r:id="rId1377"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Range </w:t>
            </w:r>
            <w:r w:rsidRPr="00BB24E9">
              <w:rPr>
                <w:b/>
                <w:bCs/>
                <w:noProof/>
                <w:lang w:val="en-CA"/>
              </w:rPr>
              <w:drawing>
                <wp:inline distT="0" distB="0" distL="0" distR="0">
                  <wp:extent cx="285750" cy="133350"/>
                  <wp:effectExtent l="0" t="0" r="0" b="0"/>
                  <wp:docPr id="704" name="Picture 70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2.75 tiles</w:t>
            </w:r>
          </w:p>
        </w:tc>
      </w:tr>
    </w:tbl>
    <w:p w:rsidR="00BB24E9" w:rsidRPr="00BB24E9" w:rsidRDefault="00BB24E9" w:rsidP="00BB24E9">
      <w:pPr>
        <w:rPr>
          <w:vanish/>
          <w:lang w:val="en-CA"/>
        </w:rPr>
      </w:pPr>
    </w:p>
    <w:p w:rsidR="00BB24E9" w:rsidRDefault="00BB24E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608"/>
        <w:gridCol w:w="2142"/>
      </w:tblGrid>
      <w:tr w:rsidR="00BB24E9" w:rsidRPr="00BB24E9" w:rsidTr="00BB24E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Training Time of Minions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Number of </w:t>
            </w:r>
            <w:hyperlink r:id="rId1481" w:tooltip="Dark Barracks" w:history="1">
              <w:r w:rsidRPr="00BB24E9">
                <w:rPr>
                  <w:rStyle w:val="Hyperlink"/>
                  <w:b/>
                  <w:bCs/>
                  <w:lang w:val="en-CA"/>
                </w:rPr>
                <w:t>Dark Barracks</w:t>
              </w:r>
            </w:hyperlink>
            <w:r w:rsidRPr="00BB24E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Training Time</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36 seconds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18 seconds</w:t>
            </w:r>
          </w:p>
        </w:tc>
      </w:tr>
    </w:tbl>
    <w:p w:rsidR="00BB24E9" w:rsidRPr="00BB24E9" w:rsidRDefault="00BB24E9" w:rsidP="00BB24E9">
      <w:pPr>
        <w:rPr>
          <w:vanish/>
          <w:lang w:val="en-CA"/>
        </w:rPr>
      </w:pPr>
    </w:p>
    <w:p w:rsidR="00BB24E9" w:rsidRDefault="00BB24E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26"/>
        <w:gridCol w:w="1411"/>
        <w:gridCol w:w="1201"/>
        <w:gridCol w:w="1324"/>
        <w:gridCol w:w="2263"/>
        <w:gridCol w:w="1330"/>
      </w:tblGrid>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Level </w:t>
            </w:r>
            <w:r w:rsidRPr="00BB24E9">
              <w:rPr>
                <w:b/>
                <w:bCs/>
                <w:noProof/>
                <w:lang w:val="en-CA"/>
              </w:rPr>
              <w:drawing>
                <wp:inline distT="0" distB="0" distL="0" distR="0">
                  <wp:extent cx="161925" cy="171450"/>
                  <wp:effectExtent l="0" t="0" r="9525" b="0"/>
                  <wp:docPr id="703" name="Picture 70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Damage per Second </w:t>
            </w:r>
            <w:r w:rsidRPr="00BB24E9">
              <w:rPr>
                <w:b/>
                <w:bCs/>
                <w:noProof/>
                <w:lang w:val="en-CA"/>
              </w:rPr>
              <w:drawing>
                <wp:inline distT="0" distB="0" distL="0" distR="0">
                  <wp:extent cx="266700" cy="247650"/>
                  <wp:effectExtent l="0" t="0" r="0" b="0"/>
                  <wp:docPr id="702" name="Picture 70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Hitpoints </w:t>
            </w:r>
            <w:r w:rsidRPr="00BB24E9">
              <w:rPr>
                <w:b/>
                <w:bCs/>
                <w:noProof/>
                <w:lang w:val="en-CA"/>
              </w:rPr>
              <w:drawing>
                <wp:inline distT="0" distB="0" distL="0" distR="0">
                  <wp:extent cx="190500" cy="180975"/>
                  <wp:effectExtent l="0" t="0" r="0" b="9525"/>
                  <wp:docPr id="701" name="Picture 701"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A02F7D" w:rsidP="00BB24E9">
            <w:pPr>
              <w:rPr>
                <w:b/>
                <w:bCs/>
                <w:lang w:val="en-CA"/>
              </w:rPr>
            </w:pPr>
            <w:hyperlink r:id="rId1482" w:anchor="Elixir" w:tooltip="Resources" w:history="1">
              <w:r w:rsidR="00BB24E9" w:rsidRPr="00BB24E9">
                <w:rPr>
                  <w:rStyle w:val="Hyperlink"/>
                  <w:b/>
                  <w:bCs/>
                  <w:lang w:val="en-CA"/>
                </w:rPr>
                <w:t>Training Cost</w:t>
              </w:r>
            </w:hyperlink>
            <w:r w:rsidR="00BB24E9" w:rsidRPr="00BB24E9">
              <w:rPr>
                <w:b/>
                <w:bCs/>
                <w:lang w:val="en-CA"/>
              </w:rPr>
              <w:t> </w:t>
            </w:r>
            <w:r w:rsidR="00BB24E9" w:rsidRPr="00BB24E9">
              <w:rPr>
                <w:b/>
                <w:bCs/>
                <w:noProof/>
                <w:lang w:val="en-CA"/>
              </w:rPr>
              <w:drawing>
                <wp:inline distT="0" distB="0" distL="0" distR="0">
                  <wp:extent cx="171450" cy="190500"/>
                  <wp:effectExtent l="0" t="0" r="0" b="0"/>
                  <wp:docPr id="700" name="Picture 700"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A02F7D" w:rsidP="00BB24E9">
            <w:pPr>
              <w:rPr>
                <w:b/>
                <w:bCs/>
                <w:lang w:val="en-CA"/>
              </w:rPr>
            </w:pPr>
            <w:hyperlink r:id="rId1483" w:anchor="Elixir" w:tooltip="Resources" w:history="1">
              <w:r w:rsidR="00BB24E9" w:rsidRPr="00BB24E9">
                <w:rPr>
                  <w:rStyle w:val="Hyperlink"/>
                  <w:b/>
                  <w:bCs/>
                  <w:lang w:val="en-CA"/>
                </w:rPr>
                <w:t>Research Cost</w:t>
              </w:r>
            </w:hyperlink>
            <w:r w:rsidR="00BB24E9" w:rsidRPr="00BB24E9">
              <w:rPr>
                <w:b/>
                <w:bCs/>
                <w:lang w:val="en-CA"/>
              </w:rPr>
              <w:t> </w:t>
            </w:r>
            <w:r w:rsidR="00BB24E9" w:rsidRPr="00BB24E9">
              <w:rPr>
                <w:b/>
                <w:bCs/>
                <w:noProof/>
                <w:lang w:val="en-CA"/>
              </w:rPr>
              <w:drawing>
                <wp:inline distT="0" distB="0" distL="0" distR="0">
                  <wp:extent cx="171450" cy="190500"/>
                  <wp:effectExtent l="0" t="0" r="0" b="0"/>
                  <wp:docPr id="699" name="Picture 69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A02F7D" w:rsidP="00BB24E9">
            <w:pPr>
              <w:rPr>
                <w:b/>
                <w:bCs/>
                <w:lang w:val="en-CA"/>
              </w:rPr>
            </w:pPr>
            <w:hyperlink r:id="rId1484" w:tooltip="Laboratory" w:history="1">
              <w:r w:rsidR="00BB24E9" w:rsidRPr="00BB24E9">
                <w:rPr>
                  <w:rStyle w:val="Hyperlink"/>
                  <w:b/>
                  <w:bCs/>
                  <w:lang w:val="en-CA"/>
                </w:rPr>
                <w:t>Laboratory</w:t>
              </w:r>
            </w:hyperlink>
            <w:r w:rsidR="00BB24E9" w:rsidRPr="00BB24E9">
              <w:rPr>
                <w:b/>
                <w:bCs/>
                <w:lang w:val="en-CA"/>
              </w:rPr>
              <w:t> Level Required </w:t>
            </w:r>
            <w:r w:rsidR="00BB24E9" w:rsidRPr="00BB24E9">
              <w:rPr>
                <w:b/>
                <w:bCs/>
                <w:noProof/>
                <w:lang w:val="en-CA"/>
              </w:rPr>
              <w:drawing>
                <wp:inline distT="0" distB="0" distL="0" distR="0">
                  <wp:extent cx="247650" cy="257175"/>
                  <wp:effectExtent l="0" t="0" r="0" b="9525"/>
                  <wp:docPr id="698" name="Picture 698"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A02F7D" w:rsidP="00BB24E9">
            <w:pPr>
              <w:rPr>
                <w:b/>
                <w:bCs/>
                <w:lang w:val="en-CA"/>
              </w:rPr>
            </w:pPr>
            <w:hyperlink r:id="rId1485" w:tooltip="Laboratory" w:history="1">
              <w:r w:rsidR="00BB24E9" w:rsidRPr="00BB24E9">
                <w:rPr>
                  <w:rStyle w:val="Hyperlink"/>
                  <w:b/>
                  <w:bCs/>
                  <w:lang w:val="en-CA"/>
                </w:rPr>
                <w:t>Research Time</w:t>
              </w:r>
            </w:hyperlink>
            <w:r w:rsidR="00BB24E9" w:rsidRPr="00BB24E9">
              <w:rPr>
                <w:b/>
                <w:bCs/>
                <w:lang w:val="en-CA"/>
              </w:rPr>
              <w:t> </w:t>
            </w:r>
            <w:r w:rsidR="00BB24E9" w:rsidRPr="00BB24E9">
              <w:rPr>
                <w:b/>
                <w:bCs/>
                <w:noProof/>
                <w:lang w:val="en-CA"/>
              </w:rPr>
              <w:drawing>
                <wp:inline distT="0" distB="0" distL="0" distR="0">
                  <wp:extent cx="171450" cy="200025"/>
                  <wp:effectExtent l="0" t="0" r="0" b="9525"/>
                  <wp:docPr id="697" name="Picture 69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 days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 days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11d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14 days</w:t>
            </w:r>
          </w:p>
        </w:tc>
      </w:tr>
    </w:tbl>
    <w:p w:rsidR="00BB24E9" w:rsidRPr="00BB24E9" w:rsidRDefault="00BB24E9" w:rsidP="00BB24E9"/>
    <w:p w:rsidR="00CF71AC" w:rsidRDefault="00CF71AC" w:rsidP="00CF71AC"/>
    <w:p w:rsidR="00CF71AC" w:rsidRDefault="002E4DDA" w:rsidP="00B1023A">
      <w:pPr>
        <w:pStyle w:val="Heading2"/>
      </w:pPr>
      <w:r>
        <w:t>Hog R</w:t>
      </w:r>
      <w:r w:rsidR="00CF71AC">
        <w:t>ider</w:t>
      </w:r>
    </w:p>
    <w:p w:rsidR="00CF71AC" w:rsidRDefault="00CF71AC" w:rsidP="00CF71AC"/>
    <w:p w:rsidR="00055FAA" w:rsidRPr="00055FAA" w:rsidRDefault="00055FAA" w:rsidP="00055FAA">
      <w:pPr>
        <w:rPr>
          <w:lang w:val="en-CA"/>
        </w:rPr>
      </w:pPr>
      <w:r w:rsidRPr="00055FAA">
        <w:rPr>
          <w:noProof/>
          <w:lang w:val="en-CA"/>
        </w:rPr>
        <w:lastRenderedPageBreak/>
        <w:drawing>
          <wp:inline distT="0" distB="0" distL="0" distR="0">
            <wp:extent cx="2047875" cy="3219450"/>
            <wp:effectExtent l="0" t="0" r="0" b="0"/>
            <wp:docPr id="760" name="Picture 760" descr="Hog Rid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Hog Rider info"/>
                    <pic:cNvPicPr>
                      <a:picLocks noChangeAspect="1" noChangeArrowheads="1"/>
                    </pic:cNvPicPr>
                  </pic:nvPicPr>
                  <pic:blipFill>
                    <a:blip r:embed="rId1486">
                      <a:extLst>
                        <a:ext uri="{28A0092B-C50C-407E-A947-70E740481C1C}">
                          <a14:useLocalDpi xmlns:a14="http://schemas.microsoft.com/office/drawing/2010/main" val="0"/>
                        </a:ext>
                      </a:extLst>
                    </a:blip>
                    <a:srcRect/>
                    <a:stretch>
                      <a:fillRect/>
                    </a:stretch>
                  </pic:blipFill>
                  <pic:spPr bwMode="auto">
                    <a:xfrm>
                      <a:off x="0" y="0"/>
                      <a:ext cx="2047875" cy="3219450"/>
                    </a:xfrm>
                    <a:prstGeom prst="rect">
                      <a:avLst/>
                    </a:prstGeom>
                    <a:noFill/>
                    <a:ln>
                      <a:noFill/>
                    </a:ln>
                  </pic:spPr>
                </pic:pic>
              </a:graphicData>
            </a:graphic>
          </wp:inline>
        </w:drawing>
      </w:r>
    </w:p>
    <w:p w:rsidR="00055FAA" w:rsidRPr="00055FAA" w:rsidRDefault="00055FAA" w:rsidP="00055FAA">
      <w:pPr>
        <w:rPr>
          <w:lang w:val="en-CA"/>
        </w:rPr>
      </w:pPr>
      <w:r w:rsidRPr="00055FAA">
        <w:rPr>
          <w:b/>
          <w:bCs/>
          <w:i/>
          <w:iCs/>
          <w:lang w:val="en-CA"/>
        </w:rPr>
        <w:t>"Having tamed the fierce leaping hog, the Hog Rider punishes those who hide behind their puny </w:t>
      </w:r>
      <w:hyperlink r:id="rId1487" w:tooltip="Walls/Home Village" w:history="1">
        <w:r w:rsidRPr="00055FAA">
          <w:rPr>
            <w:rStyle w:val="Hyperlink"/>
            <w:b/>
            <w:bCs/>
            <w:i/>
            <w:iCs/>
            <w:lang w:val="en-CA"/>
          </w:rPr>
          <w:t>walls</w:t>
        </w:r>
      </w:hyperlink>
      <w:r w:rsidRPr="00055FAA">
        <w:rPr>
          <w:b/>
          <w:bCs/>
          <w:i/>
          <w:iCs/>
          <w:lang w:val="en-CA"/>
        </w:rPr>
        <w:t>! Fueled by </w:t>
      </w:r>
      <w:hyperlink r:id="rId1488" w:anchor="Dark_Elixir" w:tooltip="Resources" w:history="1">
        <w:r w:rsidRPr="00055FAA">
          <w:rPr>
            <w:rStyle w:val="Hyperlink"/>
            <w:b/>
            <w:bCs/>
            <w:i/>
            <w:iCs/>
            <w:lang w:val="en-CA"/>
          </w:rPr>
          <w:t>Dark Elixir</w:t>
        </w:r>
      </w:hyperlink>
      <w:r w:rsidRPr="00055FAA">
        <w:rPr>
          <w:b/>
          <w:bCs/>
          <w:i/>
          <w:iCs/>
          <w:lang w:val="en-CA"/>
        </w:rPr>
        <w:t>, these warriors have never known defeat!"</w:t>
      </w:r>
    </w:p>
    <w:p w:rsidR="00055FAA" w:rsidRPr="00055FAA" w:rsidRDefault="00A02F7D" w:rsidP="00055FAA">
      <w:pPr>
        <w:rPr>
          <w:lang w:val="en-CA"/>
        </w:rPr>
      </w:pPr>
      <w:r>
        <w:rPr>
          <w:lang w:val="en-CA"/>
        </w:rPr>
        <w:pict>
          <v:rect id="_x0000_i1113"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358"/>
        <w:gridCol w:w="1342"/>
        <w:gridCol w:w="1269"/>
        <w:gridCol w:w="1254"/>
        <w:gridCol w:w="1254"/>
        <w:gridCol w:w="1254"/>
        <w:gridCol w:w="1269"/>
      </w:tblGrid>
      <w:tr w:rsidR="00055FAA" w:rsidRPr="00055FAA" w:rsidTr="00055FAA">
        <w:trPr>
          <w:tblCellSpacing w:w="15" w:type="dxa"/>
        </w:trPr>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9" name="Picture 759" descr="Hog Ri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Hog Rider1"/>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8" name="Picture 758" descr="Hog Ri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Hog Rider3"/>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7" name="Picture 757" descr="Hog Rid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Hog Rider5"/>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6" name="Picture 756" descr="Hog Rid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Hog Rider6"/>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5" name="Picture 755" descr="Hog Rid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Hog Rider7"/>
                          <pic:cNvPicPr>
                            <a:picLocks noChangeAspect="1" noChangeArrowheads="1"/>
                          </pic:cNvPicPr>
                        </pic:nvPicPr>
                        <pic:blipFill>
                          <a:blip r:embed="rId1493">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4" name="Picture 754" descr="Hog Rid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Hog Rider8"/>
                          <pic:cNvPicPr>
                            <a:picLocks noChangeAspect="1" noChangeArrowheads="1"/>
                          </pic:cNvPicPr>
                        </pic:nvPicPr>
                        <pic:blipFill>
                          <a:blip r:embed="rId1494">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3" name="Picture 753" descr="Hog Rid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Hog Rider9"/>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r>
      <w:tr w:rsidR="00055FAA" w:rsidRPr="00055FAA" w:rsidTr="00055FAA">
        <w:trPr>
          <w:tblCellSpacing w:w="15" w:type="dxa"/>
        </w:trPr>
        <w:tc>
          <w:tcPr>
            <w:tcW w:w="0" w:type="auto"/>
            <w:shd w:val="clear" w:color="auto" w:fill="281434"/>
            <w:vAlign w:val="center"/>
            <w:hideMark/>
          </w:tcPr>
          <w:p w:rsidR="00055FAA" w:rsidRPr="00055FAA" w:rsidRDefault="00055FAA" w:rsidP="00055FAA">
            <w:pPr>
              <w:rPr>
                <w:lang w:val="en-CA"/>
              </w:rPr>
            </w:pPr>
            <w:r w:rsidRPr="00055FAA">
              <w:rPr>
                <w:b/>
                <w:bCs/>
                <w:lang w:val="en-CA"/>
              </w:rPr>
              <w:t>Levels 1 &amp; 2</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Levels 3 &amp; 4</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5</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6</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7</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8</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9</w:t>
            </w:r>
          </w:p>
        </w:tc>
      </w:tr>
    </w:tbl>
    <w:p w:rsidR="00055FAA" w:rsidRPr="00055FAA" w:rsidRDefault="00A02F7D" w:rsidP="00055FAA">
      <w:pPr>
        <w:rPr>
          <w:lang w:val="en-CA"/>
        </w:rPr>
      </w:pPr>
      <w:r>
        <w:rPr>
          <w:lang w:val="en-CA"/>
        </w:rPr>
        <w:pict>
          <v:rect id="_x0000_i1114" style="width:0;height:1.5pt" o:hralign="center" o:hrstd="t" o:hrnoshade="t" o:hr="t" fillcolor="#3a3a3a" stroked="f"/>
        </w:pict>
      </w:r>
    </w:p>
    <w:p w:rsidR="00055FAA" w:rsidRPr="00055FAA" w:rsidRDefault="00055FAA" w:rsidP="00055FAA">
      <w:pPr>
        <w:numPr>
          <w:ilvl w:val="0"/>
          <w:numId w:val="75"/>
        </w:numPr>
        <w:rPr>
          <w:lang w:val="en-CA"/>
        </w:rPr>
      </w:pPr>
      <w:r w:rsidRPr="00055FAA">
        <w:rPr>
          <w:b/>
          <w:bCs/>
          <w:lang w:val="en-CA"/>
        </w:rPr>
        <w:t>Summary</w:t>
      </w:r>
    </w:p>
    <w:p w:rsidR="00055FAA" w:rsidRPr="00055FAA" w:rsidRDefault="00055FAA" w:rsidP="00055FAA">
      <w:pPr>
        <w:numPr>
          <w:ilvl w:val="1"/>
          <w:numId w:val="75"/>
        </w:numPr>
        <w:rPr>
          <w:lang w:val="en-CA"/>
        </w:rPr>
      </w:pPr>
      <w:r w:rsidRPr="00055FAA">
        <w:rPr>
          <w:lang w:val="en-CA"/>
        </w:rPr>
        <w:t>The Hog Rider is a rugged, dark-skinned man with a mohawk, riding a large hog. He is bare-chested, wearing only a brown leather loincloth, a red belt and a pair of leather sandals. He has two large golden wristbands and a gold earring. His weapon of choice is a large warhammer.</w:t>
      </w:r>
    </w:p>
    <w:p w:rsidR="00055FAA" w:rsidRPr="00055FAA" w:rsidRDefault="00055FAA" w:rsidP="00055FAA">
      <w:pPr>
        <w:numPr>
          <w:ilvl w:val="1"/>
          <w:numId w:val="75"/>
        </w:numPr>
        <w:rPr>
          <w:lang w:val="en-CA"/>
        </w:rPr>
      </w:pPr>
      <w:r w:rsidRPr="00055FAA">
        <w:rPr>
          <w:lang w:val="en-CA"/>
        </w:rPr>
        <w:t>His mount is a large boar/hog, about half its rider's height; the Hog Rider holds a brown leather bridle which is looped around the boar's tusks.</w:t>
      </w:r>
    </w:p>
    <w:p w:rsidR="00055FAA" w:rsidRPr="00055FAA" w:rsidRDefault="00055FAA" w:rsidP="00055FAA">
      <w:pPr>
        <w:numPr>
          <w:ilvl w:val="1"/>
          <w:numId w:val="75"/>
        </w:numPr>
        <w:rPr>
          <w:lang w:val="en-CA"/>
        </w:rPr>
      </w:pPr>
      <w:r w:rsidRPr="00055FAA">
        <w:rPr>
          <w:lang w:val="en-CA"/>
        </w:rPr>
        <w:t>Because of his mount, the Hog Rider can jump over </w:t>
      </w:r>
      <w:hyperlink r:id="rId1496" w:tooltip="Walls/Home Village" w:history="1">
        <w:r w:rsidRPr="00055FAA">
          <w:rPr>
            <w:rStyle w:val="Hyperlink"/>
            <w:lang w:val="en-CA"/>
          </w:rPr>
          <w:t>Walls</w:t>
        </w:r>
      </w:hyperlink>
      <w:r w:rsidRPr="00055FAA">
        <w:rPr>
          <w:lang w:val="en-CA"/>
        </w:rPr>
        <w:t>, giving the user a great advantage over the enemy base.</w:t>
      </w:r>
    </w:p>
    <w:p w:rsidR="00055FAA" w:rsidRPr="00055FAA" w:rsidRDefault="00055FAA" w:rsidP="00055FAA">
      <w:pPr>
        <w:numPr>
          <w:ilvl w:val="1"/>
          <w:numId w:val="75"/>
        </w:numPr>
        <w:rPr>
          <w:lang w:val="en-CA"/>
        </w:rPr>
      </w:pPr>
      <w:r w:rsidRPr="00055FAA">
        <w:rPr>
          <w:lang w:val="en-CA"/>
        </w:rPr>
        <w:t>Hog Riders prioritize </w:t>
      </w:r>
      <w:hyperlink r:id="rId1497" w:tooltip="Defensive Buildings" w:history="1">
        <w:r w:rsidRPr="00055FAA">
          <w:rPr>
            <w:rStyle w:val="Hyperlink"/>
            <w:lang w:val="en-CA"/>
          </w:rPr>
          <w:t>defensive structures</w:t>
        </w:r>
      </w:hyperlink>
      <w:r w:rsidRPr="00055FAA">
        <w:rPr>
          <w:lang w:val="en-CA"/>
        </w:rPr>
        <w:t> above all other targets, and will bypass all other types of enemy </w:t>
      </w:r>
      <w:hyperlink r:id="rId1498" w:tooltip="Buildings" w:history="1">
        <w:r w:rsidRPr="00055FAA">
          <w:rPr>
            <w:rStyle w:val="Hyperlink"/>
            <w:lang w:val="en-CA"/>
          </w:rPr>
          <w:t>buildings</w:t>
        </w:r>
      </w:hyperlink>
      <w:r w:rsidRPr="00055FAA">
        <w:rPr>
          <w:lang w:val="en-CA"/>
        </w:rPr>
        <w:t> and </w:t>
      </w:r>
      <w:hyperlink r:id="rId1499" w:tooltip="Troops" w:history="1">
        <w:r w:rsidRPr="00055FAA">
          <w:rPr>
            <w:rStyle w:val="Hyperlink"/>
            <w:lang w:val="en-CA"/>
          </w:rPr>
          <w:t>troops</w:t>
        </w:r>
      </w:hyperlink>
      <w:r w:rsidRPr="00055FAA">
        <w:rPr>
          <w:lang w:val="en-CA"/>
        </w:rPr>
        <w:t> while any </w:t>
      </w:r>
      <w:hyperlink r:id="rId1500" w:tooltip="Defensive Buildings" w:history="1">
        <w:r w:rsidRPr="00055FAA">
          <w:rPr>
            <w:rStyle w:val="Hyperlink"/>
            <w:lang w:val="en-CA"/>
          </w:rPr>
          <w:t>defenses</w:t>
        </w:r>
      </w:hyperlink>
      <w:r w:rsidRPr="00055FAA">
        <w:rPr>
          <w:lang w:val="en-CA"/>
        </w:rPr>
        <w:t> remain on the battlefield. This is true even if they are under attack by enemy </w:t>
      </w:r>
      <w:hyperlink r:id="rId1501" w:tooltip="Clan Castle" w:history="1">
        <w:r w:rsidRPr="00055FAA">
          <w:rPr>
            <w:rStyle w:val="Hyperlink"/>
            <w:lang w:val="en-CA"/>
          </w:rPr>
          <w:t>Clan Castle</w:t>
        </w:r>
      </w:hyperlink>
      <w:r w:rsidRPr="00055FAA">
        <w:rPr>
          <w:lang w:val="en-CA"/>
        </w:rPr>
        <w:t> </w:t>
      </w:r>
      <w:hyperlink r:id="rId1502" w:tooltip="Troops" w:history="1">
        <w:r w:rsidRPr="00055FAA">
          <w:rPr>
            <w:rStyle w:val="Hyperlink"/>
            <w:lang w:val="en-CA"/>
          </w:rPr>
          <w:t>troops</w:t>
        </w:r>
      </w:hyperlink>
      <w:r w:rsidRPr="00055FAA">
        <w:rPr>
          <w:lang w:val="en-CA"/>
        </w:rPr>
        <w:t>, </w:t>
      </w:r>
      <w:hyperlink r:id="rId1503" w:tooltip="Heroes" w:history="1">
        <w:r w:rsidRPr="00055FAA">
          <w:rPr>
            <w:rStyle w:val="Hyperlink"/>
            <w:lang w:val="en-CA"/>
          </w:rPr>
          <w:t>heroes</w:t>
        </w:r>
      </w:hyperlink>
      <w:r w:rsidRPr="00055FAA">
        <w:rPr>
          <w:lang w:val="en-CA"/>
        </w:rPr>
        <w:t> or </w:t>
      </w:r>
      <w:hyperlink r:id="rId1504" w:tooltip="Skeleton Trap" w:history="1">
        <w:r w:rsidRPr="00055FAA">
          <w:rPr>
            <w:rStyle w:val="Hyperlink"/>
            <w:lang w:val="en-CA"/>
          </w:rPr>
          <w:t>Skeleton Trap</w:t>
        </w:r>
      </w:hyperlink>
      <w:r w:rsidRPr="00055FAA">
        <w:rPr>
          <w:lang w:val="en-CA"/>
        </w:rPr>
        <w:t> skeletons. Note that like all </w:t>
      </w:r>
      <w:hyperlink r:id="rId1505" w:tooltip="Troops" w:history="1">
        <w:r w:rsidRPr="00055FAA">
          <w:rPr>
            <w:rStyle w:val="Hyperlink"/>
            <w:lang w:val="en-CA"/>
          </w:rPr>
          <w:t>troops</w:t>
        </w:r>
      </w:hyperlink>
      <w:r w:rsidRPr="00055FAA">
        <w:rPr>
          <w:lang w:val="en-CA"/>
        </w:rPr>
        <w:t>that prioritize </w:t>
      </w:r>
      <w:hyperlink r:id="rId1506" w:tooltip="Defensive Buildings" w:history="1">
        <w:r w:rsidRPr="00055FAA">
          <w:rPr>
            <w:rStyle w:val="Hyperlink"/>
            <w:lang w:val="en-CA"/>
          </w:rPr>
          <w:t>defenses</w:t>
        </w:r>
      </w:hyperlink>
      <w:r w:rsidRPr="00055FAA">
        <w:rPr>
          <w:lang w:val="en-CA"/>
        </w:rPr>
        <w:t>, Hog Riders do not consider the </w:t>
      </w:r>
      <w:hyperlink r:id="rId1507" w:tooltip="Clan Castle" w:history="1">
        <w:r w:rsidRPr="00055FAA">
          <w:rPr>
            <w:rStyle w:val="Hyperlink"/>
            <w:lang w:val="en-CA"/>
          </w:rPr>
          <w:t>Clan Castle</w:t>
        </w:r>
      </w:hyperlink>
      <w:r w:rsidRPr="00055FAA">
        <w:rPr>
          <w:lang w:val="en-CA"/>
        </w:rPr>
        <w:t> to be a </w:t>
      </w:r>
      <w:hyperlink r:id="rId1508" w:tooltip="Defensive Buildings" w:history="1">
        <w:r w:rsidRPr="00055FAA">
          <w:rPr>
            <w:rStyle w:val="Hyperlink"/>
            <w:lang w:val="en-CA"/>
          </w:rPr>
          <w:t>defense</w:t>
        </w:r>
      </w:hyperlink>
      <w:r w:rsidRPr="00055FAA">
        <w:rPr>
          <w:lang w:val="en-CA"/>
        </w:rPr>
        <w:t> regardless of whether or not it contains enemy </w:t>
      </w:r>
      <w:hyperlink r:id="rId1509" w:tooltip="Troops" w:history="1">
        <w:r w:rsidRPr="00055FAA">
          <w:rPr>
            <w:rStyle w:val="Hyperlink"/>
            <w:lang w:val="en-CA"/>
          </w:rPr>
          <w:t>troops</w:t>
        </w:r>
      </w:hyperlink>
      <w:r w:rsidRPr="00055FAA">
        <w:rPr>
          <w:lang w:val="en-CA"/>
        </w:rPr>
        <w:t>, but do consider the defending </w:t>
      </w:r>
      <w:hyperlink r:id="rId1510" w:tooltip="Grand Warden" w:history="1">
        <w:r w:rsidRPr="00055FAA">
          <w:rPr>
            <w:rStyle w:val="Hyperlink"/>
            <w:lang w:val="en-CA"/>
          </w:rPr>
          <w:t>Grand Warden</w:t>
        </w:r>
      </w:hyperlink>
      <w:r w:rsidRPr="00055FAA">
        <w:rPr>
          <w:lang w:val="en-CA"/>
        </w:rPr>
        <w:t> and the level 12 </w:t>
      </w:r>
      <w:hyperlink r:id="rId1511" w:tooltip="Town Hall" w:history="1">
        <w:r w:rsidRPr="00055FAA">
          <w:rPr>
            <w:rStyle w:val="Hyperlink"/>
            <w:lang w:val="en-CA"/>
          </w:rPr>
          <w:t>Town Hall</w:t>
        </w:r>
      </w:hyperlink>
      <w:r w:rsidRPr="00055FAA">
        <w:rPr>
          <w:lang w:val="en-CA"/>
        </w:rPr>
        <w:t> (if its </w:t>
      </w:r>
      <w:hyperlink r:id="rId1512" w:tooltip="Giga Tesla" w:history="1">
        <w:r w:rsidRPr="00055FAA">
          <w:rPr>
            <w:rStyle w:val="Hyperlink"/>
            <w:lang w:val="en-CA"/>
          </w:rPr>
          <w:t>Giga Tesla</w:t>
        </w:r>
      </w:hyperlink>
      <w:r w:rsidRPr="00055FAA">
        <w:rPr>
          <w:lang w:val="en-CA"/>
        </w:rPr>
        <w:t> has been triggered) to be defensive buildings. </w:t>
      </w:r>
      <w:r w:rsidRPr="00055FAA">
        <w:rPr>
          <w:lang w:val="en-CA"/>
        </w:rPr>
        <w:br/>
        <w:t>Once all </w:t>
      </w:r>
      <w:hyperlink r:id="rId1513" w:tooltip="Defensive Buildings" w:history="1">
        <w:r w:rsidRPr="00055FAA">
          <w:rPr>
            <w:rStyle w:val="Hyperlink"/>
            <w:lang w:val="en-CA"/>
          </w:rPr>
          <w:t>defenses</w:t>
        </w:r>
      </w:hyperlink>
      <w:r w:rsidRPr="00055FAA">
        <w:rPr>
          <w:lang w:val="en-CA"/>
        </w:rPr>
        <w:t> are destroyed, Hog Riders become like any other </w:t>
      </w:r>
      <w:hyperlink r:id="rId1514" w:tooltip="Troops" w:history="1">
        <w:r w:rsidRPr="00055FAA">
          <w:rPr>
            <w:rStyle w:val="Hyperlink"/>
            <w:lang w:val="en-CA"/>
          </w:rPr>
          <w:t>troop</w:t>
        </w:r>
      </w:hyperlink>
      <w:r w:rsidRPr="00055FAA">
        <w:rPr>
          <w:lang w:val="en-CA"/>
        </w:rPr>
        <w:t> with no preferred target; they will attack the nearest building to them regardless of type, and will turn and attack enemy </w:t>
      </w:r>
      <w:hyperlink r:id="rId1515" w:tooltip="Troops" w:history="1">
        <w:r w:rsidRPr="00055FAA">
          <w:rPr>
            <w:rStyle w:val="Hyperlink"/>
            <w:lang w:val="en-CA"/>
          </w:rPr>
          <w:t>units</w:t>
        </w:r>
      </w:hyperlink>
      <w:r w:rsidRPr="00055FAA">
        <w:rPr>
          <w:lang w:val="en-CA"/>
        </w:rPr>
        <w:t> if they become aware of any nearby.</w:t>
      </w:r>
    </w:p>
    <w:p w:rsidR="00055FAA" w:rsidRPr="00055FAA" w:rsidRDefault="00A02F7D" w:rsidP="00055FAA">
      <w:pPr>
        <w:rPr>
          <w:lang w:val="en-CA"/>
        </w:rPr>
      </w:pPr>
      <w:r>
        <w:rPr>
          <w:lang w:val="en-CA"/>
        </w:rPr>
        <w:pict>
          <v:rect id="_x0000_i1115" style="width:0;height:1.5pt" o:hralign="center" o:hrstd="t" o:hrnoshade="t" o:hr="t" fillcolor="#3a3a3a" stroked="f"/>
        </w:pict>
      </w:r>
    </w:p>
    <w:p w:rsidR="00055FAA" w:rsidRPr="00055FAA" w:rsidRDefault="00055FAA" w:rsidP="00055FAA">
      <w:pPr>
        <w:numPr>
          <w:ilvl w:val="0"/>
          <w:numId w:val="76"/>
        </w:numPr>
        <w:rPr>
          <w:lang w:val="en-CA"/>
        </w:rPr>
      </w:pPr>
      <w:r w:rsidRPr="00055FAA">
        <w:rPr>
          <w:b/>
          <w:bCs/>
          <w:lang w:val="en-CA"/>
        </w:rPr>
        <w:t>Offensive Strategy</w:t>
      </w:r>
    </w:p>
    <w:p w:rsidR="00055FAA" w:rsidRPr="00055FAA" w:rsidRDefault="00055FAA" w:rsidP="00055FAA">
      <w:pPr>
        <w:numPr>
          <w:ilvl w:val="1"/>
          <w:numId w:val="76"/>
        </w:numPr>
        <w:rPr>
          <w:lang w:val="en-CA"/>
        </w:rPr>
      </w:pPr>
      <w:r w:rsidRPr="00055FAA">
        <w:rPr>
          <w:lang w:val="en-CA"/>
        </w:rPr>
        <w:lastRenderedPageBreak/>
        <w:t>He can be used to jump over any level </w:t>
      </w:r>
      <w:hyperlink r:id="rId1516" w:tooltip="Walls/Home Village" w:history="1">
        <w:r w:rsidRPr="00055FAA">
          <w:rPr>
            <w:rStyle w:val="Hyperlink"/>
            <w:lang w:val="en-CA"/>
          </w:rPr>
          <w:t>Walls</w:t>
        </w:r>
      </w:hyperlink>
      <w:r w:rsidRPr="00055FAA">
        <w:rPr>
          <w:lang w:val="en-CA"/>
        </w:rPr>
        <w:t>, rendering them ineffective against Hog Riders. Note that while this allows Hog Riders free access to what lies behind the wall, it does not open up gaps for other troops to move through. If the Hog Riders need the support of other </w:t>
      </w:r>
      <w:hyperlink r:id="rId1517" w:tooltip="Category:Ground Troops" w:history="1">
        <w:r w:rsidRPr="00055FAA">
          <w:rPr>
            <w:rStyle w:val="Hyperlink"/>
            <w:lang w:val="en-CA"/>
          </w:rPr>
          <w:t>ground troops</w:t>
        </w:r>
      </w:hyperlink>
      <w:r w:rsidRPr="00055FAA">
        <w:rPr>
          <w:lang w:val="en-CA"/>
        </w:rPr>
        <w:t>, you will still need to deploy </w:t>
      </w:r>
      <w:hyperlink r:id="rId1518" w:tooltip="Wall Breaker" w:history="1">
        <w:r w:rsidRPr="00055FAA">
          <w:rPr>
            <w:rStyle w:val="Hyperlink"/>
            <w:lang w:val="en-CA"/>
          </w:rPr>
          <w:t>Wall Breakers</w:t>
        </w:r>
      </w:hyperlink>
      <w:r w:rsidRPr="00055FAA">
        <w:rPr>
          <w:lang w:val="en-CA"/>
        </w:rPr>
        <w:t>, a </w:t>
      </w:r>
      <w:hyperlink r:id="rId1519" w:tooltip="Jump Spell" w:history="1">
        <w:r w:rsidRPr="00055FAA">
          <w:rPr>
            <w:rStyle w:val="Hyperlink"/>
            <w:lang w:val="en-CA"/>
          </w:rPr>
          <w:t>Jump Spell</w:t>
        </w:r>
      </w:hyperlink>
      <w:r w:rsidRPr="00055FAA">
        <w:rPr>
          <w:lang w:val="en-CA"/>
        </w:rPr>
        <w:t> or </w:t>
      </w:r>
      <w:hyperlink r:id="rId1520" w:tooltip="Earthquake Spell" w:history="1">
        <w:r w:rsidRPr="00055FAA">
          <w:rPr>
            <w:rStyle w:val="Hyperlink"/>
            <w:lang w:val="en-CA"/>
          </w:rPr>
          <w:t>Earthquake Spells</w:t>
        </w:r>
      </w:hyperlink>
      <w:r w:rsidRPr="00055FAA">
        <w:rPr>
          <w:lang w:val="en-CA"/>
        </w:rPr>
        <w:t> in order to assist them.</w:t>
      </w:r>
    </w:p>
    <w:p w:rsidR="00055FAA" w:rsidRPr="00055FAA" w:rsidRDefault="00055FAA" w:rsidP="00055FAA">
      <w:pPr>
        <w:numPr>
          <w:ilvl w:val="1"/>
          <w:numId w:val="76"/>
        </w:numPr>
        <w:rPr>
          <w:lang w:val="en-CA"/>
        </w:rPr>
      </w:pPr>
      <w:r w:rsidRPr="00055FAA">
        <w:rPr>
          <w:lang w:val="en-CA"/>
        </w:rPr>
        <w:t>The Hog Rider could potentially be used in an extremely effective fashion similar to </w:t>
      </w:r>
      <w:hyperlink r:id="rId1521" w:tooltip="Barbarian" w:history="1">
        <w:r w:rsidRPr="00055FAA">
          <w:rPr>
            <w:rStyle w:val="Hyperlink"/>
            <w:lang w:val="en-CA"/>
          </w:rPr>
          <w:t>Barbarians</w:t>
        </w:r>
      </w:hyperlink>
      <w:r w:rsidRPr="00055FAA">
        <w:rPr>
          <w:lang w:val="en-CA"/>
        </w:rPr>
        <w:t>, i.e. a "</w:t>
      </w:r>
      <w:hyperlink r:id="rId1522" w:history="1">
        <w:r w:rsidRPr="00055FAA">
          <w:rPr>
            <w:rStyle w:val="Hyperlink"/>
            <w:lang w:val="en-CA"/>
          </w:rPr>
          <w:t>Hog Rider Rush</w:t>
        </w:r>
      </w:hyperlink>
      <w:r w:rsidRPr="00055FAA">
        <w:rPr>
          <w:lang w:val="en-CA"/>
        </w:rPr>
        <w:t>", without requiring any </w:t>
      </w:r>
      <w:hyperlink r:id="rId1523" w:tooltip="Wall Breaker" w:history="1">
        <w:r w:rsidRPr="00055FAA">
          <w:rPr>
            <w:rStyle w:val="Hyperlink"/>
            <w:lang w:val="en-CA"/>
          </w:rPr>
          <w:t>Wall Breakers</w:t>
        </w:r>
      </w:hyperlink>
      <w:r w:rsidRPr="00055FAA">
        <w:rPr>
          <w:lang w:val="en-CA"/>
        </w:rPr>
        <w:t> to break </w:t>
      </w:r>
      <w:hyperlink r:id="rId1524" w:tooltip="Walls/Home Village" w:history="1">
        <w:r w:rsidRPr="00055FAA">
          <w:rPr>
            <w:rStyle w:val="Hyperlink"/>
            <w:lang w:val="en-CA"/>
          </w:rPr>
          <w:t>Walls</w:t>
        </w:r>
      </w:hyperlink>
      <w:r w:rsidRPr="00055FAA">
        <w:rPr>
          <w:lang w:val="en-CA"/>
        </w:rPr>
        <w:t>. However, this would likely be a poor tradeoff of </w:t>
      </w:r>
      <w:hyperlink r:id="rId1525" w:tooltip="Resources" w:history="1">
        <w:r w:rsidRPr="00055FAA">
          <w:rPr>
            <w:rStyle w:val="Hyperlink"/>
            <w:lang w:val="en-CA"/>
          </w:rPr>
          <w:t>resources</w:t>
        </w:r>
      </w:hyperlink>
      <w:r w:rsidRPr="00055FAA">
        <w:rPr>
          <w:lang w:val="en-CA"/>
        </w:rPr>
        <w:t>, as a large raid of Hog Riders would cost a significant amount of </w:t>
      </w:r>
      <w:hyperlink r:id="rId1526" w:anchor="Dark_Elixir" w:tooltip="Resources" w:history="1">
        <w:r w:rsidRPr="00055FAA">
          <w:rPr>
            <w:rStyle w:val="Hyperlink"/>
            <w:lang w:val="en-CA"/>
          </w:rPr>
          <w:t>Dark Elixir</w:t>
        </w:r>
      </w:hyperlink>
      <w:r w:rsidRPr="00055FAA">
        <w:rPr>
          <w:lang w:val="en-CA"/>
        </w:rPr>
        <w:t>.</w:t>
      </w:r>
    </w:p>
    <w:p w:rsidR="00055FAA" w:rsidRPr="00055FAA" w:rsidRDefault="00055FAA" w:rsidP="00055FAA">
      <w:pPr>
        <w:numPr>
          <w:ilvl w:val="1"/>
          <w:numId w:val="76"/>
        </w:numPr>
        <w:rPr>
          <w:lang w:val="en-CA"/>
        </w:rPr>
      </w:pPr>
      <w:r w:rsidRPr="00055FAA">
        <w:rPr>
          <w:lang w:val="en-CA"/>
        </w:rPr>
        <w:t>Hog Riders are quite capable of acting as distracting troops like </w:t>
      </w:r>
      <w:hyperlink r:id="rId1527" w:tooltip="Giant" w:history="1">
        <w:r w:rsidRPr="00055FAA">
          <w:rPr>
            <w:rStyle w:val="Hyperlink"/>
            <w:lang w:val="en-CA"/>
          </w:rPr>
          <w:t>Giants</w:t>
        </w:r>
      </w:hyperlink>
      <w:r w:rsidRPr="00055FAA">
        <w:rPr>
          <w:lang w:val="en-CA"/>
        </w:rPr>
        <w:t>; they have nearly as much health as a similar-level </w:t>
      </w:r>
      <w:hyperlink r:id="rId1528" w:tooltip="Giant" w:history="1">
        <w:r w:rsidRPr="00055FAA">
          <w:rPr>
            <w:rStyle w:val="Hyperlink"/>
            <w:lang w:val="en-CA"/>
          </w:rPr>
          <w:t>Giant</w:t>
        </w:r>
      </w:hyperlink>
      <w:r w:rsidRPr="00055FAA">
        <w:rPr>
          <w:lang w:val="en-CA"/>
        </w:rPr>
        <w:t>, move twice as quickly and do considerably more damage.</w:t>
      </w:r>
    </w:p>
    <w:p w:rsidR="00055FAA" w:rsidRPr="00055FAA" w:rsidRDefault="00055FAA" w:rsidP="00055FAA">
      <w:pPr>
        <w:numPr>
          <w:ilvl w:val="1"/>
          <w:numId w:val="76"/>
        </w:numPr>
        <w:rPr>
          <w:lang w:val="en-CA"/>
        </w:rPr>
      </w:pPr>
      <w:r w:rsidRPr="00055FAA">
        <w:rPr>
          <w:lang w:val="en-CA"/>
        </w:rPr>
        <w:t>They work well with the </w:t>
      </w:r>
      <w:hyperlink r:id="rId1529" w:tooltip="Healing Spell" w:history="1">
        <w:r w:rsidRPr="00055FAA">
          <w:rPr>
            <w:rStyle w:val="Hyperlink"/>
            <w:lang w:val="en-CA"/>
          </w:rPr>
          <w:t>Healing Spell</w:t>
        </w:r>
      </w:hyperlink>
      <w:r w:rsidRPr="00055FAA">
        <w:rPr>
          <w:lang w:val="en-CA"/>
        </w:rPr>
        <w:t> when you group several of them together.</w:t>
      </w:r>
    </w:p>
    <w:p w:rsidR="00055FAA" w:rsidRPr="00055FAA" w:rsidRDefault="00055FAA" w:rsidP="00055FAA">
      <w:pPr>
        <w:numPr>
          <w:ilvl w:val="2"/>
          <w:numId w:val="76"/>
        </w:numPr>
        <w:rPr>
          <w:lang w:val="en-CA"/>
        </w:rPr>
      </w:pPr>
      <w:r w:rsidRPr="00055FAA">
        <w:rPr>
          <w:lang w:val="en-CA"/>
        </w:rPr>
        <w:t>A good tactic for using </w:t>
      </w:r>
      <w:hyperlink r:id="rId1530" w:tooltip="Healing Spell" w:history="1">
        <w:r w:rsidRPr="00055FAA">
          <w:rPr>
            <w:rStyle w:val="Hyperlink"/>
            <w:lang w:val="en-CA"/>
          </w:rPr>
          <w:t>Healing Spells</w:t>
        </w:r>
      </w:hyperlink>
      <w:r w:rsidRPr="00055FAA">
        <w:rPr>
          <w:lang w:val="en-CA"/>
        </w:rPr>
        <w:t> is to place them strategically on a cluster of defenses (at least about 3 or more) and also deploy them shortly before the Hog Riders arrive in the area, i.e. deploy them ahead of the Hog Riders. This is so that the Hog Riders get the most out of the </w:t>
      </w:r>
      <w:hyperlink r:id="rId1531" w:tooltip="Healing Spell" w:history="1">
        <w:r w:rsidRPr="00055FAA">
          <w:rPr>
            <w:rStyle w:val="Hyperlink"/>
            <w:lang w:val="en-CA"/>
          </w:rPr>
          <w:t>Healing Spell</w:t>
        </w:r>
      </w:hyperlink>
      <w:r w:rsidRPr="00055FAA">
        <w:rPr>
          <w:lang w:val="en-CA"/>
        </w:rPr>
        <w:t>, and destroy the defenses without losing too much HP.</w:t>
      </w:r>
    </w:p>
    <w:p w:rsidR="00055FAA" w:rsidRPr="00055FAA" w:rsidRDefault="00055FAA" w:rsidP="00055FAA">
      <w:pPr>
        <w:numPr>
          <w:ilvl w:val="2"/>
          <w:numId w:val="76"/>
        </w:numPr>
        <w:rPr>
          <w:lang w:val="en-CA"/>
        </w:rPr>
      </w:pPr>
      <w:r w:rsidRPr="00055FAA">
        <w:rPr>
          <w:lang w:val="en-CA"/>
        </w:rPr>
        <w:t>Spots where a </w:t>
      </w:r>
      <w:hyperlink r:id="rId1532" w:tooltip="Giant Bomb" w:history="1">
        <w:r w:rsidRPr="00055FAA">
          <w:rPr>
            <w:rStyle w:val="Hyperlink"/>
            <w:lang w:val="en-CA"/>
          </w:rPr>
          <w:t>Giant Bomb</w:t>
        </w:r>
      </w:hyperlink>
      <w:r w:rsidRPr="00055FAA">
        <w:rPr>
          <w:lang w:val="en-CA"/>
        </w:rPr>
        <w:t> or a pair of </w:t>
      </w:r>
      <w:hyperlink r:id="rId1533" w:tooltip="Giant Bomb" w:history="1">
        <w:r w:rsidRPr="00055FAA">
          <w:rPr>
            <w:rStyle w:val="Hyperlink"/>
            <w:lang w:val="en-CA"/>
          </w:rPr>
          <w:t>Giant Bombs</w:t>
        </w:r>
      </w:hyperlink>
      <w:r w:rsidRPr="00055FAA">
        <w:rPr>
          <w:lang w:val="en-CA"/>
        </w:rPr>
        <w:t> may be lurking should be given special attention when deploying </w:t>
      </w:r>
      <w:hyperlink r:id="rId1534" w:tooltip="Healing Spell" w:history="1">
        <w:r w:rsidRPr="00055FAA">
          <w:rPr>
            <w:rStyle w:val="Hyperlink"/>
            <w:lang w:val="en-CA"/>
          </w:rPr>
          <w:t>Healing Spells</w:t>
        </w:r>
      </w:hyperlink>
      <w:r w:rsidRPr="00055FAA">
        <w:rPr>
          <w:lang w:val="en-CA"/>
        </w:rPr>
        <w:t>. Hogs of the same level as the </w:t>
      </w:r>
      <w:hyperlink r:id="rId1535" w:tooltip="Giant Bomb" w:history="1">
        <w:r w:rsidRPr="00055FAA">
          <w:rPr>
            <w:rStyle w:val="Hyperlink"/>
            <w:lang w:val="en-CA"/>
          </w:rPr>
          <w:t>Giant Bomb</w:t>
        </w:r>
      </w:hyperlink>
      <w:r w:rsidRPr="00055FAA">
        <w:rPr>
          <w:lang w:val="en-CA"/>
        </w:rPr>
        <w:t> will survive a single </w:t>
      </w:r>
      <w:hyperlink r:id="rId1536" w:tooltip="Giant Bomb" w:history="1">
        <w:r w:rsidRPr="00055FAA">
          <w:rPr>
            <w:rStyle w:val="Hyperlink"/>
            <w:lang w:val="en-CA"/>
          </w:rPr>
          <w:t>Giant Bomb</w:t>
        </w:r>
      </w:hyperlink>
      <w:r w:rsidRPr="00055FAA">
        <w:rPr>
          <w:lang w:val="en-CA"/>
        </w:rPr>
        <w:t>, but they're helpless against a pair of </w:t>
      </w:r>
      <w:hyperlink r:id="rId1537" w:tooltip="Giant Bomb" w:history="1">
        <w:r w:rsidRPr="00055FAA">
          <w:rPr>
            <w:rStyle w:val="Hyperlink"/>
            <w:lang w:val="en-CA"/>
          </w:rPr>
          <w:t>Giant Bombs</w:t>
        </w:r>
      </w:hyperlink>
      <w:r w:rsidRPr="00055FAA">
        <w:rPr>
          <w:lang w:val="en-CA"/>
        </w:rPr>
        <w:t> even with a </w:t>
      </w:r>
      <w:hyperlink r:id="rId1538" w:tooltip="Healing Spell" w:history="1">
        <w:r w:rsidRPr="00055FAA">
          <w:rPr>
            <w:rStyle w:val="Hyperlink"/>
            <w:lang w:val="en-CA"/>
          </w:rPr>
          <w:t>Healing Spell</w:t>
        </w:r>
      </w:hyperlink>
      <w:r w:rsidRPr="00055FAA">
        <w:rPr>
          <w:lang w:val="en-CA"/>
        </w:rPr>
        <w:t>. Heal them after they've went through a </w:t>
      </w:r>
      <w:hyperlink r:id="rId1539" w:tooltip="Giant Bomb" w:history="1">
        <w:r w:rsidRPr="00055FAA">
          <w:rPr>
            <w:rStyle w:val="Hyperlink"/>
            <w:lang w:val="en-CA"/>
          </w:rPr>
          <w:t>Giant Bomb</w:t>
        </w:r>
      </w:hyperlink>
      <w:r w:rsidRPr="00055FAA">
        <w:rPr>
          <w:lang w:val="en-CA"/>
        </w:rPr>
        <w:t> blast.</w:t>
      </w:r>
    </w:p>
    <w:p w:rsidR="00055FAA" w:rsidRPr="00055FAA" w:rsidRDefault="00055FAA" w:rsidP="00055FAA">
      <w:pPr>
        <w:numPr>
          <w:ilvl w:val="1"/>
          <w:numId w:val="76"/>
        </w:numPr>
        <w:rPr>
          <w:lang w:val="en-CA"/>
        </w:rPr>
      </w:pPr>
      <w:r w:rsidRPr="00055FAA">
        <w:rPr>
          <w:lang w:val="en-CA"/>
        </w:rPr>
        <w:t>The Hog Rider is the one of the best troop types for drawing out </w:t>
      </w:r>
      <w:hyperlink r:id="rId1540" w:tooltip="Clan Castle" w:history="1">
        <w:r w:rsidRPr="00055FAA">
          <w:rPr>
            <w:rStyle w:val="Hyperlink"/>
            <w:lang w:val="en-CA"/>
          </w:rPr>
          <w:t>Clan Castle</w:t>
        </w:r>
      </w:hyperlink>
      <w:r w:rsidRPr="00055FAA">
        <w:rPr>
          <w:lang w:val="en-CA"/>
        </w:rPr>
        <w:t> troops, as it can avoid </w:t>
      </w:r>
      <w:hyperlink r:id="rId1541" w:tooltip="Walls/Home Village" w:history="1">
        <w:r w:rsidRPr="00055FAA">
          <w:rPr>
            <w:rStyle w:val="Hyperlink"/>
            <w:lang w:val="en-CA"/>
          </w:rPr>
          <w:t>Walls</w:t>
        </w:r>
      </w:hyperlink>
      <w:r w:rsidRPr="00055FAA">
        <w:rPr>
          <w:lang w:val="en-CA"/>
        </w:rPr>
        <w:t> to penetrate deep enough to reach centrally-placed </w:t>
      </w:r>
      <w:hyperlink r:id="rId1542" w:tooltip="Clan Castle" w:history="1">
        <w:r w:rsidRPr="00055FAA">
          <w:rPr>
            <w:rStyle w:val="Hyperlink"/>
            <w:lang w:val="en-CA"/>
          </w:rPr>
          <w:t>Clan Castles</w:t>
        </w:r>
      </w:hyperlink>
      <w:r w:rsidRPr="00055FAA">
        <w:rPr>
          <w:lang w:val="en-CA"/>
        </w:rPr>
        <w:t> (and enough health to not die before it gets there). Deploy one or a few to trigger the </w:t>
      </w:r>
      <w:hyperlink r:id="rId1543" w:tooltip="Clan Castle" w:history="1">
        <w:r w:rsidRPr="00055FAA">
          <w:rPr>
            <w:rStyle w:val="Hyperlink"/>
            <w:lang w:val="en-CA"/>
          </w:rPr>
          <w:t>Clan Castle</w:t>
        </w:r>
      </w:hyperlink>
      <w:r w:rsidRPr="00055FAA">
        <w:rPr>
          <w:lang w:val="en-CA"/>
        </w:rPr>
        <w:t> troops, then lure the reinforcement troops to the corner side, and deploy multiple </w:t>
      </w:r>
      <w:hyperlink r:id="rId1544" w:tooltip="Archer" w:history="1">
        <w:r w:rsidRPr="00055FAA">
          <w:rPr>
            <w:rStyle w:val="Hyperlink"/>
            <w:lang w:val="en-CA"/>
          </w:rPr>
          <w:t>Archers</w:t>
        </w:r>
      </w:hyperlink>
      <w:r w:rsidRPr="00055FAA">
        <w:rPr>
          <w:lang w:val="en-CA"/>
        </w:rPr>
        <w:t> or </w:t>
      </w:r>
      <w:hyperlink r:id="rId1545" w:tooltip="Wizard" w:history="1">
        <w:r w:rsidRPr="00055FAA">
          <w:rPr>
            <w:rStyle w:val="Hyperlink"/>
            <w:lang w:val="en-CA"/>
          </w:rPr>
          <w:t>Wizards</w:t>
        </w:r>
      </w:hyperlink>
      <w:r w:rsidRPr="00055FAA">
        <w:rPr>
          <w:lang w:val="en-CA"/>
        </w:rPr>
        <w:t> to slaughter them, and then deploy the remainder of your Hog Riders. This strategy is especially effective during </w:t>
      </w:r>
      <w:hyperlink r:id="rId1546" w:tooltip="Clan Wars" w:history="1">
        <w:r w:rsidRPr="00055FAA">
          <w:rPr>
            <w:rStyle w:val="Hyperlink"/>
            <w:lang w:val="en-CA"/>
          </w:rPr>
          <w:t>Clan War</w:t>
        </w:r>
      </w:hyperlink>
      <w:r w:rsidRPr="00055FAA">
        <w:rPr>
          <w:lang w:val="en-CA"/>
        </w:rPr>
        <w:t> raids. However, </w:t>
      </w:r>
      <w:hyperlink r:id="rId1547" w:tooltip="Skeleton" w:history="1">
        <w:r w:rsidRPr="00055FAA">
          <w:rPr>
            <w:rStyle w:val="Hyperlink"/>
            <w:lang w:val="en-CA"/>
          </w:rPr>
          <w:t>skeletons</w:t>
        </w:r>
      </w:hyperlink>
      <w:r w:rsidRPr="00055FAA">
        <w:rPr>
          <w:lang w:val="en-CA"/>
        </w:rPr>
        <w:t> from the </w:t>
      </w:r>
      <w:hyperlink r:id="rId1548" w:tooltip="Skeleton Trap" w:history="1">
        <w:r w:rsidRPr="00055FAA">
          <w:rPr>
            <w:rStyle w:val="Hyperlink"/>
            <w:lang w:val="en-CA"/>
          </w:rPr>
          <w:t>Skeleton Trap</w:t>
        </w:r>
      </w:hyperlink>
      <w:r w:rsidRPr="00055FAA">
        <w:rPr>
          <w:lang w:val="en-CA"/>
        </w:rPr>
        <w:t> and </w:t>
      </w:r>
      <w:hyperlink r:id="rId1549" w:tooltip="Heroes" w:history="1">
        <w:r w:rsidRPr="00055FAA">
          <w:rPr>
            <w:rStyle w:val="Hyperlink"/>
            <w:lang w:val="en-CA"/>
          </w:rPr>
          <w:t>Heroes</w:t>
        </w:r>
      </w:hyperlink>
      <w:r w:rsidRPr="00055FAA">
        <w:rPr>
          <w:lang w:val="en-CA"/>
        </w:rPr>
        <w:t> can also easily kill the Hog Riders, as they can only target </w:t>
      </w:r>
      <w:hyperlink r:id="rId1550" w:tooltip="Defensive Buildings" w:history="1">
        <w:r w:rsidRPr="00055FAA">
          <w:rPr>
            <w:rStyle w:val="Hyperlink"/>
            <w:lang w:val="en-CA"/>
          </w:rPr>
          <w:t>defenses</w:t>
        </w:r>
      </w:hyperlink>
      <w:r w:rsidRPr="00055FAA">
        <w:rPr>
          <w:lang w:val="en-CA"/>
        </w:rPr>
        <w:t>, so make sure to have some troops that target anything.</w:t>
      </w:r>
    </w:p>
    <w:p w:rsidR="00055FAA" w:rsidRPr="00055FAA" w:rsidRDefault="00055FAA" w:rsidP="00055FAA">
      <w:pPr>
        <w:numPr>
          <w:ilvl w:val="1"/>
          <w:numId w:val="76"/>
        </w:numPr>
        <w:rPr>
          <w:lang w:val="en-CA"/>
        </w:rPr>
      </w:pPr>
      <w:r w:rsidRPr="00055FAA">
        <w:rPr>
          <w:lang w:val="en-CA"/>
        </w:rPr>
        <w:t>Hog Riders are helpless against airborne enemy </w:t>
      </w:r>
      <w:hyperlink r:id="rId1551" w:tooltip="Clan Castle" w:history="1">
        <w:r w:rsidRPr="00055FAA">
          <w:rPr>
            <w:rStyle w:val="Hyperlink"/>
            <w:lang w:val="en-CA"/>
          </w:rPr>
          <w:t>Clan Castle</w:t>
        </w:r>
      </w:hyperlink>
      <w:r w:rsidRPr="00055FAA">
        <w:rPr>
          <w:lang w:val="en-CA"/>
        </w:rPr>
        <w:t> troops, especially </w:t>
      </w:r>
      <w:hyperlink r:id="rId1552" w:tooltip="Dragon" w:history="1">
        <w:r w:rsidRPr="00055FAA">
          <w:rPr>
            <w:rStyle w:val="Hyperlink"/>
            <w:lang w:val="en-CA"/>
          </w:rPr>
          <w:t>Dragons</w:t>
        </w:r>
      </w:hyperlink>
      <w:r w:rsidRPr="00055FAA">
        <w:rPr>
          <w:lang w:val="en-CA"/>
        </w:rPr>
        <w:t>. Most mass Hog Rider strategies in Clan Wars require that the Clan Castle troops be killed first by luring. Bring other troops in addition to Hog Riders, such as </w:t>
      </w:r>
      <w:hyperlink r:id="rId1553" w:tooltip="Wizard" w:history="1">
        <w:r w:rsidRPr="00055FAA">
          <w:rPr>
            <w:rStyle w:val="Hyperlink"/>
            <w:lang w:val="en-CA"/>
          </w:rPr>
          <w:t>Wizards</w:t>
        </w:r>
      </w:hyperlink>
      <w:r w:rsidRPr="00055FAA">
        <w:rPr>
          <w:lang w:val="en-CA"/>
        </w:rPr>
        <w:t>, to deal with enemy </w:t>
      </w:r>
      <w:hyperlink r:id="rId1554" w:tooltip="Clan Castle" w:history="1">
        <w:r w:rsidRPr="00055FAA">
          <w:rPr>
            <w:rStyle w:val="Hyperlink"/>
            <w:lang w:val="en-CA"/>
          </w:rPr>
          <w:t>Clan Castle</w:t>
        </w:r>
      </w:hyperlink>
      <w:r w:rsidRPr="00055FAA">
        <w:rPr>
          <w:lang w:val="en-CA"/>
        </w:rPr>
        <w:t> troops and do clean up.</w:t>
      </w:r>
    </w:p>
    <w:p w:rsidR="00055FAA" w:rsidRPr="00055FAA" w:rsidRDefault="00A02F7D" w:rsidP="00055FAA">
      <w:pPr>
        <w:numPr>
          <w:ilvl w:val="2"/>
          <w:numId w:val="76"/>
        </w:numPr>
        <w:rPr>
          <w:lang w:val="en-CA"/>
        </w:rPr>
      </w:pPr>
      <w:hyperlink r:id="rId1555" w:tooltip="Poison Spell" w:history="1">
        <w:r w:rsidR="00055FAA" w:rsidRPr="00055FAA">
          <w:rPr>
            <w:rStyle w:val="Hyperlink"/>
            <w:lang w:val="en-CA"/>
          </w:rPr>
          <w:t>Poison Spells</w:t>
        </w:r>
      </w:hyperlink>
      <w:r w:rsidR="00055FAA" w:rsidRPr="00055FAA">
        <w:rPr>
          <w:lang w:val="en-CA"/>
        </w:rPr>
        <w:t> can be used to kill almost any enemy </w:t>
      </w:r>
      <w:hyperlink r:id="rId1556" w:tooltip="Clan Castle" w:history="1">
        <w:r w:rsidR="00055FAA" w:rsidRPr="00055FAA">
          <w:rPr>
            <w:rStyle w:val="Hyperlink"/>
            <w:lang w:val="en-CA"/>
          </w:rPr>
          <w:t>Clan Castle</w:t>
        </w:r>
      </w:hyperlink>
      <w:r w:rsidR="00055FAA" w:rsidRPr="00055FAA">
        <w:rPr>
          <w:lang w:val="en-CA"/>
        </w:rPr>
        <w:t> troop, but beware as the troops will attempt to flee the poison. If the Poison Spells are decently leveled and you effectively keep the Clan Castle troops from escaping the Poison spell with distracting troops, they can eliminate almost any troop.</w:t>
      </w:r>
    </w:p>
    <w:p w:rsidR="00055FAA" w:rsidRPr="00055FAA" w:rsidRDefault="00055FAA" w:rsidP="00055FAA">
      <w:pPr>
        <w:numPr>
          <w:ilvl w:val="2"/>
          <w:numId w:val="76"/>
        </w:numPr>
        <w:rPr>
          <w:lang w:val="en-CA"/>
        </w:rPr>
      </w:pPr>
      <w:r w:rsidRPr="00055FAA">
        <w:rPr>
          <w:lang w:val="en-CA"/>
        </w:rPr>
        <w:t>A </w:t>
      </w:r>
      <w:hyperlink r:id="rId1557" w:tooltip="Poison Spell" w:history="1">
        <w:r w:rsidRPr="00055FAA">
          <w:rPr>
            <w:rStyle w:val="Hyperlink"/>
            <w:lang w:val="en-CA"/>
          </w:rPr>
          <w:t>Poison Spell</w:t>
        </w:r>
      </w:hyperlink>
      <w:r w:rsidRPr="00055FAA">
        <w:rPr>
          <w:lang w:val="en-CA"/>
        </w:rPr>
        <w:t> can be used to dispense of those pesky </w:t>
      </w:r>
      <w:hyperlink r:id="rId1558" w:tooltip="Skeleton" w:history="1">
        <w:r w:rsidRPr="00055FAA">
          <w:rPr>
            <w:rStyle w:val="Hyperlink"/>
            <w:lang w:val="en-CA"/>
          </w:rPr>
          <w:t>skeletons</w:t>
        </w:r>
      </w:hyperlink>
      <w:r w:rsidRPr="00055FAA">
        <w:rPr>
          <w:lang w:val="en-CA"/>
        </w:rPr>
        <w:t> risen from the </w:t>
      </w:r>
      <w:hyperlink r:id="rId1559" w:tooltip="Skeleton Trap" w:history="1">
        <w:r w:rsidRPr="00055FAA">
          <w:rPr>
            <w:rStyle w:val="Hyperlink"/>
            <w:lang w:val="en-CA"/>
          </w:rPr>
          <w:t>Skeleton Traps</w:t>
        </w:r>
      </w:hyperlink>
      <w:r w:rsidRPr="00055FAA">
        <w:rPr>
          <w:lang w:val="en-CA"/>
        </w:rPr>
        <w:t>and even the lower health </w:t>
      </w:r>
      <w:hyperlink r:id="rId1560" w:tooltip="Clan Castle" w:history="1">
        <w:r w:rsidRPr="00055FAA">
          <w:rPr>
            <w:rStyle w:val="Hyperlink"/>
            <w:lang w:val="en-CA"/>
          </w:rPr>
          <w:t>Clan Castle</w:t>
        </w:r>
      </w:hyperlink>
      <w:r w:rsidRPr="00055FAA">
        <w:rPr>
          <w:lang w:val="en-CA"/>
        </w:rPr>
        <w:t> troops (such as </w:t>
      </w:r>
      <w:hyperlink r:id="rId1561" w:tooltip="Archer" w:history="1">
        <w:r w:rsidRPr="00055FAA">
          <w:rPr>
            <w:rStyle w:val="Hyperlink"/>
            <w:lang w:val="en-CA"/>
          </w:rPr>
          <w:t>Archers</w:t>
        </w:r>
      </w:hyperlink>
      <w:r w:rsidRPr="00055FAA">
        <w:rPr>
          <w:lang w:val="en-CA"/>
        </w:rPr>
        <w:t> and </w:t>
      </w:r>
      <w:hyperlink r:id="rId1562" w:tooltip="Wizard" w:history="1">
        <w:r w:rsidRPr="00055FAA">
          <w:rPr>
            <w:rStyle w:val="Hyperlink"/>
            <w:lang w:val="en-CA"/>
          </w:rPr>
          <w:t>Wizards</w:t>
        </w:r>
      </w:hyperlink>
      <w:r w:rsidRPr="00055FAA">
        <w:rPr>
          <w:lang w:val="en-CA"/>
        </w:rPr>
        <w:t>).</w:t>
      </w:r>
    </w:p>
    <w:p w:rsidR="00055FAA" w:rsidRPr="00055FAA" w:rsidRDefault="00055FAA" w:rsidP="00055FAA">
      <w:pPr>
        <w:numPr>
          <w:ilvl w:val="3"/>
          <w:numId w:val="76"/>
        </w:numPr>
        <w:rPr>
          <w:lang w:val="en-CA"/>
        </w:rPr>
      </w:pPr>
      <w:r w:rsidRPr="00055FAA">
        <w:rPr>
          <w:lang w:val="en-CA"/>
        </w:rPr>
        <w:t>With multiple Poison Spells, it is possible to eliminate troops with higher health, especially </w:t>
      </w:r>
      <w:hyperlink r:id="rId1563" w:tooltip="Dragon" w:history="1">
        <w:r w:rsidRPr="00055FAA">
          <w:rPr>
            <w:rStyle w:val="Hyperlink"/>
            <w:lang w:val="en-CA"/>
          </w:rPr>
          <w:t>Dragons</w:t>
        </w:r>
      </w:hyperlink>
      <w:r w:rsidRPr="00055FAA">
        <w:rPr>
          <w:lang w:val="en-CA"/>
        </w:rPr>
        <w:t>. Just be sure to drop each Poison Spell only after the previous one has worn off.</w:t>
      </w:r>
    </w:p>
    <w:p w:rsidR="00055FAA" w:rsidRPr="00055FAA" w:rsidRDefault="00055FAA" w:rsidP="00055FAA">
      <w:pPr>
        <w:numPr>
          <w:ilvl w:val="3"/>
          <w:numId w:val="76"/>
        </w:numPr>
        <w:rPr>
          <w:lang w:val="en-CA"/>
        </w:rPr>
      </w:pPr>
      <w:r w:rsidRPr="00055FAA">
        <w:rPr>
          <w:lang w:val="en-CA"/>
        </w:rPr>
        <w:t>Time is also a factor to consider. With only 3 minutes in an attack, it is essential to make sure that this whole process, and the remainder of the attack is done as quickly as possible to avoid running out of time.</w:t>
      </w:r>
    </w:p>
    <w:p w:rsidR="00055FAA" w:rsidRPr="00055FAA" w:rsidRDefault="00055FAA" w:rsidP="00055FAA">
      <w:pPr>
        <w:numPr>
          <w:ilvl w:val="0"/>
          <w:numId w:val="76"/>
        </w:numPr>
        <w:rPr>
          <w:lang w:val="en-CA"/>
        </w:rPr>
      </w:pPr>
      <w:r w:rsidRPr="00055FAA">
        <w:rPr>
          <w:b/>
          <w:bCs/>
          <w:lang w:val="en-CA"/>
        </w:rPr>
        <w:t>Defensive Strategy </w:t>
      </w:r>
    </w:p>
    <w:p w:rsidR="00055FAA" w:rsidRPr="00055FAA" w:rsidRDefault="00055FAA" w:rsidP="00055FAA">
      <w:pPr>
        <w:numPr>
          <w:ilvl w:val="1"/>
          <w:numId w:val="76"/>
        </w:numPr>
        <w:rPr>
          <w:lang w:val="en-CA"/>
        </w:rPr>
      </w:pPr>
      <w:r w:rsidRPr="00055FAA">
        <w:rPr>
          <w:lang w:val="en-CA"/>
        </w:rPr>
        <w:t>Defending against Hog Riders is tricky, as their ability to bypass </w:t>
      </w:r>
      <w:hyperlink r:id="rId1564" w:tooltip="Walls" w:history="1">
        <w:r w:rsidRPr="00055FAA">
          <w:rPr>
            <w:rStyle w:val="Hyperlink"/>
            <w:lang w:val="en-CA"/>
          </w:rPr>
          <w:t>Walls</w:t>
        </w:r>
      </w:hyperlink>
      <w:r w:rsidRPr="00055FAA">
        <w:rPr>
          <w:lang w:val="en-CA"/>
        </w:rPr>
        <w:t> renders them irrelevant. However, the fact that they can jump over </w:t>
      </w:r>
      <w:hyperlink r:id="rId1565" w:tooltip="Walls/Home Village" w:history="1">
        <w:r w:rsidRPr="00055FAA">
          <w:rPr>
            <w:rStyle w:val="Hyperlink"/>
            <w:lang w:val="en-CA"/>
          </w:rPr>
          <w:t>walls</w:t>
        </w:r>
      </w:hyperlink>
      <w:r w:rsidRPr="00055FAA">
        <w:rPr>
          <w:lang w:val="en-CA"/>
        </w:rPr>
        <w:t> and attack defenses means that they may leave behind their ground support (such as </w:t>
      </w:r>
      <w:hyperlink r:id="rId1566" w:tooltip="Barbarian" w:history="1">
        <w:r w:rsidRPr="00055FAA">
          <w:rPr>
            <w:rStyle w:val="Hyperlink"/>
            <w:lang w:val="en-CA"/>
          </w:rPr>
          <w:t>Barbarians</w:t>
        </w:r>
      </w:hyperlink>
      <w:r w:rsidRPr="00055FAA">
        <w:rPr>
          <w:lang w:val="en-CA"/>
        </w:rPr>
        <w:t xml:space="preserve">, etc.), as </w:t>
      </w:r>
      <w:r w:rsidRPr="00055FAA">
        <w:rPr>
          <w:lang w:val="en-CA"/>
        </w:rPr>
        <w:lastRenderedPageBreak/>
        <w:t>they will not be able to follow. This will allow your interior defenses to concentrate on the Hog Riders.</w:t>
      </w:r>
    </w:p>
    <w:p w:rsidR="00055FAA" w:rsidRPr="00055FAA" w:rsidRDefault="00055FAA" w:rsidP="00055FAA">
      <w:pPr>
        <w:numPr>
          <w:ilvl w:val="2"/>
          <w:numId w:val="76"/>
        </w:numPr>
        <w:rPr>
          <w:lang w:val="en-CA"/>
        </w:rPr>
      </w:pPr>
      <w:r w:rsidRPr="00055FAA">
        <w:rPr>
          <w:lang w:val="en-CA"/>
        </w:rPr>
        <w:t>Another way to defend against Hog Riders is to exploit the fact that they will attack the closest defensive building. You can arrange your base in such a way so that you have high-powered </w:t>
      </w:r>
      <w:hyperlink r:id="rId1567" w:tooltip="Defensive Buildings" w:history="1">
        <w:r w:rsidRPr="00055FAA">
          <w:rPr>
            <w:rStyle w:val="Hyperlink"/>
            <w:lang w:val="en-CA"/>
          </w:rPr>
          <w:t>defenses</w:t>
        </w:r>
      </w:hyperlink>
      <w:r w:rsidRPr="00055FAA">
        <w:rPr>
          <w:lang w:val="en-CA"/>
        </w:rPr>
        <w:t> on the inside and lower-powered </w:t>
      </w:r>
      <w:hyperlink r:id="rId1568" w:tooltip="Defensive Buildings" w:history="1">
        <w:r w:rsidRPr="00055FAA">
          <w:rPr>
            <w:rStyle w:val="Hyperlink"/>
            <w:lang w:val="en-CA"/>
          </w:rPr>
          <w:t>defense</w:t>
        </w:r>
      </w:hyperlink>
      <w:r w:rsidRPr="00055FAA">
        <w:rPr>
          <w:lang w:val="en-CA"/>
        </w:rPr>
        <w:t> on the outside, with a layer of </w:t>
      </w:r>
      <w:hyperlink r:id="rId1569" w:tooltip="Resource Buildings" w:history="1">
        <w:r w:rsidRPr="00055FAA">
          <w:rPr>
            <w:rStyle w:val="Hyperlink"/>
            <w:lang w:val="en-CA"/>
          </w:rPr>
          <w:t>resources</w:t>
        </w:r>
      </w:hyperlink>
      <w:r w:rsidRPr="00055FAA">
        <w:rPr>
          <w:lang w:val="en-CA"/>
        </w:rPr>
        <w:t> in between. That way, the Hogs will (in theory) complete a loop around your base before being able to attack your interior defenses (</w:t>
      </w:r>
      <w:hyperlink r:id="rId1570" w:tooltip="Inferno Tower" w:history="1">
        <w:r w:rsidRPr="00055FAA">
          <w:rPr>
            <w:rStyle w:val="Hyperlink"/>
            <w:lang w:val="en-CA"/>
          </w:rPr>
          <w:t>Inferno Towers</w:t>
        </w:r>
      </w:hyperlink>
      <w:r w:rsidRPr="00055FAA">
        <w:rPr>
          <w:lang w:val="en-CA"/>
        </w:rPr>
        <w:t>, </w:t>
      </w:r>
      <w:hyperlink r:id="rId1571" w:tooltip="X-Bow" w:history="1">
        <w:r w:rsidRPr="00055FAA">
          <w:rPr>
            <w:rStyle w:val="Hyperlink"/>
            <w:lang w:val="en-CA"/>
          </w:rPr>
          <w:t>X-Bows</w:t>
        </w:r>
      </w:hyperlink>
      <w:r w:rsidRPr="00055FAA">
        <w:rPr>
          <w:lang w:val="en-CA"/>
        </w:rPr>
        <w:t>, etc.), by which time they should have all been killed by the interior </w:t>
      </w:r>
      <w:hyperlink r:id="rId1572" w:tooltip="Defensive Buildings" w:history="1">
        <w:r w:rsidRPr="00055FAA">
          <w:rPr>
            <w:rStyle w:val="Hyperlink"/>
            <w:lang w:val="en-CA"/>
          </w:rPr>
          <w:t>defenses</w:t>
        </w:r>
      </w:hyperlink>
      <w:r w:rsidRPr="00055FAA">
        <w:rPr>
          <w:lang w:val="en-CA"/>
        </w:rPr>
        <w:t>.</w:t>
      </w:r>
    </w:p>
    <w:p w:rsidR="00055FAA" w:rsidRPr="00055FAA" w:rsidRDefault="00055FAA" w:rsidP="00055FAA">
      <w:pPr>
        <w:numPr>
          <w:ilvl w:val="2"/>
          <w:numId w:val="76"/>
        </w:numPr>
        <w:rPr>
          <w:lang w:val="en-CA"/>
        </w:rPr>
      </w:pPr>
      <w:r w:rsidRPr="00055FAA">
        <w:rPr>
          <w:lang w:val="en-CA"/>
        </w:rPr>
        <w:t>You can place </w:t>
      </w:r>
      <w:hyperlink r:id="rId1573" w:tooltip="Spring Trap/Home Village" w:history="1">
        <w:r w:rsidRPr="00055FAA">
          <w:rPr>
            <w:rStyle w:val="Hyperlink"/>
            <w:lang w:val="en-CA"/>
          </w:rPr>
          <w:t>Spring Traps</w:t>
        </w:r>
      </w:hyperlink>
      <w:r w:rsidRPr="00055FAA">
        <w:rPr>
          <w:lang w:val="en-CA"/>
        </w:rPr>
        <w:t> in between </w:t>
      </w:r>
      <w:hyperlink r:id="rId1574" w:tooltip="Defensive Buildings" w:history="1">
        <w:r w:rsidRPr="00055FAA">
          <w:rPr>
            <w:rStyle w:val="Hyperlink"/>
            <w:lang w:val="en-CA"/>
          </w:rPr>
          <w:t>Defensive Buildings</w:t>
        </w:r>
      </w:hyperlink>
      <w:r w:rsidRPr="00055FAA">
        <w:rPr>
          <w:lang w:val="en-CA"/>
        </w:rPr>
        <w:t> to take out a few Hog Riders at a time; good usage of multiple </w:t>
      </w:r>
      <w:hyperlink r:id="rId1575" w:tooltip="Spring Trap" w:history="1">
        <w:r w:rsidRPr="00055FAA">
          <w:rPr>
            <w:rStyle w:val="Hyperlink"/>
            <w:lang w:val="en-CA"/>
          </w:rPr>
          <w:t>Spring Traps</w:t>
        </w:r>
      </w:hyperlink>
      <w:r w:rsidRPr="00055FAA">
        <w:rPr>
          <w:lang w:val="en-CA"/>
        </w:rPr>
        <w:t> can severely hinder a Hog Rider rush.</w:t>
      </w:r>
    </w:p>
    <w:p w:rsidR="00055FAA" w:rsidRPr="00055FAA" w:rsidRDefault="00055FAA" w:rsidP="00055FAA">
      <w:pPr>
        <w:numPr>
          <w:ilvl w:val="1"/>
          <w:numId w:val="76"/>
        </w:numPr>
        <w:rPr>
          <w:lang w:val="en-CA"/>
        </w:rPr>
      </w:pPr>
      <w:r w:rsidRPr="00055FAA">
        <w:rPr>
          <w:lang w:val="en-CA"/>
        </w:rPr>
        <w:t>Hog Riders can be easily killed using "forced pathing". Forced pathing is a strategy that manipulates the Hog Rider AI and make them go to at least 2 </w:t>
      </w:r>
      <w:hyperlink r:id="rId1576" w:tooltip="Defensive Buildings" w:history="1">
        <w:r w:rsidRPr="00055FAA">
          <w:rPr>
            <w:rStyle w:val="Hyperlink"/>
            <w:lang w:val="en-CA"/>
          </w:rPr>
          <w:t>Defenses</w:t>
        </w:r>
      </w:hyperlink>
      <w:r w:rsidRPr="00055FAA">
        <w:rPr>
          <w:lang w:val="en-CA"/>
        </w:rPr>
        <w:t> that cannot be prevented by surgical dropping or side clearing. Placing a set of </w:t>
      </w:r>
      <w:hyperlink r:id="rId1577" w:tooltip="Giant Bomb" w:history="1">
        <w:r w:rsidRPr="00055FAA">
          <w:rPr>
            <w:rStyle w:val="Hyperlink"/>
            <w:lang w:val="en-CA"/>
          </w:rPr>
          <w:t>Giant Bombs</w:t>
        </w:r>
      </w:hyperlink>
      <w:r w:rsidRPr="00055FAA">
        <w:rPr>
          <w:lang w:val="en-CA"/>
        </w:rPr>
        <w:t> in between the two can most certainly guarantee you a defensive win.</w:t>
      </w:r>
    </w:p>
    <w:p w:rsidR="00055FAA" w:rsidRPr="00055FAA" w:rsidRDefault="00A02F7D" w:rsidP="00055FAA">
      <w:pPr>
        <w:numPr>
          <w:ilvl w:val="1"/>
          <w:numId w:val="76"/>
        </w:numPr>
        <w:rPr>
          <w:lang w:val="en-CA"/>
        </w:rPr>
      </w:pPr>
      <w:hyperlink r:id="rId1578" w:tooltip="Clan Castle" w:history="1">
        <w:r w:rsidR="00055FAA" w:rsidRPr="00055FAA">
          <w:rPr>
            <w:rStyle w:val="Hyperlink"/>
            <w:lang w:val="en-CA"/>
          </w:rPr>
          <w:t>Clan Castle</w:t>
        </w:r>
      </w:hyperlink>
      <w:r w:rsidR="00055FAA" w:rsidRPr="00055FAA">
        <w:rPr>
          <w:lang w:val="en-CA"/>
        </w:rPr>
        <w:t> troops, </w:t>
      </w:r>
      <w:hyperlink r:id="rId1579" w:tooltip="Heroes" w:history="1">
        <w:r w:rsidR="00055FAA" w:rsidRPr="00055FAA">
          <w:rPr>
            <w:rStyle w:val="Hyperlink"/>
            <w:lang w:val="en-CA"/>
          </w:rPr>
          <w:t>Heroes</w:t>
        </w:r>
      </w:hyperlink>
      <w:r w:rsidR="00055FAA" w:rsidRPr="00055FAA">
        <w:rPr>
          <w:lang w:val="en-CA"/>
        </w:rPr>
        <w:t>, and </w:t>
      </w:r>
      <w:hyperlink r:id="rId1580" w:tooltip="Skeleton Trap" w:history="1">
        <w:r w:rsidR="00055FAA" w:rsidRPr="00055FAA">
          <w:rPr>
            <w:rStyle w:val="Hyperlink"/>
            <w:lang w:val="en-CA"/>
          </w:rPr>
          <w:t>Skeleton Traps</w:t>
        </w:r>
      </w:hyperlink>
      <w:r w:rsidR="00055FAA" w:rsidRPr="00055FAA">
        <w:rPr>
          <w:lang w:val="en-CA"/>
        </w:rPr>
        <w:t> set to Ground Mode can be an annoyance to mass Hog Rider raids, as Hog Riders will not attack them unless all </w:t>
      </w:r>
      <w:hyperlink r:id="rId1581" w:tooltip="Defensive Buildings" w:history="1">
        <w:r w:rsidR="00055FAA" w:rsidRPr="00055FAA">
          <w:rPr>
            <w:rStyle w:val="Hyperlink"/>
            <w:lang w:val="en-CA"/>
          </w:rPr>
          <w:t>defensive buildings</w:t>
        </w:r>
      </w:hyperlink>
      <w:r w:rsidR="00055FAA" w:rsidRPr="00055FAA">
        <w:rPr>
          <w:lang w:val="en-CA"/>
        </w:rPr>
        <w:t> have been destroyed. Make sure to centralize them if you want to beat Hog Riders.</w:t>
      </w:r>
    </w:p>
    <w:p w:rsidR="00055FAA" w:rsidRPr="00055FAA" w:rsidRDefault="00055FAA" w:rsidP="00055FAA">
      <w:pPr>
        <w:numPr>
          <w:ilvl w:val="2"/>
          <w:numId w:val="76"/>
        </w:numPr>
        <w:rPr>
          <w:lang w:val="en-CA"/>
        </w:rPr>
      </w:pPr>
      <w:r w:rsidRPr="00055FAA">
        <w:rPr>
          <w:lang w:val="en-CA"/>
        </w:rPr>
        <w:t>In </w:t>
      </w:r>
      <w:hyperlink r:id="rId1582" w:tooltip="Clan Wars" w:history="1">
        <w:r w:rsidRPr="00055FAA">
          <w:rPr>
            <w:rStyle w:val="Hyperlink"/>
            <w:lang w:val="en-CA"/>
          </w:rPr>
          <w:t>Clan Wars</w:t>
        </w:r>
      </w:hyperlink>
      <w:r w:rsidRPr="00055FAA">
        <w:rPr>
          <w:lang w:val="en-CA"/>
        </w:rPr>
        <w:t>, </w:t>
      </w:r>
      <w:hyperlink r:id="rId1583" w:tooltip="Dragon" w:history="1">
        <w:r w:rsidRPr="00055FAA">
          <w:rPr>
            <w:rStyle w:val="Hyperlink"/>
            <w:lang w:val="en-CA"/>
          </w:rPr>
          <w:t>Dragons</w:t>
        </w:r>
      </w:hyperlink>
      <w:r w:rsidRPr="00055FAA">
        <w:rPr>
          <w:lang w:val="en-CA"/>
        </w:rPr>
        <w:t> are excellent troops to place in </w:t>
      </w:r>
      <w:hyperlink r:id="rId1584" w:tooltip="Clan Castle" w:history="1">
        <w:r w:rsidRPr="00055FAA">
          <w:rPr>
            <w:rStyle w:val="Hyperlink"/>
            <w:lang w:val="en-CA"/>
          </w:rPr>
          <w:t>Clan Castles</w:t>
        </w:r>
      </w:hyperlink>
      <w:r w:rsidRPr="00055FAA">
        <w:rPr>
          <w:lang w:val="en-CA"/>
        </w:rPr>
        <w:t> against Hog Riders, especially for </w:t>
      </w:r>
      <w:hyperlink r:id="rId1585" w:tooltip="Town Hall" w:history="1">
        <w:r w:rsidRPr="00055FAA">
          <w:rPr>
            <w:rStyle w:val="Hyperlink"/>
            <w:lang w:val="en-CA"/>
          </w:rPr>
          <w:t>Town Halls</w:t>
        </w:r>
      </w:hyperlink>
      <w:r w:rsidRPr="00055FAA">
        <w:rPr>
          <w:lang w:val="en-CA"/>
        </w:rPr>
        <w:t> 8 and 9. They have high HP, meaning they won't die easily, and can kill mass quantities of Hog Riders swiftly if not properly lured. Most mass Hog Rider strategies require that the enemy </w:t>
      </w:r>
      <w:hyperlink r:id="rId1586" w:tooltip="Clan Castle" w:history="1">
        <w:r w:rsidRPr="00055FAA">
          <w:rPr>
            <w:rStyle w:val="Hyperlink"/>
            <w:lang w:val="en-CA"/>
          </w:rPr>
          <w:t>Clan Castle</w:t>
        </w:r>
      </w:hyperlink>
      <w:r w:rsidRPr="00055FAA">
        <w:rPr>
          <w:lang w:val="en-CA"/>
        </w:rPr>
        <w:t> troops be killed first, so if the attacker lures out a </w:t>
      </w:r>
      <w:hyperlink r:id="rId1587" w:tooltip="Dragon" w:history="1">
        <w:r w:rsidRPr="00055FAA">
          <w:rPr>
            <w:rStyle w:val="Hyperlink"/>
            <w:lang w:val="en-CA"/>
          </w:rPr>
          <w:t>Dragon</w:t>
        </w:r>
      </w:hyperlink>
      <w:r w:rsidRPr="00055FAA">
        <w:rPr>
          <w:lang w:val="en-CA"/>
        </w:rPr>
        <w:t>, but fails to kill it, then a 3-star win is next to impossible, much less a 1-star win via destroying 50% of the buildings.</w:t>
      </w:r>
    </w:p>
    <w:p w:rsidR="00055FAA" w:rsidRPr="00055FAA" w:rsidRDefault="00055FAA" w:rsidP="00055FAA">
      <w:pPr>
        <w:numPr>
          <w:ilvl w:val="1"/>
          <w:numId w:val="76"/>
        </w:numPr>
        <w:rPr>
          <w:lang w:val="en-CA"/>
        </w:rPr>
      </w:pPr>
      <w:r w:rsidRPr="00055FAA">
        <w:rPr>
          <w:lang w:val="en-CA"/>
        </w:rPr>
        <w:t>Multi-target </w:t>
      </w:r>
      <w:hyperlink r:id="rId1588" w:tooltip="Inferno Tower" w:history="1">
        <w:r w:rsidRPr="00055FAA">
          <w:rPr>
            <w:rStyle w:val="Hyperlink"/>
            <w:lang w:val="en-CA"/>
          </w:rPr>
          <w:t>Inferno Towers</w:t>
        </w:r>
      </w:hyperlink>
      <w:r w:rsidRPr="00055FAA">
        <w:rPr>
          <w:lang w:val="en-CA"/>
        </w:rPr>
        <w:t> can be a severe hindrance to Hog Riders, having high HP to take several hits from Hog Riders, while hitting large groups of them.</w:t>
      </w:r>
    </w:p>
    <w:p w:rsidR="00055FAA" w:rsidRPr="00055FAA" w:rsidRDefault="00055FAA" w:rsidP="00055FAA">
      <w:pPr>
        <w:numPr>
          <w:ilvl w:val="1"/>
          <w:numId w:val="76"/>
        </w:numPr>
        <w:rPr>
          <w:lang w:val="en-CA"/>
        </w:rPr>
      </w:pPr>
      <w:r w:rsidRPr="00055FAA">
        <w:rPr>
          <w:lang w:val="en-CA"/>
        </w:rPr>
        <w:t>Although the Hog Rider is certainly not a liability on defense, the fact that all defensive troops are unimpeded by </w:t>
      </w:r>
      <w:hyperlink r:id="rId1589" w:tooltip="Walls/Home Village" w:history="1">
        <w:r w:rsidRPr="00055FAA">
          <w:rPr>
            <w:rStyle w:val="Hyperlink"/>
            <w:lang w:val="en-CA"/>
          </w:rPr>
          <w:t>walls</w:t>
        </w:r>
      </w:hyperlink>
      <w:r w:rsidRPr="00055FAA">
        <w:rPr>
          <w:lang w:val="en-CA"/>
        </w:rPr>
        <w:t> negates the primary advantage of the Hog Rider. As of the 30 Jul 2013 update, they take up the same amount of housing space (5) as </w:t>
      </w:r>
      <w:hyperlink r:id="rId1590" w:tooltip="Giant" w:history="1">
        <w:r w:rsidRPr="00055FAA">
          <w:rPr>
            <w:rStyle w:val="Hyperlink"/>
            <w:lang w:val="en-CA"/>
          </w:rPr>
          <w:t>Giants</w:t>
        </w:r>
      </w:hyperlink>
      <w:r w:rsidRPr="00055FAA">
        <w:rPr>
          <w:lang w:val="en-CA"/>
        </w:rPr>
        <w:t> but are much faster and do considerably more damage. They are also much less susceptible to </w:t>
      </w:r>
      <w:hyperlink r:id="rId1591" w:tooltip="Lightning Spell" w:history="1">
        <w:r w:rsidRPr="00055FAA">
          <w:rPr>
            <w:rStyle w:val="Hyperlink"/>
            <w:lang w:val="en-CA"/>
          </w:rPr>
          <w:t>Lightning Spell</w:t>
        </w:r>
      </w:hyperlink>
      <w:r w:rsidRPr="00055FAA">
        <w:rPr>
          <w:lang w:val="en-CA"/>
        </w:rPr>
        <w:t> attacks than troops with small hitpoints, so they may be a good alternative for the </w:t>
      </w:r>
      <w:hyperlink r:id="rId1592" w:tooltip="Clan Castle" w:history="1">
        <w:r w:rsidRPr="00055FAA">
          <w:rPr>
            <w:rStyle w:val="Hyperlink"/>
            <w:lang w:val="en-CA"/>
          </w:rPr>
          <w:t>Clan Castle</w:t>
        </w:r>
      </w:hyperlink>
      <w:r w:rsidRPr="00055FAA">
        <w:rPr>
          <w:lang w:val="en-CA"/>
        </w:rPr>
        <w:t> if your clanmates don't mind donating </w:t>
      </w:r>
      <w:hyperlink r:id="rId1593" w:tooltip="Dark Elixir Troops" w:history="1">
        <w:r w:rsidRPr="00055FAA">
          <w:rPr>
            <w:rStyle w:val="Hyperlink"/>
            <w:lang w:val="en-CA"/>
          </w:rPr>
          <w:t>Dark Elixir Troops</w:t>
        </w:r>
      </w:hyperlink>
      <w:r w:rsidRPr="00055FAA">
        <w:rPr>
          <w:lang w:val="en-CA"/>
        </w:rPr>
        <w:t>.</w:t>
      </w:r>
    </w:p>
    <w:p w:rsidR="00055FAA" w:rsidRPr="00055FAA" w:rsidRDefault="00A02F7D" w:rsidP="00055FAA">
      <w:pPr>
        <w:rPr>
          <w:lang w:val="en-CA"/>
        </w:rPr>
      </w:pPr>
      <w:r>
        <w:rPr>
          <w:lang w:val="en-CA"/>
        </w:rPr>
        <w:pict>
          <v:rect id="_x0000_i1116" style="width:0;height:1.5pt" o:hralign="center" o:hrstd="t" o:hrnoshade="t" o:hr="t" fillcolor="#3a3a3a" stroked="f"/>
        </w:pict>
      </w:r>
    </w:p>
    <w:p w:rsidR="00055FAA" w:rsidRPr="00055FAA" w:rsidRDefault="00055FAA" w:rsidP="00055FAA">
      <w:pPr>
        <w:numPr>
          <w:ilvl w:val="0"/>
          <w:numId w:val="77"/>
        </w:numPr>
        <w:rPr>
          <w:lang w:val="en-CA"/>
        </w:rPr>
      </w:pPr>
      <w:r w:rsidRPr="00055FAA">
        <w:rPr>
          <w:b/>
          <w:bCs/>
          <w:lang w:val="en-CA"/>
        </w:rPr>
        <w:t>Upgrade Differences</w:t>
      </w:r>
    </w:p>
    <w:p w:rsidR="00055FAA" w:rsidRPr="00055FAA" w:rsidRDefault="00055FAA" w:rsidP="00055FAA">
      <w:pPr>
        <w:numPr>
          <w:ilvl w:val="1"/>
          <w:numId w:val="77"/>
        </w:numPr>
        <w:rPr>
          <w:lang w:val="en-CA"/>
        </w:rPr>
      </w:pPr>
      <w:r w:rsidRPr="00055FAA">
        <w:rPr>
          <w:lang w:val="en-CA"/>
        </w:rPr>
        <w:t>The Hog Rider undergoes significant visual changes at levels 3, 5, 6, 7, 8 and 9.</w:t>
      </w:r>
    </w:p>
    <w:p w:rsidR="00055FAA" w:rsidRPr="00055FAA" w:rsidRDefault="00055FAA" w:rsidP="00055FAA">
      <w:pPr>
        <w:numPr>
          <w:ilvl w:val="2"/>
          <w:numId w:val="77"/>
        </w:numPr>
        <w:rPr>
          <w:lang w:val="en-CA"/>
        </w:rPr>
      </w:pPr>
      <w:r w:rsidRPr="00055FAA">
        <w:rPr>
          <w:lang w:val="en-CA"/>
        </w:rPr>
        <w:t>Initially, the Hog Rider is a dark-skinned man with a black mohawk and beard. He also has a gold earring in his right ear and sports two heavy golden wristbands, a red belt, and a brown loincloth. The Hog Rider's hammer has two brass bands.</w:t>
      </w:r>
    </w:p>
    <w:p w:rsidR="00055FAA" w:rsidRPr="00055FAA" w:rsidRDefault="00055FAA" w:rsidP="00055FAA">
      <w:pPr>
        <w:numPr>
          <w:ilvl w:val="2"/>
          <w:numId w:val="77"/>
        </w:numPr>
        <w:rPr>
          <w:lang w:val="en-CA"/>
        </w:rPr>
      </w:pPr>
      <w:r w:rsidRPr="00055FAA">
        <w:rPr>
          <w:lang w:val="en-CA"/>
        </w:rPr>
        <w:t>At level 3, his hammer increases in size and turns black. The brass bands on the hammer's head disappear, and the hammer head goes further down onto the stick, creating a button looking object on the top of the hammer head.</w:t>
      </w:r>
    </w:p>
    <w:p w:rsidR="00055FAA" w:rsidRPr="00055FAA" w:rsidRDefault="00055FAA" w:rsidP="00055FAA">
      <w:pPr>
        <w:numPr>
          <w:ilvl w:val="2"/>
          <w:numId w:val="77"/>
        </w:numPr>
        <w:rPr>
          <w:lang w:val="en-CA"/>
        </w:rPr>
      </w:pPr>
      <w:r w:rsidRPr="00055FAA">
        <w:rPr>
          <w:lang w:val="en-CA"/>
        </w:rPr>
        <w:t>At level 5, his mohawk turns from black to orange, making it similar to that of a level 5 </w:t>
      </w:r>
      <w:hyperlink r:id="rId1594" w:tooltip="Goblin" w:history="1">
        <w:r w:rsidRPr="00055FAA">
          <w:rPr>
            <w:rStyle w:val="Hyperlink"/>
            <w:lang w:val="en-CA"/>
          </w:rPr>
          <w:t>Goblin</w:t>
        </w:r>
      </w:hyperlink>
      <w:r w:rsidRPr="00055FAA">
        <w:rPr>
          <w:lang w:val="en-CA"/>
        </w:rPr>
        <w:t>.</w:t>
      </w:r>
    </w:p>
    <w:p w:rsidR="00055FAA" w:rsidRPr="00055FAA" w:rsidRDefault="00055FAA" w:rsidP="00055FAA">
      <w:pPr>
        <w:numPr>
          <w:ilvl w:val="2"/>
          <w:numId w:val="77"/>
        </w:numPr>
        <w:rPr>
          <w:lang w:val="en-CA"/>
        </w:rPr>
      </w:pPr>
      <w:r w:rsidRPr="00055FAA">
        <w:rPr>
          <w:lang w:val="en-CA"/>
        </w:rPr>
        <w:t>At level 6, his hammer gains three large, golden spikes.</w:t>
      </w:r>
    </w:p>
    <w:p w:rsidR="00055FAA" w:rsidRPr="00055FAA" w:rsidRDefault="00055FAA" w:rsidP="00055FAA">
      <w:pPr>
        <w:numPr>
          <w:ilvl w:val="2"/>
          <w:numId w:val="77"/>
        </w:numPr>
        <w:rPr>
          <w:lang w:val="en-CA"/>
        </w:rPr>
      </w:pPr>
      <w:r w:rsidRPr="00055FAA">
        <w:rPr>
          <w:lang w:val="en-CA"/>
        </w:rPr>
        <w:t>At level 7, the edges of his hammer starts to glow red, and he gains a brown headband, but reverts to a black mohawk.</w:t>
      </w:r>
    </w:p>
    <w:p w:rsidR="00055FAA" w:rsidRPr="00055FAA" w:rsidRDefault="00055FAA" w:rsidP="00055FAA">
      <w:pPr>
        <w:numPr>
          <w:ilvl w:val="2"/>
          <w:numId w:val="77"/>
        </w:numPr>
        <w:rPr>
          <w:lang w:val="en-CA"/>
        </w:rPr>
      </w:pPr>
      <w:r w:rsidRPr="00055FAA">
        <w:rPr>
          <w:lang w:val="en-CA"/>
        </w:rPr>
        <w:t>At level 8, his hammer is now mostly golden. His hog also gains a headband.</w:t>
      </w:r>
    </w:p>
    <w:p w:rsidR="00055FAA" w:rsidRPr="00055FAA" w:rsidRDefault="00055FAA" w:rsidP="00055FAA">
      <w:pPr>
        <w:numPr>
          <w:ilvl w:val="2"/>
          <w:numId w:val="77"/>
        </w:numPr>
        <w:rPr>
          <w:lang w:val="en-CA"/>
        </w:rPr>
      </w:pPr>
      <w:r w:rsidRPr="00055FAA">
        <w:rPr>
          <w:lang w:val="en-CA"/>
        </w:rPr>
        <w:t>In level 9, the gold on his hammer is much thicker. His headband also lightens in color.</w:t>
      </w:r>
    </w:p>
    <w:p w:rsidR="00055FAA" w:rsidRPr="00055FAA" w:rsidRDefault="00A02F7D" w:rsidP="00055FAA">
      <w:pPr>
        <w:rPr>
          <w:lang w:val="en-CA"/>
        </w:rPr>
      </w:pPr>
      <w:r>
        <w:rPr>
          <w:lang w:val="en-CA"/>
        </w:rPr>
        <w:lastRenderedPageBreak/>
        <w:pict>
          <v:rect id="_x0000_i1117" style="width:0;height:1.5pt" o:hralign="center" o:hrstd="t" o:hrnoshade="t" o:hr="t" fillcolor="#3a3a3a" stroked="f"/>
        </w:pict>
      </w:r>
    </w:p>
    <w:p w:rsidR="00055FAA" w:rsidRPr="00055FAA" w:rsidRDefault="00055FAA" w:rsidP="00055FAA">
      <w:pPr>
        <w:numPr>
          <w:ilvl w:val="0"/>
          <w:numId w:val="78"/>
        </w:numPr>
        <w:rPr>
          <w:lang w:val="en-CA"/>
        </w:rPr>
      </w:pPr>
      <w:r w:rsidRPr="00055FAA">
        <w:rPr>
          <w:b/>
          <w:bCs/>
          <w:lang w:val="en-CA"/>
        </w:rPr>
        <w:t>Trivia</w:t>
      </w:r>
    </w:p>
    <w:p w:rsidR="00055FAA" w:rsidRPr="00055FAA" w:rsidRDefault="00055FAA" w:rsidP="00055FAA">
      <w:pPr>
        <w:numPr>
          <w:ilvl w:val="1"/>
          <w:numId w:val="78"/>
        </w:numPr>
        <w:rPr>
          <w:lang w:val="en-CA"/>
        </w:rPr>
      </w:pPr>
      <w:r w:rsidRPr="00055FAA">
        <w:rPr>
          <w:lang w:val="en-CA"/>
        </w:rPr>
        <w:t>Though the Hog Rider appears in many ways to be a mounted Barbarian, unlike it, the Hog Rider's teeth appear to be in perfect condition.</w:t>
      </w:r>
    </w:p>
    <w:p w:rsidR="00055FAA" w:rsidRPr="00055FAA" w:rsidRDefault="00055FAA" w:rsidP="00055FAA">
      <w:pPr>
        <w:numPr>
          <w:ilvl w:val="2"/>
          <w:numId w:val="78"/>
        </w:numPr>
        <w:rPr>
          <w:lang w:val="en-CA"/>
        </w:rPr>
      </w:pPr>
      <w:r w:rsidRPr="00055FAA">
        <w:rPr>
          <w:lang w:val="en-CA"/>
        </w:rPr>
        <w:t>In the Clan Wars commercial, if you look carefully, you can see a gold tooth.</w:t>
      </w:r>
    </w:p>
    <w:p w:rsidR="00055FAA" w:rsidRPr="00055FAA" w:rsidRDefault="00055FAA" w:rsidP="00055FAA">
      <w:pPr>
        <w:numPr>
          <w:ilvl w:val="1"/>
          <w:numId w:val="78"/>
        </w:numPr>
        <w:rPr>
          <w:lang w:val="en-CA"/>
        </w:rPr>
      </w:pPr>
      <w:r w:rsidRPr="00055FAA">
        <w:rPr>
          <w:lang w:val="en-CA"/>
        </w:rPr>
        <w:t>When there are no </w:t>
      </w:r>
      <w:hyperlink r:id="rId1595" w:tooltip="Defensive Buildings" w:history="1">
        <w:r w:rsidRPr="00055FAA">
          <w:rPr>
            <w:rStyle w:val="Hyperlink"/>
            <w:lang w:val="en-CA"/>
          </w:rPr>
          <w:t>defenses</w:t>
        </w:r>
      </w:hyperlink>
      <w:r w:rsidRPr="00055FAA">
        <w:rPr>
          <w:lang w:val="en-CA"/>
        </w:rPr>
        <w:t> left and the Hog Riders are attacking a building, they will not switch to target </w:t>
      </w:r>
      <w:hyperlink r:id="rId1596" w:tooltip="Heroes" w:history="1">
        <w:r w:rsidRPr="00055FAA">
          <w:rPr>
            <w:rStyle w:val="Hyperlink"/>
            <w:lang w:val="en-CA"/>
          </w:rPr>
          <w:t>Heroes</w:t>
        </w:r>
      </w:hyperlink>
      <w:r w:rsidRPr="00055FAA">
        <w:rPr>
          <w:lang w:val="en-CA"/>
        </w:rPr>
        <w:t> nor </w:t>
      </w:r>
      <w:hyperlink r:id="rId1597" w:tooltip="Troops" w:history="1">
        <w:r w:rsidRPr="00055FAA">
          <w:rPr>
            <w:rStyle w:val="Hyperlink"/>
            <w:lang w:val="en-CA"/>
          </w:rPr>
          <w:t>Troops</w:t>
        </w:r>
      </w:hyperlink>
      <w:r w:rsidRPr="00055FAA">
        <w:rPr>
          <w:lang w:val="en-CA"/>
        </w:rPr>
        <w:t> until they have destroyed the building.</w:t>
      </w:r>
    </w:p>
    <w:p w:rsidR="00055FAA" w:rsidRPr="00055FAA" w:rsidRDefault="00055FAA" w:rsidP="00055FAA">
      <w:pPr>
        <w:numPr>
          <w:ilvl w:val="1"/>
          <w:numId w:val="78"/>
        </w:numPr>
        <w:rPr>
          <w:lang w:val="en-CA"/>
        </w:rPr>
      </w:pPr>
      <w:r w:rsidRPr="00055FAA">
        <w:rPr>
          <w:lang w:val="en-CA"/>
        </w:rPr>
        <w:t>At its initial release, Hog Riders did not have any preferred target. They also take up 6 housing spaces.</w:t>
      </w:r>
    </w:p>
    <w:p w:rsidR="00055FAA" w:rsidRPr="00055FAA" w:rsidRDefault="00055FAA" w:rsidP="00055FAA">
      <w:pPr>
        <w:numPr>
          <w:ilvl w:val="1"/>
          <w:numId w:val="78"/>
        </w:numPr>
        <w:rPr>
          <w:lang w:val="en-CA"/>
        </w:rPr>
      </w:pPr>
      <w:r w:rsidRPr="00055FAA">
        <w:rPr>
          <w:lang w:val="en-CA"/>
        </w:rPr>
        <w:t>He has more than a passing resemblance to "</w:t>
      </w:r>
      <w:hyperlink r:id="rId1598" w:tooltip="wikipedia:Mr. T" w:history="1">
        <w:r w:rsidRPr="00055FAA">
          <w:rPr>
            <w:rStyle w:val="Hyperlink"/>
            <w:lang w:val="en-CA"/>
          </w:rPr>
          <w:t>Mr. T</w:t>
        </w:r>
      </w:hyperlink>
      <w:r w:rsidRPr="00055FAA">
        <w:rPr>
          <w:lang w:val="en-CA"/>
        </w:rPr>
        <w:t>", an American actor.</w:t>
      </w:r>
    </w:p>
    <w:p w:rsidR="00055FAA" w:rsidRPr="00055FAA" w:rsidRDefault="00055FAA" w:rsidP="00055FAA">
      <w:pPr>
        <w:numPr>
          <w:ilvl w:val="1"/>
          <w:numId w:val="78"/>
        </w:numPr>
        <w:rPr>
          <w:lang w:val="en-CA"/>
        </w:rPr>
      </w:pPr>
      <w:r w:rsidRPr="00055FAA">
        <w:rPr>
          <w:lang w:val="en-CA"/>
        </w:rPr>
        <w:t>He is also a bit similar to Zangief in Street Fighter. As his mohawk hair and his beard looks similar to him</w:t>
      </w:r>
    </w:p>
    <w:p w:rsidR="00055FAA" w:rsidRPr="00055FAA" w:rsidRDefault="00055FAA" w:rsidP="00055FAA">
      <w:pPr>
        <w:numPr>
          <w:ilvl w:val="1"/>
          <w:numId w:val="78"/>
        </w:numPr>
        <w:rPr>
          <w:lang w:val="en-CA"/>
        </w:rPr>
      </w:pPr>
      <w:r w:rsidRPr="00055FAA">
        <w:rPr>
          <w:lang w:val="en-CA"/>
        </w:rPr>
        <w:t>He was added in the 12 Mar 2013 update. On 27 Aug 2013 his training time was reduced from 5 minutes to 2, and he was given a preferred target (</w:t>
      </w:r>
      <w:hyperlink r:id="rId1599" w:tooltip="Defensive Buildings" w:history="1">
        <w:r w:rsidRPr="00055FAA">
          <w:rPr>
            <w:rStyle w:val="Hyperlink"/>
            <w:lang w:val="en-CA"/>
          </w:rPr>
          <w:t>defenses</w:t>
        </w:r>
      </w:hyperlink>
      <w:r w:rsidRPr="00055FAA">
        <w:rPr>
          <w:lang w:val="en-CA"/>
        </w:rPr>
        <w:t>).</w:t>
      </w:r>
    </w:p>
    <w:p w:rsidR="00055FAA" w:rsidRPr="00055FAA" w:rsidRDefault="00055FAA" w:rsidP="00055FAA">
      <w:pPr>
        <w:numPr>
          <w:ilvl w:val="1"/>
          <w:numId w:val="78"/>
        </w:numPr>
        <w:rPr>
          <w:lang w:val="en-CA"/>
        </w:rPr>
      </w:pPr>
      <w:r w:rsidRPr="00055FAA">
        <w:rPr>
          <w:lang w:val="en-CA"/>
        </w:rPr>
        <w:t>As of the 3 July 2014 update, </w:t>
      </w:r>
      <w:hyperlink r:id="rId1600" w:tooltip="Giant Bomb" w:history="1">
        <w:r w:rsidRPr="00055FAA">
          <w:rPr>
            <w:rStyle w:val="Hyperlink"/>
            <w:lang w:val="en-CA"/>
          </w:rPr>
          <w:t>Giant Bombs</w:t>
        </w:r>
      </w:hyperlink>
      <w:r w:rsidRPr="00055FAA">
        <w:rPr>
          <w:lang w:val="en-CA"/>
        </w:rPr>
        <w:t> did 1.5X damage to Hog Riders.</w:t>
      </w:r>
    </w:p>
    <w:p w:rsidR="00055FAA" w:rsidRPr="00055FAA" w:rsidRDefault="00055FAA" w:rsidP="00055FAA">
      <w:pPr>
        <w:numPr>
          <w:ilvl w:val="2"/>
          <w:numId w:val="78"/>
        </w:numPr>
        <w:rPr>
          <w:lang w:val="en-CA"/>
        </w:rPr>
      </w:pPr>
      <w:r w:rsidRPr="00055FAA">
        <w:rPr>
          <w:lang w:val="en-CA"/>
        </w:rPr>
        <w:t>As part of the Friendly wars update, Hog Riders no longer receive 1.5X damage from </w:t>
      </w:r>
      <w:hyperlink r:id="rId1601" w:tooltip="Giant Bomb" w:history="1">
        <w:r w:rsidRPr="00055FAA">
          <w:rPr>
            <w:rStyle w:val="Hyperlink"/>
            <w:lang w:val="en-CA"/>
          </w:rPr>
          <w:t>Giant Bombs</w:t>
        </w:r>
      </w:hyperlink>
      <w:r w:rsidRPr="00055FAA">
        <w:rPr>
          <w:lang w:val="en-CA"/>
        </w:rPr>
        <w:t>.</w:t>
      </w:r>
    </w:p>
    <w:p w:rsidR="00055FAA" w:rsidRPr="00055FAA" w:rsidRDefault="00055FAA" w:rsidP="00055FAA">
      <w:pPr>
        <w:numPr>
          <w:ilvl w:val="1"/>
          <w:numId w:val="78"/>
        </w:numPr>
        <w:rPr>
          <w:lang w:val="en-CA"/>
        </w:rPr>
      </w:pPr>
      <w:r w:rsidRPr="00055FAA">
        <w:rPr>
          <w:lang w:val="en-CA"/>
        </w:rPr>
        <w:t>You can have a maximum of 56 Hog Riders at one time in a complete set of fully upgraded </w:t>
      </w:r>
      <w:hyperlink r:id="rId1602" w:tooltip="Army Camp" w:history="1">
        <w:r w:rsidRPr="00055FAA">
          <w:rPr>
            <w:rStyle w:val="Hyperlink"/>
            <w:lang w:val="en-CA"/>
          </w:rPr>
          <w:t>Army Camps</w:t>
        </w:r>
      </w:hyperlink>
      <w:r w:rsidRPr="00055FAA">
        <w:rPr>
          <w:lang w:val="en-CA"/>
        </w:rPr>
        <w:t>. This number increases to 64 if you include the 8 that can fit into a fully upgraded </w:t>
      </w:r>
      <w:hyperlink r:id="rId1603" w:tooltip="Clan Castle" w:history="1">
        <w:r w:rsidRPr="00055FAA">
          <w:rPr>
            <w:rStyle w:val="Hyperlink"/>
            <w:lang w:val="en-CA"/>
          </w:rPr>
          <w:t>Clan Castle</w:t>
        </w:r>
      </w:hyperlink>
      <w:r w:rsidRPr="00055FAA">
        <w:rPr>
          <w:lang w:val="en-CA"/>
        </w:rPr>
        <w:t>.On the battlefield, you can clone an additional 18 Hog Riders with three fully upgraded </w:t>
      </w:r>
      <w:hyperlink r:id="rId1604" w:tooltip="Clone Spell" w:history="1">
        <w:r w:rsidRPr="00055FAA">
          <w:rPr>
            <w:rStyle w:val="Hyperlink"/>
            <w:lang w:val="en-CA"/>
          </w:rPr>
          <w:t>Clone Spells</w:t>
        </w:r>
      </w:hyperlink>
      <w:r w:rsidRPr="00055FAA">
        <w:rPr>
          <w:lang w:val="en-CA"/>
        </w:rPr>
        <w:t>.</w:t>
      </w:r>
    </w:p>
    <w:p w:rsidR="00055FAA" w:rsidRPr="00055FAA" w:rsidRDefault="00055FAA" w:rsidP="00055FAA">
      <w:pPr>
        <w:numPr>
          <w:ilvl w:val="1"/>
          <w:numId w:val="78"/>
        </w:numPr>
        <w:rPr>
          <w:lang w:val="en-CA"/>
        </w:rPr>
      </w:pPr>
      <w:r w:rsidRPr="00055FAA">
        <w:rPr>
          <w:lang w:val="en-CA"/>
        </w:rPr>
        <w:t>Hog Riders have the most legs of any </w:t>
      </w:r>
      <w:hyperlink r:id="rId1605" w:tooltip="Troops" w:history="1">
        <w:r w:rsidRPr="00055FAA">
          <w:rPr>
            <w:rStyle w:val="Hyperlink"/>
            <w:lang w:val="en-CA"/>
          </w:rPr>
          <w:t>troop</w:t>
        </w:r>
      </w:hyperlink>
      <w:r w:rsidRPr="00055FAA">
        <w:rPr>
          <w:lang w:val="en-CA"/>
        </w:rPr>
        <w:t> with a total of six (including the man and hog).</w:t>
      </w:r>
    </w:p>
    <w:p w:rsidR="00055FAA" w:rsidRPr="00055FAA" w:rsidRDefault="00055FAA" w:rsidP="00055FAA">
      <w:pPr>
        <w:numPr>
          <w:ilvl w:val="1"/>
          <w:numId w:val="78"/>
        </w:numPr>
        <w:rPr>
          <w:lang w:val="en-CA"/>
        </w:rPr>
      </w:pPr>
      <w:r w:rsidRPr="00055FAA">
        <w:rPr>
          <w:lang w:val="en-CA"/>
        </w:rPr>
        <w:t>The phrase "Did somebody say Hog Rider?" comes from the Clash of Clans TV commercial.</w:t>
      </w:r>
    </w:p>
    <w:p w:rsidR="00055FAA" w:rsidRDefault="00055FAA" w:rsidP="00055FAA">
      <w:pPr>
        <w:numPr>
          <w:ilvl w:val="2"/>
          <w:numId w:val="78"/>
        </w:numPr>
        <w:rPr>
          <w:lang w:val="en-CA"/>
        </w:rPr>
      </w:pPr>
      <w:r w:rsidRPr="00055FAA">
        <w:rPr>
          <w:lang w:val="en-CA"/>
        </w:rPr>
        <w:t>This phrase originates from a popular meme, the "Did somebody say ___?" meme.</w:t>
      </w:r>
    </w:p>
    <w:p w:rsidR="00E965F8" w:rsidRPr="00055FAA" w:rsidRDefault="00E965F8" w:rsidP="00E965F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9"/>
        <w:gridCol w:w="1308"/>
        <w:gridCol w:w="1338"/>
        <w:gridCol w:w="1418"/>
        <w:gridCol w:w="1552"/>
        <w:gridCol w:w="2030"/>
        <w:gridCol w:w="1280"/>
      </w:tblGrid>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Preferred Target </w:t>
            </w:r>
            <w:r w:rsidRPr="00055FAA">
              <w:rPr>
                <w:b/>
                <w:bCs/>
                <w:noProof/>
                <w:lang w:val="en-CA"/>
              </w:rPr>
              <w:drawing>
                <wp:inline distT="0" distB="0" distL="0" distR="0">
                  <wp:extent cx="190500" cy="200025"/>
                  <wp:effectExtent l="0" t="0" r="0" b="9525"/>
                  <wp:docPr id="752" name="Picture 75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1"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Attack Type </w:t>
            </w:r>
            <w:r w:rsidRPr="00055FAA">
              <w:rPr>
                <w:b/>
                <w:bCs/>
                <w:noProof/>
                <w:lang w:val="en-CA"/>
              </w:rPr>
              <w:drawing>
                <wp:inline distT="0" distB="0" distL="0" distR="0">
                  <wp:extent cx="285750" cy="209550"/>
                  <wp:effectExtent l="0" t="0" r="0" b="0"/>
                  <wp:docPr id="751" name="Picture 75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2"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A02F7D" w:rsidP="00055FAA">
            <w:pPr>
              <w:rPr>
                <w:b/>
                <w:bCs/>
                <w:lang w:val="en-CA"/>
              </w:rPr>
            </w:pPr>
            <w:hyperlink r:id="rId1606" w:tooltip="Army Camp/Home Village" w:history="1">
              <w:r w:rsidR="00055FAA" w:rsidRPr="00055FAA">
                <w:rPr>
                  <w:rStyle w:val="Hyperlink"/>
                  <w:b/>
                  <w:bCs/>
                  <w:lang w:val="en-CA"/>
                </w:rPr>
                <w:t>Housing Space</w:t>
              </w:r>
            </w:hyperlink>
            <w:r w:rsidR="00055FAA" w:rsidRPr="00055FAA">
              <w:rPr>
                <w:b/>
                <w:bCs/>
                <w:lang w:val="en-CA"/>
              </w:rPr>
              <w:t> </w:t>
            </w:r>
            <w:r w:rsidR="00055FAA" w:rsidRPr="00055FAA">
              <w:rPr>
                <w:b/>
                <w:bCs/>
                <w:noProof/>
                <w:lang w:val="en-CA"/>
              </w:rPr>
              <w:drawing>
                <wp:inline distT="0" distB="0" distL="0" distR="0">
                  <wp:extent cx="228600" cy="228600"/>
                  <wp:effectExtent l="0" t="0" r="0" b="0"/>
                  <wp:docPr id="750" name="Picture 75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3"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A02F7D" w:rsidP="00055FAA">
            <w:pPr>
              <w:rPr>
                <w:b/>
                <w:bCs/>
                <w:lang w:val="en-CA"/>
              </w:rPr>
            </w:pPr>
            <w:hyperlink r:id="rId1607" w:tooltip="Troop Movement Speed" w:history="1">
              <w:r w:rsidR="00055FAA" w:rsidRPr="00055FAA">
                <w:rPr>
                  <w:rStyle w:val="Hyperlink"/>
                  <w:b/>
                  <w:bCs/>
                  <w:lang w:val="en-CA"/>
                </w:rPr>
                <w:t>Movement Speed</w:t>
              </w:r>
            </w:hyperlink>
            <w:r w:rsidR="00055FAA" w:rsidRPr="00055FAA">
              <w:rPr>
                <w:b/>
                <w:bCs/>
                <w:lang w:val="en-CA"/>
              </w:rPr>
              <w:t> </w:t>
            </w:r>
            <w:r w:rsidR="00055FAA" w:rsidRPr="00055FAA">
              <w:rPr>
                <w:b/>
                <w:bCs/>
                <w:noProof/>
                <w:lang w:val="en-CA"/>
              </w:rPr>
              <w:drawing>
                <wp:inline distT="0" distB="0" distL="0" distR="0">
                  <wp:extent cx="247650" cy="200025"/>
                  <wp:effectExtent l="0" t="0" r="0" b="9525"/>
                  <wp:docPr id="749" name="Picture 74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4"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Attack Speed </w:t>
            </w:r>
            <w:r w:rsidRPr="00055FAA">
              <w:rPr>
                <w:b/>
                <w:bCs/>
                <w:noProof/>
                <w:lang w:val="en-CA"/>
              </w:rPr>
              <w:drawing>
                <wp:inline distT="0" distB="0" distL="0" distR="0">
                  <wp:extent cx="381000" cy="190500"/>
                  <wp:effectExtent l="0" t="0" r="0" b="0"/>
                  <wp:docPr id="748" name="Picture 74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5"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A02F7D" w:rsidP="00055FAA">
            <w:pPr>
              <w:rPr>
                <w:b/>
                <w:bCs/>
                <w:lang w:val="en-CA"/>
              </w:rPr>
            </w:pPr>
            <w:hyperlink r:id="rId1608" w:tooltip="Dark Barracks" w:history="1">
              <w:r w:rsidR="00055FAA" w:rsidRPr="00055FAA">
                <w:rPr>
                  <w:rStyle w:val="Hyperlink"/>
                  <w:b/>
                  <w:bCs/>
                  <w:lang w:val="en-CA"/>
                </w:rPr>
                <w:t>Dark Barracks</w:t>
              </w:r>
            </w:hyperlink>
            <w:r w:rsidR="00055FAA" w:rsidRPr="00055FAA">
              <w:rPr>
                <w:b/>
                <w:bCs/>
                <w:lang w:val="en-CA"/>
              </w:rPr>
              <w:t> Level Required </w:t>
            </w:r>
            <w:r w:rsidR="00055FAA" w:rsidRPr="00055FAA">
              <w:rPr>
                <w:b/>
                <w:bCs/>
                <w:noProof/>
                <w:lang w:val="en-CA"/>
              </w:rPr>
              <w:drawing>
                <wp:inline distT="0" distB="0" distL="0" distR="0">
                  <wp:extent cx="247650" cy="266700"/>
                  <wp:effectExtent l="0" t="0" r="0" b="0"/>
                  <wp:docPr id="747" name="Picture 747" descr="Dark Barracks7">
                    <a:hlinkClick xmlns:a="http://schemas.openxmlformats.org/drawingml/2006/main" r:id="rId1608"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 descr="Dark Barracks7">
                            <a:hlinkClick r:id="rId1608"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Range </w:t>
            </w:r>
            <w:r w:rsidRPr="00055FAA">
              <w:rPr>
                <w:b/>
                <w:bCs/>
                <w:noProof/>
                <w:lang w:val="en-CA"/>
              </w:rPr>
              <w:drawing>
                <wp:inline distT="0" distB="0" distL="0" distR="0">
                  <wp:extent cx="285750" cy="133350"/>
                  <wp:effectExtent l="0" t="0" r="0" b="0"/>
                  <wp:docPr id="746" name="Picture 74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7"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A02F7D" w:rsidP="00055FAA">
            <w:pPr>
              <w:rPr>
                <w:lang w:val="en-CA"/>
              </w:rPr>
            </w:pPr>
            <w:hyperlink r:id="rId1609" w:tooltip="Defensive Buildings" w:history="1">
              <w:r w:rsidR="00055FAA" w:rsidRPr="00055FAA">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0.6 tiles</w:t>
            </w:r>
          </w:p>
        </w:tc>
      </w:tr>
    </w:tbl>
    <w:p w:rsidR="00055FAA" w:rsidRPr="00055FAA" w:rsidRDefault="00055FAA" w:rsidP="00055FAA">
      <w:pPr>
        <w:rPr>
          <w:vanish/>
          <w:lang w:val="en-CA"/>
        </w:rPr>
      </w:pPr>
    </w:p>
    <w:p w:rsidR="00055FAA" w:rsidRDefault="00055FAA"/>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530"/>
        <w:gridCol w:w="2220"/>
      </w:tblGrid>
      <w:tr w:rsidR="00055FAA" w:rsidRPr="00055FAA" w:rsidTr="00055FAA">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Training Time of Hog Riders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Number of level 2 or higher </w:t>
            </w:r>
            <w:hyperlink r:id="rId1610" w:tooltip="Dark Barracks" w:history="1">
              <w:r w:rsidRPr="00055FAA">
                <w:rPr>
                  <w:rStyle w:val="Hyperlink"/>
                  <w:b/>
                  <w:bCs/>
                  <w:lang w:val="en-CA"/>
                </w:rPr>
                <w:t>Dark Barracks</w:t>
              </w:r>
            </w:hyperlink>
            <w:r w:rsidRPr="00055FAA">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Training Time</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 minute 30 seconds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45 seconds</w:t>
            </w:r>
          </w:p>
        </w:tc>
      </w:tr>
    </w:tbl>
    <w:p w:rsidR="00055FAA" w:rsidRPr="00055FAA" w:rsidRDefault="00055FAA" w:rsidP="00055FAA">
      <w:pPr>
        <w:rPr>
          <w:vanish/>
          <w:lang w:val="en-CA"/>
        </w:rPr>
      </w:pPr>
    </w:p>
    <w:p w:rsidR="00055FAA" w:rsidRDefault="00055FA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26"/>
        <w:gridCol w:w="1411"/>
        <w:gridCol w:w="1201"/>
        <w:gridCol w:w="1324"/>
        <w:gridCol w:w="2263"/>
        <w:gridCol w:w="1330"/>
      </w:tblGrid>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Level </w:t>
            </w:r>
            <w:r w:rsidRPr="00055FAA">
              <w:rPr>
                <w:b/>
                <w:bCs/>
                <w:noProof/>
                <w:lang w:val="en-CA"/>
              </w:rPr>
              <w:drawing>
                <wp:inline distT="0" distB="0" distL="0" distR="0">
                  <wp:extent cx="161925" cy="171450"/>
                  <wp:effectExtent l="0" t="0" r="9525" b="0"/>
                  <wp:docPr id="745" name="Picture 74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Damage per Second </w:t>
            </w:r>
            <w:r w:rsidRPr="00055FAA">
              <w:rPr>
                <w:b/>
                <w:bCs/>
                <w:noProof/>
                <w:lang w:val="en-CA"/>
              </w:rPr>
              <w:drawing>
                <wp:inline distT="0" distB="0" distL="0" distR="0">
                  <wp:extent cx="266700" cy="247650"/>
                  <wp:effectExtent l="0" t="0" r="0" b="0"/>
                  <wp:docPr id="744" name="Picture 74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Hitpoints </w:t>
            </w:r>
            <w:r w:rsidRPr="00055FAA">
              <w:rPr>
                <w:b/>
                <w:bCs/>
                <w:noProof/>
                <w:lang w:val="en-CA"/>
              </w:rPr>
              <w:drawing>
                <wp:inline distT="0" distB="0" distL="0" distR="0">
                  <wp:extent cx="190500" cy="180975"/>
                  <wp:effectExtent l="0" t="0" r="0" b="9525"/>
                  <wp:docPr id="743" name="Picture 74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A02F7D" w:rsidP="00055FAA">
            <w:pPr>
              <w:rPr>
                <w:b/>
                <w:bCs/>
                <w:lang w:val="en-CA"/>
              </w:rPr>
            </w:pPr>
            <w:hyperlink r:id="rId1611" w:anchor="Elixir" w:tooltip="Resources" w:history="1">
              <w:r w:rsidR="00055FAA" w:rsidRPr="00055FAA">
                <w:rPr>
                  <w:rStyle w:val="Hyperlink"/>
                  <w:b/>
                  <w:bCs/>
                  <w:lang w:val="en-CA"/>
                </w:rPr>
                <w:t>Training Cost</w:t>
              </w:r>
            </w:hyperlink>
            <w:r w:rsidR="00055FAA" w:rsidRPr="00055FAA">
              <w:rPr>
                <w:b/>
                <w:bCs/>
                <w:lang w:val="en-CA"/>
              </w:rPr>
              <w:t> </w:t>
            </w:r>
            <w:r w:rsidR="00055FAA" w:rsidRPr="00055FAA">
              <w:rPr>
                <w:b/>
                <w:bCs/>
                <w:noProof/>
                <w:lang w:val="en-CA"/>
              </w:rPr>
              <w:drawing>
                <wp:inline distT="0" distB="0" distL="0" distR="0">
                  <wp:extent cx="171450" cy="190500"/>
                  <wp:effectExtent l="0" t="0" r="0" b="0"/>
                  <wp:docPr id="742" name="Picture 742"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A02F7D" w:rsidP="00055FAA">
            <w:pPr>
              <w:rPr>
                <w:b/>
                <w:bCs/>
                <w:lang w:val="en-CA"/>
              </w:rPr>
            </w:pPr>
            <w:hyperlink r:id="rId1612" w:anchor="Elixir" w:tooltip="Resources" w:history="1">
              <w:r w:rsidR="00055FAA" w:rsidRPr="00055FAA">
                <w:rPr>
                  <w:rStyle w:val="Hyperlink"/>
                  <w:b/>
                  <w:bCs/>
                  <w:lang w:val="en-CA"/>
                </w:rPr>
                <w:t>Research Cost</w:t>
              </w:r>
            </w:hyperlink>
            <w:r w:rsidR="00055FAA" w:rsidRPr="00055FAA">
              <w:rPr>
                <w:b/>
                <w:bCs/>
                <w:lang w:val="en-CA"/>
              </w:rPr>
              <w:t> </w:t>
            </w:r>
            <w:r w:rsidR="00055FAA" w:rsidRPr="00055FAA">
              <w:rPr>
                <w:b/>
                <w:bCs/>
                <w:noProof/>
                <w:lang w:val="en-CA"/>
              </w:rPr>
              <w:drawing>
                <wp:inline distT="0" distB="0" distL="0" distR="0">
                  <wp:extent cx="171450" cy="190500"/>
                  <wp:effectExtent l="0" t="0" r="0" b="0"/>
                  <wp:docPr id="741" name="Picture 741"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A02F7D" w:rsidP="00055FAA">
            <w:pPr>
              <w:rPr>
                <w:b/>
                <w:bCs/>
                <w:lang w:val="en-CA"/>
              </w:rPr>
            </w:pPr>
            <w:hyperlink r:id="rId1613" w:tooltip="Laboratory" w:history="1">
              <w:r w:rsidR="00055FAA" w:rsidRPr="00055FAA">
                <w:rPr>
                  <w:rStyle w:val="Hyperlink"/>
                  <w:b/>
                  <w:bCs/>
                  <w:lang w:val="en-CA"/>
                </w:rPr>
                <w:t>Laboratory</w:t>
              </w:r>
            </w:hyperlink>
            <w:r w:rsidR="00055FAA" w:rsidRPr="00055FAA">
              <w:rPr>
                <w:b/>
                <w:bCs/>
                <w:lang w:val="en-CA"/>
              </w:rPr>
              <w:t> Level Required </w:t>
            </w:r>
            <w:r w:rsidR="00055FAA" w:rsidRPr="00055FAA">
              <w:rPr>
                <w:b/>
                <w:bCs/>
                <w:noProof/>
                <w:lang w:val="en-CA"/>
              </w:rPr>
              <w:drawing>
                <wp:inline distT="0" distB="0" distL="0" distR="0">
                  <wp:extent cx="247650" cy="257175"/>
                  <wp:effectExtent l="0" t="0" r="0" b="9525"/>
                  <wp:docPr id="740" name="Picture 74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A02F7D" w:rsidP="00055FAA">
            <w:pPr>
              <w:rPr>
                <w:b/>
                <w:bCs/>
                <w:lang w:val="en-CA"/>
              </w:rPr>
            </w:pPr>
            <w:hyperlink r:id="rId1614" w:tooltip="Laboratory" w:history="1">
              <w:r w:rsidR="00055FAA" w:rsidRPr="00055FAA">
                <w:rPr>
                  <w:rStyle w:val="Hyperlink"/>
                  <w:b/>
                  <w:bCs/>
                  <w:lang w:val="en-CA"/>
                </w:rPr>
                <w:t>Research Time</w:t>
              </w:r>
            </w:hyperlink>
            <w:r w:rsidR="00055FAA" w:rsidRPr="00055FAA">
              <w:rPr>
                <w:b/>
                <w:bCs/>
                <w:lang w:val="en-CA"/>
              </w:rPr>
              <w:t> </w:t>
            </w:r>
            <w:r w:rsidR="00055FAA" w:rsidRPr="00055FAA">
              <w:rPr>
                <w:b/>
                <w:bCs/>
                <w:noProof/>
                <w:lang w:val="en-CA"/>
              </w:rPr>
              <w:drawing>
                <wp:inline distT="0" distB="0" distL="0" distR="0">
                  <wp:extent cx="171450" cy="200025"/>
                  <wp:effectExtent l="0" t="0" r="0" b="9525"/>
                  <wp:docPr id="739" name="Picture 73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lastRenderedPageBreak/>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11d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 days</w:t>
            </w:r>
          </w:p>
        </w:tc>
      </w:tr>
    </w:tbl>
    <w:p w:rsidR="00055FAA" w:rsidRDefault="00055FAA" w:rsidP="00CF71AC"/>
    <w:p w:rsidR="00CF71AC" w:rsidRDefault="00CF71AC" w:rsidP="00B1023A">
      <w:pPr>
        <w:pStyle w:val="Heading2"/>
      </w:pPr>
      <w:r>
        <w:t>Valkyrie</w:t>
      </w:r>
    </w:p>
    <w:p w:rsidR="00CF71AC" w:rsidRDefault="00CF71AC" w:rsidP="00CF71AC"/>
    <w:p w:rsidR="00853015" w:rsidRPr="00853015" w:rsidRDefault="00853015" w:rsidP="00853015">
      <w:pPr>
        <w:rPr>
          <w:lang w:val="en-CA"/>
        </w:rPr>
      </w:pPr>
      <w:r w:rsidRPr="00853015">
        <w:rPr>
          <w:noProof/>
          <w:lang w:val="en-CA"/>
        </w:rPr>
        <w:drawing>
          <wp:inline distT="0" distB="0" distL="0" distR="0">
            <wp:extent cx="2085975" cy="2381250"/>
            <wp:effectExtent l="0" t="0" r="9525" b="0"/>
            <wp:docPr id="800" name="Picture 800" descr="Valkyri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7" descr="Valkyrie info"/>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0" y="0"/>
                      <a:ext cx="2085975" cy="2381250"/>
                    </a:xfrm>
                    <a:prstGeom prst="rect">
                      <a:avLst/>
                    </a:prstGeom>
                    <a:noFill/>
                    <a:ln>
                      <a:noFill/>
                    </a:ln>
                  </pic:spPr>
                </pic:pic>
              </a:graphicData>
            </a:graphic>
          </wp:inline>
        </w:drawing>
      </w:r>
    </w:p>
    <w:p w:rsidR="00853015" w:rsidRPr="00853015" w:rsidRDefault="00853015" w:rsidP="00853015">
      <w:pPr>
        <w:rPr>
          <w:lang w:val="en-CA"/>
        </w:rPr>
      </w:pPr>
      <w:r w:rsidRPr="00853015">
        <w:rPr>
          <w:b/>
          <w:bCs/>
          <w:i/>
          <w:iCs/>
          <w:lang w:val="en-CA"/>
        </w:rPr>
        <w:t>"A master of the two-handed axe, this glorious warrior runs between nearby </w:t>
      </w:r>
      <w:hyperlink r:id="rId1616" w:tooltip="Buildings" w:history="1">
        <w:r w:rsidRPr="00853015">
          <w:rPr>
            <w:rStyle w:val="Hyperlink"/>
            <w:b/>
            <w:bCs/>
            <w:i/>
            <w:iCs/>
            <w:lang w:val="en-CA"/>
          </w:rPr>
          <w:t>buildings</w:t>
        </w:r>
      </w:hyperlink>
      <w:r w:rsidRPr="00853015">
        <w:rPr>
          <w:b/>
          <w:bCs/>
          <w:i/>
          <w:iCs/>
          <w:lang w:val="en-CA"/>
        </w:rPr>
        <w:t> and can shred several </w:t>
      </w:r>
      <w:hyperlink r:id="rId1617" w:tooltip="Troops" w:history="1">
        <w:r w:rsidRPr="00853015">
          <w:rPr>
            <w:rStyle w:val="Hyperlink"/>
            <w:b/>
            <w:bCs/>
            <w:i/>
            <w:iCs/>
            <w:lang w:val="en-CA"/>
          </w:rPr>
          <w:t>troops</w:t>
        </w:r>
      </w:hyperlink>
      <w:r w:rsidRPr="00853015">
        <w:rPr>
          <w:b/>
          <w:bCs/>
          <w:i/>
          <w:iCs/>
          <w:lang w:val="en-CA"/>
        </w:rPr>
        <w:t> or </w:t>
      </w:r>
      <w:hyperlink r:id="rId1618" w:tooltip="Buildings" w:history="1">
        <w:r w:rsidRPr="00853015">
          <w:rPr>
            <w:rStyle w:val="Hyperlink"/>
            <w:b/>
            <w:bCs/>
            <w:i/>
            <w:iCs/>
            <w:lang w:val="en-CA"/>
          </w:rPr>
          <w:t>buildings</w:t>
        </w:r>
      </w:hyperlink>
      <w:r w:rsidRPr="00853015">
        <w:rPr>
          <w:b/>
          <w:bCs/>
          <w:i/>
          <w:iCs/>
          <w:lang w:val="en-CA"/>
        </w:rPr>
        <w:t> at once with her whirlwind blow!"</w:t>
      </w:r>
    </w:p>
    <w:p w:rsidR="00853015" w:rsidRPr="00853015" w:rsidRDefault="00A02F7D" w:rsidP="00853015">
      <w:pPr>
        <w:rPr>
          <w:lang w:val="en-CA"/>
        </w:rPr>
      </w:pPr>
      <w:r>
        <w:rPr>
          <w:lang w:val="en-CA"/>
        </w:rPr>
        <w:pict>
          <v:rect id="_x0000_i1118"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0"/>
        <w:gridCol w:w="1485"/>
        <w:gridCol w:w="1500"/>
        <w:gridCol w:w="1515"/>
      </w:tblGrid>
      <w:tr w:rsidR="00853015" w:rsidRPr="00853015" w:rsidTr="00853015">
        <w:trPr>
          <w:tblCellSpacing w:w="15" w:type="dxa"/>
        </w:trPr>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9" name="Picture 799" descr="Valkyr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9" descr="Valkyrie1"/>
                          <pic:cNvPicPr>
                            <a:picLocks noChangeAspect="1" noChangeArrowheads="1"/>
                          </pic:cNvPicPr>
                        </pic:nvPicPr>
                        <pic:blipFill>
                          <a:blip r:embed="rId1619">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8" name="Picture 798" descr="Valkyri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0" descr="Valkyrie3"/>
                          <pic:cNvPicPr>
                            <a:picLocks noChangeAspect="1" noChangeArrowheads="1"/>
                          </pic:cNvPicPr>
                        </pic:nvPicPr>
                        <pic:blipFill>
                          <a:blip r:embed="rId1620">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7" name="Picture 797" descr="Valkyri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1" descr="Valkyrie5"/>
                          <pic:cNvPicPr>
                            <a:picLocks noChangeAspect="1" noChangeArrowheads="1"/>
                          </pic:cNvPicPr>
                        </pic:nvPicPr>
                        <pic:blipFill>
                          <a:blip r:embed="rId1621">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6" name="Picture 796" descr="Valkyri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2" descr="Valkyrie6"/>
                          <pic:cNvPicPr>
                            <a:picLocks noChangeAspect="1" noChangeArrowheads="1"/>
                          </pic:cNvPicPr>
                        </pic:nvPicPr>
                        <pic:blipFill>
                          <a:blip r:embed="rId1622">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r>
      <w:tr w:rsidR="00853015" w:rsidRPr="00853015" w:rsidTr="00853015">
        <w:trPr>
          <w:tblCellSpacing w:w="15" w:type="dxa"/>
        </w:trPr>
        <w:tc>
          <w:tcPr>
            <w:tcW w:w="1425" w:type="dxa"/>
            <w:shd w:val="clear" w:color="auto" w:fill="281434"/>
            <w:vAlign w:val="center"/>
            <w:hideMark/>
          </w:tcPr>
          <w:p w:rsidR="00853015" w:rsidRPr="00853015" w:rsidRDefault="00853015" w:rsidP="00853015">
            <w:pPr>
              <w:rPr>
                <w:lang w:val="en-CA"/>
              </w:rPr>
            </w:pPr>
            <w:r w:rsidRPr="00853015">
              <w:rPr>
                <w:b/>
                <w:bCs/>
                <w:lang w:val="en-CA"/>
              </w:rPr>
              <w:t>Level 1 &amp; 2</w:t>
            </w:r>
          </w:p>
        </w:tc>
        <w:tc>
          <w:tcPr>
            <w:tcW w:w="1425" w:type="dxa"/>
            <w:shd w:val="clear" w:color="auto" w:fill="281434"/>
            <w:vAlign w:val="center"/>
            <w:hideMark/>
          </w:tcPr>
          <w:p w:rsidR="00853015" w:rsidRPr="00853015" w:rsidRDefault="00853015" w:rsidP="00853015">
            <w:pPr>
              <w:rPr>
                <w:lang w:val="en-CA"/>
              </w:rPr>
            </w:pPr>
            <w:r w:rsidRPr="00853015">
              <w:rPr>
                <w:b/>
                <w:bCs/>
                <w:lang w:val="en-CA"/>
              </w:rPr>
              <w:t>Level 3 &amp; 4</w:t>
            </w:r>
          </w:p>
        </w:tc>
        <w:tc>
          <w:tcPr>
            <w:tcW w:w="1440" w:type="dxa"/>
            <w:shd w:val="clear" w:color="auto" w:fill="281434"/>
            <w:vAlign w:val="center"/>
            <w:hideMark/>
          </w:tcPr>
          <w:p w:rsidR="00853015" w:rsidRPr="00853015" w:rsidRDefault="00853015" w:rsidP="00853015">
            <w:pPr>
              <w:rPr>
                <w:lang w:val="en-CA"/>
              </w:rPr>
            </w:pPr>
            <w:r w:rsidRPr="00853015">
              <w:rPr>
                <w:b/>
                <w:bCs/>
                <w:lang w:val="en-CA"/>
              </w:rPr>
              <w:t>Level 5</w:t>
            </w:r>
          </w:p>
        </w:tc>
        <w:tc>
          <w:tcPr>
            <w:tcW w:w="1440" w:type="dxa"/>
            <w:shd w:val="clear" w:color="auto" w:fill="281434"/>
            <w:vAlign w:val="center"/>
            <w:hideMark/>
          </w:tcPr>
          <w:p w:rsidR="00853015" w:rsidRPr="00853015" w:rsidRDefault="00853015" w:rsidP="00853015">
            <w:pPr>
              <w:rPr>
                <w:lang w:val="en-CA"/>
              </w:rPr>
            </w:pPr>
            <w:r w:rsidRPr="00853015">
              <w:rPr>
                <w:b/>
                <w:bCs/>
                <w:lang w:val="en-CA"/>
              </w:rPr>
              <w:t>Level 6 &amp; 7</w:t>
            </w:r>
          </w:p>
        </w:tc>
      </w:tr>
    </w:tbl>
    <w:p w:rsidR="00853015" w:rsidRPr="00853015" w:rsidRDefault="00A02F7D" w:rsidP="00853015">
      <w:pPr>
        <w:rPr>
          <w:lang w:val="en-CA"/>
        </w:rPr>
      </w:pPr>
      <w:r>
        <w:rPr>
          <w:lang w:val="en-CA"/>
        </w:rPr>
        <w:pict>
          <v:rect id="_x0000_i1119" style="width:0;height:1.5pt" o:hralign="center" o:hrstd="t" o:hrnoshade="t" o:hr="t" fillcolor="#3a3a3a" stroked="f"/>
        </w:pict>
      </w:r>
    </w:p>
    <w:p w:rsidR="00853015" w:rsidRPr="00853015" w:rsidRDefault="00853015" w:rsidP="00853015">
      <w:pPr>
        <w:numPr>
          <w:ilvl w:val="0"/>
          <w:numId w:val="79"/>
        </w:numPr>
        <w:rPr>
          <w:lang w:val="en-CA"/>
        </w:rPr>
      </w:pPr>
      <w:r w:rsidRPr="00853015">
        <w:rPr>
          <w:b/>
          <w:bCs/>
          <w:lang w:val="en-CA"/>
        </w:rPr>
        <w:t>Summary</w:t>
      </w:r>
    </w:p>
    <w:p w:rsidR="00853015" w:rsidRPr="00853015" w:rsidRDefault="00853015" w:rsidP="00853015">
      <w:pPr>
        <w:numPr>
          <w:ilvl w:val="1"/>
          <w:numId w:val="79"/>
        </w:numPr>
        <w:rPr>
          <w:lang w:val="en-CA"/>
        </w:rPr>
      </w:pPr>
      <w:r w:rsidRPr="00853015">
        <w:rPr>
          <w:lang w:val="en-CA"/>
        </w:rPr>
        <w:t>The Valkyrie is a troop unlocked once the </w:t>
      </w:r>
      <w:hyperlink r:id="rId1623" w:tooltip="Dark Barracks" w:history="1">
        <w:r w:rsidRPr="00853015">
          <w:rPr>
            <w:rStyle w:val="Hyperlink"/>
            <w:lang w:val="en-CA"/>
          </w:rPr>
          <w:t>Dark Barracks</w:t>
        </w:r>
      </w:hyperlink>
      <w:r w:rsidRPr="00853015">
        <w:rPr>
          <w:lang w:val="en-CA"/>
        </w:rPr>
        <w:t> is upgraded to level 3.</w:t>
      </w:r>
    </w:p>
    <w:p w:rsidR="00853015" w:rsidRPr="00853015" w:rsidRDefault="00853015" w:rsidP="00853015">
      <w:pPr>
        <w:numPr>
          <w:ilvl w:val="1"/>
          <w:numId w:val="79"/>
        </w:numPr>
        <w:rPr>
          <w:lang w:val="en-CA"/>
        </w:rPr>
      </w:pPr>
      <w:r w:rsidRPr="00853015">
        <w:rPr>
          <w:lang w:val="en-CA"/>
        </w:rPr>
        <w:t>It is a fierce warrior with flaming crimson hair, dressed in a long leather loincloth with matching leather brassiere and knee-high boots. She wields a massive double-bladed axe, which is about half of her size.</w:t>
      </w:r>
    </w:p>
    <w:p w:rsidR="00853015" w:rsidRPr="00853015" w:rsidRDefault="00853015" w:rsidP="00853015">
      <w:pPr>
        <w:numPr>
          <w:ilvl w:val="1"/>
          <w:numId w:val="79"/>
        </w:numPr>
        <w:rPr>
          <w:lang w:val="en-CA"/>
        </w:rPr>
      </w:pPr>
      <w:r w:rsidRPr="00853015">
        <w:rPr>
          <w:lang w:val="en-CA"/>
        </w:rPr>
        <w:t>Valkyries have no preferred target when attacking; they will simply attack the closest building. However, once they become aware of enemy </w:t>
      </w:r>
      <w:hyperlink r:id="rId1624" w:tooltip="Clan Castle" w:history="1">
        <w:r w:rsidRPr="00853015">
          <w:rPr>
            <w:rStyle w:val="Hyperlink"/>
            <w:lang w:val="en-CA"/>
          </w:rPr>
          <w:t>Clan Castle</w:t>
        </w:r>
      </w:hyperlink>
      <w:r w:rsidRPr="00853015">
        <w:rPr>
          <w:lang w:val="en-CA"/>
        </w:rPr>
        <w:t> </w:t>
      </w:r>
      <w:hyperlink r:id="rId1625" w:tooltip="Troops" w:history="1">
        <w:r w:rsidRPr="00853015">
          <w:rPr>
            <w:rStyle w:val="Hyperlink"/>
            <w:lang w:val="en-CA"/>
          </w:rPr>
          <w:t>troops</w:t>
        </w:r>
      </w:hyperlink>
      <w:r w:rsidRPr="00853015">
        <w:rPr>
          <w:lang w:val="en-CA"/>
        </w:rPr>
        <w:t>, </w:t>
      </w:r>
      <w:hyperlink r:id="rId1626" w:tooltip="Heroes" w:history="1">
        <w:r w:rsidRPr="00853015">
          <w:rPr>
            <w:rStyle w:val="Hyperlink"/>
            <w:lang w:val="en-CA"/>
          </w:rPr>
          <w:t>Heroes</w:t>
        </w:r>
      </w:hyperlink>
      <w:r w:rsidRPr="00853015">
        <w:rPr>
          <w:lang w:val="en-CA"/>
        </w:rPr>
        <w:t>, or </w:t>
      </w:r>
      <w:hyperlink r:id="rId1627" w:tooltip="Skeleton Trap" w:history="1">
        <w:r w:rsidRPr="00853015">
          <w:rPr>
            <w:rStyle w:val="Hyperlink"/>
            <w:lang w:val="en-CA"/>
          </w:rPr>
          <w:t>Skeleton Trap</w:t>
        </w:r>
      </w:hyperlink>
      <w:r w:rsidRPr="00853015">
        <w:rPr>
          <w:lang w:val="en-CA"/>
        </w:rPr>
        <w:t> skeletons (either by being attacked themselves or by being near another friendly </w:t>
      </w:r>
      <w:hyperlink r:id="rId1628" w:tooltip="Troops" w:history="1">
        <w:r w:rsidRPr="00853015">
          <w:rPr>
            <w:rStyle w:val="Hyperlink"/>
            <w:lang w:val="en-CA"/>
          </w:rPr>
          <w:t>troop</w:t>
        </w:r>
      </w:hyperlink>
      <w:r w:rsidRPr="00853015">
        <w:rPr>
          <w:lang w:val="en-CA"/>
        </w:rPr>
        <w:t> under attack), they will leave their previously targeted building and instead engage the enemy </w:t>
      </w:r>
      <w:hyperlink r:id="rId1629" w:tooltip="Troops" w:history="1">
        <w:r w:rsidRPr="00853015">
          <w:rPr>
            <w:rStyle w:val="Hyperlink"/>
            <w:lang w:val="en-CA"/>
          </w:rPr>
          <w:t>troops</w:t>
        </w:r>
      </w:hyperlink>
      <w:r w:rsidRPr="00853015">
        <w:rPr>
          <w:lang w:val="en-CA"/>
        </w:rPr>
        <w:t>. Once all of the nearby enemy </w:t>
      </w:r>
      <w:hyperlink r:id="rId1630" w:tooltip="Troops" w:history="1">
        <w:r w:rsidRPr="00853015">
          <w:rPr>
            <w:rStyle w:val="Hyperlink"/>
            <w:lang w:val="en-CA"/>
          </w:rPr>
          <w:t>troops</w:t>
        </w:r>
      </w:hyperlink>
      <w:r w:rsidRPr="00853015">
        <w:rPr>
          <w:lang w:val="en-CA"/>
        </w:rPr>
        <w:t> are defeated, the Valkyries will proceed to attack the nearest structure.</w:t>
      </w:r>
    </w:p>
    <w:p w:rsidR="00853015" w:rsidRPr="00853015" w:rsidRDefault="00A02F7D" w:rsidP="00853015">
      <w:pPr>
        <w:rPr>
          <w:lang w:val="en-CA"/>
        </w:rPr>
      </w:pPr>
      <w:r>
        <w:rPr>
          <w:lang w:val="en-CA"/>
        </w:rPr>
        <w:pict>
          <v:rect id="_x0000_i1120" style="width:0;height:1.5pt" o:hralign="center" o:hrstd="t" o:hrnoshade="t" o:hr="t" fillcolor="#3a3a3a" stroked="f"/>
        </w:pict>
      </w:r>
    </w:p>
    <w:p w:rsidR="00853015" w:rsidRPr="00853015" w:rsidRDefault="00853015" w:rsidP="00853015">
      <w:pPr>
        <w:numPr>
          <w:ilvl w:val="0"/>
          <w:numId w:val="80"/>
        </w:numPr>
        <w:rPr>
          <w:lang w:val="en-CA"/>
        </w:rPr>
      </w:pPr>
      <w:r w:rsidRPr="00853015">
        <w:rPr>
          <w:b/>
          <w:bCs/>
          <w:lang w:val="en-CA"/>
        </w:rPr>
        <w:t>Offensive Strategy</w:t>
      </w:r>
    </w:p>
    <w:p w:rsidR="00853015" w:rsidRPr="00853015" w:rsidRDefault="00853015" w:rsidP="00853015">
      <w:pPr>
        <w:numPr>
          <w:ilvl w:val="1"/>
          <w:numId w:val="80"/>
        </w:numPr>
        <w:rPr>
          <w:lang w:val="en-CA"/>
        </w:rPr>
      </w:pPr>
      <w:r w:rsidRPr="00853015">
        <w:rPr>
          <w:lang w:val="en-CA"/>
        </w:rPr>
        <w:t>Drop the Valkyries near the defending </w:t>
      </w:r>
      <w:hyperlink r:id="rId1631" w:tooltip="Barbarian King" w:history="1">
        <w:r w:rsidRPr="00853015">
          <w:rPr>
            <w:rStyle w:val="Hyperlink"/>
            <w:lang w:val="en-CA"/>
          </w:rPr>
          <w:t>Barbarian King</w:t>
        </w:r>
      </w:hyperlink>
      <w:r w:rsidRPr="00853015">
        <w:rPr>
          <w:lang w:val="en-CA"/>
        </w:rPr>
        <w:t> at the start of an attack. These </w:t>
      </w:r>
      <w:hyperlink r:id="rId1632" w:tooltip="Dark Elixir Troops" w:history="1">
        <w:r w:rsidRPr="00853015">
          <w:rPr>
            <w:rStyle w:val="Hyperlink"/>
            <w:lang w:val="en-CA"/>
          </w:rPr>
          <w:t>Dark Elixir Troops</w:t>
        </w:r>
      </w:hyperlink>
      <w:r w:rsidRPr="00853015">
        <w:rPr>
          <w:lang w:val="en-CA"/>
        </w:rPr>
        <w:t> do a lot of damage on </w:t>
      </w:r>
      <w:hyperlink r:id="rId1633" w:tooltip="Heroes" w:history="1">
        <w:r w:rsidRPr="00853015">
          <w:rPr>
            <w:rStyle w:val="Hyperlink"/>
            <w:lang w:val="en-CA"/>
          </w:rPr>
          <w:t>Heroes</w:t>
        </w:r>
      </w:hyperlink>
      <w:r w:rsidRPr="00853015">
        <w:rPr>
          <w:lang w:val="en-CA"/>
        </w:rPr>
        <w:t> and are an easy way to get rid of the </w:t>
      </w:r>
      <w:hyperlink r:id="rId1634" w:tooltip="Barbarian King" w:history="1">
        <w:r w:rsidRPr="00853015">
          <w:rPr>
            <w:rStyle w:val="Hyperlink"/>
            <w:lang w:val="en-CA"/>
          </w:rPr>
          <w:t>Barbarian King</w:t>
        </w:r>
      </w:hyperlink>
      <w:r w:rsidRPr="00853015">
        <w:rPr>
          <w:lang w:val="en-CA"/>
        </w:rPr>
        <w:t> early; this makes the whole attack easier and much more effective.</w:t>
      </w:r>
    </w:p>
    <w:p w:rsidR="00853015" w:rsidRPr="00853015" w:rsidRDefault="00853015" w:rsidP="00853015">
      <w:pPr>
        <w:numPr>
          <w:ilvl w:val="1"/>
          <w:numId w:val="80"/>
        </w:numPr>
        <w:rPr>
          <w:lang w:val="en-CA"/>
        </w:rPr>
      </w:pPr>
      <w:r w:rsidRPr="00853015">
        <w:rPr>
          <w:lang w:val="en-CA"/>
        </w:rPr>
        <w:t>The Valkyrie can easily take out any exposed hero if they are a moderate amount of Valkyrie.</w:t>
      </w:r>
    </w:p>
    <w:p w:rsidR="00853015" w:rsidRPr="00853015" w:rsidRDefault="00853015" w:rsidP="00853015">
      <w:pPr>
        <w:numPr>
          <w:ilvl w:val="1"/>
          <w:numId w:val="80"/>
        </w:numPr>
        <w:rPr>
          <w:lang w:val="en-CA"/>
        </w:rPr>
      </w:pPr>
      <w:r w:rsidRPr="00853015">
        <w:rPr>
          <w:lang w:val="en-CA"/>
        </w:rPr>
        <w:lastRenderedPageBreak/>
        <w:t>Using the Valkyrie against </w:t>
      </w:r>
      <w:hyperlink r:id="rId1635" w:tooltip="Clan Castle" w:history="1">
        <w:r w:rsidRPr="00853015">
          <w:rPr>
            <w:rStyle w:val="Hyperlink"/>
            <w:lang w:val="en-CA"/>
          </w:rPr>
          <w:t>Clan Castle</w:t>
        </w:r>
      </w:hyperlink>
      <w:r w:rsidRPr="00853015">
        <w:rPr>
          <w:lang w:val="en-CA"/>
        </w:rPr>
        <w:t> troops is a good idea because they deal small area splash damage and will be able to take out groups of </w:t>
      </w:r>
      <w:hyperlink r:id="rId1636" w:tooltip="Troops" w:history="1">
        <w:r w:rsidRPr="00853015">
          <w:rPr>
            <w:rStyle w:val="Hyperlink"/>
            <w:lang w:val="en-CA"/>
          </w:rPr>
          <w:t>troops</w:t>
        </w:r>
      </w:hyperlink>
      <w:r w:rsidRPr="00853015">
        <w:rPr>
          <w:lang w:val="en-CA"/>
        </w:rPr>
        <w:t> quickly and efficiently.</w:t>
      </w:r>
    </w:p>
    <w:p w:rsidR="00853015" w:rsidRPr="00853015" w:rsidRDefault="00853015" w:rsidP="00853015">
      <w:pPr>
        <w:numPr>
          <w:ilvl w:val="1"/>
          <w:numId w:val="80"/>
        </w:numPr>
        <w:rPr>
          <w:lang w:val="en-CA"/>
        </w:rPr>
      </w:pPr>
      <w:r w:rsidRPr="00853015">
        <w:rPr>
          <w:lang w:val="en-CA"/>
        </w:rPr>
        <w:t>The way Valkyries attack is by getting at least between two buildings and damages both at the same time. But if the buildings are not close to each other, then watch out for </w:t>
      </w:r>
      <w:hyperlink r:id="rId1637" w:tooltip="Traps" w:history="1">
        <w:r w:rsidRPr="00853015">
          <w:rPr>
            <w:rStyle w:val="Hyperlink"/>
            <w:lang w:val="en-CA"/>
          </w:rPr>
          <w:t>Traps</w:t>
        </w:r>
      </w:hyperlink>
      <w:r w:rsidRPr="00853015">
        <w:rPr>
          <w:lang w:val="en-CA"/>
        </w:rPr>
        <w:t> hidden around them. (e.g. A </w:t>
      </w:r>
      <w:hyperlink r:id="rId1638" w:tooltip="Barracks" w:history="1">
        <w:r w:rsidRPr="00853015">
          <w:rPr>
            <w:rStyle w:val="Hyperlink"/>
            <w:lang w:val="en-CA"/>
          </w:rPr>
          <w:t>Barracks</w:t>
        </w:r>
      </w:hyperlink>
      <w:r w:rsidRPr="00853015">
        <w:rPr>
          <w:lang w:val="en-CA"/>
        </w:rPr>
        <w:t> near another one around a hidden </w:t>
      </w:r>
      <w:hyperlink r:id="rId1639" w:tooltip="Bomb" w:history="1">
        <w:r w:rsidRPr="00853015">
          <w:rPr>
            <w:rStyle w:val="Hyperlink"/>
            <w:lang w:val="en-CA"/>
          </w:rPr>
          <w:t>Bomb</w:t>
        </w:r>
      </w:hyperlink>
      <w:r w:rsidRPr="00853015">
        <w:rPr>
          <w:lang w:val="en-CA"/>
        </w:rPr>
        <w:t>).</w:t>
      </w:r>
    </w:p>
    <w:p w:rsidR="00853015" w:rsidRPr="00853015" w:rsidRDefault="00853015" w:rsidP="00853015">
      <w:pPr>
        <w:numPr>
          <w:ilvl w:val="1"/>
          <w:numId w:val="80"/>
        </w:numPr>
        <w:rPr>
          <w:lang w:val="en-CA"/>
        </w:rPr>
      </w:pPr>
      <w:r w:rsidRPr="00853015">
        <w:rPr>
          <w:lang w:val="en-CA"/>
        </w:rPr>
        <w:t>Valkyries will immediately move to a different target right after killing an enemy </w:t>
      </w:r>
      <w:hyperlink r:id="rId1640" w:tooltip="Troops" w:history="1">
        <w:r w:rsidRPr="00853015">
          <w:rPr>
            <w:rStyle w:val="Hyperlink"/>
            <w:lang w:val="en-CA"/>
          </w:rPr>
          <w:t>troop</w:t>
        </w:r>
      </w:hyperlink>
      <w:r w:rsidRPr="00853015">
        <w:rPr>
          <w:lang w:val="en-CA"/>
        </w:rPr>
        <w:t> or </w:t>
      </w:r>
      <w:hyperlink r:id="rId1641" w:tooltip="Buildings" w:history="1">
        <w:r w:rsidRPr="00853015">
          <w:rPr>
            <w:rStyle w:val="Hyperlink"/>
            <w:lang w:val="en-CA"/>
          </w:rPr>
          <w:t>building</w:t>
        </w:r>
      </w:hyperlink>
      <w:r w:rsidRPr="00853015">
        <w:rPr>
          <w:lang w:val="en-CA"/>
        </w:rPr>
        <w:t>, therefore resetting its attack pattern with little to no delay, potentially attacking ten times every second as long as she keeps on one-shotting melee enemy </w:t>
      </w:r>
      <w:hyperlink r:id="rId1642" w:tooltip="Troops" w:history="1">
        <w:r w:rsidRPr="00853015">
          <w:rPr>
            <w:rStyle w:val="Hyperlink"/>
            <w:lang w:val="en-CA"/>
          </w:rPr>
          <w:t>troops</w:t>
        </w:r>
      </w:hyperlink>
      <w:r w:rsidRPr="00853015">
        <w:rPr>
          <w:lang w:val="en-CA"/>
        </w:rPr>
        <w:t> such as a </w:t>
      </w:r>
      <w:hyperlink r:id="rId1643" w:tooltip="Barbarian" w:history="1">
        <w:r w:rsidRPr="00853015">
          <w:rPr>
            <w:rStyle w:val="Hyperlink"/>
            <w:lang w:val="en-CA"/>
          </w:rPr>
          <w:t>Barbarian</w:t>
        </w:r>
      </w:hyperlink>
      <w:r w:rsidRPr="00853015">
        <w:rPr>
          <w:lang w:val="en-CA"/>
        </w:rPr>
        <w:t>.</w:t>
      </w:r>
    </w:p>
    <w:p w:rsidR="00853015" w:rsidRPr="00853015" w:rsidRDefault="00853015" w:rsidP="00853015">
      <w:pPr>
        <w:numPr>
          <w:ilvl w:val="1"/>
          <w:numId w:val="80"/>
        </w:numPr>
        <w:rPr>
          <w:lang w:val="en-CA"/>
        </w:rPr>
      </w:pPr>
      <w:r w:rsidRPr="00853015">
        <w:rPr>
          <w:lang w:val="en-CA"/>
        </w:rPr>
        <w:t>Valkyries are a worthy substitute for </w:t>
      </w:r>
      <w:hyperlink r:id="rId1644" w:tooltip="P.E.K.K.A" w:history="1">
        <w:r w:rsidRPr="00853015">
          <w:rPr>
            <w:rStyle w:val="Hyperlink"/>
            <w:lang w:val="en-CA"/>
          </w:rPr>
          <w:t>P.E.K.K.A</w:t>
        </w:r>
      </w:hyperlink>
      <w:r w:rsidRPr="00853015">
        <w:rPr>
          <w:lang w:val="en-CA"/>
        </w:rPr>
        <w:t> in high-level attacks. They are relatively tanky and much faster than </w:t>
      </w:r>
      <w:hyperlink r:id="rId1645" w:tooltip="P.E.K.K.A" w:history="1">
        <w:r w:rsidRPr="00853015">
          <w:rPr>
            <w:rStyle w:val="Hyperlink"/>
            <w:lang w:val="en-CA"/>
          </w:rPr>
          <w:t>P.E.K.K.As</w:t>
        </w:r>
      </w:hyperlink>
      <w:r w:rsidRPr="00853015">
        <w:rPr>
          <w:lang w:val="en-CA"/>
        </w:rPr>
        <w:t>. Their ability to eliminate </w:t>
      </w:r>
      <w:hyperlink r:id="rId1646" w:tooltip="Clan Castle" w:history="1">
        <w:r w:rsidRPr="00853015">
          <w:rPr>
            <w:rStyle w:val="Hyperlink"/>
            <w:lang w:val="en-CA"/>
          </w:rPr>
          <w:t>Clan Castle</w:t>
        </w:r>
      </w:hyperlink>
      <w:r w:rsidRPr="00853015">
        <w:rPr>
          <w:lang w:val="en-CA"/>
        </w:rPr>
        <w:t> troops, </w:t>
      </w:r>
      <w:hyperlink r:id="rId1647" w:tooltip="Heroes" w:history="1">
        <w:r w:rsidRPr="00853015">
          <w:rPr>
            <w:rStyle w:val="Hyperlink"/>
            <w:lang w:val="en-CA"/>
          </w:rPr>
          <w:t>Heroes</w:t>
        </w:r>
      </w:hyperlink>
      <w:r w:rsidRPr="00853015">
        <w:rPr>
          <w:lang w:val="en-CA"/>
        </w:rPr>
        <w:t> and the core of a defending village with their area of effect attack is impressive and their effectiveness when paired with </w:t>
      </w:r>
      <w:hyperlink r:id="rId1648" w:tooltip="Healing Spell" w:history="1">
        <w:r w:rsidRPr="00853015">
          <w:rPr>
            <w:rStyle w:val="Hyperlink"/>
            <w:lang w:val="en-CA"/>
          </w:rPr>
          <w:t>Healing Spells</w:t>
        </w:r>
      </w:hyperlink>
      <w:r w:rsidRPr="00853015">
        <w:rPr>
          <w:lang w:val="en-CA"/>
        </w:rPr>
        <w:t> is also favorable when compared to </w:t>
      </w:r>
      <w:hyperlink r:id="rId1649" w:tooltip="P.E.K.K.A" w:history="1">
        <w:r w:rsidRPr="00853015">
          <w:rPr>
            <w:rStyle w:val="Hyperlink"/>
            <w:lang w:val="en-CA"/>
          </w:rPr>
          <w:t>P.E.K.K.As</w:t>
        </w:r>
      </w:hyperlink>
      <w:r w:rsidRPr="00853015">
        <w:rPr>
          <w:lang w:val="en-CA"/>
        </w:rPr>
        <w:t>.</w:t>
      </w:r>
    </w:p>
    <w:p w:rsidR="00853015" w:rsidRPr="00853015" w:rsidRDefault="00853015" w:rsidP="00853015">
      <w:pPr>
        <w:numPr>
          <w:ilvl w:val="1"/>
          <w:numId w:val="80"/>
        </w:numPr>
        <w:rPr>
          <w:lang w:val="en-CA"/>
        </w:rPr>
      </w:pPr>
      <w:r w:rsidRPr="00853015">
        <w:rPr>
          <w:lang w:val="en-CA"/>
        </w:rPr>
        <w:t>Valkyries, when granted access to the core of the base, can destroy it with no problem. Help them get to the core with your </w:t>
      </w:r>
      <w:hyperlink r:id="rId1650" w:tooltip="Jump Spell" w:history="1">
        <w:r w:rsidRPr="00853015">
          <w:rPr>
            <w:rStyle w:val="Hyperlink"/>
            <w:lang w:val="en-CA"/>
          </w:rPr>
          <w:t>Jump Spells</w:t>
        </w:r>
      </w:hyperlink>
      <w:r w:rsidRPr="00853015">
        <w:rPr>
          <w:lang w:val="en-CA"/>
        </w:rPr>
        <w:t> and assist them with </w:t>
      </w:r>
      <w:hyperlink r:id="rId1651" w:tooltip="Rage Spell" w:history="1">
        <w:r w:rsidRPr="00853015">
          <w:rPr>
            <w:rStyle w:val="Hyperlink"/>
            <w:lang w:val="en-CA"/>
          </w:rPr>
          <w:t>Rage</w:t>
        </w:r>
      </w:hyperlink>
      <w:r w:rsidRPr="00853015">
        <w:rPr>
          <w:lang w:val="en-CA"/>
        </w:rPr>
        <w:t>, </w:t>
      </w:r>
      <w:hyperlink r:id="rId1652" w:tooltip="Clone Spell" w:history="1">
        <w:r w:rsidRPr="00853015">
          <w:rPr>
            <w:rStyle w:val="Hyperlink"/>
            <w:lang w:val="en-CA"/>
          </w:rPr>
          <w:t>Clone</w:t>
        </w:r>
      </w:hyperlink>
      <w:r w:rsidRPr="00853015">
        <w:rPr>
          <w:lang w:val="en-CA"/>
        </w:rPr>
        <w:t>, and </w:t>
      </w:r>
      <w:hyperlink r:id="rId1653" w:tooltip="Freeze Spell" w:history="1">
        <w:r w:rsidRPr="00853015">
          <w:rPr>
            <w:rStyle w:val="Hyperlink"/>
            <w:lang w:val="en-CA"/>
          </w:rPr>
          <w:t>Freeze Spells</w:t>
        </w:r>
      </w:hyperlink>
      <w:r w:rsidRPr="00853015">
        <w:rPr>
          <w:lang w:val="en-CA"/>
        </w:rPr>
        <w:t> once they are inside.</w:t>
      </w:r>
    </w:p>
    <w:p w:rsidR="00853015" w:rsidRPr="00853015" w:rsidRDefault="00A02F7D" w:rsidP="00853015">
      <w:pPr>
        <w:numPr>
          <w:ilvl w:val="2"/>
          <w:numId w:val="80"/>
        </w:numPr>
        <w:rPr>
          <w:lang w:val="en-CA"/>
        </w:rPr>
      </w:pPr>
      <w:hyperlink r:id="rId1654" w:tooltip="Rage Spell" w:history="1">
        <w:r w:rsidR="00853015" w:rsidRPr="00853015">
          <w:rPr>
            <w:rStyle w:val="Hyperlink"/>
            <w:lang w:val="en-CA"/>
          </w:rPr>
          <w:t>Rage Spells</w:t>
        </w:r>
      </w:hyperlink>
      <w:r w:rsidR="00853015" w:rsidRPr="00853015">
        <w:rPr>
          <w:lang w:val="en-CA"/>
        </w:rPr>
        <w:t> combined with Valkyries can make them freakishly fast, faster than goblins depending on the level of rage you use them on, so they can wipe out buildings extremely quickly, and easily kill defending heroes.</w:t>
      </w:r>
    </w:p>
    <w:p w:rsidR="00853015" w:rsidRPr="00853015" w:rsidRDefault="00853015" w:rsidP="00853015">
      <w:pPr>
        <w:numPr>
          <w:ilvl w:val="0"/>
          <w:numId w:val="80"/>
        </w:numPr>
        <w:rPr>
          <w:lang w:val="en-CA"/>
        </w:rPr>
      </w:pPr>
      <w:r w:rsidRPr="00853015">
        <w:rPr>
          <w:b/>
          <w:bCs/>
          <w:lang w:val="en-CA"/>
        </w:rPr>
        <w:t>Defensive Strategy</w:t>
      </w:r>
    </w:p>
    <w:p w:rsidR="00853015" w:rsidRPr="00853015" w:rsidRDefault="00853015" w:rsidP="00853015">
      <w:pPr>
        <w:numPr>
          <w:ilvl w:val="1"/>
          <w:numId w:val="80"/>
        </w:numPr>
        <w:rPr>
          <w:lang w:val="en-CA"/>
        </w:rPr>
      </w:pPr>
      <w:r w:rsidRPr="00853015">
        <w:rPr>
          <w:lang w:val="en-CA"/>
        </w:rPr>
        <w:t>Valkyries are extremely powerful </w:t>
      </w:r>
      <w:hyperlink r:id="rId1655" w:tooltip="Troops" w:history="1">
        <w:r w:rsidRPr="00853015">
          <w:rPr>
            <w:rStyle w:val="Hyperlink"/>
            <w:lang w:val="en-CA"/>
          </w:rPr>
          <w:t>troops</w:t>
        </w:r>
      </w:hyperlink>
      <w:r w:rsidRPr="00853015">
        <w:rPr>
          <w:lang w:val="en-CA"/>
        </w:rPr>
        <w:t> and can be a problem to deal with; they do a lot of damage and have quite a bit of health (although nowhere near as much as a </w:t>
      </w:r>
      <w:hyperlink r:id="rId1656" w:tooltip="Dragon" w:history="1">
        <w:r w:rsidRPr="00853015">
          <w:rPr>
            <w:rStyle w:val="Hyperlink"/>
            <w:lang w:val="en-CA"/>
          </w:rPr>
          <w:t>Dragon</w:t>
        </w:r>
      </w:hyperlink>
      <w:r w:rsidRPr="00853015">
        <w:rPr>
          <w:lang w:val="en-CA"/>
        </w:rPr>
        <w:t>, </w:t>
      </w:r>
      <w:hyperlink r:id="rId1657" w:tooltip="P.E.K.K.A" w:history="1">
        <w:r w:rsidRPr="00853015">
          <w:rPr>
            <w:rStyle w:val="Hyperlink"/>
            <w:lang w:val="en-CA"/>
          </w:rPr>
          <w:t>P.E.K.K.A</w:t>
        </w:r>
      </w:hyperlink>
      <w:r w:rsidRPr="00853015">
        <w:rPr>
          <w:lang w:val="en-CA"/>
        </w:rPr>
        <w:t> or </w:t>
      </w:r>
      <w:hyperlink r:id="rId1658" w:tooltip="Golem" w:history="1">
        <w:r w:rsidRPr="00853015">
          <w:rPr>
            <w:rStyle w:val="Hyperlink"/>
            <w:lang w:val="en-CA"/>
          </w:rPr>
          <w:t>Golem</w:t>
        </w:r>
      </w:hyperlink>
      <w:r w:rsidRPr="00853015">
        <w:rPr>
          <w:lang w:val="en-CA"/>
        </w:rPr>
        <w:t>). Since her damage has a splash component, she can damage multiple </w:t>
      </w:r>
      <w:hyperlink r:id="rId1659" w:tooltip="Buildings" w:history="1">
        <w:r w:rsidRPr="00853015">
          <w:rPr>
            <w:rStyle w:val="Hyperlink"/>
            <w:lang w:val="en-CA"/>
          </w:rPr>
          <w:t>Buildings</w:t>
        </w:r>
      </w:hyperlink>
      <w:r w:rsidRPr="00853015">
        <w:rPr>
          <w:lang w:val="en-CA"/>
        </w:rPr>
        <w:t> at once. Thus it is not advised to group buildings together.</w:t>
      </w:r>
    </w:p>
    <w:p w:rsidR="00853015" w:rsidRPr="00853015" w:rsidRDefault="00853015" w:rsidP="00853015">
      <w:pPr>
        <w:numPr>
          <w:ilvl w:val="2"/>
          <w:numId w:val="80"/>
        </w:numPr>
        <w:rPr>
          <w:lang w:val="en-CA"/>
        </w:rPr>
      </w:pPr>
      <w:r w:rsidRPr="00853015">
        <w:rPr>
          <w:lang w:val="en-CA"/>
        </w:rPr>
        <w:t>One exception is putting an </w:t>
      </w:r>
      <w:hyperlink r:id="rId1660" w:tooltip="Army Camp" w:history="1">
        <w:r w:rsidRPr="00853015">
          <w:rPr>
            <w:rStyle w:val="Hyperlink"/>
            <w:lang w:val="en-CA"/>
          </w:rPr>
          <w:t>Army Camp</w:t>
        </w:r>
      </w:hyperlink>
      <w:r w:rsidRPr="00853015">
        <w:rPr>
          <w:lang w:val="en-CA"/>
        </w:rPr>
        <w:t> and another building together, as the </w:t>
      </w:r>
      <w:hyperlink r:id="rId1661" w:tooltip="Army Camp" w:history="1">
        <w:r w:rsidRPr="00853015">
          <w:rPr>
            <w:rStyle w:val="Hyperlink"/>
            <w:lang w:val="en-CA"/>
          </w:rPr>
          <w:t>Army Camp</w:t>
        </w:r>
      </w:hyperlink>
      <w:r w:rsidRPr="00853015">
        <w:rPr>
          <w:lang w:val="en-CA"/>
        </w:rPr>
        <w:t>'s hitbox is different from other buildings, as it does not extend out to the outside of the building, but can only be damaged at the center.</w:t>
      </w:r>
    </w:p>
    <w:p w:rsidR="00853015" w:rsidRPr="00853015" w:rsidRDefault="00853015" w:rsidP="00853015">
      <w:pPr>
        <w:numPr>
          <w:ilvl w:val="1"/>
          <w:numId w:val="80"/>
        </w:numPr>
        <w:rPr>
          <w:lang w:val="en-CA"/>
        </w:rPr>
      </w:pPr>
      <w:r w:rsidRPr="00853015">
        <w:rPr>
          <w:lang w:val="en-CA"/>
        </w:rPr>
        <w:t>Whenever Valkyries destroy a building, they will reposition themselves, which during that time, they could get shot down. Try to put buildings with different hitpoints together to hinder a Valkyrie army.</w:t>
      </w:r>
    </w:p>
    <w:p w:rsidR="00853015" w:rsidRPr="00853015" w:rsidRDefault="00853015" w:rsidP="00853015">
      <w:pPr>
        <w:numPr>
          <w:ilvl w:val="1"/>
          <w:numId w:val="80"/>
        </w:numPr>
        <w:rPr>
          <w:lang w:val="en-CA"/>
        </w:rPr>
      </w:pPr>
      <w:r w:rsidRPr="00853015">
        <w:rPr>
          <w:lang w:val="en-CA"/>
        </w:rPr>
        <w:t>Valkyries are wonderful </w:t>
      </w:r>
      <w:hyperlink r:id="rId1662" w:tooltip="Clan Castle" w:history="1">
        <w:r w:rsidRPr="00853015">
          <w:rPr>
            <w:rStyle w:val="Hyperlink"/>
            <w:lang w:val="en-CA"/>
          </w:rPr>
          <w:t>Clan Castle</w:t>
        </w:r>
      </w:hyperlink>
      <w:r w:rsidRPr="00853015">
        <w:rPr>
          <w:lang w:val="en-CA"/>
        </w:rPr>
        <w:t> troops. Their splash damage makes them extremely effective against large groups of lightly-armored, melee-range troops such as </w:t>
      </w:r>
      <w:hyperlink r:id="rId1663" w:tooltip="Barbarian" w:history="1">
        <w:r w:rsidRPr="00853015">
          <w:rPr>
            <w:rStyle w:val="Hyperlink"/>
            <w:lang w:val="en-CA"/>
          </w:rPr>
          <w:t>Barbarians</w:t>
        </w:r>
      </w:hyperlink>
      <w:r w:rsidRPr="00853015">
        <w:rPr>
          <w:lang w:val="en-CA"/>
        </w:rPr>
        <w:t> and </w:t>
      </w:r>
      <w:hyperlink r:id="rId1664" w:tooltip="Goblin" w:history="1">
        <w:r w:rsidRPr="00853015">
          <w:rPr>
            <w:rStyle w:val="Hyperlink"/>
            <w:lang w:val="en-CA"/>
          </w:rPr>
          <w:t>Goblins</w:t>
        </w:r>
      </w:hyperlink>
      <w:r w:rsidRPr="00853015">
        <w:rPr>
          <w:lang w:val="en-CA"/>
        </w:rPr>
        <w:t>, though they are also very capable against groups of ranged troops such as </w:t>
      </w:r>
      <w:hyperlink r:id="rId1665" w:tooltip="Archer" w:history="1">
        <w:r w:rsidRPr="00853015">
          <w:rPr>
            <w:rStyle w:val="Hyperlink"/>
            <w:lang w:val="en-CA"/>
          </w:rPr>
          <w:t>Archers</w:t>
        </w:r>
      </w:hyperlink>
      <w:r w:rsidRPr="00853015">
        <w:rPr>
          <w:lang w:val="en-CA"/>
        </w:rPr>
        <w:t> and even </w:t>
      </w:r>
      <w:hyperlink r:id="rId1666" w:tooltip="Wizard" w:history="1">
        <w:r w:rsidRPr="00853015">
          <w:rPr>
            <w:rStyle w:val="Hyperlink"/>
            <w:lang w:val="en-CA"/>
          </w:rPr>
          <w:t>Wizards</w:t>
        </w:r>
      </w:hyperlink>
      <w:r w:rsidRPr="00853015">
        <w:rPr>
          <w:lang w:val="en-CA"/>
        </w:rPr>
        <w:t> as well. On several occasions, players have reported Valkyries to have single-handedly destroyed entire </w:t>
      </w:r>
      <w:hyperlink r:id="rId1667" w:tooltip="Goblin" w:history="1">
        <w:r w:rsidRPr="00853015">
          <w:rPr>
            <w:rStyle w:val="Hyperlink"/>
            <w:lang w:val="en-CA"/>
          </w:rPr>
          <w:t>Goblin</w:t>
        </w:r>
      </w:hyperlink>
      <w:r w:rsidRPr="00853015">
        <w:rPr>
          <w:lang w:val="en-CA"/>
        </w:rPr>
        <w:t> and </w:t>
      </w:r>
      <w:hyperlink r:id="rId1668" w:tooltip="Barbarian" w:history="1">
        <w:r w:rsidRPr="00853015">
          <w:rPr>
            <w:rStyle w:val="Hyperlink"/>
            <w:lang w:val="en-CA"/>
          </w:rPr>
          <w:t>Barbarian</w:t>
        </w:r>
      </w:hyperlink>
      <w:r w:rsidRPr="00853015">
        <w:rPr>
          <w:lang w:val="en-CA"/>
        </w:rPr>
        <w:t> raids. She can only attack </w:t>
      </w:r>
      <w:hyperlink r:id="rId1669" w:tooltip="Category:Ground Troops" w:history="1">
        <w:r w:rsidRPr="00853015">
          <w:rPr>
            <w:rStyle w:val="Hyperlink"/>
            <w:lang w:val="en-CA"/>
          </w:rPr>
          <w:t>ground troops</w:t>
        </w:r>
      </w:hyperlink>
      <w:r w:rsidRPr="00853015">
        <w:rPr>
          <w:lang w:val="en-CA"/>
        </w:rPr>
        <w:t>, however, and is completely ineffective against </w:t>
      </w:r>
      <w:hyperlink r:id="rId1670" w:tooltip="Category:Air Troops" w:history="1">
        <w:r w:rsidRPr="00853015">
          <w:rPr>
            <w:rStyle w:val="Hyperlink"/>
            <w:lang w:val="en-CA"/>
          </w:rPr>
          <w:t>aerial units</w:t>
        </w:r>
      </w:hyperlink>
      <w:r w:rsidRPr="00853015">
        <w:rPr>
          <w:lang w:val="en-CA"/>
        </w:rPr>
        <w:t>. Her moderate health allows her to survive a few hits.</w:t>
      </w:r>
    </w:p>
    <w:p w:rsidR="00853015" w:rsidRPr="00853015" w:rsidRDefault="00853015" w:rsidP="00853015">
      <w:pPr>
        <w:numPr>
          <w:ilvl w:val="2"/>
          <w:numId w:val="80"/>
        </w:numPr>
        <w:rPr>
          <w:lang w:val="en-CA"/>
        </w:rPr>
      </w:pPr>
      <w:r w:rsidRPr="00853015">
        <w:rPr>
          <w:lang w:val="en-CA"/>
        </w:rPr>
        <w:t>The Valkyrie is now much more vulnerable to the </w:t>
      </w:r>
      <w:hyperlink r:id="rId1671" w:tooltip="Poison Spell" w:history="1">
        <w:r w:rsidRPr="00853015">
          <w:rPr>
            <w:rStyle w:val="Hyperlink"/>
            <w:lang w:val="en-CA"/>
          </w:rPr>
          <w:t>Poison Spell</w:t>
        </w:r>
      </w:hyperlink>
      <w:r w:rsidRPr="00853015">
        <w:rPr>
          <w:lang w:val="en-CA"/>
        </w:rPr>
        <w:t>.</w:t>
      </w:r>
    </w:p>
    <w:p w:rsidR="00853015" w:rsidRPr="00853015" w:rsidRDefault="00853015" w:rsidP="00853015">
      <w:pPr>
        <w:numPr>
          <w:ilvl w:val="1"/>
          <w:numId w:val="80"/>
        </w:numPr>
        <w:rPr>
          <w:lang w:val="en-CA"/>
        </w:rPr>
      </w:pPr>
      <w:r w:rsidRPr="00853015">
        <w:rPr>
          <w:lang w:val="en-CA"/>
        </w:rPr>
        <w:t>The Valkyrie is particularly deadly when deployed among </w:t>
      </w:r>
      <w:hyperlink r:id="rId1672" w:tooltip="Barbarian" w:history="1">
        <w:r w:rsidRPr="00853015">
          <w:rPr>
            <w:rStyle w:val="Hyperlink"/>
            <w:lang w:val="en-CA"/>
          </w:rPr>
          <w:t>Barbarians</w:t>
        </w:r>
      </w:hyperlink>
      <w:r w:rsidRPr="00853015">
        <w:rPr>
          <w:lang w:val="en-CA"/>
        </w:rPr>
        <w:t> as part of the </w:t>
      </w:r>
      <w:hyperlink r:id="rId1673" w:tooltip="Clan Castle" w:history="1">
        <w:r w:rsidRPr="00853015">
          <w:rPr>
            <w:rStyle w:val="Hyperlink"/>
            <w:lang w:val="en-CA"/>
          </w:rPr>
          <w:t>Clan Castle</w:t>
        </w:r>
      </w:hyperlink>
      <w:r w:rsidRPr="00853015">
        <w:rPr>
          <w:lang w:val="en-CA"/>
        </w:rPr>
        <w:t>complement; although she is a much more powerful </w:t>
      </w:r>
      <w:hyperlink r:id="rId1674" w:tooltip="Troops" w:history="1">
        <w:r w:rsidRPr="00853015">
          <w:rPr>
            <w:rStyle w:val="Hyperlink"/>
            <w:lang w:val="en-CA"/>
          </w:rPr>
          <w:t>troop</w:t>
        </w:r>
      </w:hyperlink>
      <w:r w:rsidRPr="00853015">
        <w:rPr>
          <w:lang w:val="en-CA"/>
        </w:rPr>
        <w:t>, she is approximately the same size and can easily be missed in a group of </w:t>
      </w:r>
      <w:hyperlink r:id="rId1675" w:tooltip="Barbarian" w:history="1">
        <w:r w:rsidRPr="00853015">
          <w:rPr>
            <w:rStyle w:val="Hyperlink"/>
            <w:lang w:val="en-CA"/>
          </w:rPr>
          <w:t>Barbarians</w:t>
        </w:r>
      </w:hyperlink>
      <w:r w:rsidRPr="00853015">
        <w:rPr>
          <w:lang w:val="en-CA"/>
        </w:rPr>
        <w:t>. Often it will take a few moments for the attacking player to notice her and understand why his or her </w:t>
      </w:r>
      <w:hyperlink r:id="rId1676" w:tooltip="Category:Ground Troops" w:history="1">
        <w:r w:rsidRPr="00853015">
          <w:rPr>
            <w:rStyle w:val="Hyperlink"/>
            <w:lang w:val="en-CA"/>
          </w:rPr>
          <w:t>ground troops</w:t>
        </w:r>
      </w:hyperlink>
      <w:r w:rsidRPr="00853015">
        <w:rPr>
          <w:lang w:val="en-CA"/>
        </w:rPr>
        <w:t> are dying so quickly.</w:t>
      </w:r>
    </w:p>
    <w:p w:rsidR="00853015" w:rsidRPr="00853015" w:rsidRDefault="00853015" w:rsidP="00853015">
      <w:pPr>
        <w:numPr>
          <w:ilvl w:val="1"/>
          <w:numId w:val="80"/>
        </w:numPr>
        <w:rPr>
          <w:lang w:val="en-CA"/>
        </w:rPr>
      </w:pPr>
      <w:r w:rsidRPr="00853015">
        <w:rPr>
          <w:lang w:val="en-CA"/>
        </w:rPr>
        <w:t>The Valkyrie attacks nearby buildings that are close to each other such as a Barracks near another one, so put </w:t>
      </w:r>
      <w:hyperlink r:id="rId1677" w:tooltip="Traps" w:history="1">
        <w:r w:rsidRPr="00853015">
          <w:rPr>
            <w:rStyle w:val="Hyperlink"/>
            <w:lang w:val="en-CA"/>
          </w:rPr>
          <w:t>Traps</w:t>
        </w:r>
      </w:hyperlink>
      <w:r w:rsidRPr="00853015">
        <w:rPr>
          <w:lang w:val="en-CA"/>
        </w:rPr>
        <w:t> around those buildings while making them close to each other as possible to deal damage or rid them.</w:t>
      </w:r>
    </w:p>
    <w:p w:rsidR="00853015" w:rsidRPr="00853015" w:rsidRDefault="00A02F7D" w:rsidP="00853015">
      <w:pPr>
        <w:numPr>
          <w:ilvl w:val="2"/>
          <w:numId w:val="80"/>
        </w:numPr>
        <w:rPr>
          <w:lang w:val="en-CA"/>
        </w:rPr>
      </w:pPr>
      <w:hyperlink r:id="rId1678" w:tooltip="Spring Trap" w:history="1">
        <w:r w:rsidR="00853015" w:rsidRPr="00853015">
          <w:rPr>
            <w:rStyle w:val="Hyperlink"/>
            <w:lang w:val="en-CA"/>
          </w:rPr>
          <w:t>Spring Traps</w:t>
        </w:r>
      </w:hyperlink>
      <w:r w:rsidR="00853015" w:rsidRPr="00853015">
        <w:rPr>
          <w:lang w:val="en-CA"/>
        </w:rPr>
        <w:t> are extremely ineffective against Valkyries for several reasons. Valkyries won't stop on top of a Spring Trap next to a building if the building is close to a wall or another building. Even without the benefit of a </w:t>
      </w:r>
      <w:hyperlink r:id="rId1679" w:tooltip="Haste Spell" w:history="1">
        <w:r w:rsidR="00853015" w:rsidRPr="00853015">
          <w:rPr>
            <w:rStyle w:val="Hyperlink"/>
            <w:lang w:val="en-CA"/>
          </w:rPr>
          <w:t xml:space="preserve">Haste </w:t>
        </w:r>
        <w:r w:rsidR="00853015" w:rsidRPr="00853015">
          <w:rPr>
            <w:rStyle w:val="Hyperlink"/>
            <w:lang w:val="en-CA"/>
          </w:rPr>
          <w:lastRenderedPageBreak/>
          <w:t>Spell</w:t>
        </w:r>
      </w:hyperlink>
      <w:r w:rsidR="00853015" w:rsidRPr="00853015">
        <w:rPr>
          <w:lang w:val="en-CA"/>
        </w:rPr>
        <w:t> or </w:t>
      </w:r>
      <w:hyperlink r:id="rId1680" w:tooltip="Rage Spell" w:history="1">
        <w:r w:rsidR="00853015" w:rsidRPr="00853015">
          <w:rPr>
            <w:rStyle w:val="Hyperlink"/>
            <w:lang w:val="en-CA"/>
          </w:rPr>
          <w:t>Rage Spell</w:t>
        </w:r>
      </w:hyperlink>
      <w:r w:rsidR="00853015" w:rsidRPr="00853015">
        <w:rPr>
          <w:lang w:val="en-CA"/>
        </w:rPr>
        <w:t>, they can sometimes outrun Spring Traps. Additionally, if the Spring Trap is level 1, it can only spring off one Valkyrie.</w:t>
      </w:r>
    </w:p>
    <w:p w:rsidR="00853015" w:rsidRPr="00853015" w:rsidRDefault="00A02F7D" w:rsidP="00853015">
      <w:pPr>
        <w:rPr>
          <w:lang w:val="en-CA"/>
        </w:rPr>
      </w:pPr>
      <w:r>
        <w:rPr>
          <w:lang w:val="en-CA"/>
        </w:rPr>
        <w:pict>
          <v:rect id="_x0000_i1121" style="width:0;height:1.5pt" o:hralign="center" o:hrstd="t" o:hrnoshade="t" o:hr="t" fillcolor="#3a3a3a" stroked="f"/>
        </w:pict>
      </w:r>
    </w:p>
    <w:p w:rsidR="00853015" w:rsidRPr="00853015" w:rsidRDefault="00853015" w:rsidP="00853015">
      <w:pPr>
        <w:numPr>
          <w:ilvl w:val="0"/>
          <w:numId w:val="81"/>
        </w:numPr>
        <w:rPr>
          <w:lang w:val="en-CA"/>
        </w:rPr>
      </w:pPr>
      <w:r w:rsidRPr="00853015">
        <w:rPr>
          <w:b/>
          <w:bCs/>
          <w:lang w:val="en-CA"/>
        </w:rPr>
        <w:t>Upgrade Differences</w:t>
      </w:r>
    </w:p>
    <w:p w:rsidR="00853015" w:rsidRPr="00853015" w:rsidRDefault="00853015" w:rsidP="00853015">
      <w:pPr>
        <w:numPr>
          <w:ilvl w:val="1"/>
          <w:numId w:val="81"/>
        </w:numPr>
        <w:rPr>
          <w:lang w:val="en-CA"/>
        </w:rPr>
      </w:pPr>
      <w:r w:rsidRPr="00853015">
        <w:rPr>
          <w:lang w:val="en-CA"/>
        </w:rPr>
        <w:t>The Valkyrie undergoes significant visual changes at levels 3 and 5.</w:t>
      </w:r>
    </w:p>
    <w:p w:rsidR="00853015" w:rsidRPr="00853015" w:rsidRDefault="00853015" w:rsidP="00853015">
      <w:pPr>
        <w:numPr>
          <w:ilvl w:val="2"/>
          <w:numId w:val="81"/>
        </w:numPr>
        <w:rPr>
          <w:lang w:val="en-CA"/>
        </w:rPr>
      </w:pPr>
      <w:r w:rsidRPr="00853015">
        <w:rPr>
          <w:lang w:val="en-CA"/>
        </w:rPr>
        <w:t>Initially, the Valkyrie is a fit, skinny woman with a steel axe. She wears a bra-like chest cover and a cloth covering her lower half.</w:t>
      </w:r>
    </w:p>
    <w:p w:rsidR="00853015" w:rsidRPr="00853015" w:rsidRDefault="00853015" w:rsidP="00853015">
      <w:pPr>
        <w:numPr>
          <w:ilvl w:val="2"/>
          <w:numId w:val="81"/>
        </w:numPr>
        <w:rPr>
          <w:lang w:val="en-CA"/>
        </w:rPr>
      </w:pPr>
      <w:r w:rsidRPr="00853015">
        <w:rPr>
          <w:lang w:val="en-CA"/>
        </w:rPr>
        <w:t>At level 3, the Valkyrie's steel axe turns to a golden one.</w:t>
      </w:r>
    </w:p>
    <w:p w:rsidR="00853015" w:rsidRPr="00853015" w:rsidRDefault="00853015" w:rsidP="00853015">
      <w:pPr>
        <w:numPr>
          <w:ilvl w:val="2"/>
          <w:numId w:val="81"/>
        </w:numPr>
        <w:rPr>
          <w:lang w:val="en-CA"/>
        </w:rPr>
      </w:pPr>
      <w:r w:rsidRPr="00853015">
        <w:rPr>
          <w:lang w:val="en-CA"/>
        </w:rPr>
        <w:t>At level 5, the Valkyrie wears a black furry tunic, similar to the level 6 </w:t>
      </w:r>
      <w:hyperlink r:id="rId1681" w:tooltip="Giant" w:history="1">
        <w:r w:rsidRPr="00853015">
          <w:rPr>
            <w:rStyle w:val="Hyperlink"/>
            <w:lang w:val="en-CA"/>
          </w:rPr>
          <w:t>Giant</w:t>
        </w:r>
      </w:hyperlink>
      <w:r w:rsidRPr="00853015">
        <w:rPr>
          <w:lang w:val="en-CA"/>
        </w:rPr>
        <w:t>.</w:t>
      </w:r>
    </w:p>
    <w:p w:rsidR="00853015" w:rsidRPr="00853015" w:rsidRDefault="00853015" w:rsidP="00853015">
      <w:pPr>
        <w:numPr>
          <w:ilvl w:val="2"/>
          <w:numId w:val="81"/>
        </w:numPr>
        <w:rPr>
          <w:lang w:val="en-CA"/>
        </w:rPr>
      </w:pPr>
      <w:r w:rsidRPr="00853015">
        <w:rPr>
          <w:lang w:val="en-CA"/>
        </w:rPr>
        <w:t>At level 6, the Valkyrie wears a V-shaped crown on her head, and a side of her axe turns slightly brighter.</w:t>
      </w:r>
    </w:p>
    <w:p w:rsidR="00853015" w:rsidRPr="00853015" w:rsidRDefault="00A02F7D" w:rsidP="00853015">
      <w:pPr>
        <w:rPr>
          <w:lang w:val="en-CA"/>
        </w:rPr>
      </w:pPr>
      <w:r>
        <w:rPr>
          <w:lang w:val="en-CA"/>
        </w:rPr>
        <w:pict>
          <v:rect id="_x0000_i1122" style="width:0;height:1.5pt" o:hralign="center" o:hrstd="t" o:hrnoshade="t" o:hr="t" fillcolor="#3a3a3a" stroked="f"/>
        </w:pict>
      </w:r>
    </w:p>
    <w:p w:rsidR="00853015" w:rsidRPr="00853015" w:rsidRDefault="00853015" w:rsidP="00853015">
      <w:pPr>
        <w:numPr>
          <w:ilvl w:val="0"/>
          <w:numId w:val="82"/>
        </w:numPr>
        <w:rPr>
          <w:lang w:val="en-CA"/>
        </w:rPr>
      </w:pPr>
      <w:r w:rsidRPr="00853015">
        <w:rPr>
          <w:b/>
          <w:bCs/>
          <w:lang w:val="en-CA"/>
        </w:rPr>
        <w:t>Trivia</w:t>
      </w:r>
    </w:p>
    <w:p w:rsidR="00853015" w:rsidRPr="00853015" w:rsidRDefault="00853015" w:rsidP="00853015">
      <w:pPr>
        <w:numPr>
          <w:ilvl w:val="1"/>
          <w:numId w:val="82"/>
        </w:numPr>
        <w:rPr>
          <w:lang w:val="en-CA"/>
        </w:rPr>
      </w:pPr>
      <w:r w:rsidRPr="00853015">
        <w:rPr>
          <w:lang w:val="en-CA"/>
        </w:rPr>
        <w:t>As part of the 29 July 2013 update, the Valkyrie's damage was increased.</w:t>
      </w:r>
    </w:p>
    <w:p w:rsidR="00853015" w:rsidRPr="00853015" w:rsidRDefault="00853015" w:rsidP="00853015">
      <w:pPr>
        <w:numPr>
          <w:ilvl w:val="1"/>
          <w:numId w:val="82"/>
        </w:numPr>
        <w:rPr>
          <w:lang w:val="en-CA"/>
        </w:rPr>
      </w:pPr>
      <w:r w:rsidRPr="00853015">
        <w:rPr>
          <w:lang w:val="en-CA"/>
        </w:rPr>
        <w:t>The Valkyrie has the same original face design as the </w:t>
      </w:r>
      <w:hyperlink r:id="rId1682" w:tooltip="Archer" w:history="1">
        <w:r w:rsidRPr="00853015">
          <w:rPr>
            <w:rStyle w:val="Hyperlink"/>
            <w:lang w:val="en-CA"/>
          </w:rPr>
          <w:t>Archer</w:t>
        </w:r>
      </w:hyperlink>
      <w:r w:rsidRPr="00853015">
        <w:rPr>
          <w:lang w:val="en-CA"/>
        </w:rPr>
        <w:t>.</w:t>
      </w:r>
    </w:p>
    <w:p w:rsidR="00853015" w:rsidRPr="00853015" w:rsidRDefault="00853015" w:rsidP="00853015">
      <w:pPr>
        <w:numPr>
          <w:ilvl w:val="1"/>
          <w:numId w:val="82"/>
        </w:numPr>
        <w:rPr>
          <w:lang w:val="en-CA"/>
        </w:rPr>
      </w:pPr>
      <w:r w:rsidRPr="00853015">
        <w:rPr>
          <w:lang w:val="en-CA"/>
        </w:rPr>
        <w:t>You can have a maximum of 35 Valkyries at one time in a complete set of fully upgraded </w:t>
      </w:r>
      <w:hyperlink r:id="rId1683" w:tooltip="Army Camp" w:history="1">
        <w:r w:rsidRPr="00853015">
          <w:rPr>
            <w:rStyle w:val="Hyperlink"/>
            <w:lang w:val="en-CA"/>
          </w:rPr>
          <w:t>Army Camps</w:t>
        </w:r>
      </w:hyperlink>
      <w:r w:rsidRPr="00853015">
        <w:rPr>
          <w:lang w:val="en-CA"/>
        </w:rPr>
        <w:t>. This number increases to 40 if you include the 5 that can fit into a fully upgraded </w:t>
      </w:r>
      <w:hyperlink r:id="rId1684" w:tooltip="Clan Castle" w:history="1">
        <w:r w:rsidRPr="00853015">
          <w:rPr>
            <w:rStyle w:val="Hyperlink"/>
            <w:lang w:val="en-CA"/>
          </w:rPr>
          <w:t>Clan Castle</w:t>
        </w:r>
      </w:hyperlink>
      <w:r w:rsidRPr="00853015">
        <w:rPr>
          <w:lang w:val="en-CA"/>
        </w:rPr>
        <w:t>.On the battlefield, you can clone an additional 9 Valkyries with three level 3 or higher </w:t>
      </w:r>
      <w:hyperlink r:id="rId1685" w:tooltip="Clone Spell" w:history="1">
        <w:r w:rsidRPr="00853015">
          <w:rPr>
            <w:rStyle w:val="Hyperlink"/>
            <w:lang w:val="en-CA"/>
          </w:rPr>
          <w:t>Clone Spells</w:t>
        </w:r>
      </w:hyperlink>
      <w:r w:rsidRPr="00853015">
        <w:rPr>
          <w:lang w:val="en-CA"/>
        </w:rPr>
        <w:t>.</w:t>
      </w:r>
    </w:p>
    <w:p w:rsidR="00853015" w:rsidRPr="00853015" w:rsidRDefault="00853015" w:rsidP="00853015">
      <w:pPr>
        <w:numPr>
          <w:ilvl w:val="1"/>
          <w:numId w:val="82"/>
        </w:numPr>
        <w:rPr>
          <w:lang w:val="en-CA"/>
        </w:rPr>
      </w:pPr>
      <w:r w:rsidRPr="00853015">
        <w:rPr>
          <w:lang w:val="en-CA"/>
        </w:rPr>
        <w:t>The Valkyrie spins around with her heavy axe as she attacks, giving her a 360-degree attack range. This allows her to destroy multiple </w:t>
      </w:r>
      <w:hyperlink r:id="rId1686" w:tooltip="Buildings" w:history="1">
        <w:r w:rsidRPr="00853015">
          <w:rPr>
            <w:rStyle w:val="Hyperlink"/>
            <w:lang w:val="en-CA"/>
          </w:rPr>
          <w:t>buildings</w:t>
        </w:r>
      </w:hyperlink>
      <w:r w:rsidRPr="00853015">
        <w:rPr>
          <w:lang w:val="en-CA"/>
        </w:rPr>
        <w:t> at once, making them great for attacking in hordes.</w:t>
      </w:r>
    </w:p>
    <w:p w:rsidR="00853015" w:rsidRPr="00853015" w:rsidRDefault="00853015" w:rsidP="00853015">
      <w:pPr>
        <w:numPr>
          <w:ilvl w:val="1"/>
          <w:numId w:val="82"/>
        </w:numPr>
        <w:rPr>
          <w:lang w:val="en-CA"/>
        </w:rPr>
      </w:pPr>
      <w:r w:rsidRPr="00853015">
        <w:rPr>
          <w:lang w:val="en-CA"/>
        </w:rPr>
        <w:t>As part of the 3 July 2014 update, the Valkyrie has her AI adjusted to attack between two </w:t>
      </w:r>
      <w:hyperlink r:id="rId1687" w:tooltip="Buildings" w:history="1">
        <w:r w:rsidRPr="00853015">
          <w:rPr>
            <w:rStyle w:val="Hyperlink"/>
            <w:lang w:val="en-CA"/>
          </w:rPr>
          <w:t>buildings</w:t>
        </w:r>
      </w:hyperlink>
      <w:r w:rsidRPr="00853015">
        <w:rPr>
          <w:lang w:val="en-CA"/>
        </w:rPr>
        <w:t>within her attack range, making full use of her area splash damage. If one of the building is destroyed and if there are any adjacent buildings close by, she will move between the two buildings for a more efficient attack.</w:t>
      </w:r>
    </w:p>
    <w:p w:rsidR="00853015" w:rsidRPr="00853015" w:rsidRDefault="00853015" w:rsidP="00853015">
      <w:pPr>
        <w:numPr>
          <w:ilvl w:val="1"/>
          <w:numId w:val="82"/>
        </w:numPr>
        <w:rPr>
          <w:lang w:val="en-CA"/>
        </w:rPr>
      </w:pPr>
      <w:r w:rsidRPr="00853015">
        <w:rPr>
          <w:lang w:val="en-CA"/>
        </w:rPr>
        <w:t>When the Valkyrie attacks, grass flies off from around her.</w:t>
      </w:r>
    </w:p>
    <w:p w:rsidR="00853015" w:rsidRPr="00853015" w:rsidRDefault="00853015" w:rsidP="00853015">
      <w:pPr>
        <w:numPr>
          <w:ilvl w:val="1"/>
          <w:numId w:val="82"/>
        </w:numPr>
        <w:rPr>
          <w:lang w:val="en-CA"/>
        </w:rPr>
      </w:pPr>
      <w:r w:rsidRPr="00853015">
        <w:rPr>
          <w:lang w:val="en-CA"/>
        </w:rPr>
        <w:t>The Valkyrie very much resembles Natasha Romanoff (Black Widow), a character in the Avengers.</w:t>
      </w:r>
    </w:p>
    <w:p w:rsidR="00853015" w:rsidRPr="00853015" w:rsidRDefault="00853015" w:rsidP="00853015">
      <w:pPr>
        <w:numPr>
          <w:ilvl w:val="1"/>
          <w:numId w:val="82"/>
        </w:numPr>
        <w:rPr>
          <w:lang w:val="en-CA"/>
        </w:rPr>
      </w:pPr>
      <w:r w:rsidRPr="00853015">
        <w:rPr>
          <w:lang w:val="en-CA"/>
        </w:rPr>
        <w:t>After the March 21st 2016 update, the Valkyrie has increased damage and attacks immediately upon reaching her target but has slightly reduced hitpoints.</w:t>
      </w:r>
    </w:p>
    <w:p w:rsidR="00853015" w:rsidRDefault="00853015" w:rsidP="00853015">
      <w:pPr>
        <w:numPr>
          <w:ilvl w:val="2"/>
          <w:numId w:val="82"/>
        </w:numPr>
        <w:rPr>
          <w:lang w:val="en-CA"/>
        </w:rPr>
      </w:pPr>
      <w:r w:rsidRPr="00853015">
        <w:rPr>
          <w:lang w:val="en-CA"/>
        </w:rPr>
        <w:t>In the same update, her attack sound effect has been changed to sound similar to the Valkyrie in Clash Royale.</w:t>
      </w:r>
    </w:p>
    <w:p w:rsidR="00234125" w:rsidRPr="00853015" w:rsidRDefault="00234125" w:rsidP="00234125">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6"/>
        <w:gridCol w:w="1565"/>
        <w:gridCol w:w="1306"/>
        <w:gridCol w:w="1379"/>
        <w:gridCol w:w="1527"/>
        <w:gridCol w:w="1902"/>
        <w:gridCol w:w="1280"/>
      </w:tblGrid>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Preferred Target </w:t>
            </w:r>
            <w:r w:rsidRPr="00853015">
              <w:rPr>
                <w:b/>
                <w:bCs/>
                <w:noProof/>
                <w:lang w:val="en-CA"/>
              </w:rPr>
              <w:drawing>
                <wp:inline distT="0" distB="0" distL="0" distR="0">
                  <wp:extent cx="190500" cy="200025"/>
                  <wp:effectExtent l="0" t="0" r="0" b="9525"/>
                  <wp:docPr id="795" name="Picture 795"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Attack Type </w:t>
            </w:r>
            <w:r w:rsidRPr="00853015">
              <w:rPr>
                <w:b/>
                <w:bCs/>
                <w:noProof/>
                <w:lang w:val="en-CA"/>
              </w:rPr>
              <w:drawing>
                <wp:inline distT="0" distB="0" distL="0" distR="0">
                  <wp:extent cx="285750" cy="209550"/>
                  <wp:effectExtent l="0" t="0" r="0" b="0"/>
                  <wp:docPr id="794" name="Picture 794"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8"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A02F7D" w:rsidP="00853015">
            <w:pPr>
              <w:rPr>
                <w:b/>
                <w:bCs/>
                <w:lang w:val="en-CA"/>
              </w:rPr>
            </w:pPr>
            <w:hyperlink r:id="rId1688" w:tooltip="Army Camp/Home Village" w:history="1">
              <w:r w:rsidR="00853015" w:rsidRPr="00853015">
                <w:rPr>
                  <w:rStyle w:val="Hyperlink"/>
                  <w:b/>
                  <w:bCs/>
                  <w:lang w:val="en-CA"/>
                </w:rPr>
                <w:t>Housing Space</w:t>
              </w:r>
            </w:hyperlink>
            <w:r w:rsidR="00853015" w:rsidRPr="00853015">
              <w:rPr>
                <w:b/>
                <w:bCs/>
                <w:lang w:val="en-CA"/>
              </w:rPr>
              <w:t> </w:t>
            </w:r>
            <w:r w:rsidR="00853015" w:rsidRPr="00853015">
              <w:rPr>
                <w:b/>
                <w:bCs/>
                <w:noProof/>
                <w:lang w:val="en-CA"/>
              </w:rPr>
              <w:drawing>
                <wp:inline distT="0" distB="0" distL="0" distR="0">
                  <wp:extent cx="228600" cy="228600"/>
                  <wp:effectExtent l="0" t="0" r="0" b="0"/>
                  <wp:docPr id="793" name="Picture 793"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9"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A02F7D" w:rsidP="00853015">
            <w:pPr>
              <w:rPr>
                <w:b/>
                <w:bCs/>
                <w:lang w:val="en-CA"/>
              </w:rPr>
            </w:pPr>
            <w:hyperlink r:id="rId1689" w:tooltip="Troop Movement Speed" w:history="1">
              <w:r w:rsidR="00853015" w:rsidRPr="00853015">
                <w:rPr>
                  <w:rStyle w:val="Hyperlink"/>
                  <w:b/>
                  <w:bCs/>
                  <w:lang w:val="en-CA"/>
                </w:rPr>
                <w:t>Movement Speed</w:t>
              </w:r>
            </w:hyperlink>
            <w:r w:rsidR="00853015" w:rsidRPr="00853015">
              <w:rPr>
                <w:b/>
                <w:bCs/>
                <w:lang w:val="en-CA"/>
              </w:rPr>
              <w:t> </w:t>
            </w:r>
            <w:r w:rsidR="00853015" w:rsidRPr="00853015">
              <w:rPr>
                <w:b/>
                <w:bCs/>
                <w:noProof/>
                <w:lang w:val="en-CA"/>
              </w:rPr>
              <w:drawing>
                <wp:inline distT="0" distB="0" distL="0" distR="0">
                  <wp:extent cx="247650" cy="200025"/>
                  <wp:effectExtent l="0" t="0" r="0" b="9525"/>
                  <wp:docPr id="792" name="Picture 792"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0"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Attack Speed </w:t>
            </w:r>
            <w:r w:rsidRPr="00853015">
              <w:rPr>
                <w:b/>
                <w:bCs/>
                <w:noProof/>
                <w:lang w:val="en-CA"/>
              </w:rPr>
              <w:drawing>
                <wp:inline distT="0" distB="0" distL="0" distR="0">
                  <wp:extent cx="381000" cy="190500"/>
                  <wp:effectExtent l="0" t="0" r="0" b="0"/>
                  <wp:docPr id="791" name="Picture 791"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1"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A02F7D" w:rsidP="00853015">
            <w:pPr>
              <w:rPr>
                <w:b/>
                <w:bCs/>
                <w:lang w:val="en-CA"/>
              </w:rPr>
            </w:pPr>
            <w:hyperlink r:id="rId1690" w:tooltip="Dark Barracks" w:history="1">
              <w:r w:rsidR="00853015" w:rsidRPr="00853015">
                <w:rPr>
                  <w:rStyle w:val="Hyperlink"/>
                  <w:b/>
                  <w:bCs/>
                  <w:lang w:val="en-CA"/>
                </w:rPr>
                <w:t>Dark Barracks</w:t>
              </w:r>
            </w:hyperlink>
            <w:r w:rsidR="00853015" w:rsidRPr="00853015">
              <w:rPr>
                <w:b/>
                <w:bCs/>
                <w:lang w:val="en-CA"/>
              </w:rPr>
              <w:t>Level Required </w:t>
            </w:r>
            <w:r w:rsidR="00853015" w:rsidRPr="00853015">
              <w:rPr>
                <w:b/>
                <w:bCs/>
                <w:noProof/>
                <w:lang w:val="en-CA"/>
              </w:rPr>
              <w:drawing>
                <wp:inline distT="0" distB="0" distL="0" distR="0">
                  <wp:extent cx="247650" cy="266700"/>
                  <wp:effectExtent l="0" t="0" r="0" b="0"/>
                  <wp:docPr id="790" name="Picture 790"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2"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Range </w:t>
            </w:r>
            <w:r w:rsidRPr="00853015">
              <w:rPr>
                <w:b/>
                <w:bCs/>
                <w:noProof/>
                <w:lang w:val="en-CA"/>
              </w:rPr>
              <w:drawing>
                <wp:inline distT="0" distB="0" distL="0" distR="0">
                  <wp:extent cx="285750" cy="133350"/>
                  <wp:effectExtent l="0" t="0" r="0" b="0"/>
                  <wp:docPr id="789" name="Picture 78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Area Splash 1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0.5 tiles</w:t>
            </w:r>
          </w:p>
        </w:tc>
      </w:tr>
    </w:tbl>
    <w:p w:rsidR="00853015" w:rsidRPr="00853015" w:rsidRDefault="00853015" w:rsidP="00853015">
      <w:pPr>
        <w:rPr>
          <w:vanish/>
          <w:lang w:val="en-CA"/>
        </w:rPr>
      </w:pPr>
    </w:p>
    <w:p w:rsidR="00C12330" w:rsidRDefault="00C12330"/>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530"/>
        <w:gridCol w:w="2220"/>
      </w:tblGrid>
      <w:tr w:rsidR="00853015" w:rsidRPr="00853015" w:rsidTr="00853015">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Training Time of Valkyries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Number of level 3 or higher </w:t>
            </w:r>
            <w:hyperlink r:id="rId1691" w:tooltip="Dark Barracks" w:history="1">
              <w:r w:rsidRPr="00853015">
                <w:rPr>
                  <w:rStyle w:val="Hyperlink"/>
                  <w:b/>
                  <w:bCs/>
                  <w:lang w:val="en-CA"/>
                </w:rPr>
                <w:t>Dark Barracks</w:t>
              </w:r>
            </w:hyperlink>
            <w:r w:rsidRPr="00853015">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Training Time</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 minutes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 minute 30 seconds</w:t>
            </w:r>
          </w:p>
        </w:tc>
      </w:tr>
    </w:tbl>
    <w:p w:rsidR="00853015" w:rsidRPr="00853015" w:rsidRDefault="00853015" w:rsidP="00853015">
      <w:pPr>
        <w:rPr>
          <w:vanish/>
          <w:lang w:val="en-CA"/>
        </w:rPr>
      </w:pPr>
    </w:p>
    <w:p w:rsidR="00BA5E00" w:rsidRDefault="00BA5E0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Level </w:t>
            </w:r>
            <w:r w:rsidRPr="00853015">
              <w:rPr>
                <w:b/>
                <w:bCs/>
                <w:noProof/>
                <w:lang w:val="en-CA"/>
              </w:rPr>
              <w:drawing>
                <wp:inline distT="0" distB="0" distL="0" distR="0">
                  <wp:extent cx="161925" cy="171450"/>
                  <wp:effectExtent l="0" t="0" r="9525" b="0"/>
                  <wp:docPr id="788" name="Picture 78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4"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Damage per Second </w:t>
            </w:r>
            <w:r w:rsidRPr="00853015">
              <w:rPr>
                <w:b/>
                <w:bCs/>
                <w:noProof/>
                <w:lang w:val="en-CA"/>
              </w:rPr>
              <w:drawing>
                <wp:inline distT="0" distB="0" distL="0" distR="0">
                  <wp:extent cx="266700" cy="247650"/>
                  <wp:effectExtent l="0" t="0" r="0" b="0"/>
                  <wp:docPr id="787" name="Picture 78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Damage per Attack </w:t>
            </w:r>
            <w:r w:rsidRPr="00853015">
              <w:rPr>
                <w:b/>
                <w:bCs/>
                <w:noProof/>
                <w:lang w:val="en-CA"/>
              </w:rPr>
              <w:drawing>
                <wp:inline distT="0" distB="0" distL="0" distR="0">
                  <wp:extent cx="266700" cy="247650"/>
                  <wp:effectExtent l="0" t="0" r="0" b="0"/>
                  <wp:docPr id="786" name="Picture 7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Hitpoints </w:t>
            </w:r>
            <w:r w:rsidRPr="00853015">
              <w:rPr>
                <w:b/>
                <w:bCs/>
                <w:noProof/>
                <w:lang w:val="en-CA"/>
              </w:rPr>
              <w:drawing>
                <wp:inline distT="0" distB="0" distL="0" distR="0">
                  <wp:extent cx="190500" cy="180975"/>
                  <wp:effectExtent l="0" t="0" r="0" b="9525"/>
                  <wp:docPr id="785" name="Picture 78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A02F7D" w:rsidP="00853015">
            <w:pPr>
              <w:rPr>
                <w:b/>
                <w:bCs/>
                <w:lang w:val="en-CA"/>
              </w:rPr>
            </w:pPr>
            <w:hyperlink r:id="rId1692" w:anchor="Elixir" w:tooltip="Resources" w:history="1">
              <w:r w:rsidR="00853015" w:rsidRPr="00853015">
                <w:rPr>
                  <w:rStyle w:val="Hyperlink"/>
                  <w:b/>
                  <w:bCs/>
                  <w:lang w:val="en-CA"/>
                </w:rPr>
                <w:t>Training Cost</w:t>
              </w:r>
            </w:hyperlink>
            <w:r w:rsidR="00853015" w:rsidRPr="00853015">
              <w:rPr>
                <w:b/>
                <w:bCs/>
                <w:lang w:val="en-CA"/>
              </w:rPr>
              <w:t> </w:t>
            </w:r>
            <w:r w:rsidR="00853015" w:rsidRPr="00853015">
              <w:rPr>
                <w:b/>
                <w:bCs/>
                <w:noProof/>
                <w:lang w:val="en-CA"/>
              </w:rPr>
              <w:drawing>
                <wp:inline distT="0" distB="0" distL="0" distR="0">
                  <wp:extent cx="171450" cy="190500"/>
                  <wp:effectExtent l="0" t="0" r="0" b="0"/>
                  <wp:docPr id="784" name="Picture 78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A02F7D" w:rsidP="00853015">
            <w:pPr>
              <w:rPr>
                <w:b/>
                <w:bCs/>
                <w:lang w:val="en-CA"/>
              </w:rPr>
            </w:pPr>
            <w:hyperlink r:id="rId1693" w:anchor="Elixir" w:tooltip="Resources" w:history="1">
              <w:r w:rsidR="00853015" w:rsidRPr="00853015">
                <w:rPr>
                  <w:rStyle w:val="Hyperlink"/>
                  <w:b/>
                  <w:bCs/>
                  <w:lang w:val="en-CA"/>
                </w:rPr>
                <w:t>Research Cost</w:t>
              </w:r>
            </w:hyperlink>
            <w:r w:rsidR="00853015" w:rsidRPr="00853015">
              <w:rPr>
                <w:b/>
                <w:bCs/>
                <w:lang w:val="en-CA"/>
              </w:rPr>
              <w:t> </w:t>
            </w:r>
            <w:r w:rsidR="00853015" w:rsidRPr="00853015">
              <w:rPr>
                <w:b/>
                <w:bCs/>
                <w:noProof/>
                <w:lang w:val="en-CA"/>
              </w:rPr>
              <w:drawing>
                <wp:inline distT="0" distB="0" distL="0" distR="0">
                  <wp:extent cx="171450" cy="190500"/>
                  <wp:effectExtent l="0" t="0" r="0" b="0"/>
                  <wp:docPr id="783" name="Picture 783"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A02F7D" w:rsidP="00853015">
            <w:pPr>
              <w:rPr>
                <w:b/>
                <w:bCs/>
                <w:lang w:val="en-CA"/>
              </w:rPr>
            </w:pPr>
            <w:hyperlink r:id="rId1694" w:tooltip="Laboratory" w:history="1">
              <w:r w:rsidR="00853015" w:rsidRPr="00853015">
                <w:rPr>
                  <w:rStyle w:val="Hyperlink"/>
                  <w:b/>
                  <w:bCs/>
                  <w:lang w:val="en-CA"/>
                </w:rPr>
                <w:t>Laboratory</w:t>
              </w:r>
            </w:hyperlink>
            <w:r w:rsidR="00853015" w:rsidRPr="00853015">
              <w:rPr>
                <w:b/>
                <w:bCs/>
                <w:lang w:val="en-CA"/>
              </w:rPr>
              <w:t> Level Required </w:t>
            </w:r>
            <w:r w:rsidR="00853015" w:rsidRPr="00853015">
              <w:rPr>
                <w:b/>
                <w:bCs/>
                <w:noProof/>
                <w:lang w:val="en-CA"/>
              </w:rPr>
              <w:drawing>
                <wp:inline distT="0" distB="0" distL="0" distR="0">
                  <wp:extent cx="247650" cy="257175"/>
                  <wp:effectExtent l="0" t="0" r="0" b="9525"/>
                  <wp:docPr id="782" name="Picture 782"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A02F7D" w:rsidP="00853015">
            <w:pPr>
              <w:rPr>
                <w:b/>
                <w:bCs/>
                <w:lang w:val="en-CA"/>
              </w:rPr>
            </w:pPr>
            <w:hyperlink r:id="rId1695" w:tooltip="Laboratory" w:history="1">
              <w:r w:rsidR="00853015" w:rsidRPr="00853015">
                <w:rPr>
                  <w:rStyle w:val="Hyperlink"/>
                  <w:b/>
                  <w:bCs/>
                  <w:lang w:val="en-CA"/>
                </w:rPr>
                <w:t>Research Time</w:t>
              </w:r>
            </w:hyperlink>
            <w:r w:rsidR="00853015" w:rsidRPr="00853015">
              <w:rPr>
                <w:b/>
                <w:bCs/>
                <w:lang w:val="en-CA"/>
              </w:rPr>
              <w:t> </w:t>
            </w:r>
            <w:r w:rsidR="00853015" w:rsidRPr="00853015">
              <w:rPr>
                <w:b/>
                <w:bCs/>
                <w:noProof/>
                <w:lang w:val="en-CA"/>
              </w:rPr>
              <w:drawing>
                <wp:inline distT="0" distB="0" distL="0" distR="0">
                  <wp:extent cx="171450" cy="200025"/>
                  <wp:effectExtent l="0" t="0" r="0" b="9525"/>
                  <wp:docPr id="781" name="Picture 78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lastRenderedPageBreak/>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4 days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214.2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 days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293.4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14 days</w:t>
            </w:r>
          </w:p>
        </w:tc>
      </w:tr>
    </w:tbl>
    <w:p w:rsidR="00853015" w:rsidRDefault="00853015" w:rsidP="00CF71AC"/>
    <w:p w:rsidR="00CF71AC" w:rsidRDefault="00CF71AC" w:rsidP="00B1023A">
      <w:pPr>
        <w:pStyle w:val="Heading2"/>
      </w:pPr>
      <w:r>
        <w:t>Golem</w:t>
      </w:r>
    </w:p>
    <w:p w:rsidR="00CF71AC" w:rsidRDefault="00CF71AC" w:rsidP="00CF71AC"/>
    <w:p w:rsidR="0074102A" w:rsidRPr="0074102A" w:rsidRDefault="0074102A" w:rsidP="0074102A">
      <w:pPr>
        <w:rPr>
          <w:lang w:val="en-CA"/>
        </w:rPr>
      </w:pPr>
      <w:r w:rsidRPr="0074102A">
        <w:rPr>
          <w:noProof/>
          <w:lang w:val="en-CA"/>
        </w:rPr>
        <w:drawing>
          <wp:inline distT="0" distB="0" distL="0" distR="0">
            <wp:extent cx="2752725" cy="2381250"/>
            <wp:effectExtent l="0" t="0" r="9525" b="0"/>
            <wp:docPr id="850" name="Picture 850" descr="Gole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2" descr="Golem info"/>
                    <pic:cNvPicPr>
                      <a:picLocks noChangeAspect="1" noChangeArrowheads="1"/>
                    </pic:cNvPicPr>
                  </pic:nvPicPr>
                  <pic:blipFill>
                    <a:blip r:embed="rId1696">
                      <a:extLst>
                        <a:ext uri="{28A0092B-C50C-407E-A947-70E740481C1C}">
                          <a14:useLocalDpi xmlns:a14="http://schemas.microsoft.com/office/drawing/2010/main" val="0"/>
                        </a:ext>
                      </a:extLst>
                    </a:blip>
                    <a:srcRect/>
                    <a:stretch>
                      <a:fillRect/>
                    </a:stretch>
                  </pic:blipFill>
                  <pic:spPr bwMode="auto">
                    <a:xfrm>
                      <a:off x="0" y="0"/>
                      <a:ext cx="2752725" cy="2381250"/>
                    </a:xfrm>
                    <a:prstGeom prst="rect">
                      <a:avLst/>
                    </a:prstGeom>
                    <a:noFill/>
                    <a:ln>
                      <a:noFill/>
                    </a:ln>
                  </pic:spPr>
                </pic:pic>
              </a:graphicData>
            </a:graphic>
          </wp:inline>
        </w:drawing>
      </w:r>
    </w:p>
    <w:p w:rsidR="0074102A" w:rsidRPr="0074102A" w:rsidRDefault="0074102A" w:rsidP="0074102A">
      <w:pPr>
        <w:rPr>
          <w:lang w:val="en-CA"/>
        </w:rPr>
      </w:pPr>
      <w:r w:rsidRPr="0074102A">
        <w:rPr>
          <w:noProof/>
          <w:lang w:val="en-CA"/>
        </w:rPr>
        <w:drawing>
          <wp:inline distT="0" distB="0" distL="0" distR="0">
            <wp:extent cx="390525" cy="400050"/>
            <wp:effectExtent l="0" t="0" r="9525" b="0"/>
            <wp:docPr id="849" name="Picture 849" descr="More Info Button">
              <a:hlinkClick xmlns:a="http://schemas.openxmlformats.org/drawingml/2006/main" r:id="rId1697" tooltip="&quot;Golem/Golemi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3" descr="More Info Button">
                      <a:hlinkClick r:id="rId1697" tooltip="&quot;Golem/Golemite&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74102A" w:rsidRPr="0074102A" w:rsidRDefault="0074102A" w:rsidP="0074102A">
      <w:pPr>
        <w:rPr>
          <w:lang w:val="en-CA"/>
        </w:rPr>
      </w:pPr>
      <w:r w:rsidRPr="0074102A">
        <w:rPr>
          <w:b/>
          <w:bCs/>
          <w:i/>
          <w:iCs/>
          <w:lang w:val="en-CA"/>
        </w:rPr>
        <w:t>"The mighty Golem loves to soak up damage! When destroyed, it explodes and splits in two. The resulting </w:t>
      </w:r>
      <w:hyperlink r:id="rId1699" w:tooltip="Golem/Golemite" w:history="1">
        <w:r w:rsidRPr="0074102A">
          <w:rPr>
            <w:rStyle w:val="Hyperlink"/>
            <w:b/>
            <w:bCs/>
            <w:i/>
            <w:iCs/>
            <w:lang w:val="en-CA"/>
          </w:rPr>
          <w:t>Golemites</w:t>
        </w:r>
      </w:hyperlink>
      <w:r w:rsidRPr="0074102A">
        <w:rPr>
          <w:b/>
          <w:bCs/>
          <w:i/>
          <w:iCs/>
          <w:lang w:val="en-CA"/>
        </w:rPr>
        <w:t> have one-fifth the Golem's strength and hitpoints."</w:t>
      </w:r>
    </w:p>
    <w:p w:rsidR="0074102A" w:rsidRPr="0074102A" w:rsidRDefault="00A02F7D" w:rsidP="0074102A">
      <w:pPr>
        <w:rPr>
          <w:lang w:val="en-CA"/>
        </w:rPr>
      </w:pPr>
      <w:r>
        <w:rPr>
          <w:lang w:val="en-CA"/>
        </w:rPr>
        <w:pict>
          <v:rect id="_x0000_i112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25"/>
        <w:gridCol w:w="1410"/>
        <w:gridCol w:w="1410"/>
        <w:gridCol w:w="1410"/>
        <w:gridCol w:w="1410"/>
        <w:gridCol w:w="1425"/>
      </w:tblGrid>
      <w:tr w:rsidR="0074102A" w:rsidRPr="0074102A" w:rsidTr="0074102A">
        <w:trPr>
          <w:tblCellSpacing w:w="15" w:type="dxa"/>
        </w:trPr>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8" name="Picture 848" descr="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5" descr="Golem1"/>
                          <pic:cNvPicPr>
                            <a:picLocks noChangeAspect="1" noChangeArrowheads="1"/>
                          </pic:cNvPicPr>
                        </pic:nvPicPr>
                        <pic:blipFill>
                          <a:blip r:embed="rId1700">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7" name="Picture 847" descr="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6" descr="Golem3"/>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6" name="Picture 846" descr="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7" descr="Golem5"/>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5" name="Picture 845" descr="Gol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8" descr="Golem6"/>
                          <pic:cNvPicPr>
                            <a:picLocks noChangeAspect="1" noChangeArrowheads="1"/>
                          </pic:cNvPicPr>
                        </pic:nvPicPr>
                        <pic:blipFill>
                          <a:blip r:embed="rId1703">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4" name="Picture 844" descr="Gol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9" descr="Golem7"/>
                          <pic:cNvPicPr>
                            <a:picLocks noChangeAspect="1" noChangeArrowheads="1"/>
                          </pic:cNvPicPr>
                        </pic:nvPicPr>
                        <pic:blipFill>
                          <a:blip r:embed="rId1704">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3" name="Picture 843" descr="Gole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0" descr="Golem8"/>
                          <pic:cNvPicPr>
                            <a:picLocks noChangeAspect="1" noChangeArrowheads="1"/>
                          </pic:cNvPicPr>
                        </pic:nvPicPr>
                        <pic:blipFill>
                          <a:blip r:embed="rId1705">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r>
      <w:tr w:rsidR="0074102A" w:rsidRPr="0074102A" w:rsidTr="0074102A">
        <w:trPr>
          <w:tblCellSpacing w:w="15" w:type="dxa"/>
        </w:trPr>
        <w:tc>
          <w:tcPr>
            <w:tcW w:w="1350" w:type="dxa"/>
            <w:shd w:val="clear" w:color="auto" w:fill="281434"/>
            <w:vAlign w:val="center"/>
            <w:hideMark/>
          </w:tcPr>
          <w:p w:rsidR="0074102A" w:rsidRPr="0074102A" w:rsidRDefault="0074102A" w:rsidP="0074102A">
            <w:pPr>
              <w:rPr>
                <w:lang w:val="en-CA"/>
              </w:rPr>
            </w:pPr>
            <w:r w:rsidRPr="0074102A">
              <w:rPr>
                <w:b/>
                <w:bCs/>
                <w:lang w:val="en-CA"/>
              </w:rPr>
              <w:t>Level 1 &amp; 2</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3 &amp; 4</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5</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6</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7</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8</w:t>
            </w:r>
          </w:p>
        </w:tc>
      </w:tr>
    </w:tbl>
    <w:p w:rsidR="0074102A" w:rsidRPr="0074102A" w:rsidRDefault="00A02F7D" w:rsidP="0074102A">
      <w:pPr>
        <w:rPr>
          <w:lang w:val="en-CA"/>
        </w:rPr>
      </w:pPr>
      <w:r>
        <w:rPr>
          <w:lang w:val="en-CA"/>
        </w:rPr>
        <w:pict>
          <v:rect id="_x0000_i1124" style="width:0;height:1.5pt" o:hralign="center" o:hrstd="t" o:hrnoshade="t" o:hr="t" fillcolor="#3a3a3a" stroked="f"/>
        </w:pict>
      </w:r>
    </w:p>
    <w:p w:rsidR="0074102A" w:rsidRPr="0074102A" w:rsidRDefault="0074102A" w:rsidP="0074102A">
      <w:pPr>
        <w:numPr>
          <w:ilvl w:val="0"/>
          <w:numId w:val="83"/>
        </w:numPr>
        <w:rPr>
          <w:lang w:val="en-CA"/>
        </w:rPr>
      </w:pPr>
      <w:r w:rsidRPr="0074102A">
        <w:rPr>
          <w:b/>
          <w:bCs/>
          <w:lang w:val="en-CA"/>
        </w:rPr>
        <w:t>Summary</w:t>
      </w:r>
    </w:p>
    <w:p w:rsidR="0074102A" w:rsidRPr="0074102A" w:rsidRDefault="0074102A" w:rsidP="0074102A">
      <w:pPr>
        <w:numPr>
          <w:ilvl w:val="1"/>
          <w:numId w:val="83"/>
        </w:numPr>
        <w:rPr>
          <w:lang w:val="en-CA"/>
        </w:rPr>
      </w:pPr>
      <w:r w:rsidRPr="0074102A">
        <w:rPr>
          <w:lang w:val="en-CA"/>
        </w:rPr>
        <w:t>The Golem is a troop unlocked once the </w:t>
      </w:r>
      <w:hyperlink r:id="rId1706" w:tooltip="Dark Barracks" w:history="1">
        <w:r w:rsidRPr="0074102A">
          <w:rPr>
            <w:rStyle w:val="Hyperlink"/>
            <w:lang w:val="en-CA"/>
          </w:rPr>
          <w:t>Dark Barracks</w:t>
        </w:r>
      </w:hyperlink>
      <w:r w:rsidRPr="0074102A">
        <w:rPr>
          <w:lang w:val="en-CA"/>
        </w:rPr>
        <w:t> is upgraded to level 4.</w:t>
      </w:r>
    </w:p>
    <w:p w:rsidR="0074102A" w:rsidRPr="0074102A" w:rsidRDefault="0074102A" w:rsidP="0074102A">
      <w:pPr>
        <w:numPr>
          <w:ilvl w:val="1"/>
          <w:numId w:val="83"/>
        </w:numPr>
        <w:rPr>
          <w:lang w:val="en-CA"/>
        </w:rPr>
      </w:pPr>
      <w:r w:rsidRPr="0074102A">
        <w:rPr>
          <w:lang w:val="en-CA"/>
        </w:rPr>
        <w:t>Golems are extremely powerful tanking units that, upon death, split into two smaller </w:t>
      </w:r>
      <w:hyperlink r:id="rId1707" w:tooltip="Golem/Golemite" w:history="1">
        <w:r w:rsidRPr="0074102A">
          <w:rPr>
            <w:rStyle w:val="Hyperlink"/>
            <w:lang w:val="en-CA"/>
          </w:rPr>
          <w:t>Golemites</w:t>
        </w:r>
      </w:hyperlink>
      <w:r w:rsidRPr="0074102A">
        <w:rPr>
          <w:lang w:val="en-CA"/>
        </w:rPr>
        <w:t> that continue to do damage.</w:t>
      </w:r>
    </w:p>
    <w:p w:rsidR="0074102A" w:rsidRPr="0074102A" w:rsidRDefault="0074102A" w:rsidP="0074102A">
      <w:pPr>
        <w:numPr>
          <w:ilvl w:val="1"/>
          <w:numId w:val="83"/>
        </w:numPr>
        <w:rPr>
          <w:lang w:val="en-CA"/>
        </w:rPr>
      </w:pPr>
      <w:r w:rsidRPr="0074102A">
        <w:rPr>
          <w:lang w:val="en-CA"/>
        </w:rPr>
        <w:t>Both Golems and </w:t>
      </w:r>
      <w:hyperlink r:id="rId1708" w:tooltip="Golem/Golemite" w:history="1">
        <w:r w:rsidRPr="0074102A">
          <w:rPr>
            <w:rStyle w:val="Hyperlink"/>
            <w:lang w:val="en-CA"/>
          </w:rPr>
          <w:t>Golemites</w:t>
        </w:r>
      </w:hyperlink>
      <w:r w:rsidRPr="0074102A">
        <w:rPr>
          <w:lang w:val="en-CA"/>
        </w:rPr>
        <w:t> do splash damage when destroyed, similar to </w:t>
      </w:r>
      <w:hyperlink r:id="rId1709" w:tooltip="Balloon" w:history="1">
        <w:r w:rsidRPr="0074102A">
          <w:rPr>
            <w:rStyle w:val="Hyperlink"/>
            <w:lang w:val="en-CA"/>
          </w:rPr>
          <w:t>Balloons</w:t>
        </w:r>
      </w:hyperlink>
      <w:r w:rsidRPr="0074102A">
        <w:rPr>
          <w:lang w:val="en-CA"/>
        </w:rPr>
        <w:t> and </w:t>
      </w:r>
      <w:hyperlink r:id="rId1710" w:tooltip="Lava Hound" w:history="1">
        <w:r w:rsidRPr="0074102A">
          <w:rPr>
            <w:rStyle w:val="Hyperlink"/>
            <w:lang w:val="en-CA"/>
          </w:rPr>
          <w:t>Lava Hounds</w:t>
        </w:r>
      </w:hyperlink>
      <w:r w:rsidRPr="0074102A">
        <w:rPr>
          <w:lang w:val="en-CA"/>
        </w:rPr>
        <w:t>.</w:t>
      </w:r>
    </w:p>
    <w:p w:rsidR="0074102A" w:rsidRPr="0074102A" w:rsidRDefault="0074102A" w:rsidP="0074102A">
      <w:pPr>
        <w:numPr>
          <w:ilvl w:val="1"/>
          <w:numId w:val="83"/>
        </w:numPr>
        <w:rPr>
          <w:lang w:val="en-CA"/>
        </w:rPr>
      </w:pPr>
      <w:r w:rsidRPr="0074102A">
        <w:rPr>
          <w:lang w:val="en-CA"/>
        </w:rPr>
        <w:t>Golems prioritize </w:t>
      </w:r>
      <w:hyperlink r:id="rId1711" w:tooltip="Defensive Buildings" w:history="1">
        <w:r w:rsidRPr="0074102A">
          <w:rPr>
            <w:rStyle w:val="Hyperlink"/>
            <w:lang w:val="en-CA"/>
          </w:rPr>
          <w:t>defensive structures</w:t>
        </w:r>
      </w:hyperlink>
      <w:r w:rsidRPr="0074102A">
        <w:rPr>
          <w:lang w:val="en-CA"/>
        </w:rPr>
        <w:t> above all other targets, and will bypass all other types of enemy </w:t>
      </w:r>
      <w:hyperlink r:id="rId1712" w:tooltip="Buildings" w:history="1">
        <w:r w:rsidRPr="0074102A">
          <w:rPr>
            <w:rStyle w:val="Hyperlink"/>
            <w:lang w:val="en-CA"/>
          </w:rPr>
          <w:t>buildings</w:t>
        </w:r>
      </w:hyperlink>
      <w:r w:rsidRPr="0074102A">
        <w:rPr>
          <w:lang w:val="en-CA"/>
        </w:rPr>
        <w:t> and </w:t>
      </w:r>
      <w:hyperlink r:id="rId1713" w:tooltip="Troops" w:history="1">
        <w:r w:rsidRPr="0074102A">
          <w:rPr>
            <w:rStyle w:val="Hyperlink"/>
            <w:lang w:val="en-CA"/>
          </w:rPr>
          <w:t>troops</w:t>
        </w:r>
      </w:hyperlink>
      <w:r w:rsidRPr="0074102A">
        <w:rPr>
          <w:lang w:val="en-CA"/>
        </w:rPr>
        <w:t> while any </w:t>
      </w:r>
      <w:hyperlink r:id="rId1714" w:tooltip="Defensive Buildings" w:history="1">
        <w:r w:rsidRPr="0074102A">
          <w:rPr>
            <w:rStyle w:val="Hyperlink"/>
            <w:lang w:val="en-CA"/>
          </w:rPr>
          <w:t>defenses</w:t>
        </w:r>
      </w:hyperlink>
      <w:r w:rsidRPr="0074102A">
        <w:rPr>
          <w:lang w:val="en-CA"/>
        </w:rPr>
        <w:t> remain on the battlefield. This is true even if they are under attack by enemy </w:t>
      </w:r>
      <w:hyperlink r:id="rId1715" w:tooltip="Clan Castle" w:history="1">
        <w:r w:rsidRPr="0074102A">
          <w:rPr>
            <w:rStyle w:val="Hyperlink"/>
            <w:lang w:val="en-CA"/>
          </w:rPr>
          <w:t>Clan Castle</w:t>
        </w:r>
      </w:hyperlink>
      <w:r w:rsidRPr="0074102A">
        <w:rPr>
          <w:lang w:val="en-CA"/>
        </w:rPr>
        <w:t> </w:t>
      </w:r>
      <w:hyperlink r:id="rId1716" w:tooltip="Troops" w:history="1">
        <w:r w:rsidRPr="0074102A">
          <w:rPr>
            <w:rStyle w:val="Hyperlink"/>
            <w:lang w:val="en-CA"/>
          </w:rPr>
          <w:t>troops</w:t>
        </w:r>
      </w:hyperlink>
      <w:r w:rsidRPr="0074102A">
        <w:rPr>
          <w:lang w:val="en-CA"/>
        </w:rPr>
        <w:t>, </w:t>
      </w:r>
      <w:hyperlink r:id="rId1717" w:tooltip="Heroes" w:history="1">
        <w:r w:rsidRPr="0074102A">
          <w:rPr>
            <w:rStyle w:val="Hyperlink"/>
            <w:lang w:val="en-CA"/>
          </w:rPr>
          <w:t>heroes</w:t>
        </w:r>
      </w:hyperlink>
      <w:r w:rsidRPr="0074102A">
        <w:rPr>
          <w:lang w:val="en-CA"/>
        </w:rPr>
        <w:t> or </w:t>
      </w:r>
      <w:hyperlink r:id="rId1718" w:tooltip="Skeleton Trap" w:history="1">
        <w:r w:rsidRPr="0074102A">
          <w:rPr>
            <w:rStyle w:val="Hyperlink"/>
            <w:lang w:val="en-CA"/>
          </w:rPr>
          <w:t>Skeleton Trap</w:t>
        </w:r>
      </w:hyperlink>
      <w:r w:rsidRPr="0074102A">
        <w:rPr>
          <w:lang w:val="en-CA"/>
        </w:rPr>
        <w:t> skeletons. Note that like all </w:t>
      </w:r>
      <w:hyperlink r:id="rId1719" w:tooltip="Troops" w:history="1">
        <w:r w:rsidRPr="0074102A">
          <w:rPr>
            <w:rStyle w:val="Hyperlink"/>
            <w:lang w:val="en-CA"/>
          </w:rPr>
          <w:t>troops</w:t>
        </w:r>
      </w:hyperlink>
      <w:r w:rsidRPr="0074102A">
        <w:rPr>
          <w:lang w:val="en-CA"/>
        </w:rPr>
        <w:t> that prioritize </w:t>
      </w:r>
      <w:hyperlink r:id="rId1720" w:tooltip="Defensive Buildings" w:history="1">
        <w:r w:rsidRPr="0074102A">
          <w:rPr>
            <w:rStyle w:val="Hyperlink"/>
            <w:lang w:val="en-CA"/>
          </w:rPr>
          <w:t>defenses</w:t>
        </w:r>
      </w:hyperlink>
      <w:r w:rsidRPr="0074102A">
        <w:rPr>
          <w:lang w:val="en-CA"/>
        </w:rPr>
        <w:t>, Golems do not consider the </w:t>
      </w:r>
      <w:hyperlink r:id="rId1721" w:tooltip="Clan Castle" w:history="1">
        <w:r w:rsidRPr="0074102A">
          <w:rPr>
            <w:rStyle w:val="Hyperlink"/>
            <w:lang w:val="en-CA"/>
          </w:rPr>
          <w:t>Clan Castle</w:t>
        </w:r>
      </w:hyperlink>
      <w:r w:rsidRPr="0074102A">
        <w:rPr>
          <w:lang w:val="en-CA"/>
        </w:rPr>
        <w:t> to be a </w:t>
      </w:r>
      <w:hyperlink r:id="rId1722" w:tooltip="Defensive Buildings" w:history="1">
        <w:r w:rsidRPr="0074102A">
          <w:rPr>
            <w:rStyle w:val="Hyperlink"/>
            <w:lang w:val="en-CA"/>
          </w:rPr>
          <w:t>defense</w:t>
        </w:r>
      </w:hyperlink>
      <w:r w:rsidRPr="0074102A">
        <w:rPr>
          <w:lang w:val="en-CA"/>
        </w:rPr>
        <w:t> regardless of whether or not it contains enemy </w:t>
      </w:r>
      <w:hyperlink r:id="rId1723" w:tooltip="Troops" w:history="1">
        <w:r w:rsidRPr="0074102A">
          <w:rPr>
            <w:rStyle w:val="Hyperlink"/>
            <w:lang w:val="en-CA"/>
          </w:rPr>
          <w:t>troops</w:t>
        </w:r>
      </w:hyperlink>
      <w:r w:rsidRPr="0074102A">
        <w:rPr>
          <w:lang w:val="en-CA"/>
        </w:rPr>
        <w:t xml:space="preserve">, but do consider the </w:t>
      </w:r>
      <w:r w:rsidRPr="0074102A">
        <w:rPr>
          <w:lang w:val="en-CA"/>
        </w:rPr>
        <w:lastRenderedPageBreak/>
        <w:t>defending </w:t>
      </w:r>
      <w:hyperlink r:id="rId1724" w:tooltip="Grand Warden" w:history="1">
        <w:r w:rsidRPr="0074102A">
          <w:rPr>
            <w:rStyle w:val="Hyperlink"/>
            <w:lang w:val="en-CA"/>
          </w:rPr>
          <w:t>Grand Warden</w:t>
        </w:r>
      </w:hyperlink>
      <w:r w:rsidRPr="0074102A">
        <w:rPr>
          <w:lang w:val="en-CA"/>
        </w:rPr>
        <w:t> and the level 12 </w:t>
      </w:r>
      <w:hyperlink r:id="rId1725" w:tooltip="Town Hall" w:history="1">
        <w:r w:rsidRPr="0074102A">
          <w:rPr>
            <w:rStyle w:val="Hyperlink"/>
            <w:lang w:val="en-CA"/>
          </w:rPr>
          <w:t>Town Hall</w:t>
        </w:r>
      </w:hyperlink>
      <w:r w:rsidRPr="0074102A">
        <w:rPr>
          <w:lang w:val="en-CA"/>
        </w:rPr>
        <w:t>(if its </w:t>
      </w:r>
      <w:hyperlink r:id="rId1726" w:tooltip="Giga Tesla" w:history="1">
        <w:r w:rsidRPr="0074102A">
          <w:rPr>
            <w:rStyle w:val="Hyperlink"/>
            <w:lang w:val="en-CA"/>
          </w:rPr>
          <w:t>Giga Tesla</w:t>
        </w:r>
      </w:hyperlink>
      <w:r w:rsidRPr="0074102A">
        <w:rPr>
          <w:lang w:val="en-CA"/>
        </w:rPr>
        <w:t> has been triggered) to be defensive buildings. </w:t>
      </w:r>
      <w:r w:rsidRPr="0074102A">
        <w:rPr>
          <w:lang w:val="en-CA"/>
        </w:rPr>
        <w:br/>
        <w:t>Once all </w:t>
      </w:r>
      <w:hyperlink r:id="rId1727" w:tooltip="Defensive Buildings" w:history="1">
        <w:r w:rsidRPr="0074102A">
          <w:rPr>
            <w:rStyle w:val="Hyperlink"/>
            <w:lang w:val="en-CA"/>
          </w:rPr>
          <w:t>defenses</w:t>
        </w:r>
      </w:hyperlink>
      <w:r w:rsidRPr="0074102A">
        <w:rPr>
          <w:lang w:val="en-CA"/>
        </w:rPr>
        <w:t> are destroyed, Golems become like any other </w:t>
      </w:r>
      <w:hyperlink r:id="rId1728" w:tooltip="Troops" w:history="1">
        <w:r w:rsidRPr="0074102A">
          <w:rPr>
            <w:rStyle w:val="Hyperlink"/>
            <w:lang w:val="en-CA"/>
          </w:rPr>
          <w:t>troop</w:t>
        </w:r>
      </w:hyperlink>
      <w:r w:rsidRPr="0074102A">
        <w:rPr>
          <w:lang w:val="en-CA"/>
        </w:rPr>
        <w:t> with no preferred target; they will attack the nearest building to them regardless of type, and will turn and attack enemy </w:t>
      </w:r>
      <w:hyperlink r:id="rId1729" w:tooltip="Troops" w:history="1">
        <w:r w:rsidRPr="0074102A">
          <w:rPr>
            <w:rStyle w:val="Hyperlink"/>
            <w:lang w:val="en-CA"/>
          </w:rPr>
          <w:t>units</w:t>
        </w:r>
      </w:hyperlink>
      <w:r w:rsidRPr="0074102A">
        <w:rPr>
          <w:lang w:val="en-CA"/>
        </w:rPr>
        <w:t> if they become aware of any nearby.</w:t>
      </w:r>
    </w:p>
    <w:p w:rsidR="0074102A" w:rsidRPr="0074102A" w:rsidRDefault="00A02F7D" w:rsidP="0074102A">
      <w:pPr>
        <w:rPr>
          <w:lang w:val="en-CA"/>
        </w:rPr>
      </w:pPr>
      <w:r>
        <w:rPr>
          <w:lang w:val="en-CA"/>
        </w:rPr>
        <w:pict>
          <v:rect id="_x0000_i1125" style="width:0;height:1.5pt" o:hralign="center" o:hrstd="t" o:hrnoshade="t" o:hr="t" fillcolor="#3a3a3a" stroked="f"/>
        </w:pict>
      </w:r>
    </w:p>
    <w:p w:rsidR="0074102A" w:rsidRPr="0074102A" w:rsidRDefault="0074102A" w:rsidP="0074102A">
      <w:pPr>
        <w:numPr>
          <w:ilvl w:val="0"/>
          <w:numId w:val="84"/>
        </w:numPr>
        <w:rPr>
          <w:lang w:val="en-CA"/>
        </w:rPr>
      </w:pPr>
      <w:r w:rsidRPr="0074102A">
        <w:rPr>
          <w:b/>
          <w:bCs/>
          <w:lang w:val="en-CA"/>
        </w:rPr>
        <w:t>Offensive Strategy</w:t>
      </w:r>
    </w:p>
    <w:p w:rsidR="0074102A" w:rsidRPr="0074102A" w:rsidRDefault="0074102A" w:rsidP="0074102A">
      <w:pPr>
        <w:numPr>
          <w:ilvl w:val="1"/>
          <w:numId w:val="84"/>
        </w:numPr>
        <w:rPr>
          <w:lang w:val="en-CA"/>
        </w:rPr>
      </w:pPr>
      <w:r w:rsidRPr="0074102A">
        <w:rPr>
          <w:lang w:val="en-CA"/>
        </w:rPr>
        <w:t>A good strategy is to release Golems and wait until all splash damage defenses like </w:t>
      </w:r>
      <w:hyperlink r:id="rId1730" w:tooltip="Mortar" w:history="1">
        <w:r w:rsidRPr="0074102A">
          <w:rPr>
            <w:rStyle w:val="Hyperlink"/>
            <w:lang w:val="en-CA"/>
          </w:rPr>
          <w:t>Mortars</w:t>
        </w:r>
      </w:hyperlink>
      <w:r w:rsidRPr="0074102A">
        <w:rPr>
          <w:lang w:val="en-CA"/>
        </w:rPr>
        <w:t> and </w:t>
      </w:r>
      <w:hyperlink r:id="rId1731" w:tooltip="Wizard Tower" w:history="1">
        <w:r w:rsidRPr="0074102A">
          <w:rPr>
            <w:rStyle w:val="Hyperlink"/>
            <w:lang w:val="en-CA"/>
          </w:rPr>
          <w:t>Wizard Towers</w:t>
        </w:r>
      </w:hyperlink>
      <w:r w:rsidRPr="0074102A">
        <w:rPr>
          <w:lang w:val="en-CA"/>
        </w:rPr>
        <w:t> fire on them then release units like </w:t>
      </w:r>
      <w:hyperlink r:id="rId1732" w:tooltip="Archer" w:history="1">
        <w:r w:rsidRPr="0074102A">
          <w:rPr>
            <w:rStyle w:val="Hyperlink"/>
            <w:lang w:val="en-CA"/>
          </w:rPr>
          <w:t>Archers</w:t>
        </w:r>
      </w:hyperlink>
      <w:r w:rsidRPr="0074102A">
        <w:rPr>
          <w:lang w:val="en-CA"/>
        </w:rPr>
        <w:t> and </w:t>
      </w:r>
      <w:hyperlink r:id="rId1733" w:tooltip="Barbarian" w:history="1">
        <w:r w:rsidRPr="0074102A">
          <w:rPr>
            <w:rStyle w:val="Hyperlink"/>
            <w:lang w:val="en-CA"/>
          </w:rPr>
          <w:t>Barbarians</w:t>
        </w:r>
      </w:hyperlink>
      <w:r w:rsidRPr="0074102A">
        <w:rPr>
          <w:lang w:val="en-CA"/>
        </w:rPr>
        <w:t>.</w:t>
      </w:r>
    </w:p>
    <w:p w:rsidR="0074102A" w:rsidRPr="0074102A" w:rsidRDefault="0074102A" w:rsidP="0074102A">
      <w:pPr>
        <w:numPr>
          <w:ilvl w:val="1"/>
          <w:numId w:val="84"/>
        </w:numPr>
        <w:rPr>
          <w:lang w:val="en-CA"/>
        </w:rPr>
      </w:pPr>
      <w:r w:rsidRPr="0074102A">
        <w:rPr>
          <w:lang w:val="en-CA"/>
        </w:rPr>
        <w:t>Since the Golems do small amounts of damage themselves, it´s important that they are backed up by high damage-dealing troops, like </w:t>
      </w:r>
      <w:hyperlink r:id="rId1734" w:tooltip="Wizard" w:history="1">
        <w:r w:rsidRPr="0074102A">
          <w:rPr>
            <w:rStyle w:val="Hyperlink"/>
            <w:lang w:val="en-CA"/>
          </w:rPr>
          <w:t>Wizards</w:t>
        </w:r>
      </w:hyperlink>
      <w:r w:rsidRPr="0074102A">
        <w:rPr>
          <w:lang w:val="en-CA"/>
        </w:rPr>
        <w:t> or </w:t>
      </w:r>
      <w:hyperlink r:id="rId1735" w:tooltip="Witch" w:history="1">
        <w:r w:rsidRPr="0074102A">
          <w:rPr>
            <w:rStyle w:val="Hyperlink"/>
            <w:lang w:val="en-CA"/>
          </w:rPr>
          <w:t>Witches</w:t>
        </w:r>
      </w:hyperlink>
      <w:r w:rsidRPr="0074102A">
        <w:rPr>
          <w:lang w:val="en-CA"/>
        </w:rPr>
        <w:t>.</w:t>
      </w:r>
    </w:p>
    <w:p w:rsidR="0074102A" w:rsidRPr="0074102A" w:rsidRDefault="0074102A" w:rsidP="0074102A">
      <w:pPr>
        <w:numPr>
          <w:ilvl w:val="1"/>
          <w:numId w:val="84"/>
        </w:numPr>
        <w:rPr>
          <w:lang w:val="en-CA"/>
        </w:rPr>
      </w:pPr>
      <w:r w:rsidRPr="0074102A">
        <w:rPr>
          <w:lang w:val="en-CA"/>
        </w:rPr>
        <w:t>Golems aren't affected by </w:t>
      </w:r>
      <w:hyperlink r:id="rId1736" w:tooltip="Spring Trap" w:history="1">
        <w:r w:rsidRPr="0074102A">
          <w:rPr>
            <w:rStyle w:val="Hyperlink"/>
            <w:lang w:val="en-CA"/>
          </w:rPr>
          <w:t>Spring Traps</w:t>
        </w:r>
      </w:hyperlink>
      <w:r w:rsidRPr="0074102A">
        <w:rPr>
          <w:lang w:val="en-CA"/>
        </w:rPr>
        <w:t>. However, when one becomes two </w:t>
      </w:r>
      <w:hyperlink r:id="rId1737" w:tooltip="Golem/Golemite" w:history="1">
        <w:r w:rsidRPr="0074102A">
          <w:rPr>
            <w:rStyle w:val="Hyperlink"/>
            <w:lang w:val="en-CA"/>
          </w:rPr>
          <w:t>Golemites</w:t>
        </w:r>
      </w:hyperlink>
      <w:r w:rsidRPr="0074102A">
        <w:rPr>
          <w:lang w:val="en-CA"/>
        </w:rPr>
        <w:t>, the </w:t>
      </w:r>
      <w:hyperlink r:id="rId1738" w:tooltip="Golem/Golemite" w:history="1">
        <w:r w:rsidRPr="0074102A">
          <w:rPr>
            <w:rStyle w:val="Hyperlink"/>
            <w:lang w:val="en-CA"/>
          </w:rPr>
          <w:t>Golemites</w:t>
        </w:r>
      </w:hyperlink>
      <w:r w:rsidRPr="0074102A">
        <w:rPr>
          <w:lang w:val="en-CA"/>
        </w:rPr>
        <w:t>will be affected by </w:t>
      </w:r>
      <w:hyperlink r:id="rId1739" w:tooltip="Spring Trap" w:history="1">
        <w:r w:rsidRPr="0074102A">
          <w:rPr>
            <w:rStyle w:val="Hyperlink"/>
            <w:lang w:val="en-CA"/>
          </w:rPr>
          <w:t>Spring Traps</w:t>
        </w:r>
      </w:hyperlink>
      <w:r w:rsidRPr="0074102A">
        <w:rPr>
          <w:lang w:val="en-CA"/>
        </w:rPr>
        <w:t> if they encounter them.</w:t>
      </w:r>
    </w:p>
    <w:p w:rsidR="0074102A" w:rsidRPr="0074102A" w:rsidRDefault="0074102A" w:rsidP="0074102A">
      <w:pPr>
        <w:numPr>
          <w:ilvl w:val="1"/>
          <w:numId w:val="84"/>
        </w:numPr>
        <w:rPr>
          <w:lang w:val="en-CA"/>
        </w:rPr>
      </w:pPr>
      <w:r w:rsidRPr="0074102A">
        <w:rPr>
          <w:lang w:val="en-CA"/>
        </w:rPr>
        <w:t>If possible, destroy the </w:t>
      </w:r>
      <w:hyperlink r:id="rId1740" w:tooltip="Inferno Tower" w:history="1">
        <w:r w:rsidRPr="0074102A">
          <w:rPr>
            <w:rStyle w:val="Hyperlink"/>
            <w:lang w:val="en-CA"/>
          </w:rPr>
          <w:t>Inferno Tower</w:t>
        </w:r>
      </w:hyperlink>
      <w:r w:rsidRPr="0074102A">
        <w:rPr>
          <w:lang w:val="en-CA"/>
        </w:rPr>
        <w:t> that is set on Single Target Mode as quickly as possible. Otherwise, they will wipe out your Golems. However, this is usually preferable to the </w:t>
      </w:r>
      <w:hyperlink r:id="rId1741" w:tooltip="Inferno Tower" w:history="1">
        <w:r w:rsidRPr="0074102A">
          <w:rPr>
            <w:rStyle w:val="Hyperlink"/>
            <w:lang w:val="en-CA"/>
          </w:rPr>
          <w:t>Inferno Tower</w:t>
        </w:r>
      </w:hyperlink>
      <w:r w:rsidRPr="0074102A">
        <w:rPr>
          <w:lang w:val="en-CA"/>
        </w:rPr>
        <w:t>targeting a </w:t>
      </w:r>
      <w:hyperlink r:id="rId1742" w:tooltip="P.E.K.K.A" w:history="1">
        <w:r w:rsidRPr="0074102A">
          <w:rPr>
            <w:rStyle w:val="Hyperlink"/>
            <w:lang w:val="en-CA"/>
          </w:rPr>
          <w:t>P.E.K.K.A</w:t>
        </w:r>
      </w:hyperlink>
      <w:r w:rsidRPr="0074102A">
        <w:rPr>
          <w:lang w:val="en-CA"/>
        </w:rPr>
        <w:t>, </w:t>
      </w:r>
      <w:hyperlink r:id="rId1743" w:tooltip="Barbarian King" w:history="1">
        <w:r w:rsidRPr="0074102A">
          <w:rPr>
            <w:rStyle w:val="Hyperlink"/>
            <w:lang w:val="en-CA"/>
          </w:rPr>
          <w:t>Barbarian King</w:t>
        </w:r>
      </w:hyperlink>
      <w:r w:rsidRPr="0074102A">
        <w:rPr>
          <w:lang w:val="en-CA"/>
        </w:rPr>
        <w:t>, or </w:t>
      </w:r>
      <w:hyperlink r:id="rId1744" w:tooltip="Archer Queen" w:history="1">
        <w:r w:rsidRPr="0074102A">
          <w:rPr>
            <w:rStyle w:val="Hyperlink"/>
            <w:lang w:val="en-CA"/>
          </w:rPr>
          <w:t>Archer Queen</w:t>
        </w:r>
      </w:hyperlink>
      <w:r w:rsidRPr="0074102A">
        <w:rPr>
          <w:lang w:val="en-CA"/>
        </w:rPr>
        <w:t>. A </w:t>
      </w:r>
      <w:hyperlink r:id="rId1745" w:tooltip="Freeze Spell" w:history="1">
        <w:r w:rsidRPr="0074102A">
          <w:rPr>
            <w:rStyle w:val="Hyperlink"/>
            <w:lang w:val="en-CA"/>
          </w:rPr>
          <w:t>Freeze Spell</w:t>
        </w:r>
      </w:hyperlink>
      <w:r w:rsidRPr="0074102A">
        <w:rPr>
          <w:lang w:val="en-CA"/>
        </w:rPr>
        <w:t> can be used to temporarily disable the </w:t>
      </w:r>
      <w:hyperlink r:id="rId1746" w:tooltip="Inferno Tower" w:history="1">
        <w:r w:rsidRPr="0074102A">
          <w:rPr>
            <w:rStyle w:val="Hyperlink"/>
            <w:lang w:val="en-CA"/>
          </w:rPr>
          <w:t>Inferno Tower</w:t>
        </w:r>
      </w:hyperlink>
      <w:r w:rsidRPr="0074102A">
        <w:rPr>
          <w:lang w:val="en-CA"/>
        </w:rPr>
        <w:t> and "reset" its damage. If the </w:t>
      </w:r>
      <w:hyperlink r:id="rId1747" w:tooltip="Inferno Tower" w:history="1">
        <w:r w:rsidRPr="0074102A">
          <w:rPr>
            <w:rStyle w:val="Hyperlink"/>
            <w:lang w:val="en-CA"/>
          </w:rPr>
          <w:t>Inferno Tower</w:t>
        </w:r>
      </w:hyperlink>
      <w:r w:rsidRPr="0074102A">
        <w:rPr>
          <w:lang w:val="en-CA"/>
        </w:rPr>
        <w:t> is set on Multiple Target Mode, it will not be much of a problem to the Golem, although it is still a nuisance to the troops attempting to use the Golem as a meat shield.</w:t>
      </w:r>
    </w:p>
    <w:p w:rsidR="0074102A" w:rsidRPr="0074102A" w:rsidRDefault="0074102A" w:rsidP="0074102A">
      <w:pPr>
        <w:numPr>
          <w:ilvl w:val="1"/>
          <w:numId w:val="84"/>
        </w:numPr>
        <w:rPr>
          <w:lang w:val="en-CA"/>
        </w:rPr>
      </w:pPr>
      <w:r w:rsidRPr="0074102A">
        <w:rPr>
          <w:lang w:val="en-CA"/>
        </w:rPr>
        <w:t>Golems are fundamental as a meat shield to the GoWiPe, GoWiWi and GoHo attack strategies, amongst others, whether it be for the army or for the kill squad.</w:t>
      </w:r>
    </w:p>
    <w:p w:rsidR="0074102A" w:rsidRPr="0074102A" w:rsidRDefault="0074102A" w:rsidP="0074102A">
      <w:pPr>
        <w:numPr>
          <w:ilvl w:val="0"/>
          <w:numId w:val="84"/>
        </w:numPr>
        <w:rPr>
          <w:lang w:val="en-CA"/>
        </w:rPr>
      </w:pPr>
      <w:r w:rsidRPr="0074102A">
        <w:rPr>
          <w:b/>
          <w:bCs/>
          <w:lang w:val="en-CA"/>
        </w:rPr>
        <w:t>Defensive Strategy</w:t>
      </w:r>
    </w:p>
    <w:p w:rsidR="0074102A" w:rsidRPr="0074102A" w:rsidRDefault="0074102A" w:rsidP="0074102A">
      <w:pPr>
        <w:numPr>
          <w:ilvl w:val="1"/>
          <w:numId w:val="84"/>
        </w:numPr>
        <w:rPr>
          <w:lang w:val="en-CA"/>
        </w:rPr>
      </w:pPr>
      <w:r w:rsidRPr="0074102A">
        <w:rPr>
          <w:lang w:val="en-CA"/>
        </w:rPr>
        <w:t>Golems, which similar to </w:t>
      </w:r>
      <w:hyperlink r:id="rId1748" w:tooltip="Giant" w:history="1">
        <w:r w:rsidRPr="0074102A">
          <w:rPr>
            <w:rStyle w:val="Hyperlink"/>
            <w:lang w:val="en-CA"/>
          </w:rPr>
          <w:t>Giants</w:t>
        </w:r>
      </w:hyperlink>
      <w:r w:rsidRPr="0074102A">
        <w:rPr>
          <w:lang w:val="en-CA"/>
        </w:rPr>
        <w:t> and </w:t>
      </w:r>
      <w:hyperlink r:id="rId1749" w:tooltip="Lava Hound" w:history="1">
        <w:r w:rsidRPr="0074102A">
          <w:rPr>
            <w:rStyle w:val="Hyperlink"/>
            <w:lang w:val="en-CA"/>
          </w:rPr>
          <w:t>Lava Hounds</w:t>
        </w:r>
      </w:hyperlink>
      <w:r w:rsidRPr="0074102A">
        <w:rPr>
          <w:lang w:val="en-CA"/>
        </w:rPr>
        <w:t>, are very high-health </w:t>
      </w:r>
      <w:hyperlink r:id="rId1750" w:tooltip="Troops" w:history="1">
        <w:r w:rsidRPr="0074102A">
          <w:rPr>
            <w:rStyle w:val="Hyperlink"/>
            <w:lang w:val="en-CA"/>
          </w:rPr>
          <w:t>units</w:t>
        </w:r>
      </w:hyperlink>
      <w:r w:rsidRPr="0074102A">
        <w:rPr>
          <w:lang w:val="en-CA"/>
        </w:rPr>
        <w:t> that can be used to soak up fire (meat shields). Make sure that the Golem is in the middle or in range of most of your defenses, as the Golem can distract attacking </w:t>
      </w:r>
      <w:hyperlink r:id="rId1751" w:tooltip="Troops" w:history="1">
        <w:r w:rsidRPr="0074102A">
          <w:rPr>
            <w:rStyle w:val="Hyperlink"/>
            <w:lang w:val="en-CA"/>
          </w:rPr>
          <w:t>troops</w:t>
        </w:r>
      </w:hyperlink>
      <w:r w:rsidRPr="0074102A">
        <w:rPr>
          <w:lang w:val="en-CA"/>
        </w:rPr>
        <w:t> very effectively for a considerable amount of time. Even when overwhelmed, the Golem does a surprising amount of splash damage, enough to kill all low-health units (including level 1 </w:t>
      </w:r>
      <w:hyperlink r:id="rId1752" w:tooltip="Giant" w:history="1">
        <w:r w:rsidRPr="0074102A">
          <w:rPr>
            <w:rStyle w:val="Hyperlink"/>
            <w:lang w:val="en-CA"/>
          </w:rPr>
          <w:t>Giants</w:t>
        </w:r>
      </w:hyperlink>
      <w:r w:rsidRPr="0074102A">
        <w:rPr>
          <w:lang w:val="en-CA"/>
        </w:rPr>
        <w:t>), as well as even </w:t>
      </w:r>
      <w:hyperlink r:id="rId1753" w:tooltip="Hog Rider" w:history="1">
        <w:r w:rsidRPr="0074102A">
          <w:rPr>
            <w:rStyle w:val="Hyperlink"/>
            <w:lang w:val="en-CA"/>
          </w:rPr>
          <w:t>Hog Riders</w:t>
        </w:r>
      </w:hyperlink>
      <w:r w:rsidRPr="0074102A">
        <w:rPr>
          <w:lang w:val="en-CA"/>
        </w:rPr>
        <w:t>. Any remaining attackers will then have to deal with the two </w:t>
      </w:r>
      <w:hyperlink r:id="rId1754" w:tooltip="Golem/Golemite" w:history="1">
        <w:r w:rsidRPr="0074102A">
          <w:rPr>
            <w:rStyle w:val="Hyperlink"/>
            <w:lang w:val="en-CA"/>
          </w:rPr>
          <w:t>Golemites</w:t>
        </w:r>
      </w:hyperlink>
      <w:r w:rsidRPr="0074102A">
        <w:rPr>
          <w:lang w:val="en-CA"/>
        </w:rPr>
        <w:t> as well.</w:t>
      </w:r>
    </w:p>
    <w:p w:rsidR="0074102A" w:rsidRPr="0074102A" w:rsidRDefault="0074102A" w:rsidP="0074102A">
      <w:pPr>
        <w:numPr>
          <w:ilvl w:val="1"/>
          <w:numId w:val="84"/>
        </w:numPr>
        <w:rPr>
          <w:lang w:val="en-CA"/>
        </w:rPr>
      </w:pPr>
      <w:r w:rsidRPr="0074102A">
        <w:rPr>
          <w:lang w:val="en-CA"/>
        </w:rPr>
        <w:t>Golems tend not to be in </w:t>
      </w:r>
      <w:hyperlink r:id="rId1755" w:tooltip="Clan Castle" w:history="1">
        <w:r w:rsidRPr="0074102A">
          <w:rPr>
            <w:rStyle w:val="Hyperlink"/>
            <w:lang w:val="en-CA"/>
          </w:rPr>
          <w:t>Clan Castles</w:t>
        </w:r>
      </w:hyperlink>
      <w:r w:rsidRPr="0074102A">
        <w:rPr>
          <w:lang w:val="en-CA"/>
        </w:rPr>
        <w:t> due to their high storage space, 30, which fills up a Level 5 </w:t>
      </w:r>
      <w:hyperlink r:id="rId1756" w:tooltip="Clan Castle" w:history="1">
        <w:r w:rsidRPr="0074102A">
          <w:rPr>
            <w:rStyle w:val="Hyperlink"/>
            <w:lang w:val="en-CA"/>
          </w:rPr>
          <w:t>Clan Castle</w:t>
        </w:r>
      </w:hyperlink>
      <w:r w:rsidRPr="0074102A">
        <w:rPr>
          <w:lang w:val="en-CA"/>
        </w:rPr>
        <w:t> by itself. Additionally, its damage output as well as speed are very low and its health can be undermined by </w:t>
      </w:r>
      <w:hyperlink r:id="rId1757" w:tooltip="Wizard" w:history="1">
        <w:r w:rsidRPr="0074102A">
          <w:rPr>
            <w:rStyle w:val="Hyperlink"/>
            <w:lang w:val="en-CA"/>
          </w:rPr>
          <w:t>Wizards</w:t>
        </w:r>
      </w:hyperlink>
      <w:r w:rsidRPr="0074102A">
        <w:rPr>
          <w:lang w:val="en-CA"/>
        </w:rPr>
        <w:t>. However, they make potentially good distractions, especially against the likes of low health troops. Their death damage can nonetheless destroy any smaller melee units that are attacking it, and its Golemites can do the same on a smaller scale.</w:t>
      </w:r>
    </w:p>
    <w:p w:rsidR="0074102A" w:rsidRPr="0074102A" w:rsidRDefault="00A02F7D" w:rsidP="0074102A">
      <w:pPr>
        <w:rPr>
          <w:lang w:val="en-CA"/>
        </w:rPr>
      </w:pPr>
      <w:r>
        <w:rPr>
          <w:lang w:val="en-CA"/>
        </w:rPr>
        <w:pict>
          <v:rect id="_x0000_i1126" style="width:0;height:1.5pt" o:hralign="center" o:hrstd="t" o:hrnoshade="t" o:hr="t" fillcolor="#3a3a3a" stroked="f"/>
        </w:pict>
      </w:r>
    </w:p>
    <w:p w:rsidR="0074102A" w:rsidRPr="0074102A" w:rsidRDefault="0074102A" w:rsidP="0074102A">
      <w:pPr>
        <w:numPr>
          <w:ilvl w:val="0"/>
          <w:numId w:val="85"/>
        </w:numPr>
        <w:rPr>
          <w:lang w:val="en-CA"/>
        </w:rPr>
      </w:pPr>
      <w:r w:rsidRPr="0074102A">
        <w:rPr>
          <w:b/>
          <w:bCs/>
          <w:lang w:val="en-CA"/>
        </w:rPr>
        <w:t>Upgrade Differences</w:t>
      </w:r>
    </w:p>
    <w:p w:rsidR="0074102A" w:rsidRPr="0074102A" w:rsidRDefault="0074102A" w:rsidP="0074102A">
      <w:pPr>
        <w:numPr>
          <w:ilvl w:val="1"/>
          <w:numId w:val="85"/>
        </w:numPr>
        <w:rPr>
          <w:lang w:val="en-CA"/>
        </w:rPr>
      </w:pPr>
      <w:r w:rsidRPr="0074102A">
        <w:rPr>
          <w:lang w:val="en-CA"/>
        </w:rPr>
        <w:t>The Golem undergoes significant visual changes at levels 5, 6 and 7.</w:t>
      </w:r>
    </w:p>
    <w:p w:rsidR="0074102A" w:rsidRPr="0074102A" w:rsidRDefault="0074102A" w:rsidP="0074102A">
      <w:pPr>
        <w:numPr>
          <w:ilvl w:val="2"/>
          <w:numId w:val="85"/>
        </w:numPr>
        <w:rPr>
          <w:lang w:val="en-CA"/>
        </w:rPr>
      </w:pPr>
      <w:r w:rsidRPr="0074102A">
        <w:rPr>
          <w:lang w:val="en-CA"/>
        </w:rPr>
        <w:t>Initially, the Golem is a light gray shaded rock. The Golem has bright, elixir colored eyes with a slight glow.</w:t>
      </w:r>
    </w:p>
    <w:p w:rsidR="0074102A" w:rsidRPr="0074102A" w:rsidRDefault="0074102A" w:rsidP="0074102A">
      <w:pPr>
        <w:numPr>
          <w:ilvl w:val="2"/>
          <w:numId w:val="85"/>
        </w:numPr>
        <w:rPr>
          <w:lang w:val="en-CA"/>
        </w:rPr>
      </w:pPr>
      <w:r w:rsidRPr="0074102A">
        <w:rPr>
          <w:lang w:val="en-CA"/>
        </w:rPr>
        <w:t>At level 3, the Golem's rocky exterior changes shade from a light gray to a darker gray. The eyes also become a darker purple with a slightly more significant glow.</w:t>
      </w:r>
    </w:p>
    <w:p w:rsidR="0074102A" w:rsidRPr="0074102A" w:rsidRDefault="0074102A" w:rsidP="0074102A">
      <w:pPr>
        <w:numPr>
          <w:ilvl w:val="2"/>
          <w:numId w:val="85"/>
        </w:numPr>
        <w:rPr>
          <w:lang w:val="en-CA"/>
        </w:rPr>
      </w:pPr>
      <w:r w:rsidRPr="0074102A">
        <w:rPr>
          <w:lang w:val="en-CA"/>
        </w:rPr>
        <w:t>At level 5, the Golem gains purple, crystal-like spikes, quite similar to those on the level 3 </w:t>
      </w:r>
      <w:hyperlink r:id="rId1758" w:tooltip="Wizard Tower" w:history="1">
        <w:r w:rsidRPr="0074102A">
          <w:rPr>
            <w:rStyle w:val="Hyperlink"/>
            <w:lang w:val="en-CA"/>
          </w:rPr>
          <w:t>Wizard Tower</w:t>
        </w:r>
      </w:hyperlink>
      <w:r w:rsidRPr="0074102A">
        <w:rPr>
          <w:lang w:val="en-CA"/>
        </w:rPr>
        <w:t>, and his entire body gains a purple/gray color. The eye color does not change but glows slightly stronger.</w:t>
      </w:r>
    </w:p>
    <w:p w:rsidR="0074102A" w:rsidRPr="0074102A" w:rsidRDefault="0074102A" w:rsidP="0074102A">
      <w:pPr>
        <w:numPr>
          <w:ilvl w:val="2"/>
          <w:numId w:val="85"/>
        </w:numPr>
        <w:rPr>
          <w:lang w:val="en-CA"/>
        </w:rPr>
      </w:pPr>
      <w:r w:rsidRPr="0074102A">
        <w:rPr>
          <w:lang w:val="en-CA"/>
        </w:rPr>
        <w:t>At level 6, some of the Golem's crystal-like spikes change color to grayish-pink. Some more crystal-like spikes grow on his shoulders.</w:t>
      </w:r>
    </w:p>
    <w:p w:rsidR="0074102A" w:rsidRPr="0074102A" w:rsidRDefault="0074102A" w:rsidP="0074102A">
      <w:pPr>
        <w:numPr>
          <w:ilvl w:val="2"/>
          <w:numId w:val="85"/>
        </w:numPr>
        <w:rPr>
          <w:lang w:val="en-CA"/>
        </w:rPr>
      </w:pPr>
      <w:r w:rsidRPr="0074102A">
        <w:rPr>
          <w:lang w:val="en-CA"/>
        </w:rPr>
        <w:t>At level 7, the Golem's crystal-like spikes become much larger and jagged, and change color to a more lavender color.</w:t>
      </w:r>
    </w:p>
    <w:p w:rsidR="0074102A" w:rsidRPr="0074102A" w:rsidRDefault="0074102A" w:rsidP="0074102A">
      <w:pPr>
        <w:numPr>
          <w:ilvl w:val="2"/>
          <w:numId w:val="85"/>
        </w:numPr>
        <w:rPr>
          <w:lang w:val="en-CA"/>
        </w:rPr>
      </w:pPr>
      <w:r w:rsidRPr="0074102A">
        <w:rPr>
          <w:lang w:val="en-CA"/>
        </w:rPr>
        <w:t>At level 8, the Golem's crystal-like spikes changes color to a sky blue</w:t>
      </w:r>
    </w:p>
    <w:p w:rsidR="0074102A" w:rsidRPr="0074102A" w:rsidRDefault="00A02F7D" w:rsidP="0074102A">
      <w:pPr>
        <w:rPr>
          <w:lang w:val="en-CA"/>
        </w:rPr>
      </w:pPr>
      <w:r>
        <w:rPr>
          <w:lang w:val="en-CA"/>
        </w:rPr>
        <w:pict>
          <v:rect id="_x0000_i1127" style="width:0;height:1.5pt" o:hralign="center" o:hrstd="t" o:hrnoshade="t" o:hr="t" fillcolor="#3a3a3a" stroked="f"/>
        </w:pict>
      </w:r>
    </w:p>
    <w:p w:rsidR="0074102A" w:rsidRPr="0074102A" w:rsidRDefault="0074102A" w:rsidP="0074102A">
      <w:pPr>
        <w:numPr>
          <w:ilvl w:val="0"/>
          <w:numId w:val="86"/>
        </w:numPr>
        <w:rPr>
          <w:lang w:val="en-CA"/>
        </w:rPr>
      </w:pPr>
      <w:r w:rsidRPr="0074102A">
        <w:rPr>
          <w:b/>
          <w:bCs/>
          <w:lang w:val="en-CA"/>
        </w:rPr>
        <w:lastRenderedPageBreak/>
        <w:t>Trivia</w:t>
      </w:r>
    </w:p>
    <w:p w:rsidR="0074102A" w:rsidRPr="0074102A" w:rsidRDefault="0074102A" w:rsidP="0074102A">
      <w:pPr>
        <w:numPr>
          <w:ilvl w:val="1"/>
          <w:numId w:val="86"/>
        </w:numPr>
        <w:rPr>
          <w:lang w:val="en-CA"/>
        </w:rPr>
      </w:pPr>
      <w:r w:rsidRPr="0074102A">
        <w:rPr>
          <w:lang w:val="en-CA"/>
        </w:rPr>
        <w:t>You can have a maximum of 9 Golems at one time in a complete set of fully upgraded </w:t>
      </w:r>
      <w:hyperlink r:id="rId1759" w:tooltip="Army Camp" w:history="1">
        <w:r w:rsidRPr="0074102A">
          <w:rPr>
            <w:rStyle w:val="Hyperlink"/>
            <w:lang w:val="en-CA"/>
          </w:rPr>
          <w:t>Army Camps</w:t>
        </w:r>
      </w:hyperlink>
      <w:r w:rsidRPr="0074102A">
        <w:rPr>
          <w:lang w:val="en-CA"/>
        </w:rPr>
        <w:t>. This number increases to 10 if you include the 1 that can fit into a level 5 or higher </w:t>
      </w:r>
      <w:hyperlink r:id="rId1760" w:tooltip="Clan Castle" w:history="1">
        <w:r w:rsidRPr="0074102A">
          <w:rPr>
            <w:rStyle w:val="Hyperlink"/>
            <w:lang w:val="en-CA"/>
          </w:rPr>
          <w:t>Clan Castle</w:t>
        </w:r>
      </w:hyperlink>
      <w:r w:rsidRPr="0074102A">
        <w:rPr>
          <w:lang w:val="en-CA"/>
        </w:rPr>
        <w:t>. On the battlefield, you can clone an additional 3 Golems with three fully upgraded </w:t>
      </w:r>
      <w:hyperlink r:id="rId1761" w:tooltip="Clone Spell" w:history="1">
        <w:r w:rsidRPr="0074102A">
          <w:rPr>
            <w:rStyle w:val="Hyperlink"/>
            <w:lang w:val="en-CA"/>
          </w:rPr>
          <w:t>Clone Spells</w:t>
        </w:r>
      </w:hyperlink>
      <w:r w:rsidRPr="0074102A">
        <w:rPr>
          <w:lang w:val="en-CA"/>
        </w:rPr>
        <w:t>.</w:t>
      </w:r>
    </w:p>
    <w:p w:rsidR="0074102A" w:rsidRPr="0074102A" w:rsidRDefault="0074102A" w:rsidP="0074102A">
      <w:pPr>
        <w:numPr>
          <w:ilvl w:val="1"/>
          <w:numId w:val="86"/>
        </w:numPr>
        <w:rPr>
          <w:lang w:val="en-CA"/>
        </w:rPr>
      </w:pPr>
      <w:r w:rsidRPr="0074102A">
        <w:rPr>
          <w:lang w:val="en-CA"/>
        </w:rPr>
        <w:t>Golems, </w:t>
      </w:r>
      <w:hyperlink r:id="rId1762" w:tooltip="Balloon" w:history="1">
        <w:r w:rsidRPr="0074102A">
          <w:rPr>
            <w:rStyle w:val="Hyperlink"/>
            <w:lang w:val="en-CA"/>
          </w:rPr>
          <w:t>Balloons</w:t>
        </w:r>
      </w:hyperlink>
      <w:r w:rsidRPr="0074102A">
        <w:rPr>
          <w:lang w:val="en-CA"/>
        </w:rPr>
        <w:t> and </w:t>
      </w:r>
      <w:hyperlink r:id="rId1763" w:tooltip="Lava Hound" w:history="1">
        <w:r w:rsidRPr="0074102A">
          <w:rPr>
            <w:rStyle w:val="Hyperlink"/>
            <w:lang w:val="en-CA"/>
          </w:rPr>
          <w:t>Lava Hounds</w:t>
        </w:r>
      </w:hyperlink>
      <w:r w:rsidRPr="0074102A">
        <w:rPr>
          <w:lang w:val="en-CA"/>
        </w:rPr>
        <w:t> are the only troops that deliver splash damage upon dying. This is in contrast to the </w:t>
      </w:r>
      <w:hyperlink r:id="rId1764" w:tooltip="Wall Breaker" w:history="1">
        <w:r w:rsidRPr="0074102A">
          <w:rPr>
            <w:rStyle w:val="Hyperlink"/>
            <w:lang w:val="en-CA"/>
          </w:rPr>
          <w:t>Wall Breaker</w:t>
        </w:r>
      </w:hyperlink>
      <w:r w:rsidRPr="0074102A">
        <w:rPr>
          <w:lang w:val="en-CA"/>
        </w:rPr>
        <w:t>, which dies upon delivering splash damage.</w:t>
      </w:r>
    </w:p>
    <w:p w:rsidR="0074102A" w:rsidRPr="0074102A" w:rsidRDefault="0074102A" w:rsidP="0074102A">
      <w:pPr>
        <w:numPr>
          <w:ilvl w:val="1"/>
          <w:numId w:val="86"/>
        </w:numPr>
        <w:rPr>
          <w:lang w:val="en-CA"/>
        </w:rPr>
      </w:pPr>
      <w:r w:rsidRPr="0074102A">
        <w:rPr>
          <w:lang w:val="en-CA"/>
        </w:rPr>
        <w:t>The Golem very much resembles "the Thing"; a character in Fantastic Four.</w:t>
      </w:r>
    </w:p>
    <w:p w:rsidR="0074102A" w:rsidRPr="0074102A" w:rsidRDefault="0074102A" w:rsidP="0074102A">
      <w:pPr>
        <w:numPr>
          <w:ilvl w:val="1"/>
          <w:numId w:val="86"/>
        </w:numPr>
        <w:rPr>
          <w:lang w:val="en-CA"/>
        </w:rPr>
      </w:pPr>
      <w:r w:rsidRPr="0074102A">
        <w:rPr>
          <w:lang w:val="en-CA"/>
        </w:rPr>
        <w:t>As part of the May 4th 2016 update, the Golem's training time has been decreased from 45 minutes to 15 minutes.</w:t>
      </w:r>
    </w:p>
    <w:p w:rsidR="0074102A" w:rsidRPr="0074102A" w:rsidRDefault="0074102A" w:rsidP="0074102A">
      <w:pPr>
        <w:numPr>
          <w:ilvl w:val="1"/>
          <w:numId w:val="86"/>
        </w:numPr>
        <w:rPr>
          <w:lang w:val="en-CA"/>
        </w:rPr>
      </w:pPr>
      <w:r w:rsidRPr="0074102A">
        <w:rPr>
          <w:lang w:val="en-CA"/>
        </w:rPr>
        <w:t>Also, as part of the October 12th 2016 update, the Golem's training time has been decreased from 15 minutes to 10 and 5 minutes.</w:t>
      </w:r>
    </w:p>
    <w:p w:rsidR="0074102A" w:rsidRPr="0074102A" w:rsidRDefault="0074102A" w:rsidP="0074102A">
      <w:pPr>
        <w:numPr>
          <w:ilvl w:val="1"/>
          <w:numId w:val="86"/>
        </w:numPr>
        <w:rPr>
          <w:lang w:val="en-CA"/>
        </w:rPr>
      </w:pPr>
      <w:r w:rsidRPr="0074102A">
        <w:rPr>
          <w:lang w:val="en-CA"/>
        </w:rPr>
        <w:t>The Level 6 Golem resembles its Clash Royale counterpart.</w:t>
      </w:r>
    </w:p>
    <w:p w:rsidR="0074102A" w:rsidRDefault="0074102A" w:rsidP="0074102A">
      <w:pPr>
        <w:numPr>
          <w:ilvl w:val="1"/>
          <w:numId w:val="86"/>
        </w:numPr>
        <w:rPr>
          <w:lang w:val="en-CA"/>
        </w:rPr>
      </w:pPr>
      <w:r w:rsidRPr="0074102A">
        <w:rPr>
          <w:lang w:val="en-CA"/>
        </w:rPr>
        <w:t>A Golem event lasted from UTC 8:00 14/1/17 through UTC 8:00 16/1/17, which functioned like a mini-achievement with limited time period. Golems cost only 10% of the normal cost during these 2 days. Players needed to win three multiplayer battles, each with at least two Golems (Town Hall 10-11) or one Golem (Town Hall 8-9) to claim 300 Experience and 30 Gems. Players also got a chance to gain some Dark Elixir (up to 11,872 if they had level 6 Golems) by queuing just before the end of the event and unqueuing after the event ended.</w:t>
      </w:r>
    </w:p>
    <w:p w:rsidR="0074102A" w:rsidRPr="0074102A" w:rsidRDefault="0074102A" w:rsidP="0074102A">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6"/>
        <w:gridCol w:w="1208"/>
        <w:gridCol w:w="1418"/>
        <w:gridCol w:w="1601"/>
        <w:gridCol w:w="1280"/>
        <w:gridCol w:w="1341"/>
      </w:tblGrid>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Preferred Target </w:t>
            </w:r>
            <w:r w:rsidRPr="0074102A">
              <w:rPr>
                <w:b/>
                <w:bCs/>
                <w:noProof/>
                <w:lang w:val="en-CA"/>
              </w:rPr>
              <w:drawing>
                <wp:inline distT="0" distB="0" distL="0" distR="0">
                  <wp:extent cx="190500" cy="200025"/>
                  <wp:effectExtent l="0" t="0" r="0" b="9525"/>
                  <wp:docPr id="842" name="Picture 84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Attack Type </w:t>
            </w:r>
            <w:r w:rsidRPr="0074102A">
              <w:rPr>
                <w:b/>
                <w:bCs/>
                <w:noProof/>
                <w:lang w:val="en-CA"/>
              </w:rPr>
              <w:drawing>
                <wp:inline distT="0" distB="0" distL="0" distR="0">
                  <wp:extent cx="285750" cy="209550"/>
                  <wp:effectExtent l="0" t="0" r="0" b="0"/>
                  <wp:docPr id="841" name="Picture 84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A02F7D" w:rsidP="0074102A">
            <w:pPr>
              <w:rPr>
                <w:b/>
                <w:bCs/>
                <w:lang w:val="en-CA"/>
              </w:rPr>
            </w:pPr>
            <w:hyperlink r:id="rId1765" w:tooltip="Army Camp/Home Village" w:history="1">
              <w:r w:rsidR="0074102A" w:rsidRPr="0074102A">
                <w:rPr>
                  <w:rStyle w:val="Hyperlink"/>
                  <w:b/>
                  <w:bCs/>
                  <w:lang w:val="en-CA"/>
                </w:rPr>
                <w:t>Housing Space</w:t>
              </w:r>
            </w:hyperlink>
            <w:r w:rsidR="0074102A" w:rsidRPr="0074102A">
              <w:rPr>
                <w:b/>
                <w:bCs/>
                <w:lang w:val="en-CA"/>
              </w:rPr>
              <w:t> </w:t>
            </w:r>
            <w:r w:rsidR="0074102A" w:rsidRPr="0074102A">
              <w:rPr>
                <w:b/>
                <w:bCs/>
                <w:noProof/>
                <w:lang w:val="en-CA"/>
              </w:rPr>
              <w:drawing>
                <wp:inline distT="0" distB="0" distL="0" distR="0">
                  <wp:extent cx="228600" cy="228600"/>
                  <wp:effectExtent l="0" t="0" r="0" b="0"/>
                  <wp:docPr id="840" name="Picture 84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A02F7D" w:rsidP="0074102A">
            <w:pPr>
              <w:rPr>
                <w:b/>
                <w:bCs/>
                <w:lang w:val="en-CA"/>
              </w:rPr>
            </w:pPr>
            <w:hyperlink r:id="rId1766" w:tooltip="Troop Movement Speed" w:history="1">
              <w:r w:rsidR="0074102A" w:rsidRPr="0074102A">
                <w:rPr>
                  <w:rStyle w:val="Hyperlink"/>
                  <w:b/>
                  <w:bCs/>
                  <w:lang w:val="en-CA"/>
                </w:rPr>
                <w:t>Movement Speed</w:t>
              </w:r>
            </w:hyperlink>
            <w:r w:rsidR="0074102A" w:rsidRPr="0074102A">
              <w:rPr>
                <w:b/>
                <w:bCs/>
                <w:lang w:val="en-CA"/>
              </w:rPr>
              <w:t> </w:t>
            </w:r>
            <w:r w:rsidR="0074102A" w:rsidRPr="0074102A">
              <w:rPr>
                <w:b/>
                <w:bCs/>
                <w:noProof/>
                <w:lang w:val="en-CA"/>
              </w:rPr>
              <w:drawing>
                <wp:inline distT="0" distB="0" distL="0" distR="0">
                  <wp:extent cx="247650" cy="200025"/>
                  <wp:effectExtent l="0" t="0" r="0" b="9525"/>
                  <wp:docPr id="839" name="Picture 83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Attack Speed </w:t>
            </w:r>
            <w:r w:rsidRPr="0074102A">
              <w:rPr>
                <w:b/>
                <w:bCs/>
                <w:noProof/>
                <w:lang w:val="en-CA"/>
              </w:rPr>
              <w:drawing>
                <wp:inline distT="0" distB="0" distL="0" distR="0">
                  <wp:extent cx="381000" cy="190500"/>
                  <wp:effectExtent l="0" t="0" r="0" b="0"/>
                  <wp:docPr id="838" name="Picture 83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A02F7D" w:rsidP="0074102A">
            <w:pPr>
              <w:rPr>
                <w:b/>
                <w:bCs/>
                <w:lang w:val="en-CA"/>
              </w:rPr>
            </w:pPr>
            <w:hyperlink r:id="rId1767" w:tooltip="Dark Barracks" w:history="1">
              <w:r w:rsidR="0074102A" w:rsidRPr="0074102A">
                <w:rPr>
                  <w:rStyle w:val="Hyperlink"/>
                  <w:b/>
                  <w:bCs/>
                  <w:lang w:val="en-CA"/>
                </w:rPr>
                <w:t>Dark Barracks</w:t>
              </w:r>
            </w:hyperlink>
            <w:r w:rsidR="0074102A" w:rsidRPr="0074102A">
              <w:rPr>
                <w:b/>
                <w:bCs/>
                <w:lang w:val="en-CA"/>
              </w:rPr>
              <w:t>Level Required </w:t>
            </w:r>
            <w:r w:rsidR="0074102A" w:rsidRPr="0074102A">
              <w:rPr>
                <w:b/>
                <w:bCs/>
                <w:noProof/>
                <w:lang w:val="en-CA"/>
              </w:rPr>
              <w:drawing>
                <wp:inline distT="0" distB="0" distL="0" distR="0">
                  <wp:extent cx="247650" cy="266700"/>
                  <wp:effectExtent l="0" t="0" r="0" b="0"/>
                  <wp:docPr id="837" name="Picture 837"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0"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Range </w:t>
            </w:r>
            <w:r w:rsidRPr="0074102A">
              <w:rPr>
                <w:b/>
                <w:bCs/>
                <w:noProof/>
                <w:lang w:val="en-CA"/>
              </w:rPr>
              <w:drawing>
                <wp:inline distT="0" distB="0" distL="0" distR="0">
                  <wp:extent cx="285750" cy="133350"/>
                  <wp:effectExtent l="0" t="0" r="0" b="0"/>
                  <wp:docPr id="836" name="Picture 83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Death Damage Radius </w:t>
            </w:r>
            <w:r w:rsidRPr="0074102A">
              <w:rPr>
                <w:b/>
                <w:bCs/>
                <w:noProof/>
                <w:lang w:val="en-CA"/>
              </w:rPr>
              <w:drawing>
                <wp:inline distT="0" distB="0" distL="0" distR="0">
                  <wp:extent cx="285750" cy="133350"/>
                  <wp:effectExtent l="0" t="0" r="0" b="0"/>
                  <wp:docPr id="835" name="Picture 83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 tiles</w:t>
            </w:r>
          </w:p>
        </w:tc>
      </w:tr>
    </w:tbl>
    <w:p w:rsidR="0074102A" w:rsidRPr="0074102A" w:rsidRDefault="0074102A" w:rsidP="0074102A">
      <w:pPr>
        <w:rPr>
          <w:vanish/>
          <w:lang w:val="en-CA"/>
        </w:rPr>
      </w:pPr>
    </w:p>
    <w:p w:rsidR="0074102A" w:rsidRDefault="0074102A"/>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74102A" w:rsidRPr="0074102A" w:rsidTr="0074102A">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Training Time of Golems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Number of level 4 or higher </w:t>
            </w:r>
            <w:hyperlink r:id="rId1768" w:tooltip="Dark Barracks" w:history="1">
              <w:r w:rsidRPr="0074102A">
                <w:rPr>
                  <w:rStyle w:val="Hyperlink"/>
                  <w:b/>
                  <w:bCs/>
                  <w:lang w:val="en-CA"/>
                </w:rPr>
                <w:t>Dark Barracks</w:t>
              </w:r>
            </w:hyperlink>
            <w:r w:rsidRPr="0074102A">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Training Time</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 minutes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 minutes</w:t>
            </w:r>
          </w:p>
        </w:tc>
      </w:tr>
    </w:tbl>
    <w:p w:rsidR="0074102A" w:rsidRPr="0074102A" w:rsidRDefault="0074102A" w:rsidP="0074102A">
      <w:pPr>
        <w:rPr>
          <w:vanish/>
          <w:lang w:val="en-CA"/>
        </w:rPr>
      </w:pPr>
    </w:p>
    <w:p w:rsidR="0074102A" w:rsidRDefault="0074102A"/>
    <w:tbl>
      <w:tblPr>
        <w:tblW w:w="11158"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189"/>
        <w:gridCol w:w="1411"/>
        <w:gridCol w:w="964"/>
        <w:gridCol w:w="1087"/>
        <w:gridCol w:w="1808"/>
        <w:gridCol w:w="1087"/>
      </w:tblGrid>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Level </w:t>
            </w:r>
            <w:r w:rsidRPr="0074102A">
              <w:rPr>
                <w:b/>
                <w:bCs/>
                <w:noProof/>
                <w:lang w:val="en-CA"/>
              </w:rPr>
              <w:drawing>
                <wp:inline distT="0" distB="0" distL="0" distR="0">
                  <wp:extent cx="161925" cy="171450"/>
                  <wp:effectExtent l="0" t="0" r="9525" b="0"/>
                  <wp:docPr id="834" name="Picture 834"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per Second </w:t>
            </w:r>
            <w:r w:rsidRPr="0074102A">
              <w:rPr>
                <w:b/>
                <w:bCs/>
                <w:noProof/>
                <w:lang w:val="en-CA"/>
              </w:rPr>
              <w:drawing>
                <wp:inline distT="0" distB="0" distL="0" distR="0">
                  <wp:extent cx="266700" cy="247650"/>
                  <wp:effectExtent l="0" t="0" r="0" b="0"/>
                  <wp:docPr id="833" name="Picture 83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per Attack </w:t>
            </w:r>
            <w:r w:rsidRPr="0074102A">
              <w:rPr>
                <w:b/>
                <w:bCs/>
                <w:noProof/>
                <w:lang w:val="en-CA"/>
              </w:rPr>
              <w:drawing>
                <wp:inline distT="0" distB="0" distL="0" distR="0">
                  <wp:extent cx="266700" cy="247650"/>
                  <wp:effectExtent l="0" t="0" r="0" b="0"/>
                  <wp:docPr id="832" name="Picture 83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Upon Death </w:t>
            </w:r>
            <w:r w:rsidRPr="0074102A">
              <w:rPr>
                <w:b/>
                <w:bCs/>
                <w:noProof/>
                <w:lang w:val="en-CA"/>
              </w:rPr>
              <w:drawing>
                <wp:inline distT="0" distB="0" distL="0" distR="0">
                  <wp:extent cx="266700" cy="247650"/>
                  <wp:effectExtent l="0" t="0" r="0" b="0"/>
                  <wp:docPr id="831" name="Picture 83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Hitpoints </w:t>
            </w:r>
            <w:r w:rsidRPr="0074102A">
              <w:rPr>
                <w:b/>
                <w:bCs/>
                <w:noProof/>
                <w:lang w:val="en-CA"/>
              </w:rPr>
              <w:drawing>
                <wp:inline distT="0" distB="0" distL="0" distR="0">
                  <wp:extent cx="190500" cy="180975"/>
                  <wp:effectExtent l="0" t="0" r="0" b="9525"/>
                  <wp:docPr id="830" name="Picture 83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A02F7D" w:rsidP="0074102A">
            <w:pPr>
              <w:rPr>
                <w:b/>
                <w:bCs/>
                <w:lang w:val="en-CA"/>
              </w:rPr>
            </w:pPr>
            <w:hyperlink r:id="rId1769" w:anchor="Elixir" w:tooltip="Resources" w:history="1">
              <w:r w:rsidR="0074102A" w:rsidRPr="0074102A">
                <w:rPr>
                  <w:rStyle w:val="Hyperlink"/>
                  <w:b/>
                  <w:bCs/>
                  <w:lang w:val="en-CA"/>
                </w:rPr>
                <w:t>Training Cost</w:t>
              </w:r>
            </w:hyperlink>
            <w:r w:rsidR="0074102A" w:rsidRPr="0074102A">
              <w:rPr>
                <w:b/>
                <w:bCs/>
                <w:lang w:val="en-CA"/>
              </w:rPr>
              <w:t> </w:t>
            </w:r>
            <w:r w:rsidR="0074102A" w:rsidRPr="0074102A">
              <w:rPr>
                <w:b/>
                <w:bCs/>
                <w:noProof/>
                <w:lang w:val="en-CA"/>
              </w:rPr>
              <w:drawing>
                <wp:inline distT="0" distB="0" distL="0" distR="0">
                  <wp:extent cx="171450" cy="190500"/>
                  <wp:effectExtent l="0" t="0" r="0" b="0"/>
                  <wp:docPr id="829" name="Picture 82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A02F7D" w:rsidP="0074102A">
            <w:pPr>
              <w:rPr>
                <w:b/>
                <w:bCs/>
                <w:lang w:val="en-CA"/>
              </w:rPr>
            </w:pPr>
            <w:hyperlink r:id="rId1770" w:anchor="Elixir" w:tooltip="Resources" w:history="1">
              <w:r w:rsidR="0074102A" w:rsidRPr="0074102A">
                <w:rPr>
                  <w:rStyle w:val="Hyperlink"/>
                  <w:b/>
                  <w:bCs/>
                  <w:lang w:val="en-CA"/>
                </w:rPr>
                <w:t>Research Cost</w:t>
              </w:r>
            </w:hyperlink>
            <w:r w:rsidR="0074102A" w:rsidRPr="0074102A">
              <w:rPr>
                <w:b/>
                <w:bCs/>
                <w:lang w:val="en-CA"/>
              </w:rPr>
              <w:t> </w:t>
            </w:r>
            <w:r w:rsidR="0074102A" w:rsidRPr="0074102A">
              <w:rPr>
                <w:b/>
                <w:bCs/>
                <w:noProof/>
                <w:lang w:val="en-CA"/>
              </w:rPr>
              <w:drawing>
                <wp:inline distT="0" distB="0" distL="0" distR="0">
                  <wp:extent cx="171450" cy="190500"/>
                  <wp:effectExtent l="0" t="0" r="0" b="0"/>
                  <wp:docPr id="828" name="Picture 82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A02F7D" w:rsidP="0074102A">
            <w:pPr>
              <w:rPr>
                <w:b/>
                <w:bCs/>
                <w:lang w:val="en-CA"/>
              </w:rPr>
            </w:pPr>
            <w:hyperlink r:id="rId1771" w:tooltip="Laboratory" w:history="1">
              <w:r w:rsidR="0074102A" w:rsidRPr="0074102A">
                <w:rPr>
                  <w:rStyle w:val="Hyperlink"/>
                  <w:b/>
                  <w:bCs/>
                  <w:lang w:val="en-CA"/>
                </w:rPr>
                <w:t>Laboratory</w:t>
              </w:r>
            </w:hyperlink>
            <w:r w:rsidR="0074102A" w:rsidRPr="0074102A">
              <w:rPr>
                <w:b/>
                <w:bCs/>
                <w:lang w:val="en-CA"/>
              </w:rPr>
              <w:t>Level Required </w:t>
            </w:r>
            <w:r w:rsidR="0074102A" w:rsidRPr="0074102A">
              <w:rPr>
                <w:b/>
                <w:bCs/>
                <w:noProof/>
                <w:lang w:val="en-CA"/>
              </w:rPr>
              <w:drawing>
                <wp:inline distT="0" distB="0" distL="0" distR="0">
                  <wp:extent cx="247650" cy="257175"/>
                  <wp:effectExtent l="0" t="0" r="0" b="9525"/>
                  <wp:docPr id="827" name="Picture 827"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A02F7D" w:rsidP="0074102A">
            <w:pPr>
              <w:rPr>
                <w:b/>
                <w:bCs/>
                <w:lang w:val="en-CA"/>
              </w:rPr>
            </w:pPr>
            <w:hyperlink r:id="rId1772" w:tooltip="Laboratory" w:history="1">
              <w:r w:rsidR="0074102A" w:rsidRPr="0074102A">
                <w:rPr>
                  <w:rStyle w:val="Hyperlink"/>
                  <w:b/>
                  <w:bCs/>
                  <w:lang w:val="en-CA"/>
                </w:rPr>
                <w:t>Research Time</w:t>
              </w:r>
            </w:hyperlink>
            <w:r w:rsidR="0074102A" w:rsidRPr="0074102A">
              <w:rPr>
                <w:b/>
                <w:bCs/>
                <w:lang w:val="en-CA"/>
              </w:rPr>
              <w:t> </w:t>
            </w:r>
            <w:r w:rsidR="0074102A" w:rsidRPr="0074102A">
              <w:rPr>
                <w:b/>
                <w:bCs/>
                <w:noProof/>
                <w:lang w:val="en-CA"/>
              </w:rPr>
              <w:drawing>
                <wp:inline distT="0" distB="0" distL="0" distR="0">
                  <wp:extent cx="171450" cy="200025"/>
                  <wp:effectExtent l="0" t="0" r="0" b="9525"/>
                  <wp:docPr id="826" name="Picture 82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 days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 days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139.2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148.8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11d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158.4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14 days</w:t>
            </w:r>
          </w:p>
        </w:tc>
      </w:tr>
    </w:tbl>
    <w:p w:rsidR="00157E91" w:rsidRDefault="00157E91" w:rsidP="00157E91">
      <w:pPr>
        <w:pStyle w:val="Heading3"/>
        <w:rPr>
          <w:lang w:val="en-CA"/>
        </w:rPr>
      </w:pPr>
      <w:r w:rsidRPr="00C55872">
        <w:rPr>
          <w:lang w:val="en-CA"/>
        </w:rPr>
        <w:lastRenderedPageBreak/>
        <w:t>Golemite</w:t>
      </w:r>
    </w:p>
    <w:p w:rsidR="00C55872" w:rsidRPr="00C55872" w:rsidRDefault="00C55872" w:rsidP="00C55872">
      <w:pPr>
        <w:rPr>
          <w:lang w:val="en-CA"/>
        </w:rPr>
      </w:pPr>
      <w:r w:rsidRPr="00C55872">
        <w:rPr>
          <w:noProof/>
          <w:lang w:val="en-CA"/>
        </w:rPr>
        <w:drawing>
          <wp:inline distT="0" distB="0" distL="0" distR="0">
            <wp:extent cx="3905250" cy="2381250"/>
            <wp:effectExtent l="0" t="0" r="0" b="0"/>
            <wp:docPr id="888" name="Picture 888" descr="Golemit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7" descr="Golemite info"/>
                    <pic:cNvPicPr>
                      <a:picLocks noChangeAspect="1" noChangeArrowheads="1"/>
                    </pic:cNvPicPr>
                  </pic:nvPicPr>
                  <pic:blipFill>
                    <a:blip r:embed="rId1773">
                      <a:extLst>
                        <a:ext uri="{28A0092B-C50C-407E-A947-70E740481C1C}">
                          <a14:useLocalDpi xmlns:a14="http://schemas.microsoft.com/office/drawing/2010/main" val="0"/>
                        </a:ext>
                      </a:extLst>
                    </a:blip>
                    <a:srcRect/>
                    <a:stretch>
                      <a:fillRect/>
                    </a:stretch>
                  </pic:blipFill>
                  <pic:spPr bwMode="auto">
                    <a:xfrm>
                      <a:off x="0" y="0"/>
                      <a:ext cx="3905250" cy="2381250"/>
                    </a:xfrm>
                    <a:prstGeom prst="rect">
                      <a:avLst/>
                    </a:prstGeom>
                    <a:noFill/>
                    <a:ln>
                      <a:noFill/>
                    </a:ln>
                  </pic:spPr>
                </pic:pic>
              </a:graphicData>
            </a:graphic>
          </wp:inline>
        </w:drawing>
      </w:r>
    </w:p>
    <w:p w:rsidR="00C55872" w:rsidRPr="00C55872" w:rsidRDefault="00C55872" w:rsidP="00C55872">
      <w:pPr>
        <w:rPr>
          <w:lang w:val="en-CA"/>
        </w:rPr>
      </w:pPr>
      <w:r w:rsidRPr="00C55872">
        <w:rPr>
          <w:noProof/>
          <w:lang w:val="en-CA"/>
        </w:rPr>
        <w:drawing>
          <wp:inline distT="0" distB="0" distL="0" distR="0">
            <wp:extent cx="390525" cy="400050"/>
            <wp:effectExtent l="0" t="0" r="9525" b="0"/>
            <wp:docPr id="887" name="Picture 887" descr="More Info Button">
              <a:hlinkClick xmlns:a="http://schemas.openxmlformats.org/drawingml/2006/main" r:id="rId1293" tooltip="&quot;Gole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8" descr="More Info Button">
                      <a:hlinkClick r:id="rId1293" tooltip="&quot;Golem&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C55872" w:rsidRPr="00C55872" w:rsidRDefault="00C55872" w:rsidP="00C55872">
      <w:pPr>
        <w:rPr>
          <w:lang w:val="en-CA"/>
        </w:rPr>
      </w:pPr>
      <w:r w:rsidRPr="00C55872">
        <w:rPr>
          <w:b/>
          <w:bCs/>
          <w:i/>
          <w:iCs/>
          <w:lang w:val="en-CA"/>
        </w:rPr>
        <w:t>"Golemites are smaller </w:t>
      </w:r>
      <w:hyperlink r:id="rId1774" w:tooltip="Golem" w:history="1">
        <w:r w:rsidRPr="00C55872">
          <w:rPr>
            <w:rStyle w:val="Hyperlink"/>
            <w:b/>
            <w:bCs/>
            <w:i/>
            <w:iCs/>
            <w:lang w:val="en-CA"/>
          </w:rPr>
          <w:t>Golems</w:t>
        </w:r>
      </w:hyperlink>
      <w:r w:rsidRPr="00C55872">
        <w:rPr>
          <w:b/>
          <w:bCs/>
          <w:i/>
          <w:iCs/>
          <w:lang w:val="en-CA"/>
        </w:rPr>
        <w:t> constructed within the gargantuan creature. When the </w:t>
      </w:r>
      <w:hyperlink r:id="rId1775" w:tooltip="Golem" w:history="1">
        <w:r w:rsidRPr="00C55872">
          <w:rPr>
            <w:rStyle w:val="Hyperlink"/>
            <w:b/>
            <w:bCs/>
            <w:i/>
            <w:iCs/>
            <w:lang w:val="en-CA"/>
          </w:rPr>
          <w:t>Golem</w:t>
        </w:r>
      </w:hyperlink>
      <w:r w:rsidRPr="00C55872">
        <w:rPr>
          <w:b/>
          <w:bCs/>
          <w:i/>
          <w:iCs/>
          <w:lang w:val="en-CA"/>
        </w:rPr>
        <w:t> is destroyed, the Golemites spring to life and keep fighting!"</w:t>
      </w:r>
    </w:p>
    <w:p w:rsidR="00C55872" w:rsidRPr="00C55872" w:rsidRDefault="00A02F7D" w:rsidP="00C55872">
      <w:pPr>
        <w:rPr>
          <w:lang w:val="en-CA"/>
        </w:rPr>
      </w:pPr>
      <w:r>
        <w:rPr>
          <w:lang w:val="en-CA"/>
        </w:rPr>
        <w:pict>
          <v:rect id="_x0000_i1128"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60"/>
        <w:gridCol w:w="1445"/>
        <w:gridCol w:w="1145"/>
        <w:gridCol w:w="1145"/>
        <w:gridCol w:w="1145"/>
        <w:gridCol w:w="1160"/>
      </w:tblGrid>
      <w:tr w:rsidR="00C55872" w:rsidRPr="00C55872" w:rsidTr="00C55872">
        <w:trPr>
          <w:tblCellSpacing w:w="15" w:type="dxa"/>
        </w:trPr>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6" name="Picture 886" descr="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0" descr="Golem1"/>
                          <pic:cNvPicPr>
                            <a:picLocks noChangeAspect="1" noChangeArrowheads="1"/>
                          </pic:cNvPicPr>
                        </pic:nvPicPr>
                        <pic:blipFill>
                          <a:blip r:embed="rId1776">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5" name="Picture 885" descr="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1" descr="Golem3"/>
                          <pic:cNvPicPr>
                            <a:picLocks noChangeAspect="1" noChangeArrowheads="1"/>
                          </pic:cNvPicPr>
                        </pic:nvPicPr>
                        <pic:blipFill>
                          <a:blip r:embed="rId1777">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4" name="Picture 884" descr="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2" descr="Golem5"/>
                          <pic:cNvPicPr>
                            <a:picLocks noChangeAspect="1" noChangeArrowheads="1"/>
                          </pic:cNvPicPr>
                        </pic:nvPicPr>
                        <pic:blipFill>
                          <a:blip r:embed="rId1778">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3" name="Picture 883" descr="Gol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3" descr="Golem6"/>
                          <pic:cNvPicPr>
                            <a:picLocks noChangeAspect="1" noChangeArrowheads="1"/>
                          </pic:cNvPicPr>
                        </pic:nvPicPr>
                        <pic:blipFill>
                          <a:blip r:embed="rId1779">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2" name="Picture 882" descr="Gol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4" descr="Golem7"/>
                          <pic:cNvPicPr>
                            <a:picLocks noChangeAspect="1" noChangeArrowheads="1"/>
                          </pic:cNvPicPr>
                        </pic:nvPicPr>
                        <pic:blipFill>
                          <a:blip r:embed="rId1780">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1" name="Picture 881" descr="Gole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5" descr="Golem8"/>
                          <pic:cNvPicPr>
                            <a:picLocks noChangeAspect="1" noChangeArrowheads="1"/>
                          </pic:cNvPicPr>
                        </pic:nvPicPr>
                        <pic:blipFill>
                          <a:blip r:embed="rId1781">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r>
      <w:tr w:rsidR="00C55872" w:rsidRPr="00C55872" w:rsidTr="00C55872">
        <w:trPr>
          <w:tblCellSpacing w:w="15" w:type="dxa"/>
        </w:trPr>
        <w:tc>
          <w:tcPr>
            <w:tcW w:w="0" w:type="auto"/>
            <w:shd w:val="clear" w:color="auto" w:fill="281434"/>
            <w:vAlign w:val="center"/>
            <w:hideMark/>
          </w:tcPr>
          <w:p w:rsidR="00C55872" w:rsidRPr="00C55872" w:rsidRDefault="00C55872" w:rsidP="00C55872">
            <w:pPr>
              <w:rPr>
                <w:lang w:val="en-CA"/>
              </w:rPr>
            </w:pPr>
            <w:r w:rsidRPr="00C55872">
              <w:rPr>
                <w:b/>
                <w:bCs/>
                <w:lang w:val="en-CA"/>
              </w:rPr>
              <w:t>Level 1 &amp; 2</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3 &amp; 4</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5</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6</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7</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8</w:t>
            </w:r>
          </w:p>
        </w:tc>
      </w:tr>
    </w:tbl>
    <w:p w:rsidR="00C55872" w:rsidRPr="00C55872" w:rsidRDefault="00A02F7D" w:rsidP="00C55872">
      <w:pPr>
        <w:rPr>
          <w:lang w:val="en-CA"/>
        </w:rPr>
      </w:pPr>
      <w:r>
        <w:rPr>
          <w:lang w:val="en-CA"/>
        </w:rPr>
        <w:pict>
          <v:rect id="_x0000_i1129" style="width:0;height:1.5pt" o:hralign="center" o:hrstd="t" o:hrnoshade="t" o:hr="t" fillcolor="#3a3a3a" stroked="f"/>
        </w:pict>
      </w:r>
    </w:p>
    <w:p w:rsidR="00C55872" w:rsidRPr="00C55872" w:rsidRDefault="00C55872" w:rsidP="00C55872">
      <w:pPr>
        <w:numPr>
          <w:ilvl w:val="0"/>
          <w:numId w:val="87"/>
        </w:numPr>
        <w:rPr>
          <w:lang w:val="en-CA"/>
        </w:rPr>
      </w:pPr>
      <w:r w:rsidRPr="00C55872">
        <w:rPr>
          <w:b/>
          <w:bCs/>
          <w:lang w:val="en-CA"/>
        </w:rPr>
        <w:t>Summary</w:t>
      </w:r>
    </w:p>
    <w:p w:rsidR="00C55872" w:rsidRPr="00C55872" w:rsidRDefault="00C55872" w:rsidP="00C55872">
      <w:pPr>
        <w:numPr>
          <w:ilvl w:val="1"/>
          <w:numId w:val="87"/>
        </w:numPr>
        <w:rPr>
          <w:lang w:val="en-CA"/>
        </w:rPr>
      </w:pPr>
      <w:r w:rsidRPr="00C55872">
        <w:rPr>
          <w:lang w:val="en-CA"/>
        </w:rPr>
        <w:t>Golemites are basically a smaller and less powerful version of the </w:t>
      </w:r>
      <w:hyperlink r:id="rId1782" w:tooltip="Golem" w:history="1">
        <w:r w:rsidRPr="00C55872">
          <w:rPr>
            <w:rStyle w:val="Hyperlink"/>
            <w:lang w:val="en-CA"/>
          </w:rPr>
          <w:t>Golem</w:t>
        </w:r>
      </w:hyperlink>
      <w:r w:rsidRPr="00C55872">
        <w:rPr>
          <w:lang w:val="en-CA"/>
        </w:rPr>
        <w:t>.</w:t>
      </w:r>
    </w:p>
    <w:p w:rsidR="00C55872" w:rsidRPr="00C55872" w:rsidRDefault="00C55872" w:rsidP="00C55872">
      <w:pPr>
        <w:numPr>
          <w:ilvl w:val="1"/>
          <w:numId w:val="87"/>
        </w:numPr>
        <w:rPr>
          <w:lang w:val="en-CA"/>
        </w:rPr>
      </w:pPr>
      <w:r w:rsidRPr="00C55872">
        <w:rPr>
          <w:lang w:val="en-CA"/>
        </w:rPr>
        <w:t>When a </w:t>
      </w:r>
      <w:hyperlink r:id="rId1783" w:tooltip="Golem" w:history="1">
        <w:r w:rsidRPr="00C55872">
          <w:rPr>
            <w:rStyle w:val="Hyperlink"/>
            <w:lang w:val="en-CA"/>
          </w:rPr>
          <w:t>Golem</w:t>
        </w:r>
      </w:hyperlink>
      <w:r w:rsidRPr="00C55872">
        <w:rPr>
          <w:lang w:val="en-CA"/>
        </w:rPr>
        <w:t> dies, it splits into a pair of Golemites.</w:t>
      </w:r>
    </w:p>
    <w:p w:rsidR="00C55872" w:rsidRPr="00C55872" w:rsidRDefault="00C55872" w:rsidP="00C55872">
      <w:pPr>
        <w:numPr>
          <w:ilvl w:val="1"/>
          <w:numId w:val="87"/>
        </w:numPr>
        <w:rPr>
          <w:lang w:val="en-CA"/>
        </w:rPr>
      </w:pPr>
      <w:r w:rsidRPr="00C55872">
        <w:rPr>
          <w:lang w:val="en-CA"/>
        </w:rPr>
        <w:t>Both </w:t>
      </w:r>
      <w:hyperlink r:id="rId1784" w:tooltip="Golem" w:history="1">
        <w:r w:rsidRPr="00C55872">
          <w:rPr>
            <w:rStyle w:val="Hyperlink"/>
            <w:lang w:val="en-CA"/>
          </w:rPr>
          <w:t>Golems</w:t>
        </w:r>
      </w:hyperlink>
      <w:r w:rsidRPr="00C55872">
        <w:rPr>
          <w:lang w:val="en-CA"/>
        </w:rPr>
        <w:t> and Golemites do splash damage, similar to </w:t>
      </w:r>
      <w:hyperlink r:id="rId1785" w:tooltip="Balloon" w:history="1">
        <w:r w:rsidRPr="00C55872">
          <w:rPr>
            <w:rStyle w:val="Hyperlink"/>
            <w:lang w:val="en-CA"/>
          </w:rPr>
          <w:t>Balloons</w:t>
        </w:r>
      </w:hyperlink>
      <w:r w:rsidRPr="00C55872">
        <w:rPr>
          <w:lang w:val="en-CA"/>
        </w:rPr>
        <w:t>, when destroyed.</w:t>
      </w:r>
    </w:p>
    <w:p w:rsidR="00C55872" w:rsidRPr="00C55872" w:rsidRDefault="00C55872" w:rsidP="00C55872">
      <w:pPr>
        <w:numPr>
          <w:ilvl w:val="1"/>
          <w:numId w:val="87"/>
        </w:numPr>
        <w:rPr>
          <w:lang w:val="en-CA"/>
        </w:rPr>
      </w:pPr>
      <w:r w:rsidRPr="00C55872">
        <w:rPr>
          <w:lang w:val="en-CA"/>
        </w:rPr>
        <w:t>Golemites prioritize </w:t>
      </w:r>
      <w:hyperlink r:id="rId1786" w:tooltip="Defensive Buildings" w:history="1">
        <w:r w:rsidRPr="00C55872">
          <w:rPr>
            <w:rStyle w:val="Hyperlink"/>
            <w:lang w:val="en-CA"/>
          </w:rPr>
          <w:t>defensive structures</w:t>
        </w:r>
      </w:hyperlink>
      <w:r w:rsidRPr="00C55872">
        <w:rPr>
          <w:lang w:val="en-CA"/>
        </w:rPr>
        <w:t> above all other targets, and will bypass all other types of enemy </w:t>
      </w:r>
      <w:hyperlink r:id="rId1787" w:tooltip="Buildings" w:history="1">
        <w:r w:rsidRPr="00C55872">
          <w:rPr>
            <w:rStyle w:val="Hyperlink"/>
            <w:lang w:val="en-CA"/>
          </w:rPr>
          <w:t>buildings</w:t>
        </w:r>
      </w:hyperlink>
      <w:r w:rsidRPr="00C55872">
        <w:rPr>
          <w:lang w:val="en-CA"/>
        </w:rPr>
        <w:t> and </w:t>
      </w:r>
      <w:hyperlink r:id="rId1788" w:tooltip="Troops" w:history="1">
        <w:r w:rsidRPr="00C55872">
          <w:rPr>
            <w:rStyle w:val="Hyperlink"/>
            <w:lang w:val="en-CA"/>
          </w:rPr>
          <w:t>troops</w:t>
        </w:r>
      </w:hyperlink>
      <w:r w:rsidRPr="00C55872">
        <w:rPr>
          <w:lang w:val="en-CA"/>
        </w:rPr>
        <w:t> while any </w:t>
      </w:r>
      <w:hyperlink r:id="rId1789" w:tooltip="Defensive Buildings" w:history="1">
        <w:r w:rsidRPr="00C55872">
          <w:rPr>
            <w:rStyle w:val="Hyperlink"/>
            <w:lang w:val="en-CA"/>
          </w:rPr>
          <w:t>defenses</w:t>
        </w:r>
      </w:hyperlink>
      <w:r w:rsidRPr="00C55872">
        <w:rPr>
          <w:lang w:val="en-CA"/>
        </w:rPr>
        <w:t> remain on the battlefield. This is true even if they are under attack by enemy </w:t>
      </w:r>
      <w:hyperlink r:id="rId1790" w:tooltip="Clan Castle" w:history="1">
        <w:r w:rsidRPr="00C55872">
          <w:rPr>
            <w:rStyle w:val="Hyperlink"/>
            <w:lang w:val="en-CA"/>
          </w:rPr>
          <w:t>Clan Castle</w:t>
        </w:r>
      </w:hyperlink>
      <w:r w:rsidRPr="00C55872">
        <w:rPr>
          <w:lang w:val="en-CA"/>
        </w:rPr>
        <w:t> </w:t>
      </w:r>
      <w:hyperlink r:id="rId1791" w:tooltip="Troops" w:history="1">
        <w:r w:rsidRPr="00C55872">
          <w:rPr>
            <w:rStyle w:val="Hyperlink"/>
            <w:lang w:val="en-CA"/>
          </w:rPr>
          <w:t>troops</w:t>
        </w:r>
      </w:hyperlink>
      <w:r w:rsidRPr="00C55872">
        <w:rPr>
          <w:lang w:val="en-CA"/>
        </w:rPr>
        <w:t>, </w:t>
      </w:r>
      <w:hyperlink r:id="rId1792" w:tooltip="Heroes" w:history="1">
        <w:r w:rsidRPr="00C55872">
          <w:rPr>
            <w:rStyle w:val="Hyperlink"/>
            <w:lang w:val="en-CA"/>
          </w:rPr>
          <w:t>heroes</w:t>
        </w:r>
      </w:hyperlink>
      <w:r w:rsidRPr="00C55872">
        <w:rPr>
          <w:lang w:val="en-CA"/>
        </w:rPr>
        <w:t> or </w:t>
      </w:r>
      <w:hyperlink r:id="rId1793" w:tooltip="Skeleton Trap" w:history="1">
        <w:r w:rsidRPr="00C55872">
          <w:rPr>
            <w:rStyle w:val="Hyperlink"/>
            <w:lang w:val="en-CA"/>
          </w:rPr>
          <w:t>Skeleton Trap</w:t>
        </w:r>
      </w:hyperlink>
      <w:r w:rsidRPr="00C55872">
        <w:rPr>
          <w:lang w:val="en-CA"/>
        </w:rPr>
        <w:t> skeletons. Note that like all </w:t>
      </w:r>
      <w:hyperlink r:id="rId1794" w:tooltip="Troops" w:history="1">
        <w:r w:rsidRPr="00C55872">
          <w:rPr>
            <w:rStyle w:val="Hyperlink"/>
            <w:lang w:val="en-CA"/>
          </w:rPr>
          <w:t>troops</w:t>
        </w:r>
      </w:hyperlink>
      <w:r w:rsidRPr="00C55872">
        <w:rPr>
          <w:lang w:val="en-CA"/>
        </w:rPr>
        <w:t>that prioritize </w:t>
      </w:r>
      <w:hyperlink r:id="rId1795" w:tooltip="Defensive Buildings" w:history="1">
        <w:r w:rsidRPr="00C55872">
          <w:rPr>
            <w:rStyle w:val="Hyperlink"/>
            <w:lang w:val="en-CA"/>
          </w:rPr>
          <w:t>defenses</w:t>
        </w:r>
      </w:hyperlink>
      <w:r w:rsidRPr="00C55872">
        <w:rPr>
          <w:lang w:val="en-CA"/>
        </w:rPr>
        <w:t>, Golemites do not consider the </w:t>
      </w:r>
      <w:hyperlink r:id="rId1796" w:tooltip="Clan Castle" w:history="1">
        <w:r w:rsidRPr="00C55872">
          <w:rPr>
            <w:rStyle w:val="Hyperlink"/>
            <w:lang w:val="en-CA"/>
          </w:rPr>
          <w:t>Clan Castle</w:t>
        </w:r>
      </w:hyperlink>
      <w:r w:rsidRPr="00C55872">
        <w:rPr>
          <w:lang w:val="en-CA"/>
        </w:rPr>
        <w:t> to be a </w:t>
      </w:r>
      <w:hyperlink r:id="rId1797" w:tooltip="Defensive Buildings" w:history="1">
        <w:r w:rsidRPr="00C55872">
          <w:rPr>
            <w:rStyle w:val="Hyperlink"/>
            <w:lang w:val="en-CA"/>
          </w:rPr>
          <w:t>defense</w:t>
        </w:r>
      </w:hyperlink>
      <w:r w:rsidRPr="00C55872">
        <w:rPr>
          <w:lang w:val="en-CA"/>
        </w:rPr>
        <w:t> regardless of whether or not it contains enemy </w:t>
      </w:r>
      <w:hyperlink r:id="rId1798" w:tooltip="Troops" w:history="1">
        <w:r w:rsidRPr="00C55872">
          <w:rPr>
            <w:rStyle w:val="Hyperlink"/>
            <w:lang w:val="en-CA"/>
          </w:rPr>
          <w:t>troops</w:t>
        </w:r>
      </w:hyperlink>
      <w:r w:rsidRPr="00C55872">
        <w:rPr>
          <w:lang w:val="en-CA"/>
        </w:rPr>
        <w:t>, but do consider the defending </w:t>
      </w:r>
      <w:hyperlink r:id="rId1799" w:tooltip="Grand Warden" w:history="1">
        <w:r w:rsidRPr="00C55872">
          <w:rPr>
            <w:rStyle w:val="Hyperlink"/>
            <w:lang w:val="en-CA"/>
          </w:rPr>
          <w:t>Grand Warden</w:t>
        </w:r>
      </w:hyperlink>
      <w:r w:rsidRPr="00C55872">
        <w:rPr>
          <w:lang w:val="en-CA"/>
        </w:rPr>
        <w:t> and the level 12 </w:t>
      </w:r>
      <w:hyperlink r:id="rId1800" w:tooltip="Town Hall" w:history="1">
        <w:r w:rsidRPr="00C55872">
          <w:rPr>
            <w:rStyle w:val="Hyperlink"/>
            <w:lang w:val="en-CA"/>
          </w:rPr>
          <w:t>Town Hall</w:t>
        </w:r>
      </w:hyperlink>
      <w:r w:rsidRPr="00C55872">
        <w:rPr>
          <w:lang w:val="en-CA"/>
        </w:rPr>
        <w:t> (if its </w:t>
      </w:r>
      <w:hyperlink r:id="rId1801" w:tooltip="Giga Tesla" w:history="1">
        <w:r w:rsidRPr="00C55872">
          <w:rPr>
            <w:rStyle w:val="Hyperlink"/>
            <w:lang w:val="en-CA"/>
          </w:rPr>
          <w:t>Giga Tesla</w:t>
        </w:r>
      </w:hyperlink>
      <w:r w:rsidRPr="00C55872">
        <w:rPr>
          <w:lang w:val="en-CA"/>
        </w:rPr>
        <w:t> has been triggered) to be defensive buildings. </w:t>
      </w:r>
      <w:r w:rsidRPr="00C55872">
        <w:rPr>
          <w:lang w:val="en-CA"/>
        </w:rPr>
        <w:br/>
        <w:t>Once all </w:t>
      </w:r>
      <w:hyperlink r:id="rId1802" w:tooltip="Defensive Buildings" w:history="1">
        <w:r w:rsidRPr="00C55872">
          <w:rPr>
            <w:rStyle w:val="Hyperlink"/>
            <w:lang w:val="en-CA"/>
          </w:rPr>
          <w:t>defenses</w:t>
        </w:r>
      </w:hyperlink>
      <w:r w:rsidRPr="00C55872">
        <w:rPr>
          <w:lang w:val="en-CA"/>
        </w:rPr>
        <w:t> are destroyed, Golemites become like any other </w:t>
      </w:r>
      <w:hyperlink r:id="rId1803" w:tooltip="Troops" w:history="1">
        <w:r w:rsidRPr="00C55872">
          <w:rPr>
            <w:rStyle w:val="Hyperlink"/>
            <w:lang w:val="en-CA"/>
          </w:rPr>
          <w:t>troop</w:t>
        </w:r>
      </w:hyperlink>
      <w:r w:rsidRPr="00C55872">
        <w:rPr>
          <w:lang w:val="en-CA"/>
        </w:rPr>
        <w:t> with no preferred target; they will attack the nearest building to them regardless of type, and will turn and attack enemy </w:t>
      </w:r>
      <w:hyperlink r:id="rId1804" w:tooltip="Troops" w:history="1">
        <w:r w:rsidRPr="00C55872">
          <w:rPr>
            <w:rStyle w:val="Hyperlink"/>
            <w:lang w:val="en-CA"/>
          </w:rPr>
          <w:t>units</w:t>
        </w:r>
      </w:hyperlink>
      <w:r w:rsidRPr="00C55872">
        <w:rPr>
          <w:lang w:val="en-CA"/>
        </w:rPr>
        <w:t> if they become aware of any nearby.</w:t>
      </w:r>
    </w:p>
    <w:p w:rsidR="00C55872" w:rsidRPr="00C55872" w:rsidRDefault="00C55872" w:rsidP="00C55872">
      <w:pPr>
        <w:numPr>
          <w:ilvl w:val="1"/>
          <w:numId w:val="87"/>
        </w:numPr>
        <w:rPr>
          <w:lang w:val="en-CA"/>
        </w:rPr>
      </w:pPr>
      <w:r w:rsidRPr="00C55872">
        <w:rPr>
          <w:lang w:val="en-CA"/>
        </w:rPr>
        <w:t>The Golemite is considered to take up 15 housing spaces for the purpose of determining its interactions with the </w:t>
      </w:r>
      <w:hyperlink r:id="rId1805" w:tooltip="Spring Trap" w:history="1">
        <w:r w:rsidRPr="00C55872">
          <w:rPr>
            <w:rStyle w:val="Hyperlink"/>
            <w:lang w:val="en-CA"/>
          </w:rPr>
          <w:t>Spring Trap</w:t>
        </w:r>
      </w:hyperlink>
      <w:r w:rsidRPr="00C55872">
        <w:rPr>
          <w:lang w:val="en-CA"/>
        </w:rPr>
        <w:t>, </w:t>
      </w:r>
      <w:hyperlink r:id="rId1806" w:tooltip="Tornado Trap" w:history="1">
        <w:r w:rsidRPr="00C55872">
          <w:rPr>
            <w:rStyle w:val="Hyperlink"/>
            <w:lang w:val="en-CA"/>
          </w:rPr>
          <w:t>Tornado Trap</w:t>
        </w:r>
      </w:hyperlink>
      <w:r w:rsidRPr="00C55872">
        <w:rPr>
          <w:lang w:val="en-CA"/>
        </w:rPr>
        <w:t> and </w:t>
      </w:r>
      <w:hyperlink r:id="rId1807" w:tooltip="Clone Spell" w:history="1">
        <w:r w:rsidRPr="00C55872">
          <w:rPr>
            <w:rStyle w:val="Hyperlink"/>
            <w:lang w:val="en-CA"/>
          </w:rPr>
          <w:t>Clone Spell</w:t>
        </w:r>
      </w:hyperlink>
      <w:r w:rsidRPr="00C55872">
        <w:rPr>
          <w:lang w:val="en-CA"/>
        </w:rPr>
        <w:t>.</w:t>
      </w:r>
    </w:p>
    <w:p w:rsidR="00C55872" w:rsidRPr="00C55872" w:rsidRDefault="00A02F7D" w:rsidP="00C55872">
      <w:pPr>
        <w:rPr>
          <w:lang w:val="en-CA"/>
        </w:rPr>
      </w:pPr>
      <w:r>
        <w:rPr>
          <w:lang w:val="en-CA"/>
        </w:rPr>
        <w:pict>
          <v:rect id="_x0000_i1130" style="width:0;height:1.5pt" o:hralign="center" o:hrstd="t" o:hrnoshade="t" o:hr="t" fillcolor="#3a3a3a" stroked="f"/>
        </w:pict>
      </w:r>
    </w:p>
    <w:p w:rsidR="00C55872" w:rsidRPr="00C55872" w:rsidRDefault="00C55872" w:rsidP="00C55872">
      <w:pPr>
        <w:numPr>
          <w:ilvl w:val="0"/>
          <w:numId w:val="88"/>
        </w:numPr>
        <w:rPr>
          <w:lang w:val="en-CA"/>
        </w:rPr>
      </w:pPr>
      <w:r w:rsidRPr="00C55872">
        <w:rPr>
          <w:b/>
          <w:bCs/>
          <w:lang w:val="en-CA"/>
        </w:rPr>
        <w:t>Offensive Strategy</w:t>
      </w:r>
    </w:p>
    <w:p w:rsidR="00C55872" w:rsidRPr="00C55872" w:rsidRDefault="00C55872" w:rsidP="00C55872">
      <w:pPr>
        <w:numPr>
          <w:ilvl w:val="1"/>
          <w:numId w:val="88"/>
        </w:numPr>
        <w:rPr>
          <w:lang w:val="en-CA"/>
        </w:rPr>
      </w:pPr>
      <w:r w:rsidRPr="00C55872">
        <w:rPr>
          <w:lang w:val="en-CA"/>
        </w:rPr>
        <w:t>You cannot train or place down Golemites, as they only appear when a </w:t>
      </w:r>
      <w:hyperlink r:id="rId1808" w:tooltip="Golem" w:history="1">
        <w:r w:rsidRPr="00C55872">
          <w:rPr>
            <w:rStyle w:val="Hyperlink"/>
            <w:lang w:val="en-CA"/>
          </w:rPr>
          <w:t>Golem</w:t>
        </w:r>
      </w:hyperlink>
      <w:r w:rsidRPr="00C55872">
        <w:rPr>
          <w:lang w:val="en-CA"/>
        </w:rPr>
        <w:t> dies.</w:t>
      </w:r>
    </w:p>
    <w:p w:rsidR="00C55872" w:rsidRPr="00C55872" w:rsidRDefault="00C55872" w:rsidP="00C55872">
      <w:pPr>
        <w:numPr>
          <w:ilvl w:val="1"/>
          <w:numId w:val="88"/>
        </w:numPr>
        <w:rPr>
          <w:lang w:val="en-CA"/>
        </w:rPr>
      </w:pPr>
      <w:r w:rsidRPr="00C55872">
        <w:rPr>
          <w:lang w:val="en-CA"/>
        </w:rPr>
        <w:t>Unlike the </w:t>
      </w:r>
      <w:hyperlink r:id="rId1809" w:tooltip="Golem" w:history="1">
        <w:r w:rsidRPr="00C55872">
          <w:rPr>
            <w:rStyle w:val="Hyperlink"/>
            <w:lang w:val="en-CA"/>
          </w:rPr>
          <w:t>Golems</w:t>
        </w:r>
      </w:hyperlink>
      <w:r w:rsidRPr="00C55872">
        <w:rPr>
          <w:lang w:val="en-CA"/>
        </w:rPr>
        <w:t>, the Golemites are affected by </w:t>
      </w:r>
      <w:hyperlink r:id="rId1810" w:tooltip="Spring Trap" w:history="1">
        <w:r w:rsidRPr="00C55872">
          <w:rPr>
            <w:rStyle w:val="Hyperlink"/>
            <w:lang w:val="en-CA"/>
          </w:rPr>
          <w:t>Spring Traps</w:t>
        </w:r>
      </w:hyperlink>
      <w:r w:rsidRPr="00C55872">
        <w:rPr>
          <w:lang w:val="en-CA"/>
        </w:rPr>
        <w:t>.</w:t>
      </w:r>
    </w:p>
    <w:p w:rsidR="00C55872" w:rsidRPr="00C55872" w:rsidRDefault="00A02F7D" w:rsidP="00C55872">
      <w:pPr>
        <w:rPr>
          <w:lang w:val="en-CA"/>
        </w:rPr>
      </w:pPr>
      <w:r>
        <w:rPr>
          <w:lang w:val="en-CA"/>
        </w:rPr>
        <w:pict>
          <v:rect id="_x0000_i1131" style="width:0;height:1.5pt" o:hralign="center" o:hrstd="t" o:hrnoshade="t" o:hr="t" fillcolor="#3a3a3a" stroked="f"/>
        </w:pict>
      </w:r>
    </w:p>
    <w:p w:rsidR="00C55872" w:rsidRPr="00C55872" w:rsidRDefault="00C55872" w:rsidP="00C55872">
      <w:pPr>
        <w:numPr>
          <w:ilvl w:val="0"/>
          <w:numId w:val="89"/>
        </w:numPr>
        <w:rPr>
          <w:lang w:val="en-CA"/>
        </w:rPr>
      </w:pPr>
      <w:r w:rsidRPr="00C55872">
        <w:rPr>
          <w:b/>
          <w:bCs/>
          <w:lang w:val="en-CA"/>
        </w:rPr>
        <w:t>Upgrade Differences</w:t>
      </w:r>
    </w:p>
    <w:p w:rsidR="00C55872" w:rsidRPr="00C55872" w:rsidRDefault="00C55872" w:rsidP="00C55872">
      <w:pPr>
        <w:numPr>
          <w:ilvl w:val="1"/>
          <w:numId w:val="89"/>
        </w:numPr>
        <w:rPr>
          <w:lang w:val="en-CA"/>
        </w:rPr>
      </w:pPr>
      <w:r w:rsidRPr="00C55872">
        <w:rPr>
          <w:lang w:val="en-CA"/>
        </w:rPr>
        <w:t>The Golemite undergoes a significant graphic change at levels 3 and 5, 6, and 7. The Golemites go through graphic changes whenever the </w:t>
      </w:r>
      <w:hyperlink r:id="rId1811" w:tooltip="Golem" w:history="1">
        <w:r w:rsidRPr="00C55872">
          <w:rPr>
            <w:rStyle w:val="Hyperlink"/>
            <w:lang w:val="en-CA"/>
          </w:rPr>
          <w:t>Golem</w:t>
        </w:r>
      </w:hyperlink>
      <w:r w:rsidRPr="00C55872">
        <w:rPr>
          <w:lang w:val="en-CA"/>
        </w:rPr>
        <w:t> does, and gets the same change.</w:t>
      </w:r>
    </w:p>
    <w:p w:rsidR="00C55872" w:rsidRPr="00C55872" w:rsidRDefault="00C55872" w:rsidP="00C55872">
      <w:pPr>
        <w:numPr>
          <w:ilvl w:val="2"/>
          <w:numId w:val="89"/>
        </w:numPr>
        <w:rPr>
          <w:lang w:val="en-CA"/>
        </w:rPr>
      </w:pPr>
      <w:r w:rsidRPr="00C55872">
        <w:rPr>
          <w:lang w:val="en-CA"/>
        </w:rPr>
        <w:lastRenderedPageBreak/>
        <w:t>At level 3, the Golemite's rocky exterior changes shade from light gray to a darker gray.</w:t>
      </w:r>
    </w:p>
    <w:p w:rsidR="00C55872" w:rsidRPr="00C55872" w:rsidRDefault="00C55872" w:rsidP="00C55872">
      <w:pPr>
        <w:numPr>
          <w:ilvl w:val="2"/>
          <w:numId w:val="89"/>
        </w:numPr>
        <w:rPr>
          <w:lang w:val="en-CA"/>
        </w:rPr>
      </w:pPr>
      <w:r w:rsidRPr="00C55872">
        <w:rPr>
          <w:lang w:val="en-CA"/>
        </w:rPr>
        <w:t>At level 5, the Golemite gains purple, crystal-like spikes, quite similar to those on the level 3 </w:t>
      </w:r>
      <w:hyperlink r:id="rId1812" w:tooltip="Wizard Tower" w:history="1">
        <w:r w:rsidRPr="00C55872">
          <w:rPr>
            <w:rStyle w:val="Hyperlink"/>
            <w:lang w:val="en-CA"/>
          </w:rPr>
          <w:t>Wizard Tower</w:t>
        </w:r>
      </w:hyperlink>
      <w:r w:rsidRPr="00C55872">
        <w:rPr>
          <w:lang w:val="en-CA"/>
        </w:rPr>
        <w:t> and his entire body gains a purple/gray color.</w:t>
      </w:r>
    </w:p>
    <w:p w:rsidR="00C55872" w:rsidRPr="00C55872" w:rsidRDefault="00C55872" w:rsidP="00C55872">
      <w:pPr>
        <w:numPr>
          <w:ilvl w:val="2"/>
          <w:numId w:val="89"/>
        </w:numPr>
        <w:rPr>
          <w:lang w:val="en-CA"/>
        </w:rPr>
      </w:pPr>
      <w:r w:rsidRPr="00C55872">
        <w:rPr>
          <w:lang w:val="en-CA"/>
        </w:rPr>
        <w:t>At level 6, the Golemites crystal changes from purple to pink, and a few more is added on its back</w:t>
      </w:r>
    </w:p>
    <w:p w:rsidR="00C55872" w:rsidRPr="00C55872" w:rsidRDefault="00C55872" w:rsidP="00C55872">
      <w:pPr>
        <w:numPr>
          <w:ilvl w:val="2"/>
          <w:numId w:val="89"/>
        </w:numPr>
        <w:rPr>
          <w:lang w:val="en-CA"/>
        </w:rPr>
      </w:pPr>
      <w:r w:rsidRPr="00C55872">
        <w:rPr>
          <w:lang w:val="en-CA"/>
        </w:rPr>
        <w:t>At level 7, the crystals turn into a light blue color and get sharper.</w:t>
      </w:r>
    </w:p>
    <w:p w:rsidR="00C55872" w:rsidRPr="00C55872" w:rsidRDefault="00A02F7D" w:rsidP="00C55872">
      <w:pPr>
        <w:rPr>
          <w:lang w:val="en-CA"/>
        </w:rPr>
      </w:pPr>
      <w:r>
        <w:rPr>
          <w:lang w:val="en-CA"/>
        </w:rPr>
        <w:pict>
          <v:rect id="_x0000_i1132" style="width:0;height:1.5pt" o:hralign="center" o:hrstd="t" o:hrnoshade="t" o:hr="t" fillcolor="#3a3a3a" stroked="f"/>
        </w:pict>
      </w:r>
    </w:p>
    <w:p w:rsidR="00C55872" w:rsidRPr="00C55872" w:rsidRDefault="00C55872" w:rsidP="00C55872">
      <w:pPr>
        <w:numPr>
          <w:ilvl w:val="0"/>
          <w:numId w:val="90"/>
        </w:numPr>
        <w:rPr>
          <w:lang w:val="en-CA"/>
        </w:rPr>
      </w:pPr>
      <w:r w:rsidRPr="00C55872">
        <w:rPr>
          <w:b/>
          <w:bCs/>
          <w:lang w:val="en-CA"/>
        </w:rPr>
        <w:t>Trivia</w:t>
      </w:r>
    </w:p>
    <w:p w:rsidR="00C55872" w:rsidRPr="00C55872" w:rsidRDefault="00C55872" w:rsidP="00C55872">
      <w:pPr>
        <w:numPr>
          <w:ilvl w:val="1"/>
          <w:numId w:val="90"/>
        </w:numPr>
        <w:rPr>
          <w:lang w:val="en-CA"/>
        </w:rPr>
      </w:pPr>
      <w:r w:rsidRPr="00C55872">
        <w:rPr>
          <w:lang w:val="en-CA"/>
        </w:rPr>
        <w:t>As one of the three subtroops (the others being the </w:t>
      </w:r>
      <w:hyperlink r:id="rId1813" w:tooltip="Witch/Skeleton" w:history="1">
        <w:r w:rsidRPr="00C55872">
          <w:rPr>
            <w:rStyle w:val="Hyperlink"/>
            <w:lang w:val="en-CA"/>
          </w:rPr>
          <w:t>Skeleton</w:t>
        </w:r>
      </w:hyperlink>
      <w:r w:rsidRPr="00C55872">
        <w:rPr>
          <w:lang w:val="en-CA"/>
        </w:rPr>
        <w:t> and the </w:t>
      </w:r>
      <w:hyperlink r:id="rId1814" w:tooltip="Lava Hound/Lava Pup" w:history="1">
        <w:r w:rsidRPr="00C55872">
          <w:rPr>
            <w:rStyle w:val="Hyperlink"/>
            <w:lang w:val="en-CA"/>
          </w:rPr>
          <w:t>Lava Pup</w:t>
        </w:r>
      </w:hyperlink>
      <w:r w:rsidRPr="00C55872">
        <w:rPr>
          <w:lang w:val="en-CA"/>
        </w:rPr>
        <w:t>), it cannot be trained, placed or donated directly via the </w:t>
      </w:r>
      <w:hyperlink r:id="rId1815" w:tooltip="Clan Castle" w:history="1">
        <w:r w:rsidRPr="00C55872">
          <w:rPr>
            <w:rStyle w:val="Hyperlink"/>
            <w:lang w:val="en-CA"/>
          </w:rPr>
          <w:t>Clan Castle</w:t>
        </w:r>
      </w:hyperlink>
      <w:r w:rsidRPr="00C55872">
        <w:rPr>
          <w:lang w:val="en-CA"/>
        </w:rPr>
        <w:t> (although the parent </w:t>
      </w:r>
      <w:hyperlink r:id="rId1816" w:tooltip="Troops" w:history="1">
        <w:r w:rsidRPr="00C55872">
          <w:rPr>
            <w:rStyle w:val="Hyperlink"/>
            <w:lang w:val="en-CA"/>
          </w:rPr>
          <w:t>Troops</w:t>
        </w:r>
      </w:hyperlink>
      <w:r w:rsidRPr="00C55872">
        <w:rPr>
          <w:lang w:val="en-CA"/>
        </w:rPr>
        <w:t> can).</w:t>
      </w:r>
    </w:p>
    <w:p w:rsidR="00C55872" w:rsidRPr="00C55872" w:rsidRDefault="00C55872" w:rsidP="00C55872">
      <w:pPr>
        <w:numPr>
          <w:ilvl w:val="1"/>
          <w:numId w:val="90"/>
        </w:numPr>
        <w:rPr>
          <w:lang w:val="en-CA"/>
        </w:rPr>
      </w:pPr>
      <w:r w:rsidRPr="00C55872">
        <w:rPr>
          <w:lang w:val="en-CA"/>
        </w:rPr>
        <w:t>The Golemite has one fifth of </w:t>
      </w:r>
      <w:hyperlink r:id="rId1817" w:tooltip="Golem" w:history="1">
        <w:r w:rsidRPr="00C55872">
          <w:rPr>
            <w:rStyle w:val="Hyperlink"/>
            <w:lang w:val="en-CA"/>
          </w:rPr>
          <w:t>Golem</w:t>
        </w:r>
      </w:hyperlink>
      <w:r w:rsidRPr="00C55872">
        <w:rPr>
          <w:lang w:val="en-CA"/>
        </w:rPr>
        <w:t>'s Damage per Second, Damage Upon Death and Hitpoints.</w:t>
      </w:r>
    </w:p>
    <w:p w:rsidR="00C55872" w:rsidRPr="00C55872" w:rsidRDefault="00C55872" w:rsidP="00C55872">
      <w:pPr>
        <w:numPr>
          <w:ilvl w:val="1"/>
          <w:numId w:val="90"/>
        </w:numPr>
        <w:rPr>
          <w:lang w:val="en-CA"/>
        </w:rPr>
      </w:pPr>
      <w:r w:rsidRPr="00C55872">
        <w:rPr>
          <w:lang w:val="en-CA"/>
        </w:rPr>
        <w:t>If you have a </w:t>
      </w:r>
      <w:hyperlink r:id="rId1818" w:tooltip="Golem" w:history="1">
        <w:r w:rsidRPr="00C55872">
          <w:rPr>
            <w:rStyle w:val="Hyperlink"/>
            <w:lang w:val="en-CA"/>
          </w:rPr>
          <w:t>Golem</w:t>
        </w:r>
      </w:hyperlink>
      <w:r w:rsidRPr="00C55872">
        <w:rPr>
          <w:lang w:val="en-CA"/>
        </w:rPr>
        <w:t> in your </w:t>
      </w:r>
      <w:hyperlink r:id="rId1819" w:tooltip="Clan Castle" w:history="1">
        <w:r w:rsidRPr="00C55872">
          <w:rPr>
            <w:rStyle w:val="Hyperlink"/>
            <w:lang w:val="en-CA"/>
          </w:rPr>
          <w:t>Clan Castle</w:t>
        </w:r>
      </w:hyperlink>
      <w:r w:rsidRPr="00C55872">
        <w:rPr>
          <w:lang w:val="en-CA"/>
        </w:rPr>
        <w:t>, and it splits into Golemites during a defense, it will become a </w:t>
      </w:r>
      <w:hyperlink r:id="rId1820" w:tooltip="Golem" w:history="1">
        <w:r w:rsidRPr="00C55872">
          <w:rPr>
            <w:rStyle w:val="Hyperlink"/>
            <w:lang w:val="en-CA"/>
          </w:rPr>
          <w:t>Golem</w:t>
        </w:r>
      </w:hyperlink>
      <w:r w:rsidRPr="00C55872">
        <w:rPr>
          <w:lang w:val="en-CA"/>
        </w:rPr>
        <w:t> again after the defense if at least one Golemite survives the battle.</w:t>
      </w:r>
    </w:p>
    <w:p w:rsidR="00C55872" w:rsidRPr="00C55872" w:rsidRDefault="00C55872" w:rsidP="00C55872">
      <w:pPr>
        <w:numPr>
          <w:ilvl w:val="1"/>
          <w:numId w:val="90"/>
        </w:numPr>
        <w:rPr>
          <w:lang w:val="en-CA"/>
        </w:rPr>
      </w:pPr>
      <w:r w:rsidRPr="00C55872">
        <w:rPr>
          <w:lang w:val="en-CA"/>
        </w:rPr>
        <w:t>The Golemite is currently the only subtroop whose stats improve (rather than increasing the number spawned) when you upgrade the </w:t>
      </w:r>
      <w:hyperlink r:id="rId1821" w:tooltip="Golem" w:history="1">
        <w:r w:rsidRPr="00C55872">
          <w:rPr>
            <w:rStyle w:val="Hyperlink"/>
            <w:lang w:val="en-CA"/>
          </w:rPr>
          <w:t>parent troop</w:t>
        </w:r>
      </w:hyperlink>
      <w:r w:rsidRPr="00C55872">
        <w:rPr>
          <w:lang w:val="en-CA"/>
        </w:rPr>
        <w:t>.</w:t>
      </w:r>
    </w:p>
    <w:p w:rsidR="00C55872" w:rsidRDefault="00C55872" w:rsidP="00C55872">
      <w:pPr>
        <w:numPr>
          <w:ilvl w:val="1"/>
          <w:numId w:val="90"/>
        </w:numPr>
        <w:rPr>
          <w:lang w:val="en-CA"/>
        </w:rPr>
      </w:pPr>
      <w:r w:rsidRPr="00C55872">
        <w:rPr>
          <w:lang w:val="en-CA"/>
        </w:rPr>
        <w:t>Golemites attack slightly slower than </w:t>
      </w:r>
      <w:hyperlink r:id="rId1822" w:tooltip="Golem" w:history="1">
        <w:r w:rsidRPr="00C55872">
          <w:rPr>
            <w:rStyle w:val="Hyperlink"/>
            <w:lang w:val="en-CA"/>
          </w:rPr>
          <w:t>Golems</w:t>
        </w:r>
      </w:hyperlink>
      <w:r w:rsidRPr="00C55872">
        <w:rPr>
          <w:lang w:val="en-CA"/>
        </w:rPr>
        <w:t>.</w:t>
      </w:r>
    </w:p>
    <w:p w:rsidR="00B962AA" w:rsidRPr="00C55872" w:rsidRDefault="00B962AA" w:rsidP="00B962AA">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53"/>
        <w:gridCol w:w="1640"/>
        <w:gridCol w:w="1744"/>
        <w:gridCol w:w="1787"/>
        <w:gridCol w:w="1280"/>
        <w:gridCol w:w="2141"/>
      </w:tblGrid>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Preferred Target </w:t>
            </w:r>
            <w:r w:rsidRPr="00C55872">
              <w:rPr>
                <w:b/>
                <w:bCs/>
                <w:noProof/>
                <w:lang w:val="en-CA"/>
              </w:rPr>
              <w:drawing>
                <wp:inline distT="0" distB="0" distL="0" distR="0">
                  <wp:extent cx="190500" cy="200025"/>
                  <wp:effectExtent l="0" t="0" r="0" b="9525"/>
                  <wp:docPr id="880" name="Picture 88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Attack Type </w:t>
            </w:r>
            <w:r w:rsidRPr="00C55872">
              <w:rPr>
                <w:b/>
                <w:bCs/>
                <w:noProof/>
                <w:lang w:val="en-CA"/>
              </w:rPr>
              <w:drawing>
                <wp:inline distT="0" distB="0" distL="0" distR="0">
                  <wp:extent cx="285750" cy="209550"/>
                  <wp:effectExtent l="0" t="0" r="0" b="0"/>
                  <wp:docPr id="879" name="Picture 87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A02F7D" w:rsidP="00C55872">
            <w:pPr>
              <w:rPr>
                <w:b/>
                <w:bCs/>
                <w:lang w:val="en-CA"/>
              </w:rPr>
            </w:pPr>
            <w:hyperlink r:id="rId1823" w:tooltip="Troop Movement Speed" w:history="1">
              <w:r w:rsidR="00C55872" w:rsidRPr="00C55872">
                <w:rPr>
                  <w:rStyle w:val="Hyperlink"/>
                  <w:b/>
                  <w:bCs/>
                  <w:lang w:val="en-CA"/>
                </w:rPr>
                <w:t>Movement Speed</w:t>
              </w:r>
            </w:hyperlink>
            <w:r w:rsidR="00C55872" w:rsidRPr="00C55872">
              <w:rPr>
                <w:b/>
                <w:bCs/>
                <w:noProof/>
                <w:lang w:val="en-CA"/>
              </w:rPr>
              <w:drawing>
                <wp:inline distT="0" distB="0" distL="0" distR="0">
                  <wp:extent cx="247650" cy="200025"/>
                  <wp:effectExtent l="0" t="0" r="0" b="9525"/>
                  <wp:docPr id="878" name="Picture 878"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Attack Speed </w:t>
            </w:r>
            <w:r w:rsidRPr="00C55872">
              <w:rPr>
                <w:b/>
                <w:bCs/>
                <w:noProof/>
                <w:lang w:val="en-CA"/>
              </w:rPr>
              <w:drawing>
                <wp:inline distT="0" distB="0" distL="0" distR="0">
                  <wp:extent cx="381000" cy="190500"/>
                  <wp:effectExtent l="0" t="0" r="0" b="0"/>
                  <wp:docPr id="877" name="Picture 877"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Range </w:t>
            </w:r>
            <w:r w:rsidRPr="00C55872">
              <w:rPr>
                <w:b/>
                <w:bCs/>
                <w:noProof/>
                <w:lang w:val="en-CA"/>
              </w:rPr>
              <w:drawing>
                <wp:inline distT="0" distB="0" distL="0" distR="0">
                  <wp:extent cx="285750" cy="133350"/>
                  <wp:effectExtent l="0" t="0" r="0" b="0"/>
                  <wp:docPr id="876" name="Picture 87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Death Damage Radius </w:t>
            </w:r>
            <w:r w:rsidRPr="00C55872">
              <w:rPr>
                <w:b/>
                <w:bCs/>
                <w:noProof/>
                <w:lang w:val="en-CA"/>
              </w:rPr>
              <w:drawing>
                <wp:inline distT="0" distB="0" distL="0" distR="0">
                  <wp:extent cx="285750" cy="133350"/>
                  <wp:effectExtent l="0" t="0" r="0" b="0"/>
                  <wp:docPr id="875" name="Picture 87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A02F7D" w:rsidP="00C55872">
            <w:pPr>
              <w:rPr>
                <w:lang w:val="en-CA"/>
              </w:rPr>
            </w:pPr>
            <w:hyperlink r:id="rId1824" w:tooltip="Defensive Buildings" w:history="1">
              <w:r w:rsidR="00C55872" w:rsidRPr="00C55872">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0.5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 tiles</w:t>
            </w:r>
          </w:p>
        </w:tc>
      </w:tr>
    </w:tbl>
    <w:p w:rsidR="00C55872" w:rsidRPr="00C55872" w:rsidRDefault="00C55872" w:rsidP="00C55872">
      <w:pPr>
        <w:rPr>
          <w:vanish/>
          <w:lang w:val="en-CA"/>
        </w:rPr>
      </w:pPr>
    </w:p>
    <w:p w:rsidR="00C55872" w:rsidRDefault="00C55872"/>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2646"/>
        <w:gridCol w:w="2524"/>
        <w:gridCol w:w="2674"/>
        <w:gridCol w:w="1411"/>
      </w:tblGrid>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Level </w:t>
            </w:r>
            <w:r w:rsidRPr="00C55872">
              <w:rPr>
                <w:b/>
                <w:bCs/>
                <w:noProof/>
                <w:lang w:val="en-CA"/>
              </w:rPr>
              <w:drawing>
                <wp:inline distT="0" distB="0" distL="0" distR="0">
                  <wp:extent cx="161925" cy="171450"/>
                  <wp:effectExtent l="0" t="0" r="9525" b="0"/>
                  <wp:docPr id="874" name="Picture 874"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per Second </w:t>
            </w:r>
            <w:r w:rsidRPr="00C55872">
              <w:rPr>
                <w:b/>
                <w:bCs/>
                <w:noProof/>
                <w:lang w:val="en-CA"/>
              </w:rPr>
              <w:drawing>
                <wp:inline distT="0" distB="0" distL="0" distR="0">
                  <wp:extent cx="266700" cy="247650"/>
                  <wp:effectExtent l="0" t="0" r="0" b="0"/>
                  <wp:docPr id="873" name="Picture 87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per Attack </w:t>
            </w:r>
            <w:r w:rsidRPr="00C55872">
              <w:rPr>
                <w:b/>
                <w:bCs/>
                <w:noProof/>
                <w:lang w:val="en-CA"/>
              </w:rPr>
              <w:drawing>
                <wp:inline distT="0" distB="0" distL="0" distR="0">
                  <wp:extent cx="266700" cy="247650"/>
                  <wp:effectExtent l="0" t="0" r="0" b="0"/>
                  <wp:docPr id="872" name="Picture 87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Upon Death </w:t>
            </w:r>
            <w:r w:rsidRPr="00C55872">
              <w:rPr>
                <w:b/>
                <w:bCs/>
                <w:noProof/>
                <w:lang w:val="en-CA"/>
              </w:rPr>
              <w:drawing>
                <wp:inline distT="0" distB="0" distL="0" distR="0">
                  <wp:extent cx="266700" cy="247650"/>
                  <wp:effectExtent l="0" t="0" r="0" b="0"/>
                  <wp:docPr id="871" name="Picture 87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Hitpoints </w:t>
            </w:r>
            <w:r w:rsidRPr="00C55872">
              <w:rPr>
                <w:b/>
                <w:bCs/>
                <w:noProof/>
                <w:lang w:val="en-CA"/>
              </w:rPr>
              <w:drawing>
                <wp:inline distT="0" distB="0" distL="0" distR="0">
                  <wp:extent cx="190500" cy="180975"/>
                  <wp:effectExtent l="0" t="0" r="0" b="9525"/>
                  <wp:docPr id="870" name="Picture 87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1,020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1,080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1,140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1,200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1,260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1,320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1,380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1,440</w:t>
            </w:r>
          </w:p>
        </w:tc>
      </w:tr>
    </w:tbl>
    <w:p w:rsidR="0074102A" w:rsidRDefault="0074102A" w:rsidP="00CF71AC"/>
    <w:p w:rsidR="00CF71AC" w:rsidRDefault="00CF71AC" w:rsidP="00B1023A">
      <w:pPr>
        <w:pStyle w:val="Heading2"/>
      </w:pPr>
      <w:r>
        <w:t>Witch</w:t>
      </w:r>
    </w:p>
    <w:p w:rsidR="00CF71AC" w:rsidRDefault="00CF71AC" w:rsidP="00CF71AC"/>
    <w:p w:rsidR="00D14AA2" w:rsidRPr="00D14AA2" w:rsidRDefault="00D14AA2" w:rsidP="00D14AA2">
      <w:pPr>
        <w:rPr>
          <w:lang w:val="en-CA"/>
        </w:rPr>
      </w:pPr>
      <w:r w:rsidRPr="00D14AA2">
        <w:rPr>
          <w:noProof/>
          <w:lang w:val="en-CA"/>
        </w:rPr>
        <w:lastRenderedPageBreak/>
        <w:drawing>
          <wp:inline distT="0" distB="0" distL="0" distR="0">
            <wp:extent cx="1933575" cy="2381250"/>
            <wp:effectExtent l="0" t="0" r="9525" b="0"/>
            <wp:docPr id="932" name="Picture 932" descr="Witch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5" descr="Witch info"/>
                    <pic:cNvPicPr>
                      <a:picLocks noChangeAspect="1" noChangeArrowheads="1"/>
                    </pic:cNvPicPr>
                  </pic:nvPicPr>
                  <pic:blipFill>
                    <a:blip r:embed="rId1825">
                      <a:extLst>
                        <a:ext uri="{28A0092B-C50C-407E-A947-70E740481C1C}">
                          <a14:useLocalDpi xmlns:a14="http://schemas.microsoft.com/office/drawing/2010/main" val="0"/>
                        </a:ext>
                      </a:extLst>
                    </a:blip>
                    <a:srcRect/>
                    <a:stretch>
                      <a:fillRect/>
                    </a:stretch>
                  </pic:blipFill>
                  <pic:spPr bwMode="auto">
                    <a:xfrm>
                      <a:off x="0" y="0"/>
                      <a:ext cx="1933575" cy="2381250"/>
                    </a:xfrm>
                    <a:prstGeom prst="rect">
                      <a:avLst/>
                    </a:prstGeom>
                    <a:noFill/>
                    <a:ln>
                      <a:noFill/>
                    </a:ln>
                  </pic:spPr>
                </pic:pic>
              </a:graphicData>
            </a:graphic>
          </wp:inline>
        </w:drawing>
      </w:r>
    </w:p>
    <w:p w:rsidR="00D14AA2" w:rsidRPr="00D14AA2" w:rsidRDefault="00D14AA2" w:rsidP="00D14AA2">
      <w:pPr>
        <w:rPr>
          <w:lang w:val="en-CA"/>
        </w:rPr>
      </w:pPr>
      <w:r w:rsidRPr="00D14AA2">
        <w:rPr>
          <w:noProof/>
          <w:lang w:val="en-CA"/>
        </w:rPr>
        <w:drawing>
          <wp:inline distT="0" distB="0" distL="0" distR="0">
            <wp:extent cx="390525" cy="400050"/>
            <wp:effectExtent l="0" t="0" r="9525" b="0"/>
            <wp:docPr id="931" name="Picture 931" descr="More Info Button">
              <a:hlinkClick xmlns:a="http://schemas.openxmlformats.org/drawingml/2006/main" r:id="rId1813" tooltip="&quot;Witch/Skelet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6" descr="More Info Button">
                      <a:hlinkClick r:id="rId1813" tooltip="&quot;Witch/Skeleton&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D14AA2" w:rsidRPr="00D14AA2" w:rsidRDefault="00D14AA2" w:rsidP="00D14AA2">
      <w:pPr>
        <w:rPr>
          <w:lang w:val="en-CA"/>
        </w:rPr>
      </w:pPr>
      <w:r w:rsidRPr="00D14AA2">
        <w:rPr>
          <w:b/>
          <w:bCs/>
          <w:i/>
          <w:iCs/>
          <w:lang w:val="en-CA"/>
        </w:rPr>
        <w:t>"The Witch never fights alone, constantly raising dead warriors. Upgraded Witches raise more </w:t>
      </w:r>
      <w:hyperlink r:id="rId1826" w:tooltip="Witch/Skeleton" w:history="1">
        <w:r w:rsidRPr="00D14AA2">
          <w:rPr>
            <w:rStyle w:val="Hyperlink"/>
            <w:b/>
            <w:bCs/>
            <w:i/>
            <w:iCs/>
            <w:lang w:val="en-CA"/>
          </w:rPr>
          <w:t>skeletons</w:t>
        </w:r>
      </w:hyperlink>
      <w:r w:rsidRPr="00D14AA2">
        <w:rPr>
          <w:b/>
          <w:bCs/>
          <w:i/>
          <w:iCs/>
          <w:lang w:val="en-CA"/>
        </w:rPr>
        <w:t>at a time."</w:t>
      </w:r>
    </w:p>
    <w:p w:rsidR="00D14AA2" w:rsidRPr="00D14AA2" w:rsidRDefault="00A02F7D" w:rsidP="00D14AA2">
      <w:pPr>
        <w:rPr>
          <w:lang w:val="en-CA"/>
        </w:rPr>
      </w:pPr>
      <w:r>
        <w:rPr>
          <w:lang w:val="en-CA"/>
        </w:rPr>
        <w:pict>
          <v:rect id="_x0000_i1133"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05"/>
        <w:gridCol w:w="1905"/>
        <w:gridCol w:w="1920"/>
      </w:tblGrid>
      <w:tr w:rsidR="00D14AA2" w:rsidRPr="00D14AA2" w:rsidTr="00D14AA2">
        <w:trPr>
          <w:tblCellSpacing w:w="15" w:type="dxa"/>
        </w:trPr>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30" name="Picture 930" descr="Wit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8" descr="Witch1"/>
                          <pic:cNvPicPr>
                            <a:picLocks noChangeAspect="1" noChangeArrowheads="1"/>
                          </pic:cNvPicPr>
                        </pic:nvPicPr>
                        <pic:blipFill>
                          <a:blip r:embed="rId1827">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29" name="Picture 929" descr="Witc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9" descr="Witch3"/>
                          <pic:cNvPicPr>
                            <a:picLocks noChangeAspect="1" noChangeArrowheads="1"/>
                          </pic:cNvPicPr>
                        </pic:nvPicPr>
                        <pic:blipFill>
                          <a:blip r:embed="rId1828">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28" name="Picture 928" descr="Witc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0" descr="Witch5"/>
                          <pic:cNvPicPr>
                            <a:picLocks noChangeAspect="1" noChangeArrowheads="1"/>
                          </pic:cNvPicPr>
                        </pic:nvPicPr>
                        <pic:blipFill>
                          <a:blip r:embed="rId1829">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r>
      <w:tr w:rsidR="00D14AA2" w:rsidRPr="00D14AA2" w:rsidTr="00D14AA2">
        <w:trPr>
          <w:tblCellSpacing w:w="15" w:type="dxa"/>
        </w:trPr>
        <w:tc>
          <w:tcPr>
            <w:tcW w:w="1860" w:type="dxa"/>
            <w:shd w:val="clear" w:color="auto" w:fill="281434"/>
            <w:vAlign w:val="center"/>
            <w:hideMark/>
          </w:tcPr>
          <w:p w:rsidR="00D14AA2" w:rsidRPr="00D14AA2" w:rsidRDefault="00D14AA2" w:rsidP="00D14AA2">
            <w:pPr>
              <w:rPr>
                <w:lang w:val="en-CA"/>
              </w:rPr>
            </w:pPr>
            <w:r w:rsidRPr="00D14AA2">
              <w:rPr>
                <w:b/>
                <w:bCs/>
                <w:lang w:val="en-CA"/>
              </w:rPr>
              <w:t>Level 1 &amp; 2</w:t>
            </w:r>
          </w:p>
        </w:tc>
        <w:tc>
          <w:tcPr>
            <w:tcW w:w="1875" w:type="dxa"/>
            <w:shd w:val="clear" w:color="auto" w:fill="281434"/>
            <w:vAlign w:val="center"/>
            <w:hideMark/>
          </w:tcPr>
          <w:p w:rsidR="00D14AA2" w:rsidRPr="00D14AA2" w:rsidRDefault="00D14AA2" w:rsidP="00D14AA2">
            <w:pPr>
              <w:rPr>
                <w:lang w:val="en-CA"/>
              </w:rPr>
            </w:pPr>
            <w:r w:rsidRPr="00D14AA2">
              <w:rPr>
                <w:b/>
                <w:bCs/>
                <w:lang w:val="en-CA"/>
              </w:rPr>
              <w:t>Level 3 &amp; 4</w:t>
            </w:r>
          </w:p>
        </w:tc>
        <w:tc>
          <w:tcPr>
            <w:tcW w:w="1875" w:type="dxa"/>
            <w:shd w:val="clear" w:color="auto" w:fill="281434"/>
            <w:vAlign w:val="center"/>
            <w:hideMark/>
          </w:tcPr>
          <w:p w:rsidR="00D14AA2" w:rsidRPr="00D14AA2" w:rsidRDefault="00D14AA2" w:rsidP="00D14AA2">
            <w:pPr>
              <w:rPr>
                <w:lang w:val="en-CA"/>
              </w:rPr>
            </w:pPr>
            <w:r w:rsidRPr="00D14AA2">
              <w:rPr>
                <w:b/>
                <w:bCs/>
                <w:lang w:val="en-CA"/>
              </w:rPr>
              <w:t>Level 5</w:t>
            </w:r>
          </w:p>
        </w:tc>
      </w:tr>
    </w:tbl>
    <w:p w:rsidR="00D14AA2" w:rsidRPr="00D14AA2" w:rsidRDefault="00A02F7D" w:rsidP="00D14AA2">
      <w:pPr>
        <w:rPr>
          <w:lang w:val="en-CA"/>
        </w:rPr>
      </w:pPr>
      <w:r>
        <w:rPr>
          <w:lang w:val="en-CA"/>
        </w:rPr>
        <w:pict>
          <v:rect id="_x0000_i1134" style="width:0;height:1.5pt" o:hralign="center" o:hrstd="t" o:hrnoshade="t" o:hr="t" fillcolor="#3a3a3a" stroked="f"/>
        </w:pict>
      </w:r>
    </w:p>
    <w:p w:rsidR="00D14AA2" w:rsidRPr="00D14AA2" w:rsidRDefault="00D14AA2" w:rsidP="00D14AA2">
      <w:pPr>
        <w:numPr>
          <w:ilvl w:val="0"/>
          <w:numId w:val="91"/>
        </w:numPr>
        <w:rPr>
          <w:lang w:val="en-CA"/>
        </w:rPr>
      </w:pPr>
      <w:r w:rsidRPr="00D14AA2">
        <w:rPr>
          <w:b/>
          <w:bCs/>
          <w:lang w:val="en-CA"/>
        </w:rPr>
        <w:t>Summary</w:t>
      </w:r>
    </w:p>
    <w:p w:rsidR="00D14AA2" w:rsidRPr="00D14AA2" w:rsidRDefault="00D14AA2" w:rsidP="00D14AA2">
      <w:pPr>
        <w:numPr>
          <w:ilvl w:val="1"/>
          <w:numId w:val="91"/>
        </w:numPr>
        <w:rPr>
          <w:lang w:val="en-CA"/>
        </w:rPr>
      </w:pPr>
      <w:r w:rsidRPr="00D14AA2">
        <w:rPr>
          <w:lang w:val="en-CA"/>
        </w:rPr>
        <w:t>The Witch is a single target splash damaging </w:t>
      </w:r>
      <w:hyperlink r:id="rId1830" w:tooltip="Dark Elixir" w:history="1">
        <w:r w:rsidRPr="00D14AA2">
          <w:rPr>
            <w:rStyle w:val="Hyperlink"/>
            <w:lang w:val="en-CA"/>
          </w:rPr>
          <w:t>Dark Elixir</w:t>
        </w:r>
      </w:hyperlink>
      <w:r w:rsidRPr="00D14AA2">
        <w:rPr>
          <w:lang w:val="en-CA"/>
        </w:rPr>
        <w:t> troop in the Home Village.</w:t>
      </w:r>
    </w:p>
    <w:p w:rsidR="00D14AA2" w:rsidRPr="00D14AA2" w:rsidRDefault="00D14AA2" w:rsidP="00D14AA2">
      <w:pPr>
        <w:numPr>
          <w:ilvl w:val="1"/>
          <w:numId w:val="91"/>
        </w:numPr>
        <w:rPr>
          <w:lang w:val="en-CA"/>
        </w:rPr>
      </w:pPr>
      <w:r w:rsidRPr="00D14AA2">
        <w:rPr>
          <w:lang w:val="en-CA"/>
        </w:rPr>
        <w:t>The Witch shoots blue projectiles at their target and can summon dead warriors from past battles, the </w:t>
      </w:r>
      <w:hyperlink r:id="rId1831" w:tooltip="Witch/Skeleton" w:history="1">
        <w:r w:rsidRPr="00D14AA2">
          <w:rPr>
            <w:rStyle w:val="Hyperlink"/>
            <w:lang w:val="en-CA"/>
          </w:rPr>
          <w:t>Skeletons</w:t>
        </w:r>
      </w:hyperlink>
      <w:r w:rsidRPr="00D14AA2">
        <w:rPr>
          <w:lang w:val="en-CA"/>
        </w:rPr>
        <w:t>. Only a certain amount of </w:t>
      </w:r>
      <w:hyperlink r:id="rId1832" w:tooltip="Witch/Skeleton" w:history="1">
        <w:r w:rsidRPr="00D14AA2">
          <w:rPr>
            <w:rStyle w:val="Hyperlink"/>
            <w:lang w:val="en-CA"/>
          </w:rPr>
          <w:t>Skeletons</w:t>
        </w:r>
      </w:hyperlink>
      <w:r w:rsidRPr="00D14AA2">
        <w:rPr>
          <w:lang w:val="en-CA"/>
        </w:rPr>
        <w:t> per Witch can be on the battlefield at the same time (see table below for details).</w:t>
      </w:r>
    </w:p>
    <w:p w:rsidR="00D14AA2" w:rsidRPr="00D14AA2" w:rsidRDefault="00D14AA2" w:rsidP="00D14AA2">
      <w:pPr>
        <w:numPr>
          <w:ilvl w:val="1"/>
          <w:numId w:val="91"/>
        </w:numPr>
        <w:rPr>
          <w:lang w:val="en-CA"/>
        </w:rPr>
      </w:pPr>
      <w:r w:rsidRPr="00D14AA2">
        <w:rPr>
          <w:lang w:val="en-CA"/>
        </w:rPr>
        <w:t>The Witch has short purple hair that goes down to her shoulders and has glowing pink eyes. She wears two golden shoulder pieces, a golden belt, two gold bracelets, and a raggedy skirt. She also wears a raggedy purple cape and holds a staff with a goat's skull.</w:t>
      </w:r>
    </w:p>
    <w:p w:rsidR="00D14AA2" w:rsidRPr="00D14AA2" w:rsidRDefault="00D14AA2" w:rsidP="00D14AA2">
      <w:pPr>
        <w:numPr>
          <w:ilvl w:val="1"/>
          <w:numId w:val="91"/>
        </w:numPr>
        <w:rPr>
          <w:lang w:val="en-CA"/>
        </w:rPr>
      </w:pPr>
      <w:r w:rsidRPr="00D14AA2">
        <w:rPr>
          <w:lang w:val="en-CA"/>
        </w:rPr>
        <w:t>Witches have no preferred target when attacking; they will simply attack the closest building. However, once they become aware of enemy </w:t>
      </w:r>
      <w:hyperlink r:id="rId1833" w:tooltip="Clan Castle" w:history="1">
        <w:r w:rsidRPr="00D14AA2">
          <w:rPr>
            <w:rStyle w:val="Hyperlink"/>
            <w:lang w:val="en-CA"/>
          </w:rPr>
          <w:t>Clan Castle</w:t>
        </w:r>
      </w:hyperlink>
      <w:r w:rsidRPr="00D14AA2">
        <w:rPr>
          <w:lang w:val="en-CA"/>
        </w:rPr>
        <w:t> </w:t>
      </w:r>
      <w:hyperlink r:id="rId1834" w:tooltip="Troops" w:history="1">
        <w:r w:rsidRPr="00D14AA2">
          <w:rPr>
            <w:rStyle w:val="Hyperlink"/>
            <w:lang w:val="en-CA"/>
          </w:rPr>
          <w:t>troops</w:t>
        </w:r>
      </w:hyperlink>
      <w:r w:rsidRPr="00D14AA2">
        <w:rPr>
          <w:lang w:val="en-CA"/>
        </w:rPr>
        <w:t>, </w:t>
      </w:r>
      <w:hyperlink r:id="rId1835" w:tooltip="Heroes" w:history="1">
        <w:r w:rsidRPr="00D14AA2">
          <w:rPr>
            <w:rStyle w:val="Hyperlink"/>
            <w:lang w:val="en-CA"/>
          </w:rPr>
          <w:t>Heroes</w:t>
        </w:r>
      </w:hyperlink>
      <w:r w:rsidRPr="00D14AA2">
        <w:rPr>
          <w:lang w:val="en-CA"/>
        </w:rPr>
        <w:t>, or </w:t>
      </w:r>
      <w:hyperlink r:id="rId1836" w:tooltip="Skeleton Trap" w:history="1">
        <w:r w:rsidRPr="00D14AA2">
          <w:rPr>
            <w:rStyle w:val="Hyperlink"/>
            <w:lang w:val="en-CA"/>
          </w:rPr>
          <w:t>Skeleton Trap</w:t>
        </w:r>
      </w:hyperlink>
      <w:r w:rsidRPr="00D14AA2">
        <w:rPr>
          <w:lang w:val="en-CA"/>
        </w:rPr>
        <w:t> skeletons (either by being attacked themselves or by being near another friendly </w:t>
      </w:r>
      <w:hyperlink r:id="rId1837" w:tooltip="Troops" w:history="1">
        <w:r w:rsidRPr="00D14AA2">
          <w:rPr>
            <w:rStyle w:val="Hyperlink"/>
            <w:lang w:val="en-CA"/>
          </w:rPr>
          <w:t>troop</w:t>
        </w:r>
      </w:hyperlink>
      <w:r w:rsidRPr="00D14AA2">
        <w:rPr>
          <w:lang w:val="en-CA"/>
        </w:rPr>
        <w:t> under attack), they will leave their previously targeted building and instead engage the enemy </w:t>
      </w:r>
      <w:hyperlink r:id="rId1838" w:tooltip="Troops" w:history="1">
        <w:r w:rsidRPr="00D14AA2">
          <w:rPr>
            <w:rStyle w:val="Hyperlink"/>
            <w:lang w:val="en-CA"/>
          </w:rPr>
          <w:t>troops</w:t>
        </w:r>
      </w:hyperlink>
      <w:r w:rsidRPr="00D14AA2">
        <w:rPr>
          <w:lang w:val="en-CA"/>
        </w:rPr>
        <w:t>. Once all of the nearby enemy </w:t>
      </w:r>
      <w:hyperlink r:id="rId1839" w:tooltip="Troops" w:history="1">
        <w:r w:rsidRPr="00D14AA2">
          <w:rPr>
            <w:rStyle w:val="Hyperlink"/>
            <w:lang w:val="en-CA"/>
          </w:rPr>
          <w:t>troops</w:t>
        </w:r>
      </w:hyperlink>
      <w:r w:rsidRPr="00D14AA2">
        <w:rPr>
          <w:lang w:val="en-CA"/>
        </w:rPr>
        <w:t> are defeated, the Witches will proceed to attack the nearest structure.</w:t>
      </w:r>
    </w:p>
    <w:p w:rsidR="00D14AA2" w:rsidRPr="00D14AA2" w:rsidRDefault="00A02F7D" w:rsidP="00D14AA2">
      <w:pPr>
        <w:rPr>
          <w:lang w:val="en-CA"/>
        </w:rPr>
      </w:pPr>
      <w:r>
        <w:rPr>
          <w:lang w:val="en-CA"/>
        </w:rPr>
        <w:pict>
          <v:rect id="_x0000_i1135" style="width:0;height:1.5pt" o:hralign="center" o:hrstd="t" o:hrnoshade="t" o:hr="t" fillcolor="#3a3a3a" stroked="f"/>
        </w:pict>
      </w:r>
    </w:p>
    <w:p w:rsidR="00D14AA2" w:rsidRPr="00D14AA2" w:rsidRDefault="00D14AA2" w:rsidP="00D14AA2">
      <w:pPr>
        <w:numPr>
          <w:ilvl w:val="0"/>
          <w:numId w:val="92"/>
        </w:numPr>
        <w:rPr>
          <w:lang w:val="en-CA"/>
        </w:rPr>
      </w:pPr>
      <w:r w:rsidRPr="00D14AA2">
        <w:rPr>
          <w:b/>
          <w:bCs/>
          <w:lang w:val="en-CA"/>
        </w:rPr>
        <w:t>Offensive Strategy</w:t>
      </w:r>
    </w:p>
    <w:p w:rsidR="00D14AA2" w:rsidRPr="00D14AA2" w:rsidRDefault="00D14AA2" w:rsidP="00D14AA2">
      <w:pPr>
        <w:numPr>
          <w:ilvl w:val="1"/>
          <w:numId w:val="92"/>
        </w:numPr>
        <w:rPr>
          <w:lang w:val="en-CA"/>
        </w:rPr>
      </w:pPr>
      <w:r w:rsidRPr="00D14AA2">
        <w:rPr>
          <w:lang w:val="en-CA"/>
        </w:rPr>
        <w:t>As she has low hitpoints, the Witch is recommended as a support troop, and should be placed near the back of an attack. Don't group Witches together or a </w:t>
      </w:r>
      <w:hyperlink r:id="rId1840" w:tooltip="Mortar" w:history="1">
        <w:r w:rsidRPr="00D14AA2">
          <w:rPr>
            <w:rStyle w:val="Hyperlink"/>
            <w:lang w:val="en-CA"/>
          </w:rPr>
          <w:t>Mortar</w:t>
        </w:r>
      </w:hyperlink>
      <w:r w:rsidRPr="00D14AA2">
        <w:rPr>
          <w:lang w:val="en-CA"/>
        </w:rPr>
        <w:t> may wipe them all out. Plus the Witch's </w:t>
      </w:r>
      <w:hyperlink r:id="rId1841" w:tooltip="Witch/Skeleton" w:history="1">
        <w:r w:rsidRPr="00D14AA2">
          <w:rPr>
            <w:rStyle w:val="Hyperlink"/>
            <w:lang w:val="en-CA"/>
          </w:rPr>
          <w:t>Skeletons</w:t>
        </w:r>
      </w:hyperlink>
      <w:r w:rsidRPr="00D14AA2">
        <w:rPr>
          <w:lang w:val="en-CA"/>
        </w:rPr>
        <w:t> are good distractions to occupy defense buildings.</w:t>
      </w:r>
    </w:p>
    <w:p w:rsidR="00D14AA2" w:rsidRPr="00D14AA2" w:rsidRDefault="00D14AA2" w:rsidP="00D14AA2">
      <w:pPr>
        <w:numPr>
          <w:ilvl w:val="1"/>
          <w:numId w:val="92"/>
        </w:numPr>
        <w:rPr>
          <w:lang w:val="en-CA"/>
        </w:rPr>
      </w:pPr>
      <w:r w:rsidRPr="00D14AA2">
        <w:rPr>
          <w:lang w:val="en-CA"/>
        </w:rPr>
        <w:t>Drop a couple of </w:t>
      </w:r>
      <w:hyperlink r:id="rId1842" w:tooltip="Giant" w:history="1">
        <w:r w:rsidRPr="00D14AA2">
          <w:rPr>
            <w:rStyle w:val="Hyperlink"/>
            <w:lang w:val="en-CA"/>
          </w:rPr>
          <w:t>Giants</w:t>
        </w:r>
      </w:hyperlink>
      <w:r w:rsidRPr="00D14AA2">
        <w:rPr>
          <w:lang w:val="en-CA"/>
        </w:rPr>
        <w:t> as distractions, with a few </w:t>
      </w:r>
      <w:hyperlink r:id="rId1843" w:tooltip="Wall Breaker" w:history="1">
        <w:r w:rsidRPr="00D14AA2">
          <w:rPr>
            <w:rStyle w:val="Hyperlink"/>
            <w:lang w:val="en-CA"/>
          </w:rPr>
          <w:t>Wall Breakers</w:t>
        </w:r>
      </w:hyperlink>
      <w:r w:rsidRPr="00D14AA2">
        <w:rPr>
          <w:lang w:val="en-CA"/>
        </w:rPr>
        <w:t> shortly after. Then add 1-3 Witches and they will spawn </w:t>
      </w:r>
      <w:hyperlink r:id="rId1844" w:tooltip="Witch/Skeleton" w:history="1">
        <w:r w:rsidRPr="00D14AA2">
          <w:rPr>
            <w:rStyle w:val="Hyperlink"/>
            <w:lang w:val="en-CA"/>
          </w:rPr>
          <w:t>Skeletons</w:t>
        </w:r>
      </w:hyperlink>
      <w:r w:rsidRPr="00D14AA2">
        <w:rPr>
          <w:lang w:val="en-CA"/>
        </w:rPr>
        <w:t> to help the Giants. When the Giants and Witches finish destroying the defenses, drop 1-4 additional </w:t>
      </w:r>
      <w:hyperlink r:id="rId1845" w:tooltip="Wall Breaker" w:history="1">
        <w:r w:rsidRPr="00D14AA2">
          <w:rPr>
            <w:rStyle w:val="Hyperlink"/>
            <w:lang w:val="en-CA"/>
          </w:rPr>
          <w:t>Wall Breakers</w:t>
        </w:r>
      </w:hyperlink>
      <w:r w:rsidRPr="00D14AA2">
        <w:rPr>
          <w:lang w:val="en-CA"/>
        </w:rPr>
        <w:t> (depending on level) along with 1-4 Witches and more </w:t>
      </w:r>
      <w:hyperlink r:id="rId1846" w:tooltip="Giant" w:history="1">
        <w:r w:rsidRPr="00D14AA2">
          <w:rPr>
            <w:rStyle w:val="Hyperlink"/>
            <w:lang w:val="en-CA"/>
          </w:rPr>
          <w:t>Giants</w:t>
        </w:r>
      </w:hyperlink>
      <w:r w:rsidRPr="00D14AA2">
        <w:rPr>
          <w:lang w:val="en-CA"/>
        </w:rPr>
        <w:t>.</w:t>
      </w:r>
    </w:p>
    <w:p w:rsidR="00D14AA2" w:rsidRPr="00D14AA2" w:rsidRDefault="00D14AA2" w:rsidP="00D14AA2">
      <w:pPr>
        <w:numPr>
          <w:ilvl w:val="1"/>
          <w:numId w:val="92"/>
        </w:numPr>
        <w:rPr>
          <w:lang w:val="en-CA"/>
        </w:rPr>
      </w:pPr>
      <w:r w:rsidRPr="00D14AA2">
        <w:rPr>
          <w:lang w:val="en-CA"/>
        </w:rPr>
        <w:t>The Witch's </w:t>
      </w:r>
      <w:hyperlink r:id="rId1847" w:tooltip="Witch/Skeleton" w:history="1">
        <w:r w:rsidRPr="00D14AA2">
          <w:rPr>
            <w:rStyle w:val="Hyperlink"/>
            <w:lang w:val="en-CA"/>
          </w:rPr>
          <w:t>Skeletons</w:t>
        </w:r>
      </w:hyperlink>
      <w:r w:rsidRPr="00D14AA2">
        <w:rPr>
          <w:lang w:val="en-CA"/>
        </w:rPr>
        <w:t> can help </w:t>
      </w:r>
      <w:hyperlink r:id="rId1848" w:tooltip="Giant" w:history="1">
        <w:r w:rsidRPr="00D14AA2">
          <w:rPr>
            <w:rStyle w:val="Hyperlink"/>
            <w:lang w:val="en-CA"/>
          </w:rPr>
          <w:t>Giants</w:t>
        </w:r>
      </w:hyperlink>
      <w:r w:rsidRPr="00D14AA2">
        <w:rPr>
          <w:lang w:val="en-CA"/>
        </w:rPr>
        <w:t> destroy buildings.</w:t>
      </w:r>
    </w:p>
    <w:p w:rsidR="00D14AA2" w:rsidRPr="00D14AA2" w:rsidRDefault="00D14AA2" w:rsidP="00D14AA2">
      <w:pPr>
        <w:numPr>
          <w:ilvl w:val="1"/>
          <w:numId w:val="92"/>
        </w:numPr>
        <w:rPr>
          <w:lang w:val="en-CA"/>
        </w:rPr>
      </w:pPr>
      <w:r w:rsidRPr="00D14AA2">
        <w:rPr>
          <w:lang w:val="en-CA"/>
        </w:rPr>
        <w:lastRenderedPageBreak/>
        <w:t>The Witch's </w:t>
      </w:r>
      <w:hyperlink r:id="rId1849" w:tooltip="Witch/Skeleton" w:history="1">
        <w:r w:rsidRPr="00D14AA2">
          <w:rPr>
            <w:rStyle w:val="Hyperlink"/>
            <w:lang w:val="en-CA"/>
          </w:rPr>
          <w:t>Skeletons</w:t>
        </w:r>
      </w:hyperlink>
      <w:r w:rsidRPr="00D14AA2">
        <w:rPr>
          <w:lang w:val="en-CA"/>
        </w:rPr>
        <w:t> can easily overwhelm defenses, though splash-damaging buildings (</w:t>
      </w:r>
      <w:hyperlink r:id="rId1850" w:tooltip="Mortar" w:history="1">
        <w:r w:rsidRPr="00D14AA2">
          <w:rPr>
            <w:rStyle w:val="Hyperlink"/>
            <w:lang w:val="en-CA"/>
          </w:rPr>
          <w:t>Mortars</w:t>
        </w:r>
      </w:hyperlink>
      <w:r w:rsidRPr="00D14AA2">
        <w:rPr>
          <w:lang w:val="en-CA"/>
        </w:rPr>
        <w:t>and </w:t>
      </w:r>
      <w:hyperlink r:id="rId1851" w:tooltip="Wizard Tower" w:history="1">
        <w:r w:rsidRPr="00D14AA2">
          <w:rPr>
            <w:rStyle w:val="Hyperlink"/>
            <w:lang w:val="en-CA"/>
          </w:rPr>
          <w:t>Wizard Towers</w:t>
        </w:r>
      </w:hyperlink>
      <w:r w:rsidRPr="00D14AA2">
        <w:rPr>
          <w:lang w:val="en-CA"/>
        </w:rPr>
        <w:t>) can wipe them out just as easily as they can be raised.</w:t>
      </w:r>
    </w:p>
    <w:p w:rsidR="00D14AA2" w:rsidRPr="00D14AA2" w:rsidRDefault="00D14AA2" w:rsidP="00D14AA2">
      <w:pPr>
        <w:numPr>
          <w:ilvl w:val="1"/>
          <w:numId w:val="92"/>
        </w:numPr>
        <w:rPr>
          <w:lang w:val="en-CA"/>
        </w:rPr>
      </w:pPr>
      <w:r w:rsidRPr="00D14AA2">
        <w:rPr>
          <w:lang w:val="en-CA"/>
        </w:rPr>
        <w:t>If you have strong enough </w:t>
      </w:r>
      <w:hyperlink r:id="rId1852" w:tooltip="Lightning Spell" w:history="1">
        <w:r w:rsidRPr="00D14AA2">
          <w:rPr>
            <w:rStyle w:val="Hyperlink"/>
            <w:lang w:val="en-CA"/>
          </w:rPr>
          <w:t>Lightning Spells</w:t>
        </w:r>
      </w:hyperlink>
      <w:r w:rsidRPr="00D14AA2">
        <w:rPr>
          <w:lang w:val="en-CA"/>
        </w:rPr>
        <w:t>, take out one or two </w:t>
      </w:r>
      <w:hyperlink r:id="rId1853" w:tooltip="Mortar" w:history="1">
        <w:r w:rsidRPr="00D14AA2">
          <w:rPr>
            <w:rStyle w:val="Hyperlink"/>
            <w:lang w:val="en-CA"/>
          </w:rPr>
          <w:t>Mortars</w:t>
        </w:r>
      </w:hyperlink>
      <w:r w:rsidRPr="00D14AA2">
        <w:rPr>
          <w:lang w:val="en-CA"/>
        </w:rPr>
        <w:t> at the start of the raid. This will greatly decrease the base's splash damage capability. More </w:t>
      </w:r>
      <w:hyperlink r:id="rId1854" w:tooltip="Witch/Skeleton" w:history="1">
        <w:r w:rsidRPr="00D14AA2">
          <w:rPr>
            <w:rStyle w:val="Hyperlink"/>
            <w:lang w:val="en-CA"/>
          </w:rPr>
          <w:t>Skeletons</w:t>
        </w:r>
      </w:hyperlink>
      <w:r w:rsidRPr="00D14AA2">
        <w:rPr>
          <w:lang w:val="en-CA"/>
        </w:rPr>
        <w:t> will then stay alive longer acting as a distraction for the defense and will let your stronger troops take care of the rest.</w:t>
      </w:r>
    </w:p>
    <w:p w:rsidR="00D14AA2" w:rsidRPr="00D14AA2" w:rsidRDefault="00D14AA2" w:rsidP="00D14AA2">
      <w:pPr>
        <w:numPr>
          <w:ilvl w:val="1"/>
          <w:numId w:val="92"/>
        </w:numPr>
        <w:rPr>
          <w:lang w:val="en-CA"/>
        </w:rPr>
      </w:pPr>
      <w:r w:rsidRPr="00D14AA2">
        <w:rPr>
          <w:lang w:val="en-CA"/>
        </w:rPr>
        <w:t>If you see a Witch on defense, a single </w:t>
      </w:r>
      <w:hyperlink r:id="rId1855" w:tooltip="Lightning Spell" w:history="1">
        <w:r w:rsidRPr="00D14AA2">
          <w:rPr>
            <w:rStyle w:val="Hyperlink"/>
            <w:lang w:val="en-CA"/>
          </w:rPr>
          <w:t>Lightning Spell</w:t>
        </w:r>
      </w:hyperlink>
      <w:r w:rsidRPr="00D14AA2">
        <w:rPr>
          <w:lang w:val="en-CA"/>
        </w:rPr>
        <w:t> or </w:t>
      </w:r>
      <w:hyperlink r:id="rId1856" w:tooltip="Poison Spell" w:history="1">
        <w:r w:rsidRPr="00D14AA2">
          <w:rPr>
            <w:rStyle w:val="Hyperlink"/>
            <w:lang w:val="en-CA"/>
          </w:rPr>
          <w:t>Poison Spell</w:t>
        </w:r>
      </w:hyperlink>
      <w:r w:rsidRPr="00D14AA2">
        <w:rPr>
          <w:lang w:val="en-CA"/>
        </w:rPr>
        <w:t> is a convenient option to prevent wave after wave of </w:t>
      </w:r>
      <w:hyperlink r:id="rId1857" w:tooltip="Witch/Skeleton" w:history="1">
        <w:r w:rsidRPr="00D14AA2">
          <w:rPr>
            <w:rStyle w:val="Hyperlink"/>
            <w:lang w:val="en-CA"/>
          </w:rPr>
          <w:t>Skeletons</w:t>
        </w:r>
      </w:hyperlink>
      <w:r w:rsidRPr="00D14AA2">
        <w:rPr>
          <w:lang w:val="en-CA"/>
        </w:rPr>
        <w:t> continually distracting your offensive </w:t>
      </w:r>
      <w:hyperlink r:id="rId1858" w:tooltip="Troops" w:history="1">
        <w:r w:rsidRPr="00D14AA2">
          <w:rPr>
            <w:rStyle w:val="Hyperlink"/>
            <w:lang w:val="en-CA"/>
          </w:rPr>
          <w:t>troops</w:t>
        </w:r>
      </w:hyperlink>
      <w:r w:rsidRPr="00D14AA2">
        <w:rPr>
          <w:lang w:val="en-CA"/>
        </w:rPr>
        <w:t>.</w:t>
      </w:r>
    </w:p>
    <w:p w:rsidR="00D14AA2" w:rsidRPr="00D14AA2" w:rsidRDefault="00D14AA2" w:rsidP="00D14AA2">
      <w:pPr>
        <w:numPr>
          <w:ilvl w:val="1"/>
          <w:numId w:val="92"/>
        </w:numPr>
        <w:rPr>
          <w:lang w:val="en-CA"/>
        </w:rPr>
      </w:pPr>
      <w:r w:rsidRPr="00D14AA2">
        <w:rPr>
          <w:lang w:val="en-CA"/>
        </w:rPr>
        <w:t>Using an all-Witch army, while not recommended due to the extreme cost, can potentially topple most base designs if supported by spells. Due to the fact that large numbers of Witches can summon Skeletons numbering into the hundreds, most defenses will easily be swarmed. </w:t>
      </w:r>
      <w:hyperlink r:id="rId1859" w:tooltip="Mortar" w:history="1">
        <w:r w:rsidRPr="00D14AA2">
          <w:rPr>
            <w:rStyle w:val="Hyperlink"/>
            <w:lang w:val="en-CA"/>
          </w:rPr>
          <w:t>Mortars</w:t>
        </w:r>
      </w:hyperlink>
      <w:r w:rsidRPr="00D14AA2">
        <w:rPr>
          <w:lang w:val="en-CA"/>
        </w:rPr>
        <w:t>, </w:t>
      </w:r>
      <w:hyperlink r:id="rId1860" w:tooltip="Wizard Tower" w:history="1">
        <w:r w:rsidRPr="00D14AA2">
          <w:rPr>
            <w:rStyle w:val="Hyperlink"/>
            <w:lang w:val="en-CA"/>
          </w:rPr>
          <w:t>Wizard Towers</w:t>
        </w:r>
      </w:hyperlink>
      <w:r w:rsidRPr="00D14AA2">
        <w:rPr>
          <w:lang w:val="en-CA"/>
        </w:rPr>
        <w:t> and </w:t>
      </w:r>
      <w:hyperlink r:id="rId1861" w:tooltip="Bomb Tower" w:history="1">
        <w:r w:rsidRPr="00D14AA2">
          <w:rPr>
            <w:rStyle w:val="Hyperlink"/>
            <w:lang w:val="en-CA"/>
          </w:rPr>
          <w:t>Bomb Towers</w:t>
        </w:r>
      </w:hyperlink>
      <w:r w:rsidRPr="00D14AA2">
        <w:rPr>
          <w:lang w:val="en-CA"/>
        </w:rPr>
        <w:t> are amongst the few defenses that can handle the Skeleton swarm. Beware that even high-level walls won't last long due to the additive damage of all the Skeletons. This strategy works as long as the Witches can reliably stay alive. Once the Witches start to die out, the Skeleton horde will drop in numbers which can result to a defeat.</w:t>
      </w:r>
    </w:p>
    <w:p w:rsidR="00D14AA2" w:rsidRPr="00D14AA2" w:rsidRDefault="00D14AA2" w:rsidP="00D14AA2">
      <w:pPr>
        <w:numPr>
          <w:ilvl w:val="0"/>
          <w:numId w:val="92"/>
        </w:numPr>
        <w:rPr>
          <w:lang w:val="en-CA"/>
        </w:rPr>
      </w:pPr>
      <w:r w:rsidRPr="00D14AA2">
        <w:rPr>
          <w:b/>
          <w:bCs/>
          <w:lang w:val="en-CA"/>
        </w:rPr>
        <w:t>Defensive Strategy</w:t>
      </w:r>
    </w:p>
    <w:p w:rsidR="00D14AA2" w:rsidRPr="00D14AA2" w:rsidRDefault="00D14AA2" w:rsidP="00D14AA2">
      <w:pPr>
        <w:numPr>
          <w:ilvl w:val="1"/>
          <w:numId w:val="92"/>
        </w:numPr>
        <w:rPr>
          <w:lang w:val="en-CA"/>
        </w:rPr>
      </w:pPr>
      <w:r w:rsidRPr="00D14AA2">
        <w:rPr>
          <w:lang w:val="en-CA"/>
        </w:rPr>
        <w:t>When trying to defend against Witches, the </w:t>
      </w:r>
      <w:hyperlink r:id="rId1862" w:tooltip="Giant Bomb" w:history="1">
        <w:r w:rsidRPr="00D14AA2">
          <w:rPr>
            <w:rStyle w:val="Hyperlink"/>
            <w:lang w:val="en-CA"/>
          </w:rPr>
          <w:t>Giant Bomb</w:t>
        </w:r>
      </w:hyperlink>
      <w:r w:rsidRPr="00D14AA2">
        <w:rPr>
          <w:lang w:val="en-CA"/>
        </w:rPr>
        <w:t> can severely damage the Witches and kill off any nearby Skeletons in its radius.</w:t>
      </w:r>
    </w:p>
    <w:p w:rsidR="00D14AA2" w:rsidRPr="00D14AA2" w:rsidRDefault="00D14AA2" w:rsidP="00D14AA2">
      <w:pPr>
        <w:numPr>
          <w:ilvl w:val="1"/>
          <w:numId w:val="92"/>
        </w:numPr>
        <w:rPr>
          <w:lang w:val="en-CA"/>
        </w:rPr>
      </w:pPr>
      <w:r w:rsidRPr="00D14AA2">
        <w:rPr>
          <w:lang w:val="en-CA"/>
        </w:rPr>
        <w:t>When using Witches as part of your </w:t>
      </w:r>
      <w:hyperlink r:id="rId1863" w:tooltip="Clan Castle" w:history="1">
        <w:r w:rsidRPr="00D14AA2">
          <w:rPr>
            <w:rStyle w:val="Hyperlink"/>
            <w:lang w:val="en-CA"/>
          </w:rPr>
          <w:t>Clan Castle</w:t>
        </w:r>
      </w:hyperlink>
      <w:r w:rsidRPr="00D14AA2">
        <w:rPr>
          <w:lang w:val="en-CA"/>
        </w:rPr>
        <w:t> complement, place the </w:t>
      </w:r>
      <w:hyperlink r:id="rId1864" w:tooltip="Clan Castle" w:history="1">
        <w:r w:rsidRPr="00D14AA2">
          <w:rPr>
            <w:rStyle w:val="Hyperlink"/>
            <w:lang w:val="en-CA"/>
          </w:rPr>
          <w:t>Clan Castle</w:t>
        </w:r>
      </w:hyperlink>
      <w:r w:rsidRPr="00D14AA2">
        <w:rPr>
          <w:lang w:val="en-CA"/>
        </w:rPr>
        <w:t> behind </w:t>
      </w:r>
      <w:hyperlink r:id="rId1865" w:tooltip="Walls" w:history="1">
        <w:r w:rsidRPr="00D14AA2">
          <w:rPr>
            <w:rStyle w:val="Hyperlink"/>
            <w:lang w:val="en-CA"/>
          </w:rPr>
          <w:t>walls</w:t>
        </w:r>
      </w:hyperlink>
      <w:r w:rsidRPr="00D14AA2">
        <w:rPr>
          <w:lang w:val="en-CA"/>
        </w:rPr>
        <w:t> to protect her from being drawn out and killed easily.</w:t>
      </w:r>
    </w:p>
    <w:p w:rsidR="00D14AA2" w:rsidRPr="00D14AA2" w:rsidRDefault="00D14AA2" w:rsidP="00D14AA2">
      <w:pPr>
        <w:numPr>
          <w:ilvl w:val="1"/>
          <w:numId w:val="92"/>
        </w:numPr>
        <w:rPr>
          <w:lang w:val="en-CA"/>
        </w:rPr>
      </w:pPr>
      <w:r w:rsidRPr="00D14AA2">
        <w:rPr>
          <w:lang w:val="en-CA"/>
        </w:rPr>
        <w:t>As </w:t>
      </w:r>
      <w:hyperlink r:id="rId1866" w:tooltip="Skeleton Trap" w:history="1">
        <w:r w:rsidRPr="00D14AA2">
          <w:rPr>
            <w:rStyle w:val="Hyperlink"/>
            <w:lang w:val="en-CA"/>
          </w:rPr>
          <w:t>Skeleton Traps</w:t>
        </w:r>
      </w:hyperlink>
      <w:r w:rsidRPr="00D14AA2">
        <w:rPr>
          <w:lang w:val="en-CA"/>
        </w:rPr>
        <w:t> are good for distracting </w:t>
      </w:r>
      <w:hyperlink r:id="rId1867" w:tooltip="P.E.K.K.A" w:history="1">
        <w:r w:rsidRPr="00D14AA2">
          <w:rPr>
            <w:rStyle w:val="Hyperlink"/>
            <w:lang w:val="en-CA"/>
          </w:rPr>
          <w:t>P.E.K.K.As</w:t>
        </w:r>
      </w:hyperlink>
      <w:r w:rsidRPr="00D14AA2">
        <w:rPr>
          <w:lang w:val="en-CA"/>
        </w:rPr>
        <w:t>, so is a Witch. A protected Witch has the ability to destroy a </w:t>
      </w:r>
      <w:hyperlink r:id="rId1868" w:tooltip="P.E.K.K.A" w:history="1">
        <w:r w:rsidRPr="00D14AA2">
          <w:rPr>
            <w:rStyle w:val="Hyperlink"/>
            <w:lang w:val="en-CA"/>
          </w:rPr>
          <w:t>P.E.K.K.A</w:t>
        </w:r>
      </w:hyperlink>
      <w:r w:rsidRPr="00D14AA2">
        <w:rPr>
          <w:lang w:val="en-CA"/>
        </w:rPr>
        <w:t> with ease.</w:t>
      </w:r>
    </w:p>
    <w:p w:rsidR="00D14AA2" w:rsidRPr="00D14AA2" w:rsidRDefault="00D14AA2" w:rsidP="00D14AA2">
      <w:pPr>
        <w:numPr>
          <w:ilvl w:val="1"/>
          <w:numId w:val="92"/>
        </w:numPr>
        <w:rPr>
          <w:lang w:val="en-CA"/>
        </w:rPr>
      </w:pPr>
      <w:r w:rsidRPr="00D14AA2">
        <w:rPr>
          <w:lang w:val="en-CA"/>
        </w:rPr>
        <w:t>Asking for </w:t>
      </w:r>
      <w:hyperlink r:id="rId1869" w:tooltip="Giant" w:history="1">
        <w:r w:rsidRPr="00D14AA2">
          <w:rPr>
            <w:rStyle w:val="Hyperlink"/>
            <w:lang w:val="en-CA"/>
          </w:rPr>
          <w:t>Giants</w:t>
        </w:r>
      </w:hyperlink>
      <w:r w:rsidRPr="00D14AA2">
        <w:rPr>
          <w:lang w:val="en-CA"/>
        </w:rPr>
        <w:t> with Witches is a great idea. With the same speed, the giants will be able to take off some heat from the Witches until their </w:t>
      </w:r>
      <w:hyperlink r:id="rId1870" w:tooltip="Witch/Skeleton" w:history="1">
        <w:r w:rsidRPr="00D14AA2">
          <w:rPr>
            <w:rStyle w:val="Hyperlink"/>
            <w:lang w:val="en-CA"/>
          </w:rPr>
          <w:t>skeletons</w:t>
        </w:r>
      </w:hyperlink>
      <w:r w:rsidRPr="00D14AA2">
        <w:rPr>
          <w:lang w:val="en-CA"/>
        </w:rPr>
        <w:t> take over. This is, unless a </w:t>
      </w:r>
      <w:hyperlink r:id="rId1871" w:tooltip="Poison Spell" w:history="1">
        <w:r w:rsidRPr="00D14AA2">
          <w:rPr>
            <w:rStyle w:val="Hyperlink"/>
            <w:lang w:val="en-CA"/>
          </w:rPr>
          <w:t>Poison Spell</w:t>
        </w:r>
      </w:hyperlink>
      <w:r w:rsidRPr="00D14AA2">
        <w:rPr>
          <w:lang w:val="en-CA"/>
        </w:rPr>
        <w:t> will be used to kill the Witches.</w:t>
      </w:r>
    </w:p>
    <w:p w:rsidR="00D14AA2" w:rsidRPr="00D14AA2" w:rsidRDefault="00A02F7D" w:rsidP="00D14AA2">
      <w:pPr>
        <w:rPr>
          <w:lang w:val="en-CA"/>
        </w:rPr>
      </w:pPr>
      <w:r>
        <w:rPr>
          <w:lang w:val="en-CA"/>
        </w:rPr>
        <w:pict>
          <v:rect id="_x0000_i1136" style="width:0;height:1.5pt" o:hralign="center" o:hrstd="t" o:hrnoshade="t" o:hr="t" fillcolor="#3a3a3a" stroked="f"/>
        </w:pict>
      </w:r>
    </w:p>
    <w:p w:rsidR="00D14AA2" w:rsidRPr="00D14AA2" w:rsidRDefault="00D14AA2" w:rsidP="00D14AA2">
      <w:pPr>
        <w:numPr>
          <w:ilvl w:val="0"/>
          <w:numId w:val="93"/>
        </w:numPr>
        <w:rPr>
          <w:lang w:val="en-CA"/>
        </w:rPr>
      </w:pPr>
      <w:r w:rsidRPr="00D14AA2">
        <w:rPr>
          <w:b/>
          <w:bCs/>
          <w:lang w:val="en-CA"/>
        </w:rPr>
        <w:t>Upgrade Differences</w:t>
      </w:r>
    </w:p>
    <w:p w:rsidR="00D14AA2" w:rsidRPr="00D14AA2" w:rsidRDefault="00D14AA2" w:rsidP="00D14AA2">
      <w:pPr>
        <w:numPr>
          <w:ilvl w:val="1"/>
          <w:numId w:val="93"/>
        </w:numPr>
        <w:rPr>
          <w:lang w:val="en-CA"/>
        </w:rPr>
      </w:pPr>
      <w:r w:rsidRPr="00D14AA2">
        <w:rPr>
          <w:lang w:val="en-CA"/>
        </w:rPr>
        <w:t>Initially, the Witch is a woman that has a magenta dress with slightly crumpled ends and a few holes. She carries a staff capped by the skull of a ram with golden horns. Her hair is purple and goes down almost to the bottom of her dress.</w:t>
      </w:r>
    </w:p>
    <w:p w:rsidR="00D14AA2" w:rsidRPr="00D14AA2" w:rsidRDefault="00D14AA2" w:rsidP="00D14AA2">
      <w:pPr>
        <w:numPr>
          <w:ilvl w:val="1"/>
          <w:numId w:val="93"/>
        </w:numPr>
        <w:rPr>
          <w:lang w:val="en-CA"/>
        </w:rPr>
      </w:pPr>
      <w:r w:rsidRPr="00D14AA2">
        <w:rPr>
          <w:lang w:val="en-CA"/>
        </w:rPr>
        <w:t>At level 3, the Witch gains a golden headdress. Her dress loses the holes and smoothes itself out. Her staff gains two golden rings around the handle.</w:t>
      </w:r>
    </w:p>
    <w:p w:rsidR="00D14AA2" w:rsidRPr="00D14AA2" w:rsidRDefault="00D14AA2" w:rsidP="00D14AA2">
      <w:pPr>
        <w:numPr>
          <w:ilvl w:val="1"/>
          <w:numId w:val="93"/>
        </w:numPr>
        <w:rPr>
          <w:lang w:val="en-CA"/>
        </w:rPr>
      </w:pPr>
      <w:r w:rsidRPr="00D14AA2">
        <w:rPr>
          <w:lang w:val="en-CA"/>
        </w:rPr>
        <w:t>At level 5, the Witch's gains a purple headpiece. Her staff's horns are now pink.</w:t>
      </w:r>
    </w:p>
    <w:p w:rsidR="00D14AA2" w:rsidRPr="00D14AA2" w:rsidRDefault="00A02F7D" w:rsidP="00D14AA2">
      <w:pPr>
        <w:rPr>
          <w:lang w:val="en-CA"/>
        </w:rPr>
      </w:pPr>
      <w:r>
        <w:rPr>
          <w:lang w:val="en-CA"/>
        </w:rPr>
        <w:pict>
          <v:rect id="_x0000_i1137" style="width:0;height:1.5pt" o:hralign="center" o:hrstd="t" o:hrnoshade="t" o:hr="t" fillcolor="#3a3a3a" stroked="f"/>
        </w:pict>
      </w:r>
    </w:p>
    <w:p w:rsidR="00D14AA2" w:rsidRPr="00D14AA2" w:rsidRDefault="00D14AA2" w:rsidP="00D14AA2">
      <w:pPr>
        <w:numPr>
          <w:ilvl w:val="0"/>
          <w:numId w:val="94"/>
        </w:numPr>
        <w:rPr>
          <w:lang w:val="en-CA"/>
        </w:rPr>
      </w:pPr>
      <w:r w:rsidRPr="00D14AA2">
        <w:rPr>
          <w:b/>
          <w:bCs/>
          <w:lang w:val="en-CA"/>
        </w:rPr>
        <w:t>Trivia</w:t>
      </w:r>
    </w:p>
    <w:p w:rsidR="00D14AA2" w:rsidRPr="00D14AA2" w:rsidRDefault="00D14AA2" w:rsidP="00D14AA2">
      <w:pPr>
        <w:numPr>
          <w:ilvl w:val="1"/>
          <w:numId w:val="94"/>
        </w:numPr>
        <w:rPr>
          <w:lang w:val="en-CA"/>
        </w:rPr>
      </w:pPr>
      <w:r w:rsidRPr="00D14AA2">
        <w:rPr>
          <w:lang w:val="en-CA"/>
        </w:rPr>
        <w:t>Although she appears to have no feet, which makes it seem like she is levitating, she is actually a </w:t>
      </w:r>
      <w:hyperlink r:id="rId1872" w:tooltip="Category:Ground Troops" w:history="1">
        <w:r w:rsidRPr="00D14AA2">
          <w:rPr>
            <w:rStyle w:val="Hyperlink"/>
            <w:lang w:val="en-CA"/>
          </w:rPr>
          <w:t>ground troop</w:t>
        </w:r>
      </w:hyperlink>
      <w:r w:rsidRPr="00D14AA2">
        <w:rPr>
          <w:lang w:val="en-CA"/>
        </w:rPr>
        <w:t> and will not be attacked by </w:t>
      </w:r>
      <w:hyperlink r:id="rId1873" w:tooltip="Air Defense" w:history="1">
        <w:r w:rsidRPr="00D14AA2">
          <w:rPr>
            <w:rStyle w:val="Hyperlink"/>
            <w:lang w:val="en-CA"/>
          </w:rPr>
          <w:t>Air Defenses</w:t>
        </w:r>
      </w:hyperlink>
      <w:r w:rsidRPr="00D14AA2">
        <w:rPr>
          <w:lang w:val="en-CA"/>
        </w:rPr>
        <w:t>, nor will she float over </w:t>
      </w:r>
      <w:hyperlink r:id="rId1874" w:tooltip="Walls" w:history="1">
        <w:r w:rsidRPr="00D14AA2">
          <w:rPr>
            <w:rStyle w:val="Hyperlink"/>
            <w:lang w:val="en-CA"/>
          </w:rPr>
          <w:t>Walls</w:t>
        </w:r>
      </w:hyperlink>
      <w:r w:rsidRPr="00D14AA2">
        <w:rPr>
          <w:lang w:val="en-CA"/>
        </w:rPr>
        <w:t> like the </w:t>
      </w:r>
      <w:hyperlink r:id="rId1875" w:tooltip="Grand Warden" w:history="1">
        <w:r w:rsidRPr="00D14AA2">
          <w:rPr>
            <w:rStyle w:val="Hyperlink"/>
            <w:lang w:val="en-CA"/>
          </w:rPr>
          <w:t>Grand Warden</w:t>
        </w:r>
      </w:hyperlink>
      <w:r w:rsidRPr="00D14AA2">
        <w:rPr>
          <w:lang w:val="en-CA"/>
        </w:rPr>
        <w:t>.</w:t>
      </w:r>
    </w:p>
    <w:p w:rsidR="00D14AA2" w:rsidRPr="00D14AA2" w:rsidRDefault="00D14AA2" w:rsidP="00D14AA2">
      <w:pPr>
        <w:numPr>
          <w:ilvl w:val="1"/>
          <w:numId w:val="94"/>
        </w:numPr>
        <w:rPr>
          <w:lang w:val="en-CA"/>
        </w:rPr>
      </w:pPr>
      <w:r w:rsidRPr="00D14AA2">
        <w:rPr>
          <w:lang w:val="en-CA"/>
        </w:rPr>
        <w:t>In the Japanese language setting of the game, the Witch is called "Necromancer" literally.</w:t>
      </w:r>
    </w:p>
    <w:p w:rsidR="00D14AA2" w:rsidRPr="00D14AA2" w:rsidRDefault="00D14AA2" w:rsidP="00D14AA2">
      <w:pPr>
        <w:numPr>
          <w:ilvl w:val="2"/>
          <w:numId w:val="94"/>
        </w:numPr>
        <w:rPr>
          <w:lang w:val="en-CA"/>
        </w:rPr>
      </w:pPr>
      <w:r w:rsidRPr="00D14AA2">
        <w:rPr>
          <w:lang w:val="en-CA"/>
        </w:rPr>
        <w:t>Necromancy is a form of magic involving communication with the deceased – either by summoning their spirit as an apparition or raising them bodily. This is referenced in the descriptions stating that Skeletons are dead warriors from the past summoned by the Witch.</w:t>
      </w:r>
    </w:p>
    <w:p w:rsidR="00D14AA2" w:rsidRPr="00D14AA2" w:rsidRDefault="00D14AA2" w:rsidP="00D14AA2">
      <w:pPr>
        <w:numPr>
          <w:ilvl w:val="1"/>
          <w:numId w:val="94"/>
        </w:numPr>
        <w:rPr>
          <w:lang w:val="en-CA"/>
        </w:rPr>
      </w:pPr>
      <w:r w:rsidRPr="00D14AA2">
        <w:rPr>
          <w:lang w:val="en-CA"/>
        </w:rPr>
        <w:t>You can have a maximum of 23 Witches at one time in a complete set of fully upgraded </w:t>
      </w:r>
      <w:hyperlink r:id="rId1876" w:tooltip="Army Camp" w:history="1">
        <w:r w:rsidRPr="00D14AA2">
          <w:rPr>
            <w:rStyle w:val="Hyperlink"/>
            <w:lang w:val="en-CA"/>
          </w:rPr>
          <w:t>Army Camps</w:t>
        </w:r>
      </w:hyperlink>
      <w:r w:rsidRPr="00D14AA2">
        <w:rPr>
          <w:lang w:val="en-CA"/>
        </w:rPr>
        <w:t>. This number increases to 26 if you include the 3 that can fit into a fully upgraded </w:t>
      </w:r>
      <w:hyperlink r:id="rId1877" w:tooltip="Clan Castle" w:history="1">
        <w:r w:rsidRPr="00D14AA2">
          <w:rPr>
            <w:rStyle w:val="Hyperlink"/>
            <w:lang w:val="en-CA"/>
          </w:rPr>
          <w:t>Clan Castle</w:t>
        </w:r>
      </w:hyperlink>
      <w:r w:rsidRPr="00D14AA2">
        <w:rPr>
          <w:lang w:val="en-CA"/>
        </w:rPr>
        <w:t>. On the battlefield, you can clone an additional 6 Witches with three level 3 or higher </w:t>
      </w:r>
      <w:hyperlink r:id="rId1878" w:tooltip="Clone Spell" w:history="1">
        <w:r w:rsidRPr="00D14AA2">
          <w:rPr>
            <w:rStyle w:val="Hyperlink"/>
            <w:lang w:val="en-CA"/>
          </w:rPr>
          <w:t>Clone Spells</w:t>
        </w:r>
      </w:hyperlink>
      <w:r w:rsidRPr="00D14AA2">
        <w:rPr>
          <w:lang w:val="en-CA"/>
        </w:rPr>
        <w:t>.</w:t>
      </w:r>
    </w:p>
    <w:p w:rsidR="00D14AA2" w:rsidRPr="00D14AA2" w:rsidRDefault="00D14AA2" w:rsidP="00D14AA2">
      <w:pPr>
        <w:numPr>
          <w:ilvl w:val="1"/>
          <w:numId w:val="94"/>
        </w:numPr>
        <w:rPr>
          <w:lang w:val="en-CA"/>
        </w:rPr>
      </w:pPr>
      <w:r w:rsidRPr="00D14AA2">
        <w:rPr>
          <w:lang w:val="en-CA"/>
        </w:rPr>
        <w:t>Although summoned </w:t>
      </w:r>
      <w:hyperlink r:id="rId1879" w:tooltip="Witch/Skeleton" w:history="1">
        <w:r w:rsidRPr="00D14AA2">
          <w:rPr>
            <w:rStyle w:val="Hyperlink"/>
            <w:lang w:val="en-CA"/>
          </w:rPr>
          <w:t>Skeletons</w:t>
        </w:r>
      </w:hyperlink>
      <w:r w:rsidRPr="00D14AA2">
        <w:rPr>
          <w:lang w:val="en-CA"/>
        </w:rPr>
        <w:t> look very similar to </w:t>
      </w:r>
      <w:hyperlink r:id="rId1880" w:tooltip="Wall Breaker" w:history="1">
        <w:r w:rsidRPr="00D14AA2">
          <w:rPr>
            <w:rStyle w:val="Hyperlink"/>
            <w:lang w:val="en-CA"/>
          </w:rPr>
          <w:t>Wall Breakers</w:t>
        </w:r>
      </w:hyperlink>
      <w:r w:rsidRPr="00D14AA2">
        <w:rPr>
          <w:lang w:val="en-CA"/>
        </w:rPr>
        <w:t>, they are more likely to be </w:t>
      </w:r>
      <w:hyperlink r:id="rId1881" w:tooltip="Barbarian" w:history="1">
        <w:r w:rsidRPr="00D14AA2">
          <w:rPr>
            <w:rStyle w:val="Hyperlink"/>
            <w:lang w:val="en-CA"/>
          </w:rPr>
          <w:t>Barbarians</w:t>
        </w:r>
      </w:hyperlink>
      <w:r w:rsidRPr="00D14AA2">
        <w:rPr>
          <w:lang w:val="en-CA"/>
        </w:rPr>
        <w:t> because they have a similar look, stance and attacking style.</w:t>
      </w:r>
    </w:p>
    <w:p w:rsidR="00D14AA2" w:rsidRPr="00D14AA2" w:rsidRDefault="00D14AA2" w:rsidP="00D14AA2">
      <w:pPr>
        <w:numPr>
          <w:ilvl w:val="1"/>
          <w:numId w:val="94"/>
        </w:numPr>
        <w:rPr>
          <w:lang w:val="en-CA"/>
        </w:rPr>
      </w:pPr>
      <w:r w:rsidRPr="00D14AA2">
        <w:rPr>
          <w:lang w:val="en-CA"/>
        </w:rPr>
        <w:lastRenderedPageBreak/>
        <w:t>If you observe carefully, the Witch looks similar to the </w:t>
      </w:r>
      <w:hyperlink r:id="rId1882" w:tooltip="Archer" w:history="1">
        <w:r w:rsidRPr="00D14AA2">
          <w:rPr>
            <w:rStyle w:val="Hyperlink"/>
            <w:lang w:val="en-CA"/>
          </w:rPr>
          <w:t>Archer</w:t>
        </w:r>
      </w:hyperlink>
      <w:r w:rsidRPr="00D14AA2">
        <w:rPr>
          <w:lang w:val="en-CA"/>
        </w:rPr>
        <w:t>, only much more </w:t>
      </w:r>
      <w:r w:rsidRPr="00D14AA2">
        <w:rPr>
          <w:i/>
          <w:iCs/>
          <w:lang w:val="en-CA"/>
        </w:rPr>
        <w:t>"</w:t>
      </w:r>
      <w:r w:rsidRPr="00D14AA2">
        <w:rPr>
          <w:lang w:val="en-CA"/>
        </w:rPr>
        <w:t>zombified</w:t>
      </w:r>
      <w:r w:rsidRPr="00D14AA2">
        <w:rPr>
          <w:i/>
          <w:iCs/>
          <w:lang w:val="en-CA"/>
        </w:rPr>
        <w:t>".</w:t>
      </w:r>
    </w:p>
    <w:p w:rsidR="00D14AA2" w:rsidRPr="00D14AA2" w:rsidRDefault="00D14AA2" w:rsidP="00D14AA2">
      <w:pPr>
        <w:numPr>
          <w:ilvl w:val="1"/>
          <w:numId w:val="94"/>
        </w:numPr>
        <w:rPr>
          <w:lang w:val="en-CA"/>
        </w:rPr>
      </w:pPr>
      <w:r w:rsidRPr="00D14AA2">
        <w:rPr>
          <w:lang w:val="en-CA"/>
        </w:rPr>
        <w:t>Witches don't require any </w:t>
      </w:r>
      <w:hyperlink r:id="rId1883" w:tooltip="Obstacles" w:history="1">
        <w:r w:rsidRPr="00D14AA2">
          <w:rPr>
            <w:rStyle w:val="Hyperlink"/>
            <w:lang w:val="en-CA"/>
          </w:rPr>
          <w:t>graves</w:t>
        </w:r>
      </w:hyperlink>
      <w:r w:rsidRPr="00D14AA2">
        <w:rPr>
          <w:lang w:val="en-CA"/>
        </w:rPr>
        <w:t> on the battlefield to summon skeletons.</w:t>
      </w:r>
    </w:p>
    <w:p w:rsidR="00D14AA2" w:rsidRPr="00D14AA2" w:rsidRDefault="00A02F7D" w:rsidP="00D14AA2">
      <w:pPr>
        <w:numPr>
          <w:ilvl w:val="1"/>
          <w:numId w:val="94"/>
        </w:numPr>
        <w:rPr>
          <w:lang w:val="en-CA"/>
        </w:rPr>
      </w:pPr>
      <w:hyperlink r:id="rId1884" w:tooltip="Rage Spell" w:history="1">
        <w:r w:rsidR="00D14AA2" w:rsidRPr="00D14AA2">
          <w:rPr>
            <w:rStyle w:val="Hyperlink"/>
            <w:lang w:val="en-CA"/>
          </w:rPr>
          <w:t>Rage Spells</w:t>
        </w:r>
      </w:hyperlink>
      <w:r w:rsidR="00D14AA2" w:rsidRPr="00D14AA2">
        <w:rPr>
          <w:lang w:val="en-CA"/>
        </w:rPr>
        <w:t> don't speed up the Witch's </w:t>
      </w:r>
      <w:hyperlink r:id="rId1885" w:tooltip="Witch/Skeleton" w:history="1">
        <w:r w:rsidR="00D14AA2" w:rsidRPr="00D14AA2">
          <w:rPr>
            <w:rStyle w:val="Hyperlink"/>
            <w:lang w:val="en-CA"/>
          </w:rPr>
          <w:t>Skeleton</w:t>
        </w:r>
      </w:hyperlink>
      <w:r w:rsidR="00D14AA2" w:rsidRPr="00D14AA2">
        <w:rPr>
          <w:lang w:val="en-CA"/>
        </w:rPr>
        <w:t> production.</w:t>
      </w:r>
    </w:p>
    <w:p w:rsidR="00D14AA2" w:rsidRPr="00D14AA2" w:rsidRDefault="00D14AA2" w:rsidP="00D14AA2">
      <w:pPr>
        <w:numPr>
          <w:ilvl w:val="1"/>
          <w:numId w:val="94"/>
        </w:numPr>
        <w:rPr>
          <w:lang w:val="en-CA"/>
        </w:rPr>
      </w:pPr>
      <w:r w:rsidRPr="00D14AA2">
        <w:rPr>
          <w:lang w:val="en-CA"/>
        </w:rPr>
        <w:t>When summoning </w:t>
      </w:r>
      <w:hyperlink r:id="rId1886" w:tooltip="Witch/Skeleton" w:history="1">
        <w:r w:rsidRPr="00D14AA2">
          <w:rPr>
            <w:rStyle w:val="Hyperlink"/>
            <w:lang w:val="en-CA"/>
          </w:rPr>
          <w:t>Skeletons</w:t>
        </w:r>
      </w:hyperlink>
      <w:r w:rsidRPr="00D14AA2">
        <w:rPr>
          <w:lang w:val="en-CA"/>
        </w:rPr>
        <w:t>, the Witch glows green and raises her scepter.</w:t>
      </w:r>
    </w:p>
    <w:p w:rsidR="00D14AA2" w:rsidRPr="00D14AA2" w:rsidRDefault="00D14AA2" w:rsidP="00D14AA2">
      <w:pPr>
        <w:numPr>
          <w:ilvl w:val="1"/>
          <w:numId w:val="94"/>
        </w:numPr>
        <w:rPr>
          <w:lang w:val="en-CA"/>
        </w:rPr>
      </w:pPr>
      <w:r w:rsidRPr="00D14AA2">
        <w:rPr>
          <w:lang w:val="en-CA"/>
        </w:rPr>
        <w:t>When you have a Witch in your Clan Castle, and it creates </w:t>
      </w:r>
      <w:hyperlink r:id="rId1887" w:tooltip="Witch/Skeleton" w:history="1">
        <w:r w:rsidRPr="00D14AA2">
          <w:rPr>
            <w:rStyle w:val="Hyperlink"/>
            <w:lang w:val="en-CA"/>
          </w:rPr>
          <w:t>Skeletons</w:t>
        </w:r>
      </w:hyperlink>
      <w:r w:rsidRPr="00D14AA2">
        <w:rPr>
          <w:lang w:val="en-CA"/>
        </w:rPr>
        <w:t> during a defense, the </w:t>
      </w:r>
      <w:hyperlink r:id="rId1888" w:tooltip="Witch/Skeleton" w:history="1">
        <w:r w:rsidRPr="00D14AA2">
          <w:rPr>
            <w:rStyle w:val="Hyperlink"/>
            <w:lang w:val="en-CA"/>
          </w:rPr>
          <w:t>Skeletons</w:t>
        </w:r>
      </w:hyperlink>
      <w:r w:rsidRPr="00D14AA2">
        <w:rPr>
          <w:lang w:val="en-CA"/>
        </w:rPr>
        <w:t>that were made do not go back into the </w:t>
      </w:r>
      <w:hyperlink r:id="rId1889" w:tooltip="Clan Castle" w:history="1">
        <w:r w:rsidRPr="00D14AA2">
          <w:rPr>
            <w:rStyle w:val="Hyperlink"/>
            <w:lang w:val="en-CA"/>
          </w:rPr>
          <w:t>Clan Castle</w:t>
        </w:r>
      </w:hyperlink>
      <w:r w:rsidRPr="00D14AA2">
        <w:rPr>
          <w:lang w:val="en-CA"/>
        </w:rPr>
        <w:t> regardless.</w:t>
      </w:r>
    </w:p>
    <w:p w:rsidR="00D14AA2" w:rsidRPr="00D14AA2" w:rsidRDefault="00D14AA2" w:rsidP="00D14AA2">
      <w:pPr>
        <w:numPr>
          <w:ilvl w:val="1"/>
          <w:numId w:val="94"/>
        </w:numPr>
        <w:rPr>
          <w:lang w:val="en-CA"/>
        </w:rPr>
      </w:pPr>
      <w:r w:rsidRPr="00D14AA2">
        <w:rPr>
          <w:lang w:val="en-CA"/>
        </w:rPr>
        <w:t>The summoned </w:t>
      </w:r>
      <w:hyperlink r:id="rId1890" w:tooltip="Witch/Skeleton" w:history="1">
        <w:r w:rsidRPr="00D14AA2">
          <w:rPr>
            <w:rStyle w:val="Hyperlink"/>
            <w:lang w:val="en-CA"/>
          </w:rPr>
          <w:t>Skeletons</w:t>
        </w:r>
      </w:hyperlink>
      <w:r w:rsidRPr="00D14AA2">
        <w:rPr>
          <w:lang w:val="en-CA"/>
        </w:rPr>
        <w:t> make upon-death skeletons.</w:t>
      </w:r>
    </w:p>
    <w:p w:rsidR="00D14AA2" w:rsidRPr="00D14AA2" w:rsidRDefault="00D14AA2" w:rsidP="00D14AA2">
      <w:pPr>
        <w:numPr>
          <w:ilvl w:val="1"/>
          <w:numId w:val="94"/>
        </w:numPr>
        <w:rPr>
          <w:lang w:val="en-CA"/>
        </w:rPr>
      </w:pPr>
      <w:r w:rsidRPr="00D14AA2">
        <w:rPr>
          <w:lang w:val="en-CA"/>
        </w:rPr>
        <w:t>The Witch has the fastest attack speed of any troop.</w:t>
      </w:r>
    </w:p>
    <w:p w:rsidR="00D14AA2" w:rsidRPr="00D14AA2" w:rsidRDefault="00D14AA2" w:rsidP="00D14AA2">
      <w:pPr>
        <w:numPr>
          <w:ilvl w:val="1"/>
          <w:numId w:val="94"/>
        </w:numPr>
        <w:rPr>
          <w:lang w:val="en-CA"/>
        </w:rPr>
      </w:pPr>
      <w:r w:rsidRPr="00D14AA2">
        <w:rPr>
          <w:lang w:val="en-CA"/>
        </w:rPr>
        <w:t>Counting the cost per housing space, the witch is the most expensive dark troop, with a cost of 21 dark elixir per housing space (at level 1), compared to the golem's cost of 15 dark elixir per housing space (at level 1) and the lava hound's 13 dark elixir per housing space (at level one). At level two, the witch's cost per housing space increases to 29 dark elixir. At level three, it increases to 38 dark elixir. So be careful when choosing to use the witch in a farming attack.</w:t>
      </w:r>
    </w:p>
    <w:p w:rsidR="00D14AA2" w:rsidRPr="00D14AA2" w:rsidRDefault="00D14AA2" w:rsidP="00D14AA2">
      <w:pPr>
        <w:numPr>
          <w:ilvl w:val="1"/>
          <w:numId w:val="94"/>
        </w:numPr>
        <w:rPr>
          <w:lang w:val="en-CA"/>
        </w:rPr>
      </w:pPr>
      <w:r w:rsidRPr="00D14AA2">
        <w:rPr>
          <w:lang w:val="en-CA"/>
        </w:rPr>
        <w:t>Part of the March 21st 2016 update, the </w:t>
      </w:r>
      <w:hyperlink r:id="rId1891" w:tooltip="Skeleton" w:history="1">
        <w:r w:rsidRPr="00D14AA2">
          <w:rPr>
            <w:rStyle w:val="Hyperlink"/>
            <w:lang w:val="en-CA"/>
          </w:rPr>
          <w:t>Skeleton</w:t>
        </w:r>
      </w:hyperlink>
      <w:r w:rsidRPr="00D14AA2">
        <w:rPr>
          <w:lang w:val="en-CA"/>
        </w:rPr>
        <w:t> hitpoints have been reduced and it can no longer trigger traps.</w:t>
      </w:r>
    </w:p>
    <w:p w:rsidR="00D14AA2" w:rsidRPr="00D14AA2" w:rsidRDefault="00D14AA2" w:rsidP="00D14AA2">
      <w:pPr>
        <w:numPr>
          <w:ilvl w:val="1"/>
          <w:numId w:val="94"/>
        </w:numPr>
        <w:rPr>
          <w:lang w:val="en-CA"/>
        </w:rPr>
      </w:pPr>
      <w:r w:rsidRPr="00D14AA2">
        <w:rPr>
          <w:lang w:val="en-CA"/>
        </w:rPr>
        <w:t>Part of the May 4th 2016 update, the Witch's training time has been decreased from 20 minutes to 10 minutes.</w:t>
      </w:r>
    </w:p>
    <w:p w:rsidR="00D14AA2" w:rsidRPr="00D14AA2" w:rsidRDefault="00D14AA2" w:rsidP="00D14AA2">
      <w:pPr>
        <w:numPr>
          <w:ilvl w:val="1"/>
          <w:numId w:val="94"/>
        </w:numPr>
        <w:rPr>
          <w:lang w:val="en-CA"/>
        </w:rPr>
      </w:pPr>
      <w:r w:rsidRPr="00D14AA2">
        <w:rPr>
          <w:lang w:val="en-CA"/>
        </w:rPr>
        <w:t>Part of the October 12th 2016 update, the Witch's training time has been decreased from 10 minutes to 3 minutes so long as both dark barracks are Witch capable.</w:t>
      </w:r>
    </w:p>
    <w:p w:rsidR="00D14AA2" w:rsidRPr="00D14AA2" w:rsidRDefault="00D14AA2" w:rsidP="00D14AA2">
      <w:pPr>
        <w:numPr>
          <w:ilvl w:val="2"/>
          <w:numId w:val="94"/>
        </w:numPr>
        <w:rPr>
          <w:lang w:val="en-CA"/>
        </w:rPr>
      </w:pPr>
      <w:r w:rsidRPr="00D14AA2">
        <w:rPr>
          <w:lang w:val="en-CA"/>
        </w:rPr>
        <w:t>The same update also greatly increased the Witch's hitpoints, increasing the health by at least 140% at all levels.</w:t>
      </w:r>
    </w:p>
    <w:p w:rsidR="00D14AA2" w:rsidRPr="00D14AA2" w:rsidRDefault="00D14AA2" w:rsidP="00D14AA2">
      <w:pPr>
        <w:numPr>
          <w:ilvl w:val="1"/>
          <w:numId w:val="94"/>
        </w:numPr>
        <w:rPr>
          <w:lang w:val="en-CA"/>
        </w:rPr>
      </w:pPr>
      <w:r w:rsidRPr="00D14AA2">
        <w:rPr>
          <w:lang w:val="en-CA"/>
        </w:rPr>
        <w:t>During late October 2016, the Witch's training cost was temporarily reduced and it's training time changed to 2 minutes to celebrate Halloween.</w:t>
      </w:r>
    </w:p>
    <w:p w:rsidR="00D14AA2" w:rsidRPr="00D14AA2" w:rsidRDefault="00D14AA2" w:rsidP="00D14AA2">
      <w:pPr>
        <w:numPr>
          <w:ilvl w:val="1"/>
          <w:numId w:val="94"/>
        </w:numPr>
        <w:rPr>
          <w:lang w:val="en-CA"/>
        </w:rPr>
      </w:pPr>
      <w:r w:rsidRPr="00D14AA2">
        <w:rPr>
          <w:lang w:val="en-CA"/>
        </w:rPr>
        <w:t>There was a bug where the witch would spawn skeletons while walking and wouldn't stop to do so. She also spawned skeletons at death similar to the lava hound mechanic. This was, unfortunately, a bug which was patched in the Builder Hall 6 update. But this gave birth to the witch slap strategy which was still relevant even after the removal of this mechanic.</w:t>
      </w:r>
    </w:p>
    <w:p w:rsidR="00D14AA2" w:rsidRPr="00D14AA2" w:rsidRDefault="00D14AA2" w:rsidP="00D14AA2">
      <w:pPr>
        <w:numPr>
          <w:ilvl w:val="1"/>
          <w:numId w:val="94"/>
        </w:numPr>
        <w:rPr>
          <w:lang w:val="en-CA"/>
        </w:rPr>
      </w:pPr>
      <w:r w:rsidRPr="00D14AA2">
        <w:rPr>
          <w:lang w:val="en-CA"/>
        </w:rPr>
        <w:t>On August 18th 2017, the Witches took the role of being the Home Village's builders for the week, having replaced the </w:t>
      </w:r>
      <w:hyperlink r:id="rId1892" w:tooltip="Giant" w:history="1">
        <w:r w:rsidRPr="00D14AA2">
          <w:rPr>
            <w:rStyle w:val="Hyperlink"/>
            <w:lang w:val="en-CA"/>
          </w:rPr>
          <w:t>Giants</w:t>
        </w:r>
      </w:hyperlink>
      <w:r w:rsidRPr="00D14AA2">
        <w:rPr>
          <w:lang w:val="en-CA"/>
        </w:rPr>
        <w:t>. While they were builders, they interacted with buildings at melee range, much unlike their ranged attacks. A week later, they were then replaced by the </w:t>
      </w:r>
      <w:hyperlink r:id="rId1893" w:tooltip="Wizard" w:history="1">
        <w:r w:rsidRPr="00D14AA2">
          <w:rPr>
            <w:rStyle w:val="Hyperlink"/>
            <w:lang w:val="en-CA"/>
          </w:rPr>
          <w:t>Wizards</w:t>
        </w:r>
      </w:hyperlink>
      <w:r w:rsidRPr="00D14AA2">
        <w:rPr>
          <w:lang w:val="en-CA"/>
        </w:rPr>
        <w:t>. </w:t>
      </w:r>
      <w:hyperlink r:id="rId1894" w:tooltip="Shrink Trap" w:history="1">
        <w:r w:rsidRPr="00D14AA2">
          <w:rPr>
            <w:rStyle w:val="Hyperlink"/>
            <w:lang w:val="en-CA"/>
          </w:rPr>
          <w:t>Shrink Traps</w:t>
        </w:r>
      </w:hyperlink>
      <w:r w:rsidRPr="00D14AA2">
        <w:rPr>
          <w:lang w:val="en-CA"/>
        </w:rPr>
        <w:t>are available, another reference to her.</w:t>
      </w:r>
    </w:p>
    <w:p w:rsidR="00D14AA2" w:rsidRDefault="00D14AA2" w:rsidP="00D14AA2">
      <w:pPr>
        <w:numPr>
          <w:ilvl w:val="1"/>
          <w:numId w:val="94"/>
        </w:numPr>
        <w:rPr>
          <w:lang w:val="en-CA"/>
        </w:rPr>
      </w:pPr>
      <w:r w:rsidRPr="00D14AA2">
        <w:rPr>
          <w:lang w:val="en-CA"/>
        </w:rPr>
        <w:t>The Witch is the Dark Elixir troop that requires the least amount of </w:t>
      </w:r>
      <w:hyperlink r:id="rId1895" w:tooltip="Dark Elixir" w:history="1">
        <w:r w:rsidRPr="00D14AA2">
          <w:rPr>
            <w:rStyle w:val="Hyperlink"/>
            <w:lang w:val="en-CA"/>
          </w:rPr>
          <w:t>Dark Elixir</w:t>
        </w:r>
      </w:hyperlink>
      <w:r w:rsidRPr="00D14AA2">
        <w:rPr>
          <w:lang w:val="en-CA"/>
        </w:rPr>
        <w:t> to upgrade to max level, with 555,000 Dark Elixir needed to upgrade her from level 1 to level 5.</w:t>
      </w:r>
    </w:p>
    <w:p w:rsidR="00033D6D" w:rsidRPr="00D14AA2" w:rsidRDefault="00033D6D" w:rsidP="00033D6D">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0"/>
        <w:gridCol w:w="1166"/>
        <w:gridCol w:w="1208"/>
        <w:gridCol w:w="1418"/>
        <w:gridCol w:w="1501"/>
        <w:gridCol w:w="1280"/>
        <w:gridCol w:w="1549"/>
      </w:tblGrid>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Preferred Target </w:t>
            </w:r>
            <w:r w:rsidRPr="00D14AA2">
              <w:rPr>
                <w:b/>
                <w:bCs/>
                <w:noProof/>
                <w:lang w:val="en-CA"/>
              </w:rPr>
              <w:drawing>
                <wp:inline distT="0" distB="0" distL="0" distR="0">
                  <wp:extent cx="190500" cy="200025"/>
                  <wp:effectExtent l="0" t="0" r="0" b="9525"/>
                  <wp:docPr id="927" name="Picture 927"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Attack Type </w:t>
            </w:r>
            <w:r w:rsidRPr="00D14AA2">
              <w:rPr>
                <w:b/>
                <w:bCs/>
                <w:noProof/>
                <w:lang w:val="en-CA"/>
              </w:rPr>
              <w:drawing>
                <wp:inline distT="0" distB="0" distL="0" distR="0">
                  <wp:extent cx="285750" cy="209550"/>
                  <wp:effectExtent l="0" t="0" r="0" b="0"/>
                  <wp:docPr id="926" name="Picture 926"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Summon Cooldown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A02F7D" w:rsidP="00D14AA2">
            <w:pPr>
              <w:rPr>
                <w:b/>
                <w:bCs/>
                <w:lang w:val="en-CA"/>
              </w:rPr>
            </w:pPr>
            <w:hyperlink r:id="rId1896" w:tooltip="Army Camp/Home Village" w:history="1">
              <w:r w:rsidR="00D14AA2" w:rsidRPr="00D14AA2">
                <w:rPr>
                  <w:rStyle w:val="Hyperlink"/>
                  <w:b/>
                  <w:bCs/>
                  <w:lang w:val="en-CA"/>
                </w:rPr>
                <w:t>Housing Space</w:t>
              </w:r>
            </w:hyperlink>
            <w:r w:rsidR="00D14AA2" w:rsidRPr="00D14AA2">
              <w:rPr>
                <w:b/>
                <w:bCs/>
                <w:lang w:val="en-CA"/>
              </w:rPr>
              <w:t> </w:t>
            </w:r>
            <w:r w:rsidR="00D14AA2" w:rsidRPr="00D14AA2">
              <w:rPr>
                <w:b/>
                <w:bCs/>
                <w:noProof/>
                <w:lang w:val="en-CA"/>
              </w:rPr>
              <w:drawing>
                <wp:inline distT="0" distB="0" distL="0" distR="0">
                  <wp:extent cx="228600" cy="228600"/>
                  <wp:effectExtent l="0" t="0" r="0" b="0"/>
                  <wp:docPr id="925" name="Picture 925"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A02F7D" w:rsidP="00D14AA2">
            <w:pPr>
              <w:rPr>
                <w:b/>
                <w:bCs/>
                <w:lang w:val="en-CA"/>
              </w:rPr>
            </w:pPr>
            <w:hyperlink r:id="rId1897" w:tooltip="Troop Movement Speed" w:history="1">
              <w:r w:rsidR="00D14AA2" w:rsidRPr="00D14AA2">
                <w:rPr>
                  <w:rStyle w:val="Hyperlink"/>
                  <w:b/>
                  <w:bCs/>
                  <w:lang w:val="en-CA"/>
                </w:rPr>
                <w:t>Movement Speed</w:t>
              </w:r>
            </w:hyperlink>
            <w:r w:rsidR="00D14AA2" w:rsidRPr="00D14AA2">
              <w:rPr>
                <w:b/>
                <w:bCs/>
                <w:lang w:val="en-CA"/>
              </w:rPr>
              <w:t> </w:t>
            </w:r>
            <w:r w:rsidR="00D14AA2" w:rsidRPr="00D14AA2">
              <w:rPr>
                <w:b/>
                <w:bCs/>
                <w:noProof/>
                <w:lang w:val="en-CA"/>
              </w:rPr>
              <w:drawing>
                <wp:inline distT="0" distB="0" distL="0" distR="0">
                  <wp:extent cx="247650" cy="200025"/>
                  <wp:effectExtent l="0" t="0" r="0" b="9525"/>
                  <wp:docPr id="924" name="Picture 924"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Attack Speed </w:t>
            </w:r>
            <w:r w:rsidRPr="00D14AA2">
              <w:rPr>
                <w:b/>
                <w:bCs/>
                <w:noProof/>
                <w:lang w:val="en-CA"/>
              </w:rPr>
              <w:drawing>
                <wp:inline distT="0" distB="0" distL="0" distR="0">
                  <wp:extent cx="381000" cy="190500"/>
                  <wp:effectExtent l="0" t="0" r="0" b="0"/>
                  <wp:docPr id="923" name="Picture 923"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47C04" w:rsidRDefault="00A02F7D" w:rsidP="00D14AA2">
            <w:hyperlink r:id="rId1898" w:tooltip="Dark Barracks" w:history="1">
              <w:r w:rsidR="00D14AA2" w:rsidRPr="00D14AA2">
                <w:rPr>
                  <w:rStyle w:val="Hyperlink"/>
                  <w:b/>
                  <w:bCs/>
                  <w:lang w:val="en-CA"/>
                </w:rPr>
                <w:t>Dark Barracks</w:t>
              </w:r>
            </w:hyperlink>
          </w:p>
          <w:p w:rsidR="00D14AA2" w:rsidRPr="00D14AA2" w:rsidRDefault="00D14AA2" w:rsidP="00D14AA2">
            <w:pPr>
              <w:rPr>
                <w:b/>
                <w:bCs/>
                <w:lang w:val="en-CA"/>
              </w:rPr>
            </w:pPr>
            <w:r w:rsidRPr="00D14AA2">
              <w:rPr>
                <w:b/>
                <w:bCs/>
                <w:lang w:val="en-CA"/>
              </w:rPr>
              <w:t>Level Required </w:t>
            </w:r>
            <w:r w:rsidRPr="00D14AA2">
              <w:rPr>
                <w:b/>
                <w:bCs/>
                <w:noProof/>
                <w:lang w:val="en-CA"/>
              </w:rPr>
              <w:drawing>
                <wp:inline distT="0" distB="0" distL="0" distR="0">
                  <wp:extent cx="247650" cy="266700"/>
                  <wp:effectExtent l="0" t="0" r="0" b="0"/>
                  <wp:docPr id="922" name="Picture 922"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Range </w:t>
            </w:r>
            <w:r w:rsidRPr="00D14AA2">
              <w:rPr>
                <w:b/>
                <w:bCs/>
                <w:noProof/>
                <w:lang w:val="en-CA"/>
              </w:rPr>
              <w:drawing>
                <wp:inline distT="0" distB="0" distL="0" distR="0">
                  <wp:extent cx="285750" cy="133350"/>
                  <wp:effectExtent l="0" t="0" r="0" b="0"/>
                  <wp:docPr id="921" name="Picture 92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22E6" w:rsidRDefault="00A02F7D" w:rsidP="00D14AA2">
            <w:hyperlink r:id="rId1899" w:tooltip="Witch/Skeleton" w:history="1">
              <w:r w:rsidR="00D14AA2" w:rsidRPr="00D14AA2">
                <w:rPr>
                  <w:rStyle w:val="Hyperlink"/>
                  <w:b/>
                  <w:bCs/>
                  <w:lang w:val="en-CA"/>
                </w:rPr>
                <w:t>Skeletons</w:t>
              </w:r>
            </w:hyperlink>
          </w:p>
          <w:p w:rsidR="00D14AA2" w:rsidRPr="00D14AA2" w:rsidRDefault="00D14AA2" w:rsidP="00D14AA2">
            <w:pPr>
              <w:rPr>
                <w:b/>
                <w:bCs/>
                <w:lang w:val="en-CA"/>
              </w:rPr>
            </w:pPr>
            <w:r w:rsidRPr="00D14AA2">
              <w:rPr>
                <w:b/>
                <w:bCs/>
                <w:lang w:val="en-CA"/>
              </w:rPr>
              <w:t>per Summon </w:t>
            </w:r>
            <w:r w:rsidRPr="00D14AA2">
              <w:rPr>
                <w:b/>
                <w:bCs/>
                <w:noProof/>
                <w:lang w:val="en-CA"/>
              </w:rPr>
              <w:drawing>
                <wp:inline distT="0" distB="0" distL="0" distR="0">
                  <wp:extent cx="285750" cy="276225"/>
                  <wp:effectExtent l="0" t="0" r="0" b="9525"/>
                  <wp:docPr id="920" name="Picture 920" descr="Icon SummonCapacity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2" descr="Icon SummonCapacitySkeleton"/>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w:t>
            </w:r>
          </w:p>
        </w:tc>
      </w:tr>
    </w:tbl>
    <w:p w:rsidR="00D14AA2" w:rsidRPr="00D14AA2" w:rsidRDefault="00D14AA2" w:rsidP="00D14AA2">
      <w:pPr>
        <w:rPr>
          <w:vanish/>
          <w:lang w:val="en-CA"/>
        </w:rPr>
      </w:pPr>
    </w:p>
    <w:p w:rsidR="002210EF" w:rsidRDefault="002210EF"/>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D14AA2" w:rsidRPr="00D14AA2" w:rsidTr="00D14AA2">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lastRenderedPageBreak/>
              <w:t>Training Time of Witches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Number of level 5 or higher </w:t>
            </w:r>
            <w:hyperlink r:id="rId1901" w:tooltip="Dark Barracks" w:history="1">
              <w:r w:rsidRPr="00D14AA2">
                <w:rPr>
                  <w:rStyle w:val="Hyperlink"/>
                  <w:b/>
                  <w:bCs/>
                  <w:lang w:val="en-CA"/>
                </w:rPr>
                <w:t>Dark Barracks</w:t>
              </w:r>
            </w:hyperlink>
            <w:r w:rsidRPr="00D14AA2">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Training Time</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 minutes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 minutes</w:t>
            </w:r>
          </w:p>
        </w:tc>
      </w:tr>
    </w:tbl>
    <w:p w:rsidR="00D14AA2" w:rsidRPr="00D14AA2" w:rsidRDefault="00D14AA2" w:rsidP="00D14AA2">
      <w:pPr>
        <w:rPr>
          <w:vanish/>
          <w:lang w:val="en-CA"/>
        </w:rPr>
      </w:pPr>
    </w:p>
    <w:p w:rsidR="00D14AA2" w:rsidRDefault="00D14AA2"/>
    <w:tbl>
      <w:tblPr>
        <w:tblW w:w="1128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625"/>
        <w:gridCol w:w="1411"/>
        <w:gridCol w:w="964"/>
        <w:gridCol w:w="1087"/>
        <w:gridCol w:w="1501"/>
        <w:gridCol w:w="1087"/>
      </w:tblGrid>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Level </w:t>
            </w:r>
            <w:r w:rsidRPr="00D14AA2">
              <w:rPr>
                <w:b/>
                <w:bCs/>
                <w:noProof/>
                <w:lang w:val="en-CA"/>
              </w:rPr>
              <w:drawing>
                <wp:inline distT="0" distB="0" distL="0" distR="0">
                  <wp:extent cx="161925" cy="171450"/>
                  <wp:effectExtent l="0" t="0" r="9525" b="0"/>
                  <wp:docPr id="919" name="Picture 91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Damage per Second </w:t>
            </w:r>
            <w:r w:rsidRPr="00D14AA2">
              <w:rPr>
                <w:b/>
                <w:bCs/>
                <w:noProof/>
                <w:lang w:val="en-CA"/>
              </w:rPr>
              <w:drawing>
                <wp:inline distT="0" distB="0" distL="0" distR="0">
                  <wp:extent cx="266700" cy="247650"/>
                  <wp:effectExtent l="0" t="0" r="0" b="0"/>
                  <wp:docPr id="918" name="Picture 91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Damage per Attack </w:t>
            </w:r>
            <w:r w:rsidRPr="00D14AA2">
              <w:rPr>
                <w:b/>
                <w:bCs/>
                <w:noProof/>
                <w:lang w:val="en-CA"/>
              </w:rPr>
              <w:drawing>
                <wp:inline distT="0" distB="0" distL="0" distR="0">
                  <wp:extent cx="266700" cy="247650"/>
                  <wp:effectExtent l="0" t="0" r="0" b="0"/>
                  <wp:docPr id="917" name="Picture 91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Default="00D14AA2" w:rsidP="00D14AA2">
            <w:pPr>
              <w:rPr>
                <w:b/>
                <w:bCs/>
                <w:lang w:val="en-CA"/>
              </w:rPr>
            </w:pPr>
            <w:r w:rsidRPr="00D14AA2">
              <w:rPr>
                <w:b/>
                <w:bCs/>
                <w:lang w:val="en-CA"/>
              </w:rPr>
              <w:t>Maximum</w:t>
            </w:r>
          </w:p>
          <w:p w:rsidR="00D14AA2" w:rsidRDefault="00D14AA2" w:rsidP="00D14AA2">
            <w:r w:rsidRPr="00D14AA2">
              <w:rPr>
                <w:b/>
                <w:bCs/>
                <w:lang w:val="en-CA"/>
              </w:rPr>
              <w:t> </w:t>
            </w:r>
            <w:hyperlink r:id="rId1902" w:tooltip="Witch/Skeleton" w:history="1">
              <w:r w:rsidRPr="00D14AA2">
                <w:rPr>
                  <w:rStyle w:val="Hyperlink"/>
                  <w:b/>
                  <w:bCs/>
                  <w:lang w:val="en-CA"/>
                </w:rPr>
                <w:t>Skeletons</w:t>
              </w:r>
            </w:hyperlink>
          </w:p>
          <w:p w:rsidR="00D14AA2" w:rsidRPr="00D14AA2" w:rsidRDefault="00D14AA2" w:rsidP="00D14AA2">
            <w:pPr>
              <w:rPr>
                <w:b/>
                <w:bCs/>
                <w:lang w:val="en-CA"/>
              </w:rPr>
            </w:pPr>
            <w:r w:rsidRPr="00D14AA2">
              <w:rPr>
                <w:b/>
                <w:bCs/>
                <w:lang w:val="en-CA"/>
              </w:rPr>
              <w:t>Summoned </w:t>
            </w:r>
            <w:r w:rsidRPr="00D14AA2">
              <w:rPr>
                <w:b/>
                <w:bCs/>
                <w:noProof/>
                <w:lang w:val="en-CA"/>
              </w:rPr>
              <w:drawing>
                <wp:inline distT="0" distB="0" distL="0" distR="0">
                  <wp:extent cx="171450" cy="161925"/>
                  <wp:effectExtent l="0" t="0" r="0" b="9525"/>
                  <wp:docPr id="916" name="Picture 916" descr="Icon SummonCap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6" descr="Icon SummonCapacity"/>
                          <pic:cNvPicPr>
                            <a:picLocks noChangeAspect="1" noChangeArrowheads="1"/>
                          </pic:cNvPicPr>
                        </pic:nvPicPr>
                        <pic:blipFill>
                          <a:blip r:embed="rId1903">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Hitpoints </w:t>
            </w:r>
            <w:r w:rsidRPr="00D14AA2">
              <w:rPr>
                <w:b/>
                <w:bCs/>
                <w:noProof/>
                <w:lang w:val="en-CA"/>
              </w:rPr>
              <w:drawing>
                <wp:inline distT="0" distB="0" distL="0" distR="0">
                  <wp:extent cx="190500" cy="180975"/>
                  <wp:effectExtent l="0" t="0" r="0" b="9525"/>
                  <wp:docPr id="915" name="Picture 91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A02F7D" w:rsidP="00D14AA2">
            <w:pPr>
              <w:rPr>
                <w:b/>
                <w:bCs/>
                <w:lang w:val="en-CA"/>
              </w:rPr>
            </w:pPr>
            <w:hyperlink r:id="rId1904" w:anchor="Elixir" w:tooltip="Resources" w:history="1">
              <w:r w:rsidR="00D14AA2" w:rsidRPr="00D14AA2">
                <w:rPr>
                  <w:rStyle w:val="Hyperlink"/>
                  <w:b/>
                  <w:bCs/>
                  <w:lang w:val="en-CA"/>
                </w:rPr>
                <w:t>Training Cost</w:t>
              </w:r>
            </w:hyperlink>
            <w:r w:rsidR="00D14AA2" w:rsidRPr="00D14AA2">
              <w:rPr>
                <w:b/>
                <w:bCs/>
                <w:lang w:val="en-CA"/>
              </w:rPr>
              <w:t> </w:t>
            </w:r>
            <w:r w:rsidR="00D14AA2" w:rsidRPr="00D14AA2">
              <w:rPr>
                <w:b/>
                <w:bCs/>
                <w:noProof/>
                <w:lang w:val="en-CA"/>
              </w:rPr>
              <w:drawing>
                <wp:inline distT="0" distB="0" distL="0" distR="0">
                  <wp:extent cx="171450" cy="190500"/>
                  <wp:effectExtent l="0" t="0" r="0" b="0"/>
                  <wp:docPr id="914" name="Picture 91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A02F7D" w:rsidP="00D14AA2">
            <w:pPr>
              <w:rPr>
                <w:b/>
                <w:bCs/>
                <w:lang w:val="en-CA"/>
              </w:rPr>
            </w:pPr>
            <w:hyperlink r:id="rId1905" w:anchor="Elixir" w:tooltip="Resources" w:history="1">
              <w:r w:rsidR="00D14AA2" w:rsidRPr="00D14AA2">
                <w:rPr>
                  <w:rStyle w:val="Hyperlink"/>
                  <w:b/>
                  <w:bCs/>
                  <w:lang w:val="en-CA"/>
                </w:rPr>
                <w:t>Research Cost</w:t>
              </w:r>
            </w:hyperlink>
            <w:r w:rsidR="00D14AA2" w:rsidRPr="00D14AA2">
              <w:rPr>
                <w:b/>
                <w:bCs/>
                <w:lang w:val="en-CA"/>
              </w:rPr>
              <w:t> </w:t>
            </w:r>
            <w:r w:rsidR="00D14AA2" w:rsidRPr="00D14AA2">
              <w:rPr>
                <w:b/>
                <w:bCs/>
                <w:noProof/>
                <w:lang w:val="en-CA"/>
              </w:rPr>
              <w:drawing>
                <wp:inline distT="0" distB="0" distL="0" distR="0">
                  <wp:extent cx="171450" cy="190500"/>
                  <wp:effectExtent l="0" t="0" r="0" b="0"/>
                  <wp:docPr id="913" name="Picture 913"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Default="00A02F7D" w:rsidP="00D14AA2">
            <w:hyperlink r:id="rId1906" w:tooltip="Laboratory" w:history="1">
              <w:r w:rsidR="00D14AA2" w:rsidRPr="00D14AA2">
                <w:rPr>
                  <w:rStyle w:val="Hyperlink"/>
                  <w:b/>
                  <w:bCs/>
                  <w:lang w:val="en-CA"/>
                </w:rPr>
                <w:t>Laboratory</w:t>
              </w:r>
            </w:hyperlink>
          </w:p>
          <w:p w:rsidR="00D14AA2" w:rsidRPr="00D14AA2" w:rsidRDefault="00D14AA2" w:rsidP="00D14AA2">
            <w:pPr>
              <w:rPr>
                <w:b/>
                <w:bCs/>
                <w:lang w:val="en-CA"/>
              </w:rPr>
            </w:pPr>
            <w:r w:rsidRPr="00D14AA2">
              <w:rPr>
                <w:b/>
                <w:bCs/>
                <w:lang w:val="en-CA"/>
              </w:rPr>
              <w:t>Level Required </w:t>
            </w:r>
            <w:r w:rsidRPr="00D14AA2">
              <w:rPr>
                <w:b/>
                <w:bCs/>
                <w:noProof/>
                <w:lang w:val="en-CA"/>
              </w:rPr>
              <w:drawing>
                <wp:inline distT="0" distB="0" distL="0" distR="0">
                  <wp:extent cx="247650" cy="257175"/>
                  <wp:effectExtent l="0" t="0" r="0" b="9525"/>
                  <wp:docPr id="912" name="Picture 912"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A02F7D" w:rsidP="00D14AA2">
            <w:pPr>
              <w:rPr>
                <w:b/>
                <w:bCs/>
                <w:lang w:val="en-CA"/>
              </w:rPr>
            </w:pPr>
            <w:hyperlink r:id="rId1907" w:tooltip="Laboratory" w:history="1">
              <w:r w:rsidR="00D14AA2" w:rsidRPr="00D14AA2">
                <w:rPr>
                  <w:rStyle w:val="Hyperlink"/>
                  <w:b/>
                  <w:bCs/>
                  <w:lang w:val="en-CA"/>
                </w:rPr>
                <w:t>Research Time</w:t>
              </w:r>
            </w:hyperlink>
            <w:r w:rsidR="00D14AA2" w:rsidRPr="00D14AA2">
              <w:rPr>
                <w:b/>
                <w:bCs/>
                <w:lang w:val="en-CA"/>
              </w:rPr>
              <w:t> </w:t>
            </w:r>
            <w:r w:rsidR="00D14AA2" w:rsidRPr="00D14AA2">
              <w:rPr>
                <w:b/>
                <w:bCs/>
                <w:noProof/>
                <w:lang w:val="en-CA"/>
              </w:rPr>
              <w:drawing>
                <wp:inline distT="0" distB="0" distL="0" distR="0">
                  <wp:extent cx="171450" cy="200025"/>
                  <wp:effectExtent l="0" t="0" r="0" b="9525"/>
                  <wp:docPr id="911" name="Picture 91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 days</w:t>
            </w:r>
          </w:p>
        </w:tc>
      </w:tr>
    </w:tbl>
    <w:p w:rsidR="00D14AA2" w:rsidRDefault="00D14AA2" w:rsidP="00CF71AC"/>
    <w:p w:rsidR="00C240D8" w:rsidRDefault="00C240D8" w:rsidP="00C240D8">
      <w:pPr>
        <w:pStyle w:val="Heading3"/>
      </w:pPr>
      <w:r>
        <w:t>Skeleton</w:t>
      </w:r>
    </w:p>
    <w:p w:rsidR="00E201D7" w:rsidRPr="00E201D7" w:rsidRDefault="00E201D7" w:rsidP="00E201D7">
      <w:pPr>
        <w:rPr>
          <w:lang w:val="en-CA"/>
        </w:rPr>
      </w:pPr>
      <w:r w:rsidRPr="00E201D7">
        <w:rPr>
          <w:noProof/>
          <w:lang w:val="en-CA"/>
        </w:rPr>
        <w:drawing>
          <wp:inline distT="0" distB="0" distL="0" distR="0">
            <wp:extent cx="2381250" cy="2047875"/>
            <wp:effectExtent l="0" t="0" r="0" b="0"/>
            <wp:docPr id="956" name="Picture 956" descr="Skelet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3" descr="Skeleton info"/>
                    <pic:cNvPicPr>
                      <a:picLocks noChangeAspect="1" noChangeArrowheads="1"/>
                    </pic:cNvPicPr>
                  </pic:nvPicPr>
                  <pic:blipFill>
                    <a:blip r:embed="rId1908">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rsidR="00E201D7" w:rsidRPr="00E201D7" w:rsidRDefault="00E201D7" w:rsidP="00E201D7">
      <w:pPr>
        <w:rPr>
          <w:lang w:val="en-CA"/>
        </w:rPr>
      </w:pPr>
      <w:r w:rsidRPr="00E201D7">
        <w:rPr>
          <w:noProof/>
          <w:lang w:val="en-CA"/>
        </w:rPr>
        <w:drawing>
          <wp:inline distT="0" distB="0" distL="0" distR="0">
            <wp:extent cx="390525" cy="400050"/>
            <wp:effectExtent l="0" t="0" r="9525" b="0"/>
            <wp:docPr id="955" name="Picture 955" descr="More Info Button">
              <a:hlinkClick xmlns:a="http://schemas.openxmlformats.org/drawingml/2006/main" r:id="rId1196" tooltip="&quot;Wit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4" descr="More Info Button">
                      <a:hlinkClick r:id="rId1196" tooltip="&quot;Witch&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E201D7" w:rsidRPr="00E201D7" w:rsidRDefault="00E201D7" w:rsidP="00E201D7">
      <w:pPr>
        <w:rPr>
          <w:lang w:val="en-CA"/>
        </w:rPr>
      </w:pPr>
      <w:r w:rsidRPr="00E201D7">
        <w:rPr>
          <w:b/>
          <w:bCs/>
          <w:i/>
          <w:iCs/>
          <w:lang w:val="en-CA"/>
        </w:rPr>
        <w:t>"This undead creature poses little threat by itself. But it never fights alone, since the </w:t>
      </w:r>
      <w:hyperlink r:id="rId1909" w:tooltip="Witch" w:history="1">
        <w:r w:rsidRPr="00E201D7">
          <w:rPr>
            <w:rStyle w:val="Hyperlink"/>
            <w:b/>
            <w:bCs/>
            <w:i/>
            <w:iCs/>
            <w:lang w:val="en-CA"/>
          </w:rPr>
          <w:t>Witch</w:t>
        </w:r>
      </w:hyperlink>
      <w:r w:rsidRPr="00E201D7">
        <w:rPr>
          <w:b/>
          <w:bCs/>
          <w:i/>
          <w:iCs/>
          <w:lang w:val="en-CA"/>
        </w:rPr>
        <w:t> can summon an endless horde of Skeletons against your enemy!"</w:t>
      </w:r>
      <w:r w:rsidRPr="00E201D7">
        <w:rPr>
          <w:lang w:val="en-CA"/>
        </w:rPr>
        <w:t>-</w:t>
      </w:r>
    </w:p>
    <w:p w:rsidR="00E201D7" w:rsidRPr="00E201D7" w:rsidRDefault="00A02F7D" w:rsidP="00E201D7">
      <w:pPr>
        <w:rPr>
          <w:lang w:val="en-CA"/>
        </w:rPr>
      </w:pPr>
      <w:r>
        <w:rPr>
          <w:lang w:val="en-CA"/>
        </w:rPr>
        <w:pict>
          <v:rect id="_x0000_i1138"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996"/>
      </w:tblGrid>
      <w:tr w:rsidR="00E201D7" w:rsidRPr="00E201D7" w:rsidTr="00E201D7">
        <w:trPr>
          <w:tblCellSpacing w:w="15" w:type="dxa"/>
        </w:trPr>
        <w:tc>
          <w:tcPr>
            <w:tcW w:w="0" w:type="auto"/>
            <w:shd w:val="clear" w:color="auto" w:fill="281434"/>
            <w:vAlign w:val="center"/>
            <w:hideMark/>
          </w:tcPr>
          <w:p w:rsidR="00E201D7" w:rsidRPr="00E201D7" w:rsidRDefault="00E201D7" w:rsidP="00E201D7">
            <w:pPr>
              <w:rPr>
                <w:lang w:val="en-CA"/>
              </w:rPr>
            </w:pPr>
            <w:r w:rsidRPr="00E201D7">
              <w:rPr>
                <w:noProof/>
                <w:lang w:val="en-CA"/>
              </w:rPr>
              <w:drawing>
                <wp:inline distT="0" distB="0" distL="0" distR="0">
                  <wp:extent cx="342900" cy="457200"/>
                  <wp:effectExtent l="0" t="0" r="0" b="0"/>
                  <wp:docPr id="954" name="Picture 954" descr="Skelet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6" descr="Skeleton1"/>
                          <pic:cNvPicPr>
                            <a:picLocks noChangeAspect="1" noChangeArrowheads="1"/>
                          </pic:cNvPicPr>
                        </pic:nvPicPr>
                        <pic:blipFill>
                          <a:blip r:embed="rId1910">
                            <a:extLst>
                              <a:ext uri="{28A0092B-C50C-407E-A947-70E740481C1C}">
                                <a14:useLocalDpi xmlns:a14="http://schemas.microsoft.com/office/drawing/2010/main" val="0"/>
                              </a:ext>
                            </a:extLst>
                          </a:blip>
                          <a:srcRect/>
                          <a:stretch>
                            <a:fillRect/>
                          </a:stretch>
                        </pic:blipFill>
                        <pic:spPr bwMode="auto">
                          <a:xfrm>
                            <a:off x="0" y="0"/>
                            <a:ext cx="342900" cy="457200"/>
                          </a:xfrm>
                          <a:prstGeom prst="rect">
                            <a:avLst/>
                          </a:prstGeom>
                          <a:noFill/>
                          <a:ln>
                            <a:noFill/>
                          </a:ln>
                        </pic:spPr>
                      </pic:pic>
                    </a:graphicData>
                  </a:graphic>
                </wp:inline>
              </w:drawing>
            </w:r>
          </w:p>
        </w:tc>
      </w:tr>
      <w:tr w:rsidR="00E201D7" w:rsidRPr="00E201D7" w:rsidTr="00E201D7">
        <w:trPr>
          <w:tblCellSpacing w:w="15" w:type="dxa"/>
        </w:trPr>
        <w:tc>
          <w:tcPr>
            <w:tcW w:w="0" w:type="auto"/>
            <w:shd w:val="clear" w:color="auto" w:fill="281434"/>
            <w:vAlign w:val="center"/>
            <w:hideMark/>
          </w:tcPr>
          <w:p w:rsidR="00E201D7" w:rsidRPr="00E201D7" w:rsidRDefault="00E201D7" w:rsidP="00E201D7">
            <w:pPr>
              <w:rPr>
                <w:lang w:val="en-CA"/>
              </w:rPr>
            </w:pPr>
            <w:r w:rsidRPr="00E201D7">
              <w:rPr>
                <w:lang w:val="en-CA"/>
              </w:rPr>
              <w:t>Level 1-5</w:t>
            </w:r>
          </w:p>
        </w:tc>
      </w:tr>
    </w:tbl>
    <w:p w:rsidR="00E201D7" w:rsidRPr="00E201D7" w:rsidRDefault="00A02F7D" w:rsidP="00E201D7">
      <w:pPr>
        <w:rPr>
          <w:lang w:val="en-CA"/>
        </w:rPr>
      </w:pPr>
      <w:r>
        <w:rPr>
          <w:lang w:val="en-CA"/>
        </w:rPr>
        <w:pict>
          <v:rect id="_x0000_i1139" style="width:0;height:1.5pt" o:hralign="center" o:hrstd="t" o:hrnoshade="t" o:hr="t" fillcolor="#3a3a3a" stroked="f"/>
        </w:pict>
      </w:r>
    </w:p>
    <w:p w:rsidR="00E201D7" w:rsidRPr="00E201D7" w:rsidRDefault="00E201D7" w:rsidP="00E201D7">
      <w:pPr>
        <w:numPr>
          <w:ilvl w:val="0"/>
          <w:numId w:val="95"/>
        </w:numPr>
        <w:rPr>
          <w:lang w:val="en-CA"/>
        </w:rPr>
      </w:pPr>
      <w:r w:rsidRPr="00E201D7">
        <w:rPr>
          <w:b/>
          <w:bCs/>
          <w:lang w:val="en-CA"/>
        </w:rPr>
        <w:t>Summary</w:t>
      </w:r>
    </w:p>
    <w:p w:rsidR="00E201D7" w:rsidRPr="00E201D7" w:rsidRDefault="00E201D7" w:rsidP="00E201D7">
      <w:pPr>
        <w:numPr>
          <w:ilvl w:val="1"/>
          <w:numId w:val="95"/>
        </w:numPr>
        <w:rPr>
          <w:lang w:val="en-CA"/>
        </w:rPr>
      </w:pPr>
      <w:r w:rsidRPr="00E201D7">
        <w:rPr>
          <w:lang w:val="en-CA"/>
        </w:rPr>
        <w:t>Skeletons are troops the </w:t>
      </w:r>
      <w:hyperlink r:id="rId1911" w:tooltip="Witch" w:history="1">
        <w:r w:rsidRPr="00E201D7">
          <w:rPr>
            <w:rStyle w:val="Hyperlink"/>
            <w:lang w:val="en-CA"/>
          </w:rPr>
          <w:t>Witch</w:t>
        </w:r>
      </w:hyperlink>
      <w:r w:rsidRPr="00E201D7">
        <w:rPr>
          <w:lang w:val="en-CA"/>
        </w:rPr>
        <w:t> summons to help her fight. </w:t>
      </w:r>
    </w:p>
    <w:p w:rsidR="00E201D7" w:rsidRPr="00E201D7" w:rsidRDefault="00E201D7" w:rsidP="00E201D7">
      <w:pPr>
        <w:numPr>
          <w:ilvl w:val="1"/>
          <w:numId w:val="95"/>
        </w:numPr>
        <w:rPr>
          <w:lang w:val="en-CA"/>
        </w:rPr>
      </w:pPr>
      <w:r w:rsidRPr="00E201D7">
        <w:rPr>
          <w:lang w:val="en-CA"/>
        </w:rPr>
        <w:t>They are similar to </w:t>
      </w:r>
      <w:hyperlink r:id="rId1912" w:tooltip="Barbarian" w:history="1">
        <w:r w:rsidRPr="00E201D7">
          <w:rPr>
            <w:rStyle w:val="Hyperlink"/>
            <w:lang w:val="en-CA"/>
          </w:rPr>
          <w:t>Barbarians</w:t>
        </w:r>
      </w:hyperlink>
      <w:r w:rsidRPr="00E201D7">
        <w:rPr>
          <w:lang w:val="en-CA"/>
        </w:rPr>
        <w:t> in attack damage, but have lower health and move faster.</w:t>
      </w:r>
    </w:p>
    <w:p w:rsidR="00E201D7" w:rsidRPr="00E201D7" w:rsidRDefault="00E201D7" w:rsidP="00E201D7">
      <w:pPr>
        <w:numPr>
          <w:ilvl w:val="1"/>
          <w:numId w:val="95"/>
        </w:numPr>
        <w:rPr>
          <w:lang w:val="en-CA"/>
        </w:rPr>
      </w:pPr>
      <w:r w:rsidRPr="00E201D7">
        <w:rPr>
          <w:lang w:val="en-CA"/>
        </w:rPr>
        <w:t>Skeletons have no preferred target when attacking; they will simply attack the closest building. However, once they become aware of enemy </w:t>
      </w:r>
      <w:hyperlink r:id="rId1913" w:tooltip="Clan Castle" w:history="1">
        <w:r w:rsidRPr="00E201D7">
          <w:rPr>
            <w:rStyle w:val="Hyperlink"/>
            <w:lang w:val="en-CA"/>
          </w:rPr>
          <w:t>Clan Castle</w:t>
        </w:r>
      </w:hyperlink>
      <w:r w:rsidRPr="00E201D7">
        <w:rPr>
          <w:lang w:val="en-CA"/>
        </w:rPr>
        <w:t> </w:t>
      </w:r>
      <w:hyperlink r:id="rId1914" w:tooltip="Troops" w:history="1">
        <w:r w:rsidRPr="00E201D7">
          <w:rPr>
            <w:rStyle w:val="Hyperlink"/>
            <w:lang w:val="en-CA"/>
          </w:rPr>
          <w:t>troops</w:t>
        </w:r>
      </w:hyperlink>
      <w:r w:rsidRPr="00E201D7">
        <w:rPr>
          <w:lang w:val="en-CA"/>
        </w:rPr>
        <w:t>, </w:t>
      </w:r>
      <w:hyperlink r:id="rId1915" w:tooltip="Heroes" w:history="1">
        <w:r w:rsidRPr="00E201D7">
          <w:rPr>
            <w:rStyle w:val="Hyperlink"/>
            <w:lang w:val="en-CA"/>
          </w:rPr>
          <w:t>Heroes</w:t>
        </w:r>
      </w:hyperlink>
      <w:r w:rsidRPr="00E201D7">
        <w:rPr>
          <w:lang w:val="en-CA"/>
        </w:rPr>
        <w:t>, or </w:t>
      </w:r>
      <w:hyperlink r:id="rId1916" w:tooltip="Skeleton Trap" w:history="1">
        <w:r w:rsidRPr="00E201D7">
          <w:rPr>
            <w:rStyle w:val="Hyperlink"/>
            <w:lang w:val="en-CA"/>
          </w:rPr>
          <w:t>Skeleton Trap</w:t>
        </w:r>
      </w:hyperlink>
      <w:r w:rsidRPr="00E201D7">
        <w:rPr>
          <w:lang w:val="en-CA"/>
        </w:rPr>
        <w:t> skeletons (either by being attacked themselves or by being near another friendly </w:t>
      </w:r>
      <w:hyperlink r:id="rId1917" w:tooltip="Troops" w:history="1">
        <w:r w:rsidRPr="00E201D7">
          <w:rPr>
            <w:rStyle w:val="Hyperlink"/>
            <w:lang w:val="en-CA"/>
          </w:rPr>
          <w:t>troop</w:t>
        </w:r>
      </w:hyperlink>
      <w:r w:rsidRPr="00E201D7">
        <w:rPr>
          <w:lang w:val="en-CA"/>
        </w:rPr>
        <w:t xml:space="preserve"> under attack), they will leave their previously targeted building </w:t>
      </w:r>
      <w:r w:rsidRPr="00E201D7">
        <w:rPr>
          <w:lang w:val="en-CA"/>
        </w:rPr>
        <w:lastRenderedPageBreak/>
        <w:t>and instead engage the enemy </w:t>
      </w:r>
      <w:hyperlink r:id="rId1918" w:tooltip="Troops" w:history="1">
        <w:r w:rsidRPr="00E201D7">
          <w:rPr>
            <w:rStyle w:val="Hyperlink"/>
            <w:lang w:val="en-CA"/>
          </w:rPr>
          <w:t>troops</w:t>
        </w:r>
      </w:hyperlink>
      <w:r w:rsidRPr="00E201D7">
        <w:rPr>
          <w:lang w:val="en-CA"/>
        </w:rPr>
        <w:t>. Once all of the nearby enemy </w:t>
      </w:r>
      <w:hyperlink r:id="rId1919" w:tooltip="Troops" w:history="1">
        <w:r w:rsidRPr="00E201D7">
          <w:rPr>
            <w:rStyle w:val="Hyperlink"/>
            <w:lang w:val="en-CA"/>
          </w:rPr>
          <w:t>troops</w:t>
        </w:r>
      </w:hyperlink>
      <w:r w:rsidRPr="00E201D7">
        <w:rPr>
          <w:lang w:val="en-CA"/>
        </w:rPr>
        <w:t> are defeated, the Skeletons will proceed to attack the nearest structure.</w:t>
      </w:r>
    </w:p>
    <w:p w:rsidR="00E201D7" w:rsidRPr="00E201D7" w:rsidRDefault="00E201D7" w:rsidP="00E201D7">
      <w:pPr>
        <w:numPr>
          <w:ilvl w:val="1"/>
          <w:numId w:val="95"/>
        </w:numPr>
        <w:rPr>
          <w:lang w:val="en-CA"/>
        </w:rPr>
      </w:pPr>
      <w:r w:rsidRPr="00E201D7">
        <w:rPr>
          <w:lang w:val="en-CA"/>
        </w:rPr>
        <w:t>They can be a good tank for single damage defense buildings in large numbers, but are vulnerable to splash damage.</w:t>
      </w:r>
    </w:p>
    <w:p w:rsidR="00E201D7" w:rsidRPr="00E201D7" w:rsidRDefault="00E201D7" w:rsidP="00E201D7">
      <w:pPr>
        <w:numPr>
          <w:ilvl w:val="1"/>
          <w:numId w:val="95"/>
        </w:numPr>
        <w:rPr>
          <w:lang w:val="en-CA"/>
        </w:rPr>
      </w:pPr>
      <w:r w:rsidRPr="00E201D7">
        <w:rPr>
          <w:lang w:val="en-CA"/>
        </w:rPr>
        <w:t>Skeletons are considered to take up 1 housing space for the purpose of determining its interactions with the </w:t>
      </w:r>
      <w:hyperlink r:id="rId1920" w:tooltip="Spring Trap" w:history="1">
        <w:r w:rsidRPr="00E201D7">
          <w:rPr>
            <w:rStyle w:val="Hyperlink"/>
            <w:lang w:val="en-CA"/>
          </w:rPr>
          <w:t>Spring Trap</w:t>
        </w:r>
      </w:hyperlink>
      <w:r w:rsidRPr="00E201D7">
        <w:rPr>
          <w:lang w:val="en-CA"/>
        </w:rPr>
        <w:t>, </w:t>
      </w:r>
      <w:hyperlink r:id="rId1921" w:tooltip="Tornado Trap" w:history="1">
        <w:r w:rsidRPr="00E201D7">
          <w:rPr>
            <w:rStyle w:val="Hyperlink"/>
            <w:lang w:val="en-CA"/>
          </w:rPr>
          <w:t>Tornado Trap</w:t>
        </w:r>
      </w:hyperlink>
      <w:r w:rsidRPr="00E201D7">
        <w:rPr>
          <w:lang w:val="en-CA"/>
        </w:rPr>
        <w:t> and </w:t>
      </w:r>
      <w:hyperlink r:id="rId1922" w:tooltip="Clone Spell" w:history="1">
        <w:r w:rsidRPr="00E201D7">
          <w:rPr>
            <w:rStyle w:val="Hyperlink"/>
            <w:lang w:val="en-CA"/>
          </w:rPr>
          <w:t>Clone Spell</w:t>
        </w:r>
      </w:hyperlink>
      <w:r w:rsidRPr="00E201D7">
        <w:rPr>
          <w:lang w:val="en-CA"/>
        </w:rPr>
        <w:t>.</w:t>
      </w:r>
    </w:p>
    <w:p w:rsidR="00E201D7" w:rsidRPr="00E201D7" w:rsidRDefault="00E201D7" w:rsidP="00E201D7">
      <w:pPr>
        <w:numPr>
          <w:ilvl w:val="1"/>
          <w:numId w:val="95"/>
        </w:numPr>
        <w:rPr>
          <w:lang w:val="en-CA"/>
        </w:rPr>
      </w:pPr>
      <w:r w:rsidRPr="00E201D7">
        <w:rPr>
          <w:lang w:val="en-CA"/>
        </w:rPr>
        <w:t>Skeletons are unable to trigger </w:t>
      </w:r>
      <w:hyperlink r:id="rId1923" w:tooltip="Traps/Home Village" w:history="1">
        <w:r w:rsidRPr="00E201D7">
          <w:rPr>
            <w:rStyle w:val="Hyperlink"/>
            <w:lang w:val="en-CA"/>
          </w:rPr>
          <w:t>Traps</w:t>
        </w:r>
      </w:hyperlink>
      <w:r w:rsidRPr="00E201D7">
        <w:rPr>
          <w:lang w:val="en-CA"/>
        </w:rPr>
        <w:t>, nor can they cause the </w:t>
      </w:r>
      <w:hyperlink r:id="rId1924" w:tooltip="Clan Castle" w:history="1">
        <w:r w:rsidRPr="00E201D7">
          <w:rPr>
            <w:rStyle w:val="Hyperlink"/>
            <w:lang w:val="en-CA"/>
          </w:rPr>
          <w:t>Clan Castle</w:t>
        </w:r>
      </w:hyperlink>
      <w:r w:rsidRPr="00E201D7">
        <w:rPr>
          <w:lang w:val="en-CA"/>
        </w:rPr>
        <w:t> to activate and deploy its troops (if any). However, they can be harmed by Traps if another troop triggers them. Skeletons are able to trigger </w:t>
      </w:r>
      <w:hyperlink r:id="rId1925" w:tooltip="Hidden Tesla/Home Village" w:history="1">
        <w:r w:rsidRPr="00E201D7">
          <w:rPr>
            <w:rStyle w:val="Hyperlink"/>
            <w:lang w:val="en-CA"/>
          </w:rPr>
          <w:t>Hidden Teslas</w:t>
        </w:r>
      </w:hyperlink>
      <w:r w:rsidRPr="00E201D7">
        <w:rPr>
          <w:lang w:val="en-CA"/>
        </w:rPr>
        <w:t>.</w:t>
      </w:r>
    </w:p>
    <w:p w:rsidR="00E201D7" w:rsidRPr="00E201D7" w:rsidRDefault="00A02F7D" w:rsidP="00E201D7">
      <w:pPr>
        <w:rPr>
          <w:lang w:val="en-CA"/>
        </w:rPr>
      </w:pPr>
      <w:r>
        <w:rPr>
          <w:lang w:val="en-CA"/>
        </w:rPr>
        <w:pict>
          <v:rect id="_x0000_i1140" style="width:0;height:1.5pt" o:hralign="center" o:hrstd="t" o:hrnoshade="t" o:hr="t" fillcolor="#3a3a3a" stroked="f"/>
        </w:pict>
      </w:r>
    </w:p>
    <w:p w:rsidR="00E201D7" w:rsidRPr="00E201D7" w:rsidRDefault="00E201D7" w:rsidP="00E201D7">
      <w:pPr>
        <w:numPr>
          <w:ilvl w:val="0"/>
          <w:numId w:val="96"/>
        </w:numPr>
        <w:rPr>
          <w:lang w:val="en-CA"/>
        </w:rPr>
      </w:pPr>
      <w:r w:rsidRPr="00E201D7">
        <w:rPr>
          <w:b/>
          <w:bCs/>
          <w:lang w:val="en-CA"/>
        </w:rPr>
        <w:t>Offensive Strategy</w:t>
      </w:r>
    </w:p>
    <w:p w:rsidR="00E201D7" w:rsidRPr="00E201D7" w:rsidRDefault="00E201D7" w:rsidP="00E201D7">
      <w:pPr>
        <w:numPr>
          <w:ilvl w:val="1"/>
          <w:numId w:val="96"/>
        </w:numPr>
        <w:rPr>
          <w:lang w:val="en-CA"/>
        </w:rPr>
      </w:pPr>
      <w:r w:rsidRPr="00E201D7">
        <w:rPr>
          <w:lang w:val="en-CA"/>
        </w:rPr>
        <w:t>Try to avoid splash damaging defenses to keep your Skeletons alive.</w:t>
      </w:r>
    </w:p>
    <w:p w:rsidR="00E201D7" w:rsidRPr="00E201D7" w:rsidRDefault="00E201D7" w:rsidP="00E201D7">
      <w:pPr>
        <w:numPr>
          <w:ilvl w:val="1"/>
          <w:numId w:val="96"/>
        </w:numPr>
        <w:rPr>
          <w:lang w:val="en-CA"/>
        </w:rPr>
      </w:pPr>
      <w:r w:rsidRPr="00E201D7">
        <w:rPr>
          <w:lang w:val="en-CA"/>
        </w:rPr>
        <w:t>Skeletons can act as a "bone shield" to </w:t>
      </w:r>
      <w:hyperlink r:id="rId1926" w:tooltip="Witch" w:history="1">
        <w:r w:rsidRPr="00E201D7">
          <w:rPr>
            <w:rStyle w:val="Hyperlink"/>
            <w:lang w:val="en-CA"/>
          </w:rPr>
          <w:t>Witches</w:t>
        </w:r>
      </w:hyperlink>
      <w:r w:rsidRPr="00E201D7">
        <w:rPr>
          <w:lang w:val="en-CA"/>
        </w:rPr>
        <w:t>, protecting them from other defenses.</w:t>
      </w:r>
    </w:p>
    <w:p w:rsidR="00E201D7" w:rsidRPr="00E201D7" w:rsidRDefault="00E201D7" w:rsidP="00E201D7">
      <w:pPr>
        <w:numPr>
          <w:ilvl w:val="0"/>
          <w:numId w:val="96"/>
        </w:numPr>
        <w:rPr>
          <w:lang w:val="en-CA"/>
        </w:rPr>
      </w:pPr>
      <w:r w:rsidRPr="00E201D7">
        <w:rPr>
          <w:b/>
          <w:bCs/>
          <w:lang w:val="en-CA"/>
        </w:rPr>
        <w:t>Defensive Strategy</w:t>
      </w:r>
    </w:p>
    <w:p w:rsidR="00E201D7" w:rsidRPr="00E201D7" w:rsidRDefault="00A02F7D" w:rsidP="00E201D7">
      <w:pPr>
        <w:numPr>
          <w:ilvl w:val="1"/>
          <w:numId w:val="96"/>
        </w:numPr>
        <w:rPr>
          <w:lang w:val="en-CA"/>
        </w:rPr>
      </w:pPr>
      <w:hyperlink r:id="rId1927" w:tooltip="Witch" w:history="1">
        <w:r w:rsidR="00E201D7" w:rsidRPr="00E201D7">
          <w:rPr>
            <w:rStyle w:val="Hyperlink"/>
            <w:lang w:val="en-CA"/>
          </w:rPr>
          <w:t>Witches</w:t>
        </w:r>
      </w:hyperlink>
      <w:r w:rsidR="00E201D7" w:rsidRPr="00E201D7">
        <w:rPr>
          <w:lang w:val="en-CA"/>
        </w:rPr>
        <w:t> in your </w:t>
      </w:r>
      <w:hyperlink r:id="rId1928" w:tooltip="Clan Castle" w:history="1">
        <w:r w:rsidR="00E201D7" w:rsidRPr="00E201D7">
          <w:rPr>
            <w:rStyle w:val="Hyperlink"/>
            <w:lang w:val="en-CA"/>
          </w:rPr>
          <w:t>Clan Castle</w:t>
        </w:r>
      </w:hyperlink>
      <w:r w:rsidR="00E201D7" w:rsidRPr="00E201D7">
        <w:rPr>
          <w:lang w:val="en-CA"/>
        </w:rPr>
        <w:t> will summon hordes of Skeletons to confront the enemy.</w:t>
      </w:r>
    </w:p>
    <w:p w:rsidR="00E201D7" w:rsidRPr="00E201D7" w:rsidRDefault="00E201D7" w:rsidP="00E201D7">
      <w:pPr>
        <w:numPr>
          <w:ilvl w:val="1"/>
          <w:numId w:val="96"/>
        </w:numPr>
        <w:rPr>
          <w:lang w:val="en-CA"/>
        </w:rPr>
      </w:pPr>
      <w:r w:rsidRPr="00E201D7">
        <w:rPr>
          <w:lang w:val="en-CA"/>
        </w:rPr>
        <w:t>Single-target defenses like </w:t>
      </w:r>
      <w:hyperlink r:id="rId1929" w:tooltip="Cannon" w:history="1">
        <w:r w:rsidRPr="00E201D7">
          <w:rPr>
            <w:rStyle w:val="Hyperlink"/>
            <w:lang w:val="en-CA"/>
          </w:rPr>
          <w:t>Cannons</w:t>
        </w:r>
      </w:hyperlink>
      <w:r w:rsidRPr="00E201D7">
        <w:rPr>
          <w:lang w:val="en-CA"/>
        </w:rPr>
        <w:t> can be overwhelmed by Skeletons (especially if the single-target defense cannot one-shot the Skeleton), which means splash-damaging defenses like the </w:t>
      </w:r>
      <w:hyperlink r:id="rId1930" w:tooltip="Mortar" w:history="1">
        <w:r w:rsidRPr="00E201D7">
          <w:rPr>
            <w:rStyle w:val="Hyperlink"/>
            <w:lang w:val="en-CA"/>
          </w:rPr>
          <w:t>Mortar</w:t>
        </w:r>
      </w:hyperlink>
      <w:r w:rsidRPr="00E201D7">
        <w:rPr>
          <w:lang w:val="en-CA"/>
        </w:rPr>
        <w:t> and the </w:t>
      </w:r>
      <w:hyperlink r:id="rId1931" w:tooltip="Wizard Tower" w:history="1">
        <w:r w:rsidRPr="00E201D7">
          <w:rPr>
            <w:rStyle w:val="Hyperlink"/>
            <w:lang w:val="en-CA"/>
          </w:rPr>
          <w:t>Wizard Tower</w:t>
        </w:r>
      </w:hyperlink>
      <w:r w:rsidRPr="00E201D7">
        <w:rPr>
          <w:lang w:val="en-CA"/>
        </w:rPr>
        <w:t> are your defense's best chance of eliminating hordes of these subtroops. Have </w:t>
      </w:r>
      <w:hyperlink r:id="rId1932" w:tooltip="Mortar" w:history="1">
        <w:r w:rsidRPr="00E201D7">
          <w:rPr>
            <w:rStyle w:val="Hyperlink"/>
            <w:lang w:val="en-CA"/>
          </w:rPr>
          <w:t>Mortars</w:t>
        </w:r>
      </w:hyperlink>
      <w:r w:rsidRPr="00E201D7">
        <w:rPr>
          <w:lang w:val="en-CA"/>
        </w:rPr>
        <w:t> and </w:t>
      </w:r>
      <w:hyperlink r:id="rId1933" w:tooltip="Wizard Tower" w:history="1">
        <w:r w:rsidRPr="00E201D7">
          <w:rPr>
            <w:rStyle w:val="Hyperlink"/>
            <w:lang w:val="en-CA"/>
          </w:rPr>
          <w:t>Wizard Towers</w:t>
        </w:r>
      </w:hyperlink>
      <w:r w:rsidRPr="00E201D7">
        <w:rPr>
          <w:lang w:val="en-CA"/>
        </w:rPr>
        <w:t> as high-leveled as possible; they can be able to one-shot Skeletons and this leaves the </w:t>
      </w:r>
      <w:hyperlink r:id="rId1934" w:tooltip="Witch" w:history="1">
        <w:r w:rsidRPr="00E201D7">
          <w:rPr>
            <w:rStyle w:val="Hyperlink"/>
            <w:lang w:val="en-CA"/>
          </w:rPr>
          <w:t>Witch</w:t>
        </w:r>
      </w:hyperlink>
      <w:r w:rsidRPr="00E201D7">
        <w:rPr>
          <w:lang w:val="en-CA"/>
        </w:rPr>
        <w:t> vulnerable to the defenses. </w:t>
      </w:r>
      <w:hyperlink r:id="rId1935" w:tooltip="Inferno Tower" w:history="1">
        <w:r w:rsidRPr="00E201D7">
          <w:rPr>
            <w:rStyle w:val="Hyperlink"/>
            <w:lang w:val="en-CA"/>
          </w:rPr>
          <w:t>Inferno Towers</w:t>
        </w:r>
      </w:hyperlink>
      <w:r w:rsidRPr="00E201D7">
        <w:rPr>
          <w:lang w:val="en-CA"/>
        </w:rPr>
        <w:t> set to multi-target are also good at eliminating a few Skeletons at a time.</w:t>
      </w:r>
    </w:p>
    <w:p w:rsidR="00E201D7" w:rsidRPr="00E201D7" w:rsidRDefault="00A02F7D" w:rsidP="00E201D7">
      <w:pPr>
        <w:rPr>
          <w:lang w:val="en-CA"/>
        </w:rPr>
      </w:pPr>
      <w:r>
        <w:rPr>
          <w:lang w:val="en-CA"/>
        </w:rPr>
        <w:pict>
          <v:rect id="_x0000_i1141" style="width:0;height:1.5pt" o:hralign="center" o:hrstd="t" o:hrnoshade="t" o:hr="t" fillcolor="#3a3a3a" stroked="f"/>
        </w:pict>
      </w:r>
    </w:p>
    <w:p w:rsidR="00E201D7" w:rsidRPr="00E201D7" w:rsidRDefault="00E201D7" w:rsidP="00E201D7">
      <w:pPr>
        <w:numPr>
          <w:ilvl w:val="0"/>
          <w:numId w:val="97"/>
        </w:numPr>
        <w:rPr>
          <w:lang w:val="en-CA"/>
        </w:rPr>
      </w:pPr>
      <w:r w:rsidRPr="00E201D7">
        <w:rPr>
          <w:b/>
          <w:bCs/>
          <w:lang w:val="en-CA"/>
        </w:rPr>
        <w:t>Trivia</w:t>
      </w:r>
    </w:p>
    <w:p w:rsidR="00E201D7" w:rsidRPr="00E201D7" w:rsidRDefault="00E201D7" w:rsidP="00E201D7">
      <w:pPr>
        <w:numPr>
          <w:ilvl w:val="1"/>
          <w:numId w:val="97"/>
        </w:numPr>
        <w:rPr>
          <w:lang w:val="en-CA"/>
        </w:rPr>
      </w:pPr>
      <w:r w:rsidRPr="00E201D7">
        <w:rPr>
          <w:lang w:val="en-CA"/>
        </w:rPr>
        <w:t>Like the </w:t>
      </w:r>
      <w:hyperlink r:id="rId1936" w:tooltip="Lava Pup" w:history="1">
        <w:r w:rsidRPr="00E201D7">
          <w:rPr>
            <w:rStyle w:val="Hyperlink"/>
            <w:lang w:val="en-CA"/>
          </w:rPr>
          <w:t>Lava Pup</w:t>
        </w:r>
      </w:hyperlink>
      <w:r w:rsidRPr="00E201D7">
        <w:rPr>
          <w:lang w:val="en-CA"/>
        </w:rPr>
        <w:t>, the Skeleton's stats or appearance do not change when the </w:t>
      </w:r>
      <w:hyperlink r:id="rId1937" w:tooltip="Witch" w:history="1">
        <w:r w:rsidRPr="00E201D7">
          <w:rPr>
            <w:rStyle w:val="Hyperlink"/>
            <w:lang w:val="en-CA"/>
          </w:rPr>
          <w:t>Witch</w:t>
        </w:r>
      </w:hyperlink>
      <w:r w:rsidRPr="00E201D7">
        <w:rPr>
          <w:lang w:val="en-CA"/>
        </w:rPr>
        <w:t> is upgraded.</w:t>
      </w:r>
    </w:p>
    <w:p w:rsidR="00E201D7" w:rsidRPr="00E201D7" w:rsidRDefault="00E201D7" w:rsidP="00E201D7">
      <w:pPr>
        <w:numPr>
          <w:ilvl w:val="1"/>
          <w:numId w:val="97"/>
        </w:numPr>
        <w:rPr>
          <w:lang w:val="en-CA"/>
        </w:rPr>
      </w:pPr>
      <w:r w:rsidRPr="00E201D7">
        <w:rPr>
          <w:lang w:val="en-CA"/>
        </w:rPr>
        <w:t>You can have a maximum of 754 Skeletons fighting for you on the battlefield at any one time. Of these, 364 Skeletons come from 26 maximum-level </w:t>
      </w:r>
      <w:hyperlink r:id="rId1938" w:tooltip="Witch" w:history="1">
        <w:r w:rsidRPr="00E201D7">
          <w:rPr>
            <w:rStyle w:val="Hyperlink"/>
            <w:lang w:val="en-CA"/>
          </w:rPr>
          <w:t>Witches</w:t>
        </w:r>
      </w:hyperlink>
      <w:r w:rsidRPr="00E201D7">
        <w:rPr>
          <w:lang w:val="en-CA"/>
        </w:rPr>
        <w:t> (23 from fully upgraded </w:t>
      </w:r>
      <w:hyperlink r:id="rId1939" w:tooltip="Army Camp" w:history="1">
        <w:r w:rsidRPr="00E201D7">
          <w:rPr>
            <w:rStyle w:val="Hyperlink"/>
            <w:lang w:val="en-CA"/>
          </w:rPr>
          <w:t>Army Camps</w:t>
        </w:r>
      </w:hyperlink>
      <w:r w:rsidRPr="00E201D7">
        <w:rPr>
          <w:lang w:val="en-CA"/>
        </w:rPr>
        <w:t> and 3 from a level 8 Clan Castle) that spawn 14 Skeletons each, and the other 390 come from 13 max-level Skeleton Spells (11 from your spell storage and the other 2 donated into your level 7 Clan Castle), that spawn 30 Skeletons each.</w:t>
      </w:r>
    </w:p>
    <w:p w:rsidR="00E201D7" w:rsidRPr="00E201D7" w:rsidRDefault="00E201D7" w:rsidP="00E201D7">
      <w:pPr>
        <w:numPr>
          <w:ilvl w:val="2"/>
          <w:numId w:val="97"/>
        </w:numPr>
        <w:rPr>
          <w:lang w:val="en-CA"/>
        </w:rPr>
      </w:pPr>
      <w:r w:rsidRPr="00E201D7">
        <w:rPr>
          <w:lang w:val="en-CA"/>
        </w:rPr>
        <w:t>If you consider the temporary </w:t>
      </w:r>
      <w:hyperlink r:id="rId1940" w:tooltip="Skeleton Barrel" w:history="1">
        <w:r w:rsidRPr="00E201D7">
          <w:rPr>
            <w:rStyle w:val="Hyperlink"/>
            <w:lang w:val="en-CA"/>
          </w:rPr>
          <w:t>Skeleton Barrel</w:t>
        </w:r>
      </w:hyperlink>
      <w:r w:rsidRPr="00E201D7">
        <w:rPr>
          <w:lang w:val="en-CA"/>
        </w:rPr>
        <w:t> troop, this number is increased to 1,210 Skeletons, from 56 Skeleton Barrels in a Town Hall 12 army (spawning 14 Skeletons each, for a total of 784), three then-maxed Clan Castle Witches (12 each, for a total of 36), and 13 maxed Skeleton Spells (30 each, for a total of 390).</w:t>
      </w:r>
    </w:p>
    <w:p w:rsidR="00E201D7" w:rsidRPr="00E201D7" w:rsidRDefault="00E201D7" w:rsidP="00E201D7">
      <w:pPr>
        <w:numPr>
          <w:ilvl w:val="1"/>
          <w:numId w:val="97"/>
        </w:numPr>
        <w:rPr>
          <w:lang w:val="en-CA"/>
        </w:rPr>
      </w:pPr>
      <w:r w:rsidRPr="00E201D7">
        <w:rPr>
          <w:lang w:val="en-CA"/>
        </w:rPr>
        <w:t>When you have a </w:t>
      </w:r>
      <w:hyperlink r:id="rId1941" w:tooltip="Witch" w:history="1">
        <w:r w:rsidRPr="00E201D7">
          <w:rPr>
            <w:rStyle w:val="Hyperlink"/>
            <w:lang w:val="en-CA"/>
          </w:rPr>
          <w:t>Witch</w:t>
        </w:r>
      </w:hyperlink>
      <w:r w:rsidRPr="00E201D7">
        <w:rPr>
          <w:lang w:val="en-CA"/>
        </w:rPr>
        <w:t> in your </w:t>
      </w:r>
      <w:hyperlink r:id="rId1942" w:tooltip="Clan Castle" w:history="1">
        <w:r w:rsidRPr="00E201D7">
          <w:rPr>
            <w:rStyle w:val="Hyperlink"/>
            <w:lang w:val="en-CA"/>
          </w:rPr>
          <w:t>Clan Castle</w:t>
        </w:r>
      </w:hyperlink>
      <w:r w:rsidRPr="00E201D7">
        <w:rPr>
          <w:lang w:val="en-CA"/>
        </w:rPr>
        <w:t>, and it creates Skeletons during a defense, the Skeletons that were made do not go back into the </w:t>
      </w:r>
      <w:hyperlink r:id="rId1943" w:tooltip="Clan Castle" w:history="1">
        <w:r w:rsidRPr="00E201D7">
          <w:rPr>
            <w:rStyle w:val="Hyperlink"/>
            <w:lang w:val="en-CA"/>
          </w:rPr>
          <w:t>Clan Castle</w:t>
        </w:r>
      </w:hyperlink>
      <w:r w:rsidRPr="00E201D7">
        <w:rPr>
          <w:lang w:val="en-CA"/>
        </w:rPr>
        <w:t>.</w:t>
      </w:r>
    </w:p>
    <w:p w:rsidR="00E201D7" w:rsidRPr="00E201D7" w:rsidRDefault="00E201D7" w:rsidP="00E201D7">
      <w:pPr>
        <w:numPr>
          <w:ilvl w:val="1"/>
          <w:numId w:val="97"/>
        </w:numPr>
        <w:rPr>
          <w:lang w:val="en-CA"/>
        </w:rPr>
      </w:pPr>
      <w:r w:rsidRPr="00E201D7">
        <w:rPr>
          <w:lang w:val="en-CA"/>
        </w:rPr>
        <w:t>As one of the three subtroops (the others being the </w:t>
      </w:r>
      <w:hyperlink r:id="rId1944" w:tooltip="Golem/Golemite" w:history="1">
        <w:r w:rsidRPr="00E201D7">
          <w:rPr>
            <w:rStyle w:val="Hyperlink"/>
            <w:lang w:val="en-CA"/>
          </w:rPr>
          <w:t>Golemite</w:t>
        </w:r>
      </w:hyperlink>
      <w:r w:rsidRPr="00E201D7">
        <w:rPr>
          <w:lang w:val="en-CA"/>
        </w:rPr>
        <w:t> and the </w:t>
      </w:r>
      <w:hyperlink r:id="rId1945" w:tooltip="Lava Hound/Lava Pup" w:history="1">
        <w:r w:rsidRPr="00E201D7">
          <w:rPr>
            <w:rStyle w:val="Hyperlink"/>
            <w:lang w:val="en-CA"/>
          </w:rPr>
          <w:t>Lava Pup</w:t>
        </w:r>
      </w:hyperlink>
      <w:r w:rsidRPr="00E201D7">
        <w:rPr>
          <w:lang w:val="en-CA"/>
        </w:rPr>
        <w:t>), it cannot be trained, placed or donated directly via the </w:t>
      </w:r>
      <w:hyperlink r:id="rId1946" w:tooltip="Clan Castle" w:history="1">
        <w:r w:rsidRPr="00E201D7">
          <w:rPr>
            <w:rStyle w:val="Hyperlink"/>
            <w:lang w:val="en-CA"/>
          </w:rPr>
          <w:t>Clan Castle</w:t>
        </w:r>
      </w:hyperlink>
      <w:r w:rsidRPr="00E201D7">
        <w:rPr>
          <w:lang w:val="en-CA"/>
        </w:rPr>
        <w:t> (although the parent </w:t>
      </w:r>
      <w:hyperlink r:id="rId1947" w:tooltip="Troops" w:history="1">
        <w:r w:rsidRPr="00E201D7">
          <w:rPr>
            <w:rStyle w:val="Hyperlink"/>
            <w:lang w:val="en-CA"/>
          </w:rPr>
          <w:t>Troops</w:t>
        </w:r>
      </w:hyperlink>
      <w:r w:rsidRPr="00E201D7">
        <w:rPr>
          <w:lang w:val="en-CA"/>
        </w:rPr>
        <w:t> can).</w:t>
      </w:r>
    </w:p>
    <w:p w:rsidR="00E201D7" w:rsidRPr="00E201D7" w:rsidRDefault="00E201D7" w:rsidP="00E201D7">
      <w:pPr>
        <w:numPr>
          <w:ilvl w:val="1"/>
          <w:numId w:val="97"/>
        </w:numPr>
        <w:rPr>
          <w:lang w:val="en-CA"/>
        </w:rPr>
      </w:pPr>
      <w:r w:rsidRPr="00E201D7">
        <w:rPr>
          <w:lang w:val="en-CA"/>
        </w:rPr>
        <w:t>The Skeleton is currently the only subtroop that is summoned (rather than spawned upon death) by its parent troop, and the only subtroop that is not a smaller version of its parent troop.</w:t>
      </w:r>
    </w:p>
    <w:p w:rsidR="00E201D7" w:rsidRPr="00E201D7" w:rsidRDefault="00E201D7" w:rsidP="00E201D7">
      <w:pPr>
        <w:numPr>
          <w:ilvl w:val="1"/>
          <w:numId w:val="97"/>
        </w:numPr>
        <w:rPr>
          <w:lang w:val="en-CA"/>
        </w:rPr>
      </w:pPr>
      <w:r w:rsidRPr="00E201D7">
        <w:rPr>
          <w:lang w:val="en-CA"/>
        </w:rPr>
        <w:t>The Skeleton appears to be identical to the Skeletons that are spawned via the </w:t>
      </w:r>
      <w:hyperlink r:id="rId1948" w:tooltip="Skeleton Spell" w:history="1">
        <w:r w:rsidRPr="00E201D7">
          <w:rPr>
            <w:rStyle w:val="Hyperlink"/>
            <w:lang w:val="en-CA"/>
          </w:rPr>
          <w:t>Skeleton Spell</w:t>
        </w:r>
      </w:hyperlink>
      <w:r w:rsidRPr="00E201D7">
        <w:rPr>
          <w:lang w:val="en-CA"/>
        </w:rPr>
        <w:t> and </w:t>
      </w:r>
      <w:hyperlink r:id="rId1949" w:tooltip="Skeleton Trap" w:history="1">
        <w:r w:rsidRPr="00E201D7">
          <w:rPr>
            <w:rStyle w:val="Hyperlink"/>
            <w:lang w:val="en-CA"/>
          </w:rPr>
          <w:t>Skeleton Trap</w:t>
        </w:r>
      </w:hyperlink>
      <w:r w:rsidRPr="00E201D7">
        <w:rPr>
          <w:lang w:val="en-CA"/>
        </w:rPr>
        <w:t> unless the latter is set to target air troops.</w:t>
      </w:r>
    </w:p>
    <w:p w:rsidR="00E201D7" w:rsidRPr="00E201D7" w:rsidRDefault="00E201D7" w:rsidP="00E201D7">
      <w:pPr>
        <w:numPr>
          <w:ilvl w:val="1"/>
          <w:numId w:val="97"/>
        </w:numPr>
        <w:rPr>
          <w:lang w:val="en-CA"/>
        </w:rPr>
      </w:pPr>
      <w:r w:rsidRPr="00E201D7">
        <w:rPr>
          <w:lang w:val="en-CA"/>
        </w:rPr>
        <w:t>Unlike the </w:t>
      </w:r>
      <w:hyperlink r:id="rId1950" w:tooltip="Skeleton Trap" w:history="1">
        <w:r w:rsidRPr="00E201D7">
          <w:rPr>
            <w:rStyle w:val="Hyperlink"/>
            <w:lang w:val="en-CA"/>
          </w:rPr>
          <w:t>Skeleton Trap</w:t>
        </w:r>
      </w:hyperlink>
      <w:r w:rsidRPr="00E201D7">
        <w:rPr>
          <w:lang w:val="en-CA"/>
        </w:rPr>
        <w:t>'s Skeletons, they do not have a skull next to their health bar.</w:t>
      </w:r>
    </w:p>
    <w:p w:rsidR="00E201D7" w:rsidRDefault="00E201D7" w:rsidP="00E201D7">
      <w:pPr>
        <w:numPr>
          <w:ilvl w:val="1"/>
          <w:numId w:val="97"/>
        </w:numPr>
        <w:rPr>
          <w:lang w:val="en-CA"/>
        </w:rPr>
      </w:pPr>
      <w:r w:rsidRPr="00E201D7">
        <w:rPr>
          <w:lang w:val="en-CA"/>
        </w:rPr>
        <w:t>The Skeleton is one of the two permanent </w:t>
      </w:r>
      <w:hyperlink r:id="rId1951" w:tooltip="Troops" w:history="1">
        <w:r w:rsidRPr="00E201D7">
          <w:rPr>
            <w:rStyle w:val="Hyperlink"/>
            <w:lang w:val="en-CA"/>
          </w:rPr>
          <w:t>troops</w:t>
        </w:r>
      </w:hyperlink>
      <w:r w:rsidRPr="00E201D7">
        <w:rPr>
          <w:lang w:val="en-CA"/>
        </w:rPr>
        <w:t> you cannot level up, the other one being the </w:t>
      </w:r>
      <w:hyperlink r:id="rId1952" w:tooltip="Lava Hound/Lava Pup" w:history="1">
        <w:r w:rsidRPr="00E201D7">
          <w:rPr>
            <w:rStyle w:val="Hyperlink"/>
            <w:lang w:val="en-CA"/>
          </w:rPr>
          <w:t>Lava Pup</w:t>
        </w:r>
      </w:hyperlink>
      <w:r w:rsidRPr="00E201D7">
        <w:rPr>
          <w:lang w:val="en-CA"/>
        </w:rPr>
        <w:t>.</w:t>
      </w:r>
    </w:p>
    <w:p w:rsidR="00026E88" w:rsidRPr="00E201D7" w:rsidRDefault="00026E88" w:rsidP="00026E8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199"/>
        <w:gridCol w:w="2180"/>
        <w:gridCol w:w="2389"/>
        <w:gridCol w:w="2180"/>
        <w:gridCol w:w="1297"/>
      </w:tblGrid>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Preferred Target </w:t>
            </w:r>
            <w:r w:rsidRPr="00E201D7">
              <w:rPr>
                <w:b/>
                <w:bCs/>
                <w:noProof/>
                <w:lang w:val="en-CA"/>
              </w:rPr>
              <w:drawing>
                <wp:inline distT="0" distB="0" distL="0" distR="0">
                  <wp:extent cx="190500" cy="200025"/>
                  <wp:effectExtent l="0" t="0" r="0" b="9525"/>
                  <wp:docPr id="953" name="Picture 953"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Attack Type </w:t>
            </w:r>
            <w:r w:rsidRPr="00E201D7">
              <w:rPr>
                <w:b/>
                <w:bCs/>
                <w:noProof/>
                <w:lang w:val="en-CA"/>
              </w:rPr>
              <w:drawing>
                <wp:inline distT="0" distB="0" distL="0" distR="0">
                  <wp:extent cx="285750" cy="209550"/>
                  <wp:effectExtent l="0" t="0" r="0" b="0"/>
                  <wp:docPr id="952" name="Picture 952"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A02F7D" w:rsidP="00E201D7">
            <w:pPr>
              <w:rPr>
                <w:b/>
                <w:bCs/>
                <w:lang w:val="en-CA"/>
              </w:rPr>
            </w:pPr>
            <w:hyperlink r:id="rId1953" w:tooltip="Troop Movement Speed" w:history="1">
              <w:r w:rsidR="00E201D7" w:rsidRPr="00E201D7">
                <w:rPr>
                  <w:rStyle w:val="Hyperlink"/>
                  <w:b/>
                  <w:bCs/>
                  <w:lang w:val="en-CA"/>
                </w:rPr>
                <w:t>Movement Speed</w:t>
              </w:r>
            </w:hyperlink>
            <w:r w:rsidR="00E201D7" w:rsidRPr="00E201D7">
              <w:rPr>
                <w:b/>
                <w:bCs/>
                <w:lang w:val="en-CA"/>
              </w:rPr>
              <w:t> </w:t>
            </w:r>
            <w:r w:rsidR="00E201D7" w:rsidRPr="00E201D7">
              <w:rPr>
                <w:b/>
                <w:bCs/>
                <w:noProof/>
                <w:lang w:val="en-CA"/>
              </w:rPr>
              <w:drawing>
                <wp:inline distT="0" distB="0" distL="0" distR="0">
                  <wp:extent cx="247650" cy="200025"/>
                  <wp:effectExtent l="0" t="0" r="0" b="9525"/>
                  <wp:docPr id="951" name="Picture 95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Attack Speed </w:t>
            </w:r>
            <w:r w:rsidRPr="00E201D7">
              <w:rPr>
                <w:b/>
                <w:bCs/>
                <w:noProof/>
                <w:lang w:val="en-CA"/>
              </w:rPr>
              <w:drawing>
                <wp:inline distT="0" distB="0" distL="0" distR="0">
                  <wp:extent cx="381000" cy="190500"/>
                  <wp:effectExtent l="0" t="0" r="0" b="0"/>
                  <wp:docPr id="950" name="Picture 95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Range </w:t>
            </w:r>
            <w:r w:rsidRPr="00E201D7">
              <w:rPr>
                <w:b/>
                <w:bCs/>
                <w:noProof/>
                <w:lang w:val="en-CA"/>
              </w:rPr>
              <w:drawing>
                <wp:inline distT="0" distB="0" distL="0" distR="0">
                  <wp:extent cx="285750" cy="133350"/>
                  <wp:effectExtent l="0" t="0" r="0" b="0"/>
                  <wp:docPr id="949" name="Picture 94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lastRenderedPageBreak/>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0.4 tiles</w:t>
            </w:r>
          </w:p>
        </w:tc>
      </w:tr>
    </w:tbl>
    <w:p w:rsidR="00E201D7" w:rsidRPr="00E201D7" w:rsidRDefault="00E201D7" w:rsidP="00E201D7">
      <w:pPr>
        <w:rPr>
          <w:vanish/>
          <w:lang w:val="en-CA"/>
        </w:rPr>
      </w:pPr>
    </w:p>
    <w:p w:rsidR="00E664E5" w:rsidRDefault="00E664E5"/>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24"/>
        <w:gridCol w:w="3599"/>
        <w:gridCol w:w="3436"/>
        <w:gridCol w:w="1886"/>
      </w:tblGrid>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Level </w:t>
            </w:r>
            <w:r w:rsidRPr="00E201D7">
              <w:rPr>
                <w:b/>
                <w:bCs/>
                <w:noProof/>
                <w:lang w:val="en-CA"/>
              </w:rPr>
              <w:drawing>
                <wp:inline distT="0" distB="0" distL="0" distR="0">
                  <wp:extent cx="161925" cy="171450"/>
                  <wp:effectExtent l="0" t="0" r="9525" b="0"/>
                  <wp:docPr id="948" name="Picture 94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Damage per Second </w:t>
            </w:r>
            <w:r w:rsidRPr="00E201D7">
              <w:rPr>
                <w:b/>
                <w:bCs/>
                <w:noProof/>
                <w:lang w:val="en-CA"/>
              </w:rPr>
              <w:drawing>
                <wp:inline distT="0" distB="0" distL="0" distR="0">
                  <wp:extent cx="266700" cy="247650"/>
                  <wp:effectExtent l="0" t="0" r="0" b="0"/>
                  <wp:docPr id="947" name="Picture 94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Damage per Attack </w:t>
            </w:r>
            <w:r w:rsidRPr="00E201D7">
              <w:rPr>
                <w:b/>
                <w:bCs/>
                <w:noProof/>
                <w:lang w:val="en-CA"/>
              </w:rPr>
              <w:drawing>
                <wp:inline distT="0" distB="0" distL="0" distR="0">
                  <wp:extent cx="266700" cy="247650"/>
                  <wp:effectExtent l="0" t="0" r="0" b="0"/>
                  <wp:docPr id="946" name="Picture 94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Hitpoints </w:t>
            </w:r>
            <w:r w:rsidRPr="00E201D7">
              <w:rPr>
                <w:b/>
                <w:bCs/>
                <w:noProof/>
                <w:lang w:val="en-CA"/>
              </w:rPr>
              <w:drawing>
                <wp:inline distT="0" distB="0" distL="0" distR="0">
                  <wp:extent cx="190500" cy="180975"/>
                  <wp:effectExtent l="0" t="0" r="0" b="9525"/>
                  <wp:docPr id="945" name="Picture 94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30</w:t>
            </w:r>
          </w:p>
        </w:tc>
      </w:tr>
    </w:tbl>
    <w:p w:rsidR="00E201D7" w:rsidRDefault="00E201D7" w:rsidP="00CF71AC"/>
    <w:p w:rsidR="00CF71AC" w:rsidRDefault="00CF71AC" w:rsidP="00B1023A">
      <w:pPr>
        <w:pStyle w:val="Heading2"/>
      </w:pPr>
      <w:r>
        <w:t xml:space="preserve">Lava Hound </w:t>
      </w:r>
    </w:p>
    <w:p w:rsidR="00CF71AC" w:rsidRDefault="00CF71AC" w:rsidP="00CF71AC"/>
    <w:p w:rsidR="00B773D9" w:rsidRPr="00B773D9" w:rsidRDefault="00B773D9" w:rsidP="00B773D9">
      <w:pPr>
        <w:rPr>
          <w:lang w:val="en-CA"/>
        </w:rPr>
      </w:pPr>
      <w:r w:rsidRPr="00B773D9">
        <w:rPr>
          <w:noProof/>
          <w:lang w:val="en-CA"/>
        </w:rPr>
        <w:drawing>
          <wp:inline distT="0" distB="0" distL="0" distR="0">
            <wp:extent cx="2057400" cy="2381250"/>
            <wp:effectExtent l="0" t="0" r="0" b="0"/>
            <wp:docPr id="1000" name="Picture 1000" descr="Lava Hound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5" descr="Lava Hound info"/>
                    <pic:cNvPicPr>
                      <a:picLocks noChangeAspect="1" noChangeArrowheads="1"/>
                    </pic:cNvPicPr>
                  </pic:nvPicPr>
                  <pic:blipFill>
                    <a:blip r:embed="rId1954">
                      <a:extLst>
                        <a:ext uri="{28A0092B-C50C-407E-A947-70E740481C1C}">
                          <a14:useLocalDpi xmlns:a14="http://schemas.microsoft.com/office/drawing/2010/main" val="0"/>
                        </a:ext>
                      </a:extLst>
                    </a:blip>
                    <a:srcRect/>
                    <a:stretch>
                      <a:fillRect/>
                    </a:stretch>
                  </pic:blipFill>
                  <pic:spPr bwMode="auto">
                    <a:xfrm>
                      <a:off x="0" y="0"/>
                      <a:ext cx="2057400" cy="2381250"/>
                    </a:xfrm>
                    <a:prstGeom prst="rect">
                      <a:avLst/>
                    </a:prstGeom>
                    <a:noFill/>
                    <a:ln>
                      <a:noFill/>
                    </a:ln>
                  </pic:spPr>
                </pic:pic>
              </a:graphicData>
            </a:graphic>
          </wp:inline>
        </w:drawing>
      </w:r>
    </w:p>
    <w:p w:rsidR="00B773D9" w:rsidRPr="00B773D9" w:rsidRDefault="00B773D9" w:rsidP="00B773D9">
      <w:pPr>
        <w:rPr>
          <w:lang w:val="en-CA"/>
        </w:rPr>
      </w:pPr>
      <w:r w:rsidRPr="00B773D9">
        <w:rPr>
          <w:noProof/>
          <w:lang w:val="en-CA"/>
        </w:rPr>
        <w:drawing>
          <wp:inline distT="0" distB="0" distL="0" distR="0">
            <wp:extent cx="390525" cy="400050"/>
            <wp:effectExtent l="0" t="0" r="9525" b="0"/>
            <wp:docPr id="999" name="Picture 999" descr="More Info Button">
              <a:hlinkClick xmlns:a="http://schemas.openxmlformats.org/drawingml/2006/main" r:id="rId1814" tooltip="&quot;Lava Hound/Lava Pu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6" descr="More Info Button">
                      <a:hlinkClick r:id="rId1814" tooltip="&quot;Lava Hound/Lava Pup&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B773D9" w:rsidRPr="00B773D9" w:rsidRDefault="00B773D9" w:rsidP="00B773D9">
      <w:pPr>
        <w:rPr>
          <w:lang w:val="en-CA"/>
        </w:rPr>
      </w:pPr>
      <w:r w:rsidRPr="00B773D9">
        <w:rPr>
          <w:b/>
          <w:bCs/>
          <w:i/>
          <w:iCs/>
          <w:lang w:val="en-CA"/>
        </w:rPr>
        <w:t>"These fiery beasts can't resist chasing after </w:t>
      </w:r>
      <w:hyperlink r:id="rId1955" w:tooltip="Air Defense" w:history="1">
        <w:r w:rsidRPr="00B773D9">
          <w:rPr>
            <w:rStyle w:val="Hyperlink"/>
            <w:b/>
            <w:bCs/>
            <w:i/>
            <w:iCs/>
            <w:lang w:val="en-CA"/>
          </w:rPr>
          <w:t>Air Defenses</w:t>
        </w:r>
      </w:hyperlink>
      <w:r w:rsidRPr="00B773D9">
        <w:rPr>
          <w:b/>
          <w:bCs/>
          <w:i/>
          <w:iCs/>
          <w:lang w:val="en-CA"/>
        </w:rPr>
        <w:t>, providing excellent protection for other troops. Once destroyed, they erupt into many smaller, weaker menaces."</w:t>
      </w:r>
    </w:p>
    <w:p w:rsidR="00B773D9" w:rsidRPr="00B773D9" w:rsidRDefault="00A02F7D" w:rsidP="00B773D9">
      <w:pPr>
        <w:rPr>
          <w:lang w:val="en-CA"/>
        </w:rPr>
      </w:pPr>
      <w:r>
        <w:rPr>
          <w:lang w:val="en-CA"/>
        </w:rPr>
        <w:pict>
          <v:rect id="_x0000_i1142"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5"/>
        <w:gridCol w:w="1860"/>
        <w:gridCol w:w="1875"/>
        <w:gridCol w:w="1890"/>
      </w:tblGrid>
      <w:tr w:rsidR="00B773D9" w:rsidRPr="00B773D9" w:rsidTr="00B773D9">
        <w:trPr>
          <w:tblCellSpacing w:w="15" w:type="dxa"/>
        </w:trPr>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8" name="Picture 998" descr="Lava Hou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8" descr="Lava Hound1"/>
                          <pic:cNvPicPr>
                            <a:picLocks noChangeAspect="1" noChangeArrowheads="1"/>
                          </pic:cNvPicPr>
                        </pic:nvPicPr>
                        <pic:blipFill>
                          <a:blip r:embed="rId1956">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7" name="Picture 997" descr="Lava H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9" descr="Lava Hound3"/>
                          <pic:cNvPicPr>
                            <a:picLocks noChangeAspect="1" noChangeArrowheads="1"/>
                          </pic:cNvPicPr>
                        </pic:nvPicPr>
                        <pic:blipFill>
                          <a:blip r:embed="rId1957">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6" name="Picture 996" descr="Lava Hou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0" descr="Lava Hound4"/>
                          <pic:cNvPicPr>
                            <a:picLocks noChangeAspect="1" noChangeArrowheads="1"/>
                          </pic:cNvPicPr>
                        </pic:nvPicPr>
                        <pic:blipFill>
                          <a:blip r:embed="rId1958">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5" name="Picture 995" descr="Lava Houn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1" descr="Lava Hound5"/>
                          <pic:cNvPicPr>
                            <a:picLocks noChangeAspect="1" noChangeArrowheads="1"/>
                          </pic:cNvPicPr>
                        </pic:nvPicPr>
                        <pic:blipFill>
                          <a:blip r:embed="rId1959">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r>
      <w:tr w:rsidR="00B773D9" w:rsidRPr="00B773D9" w:rsidTr="00B773D9">
        <w:trPr>
          <w:tblCellSpacing w:w="15" w:type="dxa"/>
        </w:trPr>
        <w:tc>
          <w:tcPr>
            <w:tcW w:w="1800" w:type="dxa"/>
            <w:shd w:val="clear" w:color="auto" w:fill="281434"/>
            <w:vAlign w:val="center"/>
            <w:hideMark/>
          </w:tcPr>
          <w:p w:rsidR="00B773D9" w:rsidRPr="00B773D9" w:rsidRDefault="00B773D9" w:rsidP="00B773D9">
            <w:pPr>
              <w:rPr>
                <w:lang w:val="en-CA"/>
              </w:rPr>
            </w:pPr>
            <w:r w:rsidRPr="00B773D9">
              <w:rPr>
                <w:b/>
                <w:bCs/>
                <w:lang w:val="en-CA"/>
              </w:rPr>
              <w:t>Level 1 &amp; 2</w:t>
            </w:r>
          </w:p>
        </w:tc>
        <w:tc>
          <w:tcPr>
            <w:tcW w:w="1800" w:type="dxa"/>
            <w:shd w:val="clear" w:color="auto" w:fill="281434"/>
            <w:vAlign w:val="center"/>
            <w:hideMark/>
          </w:tcPr>
          <w:p w:rsidR="00B773D9" w:rsidRPr="00B773D9" w:rsidRDefault="00B773D9" w:rsidP="00B773D9">
            <w:pPr>
              <w:rPr>
                <w:lang w:val="en-CA"/>
              </w:rPr>
            </w:pPr>
            <w:r w:rsidRPr="00B773D9">
              <w:rPr>
                <w:b/>
                <w:bCs/>
                <w:lang w:val="en-CA"/>
              </w:rPr>
              <w:t>Level 3</w:t>
            </w:r>
          </w:p>
        </w:tc>
        <w:tc>
          <w:tcPr>
            <w:tcW w:w="1815" w:type="dxa"/>
            <w:shd w:val="clear" w:color="auto" w:fill="281434"/>
            <w:vAlign w:val="center"/>
            <w:hideMark/>
          </w:tcPr>
          <w:p w:rsidR="00B773D9" w:rsidRPr="00B773D9" w:rsidRDefault="00B773D9" w:rsidP="00B773D9">
            <w:pPr>
              <w:rPr>
                <w:lang w:val="en-CA"/>
              </w:rPr>
            </w:pPr>
            <w:r w:rsidRPr="00B773D9">
              <w:rPr>
                <w:b/>
                <w:bCs/>
                <w:lang w:val="en-CA"/>
              </w:rPr>
              <w:t>Level 4</w:t>
            </w:r>
          </w:p>
        </w:tc>
        <w:tc>
          <w:tcPr>
            <w:tcW w:w="1815" w:type="dxa"/>
            <w:shd w:val="clear" w:color="auto" w:fill="281434"/>
            <w:vAlign w:val="center"/>
            <w:hideMark/>
          </w:tcPr>
          <w:p w:rsidR="00B773D9" w:rsidRPr="00B773D9" w:rsidRDefault="00B773D9" w:rsidP="00B773D9">
            <w:pPr>
              <w:rPr>
                <w:lang w:val="en-CA"/>
              </w:rPr>
            </w:pPr>
            <w:r w:rsidRPr="00B773D9">
              <w:rPr>
                <w:b/>
                <w:bCs/>
                <w:lang w:val="en-CA"/>
              </w:rPr>
              <w:t>Level 5</w:t>
            </w:r>
          </w:p>
        </w:tc>
      </w:tr>
    </w:tbl>
    <w:p w:rsidR="00B773D9" w:rsidRPr="00B773D9" w:rsidRDefault="00A02F7D" w:rsidP="00B773D9">
      <w:pPr>
        <w:rPr>
          <w:lang w:val="en-CA"/>
        </w:rPr>
      </w:pPr>
      <w:r>
        <w:rPr>
          <w:lang w:val="en-CA"/>
        </w:rPr>
        <w:pict>
          <v:rect id="_x0000_i1143" style="width:0;height:1.5pt" o:hralign="center" o:hrstd="t" o:hrnoshade="t" o:hr="t" fillcolor="#3a3a3a" stroked="f"/>
        </w:pict>
      </w:r>
    </w:p>
    <w:p w:rsidR="00B773D9" w:rsidRPr="00B773D9" w:rsidRDefault="00B773D9" w:rsidP="00B773D9">
      <w:pPr>
        <w:numPr>
          <w:ilvl w:val="0"/>
          <w:numId w:val="98"/>
        </w:numPr>
        <w:rPr>
          <w:lang w:val="en-CA"/>
        </w:rPr>
      </w:pPr>
      <w:r w:rsidRPr="00B773D9">
        <w:rPr>
          <w:b/>
          <w:bCs/>
          <w:lang w:val="en-CA"/>
        </w:rPr>
        <w:t>Summary</w:t>
      </w:r>
    </w:p>
    <w:p w:rsidR="00B773D9" w:rsidRPr="00B773D9" w:rsidRDefault="00B773D9" w:rsidP="00B773D9">
      <w:pPr>
        <w:numPr>
          <w:ilvl w:val="1"/>
          <w:numId w:val="98"/>
        </w:numPr>
        <w:rPr>
          <w:lang w:val="en-CA"/>
        </w:rPr>
      </w:pPr>
      <w:r w:rsidRPr="00B773D9">
        <w:rPr>
          <w:lang w:val="en-CA"/>
        </w:rPr>
        <w:t>The Lava Hound is like a flying fiery </w:t>
      </w:r>
      <w:hyperlink r:id="rId1960" w:tooltip="Golem" w:history="1">
        <w:r w:rsidRPr="00B773D9">
          <w:rPr>
            <w:rStyle w:val="Hyperlink"/>
            <w:lang w:val="en-CA"/>
          </w:rPr>
          <w:t>Golem</w:t>
        </w:r>
      </w:hyperlink>
      <w:r w:rsidRPr="00B773D9">
        <w:rPr>
          <w:lang w:val="en-CA"/>
        </w:rPr>
        <w:t>, except its favorite target is specifically </w:t>
      </w:r>
      <w:hyperlink r:id="rId1961" w:tooltip="Air Defense" w:history="1">
        <w:r w:rsidRPr="00B773D9">
          <w:rPr>
            <w:rStyle w:val="Hyperlink"/>
            <w:lang w:val="en-CA"/>
          </w:rPr>
          <w:t>Air Defenses</w:t>
        </w:r>
      </w:hyperlink>
      <w:r w:rsidRPr="00B773D9">
        <w:rPr>
          <w:lang w:val="en-CA"/>
        </w:rPr>
        <w:t>.</w:t>
      </w:r>
    </w:p>
    <w:p w:rsidR="00B773D9" w:rsidRPr="00B773D9" w:rsidRDefault="00B773D9" w:rsidP="00B773D9">
      <w:pPr>
        <w:numPr>
          <w:ilvl w:val="1"/>
          <w:numId w:val="98"/>
        </w:numPr>
        <w:rPr>
          <w:lang w:val="en-CA"/>
        </w:rPr>
      </w:pPr>
      <w:r w:rsidRPr="00B773D9">
        <w:rPr>
          <w:lang w:val="en-CA"/>
        </w:rPr>
        <w:t>The Lava Hound is a pyrotechnic (volcanic) hound-like creature with wings.</w:t>
      </w:r>
    </w:p>
    <w:p w:rsidR="00B773D9" w:rsidRPr="00B773D9" w:rsidRDefault="00B773D9" w:rsidP="00B773D9">
      <w:pPr>
        <w:numPr>
          <w:ilvl w:val="1"/>
          <w:numId w:val="98"/>
        </w:numPr>
        <w:rPr>
          <w:lang w:val="en-CA"/>
        </w:rPr>
      </w:pPr>
      <w:r w:rsidRPr="00B773D9">
        <w:rPr>
          <w:lang w:val="en-CA"/>
        </w:rPr>
        <w:t>Like the </w:t>
      </w:r>
      <w:hyperlink r:id="rId1962" w:tooltip="Golem" w:history="1">
        <w:r w:rsidRPr="00B773D9">
          <w:rPr>
            <w:rStyle w:val="Hyperlink"/>
            <w:lang w:val="en-CA"/>
          </w:rPr>
          <w:t>Golem</w:t>
        </w:r>
      </w:hyperlink>
      <w:r w:rsidRPr="00B773D9">
        <w:rPr>
          <w:lang w:val="en-CA"/>
        </w:rPr>
        <w:t>, the Lava Hound deals additional splash damage when it dies, before splitting into </w:t>
      </w:r>
      <w:hyperlink r:id="rId1963" w:tooltip="Lava Hound/Lava Pup" w:history="1">
        <w:r w:rsidRPr="00B773D9">
          <w:rPr>
            <w:rStyle w:val="Hyperlink"/>
            <w:lang w:val="en-CA"/>
          </w:rPr>
          <w:t>Lava Pups</w:t>
        </w:r>
      </w:hyperlink>
      <w:r w:rsidRPr="00B773D9">
        <w:rPr>
          <w:lang w:val="en-CA"/>
        </w:rPr>
        <w:t>.</w:t>
      </w:r>
    </w:p>
    <w:p w:rsidR="00B773D9" w:rsidRPr="00B773D9" w:rsidRDefault="00B773D9" w:rsidP="00B773D9">
      <w:pPr>
        <w:numPr>
          <w:ilvl w:val="1"/>
          <w:numId w:val="98"/>
        </w:numPr>
        <w:rPr>
          <w:lang w:val="en-CA"/>
        </w:rPr>
      </w:pPr>
      <w:r w:rsidRPr="00B773D9">
        <w:rPr>
          <w:lang w:val="en-CA"/>
        </w:rPr>
        <w:t>When the Lava Hound attacks buildings, it bounces up and down slightly while shooting little fireballs at it like a </w:t>
      </w:r>
      <w:hyperlink r:id="rId1964" w:tooltip="Minion" w:history="1">
        <w:r w:rsidRPr="00B773D9">
          <w:rPr>
            <w:rStyle w:val="Hyperlink"/>
            <w:lang w:val="en-CA"/>
          </w:rPr>
          <w:t>Minion</w:t>
        </w:r>
      </w:hyperlink>
      <w:r w:rsidRPr="00B773D9">
        <w:rPr>
          <w:lang w:val="en-CA"/>
        </w:rPr>
        <w:t>.</w:t>
      </w:r>
    </w:p>
    <w:p w:rsidR="00B773D9" w:rsidRPr="00B773D9" w:rsidRDefault="00B773D9" w:rsidP="00B773D9">
      <w:pPr>
        <w:numPr>
          <w:ilvl w:val="1"/>
          <w:numId w:val="98"/>
        </w:numPr>
        <w:rPr>
          <w:lang w:val="en-CA"/>
        </w:rPr>
      </w:pPr>
      <w:r w:rsidRPr="00B773D9">
        <w:rPr>
          <w:lang w:val="en-CA"/>
        </w:rPr>
        <w:t>Lava Hounds prioritize </w:t>
      </w:r>
      <w:hyperlink r:id="rId1965" w:tooltip="Air Defense" w:history="1">
        <w:r w:rsidRPr="00B773D9">
          <w:rPr>
            <w:rStyle w:val="Hyperlink"/>
            <w:lang w:val="en-CA"/>
          </w:rPr>
          <w:t>Air Defenses</w:t>
        </w:r>
      </w:hyperlink>
      <w:r w:rsidRPr="00B773D9">
        <w:rPr>
          <w:lang w:val="en-CA"/>
        </w:rPr>
        <w:t> above all other targets, and will bypass all other enemy </w:t>
      </w:r>
      <w:hyperlink r:id="rId1966" w:tooltip="Buildings" w:history="1">
        <w:r w:rsidRPr="00B773D9">
          <w:rPr>
            <w:rStyle w:val="Hyperlink"/>
            <w:lang w:val="en-CA"/>
          </w:rPr>
          <w:t>buildings</w:t>
        </w:r>
      </w:hyperlink>
      <w:r w:rsidRPr="00B773D9">
        <w:rPr>
          <w:lang w:val="en-CA"/>
        </w:rPr>
        <w:t>and </w:t>
      </w:r>
      <w:hyperlink r:id="rId1967" w:tooltip="Troops" w:history="1">
        <w:r w:rsidRPr="00B773D9">
          <w:rPr>
            <w:rStyle w:val="Hyperlink"/>
            <w:lang w:val="en-CA"/>
          </w:rPr>
          <w:t>troops</w:t>
        </w:r>
      </w:hyperlink>
      <w:r w:rsidRPr="00B773D9">
        <w:rPr>
          <w:lang w:val="en-CA"/>
        </w:rPr>
        <w:t> while any </w:t>
      </w:r>
      <w:hyperlink r:id="rId1968" w:tooltip="Air Defense" w:history="1">
        <w:r w:rsidRPr="00B773D9">
          <w:rPr>
            <w:rStyle w:val="Hyperlink"/>
            <w:lang w:val="en-CA"/>
          </w:rPr>
          <w:t>Air Defenses</w:t>
        </w:r>
      </w:hyperlink>
      <w:r w:rsidRPr="00B773D9">
        <w:rPr>
          <w:lang w:val="en-CA"/>
        </w:rPr>
        <w:t> remain on the battlefield. This is true even if they are under attack by enemy </w:t>
      </w:r>
      <w:hyperlink r:id="rId1969" w:tooltip="Clan Castle" w:history="1">
        <w:r w:rsidRPr="00B773D9">
          <w:rPr>
            <w:rStyle w:val="Hyperlink"/>
            <w:lang w:val="en-CA"/>
          </w:rPr>
          <w:t>Clan Castle</w:t>
        </w:r>
      </w:hyperlink>
      <w:r w:rsidRPr="00B773D9">
        <w:rPr>
          <w:lang w:val="en-CA"/>
        </w:rPr>
        <w:t> </w:t>
      </w:r>
      <w:hyperlink r:id="rId1970" w:tooltip="Troops" w:history="1">
        <w:r w:rsidRPr="00B773D9">
          <w:rPr>
            <w:rStyle w:val="Hyperlink"/>
            <w:lang w:val="en-CA"/>
          </w:rPr>
          <w:t>troops</w:t>
        </w:r>
      </w:hyperlink>
      <w:r w:rsidRPr="00B773D9">
        <w:rPr>
          <w:lang w:val="en-CA"/>
        </w:rPr>
        <w:t>, </w:t>
      </w:r>
      <w:hyperlink r:id="rId1971" w:tooltip="Heroes" w:history="1">
        <w:r w:rsidRPr="00B773D9">
          <w:rPr>
            <w:rStyle w:val="Hyperlink"/>
            <w:lang w:val="en-CA"/>
          </w:rPr>
          <w:t>heroes</w:t>
        </w:r>
      </w:hyperlink>
      <w:r w:rsidRPr="00B773D9">
        <w:rPr>
          <w:lang w:val="en-CA"/>
        </w:rPr>
        <w:t> or </w:t>
      </w:r>
      <w:hyperlink r:id="rId1972" w:tooltip="Skeleton Trap" w:history="1">
        <w:r w:rsidRPr="00B773D9">
          <w:rPr>
            <w:rStyle w:val="Hyperlink"/>
            <w:lang w:val="en-CA"/>
          </w:rPr>
          <w:t>Skeleton Trap</w:t>
        </w:r>
      </w:hyperlink>
      <w:r w:rsidRPr="00B773D9">
        <w:rPr>
          <w:lang w:val="en-CA"/>
        </w:rPr>
        <w:t> skeletons. Once all </w:t>
      </w:r>
      <w:hyperlink r:id="rId1973" w:tooltip="Air Defense" w:history="1">
        <w:r w:rsidRPr="00B773D9">
          <w:rPr>
            <w:rStyle w:val="Hyperlink"/>
            <w:lang w:val="en-CA"/>
          </w:rPr>
          <w:t>Air Defenses</w:t>
        </w:r>
      </w:hyperlink>
      <w:r w:rsidRPr="00B773D9">
        <w:rPr>
          <w:lang w:val="en-CA"/>
        </w:rPr>
        <w:t> are destroyed, they will continue to attack any other remaining </w:t>
      </w:r>
      <w:hyperlink r:id="rId1974" w:tooltip="Defensive Buildings" w:history="1">
        <w:r w:rsidRPr="00B773D9">
          <w:rPr>
            <w:rStyle w:val="Hyperlink"/>
            <w:lang w:val="en-CA"/>
          </w:rPr>
          <w:t>defenses</w:t>
        </w:r>
      </w:hyperlink>
      <w:r w:rsidRPr="00B773D9">
        <w:rPr>
          <w:lang w:val="en-CA"/>
        </w:rPr>
        <w:t>. Note that like all </w:t>
      </w:r>
      <w:hyperlink r:id="rId1975" w:tooltip="Troops" w:history="1">
        <w:r w:rsidRPr="00B773D9">
          <w:rPr>
            <w:rStyle w:val="Hyperlink"/>
            <w:lang w:val="en-CA"/>
          </w:rPr>
          <w:t>troops</w:t>
        </w:r>
      </w:hyperlink>
      <w:r w:rsidRPr="00B773D9">
        <w:rPr>
          <w:lang w:val="en-CA"/>
        </w:rPr>
        <w:t> that prioritize </w:t>
      </w:r>
      <w:hyperlink r:id="rId1976" w:tooltip="Defensive Buildings" w:history="1">
        <w:r w:rsidRPr="00B773D9">
          <w:rPr>
            <w:rStyle w:val="Hyperlink"/>
            <w:lang w:val="en-CA"/>
          </w:rPr>
          <w:t>defenses</w:t>
        </w:r>
      </w:hyperlink>
      <w:r w:rsidRPr="00B773D9">
        <w:rPr>
          <w:lang w:val="en-CA"/>
        </w:rPr>
        <w:t>, Lava Hounds do not consider the </w:t>
      </w:r>
      <w:hyperlink r:id="rId1977" w:tooltip="Clan Castle" w:history="1">
        <w:r w:rsidRPr="00B773D9">
          <w:rPr>
            <w:rStyle w:val="Hyperlink"/>
            <w:lang w:val="en-CA"/>
          </w:rPr>
          <w:t>Clan Castle</w:t>
        </w:r>
      </w:hyperlink>
      <w:r w:rsidRPr="00B773D9">
        <w:rPr>
          <w:lang w:val="en-CA"/>
        </w:rPr>
        <w:t> to be a </w:t>
      </w:r>
      <w:hyperlink r:id="rId1978" w:tooltip="Defensive Buildings" w:history="1">
        <w:r w:rsidRPr="00B773D9">
          <w:rPr>
            <w:rStyle w:val="Hyperlink"/>
            <w:lang w:val="en-CA"/>
          </w:rPr>
          <w:t>defense</w:t>
        </w:r>
      </w:hyperlink>
      <w:r w:rsidRPr="00B773D9">
        <w:rPr>
          <w:lang w:val="en-CA"/>
        </w:rPr>
        <w:t> regardless of whether or not it contains enemy </w:t>
      </w:r>
      <w:hyperlink r:id="rId1979" w:tooltip="Troops" w:history="1">
        <w:r w:rsidRPr="00B773D9">
          <w:rPr>
            <w:rStyle w:val="Hyperlink"/>
            <w:lang w:val="en-CA"/>
          </w:rPr>
          <w:t>troops</w:t>
        </w:r>
      </w:hyperlink>
      <w:r w:rsidRPr="00B773D9">
        <w:rPr>
          <w:lang w:val="en-CA"/>
        </w:rPr>
        <w:t>, but do consider the defending </w:t>
      </w:r>
      <w:hyperlink r:id="rId1980" w:tooltip="Grand Warden" w:history="1">
        <w:r w:rsidRPr="00B773D9">
          <w:rPr>
            <w:rStyle w:val="Hyperlink"/>
            <w:lang w:val="en-CA"/>
          </w:rPr>
          <w:t>Grand Warden</w:t>
        </w:r>
      </w:hyperlink>
      <w:r w:rsidRPr="00B773D9">
        <w:rPr>
          <w:lang w:val="en-CA"/>
        </w:rPr>
        <w:t> and the level 12 </w:t>
      </w:r>
      <w:hyperlink r:id="rId1981" w:tooltip="Town Hall" w:history="1">
        <w:r w:rsidRPr="00B773D9">
          <w:rPr>
            <w:rStyle w:val="Hyperlink"/>
            <w:lang w:val="en-CA"/>
          </w:rPr>
          <w:t>Town Hall</w:t>
        </w:r>
      </w:hyperlink>
      <w:r w:rsidRPr="00B773D9">
        <w:rPr>
          <w:lang w:val="en-CA"/>
        </w:rPr>
        <w:t> (if its </w:t>
      </w:r>
      <w:hyperlink r:id="rId1982" w:tooltip="Giga Tesla" w:history="1">
        <w:r w:rsidRPr="00B773D9">
          <w:rPr>
            <w:rStyle w:val="Hyperlink"/>
            <w:lang w:val="en-CA"/>
          </w:rPr>
          <w:t>Giga Tesla</w:t>
        </w:r>
      </w:hyperlink>
      <w:r w:rsidRPr="00B773D9">
        <w:rPr>
          <w:lang w:val="en-CA"/>
        </w:rPr>
        <w:t> has been triggered) to be defensive buildings.</w:t>
      </w:r>
      <w:r w:rsidRPr="00B773D9">
        <w:rPr>
          <w:lang w:val="en-CA"/>
        </w:rPr>
        <w:br/>
      </w:r>
      <w:r w:rsidRPr="00B773D9">
        <w:rPr>
          <w:lang w:val="en-CA"/>
        </w:rPr>
        <w:lastRenderedPageBreak/>
        <w:t>Once all remaining </w:t>
      </w:r>
      <w:hyperlink r:id="rId1983" w:tooltip="Defensive Buildings" w:history="1">
        <w:r w:rsidRPr="00B773D9">
          <w:rPr>
            <w:rStyle w:val="Hyperlink"/>
            <w:lang w:val="en-CA"/>
          </w:rPr>
          <w:t>defenses</w:t>
        </w:r>
      </w:hyperlink>
      <w:r w:rsidRPr="00B773D9">
        <w:rPr>
          <w:lang w:val="en-CA"/>
        </w:rPr>
        <w:t> are destroyed, Lava Hounds become like any other </w:t>
      </w:r>
      <w:hyperlink r:id="rId1984" w:tooltip="Troops" w:history="1">
        <w:r w:rsidRPr="00B773D9">
          <w:rPr>
            <w:rStyle w:val="Hyperlink"/>
            <w:lang w:val="en-CA"/>
          </w:rPr>
          <w:t>troop</w:t>
        </w:r>
      </w:hyperlink>
      <w:r w:rsidRPr="00B773D9">
        <w:rPr>
          <w:lang w:val="en-CA"/>
        </w:rPr>
        <w:t> with no preferred target; they will attack the nearest building to them regardless of type, and will turn and attack enemy </w:t>
      </w:r>
      <w:hyperlink r:id="rId1985" w:tooltip="Troops" w:history="1">
        <w:r w:rsidRPr="00B773D9">
          <w:rPr>
            <w:rStyle w:val="Hyperlink"/>
            <w:lang w:val="en-CA"/>
          </w:rPr>
          <w:t>units</w:t>
        </w:r>
      </w:hyperlink>
      <w:r w:rsidRPr="00B773D9">
        <w:rPr>
          <w:lang w:val="en-CA"/>
        </w:rPr>
        <w:t> if they become aware of any nearby.</w:t>
      </w:r>
    </w:p>
    <w:p w:rsidR="00B773D9" w:rsidRPr="00B773D9" w:rsidRDefault="00A02F7D" w:rsidP="00B773D9">
      <w:pPr>
        <w:rPr>
          <w:lang w:val="en-CA"/>
        </w:rPr>
      </w:pPr>
      <w:r>
        <w:rPr>
          <w:lang w:val="en-CA"/>
        </w:rPr>
        <w:pict>
          <v:rect id="_x0000_i1144" style="width:0;height:1.5pt" o:hralign="center" o:hrstd="t" o:hrnoshade="t" o:hr="t" fillcolor="#3a3a3a" stroked="f"/>
        </w:pict>
      </w:r>
    </w:p>
    <w:p w:rsidR="00B773D9" w:rsidRPr="00B773D9" w:rsidRDefault="00B773D9" w:rsidP="00B773D9">
      <w:pPr>
        <w:numPr>
          <w:ilvl w:val="0"/>
          <w:numId w:val="99"/>
        </w:numPr>
        <w:rPr>
          <w:lang w:val="en-CA"/>
        </w:rPr>
      </w:pPr>
      <w:r w:rsidRPr="00B773D9">
        <w:rPr>
          <w:b/>
          <w:bCs/>
          <w:lang w:val="en-CA"/>
        </w:rPr>
        <w:t>Offensive Strategy</w:t>
      </w:r>
    </w:p>
    <w:p w:rsidR="00B773D9" w:rsidRPr="00B773D9" w:rsidRDefault="00B773D9" w:rsidP="00B773D9">
      <w:pPr>
        <w:numPr>
          <w:ilvl w:val="1"/>
          <w:numId w:val="99"/>
        </w:numPr>
        <w:rPr>
          <w:lang w:val="en-CA"/>
        </w:rPr>
      </w:pPr>
      <w:r w:rsidRPr="00B773D9">
        <w:rPr>
          <w:lang w:val="en-CA"/>
        </w:rPr>
        <w:t>Lava Hounds have a large amount of hitpoints. Much like </w:t>
      </w:r>
      <w:hyperlink r:id="rId1986" w:tooltip="Golem" w:history="1">
        <w:r w:rsidRPr="00B773D9">
          <w:rPr>
            <w:rStyle w:val="Hyperlink"/>
            <w:lang w:val="en-CA"/>
          </w:rPr>
          <w:t>Golems</w:t>
        </w:r>
      </w:hyperlink>
      <w:r w:rsidRPr="00B773D9">
        <w:rPr>
          <w:lang w:val="en-CA"/>
        </w:rPr>
        <w:t>, they're useful as an attack tank, but for </w:t>
      </w:r>
      <w:hyperlink r:id="rId1987" w:tooltip="Category:Air Troops" w:history="1">
        <w:r w:rsidRPr="00B773D9">
          <w:rPr>
            <w:rStyle w:val="Hyperlink"/>
            <w:lang w:val="en-CA"/>
          </w:rPr>
          <w:t>air units</w:t>
        </w:r>
      </w:hyperlink>
      <w:r w:rsidRPr="00B773D9">
        <w:rPr>
          <w:lang w:val="en-CA"/>
        </w:rPr>
        <w:t>. They protect </w:t>
      </w:r>
      <w:hyperlink r:id="rId1988" w:tooltip="Dragon" w:history="1">
        <w:r w:rsidRPr="00B773D9">
          <w:rPr>
            <w:rStyle w:val="Hyperlink"/>
            <w:lang w:val="en-CA"/>
          </w:rPr>
          <w:t>Dragons</w:t>
        </w:r>
      </w:hyperlink>
      <w:r w:rsidRPr="00B773D9">
        <w:rPr>
          <w:lang w:val="en-CA"/>
        </w:rPr>
        <w:t>, </w:t>
      </w:r>
      <w:hyperlink r:id="rId1989" w:tooltip="Minion" w:history="1">
        <w:r w:rsidRPr="00B773D9">
          <w:rPr>
            <w:rStyle w:val="Hyperlink"/>
            <w:lang w:val="en-CA"/>
          </w:rPr>
          <w:t>Minions</w:t>
        </w:r>
      </w:hyperlink>
      <w:r w:rsidRPr="00B773D9">
        <w:rPr>
          <w:lang w:val="en-CA"/>
        </w:rPr>
        <w:t>, </w:t>
      </w:r>
      <w:hyperlink r:id="rId1990" w:tooltip="Healer" w:history="1">
        <w:r w:rsidRPr="00B773D9">
          <w:rPr>
            <w:rStyle w:val="Hyperlink"/>
            <w:lang w:val="en-CA"/>
          </w:rPr>
          <w:t>Healers</w:t>
        </w:r>
      </w:hyperlink>
      <w:r w:rsidRPr="00B773D9">
        <w:rPr>
          <w:lang w:val="en-CA"/>
        </w:rPr>
        <w:t>, </w:t>
      </w:r>
      <w:hyperlink r:id="rId1991" w:tooltip="Balloon" w:history="1">
        <w:r w:rsidRPr="00B773D9">
          <w:rPr>
            <w:rStyle w:val="Hyperlink"/>
            <w:lang w:val="en-CA"/>
          </w:rPr>
          <w:t>Balloons</w:t>
        </w:r>
      </w:hyperlink>
      <w:r w:rsidRPr="00B773D9">
        <w:rPr>
          <w:lang w:val="en-CA"/>
        </w:rPr>
        <w:t> and </w:t>
      </w:r>
      <w:hyperlink r:id="rId1992" w:tooltip="Baby Dragon" w:history="1">
        <w:r w:rsidRPr="00B773D9">
          <w:rPr>
            <w:rStyle w:val="Hyperlink"/>
            <w:lang w:val="en-CA"/>
          </w:rPr>
          <w:t>Baby Dragons</w:t>
        </w:r>
      </w:hyperlink>
      <w:r w:rsidRPr="00B773D9">
        <w:rPr>
          <w:lang w:val="en-CA"/>
        </w:rPr>
        <w:t>, much like </w:t>
      </w:r>
      <w:hyperlink r:id="rId1993" w:tooltip="Golem" w:history="1">
        <w:r w:rsidRPr="00B773D9">
          <w:rPr>
            <w:rStyle w:val="Hyperlink"/>
            <w:lang w:val="en-CA"/>
          </w:rPr>
          <w:t>Golems</w:t>
        </w:r>
      </w:hyperlink>
      <w:r w:rsidRPr="00B773D9">
        <w:rPr>
          <w:lang w:val="en-CA"/>
        </w:rPr>
        <w:t>protect a group of </w:t>
      </w:r>
      <w:hyperlink r:id="rId1994" w:tooltip="Wizard" w:history="1">
        <w:r w:rsidRPr="00B773D9">
          <w:rPr>
            <w:rStyle w:val="Hyperlink"/>
            <w:lang w:val="en-CA"/>
          </w:rPr>
          <w:t>Wizards</w:t>
        </w:r>
      </w:hyperlink>
      <w:r w:rsidRPr="00B773D9">
        <w:rPr>
          <w:lang w:val="en-CA"/>
        </w:rPr>
        <w:t> or </w:t>
      </w:r>
      <w:hyperlink r:id="rId1995" w:tooltip="Witch" w:history="1">
        <w:r w:rsidRPr="00B773D9">
          <w:rPr>
            <w:rStyle w:val="Hyperlink"/>
            <w:lang w:val="en-CA"/>
          </w:rPr>
          <w:t>Witches</w:t>
        </w:r>
      </w:hyperlink>
      <w:r w:rsidRPr="00B773D9">
        <w:rPr>
          <w:lang w:val="en-CA"/>
        </w:rPr>
        <w:t>.</w:t>
      </w:r>
    </w:p>
    <w:p w:rsidR="00B773D9" w:rsidRPr="00B773D9" w:rsidRDefault="00B773D9" w:rsidP="00B773D9">
      <w:pPr>
        <w:numPr>
          <w:ilvl w:val="1"/>
          <w:numId w:val="99"/>
        </w:numPr>
        <w:rPr>
          <w:lang w:val="en-CA"/>
        </w:rPr>
      </w:pPr>
      <w:r w:rsidRPr="00B773D9">
        <w:rPr>
          <w:lang w:val="en-CA"/>
        </w:rPr>
        <w:t>They can distract </w:t>
      </w:r>
      <w:hyperlink r:id="rId1996" w:tooltip="Air Defense" w:history="1">
        <w:r w:rsidRPr="00B773D9">
          <w:rPr>
            <w:rStyle w:val="Hyperlink"/>
            <w:lang w:val="en-CA"/>
          </w:rPr>
          <w:t>Air Defenses</w:t>
        </w:r>
      </w:hyperlink>
      <w:r w:rsidRPr="00B773D9">
        <w:rPr>
          <w:lang w:val="en-CA"/>
        </w:rPr>
        <w:t>, which prevents the </w:t>
      </w:r>
      <w:hyperlink r:id="rId1997" w:tooltip="Air Defense" w:history="1">
        <w:r w:rsidRPr="00B773D9">
          <w:rPr>
            <w:rStyle w:val="Hyperlink"/>
            <w:lang w:val="en-CA"/>
          </w:rPr>
          <w:t>Air Defenses</w:t>
        </w:r>
      </w:hyperlink>
      <w:r w:rsidRPr="00B773D9">
        <w:rPr>
          <w:lang w:val="en-CA"/>
        </w:rPr>
        <w:t> from destroying a group of </w:t>
      </w:r>
      <w:hyperlink r:id="rId1998" w:tooltip="Dragon" w:history="1">
        <w:r w:rsidRPr="00B773D9">
          <w:rPr>
            <w:rStyle w:val="Hyperlink"/>
            <w:lang w:val="en-CA"/>
          </w:rPr>
          <w:t>Dragons</w:t>
        </w:r>
      </w:hyperlink>
      <w:r w:rsidRPr="00B773D9">
        <w:rPr>
          <w:lang w:val="en-CA"/>
        </w:rPr>
        <w:t>, </w:t>
      </w:r>
      <w:hyperlink r:id="rId1999" w:tooltip="Balloon" w:history="1">
        <w:r w:rsidRPr="00B773D9">
          <w:rPr>
            <w:rStyle w:val="Hyperlink"/>
            <w:lang w:val="en-CA"/>
          </w:rPr>
          <w:t>Balloons</w:t>
        </w:r>
      </w:hyperlink>
      <w:r w:rsidRPr="00B773D9">
        <w:rPr>
          <w:lang w:val="en-CA"/>
        </w:rPr>
        <w:t> or </w:t>
      </w:r>
      <w:hyperlink r:id="rId2000" w:tooltip="Minion" w:history="1">
        <w:r w:rsidRPr="00B773D9">
          <w:rPr>
            <w:rStyle w:val="Hyperlink"/>
            <w:lang w:val="en-CA"/>
          </w:rPr>
          <w:t>Minions</w:t>
        </w:r>
      </w:hyperlink>
      <w:r w:rsidRPr="00B773D9">
        <w:rPr>
          <w:lang w:val="en-CA"/>
        </w:rPr>
        <w:t>.</w:t>
      </w:r>
    </w:p>
    <w:p w:rsidR="00B773D9" w:rsidRPr="00B773D9" w:rsidRDefault="00B773D9" w:rsidP="00B773D9">
      <w:pPr>
        <w:numPr>
          <w:ilvl w:val="1"/>
          <w:numId w:val="99"/>
        </w:numPr>
        <w:rPr>
          <w:lang w:val="en-CA"/>
        </w:rPr>
      </w:pPr>
      <w:r w:rsidRPr="00B773D9">
        <w:rPr>
          <w:lang w:val="en-CA"/>
        </w:rPr>
        <w:t>Be sure to keep it away from a single targeting </w:t>
      </w:r>
      <w:hyperlink r:id="rId2001" w:tooltip="Inferno Tower" w:history="1">
        <w:r w:rsidRPr="00B773D9">
          <w:rPr>
            <w:rStyle w:val="Hyperlink"/>
            <w:lang w:val="en-CA"/>
          </w:rPr>
          <w:t>Inferno Tower</w:t>
        </w:r>
      </w:hyperlink>
      <w:r w:rsidRPr="00B773D9">
        <w:rPr>
          <w:lang w:val="en-CA"/>
        </w:rPr>
        <w:t> which can kill it with ease. It may be a good idea to bring a </w:t>
      </w:r>
      <w:hyperlink r:id="rId2002" w:tooltip="Freeze Spell" w:history="1">
        <w:r w:rsidRPr="00B773D9">
          <w:rPr>
            <w:rStyle w:val="Hyperlink"/>
            <w:lang w:val="en-CA"/>
          </w:rPr>
          <w:t>Freeze Spell</w:t>
        </w:r>
      </w:hyperlink>
      <w:r w:rsidRPr="00B773D9">
        <w:rPr>
          <w:lang w:val="en-CA"/>
        </w:rPr>
        <w:t> if a single target </w:t>
      </w:r>
      <w:hyperlink r:id="rId2003" w:tooltip="Inferno Tower" w:history="1">
        <w:r w:rsidRPr="00B773D9">
          <w:rPr>
            <w:rStyle w:val="Hyperlink"/>
            <w:lang w:val="en-CA"/>
          </w:rPr>
          <w:t>Inferno Tower</w:t>
        </w:r>
      </w:hyperlink>
      <w:r w:rsidRPr="00B773D9">
        <w:rPr>
          <w:lang w:val="en-CA"/>
        </w:rPr>
        <w:t> is present. The supporting troops will be able to destroy the Inferno Tower before it can take out the Lava Hound. A Multi-target Inferno Tower, while not being much problem to Lava Hounds, is very strong against the Lava Pups it splits into, so don't ignore it.</w:t>
      </w:r>
    </w:p>
    <w:p w:rsidR="00B773D9" w:rsidRPr="00B773D9" w:rsidRDefault="00B773D9" w:rsidP="00B773D9">
      <w:pPr>
        <w:numPr>
          <w:ilvl w:val="1"/>
          <w:numId w:val="99"/>
        </w:numPr>
        <w:rPr>
          <w:lang w:val="en-CA"/>
        </w:rPr>
      </w:pPr>
      <w:r w:rsidRPr="00B773D9">
        <w:rPr>
          <w:lang w:val="en-CA"/>
        </w:rPr>
        <w:t>It's a good idea to send Lava Hounds in pairs so it can soak up twice the amount of damage and to longer distract defenses from other </w:t>
      </w:r>
      <w:hyperlink r:id="rId2004" w:tooltip="Category:Air Troops" w:history="1">
        <w:r w:rsidRPr="00B773D9">
          <w:rPr>
            <w:rStyle w:val="Hyperlink"/>
            <w:lang w:val="en-CA"/>
          </w:rPr>
          <w:t>air troops</w:t>
        </w:r>
      </w:hyperlink>
      <w:r w:rsidRPr="00B773D9">
        <w:rPr>
          <w:lang w:val="en-CA"/>
        </w:rPr>
        <w:t>. However, don't use too many, as they are extremely weak offensive units and will be destroyed before they do too much damage to your enemy, even given their prodigious hitpoints.</w:t>
      </w:r>
    </w:p>
    <w:p w:rsidR="00B773D9" w:rsidRPr="00B773D9" w:rsidRDefault="00B773D9" w:rsidP="00B773D9">
      <w:pPr>
        <w:numPr>
          <w:ilvl w:val="1"/>
          <w:numId w:val="99"/>
        </w:numPr>
        <w:rPr>
          <w:lang w:val="en-CA"/>
        </w:rPr>
      </w:pPr>
      <w:r w:rsidRPr="00B773D9">
        <w:rPr>
          <w:lang w:val="en-CA"/>
        </w:rPr>
        <w:t>Lava Hounds may make high-level </w:t>
      </w:r>
      <w:hyperlink r:id="rId2005" w:tooltip="Giant" w:history="1">
        <w:r w:rsidRPr="00B773D9">
          <w:rPr>
            <w:rStyle w:val="Hyperlink"/>
            <w:lang w:val="en-CA"/>
          </w:rPr>
          <w:t>Giant</w:t>
        </w:r>
      </w:hyperlink>
      <w:r w:rsidRPr="00B773D9">
        <w:rPr>
          <w:lang w:val="en-CA"/>
        </w:rPr>
        <w:t>-</w:t>
      </w:r>
      <w:hyperlink r:id="rId2006" w:tooltip="Healer" w:history="1">
        <w:r w:rsidRPr="00B773D9">
          <w:rPr>
            <w:rStyle w:val="Hyperlink"/>
            <w:lang w:val="en-CA"/>
          </w:rPr>
          <w:t>Healer</w:t>
        </w:r>
      </w:hyperlink>
      <w:r w:rsidRPr="00B773D9">
        <w:rPr>
          <w:lang w:val="en-CA"/>
        </w:rPr>
        <w:t> strategies more viable, as one of the major reasons it previously failed at high levels was </w:t>
      </w:r>
      <w:hyperlink r:id="rId2007" w:tooltip="Air Defense" w:history="1">
        <w:r w:rsidRPr="00B773D9">
          <w:rPr>
            <w:rStyle w:val="Hyperlink"/>
            <w:lang w:val="en-CA"/>
          </w:rPr>
          <w:t>Air Defense</w:t>
        </w:r>
      </w:hyperlink>
      <w:r w:rsidRPr="00B773D9">
        <w:rPr>
          <w:lang w:val="en-CA"/>
        </w:rPr>
        <w:t> damage and number of Air Defenses becoming too many. A Lava Hound may be able to keep the </w:t>
      </w:r>
      <w:hyperlink r:id="rId2008" w:tooltip="Healer" w:history="1">
        <w:r w:rsidRPr="00B773D9">
          <w:rPr>
            <w:rStyle w:val="Hyperlink"/>
            <w:lang w:val="en-CA"/>
          </w:rPr>
          <w:t>Healer</w:t>
        </w:r>
      </w:hyperlink>
      <w:r w:rsidRPr="00B773D9">
        <w:rPr>
          <w:lang w:val="en-CA"/>
        </w:rPr>
        <w:t> alive substantially longer, giving the </w:t>
      </w:r>
      <w:hyperlink r:id="rId2009" w:tooltip="Giant" w:history="1">
        <w:r w:rsidRPr="00B773D9">
          <w:rPr>
            <w:rStyle w:val="Hyperlink"/>
            <w:lang w:val="en-CA"/>
          </w:rPr>
          <w:t>Giants</w:t>
        </w:r>
      </w:hyperlink>
      <w:r w:rsidRPr="00B773D9">
        <w:rPr>
          <w:lang w:val="en-CA"/>
        </w:rPr>
        <w:t>enough time to clear a path for the damage dealers.</w:t>
      </w:r>
    </w:p>
    <w:p w:rsidR="00B773D9" w:rsidRPr="00B773D9" w:rsidRDefault="00B773D9" w:rsidP="00B773D9">
      <w:pPr>
        <w:numPr>
          <w:ilvl w:val="0"/>
          <w:numId w:val="99"/>
        </w:numPr>
        <w:rPr>
          <w:lang w:val="en-CA"/>
        </w:rPr>
      </w:pPr>
      <w:r w:rsidRPr="00B773D9">
        <w:rPr>
          <w:b/>
          <w:bCs/>
          <w:lang w:val="en-CA"/>
        </w:rPr>
        <w:t>Defensive Strategy</w:t>
      </w:r>
    </w:p>
    <w:p w:rsidR="00B773D9" w:rsidRPr="00B773D9" w:rsidRDefault="00B773D9" w:rsidP="00B773D9">
      <w:pPr>
        <w:numPr>
          <w:ilvl w:val="1"/>
          <w:numId w:val="99"/>
        </w:numPr>
        <w:rPr>
          <w:lang w:val="en-CA"/>
        </w:rPr>
      </w:pPr>
      <w:r w:rsidRPr="00B773D9">
        <w:rPr>
          <w:lang w:val="en-CA"/>
        </w:rPr>
        <w:t>Spreading your </w:t>
      </w:r>
      <w:hyperlink r:id="rId2010" w:tooltip="Air Defense" w:history="1">
        <w:r w:rsidRPr="00B773D9">
          <w:rPr>
            <w:rStyle w:val="Hyperlink"/>
            <w:lang w:val="en-CA"/>
          </w:rPr>
          <w:t>Air Defenses</w:t>
        </w:r>
      </w:hyperlink>
      <w:r w:rsidRPr="00B773D9">
        <w:rPr>
          <w:lang w:val="en-CA"/>
        </w:rPr>
        <w:t> out is a good idea. This forces attackers to keep their </w:t>
      </w:r>
      <w:hyperlink r:id="rId2011" w:tooltip="Category:Air Troops" w:history="1">
        <w:r w:rsidRPr="00B773D9">
          <w:rPr>
            <w:rStyle w:val="Hyperlink"/>
            <w:lang w:val="en-CA"/>
          </w:rPr>
          <w:t>air troops</w:t>
        </w:r>
      </w:hyperlink>
      <w:r w:rsidRPr="00B773D9">
        <w:rPr>
          <w:lang w:val="en-CA"/>
        </w:rPr>
        <w:t> near the Lava Hounds for protection, making </w:t>
      </w:r>
      <w:hyperlink r:id="rId2012" w:tooltip="Air Bomb" w:history="1">
        <w:r w:rsidRPr="00B773D9">
          <w:rPr>
            <w:rStyle w:val="Hyperlink"/>
            <w:lang w:val="en-CA"/>
          </w:rPr>
          <w:t>Air Bombs</w:t>
        </w:r>
      </w:hyperlink>
      <w:r w:rsidRPr="00B773D9">
        <w:rPr>
          <w:lang w:val="en-CA"/>
        </w:rPr>
        <w:t> and </w:t>
      </w:r>
      <w:hyperlink r:id="rId2013" w:tooltip="Wizard Tower" w:history="1">
        <w:r w:rsidRPr="00B773D9">
          <w:rPr>
            <w:rStyle w:val="Hyperlink"/>
            <w:lang w:val="en-CA"/>
          </w:rPr>
          <w:t>Wizard Towers</w:t>
        </w:r>
      </w:hyperlink>
      <w:r w:rsidRPr="00B773D9">
        <w:rPr>
          <w:lang w:val="en-CA"/>
        </w:rPr>
        <w:t> more effective. Also have </w:t>
      </w:r>
      <w:hyperlink r:id="rId2014" w:tooltip="Seeking Air Mine" w:history="1">
        <w:r w:rsidRPr="00B773D9">
          <w:rPr>
            <w:rStyle w:val="Hyperlink"/>
            <w:lang w:val="en-CA"/>
          </w:rPr>
          <w:t>Seeking Air Mines</w:t>
        </w:r>
      </w:hyperlink>
      <w:r w:rsidRPr="00B773D9">
        <w:rPr>
          <w:lang w:val="en-CA"/>
        </w:rPr>
        <w:t> and </w:t>
      </w:r>
      <w:hyperlink r:id="rId2015" w:tooltip="Air Bomb" w:history="1">
        <w:r w:rsidRPr="00B773D9">
          <w:rPr>
            <w:rStyle w:val="Hyperlink"/>
            <w:lang w:val="en-CA"/>
          </w:rPr>
          <w:t>Air Bombs</w:t>
        </w:r>
      </w:hyperlink>
      <w:r w:rsidRPr="00B773D9">
        <w:rPr>
          <w:lang w:val="en-CA"/>
        </w:rPr>
        <w:t> close by your </w:t>
      </w:r>
      <w:hyperlink r:id="rId2016" w:tooltip="Air Defense" w:history="1">
        <w:r w:rsidRPr="00B773D9">
          <w:rPr>
            <w:rStyle w:val="Hyperlink"/>
            <w:lang w:val="en-CA"/>
          </w:rPr>
          <w:t>Air Defenses</w:t>
        </w:r>
      </w:hyperlink>
      <w:r w:rsidRPr="00B773D9">
        <w:rPr>
          <w:lang w:val="en-CA"/>
        </w:rPr>
        <w:t> so it will be more likely to be triggered by Lava Hounds.</w:t>
      </w:r>
    </w:p>
    <w:p w:rsidR="00B773D9" w:rsidRPr="00B773D9" w:rsidRDefault="00B773D9" w:rsidP="00B773D9">
      <w:pPr>
        <w:numPr>
          <w:ilvl w:val="1"/>
          <w:numId w:val="99"/>
        </w:numPr>
        <w:rPr>
          <w:lang w:val="en-CA"/>
        </w:rPr>
      </w:pPr>
      <w:r w:rsidRPr="00B773D9">
        <w:rPr>
          <w:lang w:val="en-CA"/>
        </w:rPr>
        <w:t>Their weaknesses include </w:t>
      </w:r>
      <w:hyperlink r:id="rId2017" w:tooltip="Seeking Air Mine" w:history="1">
        <w:r w:rsidRPr="00B773D9">
          <w:rPr>
            <w:rStyle w:val="Hyperlink"/>
            <w:lang w:val="en-CA"/>
          </w:rPr>
          <w:t>Seeking Air Mines</w:t>
        </w:r>
      </w:hyperlink>
      <w:r w:rsidRPr="00B773D9">
        <w:rPr>
          <w:lang w:val="en-CA"/>
        </w:rPr>
        <w:t>, which do significant damage against </w:t>
      </w:r>
      <w:hyperlink r:id="rId2018" w:tooltip="Category:Air Troops" w:history="1">
        <w:r w:rsidRPr="00B773D9">
          <w:rPr>
            <w:rStyle w:val="Hyperlink"/>
            <w:lang w:val="en-CA"/>
          </w:rPr>
          <w:t>air troops</w:t>
        </w:r>
      </w:hyperlink>
      <w:r w:rsidRPr="00B773D9">
        <w:rPr>
          <w:lang w:val="en-CA"/>
        </w:rPr>
        <w:t>.</w:t>
      </w:r>
    </w:p>
    <w:p w:rsidR="00B773D9" w:rsidRPr="00B773D9" w:rsidRDefault="00B773D9" w:rsidP="00B773D9">
      <w:pPr>
        <w:numPr>
          <w:ilvl w:val="1"/>
          <w:numId w:val="99"/>
        </w:numPr>
        <w:rPr>
          <w:lang w:val="en-CA"/>
        </w:rPr>
      </w:pPr>
      <w:r w:rsidRPr="00B773D9">
        <w:rPr>
          <w:lang w:val="en-CA"/>
        </w:rPr>
        <w:t>Be sure to use at least one single-targeting </w:t>
      </w:r>
      <w:hyperlink r:id="rId2019" w:tooltip="Inferno Tower" w:history="1">
        <w:r w:rsidRPr="00B773D9">
          <w:rPr>
            <w:rStyle w:val="Hyperlink"/>
            <w:lang w:val="en-CA"/>
          </w:rPr>
          <w:t>Inferno Tower</w:t>
        </w:r>
      </w:hyperlink>
      <w:r w:rsidRPr="00B773D9">
        <w:rPr>
          <w:lang w:val="en-CA"/>
        </w:rPr>
        <w:t>, which will destroy a Lava Hound with ease.</w:t>
      </w:r>
    </w:p>
    <w:p w:rsidR="00B773D9" w:rsidRPr="00B773D9" w:rsidRDefault="00B773D9" w:rsidP="00B773D9">
      <w:pPr>
        <w:numPr>
          <w:ilvl w:val="1"/>
          <w:numId w:val="99"/>
        </w:numPr>
        <w:rPr>
          <w:lang w:val="en-CA"/>
        </w:rPr>
      </w:pPr>
      <w:r w:rsidRPr="00B773D9">
        <w:rPr>
          <w:lang w:val="en-CA"/>
        </w:rPr>
        <w:t>Lava Hounds are a good choice as a </w:t>
      </w:r>
      <w:hyperlink r:id="rId2020" w:tooltip="Clan Castle" w:history="1">
        <w:r w:rsidRPr="00B773D9">
          <w:rPr>
            <w:rStyle w:val="Hyperlink"/>
            <w:lang w:val="en-CA"/>
          </w:rPr>
          <w:t>Clan Castle</w:t>
        </w:r>
      </w:hyperlink>
      <w:r w:rsidRPr="00B773D9">
        <w:rPr>
          <w:lang w:val="en-CA"/>
        </w:rPr>
        <w:t> troop for level 5 </w:t>
      </w:r>
      <w:hyperlink r:id="rId2021" w:tooltip="Clan Castle" w:history="1">
        <w:r w:rsidRPr="00B773D9">
          <w:rPr>
            <w:rStyle w:val="Hyperlink"/>
            <w:lang w:val="en-CA"/>
          </w:rPr>
          <w:t>Clan Castle</w:t>
        </w:r>
      </w:hyperlink>
      <w:r w:rsidRPr="00B773D9">
        <w:rPr>
          <w:lang w:val="en-CA"/>
        </w:rPr>
        <w:t> or higher. While they do virtually no damage on their own, their tremendous hit points allows it to soak up a lot of damage from the attacker while the defenses fire upon them and upon popping, they break down into a </w:t>
      </w:r>
      <w:hyperlink r:id="rId2022" w:tooltip="Lava Pup" w:history="1">
        <w:r w:rsidRPr="00B773D9">
          <w:rPr>
            <w:rStyle w:val="Hyperlink"/>
            <w:lang w:val="en-CA"/>
          </w:rPr>
          <w:t>Lava Pup</w:t>
        </w:r>
      </w:hyperlink>
      <w:r w:rsidRPr="00B773D9">
        <w:rPr>
          <w:lang w:val="en-CA"/>
        </w:rPr>
        <w:t>which can deal a good amount of damage to the attackers particularly </w:t>
      </w:r>
      <w:hyperlink r:id="rId2023" w:tooltip="Wizard" w:history="1">
        <w:r w:rsidRPr="00B773D9">
          <w:rPr>
            <w:rStyle w:val="Hyperlink"/>
            <w:lang w:val="en-CA"/>
          </w:rPr>
          <w:t>Wizards</w:t>
        </w:r>
      </w:hyperlink>
      <w:r w:rsidRPr="00B773D9">
        <w:rPr>
          <w:lang w:val="en-CA"/>
        </w:rPr>
        <w:t> and </w:t>
      </w:r>
      <w:hyperlink r:id="rId2024" w:tooltip="Archer Queen" w:history="1">
        <w:r w:rsidRPr="00B773D9">
          <w:rPr>
            <w:rStyle w:val="Hyperlink"/>
            <w:lang w:val="en-CA"/>
          </w:rPr>
          <w:t>Archer Queen</w:t>
        </w:r>
      </w:hyperlink>
      <w:r w:rsidRPr="00B773D9">
        <w:rPr>
          <w:lang w:val="en-CA"/>
        </w:rPr>
        <w:t>.</w:t>
      </w:r>
    </w:p>
    <w:p w:rsidR="00B773D9" w:rsidRPr="00B773D9" w:rsidRDefault="00A02F7D" w:rsidP="00B773D9">
      <w:pPr>
        <w:rPr>
          <w:lang w:val="en-CA"/>
        </w:rPr>
      </w:pPr>
      <w:r>
        <w:rPr>
          <w:lang w:val="en-CA"/>
        </w:rPr>
        <w:pict>
          <v:rect id="_x0000_i1145" style="width:0;height:1.5pt" o:hralign="center" o:hrstd="t" o:hrnoshade="t" o:hr="t" fillcolor="#3a3a3a" stroked="f"/>
        </w:pict>
      </w:r>
    </w:p>
    <w:p w:rsidR="00B773D9" w:rsidRPr="00B773D9" w:rsidRDefault="00B773D9" w:rsidP="00B773D9">
      <w:pPr>
        <w:numPr>
          <w:ilvl w:val="0"/>
          <w:numId w:val="100"/>
        </w:numPr>
        <w:rPr>
          <w:lang w:val="en-CA"/>
        </w:rPr>
      </w:pPr>
      <w:r w:rsidRPr="00B773D9">
        <w:rPr>
          <w:b/>
          <w:bCs/>
          <w:lang w:val="en-CA"/>
        </w:rPr>
        <w:t>Upgrade Differences</w:t>
      </w:r>
    </w:p>
    <w:p w:rsidR="00B773D9" w:rsidRPr="00B773D9" w:rsidRDefault="00B773D9" w:rsidP="00B773D9">
      <w:pPr>
        <w:numPr>
          <w:ilvl w:val="1"/>
          <w:numId w:val="100"/>
        </w:numPr>
        <w:rPr>
          <w:lang w:val="en-CA"/>
        </w:rPr>
      </w:pPr>
      <w:r w:rsidRPr="00B773D9">
        <w:rPr>
          <w:lang w:val="en-CA"/>
        </w:rPr>
        <w:t>The Lava Hound undergoes significant visual changes at all levels.</w:t>
      </w:r>
    </w:p>
    <w:p w:rsidR="00B773D9" w:rsidRPr="00B773D9" w:rsidRDefault="00B773D9" w:rsidP="00B773D9">
      <w:pPr>
        <w:numPr>
          <w:ilvl w:val="2"/>
          <w:numId w:val="100"/>
        </w:numPr>
        <w:rPr>
          <w:lang w:val="en-CA"/>
        </w:rPr>
      </w:pPr>
      <w:r w:rsidRPr="00B773D9">
        <w:rPr>
          <w:lang w:val="en-CA"/>
        </w:rPr>
        <w:t>Initially, the Lava Hound looks like a large dog like creature, with a body made of rock. On its body are cracks filled with lava.</w:t>
      </w:r>
    </w:p>
    <w:p w:rsidR="00B773D9" w:rsidRPr="00B773D9" w:rsidRDefault="00B773D9" w:rsidP="00B773D9">
      <w:pPr>
        <w:numPr>
          <w:ilvl w:val="2"/>
          <w:numId w:val="100"/>
        </w:numPr>
        <w:rPr>
          <w:lang w:val="en-CA"/>
        </w:rPr>
      </w:pPr>
      <w:r w:rsidRPr="00B773D9">
        <w:rPr>
          <w:lang w:val="en-CA"/>
        </w:rPr>
        <w:t>At level 3, the spikes on its back turn into lava color. Its eyes also become larger and more orange. The lava under the skin of the forearms also disappear, and its wings grow in size. Its glow changes a bit.</w:t>
      </w:r>
    </w:p>
    <w:p w:rsidR="00B773D9" w:rsidRPr="00B773D9" w:rsidRDefault="00B773D9" w:rsidP="00B773D9">
      <w:pPr>
        <w:numPr>
          <w:ilvl w:val="2"/>
          <w:numId w:val="100"/>
        </w:numPr>
        <w:rPr>
          <w:lang w:val="en-CA"/>
        </w:rPr>
      </w:pPr>
      <w:r w:rsidRPr="00B773D9">
        <w:rPr>
          <w:lang w:val="en-CA"/>
        </w:rPr>
        <w:t>At level 4, the lava on its body turns a deep red.</w:t>
      </w:r>
    </w:p>
    <w:p w:rsidR="00B773D9" w:rsidRPr="00B773D9" w:rsidRDefault="00B773D9" w:rsidP="00B773D9">
      <w:pPr>
        <w:numPr>
          <w:ilvl w:val="2"/>
          <w:numId w:val="100"/>
        </w:numPr>
        <w:rPr>
          <w:lang w:val="en-CA"/>
        </w:rPr>
      </w:pPr>
      <w:r w:rsidRPr="00B773D9">
        <w:rPr>
          <w:lang w:val="en-CA"/>
        </w:rPr>
        <w:t>At level 5, the spikes on its back turn dark brown. The wings are now bronze-colored.</w:t>
      </w:r>
    </w:p>
    <w:p w:rsidR="00B773D9" w:rsidRPr="00B773D9" w:rsidRDefault="00A02F7D" w:rsidP="00B773D9">
      <w:pPr>
        <w:rPr>
          <w:lang w:val="en-CA"/>
        </w:rPr>
      </w:pPr>
      <w:r>
        <w:rPr>
          <w:lang w:val="en-CA"/>
        </w:rPr>
        <w:pict>
          <v:rect id="_x0000_i1146" style="width:0;height:1.5pt" o:hralign="center" o:hrstd="t" o:hrnoshade="t" o:hr="t" fillcolor="#3a3a3a" stroked="f"/>
        </w:pict>
      </w:r>
    </w:p>
    <w:p w:rsidR="00B773D9" w:rsidRPr="00B773D9" w:rsidRDefault="00B773D9" w:rsidP="00B773D9">
      <w:pPr>
        <w:numPr>
          <w:ilvl w:val="0"/>
          <w:numId w:val="101"/>
        </w:numPr>
        <w:rPr>
          <w:lang w:val="en-CA"/>
        </w:rPr>
      </w:pPr>
      <w:r w:rsidRPr="00B773D9">
        <w:rPr>
          <w:b/>
          <w:bCs/>
          <w:lang w:val="en-CA"/>
        </w:rPr>
        <w:t>Trivia</w:t>
      </w:r>
    </w:p>
    <w:p w:rsidR="00B773D9" w:rsidRPr="00B773D9" w:rsidRDefault="00B773D9" w:rsidP="00B773D9">
      <w:pPr>
        <w:numPr>
          <w:ilvl w:val="1"/>
          <w:numId w:val="101"/>
        </w:numPr>
        <w:rPr>
          <w:lang w:val="en-CA"/>
        </w:rPr>
      </w:pPr>
      <w:r w:rsidRPr="00B773D9">
        <w:rPr>
          <w:lang w:val="en-CA"/>
        </w:rPr>
        <w:lastRenderedPageBreak/>
        <w:t>The Sneak Peek picture of the Lava Hound features its head, bearing the words "I smell fireworks..."</w:t>
      </w:r>
    </w:p>
    <w:p w:rsidR="00B773D9" w:rsidRPr="00B773D9" w:rsidRDefault="00B773D9" w:rsidP="00B773D9">
      <w:pPr>
        <w:numPr>
          <w:ilvl w:val="1"/>
          <w:numId w:val="101"/>
        </w:numPr>
        <w:rPr>
          <w:lang w:val="en-CA"/>
        </w:rPr>
      </w:pPr>
      <w:r w:rsidRPr="00B773D9">
        <w:rPr>
          <w:lang w:val="en-CA"/>
        </w:rPr>
        <w:t>You can have a maximum of 9 Lava Hounds at one time in a complete set of fully upgraded </w:t>
      </w:r>
      <w:hyperlink r:id="rId2025" w:tooltip="Army Camp" w:history="1">
        <w:r w:rsidRPr="00B773D9">
          <w:rPr>
            <w:rStyle w:val="Hyperlink"/>
            <w:lang w:val="en-CA"/>
          </w:rPr>
          <w:t>Army Camps</w:t>
        </w:r>
      </w:hyperlink>
      <w:r w:rsidRPr="00B773D9">
        <w:rPr>
          <w:lang w:val="en-CA"/>
        </w:rPr>
        <w:t>. This number increases to 10 if you include the 1 that can fit into a level 5 or higher </w:t>
      </w:r>
      <w:hyperlink r:id="rId2026" w:tooltip="Clan Castle" w:history="1">
        <w:r w:rsidRPr="00B773D9">
          <w:rPr>
            <w:rStyle w:val="Hyperlink"/>
            <w:lang w:val="en-CA"/>
          </w:rPr>
          <w:t>Clan Castle</w:t>
        </w:r>
      </w:hyperlink>
      <w:r w:rsidRPr="00B773D9">
        <w:rPr>
          <w:lang w:val="en-CA"/>
        </w:rPr>
        <w:t>. On the battlefield, you can clone an additional 3 Lava Hounds with three fully upgraded </w:t>
      </w:r>
      <w:hyperlink r:id="rId2027" w:tooltip="Clone Spell" w:history="1">
        <w:r w:rsidRPr="00B773D9">
          <w:rPr>
            <w:rStyle w:val="Hyperlink"/>
            <w:lang w:val="en-CA"/>
          </w:rPr>
          <w:t>Clone Spells</w:t>
        </w:r>
      </w:hyperlink>
      <w:r w:rsidRPr="00B773D9">
        <w:rPr>
          <w:lang w:val="en-CA"/>
        </w:rPr>
        <w:t>.</w:t>
      </w:r>
    </w:p>
    <w:p w:rsidR="00B773D9" w:rsidRPr="00B773D9" w:rsidRDefault="00B773D9" w:rsidP="00B773D9">
      <w:pPr>
        <w:numPr>
          <w:ilvl w:val="1"/>
          <w:numId w:val="101"/>
        </w:numPr>
        <w:rPr>
          <w:lang w:val="en-CA"/>
        </w:rPr>
      </w:pPr>
      <w:r w:rsidRPr="00B773D9">
        <w:rPr>
          <w:lang w:val="en-CA"/>
        </w:rPr>
        <w:t>The Lava Hound bears a strong resemblance to the Lava Dragon from DragonVale, another popular mobile game. </w:t>
      </w:r>
    </w:p>
    <w:p w:rsidR="00B773D9" w:rsidRPr="00B773D9" w:rsidRDefault="00B773D9" w:rsidP="00B773D9">
      <w:pPr>
        <w:numPr>
          <w:ilvl w:val="1"/>
          <w:numId w:val="101"/>
        </w:numPr>
        <w:rPr>
          <w:lang w:val="en-CA"/>
        </w:rPr>
      </w:pPr>
      <w:r w:rsidRPr="00B773D9">
        <w:rPr>
          <w:lang w:val="en-CA"/>
        </w:rPr>
        <w:t>The Lava Hound is often compared to the </w:t>
      </w:r>
      <w:hyperlink r:id="rId2028" w:tooltip="Golem" w:history="1">
        <w:r w:rsidRPr="00B773D9">
          <w:rPr>
            <w:rStyle w:val="Hyperlink"/>
            <w:lang w:val="en-CA"/>
          </w:rPr>
          <w:t>Golem</w:t>
        </w:r>
      </w:hyperlink>
      <w:r w:rsidRPr="00B773D9">
        <w:rPr>
          <w:lang w:val="en-CA"/>
        </w:rPr>
        <w:t> due to its similar statistics and concept (e.g. they have a lot of health but low damage, both taking 30 spaces, and once defeated, they do death damage and subtroops will continue to fight.) </w:t>
      </w:r>
    </w:p>
    <w:p w:rsidR="00B773D9" w:rsidRPr="00B773D9" w:rsidRDefault="00B773D9" w:rsidP="00B773D9">
      <w:pPr>
        <w:numPr>
          <w:ilvl w:val="1"/>
          <w:numId w:val="101"/>
        </w:numPr>
        <w:rPr>
          <w:lang w:val="en-CA"/>
        </w:rPr>
      </w:pPr>
      <w:r w:rsidRPr="00B773D9">
        <w:rPr>
          <w:lang w:val="en-CA"/>
        </w:rPr>
        <w:t>When clicking on an </w:t>
      </w:r>
      <w:hyperlink r:id="rId2029" w:tooltip="Army Camp" w:history="1">
        <w:r w:rsidRPr="00B773D9">
          <w:rPr>
            <w:rStyle w:val="Hyperlink"/>
            <w:lang w:val="en-CA"/>
          </w:rPr>
          <w:t>Army Camp</w:t>
        </w:r>
      </w:hyperlink>
      <w:r w:rsidRPr="00B773D9">
        <w:rPr>
          <w:lang w:val="en-CA"/>
        </w:rPr>
        <w:t>, the Lava Hound turns away from the screen.</w:t>
      </w:r>
    </w:p>
    <w:p w:rsidR="00B773D9" w:rsidRPr="00B773D9" w:rsidRDefault="00B773D9" w:rsidP="00B773D9">
      <w:pPr>
        <w:numPr>
          <w:ilvl w:val="1"/>
          <w:numId w:val="101"/>
        </w:numPr>
        <w:rPr>
          <w:lang w:val="en-CA"/>
        </w:rPr>
      </w:pPr>
      <w:r w:rsidRPr="00B773D9">
        <w:rPr>
          <w:lang w:val="en-CA"/>
        </w:rPr>
        <w:t>Some refer the Lava Hound as the offspring of a </w:t>
      </w:r>
      <w:hyperlink r:id="rId2030" w:tooltip="Golem" w:history="1">
        <w:r w:rsidRPr="00B773D9">
          <w:rPr>
            <w:rStyle w:val="Hyperlink"/>
            <w:lang w:val="en-CA"/>
          </w:rPr>
          <w:t>Golem</w:t>
        </w:r>
      </w:hyperlink>
      <w:r w:rsidRPr="00B773D9">
        <w:rPr>
          <w:lang w:val="en-CA"/>
        </w:rPr>
        <w:t>, </w:t>
      </w:r>
      <w:hyperlink r:id="rId2031" w:tooltip="Minion" w:history="1">
        <w:r w:rsidRPr="00B773D9">
          <w:rPr>
            <w:rStyle w:val="Hyperlink"/>
            <w:lang w:val="en-CA"/>
          </w:rPr>
          <w:t>Minion</w:t>
        </w:r>
      </w:hyperlink>
      <w:r w:rsidRPr="00B773D9">
        <w:rPr>
          <w:lang w:val="en-CA"/>
        </w:rPr>
        <w:t>, or possibly an </w:t>
      </w:r>
      <w:hyperlink r:id="rId2032" w:tooltip="Inferno Tower" w:history="1">
        <w:r w:rsidRPr="00B773D9">
          <w:rPr>
            <w:rStyle w:val="Hyperlink"/>
            <w:lang w:val="en-CA"/>
          </w:rPr>
          <w:t>Inferno Tower</w:t>
        </w:r>
      </w:hyperlink>
      <w:r w:rsidRPr="00B773D9">
        <w:rPr>
          <w:lang w:val="en-CA"/>
        </w:rPr>
        <w:t> because of the lava similarities.</w:t>
      </w:r>
    </w:p>
    <w:p w:rsidR="00B773D9" w:rsidRPr="00B773D9" w:rsidRDefault="00B773D9" w:rsidP="00B773D9">
      <w:pPr>
        <w:numPr>
          <w:ilvl w:val="2"/>
          <w:numId w:val="101"/>
        </w:numPr>
        <w:rPr>
          <w:lang w:val="en-CA"/>
        </w:rPr>
      </w:pPr>
      <w:r w:rsidRPr="00B773D9">
        <w:rPr>
          <w:lang w:val="en-CA"/>
        </w:rPr>
        <w:t>In the Russian localization of the game, the Lava Hound is called "Hell Hound" literally, sharing the same adjective as the </w:t>
      </w:r>
      <w:hyperlink r:id="rId2033" w:tooltip="Inferno Tower" w:history="1">
        <w:r w:rsidRPr="00B773D9">
          <w:rPr>
            <w:rStyle w:val="Hyperlink"/>
            <w:lang w:val="en-CA"/>
          </w:rPr>
          <w:t>Inferno Tower</w:t>
        </w:r>
      </w:hyperlink>
      <w:r w:rsidRPr="00B773D9">
        <w:rPr>
          <w:lang w:val="en-CA"/>
        </w:rPr>
        <w:t>.</w:t>
      </w:r>
    </w:p>
    <w:p w:rsidR="00B773D9" w:rsidRPr="00B773D9" w:rsidRDefault="00B773D9" w:rsidP="00B773D9">
      <w:pPr>
        <w:numPr>
          <w:ilvl w:val="1"/>
          <w:numId w:val="101"/>
        </w:numPr>
        <w:rPr>
          <w:lang w:val="en-CA"/>
        </w:rPr>
      </w:pPr>
      <w:r w:rsidRPr="00B773D9">
        <w:rPr>
          <w:lang w:val="en-CA"/>
        </w:rPr>
        <w:t>The level 5 Lava Hound has the highest hitpoints among all </w:t>
      </w:r>
      <w:hyperlink r:id="rId2034" w:tooltip="Troops" w:history="1">
        <w:r w:rsidRPr="00B773D9">
          <w:rPr>
            <w:rStyle w:val="Hyperlink"/>
            <w:lang w:val="en-CA"/>
          </w:rPr>
          <w:t>troops</w:t>
        </w:r>
      </w:hyperlink>
      <w:r w:rsidRPr="00B773D9">
        <w:rPr>
          <w:lang w:val="en-CA"/>
        </w:rPr>
        <w:t>; however, it has lower DPS per housing space (0.6) than any other </w:t>
      </w:r>
      <w:hyperlink r:id="rId2035" w:tooltip="Troops" w:history="1">
        <w:r w:rsidRPr="00B773D9">
          <w:rPr>
            <w:rStyle w:val="Hyperlink"/>
            <w:lang w:val="en-CA"/>
          </w:rPr>
          <w:t>troop</w:t>
        </w:r>
      </w:hyperlink>
      <w:r w:rsidRPr="00B773D9">
        <w:rPr>
          <w:lang w:val="en-CA"/>
        </w:rPr>
        <w:t>, even lower than the level 1 </w:t>
      </w:r>
      <w:hyperlink r:id="rId2036" w:tooltip="Golem" w:history="1">
        <w:r w:rsidRPr="00B773D9">
          <w:rPr>
            <w:rStyle w:val="Hyperlink"/>
            <w:lang w:val="en-CA"/>
          </w:rPr>
          <w:t>Golem</w:t>
        </w:r>
      </w:hyperlink>
      <w:r w:rsidRPr="00B773D9">
        <w:rPr>
          <w:lang w:val="en-CA"/>
        </w:rPr>
        <w:t> at 1.27 DPS per housing space.</w:t>
      </w:r>
    </w:p>
    <w:p w:rsidR="00B773D9" w:rsidRPr="00B773D9" w:rsidRDefault="00B773D9" w:rsidP="00B773D9">
      <w:pPr>
        <w:numPr>
          <w:ilvl w:val="1"/>
          <w:numId w:val="101"/>
        </w:numPr>
        <w:rPr>
          <w:lang w:val="en-CA"/>
        </w:rPr>
      </w:pPr>
      <w:r w:rsidRPr="00B773D9">
        <w:rPr>
          <w:lang w:val="en-CA"/>
        </w:rPr>
        <w:t>The level 5 Lava Hound has been enlarged in size as of 2018 has become the largest troop in the game (tied with heroes).</w:t>
      </w:r>
    </w:p>
    <w:p w:rsidR="00B773D9" w:rsidRPr="00B773D9" w:rsidRDefault="00B773D9" w:rsidP="00B773D9">
      <w:pPr>
        <w:numPr>
          <w:ilvl w:val="1"/>
          <w:numId w:val="101"/>
        </w:numPr>
        <w:rPr>
          <w:lang w:val="en-CA"/>
        </w:rPr>
      </w:pPr>
      <w:r w:rsidRPr="00B773D9">
        <w:rPr>
          <w:lang w:val="en-CA"/>
        </w:rPr>
        <w:t>The Lava Hound takes up the most space of any </w:t>
      </w:r>
      <w:hyperlink r:id="rId2037" w:tooltip="Troops" w:history="1">
        <w:r w:rsidRPr="00B773D9">
          <w:rPr>
            <w:rStyle w:val="Hyperlink"/>
            <w:lang w:val="en-CA"/>
          </w:rPr>
          <w:t>troop</w:t>
        </w:r>
      </w:hyperlink>
      <w:r w:rsidRPr="00B773D9">
        <w:rPr>
          <w:lang w:val="en-CA"/>
        </w:rPr>
        <w:t> in the </w:t>
      </w:r>
      <w:hyperlink r:id="rId2038" w:tooltip="Army Camp" w:history="1">
        <w:r w:rsidRPr="00B773D9">
          <w:rPr>
            <w:rStyle w:val="Hyperlink"/>
            <w:lang w:val="en-CA"/>
          </w:rPr>
          <w:t>Army Camp</w:t>
        </w:r>
      </w:hyperlink>
      <w:r w:rsidRPr="00B773D9">
        <w:rPr>
          <w:lang w:val="en-CA"/>
        </w:rPr>
        <w:t>, along with the </w:t>
      </w:r>
      <w:hyperlink r:id="rId2039" w:tooltip="Golem" w:history="1">
        <w:r w:rsidRPr="00B773D9">
          <w:rPr>
            <w:rStyle w:val="Hyperlink"/>
            <w:lang w:val="en-CA"/>
          </w:rPr>
          <w:t>Golem</w:t>
        </w:r>
      </w:hyperlink>
      <w:r w:rsidRPr="00B773D9">
        <w:rPr>
          <w:lang w:val="en-CA"/>
        </w:rPr>
        <w:t> and </w:t>
      </w:r>
      <w:hyperlink r:id="rId2040" w:tooltip="Electro Dragon" w:history="1">
        <w:r w:rsidRPr="00B773D9">
          <w:rPr>
            <w:rStyle w:val="Hyperlink"/>
            <w:lang w:val="en-CA"/>
          </w:rPr>
          <w:t>Electro Dragon</w:t>
        </w:r>
      </w:hyperlink>
      <w:r w:rsidRPr="00B773D9">
        <w:rPr>
          <w:lang w:val="en-CA"/>
        </w:rPr>
        <w:t> (30 housing spaces).</w:t>
      </w:r>
    </w:p>
    <w:p w:rsidR="00B773D9" w:rsidRPr="00B773D9" w:rsidRDefault="00B773D9" w:rsidP="00B773D9">
      <w:pPr>
        <w:numPr>
          <w:ilvl w:val="1"/>
          <w:numId w:val="101"/>
        </w:numPr>
        <w:rPr>
          <w:lang w:val="en-CA"/>
        </w:rPr>
      </w:pPr>
      <w:r w:rsidRPr="00B773D9">
        <w:rPr>
          <w:lang w:val="en-CA"/>
        </w:rPr>
        <w:t>Part of the May 4th 2016 update, the Lava Hound's training time has been decreased from 45 minutes to 15 minutes.</w:t>
      </w:r>
    </w:p>
    <w:p w:rsidR="00B773D9" w:rsidRPr="00B773D9" w:rsidRDefault="00B773D9" w:rsidP="00B773D9">
      <w:pPr>
        <w:numPr>
          <w:ilvl w:val="1"/>
          <w:numId w:val="101"/>
        </w:numPr>
        <w:rPr>
          <w:lang w:val="en-CA"/>
        </w:rPr>
      </w:pPr>
      <w:r w:rsidRPr="00B773D9">
        <w:rPr>
          <w:lang w:val="en-CA"/>
        </w:rPr>
        <w:t>It is only troop that have three preferred target stages (Air Defense - Other Defensive Buildings - Any).</w:t>
      </w:r>
    </w:p>
    <w:p w:rsidR="00B773D9" w:rsidRDefault="00B773D9" w:rsidP="00B773D9">
      <w:pPr>
        <w:numPr>
          <w:ilvl w:val="2"/>
          <w:numId w:val="101"/>
        </w:numPr>
        <w:rPr>
          <w:lang w:val="en-CA"/>
        </w:rPr>
      </w:pPr>
      <w:r w:rsidRPr="00B773D9">
        <w:rPr>
          <w:lang w:val="en-CA"/>
        </w:rPr>
        <w:t>It is also the only troop that targets a specific type of defense.</w:t>
      </w:r>
    </w:p>
    <w:p w:rsidR="00C32BB7" w:rsidRPr="00B773D9" w:rsidRDefault="00C32BB7" w:rsidP="00C32BB7">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9"/>
        <w:gridCol w:w="1308"/>
        <w:gridCol w:w="1338"/>
        <w:gridCol w:w="1418"/>
        <w:gridCol w:w="1552"/>
        <w:gridCol w:w="2030"/>
        <w:gridCol w:w="1280"/>
      </w:tblGrid>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Preferred Target </w:t>
            </w:r>
            <w:r w:rsidRPr="00B773D9">
              <w:rPr>
                <w:b/>
                <w:bCs/>
                <w:noProof/>
                <w:lang w:val="en-CA"/>
              </w:rPr>
              <w:drawing>
                <wp:inline distT="0" distB="0" distL="0" distR="0">
                  <wp:extent cx="190500" cy="200025"/>
                  <wp:effectExtent l="0" t="0" r="0" b="9525"/>
                  <wp:docPr id="994" name="Picture 99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6"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Attack Type </w:t>
            </w:r>
            <w:r w:rsidRPr="00B773D9">
              <w:rPr>
                <w:b/>
                <w:bCs/>
                <w:noProof/>
                <w:lang w:val="en-CA"/>
              </w:rPr>
              <w:drawing>
                <wp:inline distT="0" distB="0" distL="0" distR="0">
                  <wp:extent cx="285750" cy="209550"/>
                  <wp:effectExtent l="0" t="0" r="0" b="0"/>
                  <wp:docPr id="993" name="Picture 99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A02F7D" w:rsidP="00B773D9">
            <w:pPr>
              <w:rPr>
                <w:b/>
                <w:bCs/>
                <w:lang w:val="en-CA"/>
              </w:rPr>
            </w:pPr>
            <w:hyperlink r:id="rId2041" w:tooltip="Army Camp/Home Village" w:history="1">
              <w:r w:rsidR="00B773D9" w:rsidRPr="00B773D9">
                <w:rPr>
                  <w:rStyle w:val="Hyperlink"/>
                  <w:b/>
                  <w:bCs/>
                  <w:lang w:val="en-CA"/>
                </w:rPr>
                <w:t>Housing Space</w:t>
              </w:r>
            </w:hyperlink>
            <w:r w:rsidR="00B773D9" w:rsidRPr="00B773D9">
              <w:rPr>
                <w:b/>
                <w:bCs/>
                <w:lang w:val="en-CA"/>
              </w:rPr>
              <w:t> </w:t>
            </w:r>
            <w:r w:rsidR="00B773D9" w:rsidRPr="00B773D9">
              <w:rPr>
                <w:b/>
                <w:bCs/>
                <w:noProof/>
                <w:lang w:val="en-CA"/>
              </w:rPr>
              <w:drawing>
                <wp:inline distT="0" distB="0" distL="0" distR="0">
                  <wp:extent cx="228600" cy="228600"/>
                  <wp:effectExtent l="0" t="0" r="0" b="0"/>
                  <wp:docPr id="992" name="Picture 99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8"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A02F7D" w:rsidP="00B773D9">
            <w:pPr>
              <w:rPr>
                <w:b/>
                <w:bCs/>
                <w:lang w:val="en-CA"/>
              </w:rPr>
            </w:pPr>
            <w:hyperlink r:id="rId2042" w:tooltip="Troop Movement Speed" w:history="1">
              <w:r w:rsidR="00B773D9" w:rsidRPr="00B773D9">
                <w:rPr>
                  <w:rStyle w:val="Hyperlink"/>
                  <w:b/>
                  <w:bCs/>
                  <w:lang w:val="en-CA"/>
                </w:rPr>
                <w:t>Movement Speed</w:t>
              </w:r>
            </w:hyperlink>
            <w:r w:rsidR="00B773D9" w:rsidRPr="00B773D9">
              <w:rPr>
                <w:b/>
                <w:bCs/>
                <w:lang w:val="en-CA"/>
              </w:rPr>
              <w:t> </w:t>
            </w:r>
            <w:r w:rsidR="00B773D9" w:rsidRPr="00B773D9">
              <w:rPr>
                <w:b/>
                <w:bCs/>
                <w:noProof/>
                <w:lang w:val="en-CA"/>
              </w:rPr>
              <w:drawing>
                <wp:inline distT="0" distB="0" distL="0" distR="0">
                  <wp:extent cx="247650" cy="200025"/>
                  <wp:effectExtent l="0" t="0" r="0" b="9525"/>
                  <wp:docPr id="991" name="Picture 99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Attack Speed </w:t>
            </w:r>
            <w:r w:rsidRPr="00B773D9">
              <w:rPr>
                <w:b/>
                <w:bCs/>
                <w:noProof/>
                <w:lang w:val="en-CA"/>
              </w:rPr>
              <w:drawing>
                <wp:inline distT="0" distB="0" distL="0" distR="0">
                  <wp:extent cx="381000" cy="190500"/>
                  <wp:effectExtent l="0" t="0" r="0" b="0"/>
                  <wp:docPr id="990" name="Picture 99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A02F7D" w:rsidP="00B773D9">
            <w:pPr>
              <w:rPr>
                <w:b/>
                <w:bCs/>
                <w:lang w:val="en-CA"/>
              </w:rPr>
            </w:pPr>
            <w:hyperlink r:id="rId2043" w:tooltip="Dark Barracks" w:history="1">
              <w:r w:rsidR="00B773D9" w:rsidRPr="00B773D9">
                <w:rPr>
                  <w:rStyle w:val="Hyperlink"/>
                  <w:b/>
                  <w:bCs/>
                  <w:lang w:val="en-CA"/>
                </w:rPr>
                <w:t>Dark Barracks</w:t>
              </w:r>
            </w:hyperlink>
            <w:r w:rsidR="00B773D9" w:rsidRPr="00B773D9">
              <w:rPr>
                <w:b/>
                <w:bCs/>
                <w:lang w:val="en-CA"/>
              </w:rPr>
              <w:t> Level Required </w:t>
            </w:r>
            <w:r w:rsidR="00B773D9" w:rsidRPr="00B773D9">
              <w:rPr>
                <w:b/>
                <w:bCs/>
                <w:noProof/>
                <w:lang w:val="en-CA"/>
              </w:rPr>
              <w:drawing>
                <wp:inline distT="0" distB="0" distL="0" distR="0">
                  <wp:extent cx="247650" cy="266700"/>
                  <wp:effectExtent l="0" t="0" r="0" b="0"/>
                  <wp:docPr id="989" name="Picture 989"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1"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Range </w:t>
            </w:r>
            <w:r w:rsidRPr="00B773D9">
              <w:rPr>
                <w:b/>
                <w:bCs/>
                <w:noProof/>
                <w:lang w:val="en-CA"/>
              </w:rPr>
              <w:drawing>
                <wp:inline distT="0" distB="0" distL="0" distR="0">
                  <wp:extent cx="285750" cy="133350"/>
                  <wp:effectExtent l="0" t="0" r="0" b="0"/>
                  <wp:docPr id="988" name="Picture 98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A02F7D" w:rsidP="00B773D9">
            <w:pPr>
              <w:rPr>
                <w:lang w:val="en-CA"/>
              </w:rPr>
            </w:pPr>
            <w:hyperlink r:id="rId2044" w:tooltip="Air Defense" w:history="1">
              <w:r w:rsidR="00B773D9" w:rsidRPr="00B773D9">
                <w:rPr>
                  <w:rStyle w:val="Hyperlink"/>
                  <w:lang w:val="en-CA"/>
                </w:rPr>
                <w:t>Air Defense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 tile</w:t>
            </w:r>
          </w:p>
        </w:tc>
      </w:tr>
    </w:tbl>
    <w:p w:rsidR="00B773D9" w:rsidRPr="00B773D9" w:rsidRDefault="00B773D9" w:rsidP="00B773D9">
      <w:pPr>
        <w:rPr>
          <w:vanish/>
          <w:lang w:val="en-CA"/>
        </w:rPr>
      </w:pPr>
    </w:p>
    <w:p w:rsidR="00C32BB7" w:rsidRDefault="00C32BB7"/>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B773D9" w:rsidRPr="00B773D9" w:rsidTr="00B773D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Training Time of Lava Hounds</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Number of level 6 or higher </w:t>
            </w:r>
            <w:hyperlink r:id="rId2045" w:tooltip="Dark Barracks" w:history="1">
              <w:r w:rsidRPr="00B773D9">
                <w:rPr>
                  <w:rStyle w:val="Hyperlink"/>
                  <w:b/>
                  <w:bCs/>
                  <w:lang w:val="en-CA"/>
                </w:rPr>
                <w:t>Dark Barracks</w:t>
              </w:r>
            </w:hyperlink>
            <w:r w:rsidRPr="00B773D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Training Time</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 minutes</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 minutes</w:t>
            </w:r>
          </w:p>
        </w:tc>
      </w:tr>
    </w:tbl>
    <w:p w:rsidR="00B773D9" w:rsidRPr="00B773D9" w:rsidRDefault="00B773D9" w:rsidP="00B773D9">
      <w:pPr>
        <w:rPr>
          <w:vanish/>
          <w:lang w:val="en-CA"/>
        </w:rPr>
      </w:pPr>
    </w:p>
    <w:p w:rsidR="00D82EDF" w:rsidRDefault="00D82EDF"/>
    <w:tbl>
      <w:tblPr>
        <w:tblW w:w="11913"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189"/>
        <w:gridCol w:w="1062"/>
        <w:gridCol w:w="1411"/>
        <w:gridCol w:w="964"/>
        <w:gridCol w:w="1087"/>
        <w:gridCol w:w="1501"/>
        <w:gridCol w:w="1087"/>
      </w:tblGrid>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Level </w:t>
            </w:r>
            <w:r w:rsidRPr="00B773D9">
              <w:rPr>
                <w:b/>
                <w:bCs/>
                <w:noProof/>
                <w:lang w:val="en-CA"/>
              </w:rPr>
              <w:drawing>
                <wp:inline distT="0" distB="0" distL="0" distR="0">
                  <wp:extent cx="161925" cy="171450"/>
                  <wp:effectExtent l="0" t="0" r="9525" b="0"/>
                  <wp:docPr id="987" name="Picture 98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Default="00B773D9" w:rsidP="00B773D9">
            <w:pPr>
              <w:rPr>
                <w:b/>
                <w:bCs/>
                <w:lang w:val="en-CA"/>
              </w:rPr>
            </w:pPr>
            <w:r w:rsidRPr="00B773D9">
              <w:rPr>
                <w:b/>
                <w:bCs/>
                <w:lang w:val="en-CA"/>
              </w:rPr>
              <w:t xml:space="preserve">Damage </w:t>
            </w:r>
          </w:p>
          <w:p w:rsidR="00B773D9" w:rsidRPr="00B773D9" w:rsidRDefault="00B773D9" w:rsidP="00B773D9">
            <w:pPr>
              <w:rPr>
                <w:b/>
                <w:bCs/>
                <w:lang w:val="en-CA"/>
              </w:rPr>
            </w:pPr>
            <w:r w:rsidRPr="00B773D9">
              <w:rPr>
                <w:b/>
                <w:bCs/>
                <w:lang w:val="en-CA"/>
              </w:rPr>
              <w:t>per Second </w:t>
            </w:r>
            <w:r w:rsidRPr="00B773D9">
              <w:rPr>
                <w:b/>
                <w:bCs/>
                <w:noProof/>
                <w:lang w:val="en-CA"/>
              </w:rPr>
              <w:drawing>
                <wp:inline distT="0" distB="0" distL="0" distR="0">
                  <wp:extent cx="266700" cy="247650"/>
                  <wp:effectExtent l="0" t="0" r="0" b="0"/>
                  <wp:docPr id="986" name="Picture 9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Damage per Attack </w:t>
            </w:r>
            <w:r w:rsidRPr="00B773D9">
              <w:rPr>
                <w:b/>
                <w:bCs/>
                <w:noProof/>
                <w:lang w:val="en-CA"/>
              </w:rPr>
              <w:drawing>
                <wp:inline distT="0" distB="0" distL="0" distR="0">
                  <wp:extent cx="266700" cy="247650"/>
                  <wp:effectExtent l="0" t="0" r="0" b="0"/>
                  <wp:docPr id="985" name="Picture 98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Damage Upon Death </w:t>
            </w:r>
            <w:r w:rsidRPr="00B773D9">
              <w:rPr>
                <w:b/>
                <w:bCs/>
                <w:noProof/>
                <w:lang w:val="en-CA"/>
              </w:rPr>
              <w:drawing>
                <wp:inline distT="0" distB="0" distL="0" distR="0">
                  <wp:extent cx="266700" cy="247650"/>
                  <wp:effectExtent l="0" t="0" r="0" b="0"/>
                  <wp:docPr id="984" name="Picture 98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82EDF" w:rsidRDefault="00A02F7D" w:rsidP="00B773D9">
            <w:hyperlink r:id="rId2046" w:tooltip="Lava Pup" w:history="1">
              <w:r w:rsidR="00B773D9" w:rsidRPr="00B773D9">
                <w:rPr>
                  <w:rStyle w:val="Hyperlink"/>
                  <w:b/>
                  <w:bCs/>
                  <w:lang w:val="en-CA"/>
                </w:rPr>
                <w:t>Lava Pups</w:t>
              </w:r>
            </w:hyperlink>
          </w:p>
          <w:p w:rsidR="00B773D9" w:rsidRPr="00B773D9" w:rsidRDefault="00B773D9" w:rsidP="00B773D9">
            <w:pPr>
              <w:rPr>
                <w:b/>
                <w:bCs/>
                <w:lang w:val="en-CA"/>
              </w:rPr>
            </w:pPr>
            <w:r w:rsidRPr="00B773D9">
              <w:rPr>
                <w:b/>
                <w:bCs/>
                <w:lang w:val="en-CA"/>
              </w:rPr>
              <w:t>Spawned (After Death)</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Hitpoints </w:t>
            </w:r>
            <w:r w:rsidRPr="00B773D9">
              <w:rPr>
                <w:b/>
                <w:bCs/>
                <w:noProof/>
                <w:lang w:val="en-CA"/>
              </w:rPr>
              <w:drawing>
                <wp:inline distT="0" distB="0" distL="0" distR="0">
                  <wp:extent cx="190500" cy="180975"/>
                  <wp:effectExtent l="0" t="0" r="0" b="9525"/>
                  <wp:docPr id="983" name="Picture 98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A02F7D" w:rsidP="00B773D9">
            <w:pPr>
              <w:rPr>
                <w:b/>
                <w:bCs/>
                <w:lang w:val="en-CA"/>
              </w:rPr>
            </w:pPr>
            <w:hyperlink r:id="rId2047" w:anchor="Elixir" w:tooltip="Resources" w:history="1">
              <w:r w:rsidR="00B773D9" w:rsidRPr="00B773D9">
                <w:rPr>
                  <w:rStyle w:val="Hyperlink"/>
                  <w:b/>
                  <w:bCs/>
                  <w:lang w:val="en-CA"/>
                </w:rPr>
                <w:t>Training Cost</w:t>
              </w:r>
            </w:hyperlink>
            <w:r w:rsidR="00B773D9" w:rsidRPr="00B773D9">
              <w:rPr>
                <w:b/>
                <w:bCs/>
                <w:lang w:val="en-CA"/>
              </w:rPr>
              <w:t> </w:t>
            </w:r>
            <w:r w:rsidR="00B773D9" w:rsidRPr="00B773D9">
              <w:rPr>
                <w:b/>
                <w:bCs/>
                <w:noProof/>
                <w:lang w:val="en-CA"/>
              </w:rPr>
              <w:drawing>
                <wp:inline distT="0" distB="0" distL="0" distR="0">
                  <wp:extent cx="171450" cy="190500"/>
                  <wp:effectExtent l="0" t="0" r="0" b="0"/>
                  <wp:docPr id="982" name="Picture 982"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A02F7D" w:rsidP="00B773D9">
            <w:pPr>
              <w:rPr>
                <w:b/>
                <w:bCs/>
                <w:lang w:val="en-CA"/>
              </w:rPr>
            </w:pPr>
            <w:hyperlink r:id="rId2048" w:anchor="Elixir" w:tooltip="Resources" w:history="1">
              <w:r w:rsidR="00B773D9" w:rsidRPr="00B773D9">
                <w:rPr>
                  <w:rStyle w:val="Hyperlink"/>
                  <w:b/>
                  <w:bCs/>
                  <w:lang w:val="en-CA"/>
                </w:rPr>
                <w:t>Research Cost</w:t>
              </w:r>
            </w:hyperlink>
            <w:r w:rsidR="00B773D9" w:rsidRPr="00B773D9">
              <w:rPr>
                <w:b/>
                <w:bCs/>
                <w:lang w:val="en-CA"/>
              </w:rPr>
              <w:t> </w:t>
            </w:r>
            <w:r w:rsidR="00B773D9" w:rsidRPr="00B773D9">
              <w:rPr>
                <w:b/>
                <w:bCs/>
                <w:noProof/>
                <w:lang w:val="en-CA"/>
              </w:rPr>
              <w:drawing>
                <wp:inline distT="0" distB="0" distL="0" distR="0">
                  <wp:extent cx="171450" cy="190500"/>
                  <wp:effectExtent l="0" t="0" r="0" b="0"/>
                  <wp:docPr id="981" name="Picture 981"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82EDF" w:rsidRDefault="00A02F7D" w:rsidP="00B773D9">
            <w:hyperlink r:id="rId2049" w:tooltip="Laboratory" w:history="1">
              <w:r w:rsidR="00B773D9" w:rsidRPr="00B773D9">
                <w:rPr>
                  <w:rStyle w:val="Hyperlink"/>
                  <w:b/>
                  <w:bCs/>
                  <w:lang w:val="en-CA"/>
                </w:rPr>
                <w:t>Laboratory</w:t>
              </w:r>
            </w:hyperlink>
          </w:p>
          <w:p w:rsidR="00765140" w:rsidRDefault="00765140" w:rsidP="00B773D9"/>
          <w:p w:rsidR="00B773D9" w:rsidRPr="00B773D9" w:rsidRDefault="00B773D9" w:rsidP="00B773D9">
            <w:pPr>
              <w:rPr>
                <w:b/>
                <w:bCs/>
                <w:lang w:val="en-CA"/>
              </w:rPr>
            </w:pPr>
            <w:r w:rsidRPr="00B773D9">
              <w:rPr>
                <w:b/>
                <w:bCs/>
                <w:lang w:val="en-CA"/>
              </w:rPr>
              <w:t>Level Required </w:t>
            </w:r>
            <w:r w:rsidRPr="00B773D9">
              <w:rPr>
                <w:b/>
                <w:bCs/>
                <w:noProof/>
                <w:lang w:val="en-CA"/>
              </w:rPr>
              <w:drawing>
                <wp:inline distT="0" distB="0" distL="0" distR="0">
                  <wp:extent cx="247650" cy="257175"/>
                  <wp:effectExtent l="0" t="0" r="0" b="9525"/>
                  <wp:docPr id="980" name="Picture 98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1087"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A02F7D" w:rsidP="00B773D9">
            <w:pPr>
              <w:rPr>
                <w:b/>
                <w:bCs/>
                <w:lang w:val="en-CA"/>
              </w:rPr>
            </w:pPr>
            <w:hyperlink r:id="rId2050" w:tooltip="Laboratory" w:history="1">
              <w:r w:rsidR="00B773D9" w:rsidRPr="00B773D9">
                <w:rPr>
                  <w:rStyle w:val="Hyperlink"/>
                  <w:b/>
                  <w:bCs/>
                  <w:lang w:val="en-CA"/>
                </w:rPr>
                <w:t>Research Time</w:t>
              </w:r>
            </w:hyperlink>
            <w:r w:rsidR="00B773D9" w:rsidRPr="00B773D9">
              <w:rPr>
                <w:b/>
                <w:bCs/>
                <w:lang w:val="en-CA"/>
              </w:rPr>
              <w:t> </w:t>
            </w:r>
            <w:r w:rsidR="00B773D9" w:rsidRPr="00B773D9">
              <w:rPr>
                <w:b/>
                <w:bCs/>
                <w:noProof/>
                <w:lang w:val="en-CA"/>
              </w:rPr>
              <w:drawing>
                <wp:inline distT="0" distB="0" distL="0" distR="0">
                  <wp:extent cx="171450" cy="200025"/>
                  <wp:effectExtent l="0" t="0" r="0" b="9525"/>
                  <wp:docPr id="979" name="Picture 97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6d 12h</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 days</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9</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11d 12h</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 days</w:t>
            </w:r>
          </w:p>
        </w:tc>
      </w:tr>
    </w:tbl>
    <w:p w:rsidR="00B773D9" w:rsidRDefault="00B773D9" w:rsidP="00CF71AC"/>
    <w:p w:rsidR="00765140" w:rsidRDefault="00765140" w:rsidP="00765140">
      <w:pPr>
        <w:rPr>
          <w:lang w:val="en-CA"/>
        </w:rPr>
      </w:pPr>
    </w:p>
    <w:p w:rsidR="00765140" w:rsidRDefault="00765140" w:rsidP="00765140">
      <w:pPr>
        <w:pStyle w:val="Heading3"/>
        <w:rPr>
          <w:lang w:val="en-CA"/>
        </w:rPr>
      </w:pPr>
      <w:r w:rsidRPr="00765140">
        <w:rPr>
          <w:lang w:val="en-CA"/>
        </w:rPr>
        <w:t>Lava Pup</w:t>
      </w:r>
    </w:p>
    <w:p w:rsidR="00765140" w:rsidRPr="00765140" w:rsidRDefault="00765140" w:rsidP="00765140">
      <w:pPr>
        <w:rPr>
          <w:lang w:val="en-CA"/>
        </w:rPr>
      </w:pPr>
      <w:r w:rsidRPr="00765140">
        <w:rPr>
          <w:noProof/>
          <w:lang w:val="en-CA"/>
        </w:rPr>
        <w:drawing>
          <wp:inline distT="0" distB="0" distL="0" distR="0">
            <wp:extent cx="2324100" cy="2381250"/>
            <wp:effectExtent l="0" t="0" r="0" b="0"/>
            <wp:docPr id="1022" name="Picture 1022" descr="Lava Pu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8" descr="Lava Pup info"/>
                    <pic:cNvPicPr>
                      <a:picLocks noChangeAspect="1" noChangeArrowheads="1"/>
                    </pic:cNvPicPr>
                  </pic:nvPicPr>
                  <pic:blipFill>
                    <a:blip r:embed="rId2051">
                      <a:extLst>
                        <a:ext uri="{28A0092B-C50C-407E-A947-70E740481C1C}">
                          <a14:useLocalDpi xmlns:a14="http://schemas.microsoft.com/office/drawing/2010/main" val="0"/>
                        </a:ext>
                      </a:extLst>
                    </a:blip>
                    <a:srcRect/>
                    <a:stretch>
                      <a:fillRect/>
                    </a:stretch>
                  </pic:blipFill>
                  <pic:spPr bwMode="auto">
                    <a:xfrm>
                      <a:off x="0" y="0"/>
                      <a:ext cx="2324100" cy="2381250"/>
                    </a:xfrm>
                    <a:prstGeom prst="rect">
                      <a:avLst/>
                    </a:prstGeom>
                    <a:noFill/>
                    <a:ln>
                      <a:noFill/>
                    </a:ln>
                  </pic:spPr>
                </pic:pic>
              </a:graphicData>
            </a:graphic>
          </wp:inline>
        </w:drawing>
      </w:r>
    </w:p>
    <w:p w:rsidR="00765140" w:rsidRPr="00765140" w:rsidRDefault="00765140" w:rsidP="00765140">
      <w:pPr>
        <w:rPr>
          <w:lang w:val="en-CA"/>
        </w:rPr>
      </w:pPr>
      <w:r w:rsidRPr="00765140">
        <w:rPr>
          <w:noProof/>
          <w:lang w:val="en-CA"/>
        </w:rPr>
        <w:drawing>
          <wp:inline distT="0" distB="0" distL="0" distR="0">
            <wp:extent cx="390525" cy="400050"/>
            <wp:effectExtent l="0" t="0" r="9525" b="0"/>
            <wp:docPr id="1021" name="Picture 1021" descr="More Info Button">
              <a:hlinkClick xmlns:a="http://schemas.openxmlformats.org/drawingml/2006/main" r:id="rId817" tooltip="&quot;Lava Houn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9" descr="More Info Button">
                      <a:hlinkClick r:id="rId817" tooltip="&quot;Lava Hound&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765140" w:rsidRPr="00765140" w:rsidRDefault="00765140" w:rsidP="00765140">
      <w:pPr>
        <w:rPr>
          <w:lang w:val="en-CA"/>
        </w:rPr>
      </w:pPr>
      <w:r w:rsidRPr="00765140">
        <w:rPr>
          <w:b/>
          <w:bCs/>
          <w:i/>
          <w:iCs/>
          <w:lang w:val="en-CA"/>
        </w:rPr>
        <w:t>"Thrust out in big numbers after a </w:t>
      </w:r>
      <w:hyperlink r:id="rId2052" w:tooltip="Lava Hound" w:history="1">
        <w:r w:rsidRPr="00765140">
          <w:rPr>
            <w:rStyle w:val="Hyperlink"/>
            <w:b/>
            <w:bCs/>
            <w:i/>
            <w:iCs/>
            <w:lang w:val="en-CA"/>
          </w:rPr>
          <w:t>Lava Hound</w:t>
        </w:r>
      </w:hyperlink>
      <w:r w:rsidRPr="00765140">
        <w:rPr>
          <w:b/>
          <w:bCs/>
          <w:i/>
          <w:iCs/>
          <w:lang w:val="en-CA"/>
        </w:rPr>
        <w:t> dies, these tiny creatures keep up the fight for a little while longer."</w:t>
      </w:r>
    </w:p>
    <w:p w:rsidR="00765140" w:rsidRPr="00765140" w:rsidRDefault="00A02F7D" w:rsidP="00765140">
      <w:pPr>
        <w:rPr>
          <w:lang w:val="en-CA"/>
        </w:rPr>
      </w:pPr>
      <w:r>
        <w:rPr>
          <w:lang w:val="en-CA"/>
        </w:rPr>
        <w:pict>
          <v:rect id="_x0000_i1147"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7500"/>
      </w:tblGrid>
      <w:tr w:rsidR="00765140" w:rsidRPr="00765140" w:rsidTr="00765140">
        <w:trPr>
          <w:tblCellSpacing w:w="15" w:type="dxa"/>
        </w:trPr>
        <w:tc>
          <w:tcPr>
            <w:tcW w:w="0" w:type="auto"/>
            <w:shd w:val="clear" w:color="auto" w:fill="281434"/>
            <w:vAlign w:val="center"/>
            <w:hideMark/>
          </w:tcPr>
          <w:p w:rsidR="00765140" w:rsidRPr="00765140" w:rsidRDefault="00765140" w:rsidP="00765140">
            <w:pPr>
              <w:rPr>
                <w:lang w:val="en-CA"/>
              </w:rPr>
            </w:pPr>
            <w:r w:rsidRPr="00765140">
              <w:rPr>
                <w:noProof/>
                <w:lang w:val="en-CA"/>
              </w:rPr>
              <w:drawing>
                <wp:inline distT="0" distB="0" distL="0" distR="0">
                  <wp:extent cx="342900" cy="447675"/>
                  <wp:effectExtent l="0" t="0" r="0" b="9525"/>
                  <wp:docPr id="1020" name="Picture 1020" descr="Lava P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1" descr="Lava Pup1"/>
                          <pic:cNvPicPr>
                            <a:picLocks noChangeAspect="1" noChangeArrowheads="1"/>
                          </pic:cNvPicPr>
                        </pic:nvPicPr>
                        <pic:blipFill>
                          <a:blip r:embed="rId2053">
                            <a:extLst>
                              <a:ext uri="{28A0092B-C50C-407E-A947-70E740481C1C}">
                                <a14:useLocalDpi xmlns:a14="http://schemas.microsoft.com/office/drawing/2010/main" val="0"/>
                              </a:ext>
                            </a:extLst>
                          </a:blip>
                          <a:srcRect/>
                          <a:stretch>
                            <a:fillRect/>
                          </a:stretch>
                        </pic:blipFill>
                        <pic:spPr bwMode="auto">
                          <a:xfrm>
                            <a:off x="0" y="0"/>
                            <a:ext cx="342900" cy="447675"/>
                          </a:xfrm>
                          <a:prstGeom prst="rect">
                            <a:avLst/>
                          </a:prstGeom>
                          <a:noFill/>
                          <a:ln>
                            <a:noFill/>
                          </a:ln>
                        </pic:spPr>
                      </pic:pic>
                    </a:graphicData>
                  </a:graphic>
                </wp:inline>
              </w:drawing>
            </w:r>
          </w:p>
        </w:tc>
      </w:tr>
      <w:tr w:rsidR="00765140" w:rsidRPr="00765140" w:rsidTr="00765140">
        <w:trPr>
          <w:tblCellSpacing w:w="15" w:type="dxa"/>
        </w:trPr>
        <w:tc>
          <w:tcPr>
            <w:tcW w:w="0" w:type="auto"/>
            <w:shd w:val="clear" w:color="auto" w:fill="281434"/>
            <w:vAlign w:val="center"/>
            <w:hideMark/>
          </w:tcPr>
          <w:p w:rsidR="00765140" w:rsidRPr="00765140" w:rsidRDefault="00765140" w:rsidP="00765140">
            <w:pPr>
              <w:rPr>
                <w:lang w:val="en-CA"/>
              </w:rPr>
            </w:pPr>
            <w:r w:rsidRPr="00765140">
              <w:rPr>
                <w:b/>
                <w:bCs/>
                <w:lang w:val="en-CA"/>
              </w:rPr>
              <w:t>Level 1</w:t>
            </w:r>
          </w:p>
        </w:tc>
      </w:tr>
    </w:tbl>
    <w:p w:rsidR="00765140" w:rsidRPr="00765140" w:rsidRDefault="00A02F7D" w:rsidP="00765140">
      <w:pPr>
        <w:rPr>
          <w:lang w:val="en-CA"/>
        </w:rPr>
      </w:pPr>
      <w:r>
        <w:rPr>
          <w:lang w:val="en-CA"/>
        </w:rPr>
        <w:pict>
          <v:rect id="_x0000_i1148" style="width:0;height:1.5pt" o:hralign="center" o:hrstd="t" o:hrnoshade="t" o:hr="t" fillcolor="#3a3a3a" stroked="f"/>
        </w:pict>
      </w:r>
    </w:p>
    <w:p w:rsidR="00765140" w:rsidRPr="00765140" w:rsidRDefault="00765140" w:rsidP="00765140">
      <w:pPr>
        <w:numPr>
          <w:ilvl w:val="0"/>
          <w:numId w:val="102"/>
        </w:numPr>
        <w:rPr>
          <w:lang w:val="en-CA"/>
        </w:rPr>
      </w:pPr>
      <w:r w:rsidRPr="00765140">
        <w:rPr>
          <w:b/>
          <w:bCs/>
          <w:lang w:val="en-CA"/>
        </w:rPr>
        <w:t>Summary</w:t>
      </w:r>
    </w:p>
    <w:p w:rsidR="00765140" w:rsidRPr="00765140" w:rsidRDefault="00765140" w:rsidP="00765140">
      <w:pPr>
        <w:numPr>
          <w:ilvl w:val="1"/>
          <w:numId w:val="102"/>
        </w:numPr>
        <w:rPr>
          <w:lang w:val="en-CA"/>
        </w:rPr>
      </w:pPr>
      <w:r w:rsidRPr="00765140">
        <w:rPr>
          <w:lang w:val="en-CA"/>
        </w:rPr>
        <w:t>Lava Pups are spawned when a </w:t>
      </w:r>
      <w:hyperlink r:id="rId2054" w:tooltip="Lava Hound" w:history="1">
        <w:r w:rsidRPr="00765140">
          <w:rPr>
            <w:rStyle w:val="Hyperlink"/>
            <w:lang w:val="en-CA"/>
          </w:rPr>
          <w:t>Lava Hound</w:t>
        </w:r>
      </w:hyperlink>
      <w:r w:rsidRPr="00765140">
        <w:rPr>
          <w:lang w:val="en-CA"/>
        </w:rPr>
        <w:t> falls in battle. Although they vaguely resemble their parent </w:t>
      </w:r>
      <w:hyperlink r:id="rId2055" w:tooltip="Troops" w:history="1">
        <w:r w:rsidRPr="00765140">
          <w:rPr>
            <w:rStyle w:val="Hyperlink"/>
            <w:lang w:val="en-CA"/>
          </w:rPr>
          <w:t>troop</w:t>
        </w:r>
      </w:hyperlink>
      <w:r w:rsidRPr="00765140">
        <w:rPr>
          <w:lang w:val="en-CA"/>
        </w:rPr>
        <w:t> in appearance, they are significantly stronger offensively but have only a tiny fraction of the </w:t>
      </w:r>
      <w:hyperlink r:id="rId2056" w:tooltip="Lava Hound" w:history="1">
        <w:r w:rsidRPr="00765140">
          <w:rPr>
            <w:rStyle w:val="Hyperlink"/>
            <w:lang w:val="en-CA"/>
          </w:rPr>
          <w:t>Lava Hound's</w:t>
        </w:r>
      </w:hyperlink>
      <w:r w:rsidRPr="00765140">
        <w:rPr>
          <w:lang w:val="en-CA"/>
        </w:rPr>
        <w:t> health.</w:t>
      </w:r>
    </w:p>
    <w:p w:rsidR="00765140" w:rsidRPr="00765140" w:rsidRDefault="00765140" w:rsidP="00765140">
      <w:pPr>
        <w:numPr>
          <w:ilvl w:val="1"/>
          <w:numId w:val="102"/>
        </w:numPr>
        <w:rPr>
          <w:lang w:val="en-CA"/>
        </w:rPr>
      </w:pPr>
      <w:r w:rsidRPr="00765140">
        <w:rPr>
          <w:lang w:val="en-CA"/>
        </w:rPr>
        <w:t>When a </w:t>
      </w:r>
      <w:hyperlink r:id="rId2057" w:tooltip="Lava Hound" w:history="1">
        <w:r w:rsidRPr="00765140">
          <w:rPr>
            <w:rStyle w:val="Hyperlink"/>
            <w:lang w:val="en-CA"/>
          </w:rPr>
          <w:t>Lava Hound</w:t>
        </w:r>
      </w:hyperlink>
      <w:r w:rsidRPr="00765140">
        <w:rPr>
          <w:lang w:val="en-CA"/>
        </w:rPr>
        <w:t> dies, it splits into 8 Lava Pups at level 1, and increases by 2 with every level, up to a maximum of 16 Lava Pups at level 5.</w:t>
      </w:r>
    </w:p>
    <w:p w:rsidR="00765140" w:rsidRPr="00765140" w:rsidRDefault="00765140" w:rsidP="00765140">
      <w:pPr>
        <w:numPr>
          <w:ilvl w:val="1"/>
          <w:numId w:val="102"/>
        </w:numPr>
        <w:rPr>
          <w:lang w:val="en-CA"/>
        </w:rPr>
      </w:pPr>
      <w:r w:rsidRPr="00765140">
        <w:rPr>
          <w:lang w:val="en-CA"/>
        </w:rPr>
        <w:t>The Lava Pups will explode out in a large circle when they are spawned, instead of clustering up where the </w:t>
      </w:r>
      <w:hyperlink r:id="rId2058" w:tooltip="Lava Hound" w:history="1">
        <w:r w:rsidRPr="00765140">
          <w:rPr>
            <w:rStyle w:val="Hyperlink"/>
            <w:lang w:val="en-CA"/>
          </w:rPr>
          <w:t>Lava Hound</w:t>
        </w:r>
      </w:hyperlink>
      <w:r w:rsidRPr="00765140">
        <w:rPr>
          <w:lang w:val="en-CA"/>
        </w:rPr>
        <w:t> falls.</w:t>
      </w:r>
    </w:p>
    <w:p w:rsidR="00765140" w:rsidRPr="00765140" w:rsidRDefault="00765140" w:rsidP="00765140">
      <w:pPr>
        <w:numPr>
          <w:ilvl w:val="1"/>
          <w:numId w:val="102"/>
        </w:numPr>
        <w:rPr>
          <w:lang w:val="en-CA"/>
        </w:rPr>
      </w:pPr>
      <w:r w:rsidRPr="00765140">
        <w:rPr>
          <w:lang w:val="en-CA"/>
        </w:rPr>
        <w:t>Lava Pups have no preferred target when attacking; they will simply attack the closest building. However, once they become aware of enemy </w:t>
      </w:r>
      <w:hyperlink r:id="rId2059" w:tooltip="Clan Castle" w:history="1">
        <w:r w:rsidRPr="00765140">
          <w:rPr>
            <w:rStyle w:val="Hyperlink"/>
            <w:lang w:val="en-CA"/>
          </w:rPr>
          <w:t>Clan Castle</w:t>
        </w:r>
      </w:hyperlink>
      <w:r w:rsidRPr="00765140">
        <w:rPr>
          <w:lang w:val="en-CA"/>
        </w:rPr>
        <w:t> </w:t>
      </w:r>
      <w:hyperlink r:id="rId2060" w:tooltip="Troops" w:history="1">
        <w:r w:rsidRPr="00765140">
          <w:rPr>
            <w:rStyle w:val="Hyperlink"/>
            <w:lang w:val="en-CA"/>
          </w:rPr>
          <w:t>troops</w:t>
        </w:r>
      </w:hyperlink>
      <w:r w:rsidRPr="00765140">
        <w:rPr>
          <w:lang w:val="en-CA"/>
        </w:rPr>
        <w:t>, </w:t>
      </w:r>
      <w:hyperlink r:id="rId2061" w:tooltip="Heroes" w:history="1">
        <w:r w:rsidRPr="00765140">
          <w:rPr>
            <w:rStyle w:val="Hyperlink"/>
            <w:lang w:val="en-CA"/>
          </w:rPr>
          <w:t>Heroes</w:t>
        </w:r>
      </w:hyperlink>
      <w:r w:rsidRPr="00765140">
        <w:rPr>
          <w:lang w:val="en-CA"/>
        </w:rPr>
        <w:t>, or </w:t>
      </w:r>
      <w:hyperlink r:id="rId2062" w:tooltip="Skeleton Trap" w:history="1">
        <w:r w:rsidRPr="00765140">
          <w:rPr>
            <w:rStyle w:val="Hyperlink"/>
            <w:lang w:val="en-CA"/>
          </w:rPr>
          <w:t>Skeleton Trap</w:t>
        </w:r>
      </w:hyperlink>
      <w:r w:rsidRPr="00765140">
        <w:rPr>
          <w:lang w:val="en-CA"/>
        </w:rPr>
        <w:t> skeletons (either by being attacked themselves or by being near another friendly </w:t>
      </w:r>
      <w:hyperlink r:id="rId2063" w:tooltip="Troops" w:history="1">
        <w:r w:rsidRPr="00765140">
          <w:rPr>
            <w:rStyle w:val="Hyperlink"/>
            <w:lang w:val="en-CA"/>
          </w:rPr>
          <w:t>troop</w:t>
        </w:r>
      </w:hyperlink>
      <w:r w:rsidRPr="00765140">
        <w:rPr>
          <w:lang w:val="en-CA"/>
        </w:rPr>
        <w:t> under attack), they will leave their previously targeted building and instead engage the enemy </w:t>
      </w:r>
      <w:hyperlink r:id="rId2064" w:tooltip="Troops" w:history="1">
        <w:r w:rsidRPr="00765140">
          <w:rPr>
            <w:rStyle w:val="Hyperlink"/>
            <w:lang w:val="en-CA"/>
          </w:rPr>
          <w:t>troops</w:t>
        </w:r>
      </w:hyperlink>
      <w:r w:rsidRPr="00765140">
        <w:rPr>
          <w:lang w:val="en-CA"/>
        </w:rPr>
        <w:t>. Once all of the nearby enemy </w:t>
      </w:r>
      <w:hyperlink r:id="rId2065" w:tooltip="Troops" w:history="1">
        <w:r w:rsidRPr="00765140">
          <w:rPr>
            <w:rStyle w:val="Hyperlink"/>
            <w:lang w:val="en-CA"/>
          </w:rPr>
          <w:t>troops</w:t>
        </w:r>
      </w:hyperlink>
      <w:r w:rsidRPr="00765140">
        <w:rPr>
          <w:lang w:val="en-CA"/>
        </w:rPr>
        <w:t> are defeated, the Lava Pups will proceed to attack the nearest structure.</w:t>
      </w:r>
    </w:p>
    <w:p w:rsidR="00765140" w:rsidRPr="00765140" w:rsidRDefault="00765140" w:rsidP="00765140">
      <w:pPr>
        <w:numPr>
          <w:ilvl w:val="1"/>
          <w:numId w:val="102"/>
        </w:numPr>
        <w:rPr>
          <w:lang w:val="en-CA"/>
        </w:rPr>
      </w:pPr>
      <w:r w:rsidRPr="00765140">
        <w:rPr>
          <w:lang w:val="en-CA"/>
        </w:rPr>
        <w:t>They resemble Lava Hounds in appearance, except being smaller and made completely of lava.</w:t>
      </w:r>
    </w:p>
    <w:p w:rsidR="00765140" w:rsidRPr="00765140" w:rsidRDefault="00765140" w:rsidP="00765140">
      <w:pPr>
        <w:numPr>
          <w:ilvl w:val="1"/>
          <w:numId w:val="102"/>
        </w:numPr>
        <w:rPr>
          <w:lang w:val="en-CA"/>
        </w:rPr>
      </w:pPr>
      <w:r w:rsidRPr="00765140">
        <w:rPr>
          <w:lang w:val="en-CA"/>
        </w:rPr>
        <w:t>The Lava Pup is considered to take up 2 housing space for the purpose of determining its interactions with the </w:t>
      </w:r>
      <w:hyperlink r:id="rId2066" w:tooltip="Tornado Trap" w:history="1">
        <w:r w:rsidRPr="00765140">
          <w:rPr>
            <w:rStyle w:val="Hyperlink"/>
            <w:lang w:val="en-CA"/>
          </w:rPr>
          <w:t>Tornado Trap</w:t>
        </w:r>
      </w:hyperlink>
      <w:r w:rsidRPr="00765140">
        <w:rPr>
          <w:lang w:val="en-CA"/>
        </w:rPr>
        <w:t> and </w:t>
      </w:r>
      <w:hyperlink r:id="rId2067" w:tooltip="Clone Spell" w:history="1">
        <w:r w:rsidRPr="00765140">
          <w:rPr>
            <w:rStyle w:val="Hyperlink"/>
            <w:lang w:val="en-CA"/>
          </w:rPr>
          <w:t>Clone Spell</w:t>
        </w:r>
      </w:hyperlink>
      <w:r w:rsidRPr="00765140">
        <w:rPr>
          <w:lang w:val="en-CA"/>
        </w:rPr>
        <w:t>.</w:t>
      </w:r>
    </w:p>
    <w:p w:rsidR="00765140" w:rsidRPr="00765140" w:rsidRDefault="00A02F7D" w:rsidP="00765140">
      <w:pPr>
        <w:rPr>
          <w:lang w:val="en-CA"/>
        </w:rPr>
      </w:pPr>
      <w:r>
        <w:rPr>
          <w:lang w:val="en-CA"/>
        </w:rPr>
        <w:pict>
          <v:rect id="_x0000_i1149" style="width:0;height:1.5pt" o:hralign="center" o:hrstd="t" o:hrnoshade="t" o:hr="t" fillcolor="#3a3a3a" stroked="f"/>
        </w:pict>
      </w:r>
    </w:p>
    <w:p w:rsidR="00765140" w:rsidRPr="00765140" w:rsidRDefault="00765140" w:rsidP="00765140">
      <w:pPr>
        <w:numPr>
          <w:ilvl w:val="0"/>
          <w:numId w:val="103"/>
        </w:numPr>
        <w:rPr>
          <w:lang w:val="en-CA"/>
        </w:rPr>
      </w:pPr>
      <w:r w:rsidRPr="00765140">
        <w:rPr>
          <w:b/>
          <w:bCs/>
          <w:lang w:val="en-CA"/>
        </w:rPr>
        <w:t>Offensive Strategy</w:t>
      </w:r>
    </w:p>
    <w:p w:rsidR="00765140" w:rsidRPr="00765140" w:rsidRDefault="00765140" w:rsidP="00765140">
      <w:pPr>
        <w:numPr>
          <w:ilvl w:val="1"/>
          <w:numId w:val="103"/>
        </w:numPr>
        <w:rPr>
          <w:lang w:val="en-CA"/>
        </w:rPr>
      </w:pPr>
      <w:r w:rsidRPr="00765140">
        <w:rPr>
          <w:lang w:val="en-CA"/>
        </w:rPr>
        <w:lastRenderedPageBreak/>
        <w:t>A group of Lava Pups can be wiped out by a single </w:t>
      </w:r>
      <w:hyperlink r:id="rId2068" w:tooltip="Air Bomb" w:history="1">
        <w:r w:rsidRPr="00765140">
          <w:rPr>
            <w:rStyle w:val="Hyperlink"/>
            <w:lang w:val="en-CA"/>
          </w:rPr>
          <w:t>Air Bomb</w:t>
        </w:r>
      </w:hyperlink>
      <w:r w:rsidRPr="00765140">
        <w:rPr>
          <w:lang w:val="en-CA"/>
        </w:rPr>
        <w:t>, so try to trigger it with the </w:t>
      </w:r>
      <w:hyperlink r:id="rId2069" w:tooltip="Lava Hound" w:history="1">
        <w:r w:rsidRPr="00765140">
          <w:rPr>
            <w:rStyle w:val="Hyperlink"/>
            <w:lang w:val="en-CA"/>
          </w:rPr>
          <w:t>Lava Hound</w:t>
        </w:r>
      </w:hyperlink>
      <w:r w:rsidRPr="00765140">
        <w:rPr>
          <w:lang w:val="en-CA"/>
        </w:rPr>
        <w:t>to make the Lava Pups live longer.</w:t>
      </w:r>
    </w:p>
    <w:p w:rsidR="00765140" w:rsidRPr="00765140" w:rsidRDefault="00765140" w:rsidP="00765140">
      <w:pPr>
        <w:numPr>
          <w:ilvl w:val="1"/>
          <w:numId w:val="103"/>
        </w:numPr>
        <w:rPr>
          <w:lang w:val="en-CA"/>
        </w:rPr>
      </w:pPr>
      <w:r w:rsidRPr="00765140">
        <w:rPr>
          <w:lang w:val="en-CA"/>
        </w:rPr>
        <w:t>Like all low health troops, they're vulnerable to </w:t>
      </w:r>
      <w:hyperlink r:id="rId2070" w:tooltip="Wizard Tower" w:history="1">
        <w:r w:rsidRPr="00765140">
          <w:rPr>
            <w:rStyle w:val="Hyperlink"/>
            <w:lang w:val="en-CA"/>
          </w:rPr>
          <w:t>Wizard Towers</w:t>
        </w:r>
      </w:hyperlink>
      <w:r w:rsidRPr="00765140">
        <w:rPr>
          <w:lang w:val="en-CA"/>
        </w:rPr>
        <w:t>, so distract them with more durable units.</w:t>
      </w:r>
    </w:p>
    <w:p w:rsidR="00765140" w:rsidRPr="00765140" w:rsidRDefault="00A02F7D" w:rsidP="00765140">
      <w:pPr>
        <w:rPr>
          <w:lang w:val="en-CA"/>
        </w:rPr>
      </w:pPr>
      <w:r>
        <w:rPr>
          <w:lang w:val="en-CA"/>
        </w:rPr>
        <w:pict>
          <v:rect id="_x0000_i1150" style="width:0;height:1.5pt" o:hralign="center" o:hrstd="t" o:hrnoshade="t" o:hr="t" fillcolor="#3a3a3a" stroked="f"/>
        </w:pict>
      </w:r>
    </w:p>
    <w:p w:rsidR="00765140" w:rsidRPr="00765140" w:rsidRDefault="00765140" w:rsidP="00765140">
      <w:pPr>
        <w:numPr>
          <w:ilvl w:val="0"/>
          <w:numId w:val="104"/>
        </w:numPr>
        <w:rPr>
          <w:lang w:val="en-CA"/>
        </w:rPr>
      </w:pPr>
      <w:r w:rsidRPr="00765140">
        <w:rPr>
          <w:b/>
          <w:bCs/>
          <w:lang w:val="en-CA"/>
        </w:rPr>
        <w:t>Trivia</w:t>
      </w:r>
    </w:p>
    <w:p w:rsidR="00765140" w:rsidRPr="00765140" w:rsidRDefault="00765140" w:rsidP="00765140">
      <w:pPr>
        <w:numPr>
          <w:ilvl w:val="1"/>
          <w:numId w:val="104"/>
        </w:numPr>
        <w:rPr>
          <w:lang w:val="en-CA"/>
        </w:rPr>
      </w:pPr>
      <w:r w:rsidRPr="00765140">
        <w:rPr>
          <w:lang w:val="en-CA"/>
        </w:rPr>
        <w:t>They have nearly identical stats to a level 1 </w:t>
      </w:r>
      <w:hyperlink r:id="rId2071" w:tooltip="Minion" w:history="1">
        <w:r w:rsidRPr="00765140">
          <w:rPr>
            <w:rStyle w:val="Hyperlink"/>
            <w:lang w:val="en-CA"/>
          </w:rPr>
          <w:t>Minion</w:t>
        </w:r>
      </w:hyperlink>
      <w:r w:rsidRPr="00765140">
        <w:rPr>
          <w:lang w:val="en-CA"/>
        </w:rPr>
        <w:t>, the only differences being slightly lower Hitpoints and a shorter range (2.75 tiles for the </w:t>
      </w:r>
      <w:hyperlink r:id="rId2072" w:tooltip="Minion" w:history="1">
        <w:r w:rsidRPr="00765140">
          <w:rPr>
            <w:rStyle w:val="Hyperlink"/>
            <w:lang w:val="en-CA"/>
          </w:rPr>
          <w:t>Minion</w:t>
        </w:r>
      </w:hyperlink>
      <w:r w:rsidRPr="00765140">
        <w:rPr>
          <w:lang w:val="en-CA"/>
        </w:rPr>
        <w:t> vs. 2 for the Lava Pup).</w:t>
      </w:r>
    </w:p>
    <w:p w:rsidR="00765140" w:rsidRPr="00765140" w:rsidRDefault="00765140" w:rsidP="00765140">
      <w:pPr>
        <w:numPr>
          <w:ilvl w:val="1"/>
          <w:numId w:val="104"/>
        </w:numPr>
        <w:rPr>
          <w:lang w:val="en-CA"/>
        </w:rPr>
      </w:pPr>
      <w:r w:rsidRPr="00765140">
        <w:rPr>
          <w:lang w:val="en-CA"/>
        </w:rPr>
        <w:t>As one of the three subtroops (the others being the </w:t>
      </w:r>
      <w:hyperlink r:id="rId2073" w:tooltip="Golem/Golemite" w:history="1">
        <w:r w:rsidRPr="00765140">
          <w:rPr>
            <w:rStyle w:val="Hyperlink"/>
            <w:lang w:val="en-CA"/>
          </w:rPr>
          <w:t>Golemite</w:t>
        </w:r>
      </w:hyperlink>
      <w:r w:rsidRPr="00765140">
        <w:rPr>
          <w:lang w:val="en-CA"/>
        </w:rPr>
        <w:t> and the </w:t>
      </w:r>
      <w:hyperlink r:id="rId2074" w:tooltip="Witch/Skeleton" w:history="1">
        <w:r w:rsidRPr="00765140">
          <w:rPr>
            <w:rStyle w:val="Hyperlink"/>
            <w:lang w:val="en-CA"/>
          </w:rPr>
          <w:t>Skeleton</w:t>
        </w:r>
      </w:hyperlink>
      <w:r w:rsidRPr="00765140">
        <w:rPr>
          <w:lang w:val="en-CA"/>
        </w:rPr>
        <w:t>), it cannot be trained, placed or donated directly via the </w:t>
      </w:r>
      <w:hyperlink r:id="rId2075" w:tooltip="Clan Castle" w:history="1">
        <w:r w:rsidRPr="00765140">
          <w:rPr>
            <w:rStyle w:val="Hyperlink"/>
            <w:lang w:val="en-CA"/>
          </w:rPr>
          <w:t>Clan Castle</w:t>
        </w:r>
      </w:hyperlink>
      <w:r w:rsidRPr="00765140">
        <w:rPr>
          <w:lang w:val="en-CA"/>
        </w:rPr>
        <w:t> (although the parent </w:t>
      </w:r>
      <w:hyperlink r:id="rId2076" w:tooltip="Troops" w:history="1">
        <w:r w:rsidRPr="00765140">
          <w:rPr>
            <w:rStyle w:val="Hyperlink"/>
            <w:lang w:val="en-CA"/>
          </w:rPr>
          <w:t>Troops</w:t>
        </w:r>
      </w:hyperlink>
      <w:r w:rsidRPr="00765140">
        <w:rPr>
          <w:lang w:val="en-CA"/>
        </w:rPr>
        <w:t> can).</w:t>
      </w:r>
    </w:p>
    <w:p w:rsidR="00765140" w:rsidRPr="00765140" w:rsidRDefault="00765140" w:rsidP="00765140">
      <w:pPr>
        <w:numPr>
          <w:ilvl w:val="1"/>
          <w:numId w:val="104"/>
        </w:numPr>
        <w:rPr>
          <w:lang w:val="en-CA"/>
        </w:rPr>
      </w:pPr>
      <w:r w:rsidRPr="00765140">
        <w:rPr>
          <w:lang w:val="en-CA"/>
        </w:rPr>
        <w:t>While the </w:t>
      </w:r>
      <w:hyperlink r:id="rId2077" w:tooltip="Lava Hound" w:history="1">
        <w:r w:rsidRPr="00765140">
          <w:rPr>
            <w:rStyle w:val="Hyperlink"/>
            <w:lang w:val="en-CA"/>
          </w:rPr>
          <w:t>Lava Hound</w:t>
        </w:r>
      </w:hyperlink>
      <w:r w:rsidRPr="00765140">
        <w:rPr>
          <w:lang w:val="en-CA"/>
        </w:rPr>
        <w:t> appears to be made of both molten lava and solid rock, the Lava Pup seems to be a pure lava being, perhaps suggesting that the lava cools into rocks as the Lava Pups mature.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154"/>
        <w:gridCol w:w="2329"/>
        <w:gridCol w:w="2341"/>
        <w:gridCol w:w="2141"/>
        <w:gridCol w:w="1280"/>
      </w:tblGrid>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Preferred Target </w:t>
            </w:r>
            <w:r w:rsidRPr="00765140">
              <w:rPr>
                <w:b/>
                <w:bCs/>
                <w:noProof/>
                <w:lang w:val="en-CA"/>
              </w:rPr>
              <w:drawing>
                <wp:inline distT="0" distB="0" distL="0" distR="0">
                  <wp:extent cx="190500" cy="200025"/>
                  <wp:effectExtent l="0" t="0" r="0" b="9525"/>
                  <wp:docPr id="1019" name="Picture 101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Attack Type </w:t>
            </w:r>
            <w:r w:rsidRPr="00765140">
              <w:rPr>
                <w:b/>
                <w:bCs/>
                <w:noProof/>
                <w:lang w:val="en-CA"/>
              </w:rPr>
              <w:drawing>
                <wp:inline distT="0" distB="0" distL="0" distR="0">
                  <wp:extent cx="285750" cy="209550"/>
                  <wp:effectExtent l="0" t="0" r="0" b="0"/>
                  <wp:docPr id="1018" name="Picture 101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A02F7D" w:rsidP="00765140">
            <w:pPr>
              <w:rPr>
                <w:b/>
                <w:bCs/>
                <w:lang w:val="en-CA"/>
              </w:rPr>
            </w:pPr>
            <w:hyperlink r:id="rId2078" w:tooltip="Troop Movement Speed" w:history="1">
              <w:r w:rsidR="00765140" w:rsidRPr="00765140">
                <w:rPr>
                  <w:rStyle w:val="Hyperlink"/>
                  <w:b/>
                  <w:bCs/>
                  <w:lang w:val="en-CA"/>
                </w:rPr>
                <w:t>Movement Speed</w:t>
              </w:r>
            </w:hyperlink>
            <w:r w:rsidR="00765140" w:rsidRPr="00765140">
              <w:rPr>
                <w:b/>
                <w:bCs/>
                <w:lang w:val="en-CA"/>
              </w:rPr>
              <w:t> </w:t>
            </w:r>
            <w:r w:rsidR="00765140" w:rsidRPr="00765140">
              <w:rPr>
                <w:b/>
                <w:bCs/>
                <w:noProof/>
                <w:lang w:val="en-CA"/>
              </w:rPr>
              <w:drawing>
                <wp:inline distT="0" distB="0" distL="0" distR="0">
                  <wp:extent cx="247650" cy="200025"/>
                  <wp:effectExtent l="0" t="0" r="0" b="9525"/>
                  <wp:docPr id="1017" name="Picture 1017"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7"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Attack Speed </w:t>
            </w:r>
            <w:r w:rsidRPr="00765140">
              <w:rPr>
                <w:b/>
                <w:bCs/>
                <w:noProof/>
                <w:lang w:val="en-CA"/>
              </w:rPr>
              <w:drawing>
                <wp:inline distT="0" distB="0" distL="0" distR="0">
                  <wp:extent cx="381000" cy="190500"/>
                  <wp:effectExtent l="0" t="0" r="0" b="0"/>
                  <wp:docPr id="1016" name="Picture 101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8"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Range </w:t>
            </w:r>
            <w:r w:rsidRPr="00765140">
              <w:rPr>
                <w:b/>
                <w:bCs/>
                <w:noProof/>
                <w:lang w:val="en-CA"/>
              </w:rPr>
              <w:drawing>
                <wp:inline distT="0" distB="0" distL="0" distR="0">
                  <wp:extent cx="285750" cy="133350"/>
                  <wp:effectExtent l="0" t="0" r="0" b="0"/>
                  <wp:docPr id="1015" name="Picture 101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2 tiles</w:t>
            </w:r>
          </w:p>
        </w:tc>
      </w:tr>
    </w:tbl>
    <w:p w:rsidR="00765140" w:rsidRPr="00765140" w:rsidRDefault="00765140" w:rsidP="00765140">
      <w:pPr>
        <w:rPr>
          <w:vanish/>
          <w:lang w:val="en-CA"/>
        </w:rPr>
      </w:pPr>
    </w:p>
    <w:p w:rsidR="00FB7EE3" w:rsidRDefault="00FB7EE3"/>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4133"/>
        <w:gridCol w:w="3946"/>
        <w:gridCol w:w="2166"/>
      </w:tblGrid>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Damage per Second </w:t>
            </w:r>
            <w:r w:rsidRPr="00765140">
              <w:rPr>
                <w:b/>
                <w:bCs/>
                <w:noProof/>
                <w:lang w:val="en-CA"/>
              </w:rPr>
              <w:drawing>
                <wp:inline distT="0" distB="0" distL="0" distR="0">
                  <wp:extent cx="266700" cy="247650"/>
                  <wp:effectExtent l="0" t="0" r="0" b="0"/>
                  <wp:docPr id="1014" name="Picture 101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Damage per Attack </w:t>
            </w:r>
            <w:r w:rsidRPr="00765140">
              <w:rPr>
                <w:b/>
                <w:bCs/>
                <w:noProof/>
                <w:lang w:val="en-CA"/>
              </w:rPr>
              <w:drawing>
                <wp:inline distT="0" distB="0" distL="0" distR="0">
                  <wp:extent cx="266700" cy="247650"/>
                  <wp:effectExtent l="0" t="0" r="0" b="0"/>
                  <wp:docPr id="1013" name="Picture 101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Hitpoints </w:t>
            </w:r>
            <w:r w:rsidRPr="00765140">
              <w:rPr>
                <w:b/>
                <w:bCs/>
                <w:noProof/>
                <w:lang w:val="en-CA"/>
              </w:rPr>
              <w:drawing>
                <wp:inline distT="0" distB="0" distL="0" distR="0">
                  <wp:extent cx="190500" cy="180975"/>
                  <wp:effectExtent l="0" t="0" r="0" b="9525"/>
                  <wp:docPr id="1012" name="Picture 1012"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50</w:t>
            </w:r>
          </w:p>
        </w:tc>
      </w:tr>
    </w:tbl>
    <w:p w:rsidR="00C228CC" w:rsidRDefault="00C228CC" w:rsidP="00CF71AC"/>
    <w:p w:rsidR="00CF71AC" w:rsidRDefault="00CF71AC" w:rsidP="00B1023A">
      <w:pPr>
        <w:pStyle w:val="Heading2"/>
      </w:pPr>
      <w:r>
        <w:t>Bowler</w:t>
      </w:r>
    </w:p>
    <w:p w:rsidR="00CF71AC" w:rsidRDefault="00CF71AC" w:rsidP="00CF71AC"/>
    <w:p w:rsidR="008A088D" w:rsidRPr="008A088D" w:rsidRDefault="008A088D" w:rsidP="008A088D">
      <w:pPr>
        <w:rPr>
          <w:lang w:val="en-CA"/>
        </w:rPr>
      </w:pPr>
      <w:r w:rsidRPr="008A088D">
        <w:rPr>
          <w:noProof/>
          <w:lang w:val="en-CA"/>
        </w:rPr>
        <w:drawing>
          <wp:inline distT="0" distB="0" distL="0" distR="0">
            <wp:extent cx="2390775" cy="2381250"/>
            <wp:effectExtent l="0" t="0" r="9525" b="0"/>
            <wp:docPr id="1060" name="Picture 1060" descr="Bowl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3" descr="Bowler info"/>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390775" cy="2381250"/>
                    </a:xfrm>
                    <a:prstGeom prst="rect">
                      <a:avLst/>
                    </a:prstGeom>
                    <a:noFill/>
                    <a:ln>
                      <a:noFill/>
                    </a:ln>
                  </pic:spPr>
                </pic:pic>
              </a:graphicData>
            </a:graphic>
          </wp:inline>
        </w:drawing>
      </w:r>
    </w:p>
    <w:p w:rsidR="008A088D" w:rsidRPr="008A088D" w:rsidRDefault="008A088D" w:rsidP="008A088D">
      <w:pPr>
        <w:rPr>
          <w:lang w:val="en-CA"/>
        </w:rPr>
      </w:pPr>
      <w:r w:rsidRPr="008A088D">
        <w:rPr>
          <w:b/>
          <w:bCs/>
          <w:i/>
          <w:iCs/>
          <w:lang w:val="en-CA"/>
        </w:rPr>
        <w:t>"This big blue dude digs the simple things in life - </w:t>
      </w:r>
      <w:hyperlink r:id="rId2080" w:tooltip="Dark Elixir" w:history="1">
        <w:r w:rsidRPr="008A088D">
          <w:rPr>
            <w:rStyle w:val="Hyperlink"/>
            <w:b/>
            <w:bCs/>
            <w:i/>
            <w:iCs/>
            <w:lang w:val="en-CA"/>
          </w:rPr>
          <w:t>Dark Elixir</w:t>
        </w:r>
      </w:hyperlink>
      <w:r w:rsidRPr="008A088D">
        <w:rPr>
          <w:b/>
          <w:bCs/>
          <w:i/>
          <w:iCs/>
          <w:lang w:val="en-CA"/>
        </w:rPr>
        <w:t> drinks and throwing rocks. His massive boulders bounce off their targets and hit again behind it for a double strike!"</w:t>
      </w:r>
    </w:p>
    <w:p w:rsidR="008A088D" w:rsidRPr="008A088D" w:rsidRDefault="00A02F7D" w:rsidP="008A088D">
      <w:pPr>
        <w:rPr>
          <w:lang w:val="en-CA"/>
        </w:rPr>
      </w:pPr>
      <w:r>
        <w:rPr>
          <w:lang w:val="en-CA"/>
        </w:rPr>
        <w:pict>
          <v:rect id="_x0000_i1151"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145"/>
        <w:gridCol w:w="2130"/>
        <w:gridCol w:w="1875"/>
      </w:tblGrid>
      <w:tr w:rsidR="008A088D" w:rsidRPr="008A088D" w:rsidTr="008A088D">
        <w:trPr>
          <w:tblCellSpacing w:w="15" w:type="dxa"/>
        </w:trPr>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9" name="Picture 1059" descr="Bow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5" descr="Bowler1"/>
                          <pic:cNvPicPr>
                            <a:picLocks noChangeAspect="1" noChangeArrowheads="1"/>
                          </pic:cNvPicPr>
                        </pic:nvPicPr>
                        <pic:blipFill>
                          <a:blip r:embed="rId2081">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8" name="Picture 1058" descr="Bowl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6" descr="Bowler3"/>
                          <pic:cNvPicPr>
                            <a:picLocks noChangeAspect="1" noChangeArrowheads="1"/>
                          </pic:cNvPicPr>
                        </pic:nvPicPr>
                        <pic:blipFill>
                          <a:blip r:embed="rId2082">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7" name="Picture 1057" descr="Bowl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7" descr="Bowler4"/>
                          <pic:cNvPicPr>
                            <a:picLocks noChangeAspect="1" noChangeArrowheads="1"/>
                          </pic:cNvPicPr>
                        </pic:nvPicPr>
                        <pic:blipFill>
                          <a:blip r:embed="rId2083">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r>
      <w:tr w:rsidR="008A088D" w:rsidRPr="008A088D" w:rsidTr="008A088D">
        <w:trPr>
          <w:tblCellSpacing w:w="15" w:type="dxa"/>
        </w:trPr>
        <w:tc>
          <w:tcPr>
            <w:tcW w:w="2100" w:type="dxa"/>
            <w:shd w:val="clear" w:color="auto" w:fill="281434"/>
            <w:vAlign w:val="center"/>
            <w:hideMark/>
          </w:tcPr>
          <w:p w:rsidR="008A088D" w:rsidRPr="008A088D" w:rsidRDefault="008A088D" w:rsidP="008A088D">
            <w:pPr>
              <w:rPr>
                <w:lang w:val="en-CA"/>
              </w:rPr>
            </w:pPr>
            <w:r w:rsidRPr="008A088D">
              <w:rPr>
                <w:b/>
                <w:bCs/>
                <w:lang w:val="en-CA"/>
              </w:rPr>
              <w:t>Level 1 &amp; 2</w:t>
            </w:r>
          </w:p>
        </w:tc>
        <w:tc>
          <w:tcPr>
            <w:tcW w:w="2100" w:type="dxa"/>
            <w:shd w:val="clear" w:color="auto" w:fill="281434"/>
            <w:vAlign w:val="center"/>
            <w:hideMark/>
          </w:tcPr>
          <w:p w:rsidR="008A088D" w:rsidRPr="008A088D" w:rsidRDefault="008A088D" w:rsidP="008A088D">
            <w:pPr>
              <w:rPr>
                <w:lang w:val="en-CA"/>
              </w:rPr>
            </w:pPr>
            <w:r w:rsidRPr="008A088D">
              <w:rPr>
                <w:b/>
                <w:bCs/>
                <w:lang w:val="en-CA"/>
              </w:rPr>
              <w:t>Level 3</w:t>
            </w:r>
          </w:p>
        </w:tc>
        <w:tc>
          <w:tcPr>
            <w:tcW w:w="1800" w:type="dxa"/>
            <w:shd w:val="clear" w:color="auto" w:fill="281434"/>
            <w:vAlign w:val="center"/>
            <w:hideMark/>
          </w:tcPr>
          <w:p w:rsidR="008A088D" w:rsidRPr="008A088D" w:rsidRDefault="008A088D" w:rsidP="008A088D">
            <w:pPr>
              <w:rPr>
                <w:lang w:val="en-CA"/>
              </w:rPr>
            </w:pPr>
            <w:r w:rsidRPr="008A088D">
              <w:rPr>
                <w:b/>
                <w:bCs/>
                <w:lang w:val="en-CA"/>
              </w:rPr>
              <w:t>Level 4</w:t>
            </w:r>
          </w:p>
        </w:tc>
      </w:tr>
    </w:tbl>
    <w:p w:rsidR="008A088D" w:rsidRPr="008A088D" w:rsidRDefault="00A02F7D" w:rsidP="008A088D">
      <w:pPr>
        <w:rPr>
          <w:lang w:val="en-CA"/>
        </w:rPr>
      </w:pPr>
      <w:r>
        <w:rPr>
          <w:lang w:val="en-CA"/>
        </w:rPr>
        <w:pict>
          <v:rect id="_x0000_i1152" style="width:0;height:1.5pt" o:hralign="center" o:hrstd="t" o:hrnoshade="t" o:hr="t" fillcolor="#3a3a3a" stroked="f"/>
        </w:pict>
      </w:r>
    </w:p>
    <w:p w:rsidR="008A088D" w:rsidRPr="008A088D" w:rsidRDefault="008A088D" w:rsidP="008A088D">
      <w:pPr>
        <w:numPr>
          <w:ilvl w:val="0"/>
          <w:numId w:val="105"/>
        </w:numPr>
        <w:rPr>
          <w:lang w:val="en-CA"/>
        </w:rPr>
      </w:pPr>
      <w:r w:rsidRPr="008A088D">
        <w:rPr>
          <w:b/>
          <w:bCs/>
          <w:lang w:val="en-CA"/>
        </w:rPr>
        <w:t>Summary</w:t>
      </w:r>
    </w:p>
    <w:p w:rsidR="008A088D" w:rsidRPr="008A088D" w:rsidRDefault="008A088D" w:rsidP="008A088D">
      <w:pPr>
        <w:numPr>
          <w:ilvl w:val="1"/>
          <w:numId w:val="105"/>
        </w:numPr>
        <w:rPr>
          <w:lang w:val="en-CA"/>
        </w:rPr>
      </w:pPr>
      <w:r w:rsidRPr="008A088D">
        <w:rPr>
          <w:lang w:val="en-CA"/>
        </w:rPr>
        <w:lastRenderedPageBreak/>
        <w:t>The Bowler is a deadly </w:t>
      </w:r>
      <w:hyperlink r:id="rId2084" w:tooltip="Troops" w:history="1">
        <w:r w:rsidRPr="008A088D">
          <w:rPr>
            <w:rStyle w:val="Hyperlink"/>
            <w:lang w:val="en-CA"/>
          </w:rPr>
          <w:t>troop</w:t>
        </w:r>
      </w:hyperlink>
      <w:r w:rsidRPr="008A088D">
        <w:rPr>
          <w:lang w:val="en-CA"/>
        </w:rPr>
        <w:t> that throws a large boulder that bounces once dealing splash damage on the initial bounce and dealing splash damage when it lands.</w:t>
      </w:r>
    </w:p>
    <w:p w:rsidR="008A088D" w:rsidRPr="008A088D" w:rsidRDefault="008A088D" w:rsidP="008A088D">
      <w:pPr>
        <w:numPr>
          <w:ilvl w:val="1"/>
          <w:numId w:val="105"/>
        </w:numPr>
        <w:rPr>
          <w:lang w:val="en-CA"/>
        </w:rPr>
      </w:pPr>
      <w:r w:rsidRPr="008A088D">
        <w:rPr>
          <w:lang w:val="en-CA"/>
        </w:rPr>
        <w:t>The Bowler is the first ground troop that can attack multiple targets in a straight line.</w:t>
      </w:r>
    </w:p>
    <w:p w:rsidR="008A088D" w:rsidRPr="008A088D" w:rsidRDefault="008A088D" w:rsidP="008A088D">
      <w:pPr>
        <w:numPr>
          <w:ilvl w:val="1"/>
          <w:numId w:val="105"/>
        </w:numPr>
        <w:rPr>
          <w:lang w:val="en-CA"/>
        </w:rPr>
      </w:pPr>
      <w:r w:rsidRPr="008A088D">
        <w:rPr>
          <w:lang w:val="en-CA"/>
        </w:rPr>
        <w:t>The Bowler's boulder will only roll long enough to hit two targets.</w:t>
      </w:r>
    </w:p>
    <w:p w:rsidR="008A088D" w:rsidRPr="008A088D" w:rsidRDefault="008A088D" w:rsidP="008A088D">
      <w:pPr>
        <w:numPr>
          <w:ilvl w:val="1"/>
          <w:numId w:val="105"/>
        </w:numPr>
        <w:rPr>
          <w:lang w:val="en-CA"/>
        </w:rPr>
      </w:pPr>
      <w:r w:rsidRPr="008A088D">
        <w:rPr>
          <w:lang w:val="en-CA"/>
        </w:rPr>
        <w:t>Bowlers have no preferred target when attacking; they will simply attack the closest building. However, once they become aware of enemy </w:t>
      </w:r>
      <w:hyperlink r:id="rId2085" w:tooltip="Clan Castle" w:history="1">
        <w:r w:rsidRPr="008A088D">
          <w:rPr>
            <w:rStyle w:val="Hyperlink"/>
            <w:lang w:val="en-CA"/>
          </w:rPr>
          <w:t>Clan Castle</w:t>
        </w:r>
      </w:hyperlink>
      <w:r w:rsidRPr="008A088D">
        <w:rPr>
          <w:lang w:val="en-CA"/>
        </w:rPr>
        <w:t> </w:t>
      </w:r>
      <w:hyperlink r:id="rId2086" w:tooltip="Troops" w:history="1">
        <w:r w:rsidRPr="008A088D">
          <w:rPr>
            <w:rStyle w:val="Hyperlink"/>
            <w:lang w:val="en-CA"/>
          </w:rPr>
          <w:t>troops</w:t>
        </w:r>
      </w:hyperlink>
      <w:r w:rsidRPr="008A088D">
        <w:rPr>
          <w:lang w:val="en-CA"/>
        </w:rPr>
        <w:t>, </w:t>
      </w:r>
      <w:hyperlink r:id="rId2087" w:tooltip="Heroes" w:history="1">
        <w:r w:rsidRPr="008A088D">
          <w:rPr>
            <w:rStyle w:val="Hyperlink"/>
            <w:lang w:val="en-CA"/>
          </w:rPr>
          <w:t>Heroes</w:t>
        </w:r>
      </w:hyperlink>
      <w:r w:rsidRPr="008A088D">
        <w:rPr>
          <w:lang w:val="en-CA"/>
        </w:rPr>
        <w:t>, or </w:t>
      </w:r>
      <w:hyperlink r:id="rId2088" w:tooltip="Skeleton Trap" w:history="1">
        <w:r w:rsidRPr="008A088D">
          <w:rPr>
            <w:rStyle w:val="Hyperlink"/>
            <w:lang w:val="en-CA"/>
          </w:rPr>
          <w:t>Skeleton Trap</w:t>
        </w:r>
      </w:hyperlink>
      <w:r w:rsidRPr="008A088D">
        <w:rPr>
          <w:lang w:val="en-CA"/>
        </w:rPr>
        <w:t> skeletons (either by being attacked themselves or by being near another friendly </w:t>
      </w:r>
      <w:hyperlink r:id="rId2089" w:tooltip="Troops" w:history="1">
        <w:r w:rsidRPr="008A088D">
          <w:rPr>
            <w:rStyle w:val="Hyperlink"/>
            <w:lang w:val="en-CA"/>
          </w:rPr>
          <w:t>troop</w:t>
        </w:r>
      </w:hyperlink>
      <w:r w:rsidRPr="008A088D">
        <w:rPr>
          <w:lang w:val="en-CA"/>
        </w:rPr>
        <w:t> under attack), they will leave their previously targeted building and instead engage the enemy </w:t>
      </w:r>
      <w:hyperlink r:id="rId2090" w:tooltip="Troops" w:history="1">
        <w:r w:rsidRPr="008A088D">
          <w:rPr>
            <w:rStyle w:val="Hyperlink"/>
            <w:lang w:val="en-CA"/>
          </w:rPr>
          <w:t>troops</w:t>
        </w:r>
      </w:hyperlink>
      <w:r w:rsidRPr="008A088D">
        <w:rPr>
          <w:lang w:val="en-CA"/>
        </w:rPr>
        <w:t>. Once all of the nearby enemy </w:t>
      </w:r>
      <w:hyperlink r:id="rId2091" w:tooltip="Troops" w:history="1">
        <w:r w:rsidRPr="008A088D">
          <w:rPr>
            <w:rStyle w:val="Hyperlink"/>
            <w:lang w:val="en-CA"/>
          </w:rPr>
          <w:t>troops</w:t>
        </w:r>
      </w:hyperlink>
      <w:r w:rsidRPr="008A088D">
        <w:rPr>
          <w:lang w:val="en-CA"/>
        </w:rPr>
        <w:t> are defeated, the Bowlers will proceed to attack the nearest structure.</w:t>
      </w:r>
    </w:p>
    <w:p w:rsidR="008A088D" w:rsidRPr="008A088D" w:rsidRDefault="00A02F7D" w:rsidP="008A088D">
      <w:pPr>
        <w:rPr>
          <w:lang w:val="en-CA"/>
        </w:rPr>
      </w:pPr>
      <w:r>
        <w:rPr>
          <w:lang w:val="en-CA"/>
        </w:rPr>
        <w:pict>
          <v:rect id="_x0000_i1153" style="width:0;height:1.5pt" o:hralign="center" o:hrstd="t" o:hrnoshade="t" o:hr="t" fillcolor="#3a3a3a" stroked="f"/>
        </w:pict>
      </w:r>
    </w:p>
    <w:p w:rsidR="008A088D" w:rsidRPr="008A088D" w:rsidRDefault="008A088D" w:rsidP="008A088D">
      <w:pPr>
        <w:numPr>
          <w:ilvl w:val="0"/>
          <w:numId w:val="106"/>
        </w:numPr>
        <w:rPr>
          <w:lang w:val="en-CA"/>
        </w:rPr>
      </w:pPr>
      <w:r w:rsidRPr="008A088D">
        <w:rPr>
          <w:b/>
          <w:bCs/>
          <w:lang w:val="en-CA"/>
        </w:rPr>
        <w:t>Offensive Strategy</w:t>
      </w:r>
    </w:p>
    <w:p w:rsidR="008A088D" w:rsidRPr="008A088D" w:rsidRDefault="008A088D" w:rsidP="008A088D">
      <w:pPr>
        <w:numPr>
          <w:ilvl w:val="1"/>
          <w:numId w:val="106"/>
        </w:numPr>
        <w:rPr>
          <w:lang w:val="en-CA"/>
        </w:rPr>
      </w:pPr>
      <w:r w:rsidRPr="008A088D">
        <w:rPr>
          <w:lang w:val="en-CA"/>
        </w:rPr>
        <w:t>The Bowler doesn't have a lot of hitpoints so it can be taken out when not protected, so be sure it is behind tanks like </w:t>
      </w:r>
      <w:hyperlink r:id="rId2092" w:tooltip="Golem" w:history="1">
        <w:r w:rsidRPr="008A088D">
          <w:rPr>
            <w:rStyle w:val="Hyperlink"/>
            <w:lang w:val="en-CA"/>
          </w:rPr>
          <w:t>Golems</w:t>
        </w:r>
      </w:hyperlink>
      <w:r w:rsidRPr="008A088D">
        <w:rPr>
          <w:lang w:val="en-CA"/>
        </w:rPr>
        <w:t> or </w:t>
      </w:r>
      <w:hyperlink r:id="rId2093" w:tooltip="Giant" w:history="1">
        <w:r w:rsidRPr="008A088D">
          <w:rPr>
            <w:rStyle w:val="Hyperlink"/>
            <w:lang w:val="en-CA"/>
          </w:rPr>
          <w:t>Giants</w:t>
        </w:r>
      </w:hyperlink>
      <w:r w:rsidRPr="008A088D">
        <w:rPr>
          <w:lang w:val="en-CA"/>
        </w:rPr>
        <w:t>.</w:t>
      </w:r>
    </w:p>
    <w:p w:rsidR="008A088D" w:rsidRPr="008A088D" w:rsidRDefault="008A088D" w:rsidP="008A088D">
      <w:pPr>
        <w:numPr>
          <w:ilvl w:val="2"/>
          <w:numId w:val="106"/>
        </w:numPr>
        <w:rPr>
          <w:lang w:val="en-CA"/>
        </w:rPr>
      </w:pPr>
      <w:r w:rsidRPr="008A088D">
        <w:rPr>
          <w:lang w:val="en-CA"/>
        </w:rPr>
        <w:t>Using many Bowlers can be a really strong attacking strategy as they can take out multiple buildings quickly. They are expensive dark elixir units, second only to the witch per housing space, but nevertheless, they are effective when farming </w:t>
      </w:r>
      <w:hyperlink r:id="rId2094" w:tooltip="Elixir" w:history="1">
        <w:r w:rsidRPr="008A088D">
          <w:rPr>
            <w:rStyle w:val="Hyperlink"/>
            <w:lang w:val="en-CA"/>
          </w:rPr>
          <w:t>Elixir</w:t>
        </w:r>
      </w:hyperlink>
      <w:r w:rsidRPr="008A088D">
        <w:rPr>
          <w:lang w:val="en-CA"/>
        </w:rPr>
        <w:t>.</w:t>
      </w:r>
    </w:p>
    <w:p w:rsidR="008A088D" w:rsidRPr="008A088D" w:rsidRDefault="008A088D" w:rsidP="008A088D">
      <w:pPr>
        <w:numPr>
          <w:ilvl w:val="1"/>
          <w:numId w:val="106"/>
        </w:numPr>
        <w:rPr>
          <w:lang w:val="en-CA"/>
        </w:rPr>
      </w:pPr>
      <w:r w:rsidRPr="008A088D">
        <w:rPr>
          <w:lang w:val="en-CA"/>
        </w:rPr>
        <w:t>The Bowler can be a great unit for funneling due to their ability to be able to hit 2 structures at any given time. This allows better funneling compared to using </w:t>
      </w:r>
      <w:hyperlink r:id="rId2095" w:tooltip="Wizard" w:history="1">
        <w:r w:rsidRPr="008A088D">
          <w:rPr>
            <w:rStyle w:val="Hyperlink"/>
            <w:lang w:val="en-CA"/>
          </w:rPr>
          <w:t>Wizards</w:t>
        </w:r>
      </w:hyperlink>
      <w:r w:rsidRPr="008A088D">
        <w:rPr>
          <w:lang w:val="en-CA"/>
        </w:rPr>
        <w:t>. However, they take up more army camp space.</w:t>
      </w:r>
    </w:p>
    <w:p w:rsidR="008A088D" w:rsidRPr="008A088D" w:rsidRDefault="008A088D" w:rsidP="008A088D">
      <w:pPr>
        <w:numPr>
          <w:ilvl w:val="0"/>
          <w:numId w:val="106"/>
        </w:numPr>
        <w:rPr>
          <w:lang w:val="en-CA"/>
        </w:rPr>
      </w:pPr>
      <w:r w:rsidRPr="008A088D">
        <w:rPr>
          <w:b/>
          <w:bCs/>
          <w:lang w:val="en-CA"/>
        </w:rPr>
        <w:t>Defensive Strategy</w:t>
      </w:r>
    </w:p>
    <w:p w:rsidR="008A088D" w:rsidRPr="008A088D" w:rsidRDefault="008A088D" w:rsidP="008A088D">
      <w:pPr>
        <w:numPr>
          <w:ilvl w:val="1"/>
          <w:numId w:val="106"/>
        </w:numPr>
        <w:rPr>
          <w:lang w:val="en-CA"/>
        </w:rPr>
      </w:pPr>
      <w:r w:rsidRPr="008A088D">
        <w:rPr>
          <w:lang w:val="en-CA"/>
        </w:rPr>
        <w:t>The </w:t>
      </w:r>
      <w:hyperlink r:id="rId2096" w:tooltip="Eagle Artillery" w:history="1">
        <w:r w:rsidRPr="008A088D">
          <w:rPr>
            <w:rStyle w:val="Hyperlink"/>
            <w:lang w:val="en-CA"/>
          </w:rPr>
          <w:t>Eagle Artillery</w:t>
        </w:r>
      </w:hyperlink>
      <w:r w:rsidRPr="008A088D">
        <w:rPr>
          <w:lang w:val="en-CA"/>
        </w:rPr>
        <w:t> can deal great damage to multiple Bowlers at once. Two shots from a volley will wipe out a whole group of Bowlers.</w:t>
      </w:r>
    </w:p>
    <w:p w:rsidR="008A088D" w:rsidRPr="008A088D" w:rsidRDefault="008A088D" w:rsidP="008A088D">
      <w:pPr>
        <w:numPr>
          <w:ilvl w:val="1"/>
          <w:numId w:val="106"/>
        </w:numPr>
        <w:rPr>
          <w:lang w:val="en-CA"/>
        </w:rPr>
      </w:pPr>
      <w:r w:rsidRPr="008A088D">
        <w:rPr>
          <w:lang w:val="en-CA"/>
        </w:rPr>
        <w:t>Try to spread out your defenses so that the Bowlers cannot hit all of them at once.</w:t>
      </w:r>
    </w:p>
    <w:p w:rsidR="008A088D" w:rsidRPr="008A088D" w:rsidRDefault="008A088D" w:rsidP="008A088D">
      <w:pPr>
        <w:numPr>
          <w:ilvl w:val="1"/>
          <w:numId w:val="106"/>
        </w:numPr>
        <w:rPr>
          <w:lang w:val="en-CA"/>
        </w:rPr>
      </w:pPr>
      <w:r w:rsidRPr="008A088D">
        <w:rPr>
          <w:lang w:val="en-CA"/>
        </w:rPr>
        <w:t>Isolate your Town Hall from other buildings so the Bowlers cannot hit it as part of their boulders' second bounces.</w:t>
      </w:r>
    </w:p>
    <w:p w:rsidR="008A088D" w:rsidRPr="008A088D" w:rsidRDefault="00A02F7D" w:rsidP="008A088D">
      <w:pPr>
        <w:rPr>
          <w:lang w:val="en-CA"/>
        </w:rPr>
      </w:pPr>
      <w:r>
        <w:rPr>
          <w:lang w:val="en-CA"/>
        </w:rPr>
        <w:pict>
          <v:rect id="_x0000_i1154" style="width:0;height:1.5pt" o:hralign="center" o:hrstd="t" o:hrnoshade="t" o:hr="t" fillcolor="#3a3a3a" stroked="f"/>
        </w:pict>
      </w:r>
    </w:p>
    <w:p w:rsidR="008A088D" w:rsidRPr="008A088D" w:rsidRDefault="008A088D" w:rsidP="008A088D">
      <w:pPr>
        <w:numPr>
          <w:ilvl w:val="0"/>
          <w:numId w:val="107"/>
        </w:numPr>
        <w:rPr>
          <w:lang w:val="en-CA"/>
        </w:rPr>
      </w:pPr>
      <w:r w:rsidRPr="008A088D">
        <w:rPr>
          <w:b/>
          <w:bCs/>
          <w:lang w:val="en-CA"/>
        </w:rPr>
        <w:t>Upgrade Differences</w:t>
      </w:r>
    </w:p>
    <w:p w:rsidR="008A088D" w:rsidRPr="008A088D" w:rsidRDefault="008A088D" w:rsidP="008A088D">
      <w:pPr>
        <w:numPr>
          <w:ilvl w:val="1"/>
          <w:numId w:val="107"/>
        </w:numPr>
        <w:rPr>
          <w:lang w:val="en-CA"/>
        </w:rPr>
      </w:pPr>
      <w:r w:rsidRPr="008A088D">
        <w:rPr>
          <w:lang w:val="en-CA"/>
        </w:rPr>
        <w:t>Initially, the Bowler is a blue muscular humanoid creature that wears a loincloth around his waist bound to him with rope and carries a large boulder in the shape of a bowling ball. He has pointed ears and red, sunken eyes. His hands and feet resemble those of a </w:t>
      </w:r>
      <w:hyperlink r:id="rId2097" w:tooltip="Giant" w:history="1">
        <w:r w:rsidRPr="008A088D">
          <w:rPr>
            <w:rStyle w:val="Hyperlink"/>
            <w:lang w:val="en-CA"/>
          </w:rPr>
          <w:t>Giant</w:t>
        </w:r>
      </w:hyperlink>
      <w:r w:rsidRPr="008A088D">
        <w:rPr>
          <w:lang w:val="en-CA"/>
        </w:rPr>
        <w:t>. He also has a yellow band on both arms.</w:t>
      </w:r>
    </w:p>
    <w:p w:rsidR="008A088D" w:rsidRPr="008A088D" w:rsidRDefault="008A088D" w:rsidP="008A088D">
      <w:pPr>
        <w:numPr>
          <w:ilvl w:val="1"/>
          <w:numId w:val="107"/>
        </w:numPr>
        <w:rPr>
          <w:lang w:val="en-CA"/>
        </w:rPr>
      </w:pPr>
      <w:r w:rsidRPr="008A088D">
        <w:rPr>
          <w:lang w:val="en-CA"/>
        </w:rPr>
        <w:t>At level 3, the Bowler becomes slightly darker, and his boulder gains pink, elixir coloured crystals sticking out of it, similar to the level 5 </w:t>
      </w:r>
      <w:hyperlink r:id="rId2098" w:tooltip="Golem" w:history="1">
        <w:r w:rsidRPr="008A088D">
          <w:rPr>
            <w:rStyle w:val="Hyperlink"/>
            <w:lang w:val="en-CA"/>
          </w:rPr>
          <w:t>Golem</w:t>
        </w:r>
      </w:hyperlink>
      <w:r w:rsidRPr="008A088D">
        <w:rPr>
          <w:lang w:val="en-CA"/>
        </w:rPr>
        <w:t>.</w:t>
      </w:r>
    </w:p>
    <w:p w:rsidR="008A088D" w:rsidRPr="008A088D" w:rsidRDefault="008A088D" w:rsidP="008A088D">
      <w:pPr>
        <w:numPr>
          <w:ilvl w:val="1"/>
          <w:numId w:val="107"/>
        </w:numPr>
        <w:rPr>
          <w:lang w:val="en-CA"/>
        </w:rPr>
      </w:pPr>
      <w:r w:rsidRPr="008A088D">
        <w:rPr>
          <w:lang w:val="en-CA"/>
        </w:rPr>
        <w:t>At level 4, the boulder's crystals turn reddish-orange.</w:t>
      </w:r>
    </w:p>
    <w:p w:rsidR="008A088D" w:rsidRPr="008A088D" w:rsidRDefault="00A02F7D" w:rsidP="008A088D">
      <w:pPr>
        <w:rPr>
          <w:lang w:val="en-CA"/>
        </w:rPr>
      </w:pPr>
      <w:r>
        <w:rPr>
          <w:lang w:val="en-CA"/>
        </w:rPr>
        <w:pict>
          <v:rect id="_x0000_i1155" style="width:0;height:1.5pt" o:hralign="center" o:hrstd="t" o:hrnoshade="t" o:hr="t" fillcolor="#3a3a3a" stroked="f"/>
        </w:pict>
      </w:r>
    </w:p>
    <w:p w:rsidR="008A088D" w:rsidRPr="008A088D" w:rsidRDefault="008A088D" w:rsidP="008A088D">
      <w:pPr>
        <w:numPr>
          <w:ilvl w:val="0"/>
          <w:numId w:val="108"/>
        </w:numPr>
        <w:rPr>
          <w:lang w:val="en-CA"/>
        </w:rPr>
      </w:pPr>
      <w:r w:rsidRPr="008A088D">
        <w:rPr>
          <w:b/>
          <w:bCs/>
          <w:lang w:val="en-CA"/>
        </w:rPr>
        <w:t>Trivia</w:t>
      </w:r>
    </w:p>
    <w:p w:rsidR="008A088D" w:rsidRPr="008A088D" w:rsidRDefault="008A088D" w:rsidP="008A088D">
      <w:pPr>
        <w:numPr>
          <w:ilvl w:val="1"/>
          <w:numId w:val="108"/>
        </w:numPr>
        <w:rPr>
          <w:lang w:val="en-CA"/>
        </w:rPr>
      </w:pPr>
      <w:r w:rsidRPr="008A088D">
        <w:rPr>
          <w:lang w:val="en-CA"/>
        </w:rPr>
        <w:t>You can have a maximum of 46 Bowlers at one time in a complete set of fully upgraded </w:t>
      </w:r>
      <w:hyperlink r:id="rId2099" w:tooltip="Army Camp" w:history="1">
        <w:r w:rsidRPr="008A088D">
          <w:rPr>
            <w:rStyle w:val="Hyperlink"/>
            <w:lang w:val="en-CA"/>
          </w:rPr>
          <w:t>Army Camps</w:t>
        </w:r>
      </w:hyperlink>
      <w:r w:rsidRPr="008A088D">
        <w:rPr>
          <w:lang w:val="en-CA"/>
        </w:rPr>
        <w:t>. This number increases to 52 if you include the 6 that can fit into a fully upgraded </w:t>
      </w:r>
      <w:hyperlink r:id="rId2100" w:tooltip="Clan Castle" w:history="1">
        <w:r w:rsidRPr="008A088D">
          <w:rPr>
            <w:rStyle w:val="Hyperlink"/>
            <w:lang w:val="en-CA"/>
          </w:rPr>
          <w:t>Clan Castle</w:t>
        </w:r>
      </w:hyperlink>
      <w:r w:rsidRPr="008A088D">
        <w:rPr>
          <w:lang w:val="en-CA"/>
        </w:rPr>
        <w:t>. On the battlefield, you can clone an additional 15 Bowlers with three fully upgraded </w:t>
      </w:r>
      <w:hyperlink r:id="rId2101" w:tooltip="Clone Spell" w:history="1">
        <w:r w:rsidRPr="008A088D">
          <w:rPr>
            <w:rStyle w:val="Hyperlink"/>
            <w:lang w:val="en-CA"/>
          </w:rPr>
          <w:t>Clone Spells</w:t>
        </w:r>
      </w:hyperlink>
      <w:r w:rsidRPr="008A088D">
        <w:rPr>
          <w:lang w:val="en-CA"/>
        </w:rPr>
        <w:t>.</w:t>
      </w:r>
    </w:p>
    <w:p w:rsidR="008A088D" w:rsidRPr="008A088D" w:rsidRDefault="008A088D" w:rsidP="008A088D">
      <w:pPr>
        <w:numPr>
          <w:ilvl w:val="1"/>
          <w:numId w:val="108"/>
        </w:numPr>
        <w:rPr>
          <w:lang w:val="en-CA"/>
        </w:rPr>
      </w:pPr>
      <w:r w:rsidRPr="008A088D">
        <w:rPr>
          <w:lang w:val="en-CA"/>
        </w:rPr>
        <w:t>When clicking on the </w:t>
      </w:r>
      <w:hyperlink r:id="rId2102" w:tooltip="Army Camp" w:history="1">
        <w:r w:rsidRPr="008A088D">
          <w:rPr>
            <w:rStyle w:val="Hyperlink"/>
            <w:lang w:val="en-CA"/>
          </w:rPr>
          <w:t>Army Camp</w:t>
        </w:r>
      </w:hyperlink>
      <w:r w:rsidRPr="008A088D">
        <w:rPr>
          <w:lang w:val="en-CA"/>
        </w:rPr>
        <w:t>, the Bowler turns away from the screen, which is also what the </w:t>
      </w:r>
      <w:hyperlink r:id="rId2103" w:tooltip="Lava Hound" w:history="1">
        <w:r w:rsidRPr="008A088D">
          <w:rPr>
            <w:rStyle w:val="Hyperlink"/>
            <w:lang w:val="en-CA"/>
          </w:rPr>
          <w:t>Lava Hound</w:t>
        </w:r>
      </w:hyperlink>
      <w:r w:rsidRPr="008A088D">
        <w:rPr>
          <w:lang w:val="en-CA"/>
        </w:rPr>
        <w:t> does.</w:t>
      </w:r>
    </w:p>
    <w:p w:rsidR="008A088D" w:rsidRPr="008A088D" w:rsidRDefault="008A088D" w:rsidP="008A088D">
      <w:pPr>
        <w:numPr>
          <w:ilvl w:val="1"/>
          <w:numId w:val="108"/>
        </w:numPr>
        <w:rPr>
          <w:lang w:val="en-CA"/>
        </w:rPr>
      </w:pPr>
      <w:r w:rsidRPr="008A088D">
        <w:rPr>
          <w:lang w:val="en-CA"/>
        </w:rPr>
        <w:t>The Bowler's death sound is not unique. It shares a death sound with the </w:t>
      </w:r>
      <w:hyperlink r:id="rId2104" w:tooltip="Wizard" w:history="1">
        <w:r w:rsidRPr="008A088D">
          <w:rPr>
            <w:rStyle w:val="Hyperlink"/>
            <w:lang w:val="en-CA"/>
          </w:rPr>
          <w:t>Wizard</w:t>
        </w:r>
      </w:hyperlink>
      <w:r w:rsidRPr="008A088D">
        <w:rPr>
          <w:lang w:val="en-CA"/>
        </w:rPr>
        <w:t>.</w:t>
      </w:r>
    </w:p>
    <w:p w:rsidR="008A088D" w:rsidRPr="008A088D" w:rsidRDefault="008A088D" w:rsidP="008A088D">
      <w:pPr>
        <w:numPr>
          <w:ilvl w:val="1"/>
          <w:numId w:val="108"/>
        </w:numPr>
        <w:rPr>
          <w:lang w:val="en-CA"/>
        </w:rPr>
      </w:pPr>
      <w:r w:rsidRPr="008A088D">
        <w:rPr>
          <w:lang w:val="en-CA"/>
        </w:rPr>
        <w:t>In May 4th 2016 update, the Bowler's first attack starts faster, similar to the </w:t>
      </w:r>
      <w:hyperlink r:id="rId2105" w:tooltip="Valkyrie" w:history="1">
        <w:r w:rsidRPr="008A088D">
          <w:rPr>
            <w:rStyle w:val="Hyperlink"/>
            <w:lang w:val="en-CA"/>
          </w:rPr>
          <w:t>Valkyrie</w:t>
        </w:r>
      </w:hyperlink>
      <w:r w:rsidRPr="008A088D">
        <w:rPr>
          <w:lang w:val="en-CA"/>
        </w:rPr>
        <w:t> buffs.</w:t>
      </w:r>
    </w:p>
    <w:p w:rsidR="008A088D" w:rsidRPr="008A088D" w:rsidRDefault="008A088D" w:rsidP="008A088D">
      <w:pPr>
        <w:numPr>
          <w:ilvl w:val="1"/>
          <w:numId w:val="108"/>
        </w:numPr>
        <w:rPr>
          <w:lang w:val="en-CA"/>
        </w:rPr>
      </w:pPr>
      <w:r w:rsidRPr="008A088D">
        <w:rPr>
          <w:lang w:val="en-CA"/>
        </w:rPr>
        <w:t>Part of the May 4th 2016 update, the Bowler's training time was decreased from 8 minutes to 5 minutes.</w:t>
      </w:r>
    </w:p>
    <w:p w:rsidR="008A088D" w:rsidRPr="008A088D" w:rsidRDefault="008A088D" w:rsidP="008A088D">
      <w:pPr>
        <w:numPr>
          <w:ilvl w:val="1"/>
          <w:numId w:val="108"/>
        </w:numPr>
        <w:rPr>
          <w:lang w:val="en-CA"/>
        </w:rPr>
      </w:pPr>
      <w:r w:rsidRPr="008A088D">
        <w:rPr>
          <w:lang w:val="en-CA"/>
        </w:rPr>
        <w:t>The May 24th 2016 update reduced the Bowler's housing space from 8 to 6.</w:t>
      </w:r>
    </w:p>
    <w:p w:rsidR="008A088D" w:rsidRPr="008A088D" w:rsidRDefault="008A088D" w:rsidP="008A088D">
      <w:pPr>
        <w:numPr>
          <w:ilvl w:val="1"/>
          <w:numId w:val="108"/>
        </w:numPr>
        <w:rPr>
          <w:lang w:val="en-CA"/>
        </w:rPr>
      </w:pPr>
      <w:r w:rsidRPr="008A088D">
        <w:rPr>
          <w:lang w:val="en-CA"/>
        </w:rPr>
        <w:t>The Bowler was originally a troop idea for Clash Royale, but being scrapped, it was shared with Clash of Clans.</w:t>
      </w:r>
    </w:p>
    <w:p w:rsidR="008A088D" w:rsidRPr="008A088D" w:rsidRDefault="008A088D" w:rsidP="008A088D">
      <w:pPr>
        <w:numPr>
          <w:ilvl w:val="2"/>
          <w:numId w:val="108"/>
        </w:numPr>
        <w:rPr>
          <w:lang w:val="en-CA"/>
        </w:rPr>
      </w:pPr>
      <w:r w:rsidRPr="008A088D">
        <w:rPr>
          <w:lang w:val="en-CA"/>
        </w:rPr>
        <w:t>Ultimately, the Bowler was added in one of Clash Royale's updates.</w:t>
      </w:r>
    </w:p>
    <w:p w:rsidR="008A088D" w:rsidRPr="008A088D" w:rsidRDefault="008A088D" w:rsidP="008A088D">
      <w:pPr>
        <w:numPr>
          <w:ilvl w:val="2"/>
          <w:numId w:val="108"/>
        </w:numPr>
        <w:rPr>
          <w:lang w:val="en-CA"/>
        </w:rPr>
      </w:pPr>
      <w:r w:rsidRPr="008A088D">
        <w:rPr>
          <w:lang w:val="en-CA"/>
        </w:rPr>
        <w:t>Also, the description in Clash Royale is similar to the one in Clash of Clans.</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3"/>
        <w:gridCol w:w="1229"/>
        <w:gridCol w:w="1305"/>
        <w:gridCol w:w="1378"/>
        <w:gridCol w:w="1526"/>
        <w:gridCol w:w="1899"/>
        <w:gridCol w:w="1625"/>
      </w:tblGrid>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lastRenderedPageBreak/>
              <w:t>Preferred Target </w:t>
            </w:r>
            <w:r w:rsidRPr="008A088D">
              <w:rPr>
                <w:b/>
                <w:bCs/>
                <w:noProof/>
                <w:lang w:val="en-CA"/>
              </w:rPr>
              <w:drawing>
                <wp:inline distT="0" distB="0" distL="0" distR="0">
                  <wp:extent cx="190500" cy="200025"/>
                  <wp:effectExtent l="0" t="0" r="0" b="9525"/>
                  <wp:docPr id="1056" name="Picture 105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Attack Type </w:t>
            </w:r>
            <w:r w:rsidRPr="008A088D">
              <w:rPr>
                <w:b/>
                <w:bCs/>
                <w:noProof/>
                <w:lang w:val="en-CA"/>
              </w:rPr>
              <w:drawing>
                <wp:inline distT="0" distB="0" distL="0" distR="0">
                  <wp:extent cx="285750" cy="209550"/>
                  <wp:effectExtent l="0" t="0" r="0" b="0"/>
                  <wp:docPr id="1055" name="Picture 105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A02F7D" w:rsidP="008A088D">
            <w:pPr>
              <w:rPr>
                <w:b/>
                <w:bCs/>
                <w:lang w:val="en-CA"/>
              </w:rPr>
            </w:pPr>
            <w:hyperlink r:id="rId2106" w:tooltip="Army Camp/Home Village" w:history="1">
              <w:r w:rsidR="008A088D" w:rsidRPr="008A088D">
                <w:rPr>
                  <w:rStyle w:val="Hyperlink"/>
                  <w:b/>
                  <w:bCs/>
                  <w:lang w:val="en-CA"/>
                </w:rPr>
                <w:t>Housing Space</w:t>
              </w:r>
            </w:hyperlink>
            <w:r w:rsidR="008A088D" w:rsidRPr="008A088D">
              <w:rPr>
                <w:b/>
                <w:bCs/>
                <w:lang w:val="en-CA"/>
              </w:rPr>
              <w:t> </w:t>
            </w:r>
            <w:r w:rsidR="008A088D" w:rsidRPr="008A088D">
              <w:rPr>
                <w:b/>
                <w:bCs/>
                <w:noProof/>
                <w:lang w:val="en-CA"/>
              </w:rPr>
              <w:drawing>
                <wp:inline distT="0" distB="0" distL="0" distR="0">
                  <wp:extent cx="228600" cy="228600"/>
                  <wp:effectExtent l="0" t="0" r="0" b="0"/>
                  <wp:docPr id="1054" name="Picture 105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A02F7D" w:rsidP="008A088D">
            <w:pPr>
              <w:rPr>
                <w:b/>
                <w:bCs/>
                <w:lang w:val="en-CA"/>
              </w:rPr>
            </w:pPr>
            <w:hyperlink r:id="rId2107" w:tooltip="Troop Movement Speed" w:history="1">
              <w:r w:rsidR="008A088D" w:rsidRPr="008A088D">
                <w:rPr>
                  <w:rStyle w:val="Hyperlink"/>
                  <w:b/>
                  <w:bCs/>
                  <w:lang w:val="en-CA"/>
                </w:rPr>
                <w:t>Movement Speed</w:t>
              </w:r>
            </w:hyperlink>
            <w:r w:rsidR="008A088D" w:rsidRPr="008A088D">
              <w:rPr>
                <w:b/>
                <w:bCs/>
                <w:lang w:val="en-CA"/>
              </w:rPr>
              <w:t> </w:t>
            </w:r>
            <w:r w:rsidR="008A088D" w:rsidRPr="008A088D">
              <w:rPr>
                <w:b/>
                <w:bCs/>
                <w:noProof/>
                <w:lang w:val="en-CA"/>
              </w:rPr>
              <w:drawing>
                <wp:inline distT="0" distB="0" distL="0" distR="0">
                  <wp:extent cx="247650" cy="200025"/>
                  <wp:effectExtent l="0" t="0" r="0" b="9525"/>
                  <wp:docPr id="1053" name="Picture 105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5"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Attack Speed </w:t>
            </w:r>
            <w:r w:rsidRPr="008A088D">
              <w:rPr>
                <w:b/>
                <w:bCs/>
                <w:noProof/>
                <w:lang w:val="en-CA"/>
              </w:rPr>
              <w:drawing>
                <wp:inline distT="0" distB="0" distL="0" distR="0">
                  <wp:extent cx="381000" cy="190500"/>
                  <wp:effectExtent l="0" t="0" r="0" b="0"/>
                  <wp:docPr id="1052" name="Picture 105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A02F7D" w:rsidP="008A088D">
            <w:pPr>
              <w:rPr>
                <w:b/>
                <w:bCs/>
                <w:lang w:val="en-CA"/>
              </w:rPr>
            </w:pPr>
            <w:hyperlink r:id="rId2108" w:tooltip="Dark Barracks" w:history="1">
              <w:r w:rsidR="008A088D" w:rsidRPr="008A088D">
                <w:rPr>
                  <w:rStyle w:val="Hyperlink"/>
                  <w:b/>
                  <w:bCs/>
                  <w:lang w:val="en-CA"/>
                </w:rPr>
                <w:t>Dark Barracks</w:t>
              </w:r>
            </w:hyperlink>
            <w:r w:rsidR="008A088D" w:rsidRPr="008A088D">
              <w:rPr>
                <w:b/>
                <w:bCs/>
                <w:lang w:val="en-CA"/>
              </w:rPr>
              <w:t>Level Required </w:t>
            </w:r>
            <w:r w:rsidR="008A088D" w:rsidRPr="008A088D">
              <w:rPr>
                <w:b/>
                <w:bCs/>
                <w:noProof/>
                <w:lang w:val="en-CA"/>
              </w:rPr>
              <w:drawing>
                <wp:inline distT="0" distB="0" distL="0" distR="0">
                  <wp:extent cx="247650" cy="266700"/>
                  <wp:effectExtent l="0" t="0" r="0" b="0"/>
                  <wp:docPr id="1051" name="Picture 1051"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7"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Range </w:t>
            </w:r>
            <w:r w:rsidRPr="008A088D">
              <w:rPr>
                <w:b/>
                <w:bCs/>
                <w:noProof/>
                <w:lang w:val="en-CA"/>
              </w:rPr>
              <w:drawing>
                <wp:inline distT="0" distB="0" distL="0" distR="0">
                  <wp:extent cx="285750" cy="133350"/>
                  <wp:effectExtent l="0" t="0" r="0" b="0"/>
                  <wp:docPr id="1050" name="Picture 105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 tiles from first target - can hit more</w:t>
            </w:r>
          </w:p>
        </w:tc>
      </w:tr>
    </w:tbl>
    <w:p w:rsidR="008A088D" w:rsidRPr="008A088D" w:rsidRDefault="008A088D" w:rsidP="008A088D">
      <w:pPr>
        <w:rPr>
          <w:vanish/>
          <w:lang w:val="en-CA"/>
        </w:rPr>
      </w:pPr>
    </w:p>
    <w:p w:rsidR="008A088D" w:rsidRDefault="008A088D"/>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763"/>
        <w:gridCol w:w="2987"/>
      </w:tblGrid>
      <w:tr w:rsidR="008A088D" w:rsidRPr="008A088D" w:rsidTr="008A088D">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Training Time of Bowlers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Number of level 7 </w:t>
            </w:r>
            <w:hyperlink r:id="rId2109" w:tooltip="Dark Barracks" w:history="1">
              <w:r w:rsidRPr="008A088D">
                <w:rPr>
                  <w:rStyle w:val="Hyperlink"/>
                  <w:b/>
                  <w:bCs/>
                  <w:lang w:val="en-CA"/>
                </w:rPr>
                <w:t>Dark Barracks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Training Time</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 minutes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 minute</w:t>
            </w:r>
          </w:p>
        </w:tc>
      </w:tr>
    </w:tbl>
    <w:p w:rsidR="008A088D" w:rsidRPr="008A088D" w:rsidRDefault="008A088D" w:rsidP="008A088D">
      <w:pPr>
        <w:rPr>
          <w:vanish/>
          <w:lang w:val="en-CA"/>
        </w:rPr>
      </w:pPr>
    </w:p>
    <w:p w:rsidR="008A088D" w:rsidRDefault="008A088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Level </w:t>
            </w:r>
            <w:r w:rsidRPr="008A088D">
              <w:rPr>
                <w:b/>
                <w:bCs/>
                <w:noProof/>
                <w:lang w:val="en-CA"/>
              </w:rPr>
              <w:drawing>
                <wp:inline distT="0" distB="0" distL="0" distR="0">
                  <wp:extent cx="161925" cy="171450"/>
                  <wp:effectExtent l="0" t="0" r="9525" b="0"/>
                  <wp:docPr id="1049" name="Picture 104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Damage per Second </w:t>
            </w:r>
            <w:r w:rsidRPr="008A088D">
              <w:rPr>
                <w:b/>
                <w:bCs/>
                <w:noProof/>
                <w:lang w:val="en-CA"/>
              </w:rPr>
              <w:drawing>
                <wp:inline distT="0" distB="0" distL="0" distR="0">
                  <wp:extent cx="266700" cy="247650"/>
                  <wp:effectExtent l="0" t="0" r="0" b="0"/>
                  <wp:docPr id="1048" name="Picture 104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Damage per Attack </w:t>
            </w:r>
            <w:r w:rsidRPr="008A088D">
              <w:rPr>
                <w:b/>
                <w:bCs/>
                <w:noProof/>
                <w:lang w:val="en-CA"/>
              </w:rPr>
              <w:drawing>
                <wp:inline distT="0" distB="0" distL="0" distR="0">
                  <wp:extent cx="266700" cy="247650"/>
                  <wp:effectExtent l="0" t="0" r="0" b="0"/>
                  <wp:docPr id="1047" name="Picture 104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Hitpoints </w:t>
            </w:r>
            <w:r w:rsidRPr="008A088D">
              <w:rPr>
                <w:b/>
                <w:bCs/>
                <w:noProof/>
                <w:lang w:val="en-CA"/>
              </w:rPr>
              <w:drawing>
                <wp:inline distT="0" distB="0" distL="0" distR="0">
                  <wp:extent cx="190500" cy="180975"/>
                  <wp:effectExtent l="0" t="0" r="0" b="9525"/>
                  <wp:docPr id="1046" name="Picture 104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A02F7D" w:rsidP="008A088D">
            <w:pPr>
              <w:rPr>
                <w:b/>
                <w:bCs/>
                <w:lang w:val="en-CA"/>
              </w:rPr>
            </w:pPr>
            <w:hyperlink r:id="rId2110" w:anchor="Elixir" w:tooltip="Resources" w:history="1">
              <w:r w:rsidR="008A088D" w:rsidRPr="008A088D">
                <w:rPr>
                  <w:rStyle w:val="Hyperlink"/>
                  <w:b/>
                  <w:bCs/>
                  <w:lang w:val="en-CA"/>
                </w:rPr>
                <w:t>Training Cost</w:t>
              </w:r>
            </w:hyperlink>
            <w:r w:rsidR="008A088D" w:rsidRPr="008A088D">
              <w:rPr>
                <w:b/>
                <w:bCs/>
                <w:lang w:val="en-CA"/>
              </w:rPr>
              <w:t> </w:t>
            </w:r>
            <w:r w:rsidR="008A088D" w:rsidRPr="008A088D">
              <w:rPr>
                <w:b/>
                <w:bCs/>
                <w:noProof/>
                <w:lang w:val="en-CA"/>
              </w:rPr>
              <w:drawing>
                <wp:inline distT="0" distB="0" distL="0" distR="0">
                  <wp:extent cx="171450" cy="190500"/>
                  <wp:effectExtent l="0" t="0" r="0" b="0"/>
                  <wp:docPr id="1045" name="Picture 104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A02F7D" w:rsidP="008A088D">
            <w:pPr>
              <w:rPr>
                <w:b/>
                <w:bCs/>
                <w:lang w:val="en-CA"/>
              </w:rPr>
            </w:pPr>
            <w:hyperlink r:id="rId2111" w:anchor="Elixir" w:tooltip="Resources" w:history="1">
              <w:r w:rsidR="008A088D" w:rsidRPr="008A088D">
                <w:rPr>
                  <w:rStyle w:val="Hyperlink"/>
                  <w:b/>
                  <w:bCs/>
                  <w:lang w:val="en-CA"/>
                </w:rPr>
                <w:t>Research Cost</w:t>
              </w:r>
            </w:hyperlink>
            <w:r w:rsidR="008A088D" w:rsidRPr="008A088D">
              <w:rPr>
                <w:b/>
                <w:bCs/>
                <w:lang w:val="en-CA"/>
              </w:rPr>
              <w:t> </w:t>
            </w:r>
            <w:r w:rsidR="008A088D" w:rsidRPr="008A088D">
              <w:rPr>
                <w:b/>
                <w:bCs/>
                <w:noProof/>
                <w:lang w:val="en-CA"/>
              </w:rPr>
              <w:drawing>
                <wp:inline distT="0" distB="0" distL="0" distR="0">
                  <wp:extent cx="171450" cy="190500"/>
                  <wp:effectExtent l="0" t="0" r="0" b="0"/>
                  <wp:docPr id="1044" name="Picture 104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A02F7D" w:rsidP="008A088D">
            <w:pPr>
              <w:rPr>
                <w:b/>
                <w:bCs/>
                <w:lang w:val="en-CA"/>
              </w:rPr>
            </w:pPr>
            <w:hyperlink r:id="rId2112" w:tooltip="Laboratory" w:history="1">
              <w:r w:rsidR="008A088D" w:rsidRPr="008A088D">
                <w:rPr>
                  <w:rStyle w:val="Hyperlink"/>
                  <w:b/>
                  <w:bCs/>
                  <w:lang w:val="en-CA"/>
                </w:rPr>
                <w:t>Laboratory</w:t>
              </w:r>
            </w:hyperlink>
            <w:r w:rsidR="008A088D" w:rsidRPr="008A088D">
              <w:rPr>
                <w:b/>
                <w:bCs/>
                <w:lang w:val="en-CA"/>
              </w:rPr>
              <w:t> Level Required </w:t>
            </w:r>
            <w:r w:rsidR="008A088D" w:rsidRPr="008A088D">
              <w:rPr>
                <w:b/>
                <w:bCs/>
                <w:noProof/>
                <w:lang w:val="en-CA"/>
              </w:rPr>
              <w:drawing>
                <wp:inline distT="0" distB="0" distL="0" distR="0">
                  <wp:extent cx="247650" cy="257175"/>
                  <wp:effectExtent l="0" t="0" r="0" b="9525"/>
                  <wp:docPr id="1043" name="Picture 104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5"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A02F7D" w:rsidP="008A088D">
            <w:pPr>
              <w:rPr>
                <w:b/>
                <w:bCs/>
                <w:lang w:val="en-CA"/>
              </w:rPr>
            </w:pPr>
            <w:hyperlink r:id="rId2113" w:tooltip="Laboratory" w:history="1">
              <w:r w:rsidR="008A088D" w:rsidRPr="008A088D">
                <w:rPr>
                  <w:rStyle w:val="Hyperlink"/>
                  <w:b/>
                  <w:bCs/>
                  <w:lang w:val="en-CA"/>
                </w:rPr>
                <w:t>Research Time</w:t>
              </w:r>
            </w:hyperlink>
            <w:r w:rsidR="008A088D" w:rsidRPr="008A088D">
              <w:rPr>
                <w:b/>
                <w:bCs/>
                <w:lang w:val="en-CA"/>
              </w:rPr>
              <w:t> </w:t>
            </w:r>
            <w:r w:rsidR="008A088D" w:rsidRPr="008A088D">
              <w:rPr>
                <w:b/>
                <w:bCs/>
                <w:noProof/>
                <w:lang w:val="en-CA"/>
              </w:rPr>
              <w:drawing>
                <wp:inline distT="0" distB="0" distL="0" distR="0">
                  <wp:extent cx="171450" cy="200025"/>
                  <wp:effectExtent l="0" t="0" r="0" b="9525"/>
                  <wp:docPr id="1042" name="Picture 104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8d 12h</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12 days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 days</w:t>
            </w:r>
          </w:p>
        </w:tc>
      </w:tr>
    </w:tbl>
    <w:p w:rsidR="008A088D" w:rsidRDefault="008A088D" w:rsidP="00CF71AC"/>
    <w:p w:rsidR="00CF71AC" w:rsidRDefault="002E4DDA" w:rsidP="00B1023A">
      <w:pPr>
        <w:pStyle w:val="Heading2"/>
      </w:pPr>
      <w:r>
        <w:t>Ice G</w:t>
      </w:r>
      <w:r w:rsidR="00CF71AC">
        <w:t>olem</w:t>
      </w:r>
    </w:p>
    <w:p w:rsidR="00994BA7" w:rsidRDefault="00994BA7" w:rsidP="00994BA7"/>
    <w:p w:rsidR="00994BA7" w:rsidRPr="00994BA7" w:rsidRDefault="00994BA7" w:rsidP="00994BA7">
      <w:pPr>
        <w:rPr>
          <w:lang w:val="en-CA"/>
        </w:rPr>
      </w:pPr>
      <w:r w:rsidRPr="00994BA7">
        <w:rPr>
          <w:noProof/>
          <w:lang w:val="en-CA"/>
        </w:rPr>
        <w:drawing>
          <wp:inline distT="0" distB="0" distL="0" distR="0">
            <wp:extent cx="3333750" cy="2990850"/>
            <wp:effectExtent l="0" t="0" r="0" b="0"/>
            <wp:docPr id="1102" name="Picture 1102" descr="Ice Gole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0" descr="Ice Golem info"/>
                    <pic:cNvPicPr>
                      <a:picLocks noChangeAspect="1" noChangeArrowheads="1"/>
                    </pic:cNvPicPr>
                  </pic:nvPicPr>
                  <pic:blipFill>
                    <a:blip r:embed="rId2114">
                      <a:extLst>
                        <a:ext uri="{28A0092B-C50C-407E-A947-70E740481C1C}">
                          <a14:useLocalDpi xmlns:a14="http://schemas.microsoft.com/office/drawing/2010/main" val="0"/>
                        </a:ext>
                      </a:extLst>
                    </a:blip>
                    <a:srcRect/>
                    <a:stretch>
                      <a:fillRect/>
                    </a:stretch>
                  </pic:blipFill>
                  <pic:spPr bwMode="auto">
                    <a:xfrm>
                      <a:off x="0" y="0"/>
                      <a:ext cx="3333750" cy="2990850"/>
                    </a:xfrm>
                    <a:prstGeom prst="rect">
                      <a:avLst/>
                    </a:prstGeom>
                    <a:noFill/>
                    <a:ln>
                      <a:noFill/>
                    </a:ln>
                  </pic:spPr>
                </pic:pic>
              </a:graphicData>
            </a:graphic>
          </wp:inline>
        </w:drawing>
      </w:r>
    </w:p>
    <w:p w:rsidR="00994BA7" w:rsidRPr="00994BA7" w:rsidRDefault="00994BA7" w:rsidP="00994BA7">
      <w:pPr>
        <w:rPr>
          <w:lang w:val="en-CA"/>
        </w:rPr>
      </w:pPr>
      <w:r w:rsidRPr="00994BA7">
        <w:rPr>
          <w:b/>
          <w:bCs/>
          <w:i/>
          <w:iCs/>
          <w:lang w:val="en-CA"/>
        </w:rPr>
        <w:t>"The Ice Golem has a chilling personality and absolutely zero sense of humor. He frosts over everything he touches, freezes his surroundings when destroyed and ices up when talked to at a party. "</w:t>
      </w:r>
    </w:p>
    <w:p w:rsidR="00994BA7" w:rsidRPr="00994BA7" w:rsidRDefault="00A02F7D" w:rsidP="00994BA7">
      <w:pPr>
        <w:rPr>
          <w:lang w:val="en-CA"/>
        </w:rPr>
      </w:pPr>
      <w:r>
        <w:rPr>
          <w:lang w:val="en-CA"/>
        </w:rPr>
        <w:pict>
          <v:rect id="_x0000_i1156"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255"/>
        <w:gridCol w:w="3240"/>
        <w:gridCol w:w="3255"/>
      </w:tblGrid>
      <w:tr w:rsidR="00994BA7" w:rsidRPr="00994BA7" w:rsidTr="00994BA7">
        <w:trPr>
          <w:tblCellSpacing w:w="15" w:type="dxa"/>
        </w:trPr>
        <w:tc>
          <w:tcPr>
            <w:tcW w:w="0" w:type="auto"/>
            <w:shd w:val="clear" w:color="auto" w:fill="281434"/>
            <w:vAlign w:val="center"/>
            <w:hideMark/>
          </w:tcPr>
          <w:p w:rsidR="00994BA7" w:rsidRPr="00994BA7" w:rsidRDefault="00994BA7" w:rsidP="00994BA7">
            <w:pPr>
              <w:rPr>
                <w:lang w:val="en-CA"/>
              </w:rPr>
            </w:pPr>
            <w:r w:rsidRPr="00994BA7">
              <w:rPr>
                <w:noProof/>
                <w:lang w:val="en-CA"/>
              </w:rPr>
              <w:lastRenderedPageBreak/>
              <w:drawing>
                <wp:inline distT="0" distB="0" distL="0" distR="0">
                  <wp:extent cx="952500" cy="933450"/>
                  <wp:effectExtent l="0" t="0" r="0" b="0"/>
                  <wp:docPr id="1101" name="Picture 1101" descr="Ice 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descr="Ice Golem1"/>
                          <pic:cNvPicPr>
                            <a:picLocks noChangeAspect="1" noChangeArrowheads="1"/>
                          </pic:cNvPicPr>
                        </pic:nvPicPr>
                        <pic:blipFill>
                          <a:blip r:embed="rId2115">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c>
          <w:tcPr>
            <w:tcW w:w="0" w:type="auto"/>
            <w:shd w:val="clear" w:color="auto" w:fill="281434"/>
            <w:vAlign w:val="center"/>
            <w:hideMark/>
          </w:tcPr>
          <w:p w:rsidR="00994BA7" w:rsidRPr="00994BA7" w:rsidRDefault="00994BA7" w:rsidP="00994BA7">
            <w:pPr>
              <w:rPr>
                <w:lang w:val="en-CA"/>
              </w:rPr>
            </w:pPr>
            <w:r w:rsidRPr="00994BA7">
              <w:rPr>
                <w:noProof/>
                <w:lang w:val="en-CA"/>
              </w:rPr>
              <w:drawing>
                <wp:inline distT="0" distB="0" distL="0" distR="0">
                  <wp:extent cx="952500" cy="933450"/>
                  <wp:effectExtent l="0" t="0" r="0" b="0"/>
                  <wp:docPr id="1100" name="Picture 1100" descr="Ice 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descr="Ice Golem3"/>
                          <pic:cNvPicPr>
                            <a:picLocks noChangeAspect="1" noChangeArrowheads="1"/>
                          </pic:cNvPicPr>
                        </pic:nvPicPr>
                        <pic:blipFill>
                          <a:blip r:embed="rId2116">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c>
          <w:tcPr>
            <w:tcW w:w="0" w:type="auto"/>
            <w:shd w:val="clear" w:color="auto" w:fill="281434"/>
            <w:vAlign w:val="center"/>
            <w:hideMark/>
          </w:tcPr>
          <w:p w:rsidR="00994BA7" w:rsidRPr="00994BA7" w:rsidRDefault="00994BA7" w:rsidP="00994BA7">
            <w:pPr>
              <w:rPr>
                <w:lang w:val="en-CA"/>
              </w:rPr>
            </w:pPr>
            <w:r w:rsidRPr="00994BA7">
              <w:rPr>
                <w:noProof/>
                <w:lang w:val="en-CA"/>
              </w:rPr>
              <w:drawing>
                <wp:inline distT="0" distB="0" distL="0" distR="0">
                  <wp:extent cx="952500" cy="933450"/>
                  <wp:effectExtent l="0" t="0" r="0" b="0"/>
                  <wp:docPr id="1099" name="Picture 1099" descr="Ice 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 descr="Ice Golem5"/>
                          <pic:cNvPicPr>
                            <a:picLocks noChangeAspect="1" noChangeArrowheads="1"/>
                          </pic:cNvPicPr>
                        </pic:nvPicPr>
                        <pic:blipFill>
                          <a:blip r:embed="rId2117">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r>
      <w:tr w:rsidR="00994BA7" w:rsidRPr="00994BA7" w:rsidTr="00994BA7">
        <w:trPr>
          <w:tblCellSpacing w:w="15" w:type="dxa"/>
        </w:trPr>
        <w:tc>
          <w:tcPr>
            <w:tcW w:w="0" w:type="auto"/>
            <w:shd w:val="clear" w:color="auto" w:fill="281434"/>
            <w:vAlign w:val="center"/>
            <w:hideMark/>
          </w:tcPr>
          <w:p w:rsidR="00994BA7" w:rsidRPr="00994BA7" w:rsidRDefault="00994BA7" w:rsidP="00994BA7">
            <w:pPr>
              <w:rPr>
                <w:lang w:val="en-CA"/>
              </w:rPr>
            </w:pPr>
            <w:r w:rsidRPr="00994BA7">
              <w:rPr>
                <w:b/>
                <w:bCs/>
                <w:lang w:val="en-CA"/>
              </w:rPr>
              <w:t>Level 1-2</w:t>
            </w:r>
          </w:p>
        </w:tc>
        <w:tc>
          <w:tcPr>
            <w:tcW w:w="0" w:type="auto"/>
            <w:shd w:val="clear" w:color="auto" w:fill="281434"/>
            <w:vAlign w:val="center"/>
            <w:hideMark/>
          </w:tcPr>
          <w:p w:rsidR="00994BA7" w:rsidRPr="00994BA7" w:rsidRDefault="00994BA7" w:rsidP="00994BA7">
            <w:pPr>
              <w:rPr>
                <w:lang w:val="en-CA"/>
              </w:rPr>
            </w:pPr>
            <w:r w:rsidRPr="00994BA7">
              <w:rPr>
                <w:b/>
                <w:bCs/>
                <w:lang w:val="en-CA"/>
              </w:rPr>
              <w:t>Level 3-4</w:t>
            </w:r>
          </w:p>
        </w:tc>
        <w:tc>
          <w:tcPr>
            <w:tcW w:w="0" w:type="auto"/>
            <w:shd w:val="clear" w:color="auto" w:fill="281434"/>
            <w:vAlign w:val="center"/>
            <w:hideMark/>
          </w:tcPr>
          <w:p w:rsidR="00994BA7" w:rsidRPr="00994BA7" w:rsidRDefault="00994BA7" w:rsidP="00994BA7">
            <w:pPr>
              <w:rPr>
                <w:lang w:val="en-CA"/>
              </w:rPr>
            </w:pPr>
            <w:r w:rsidRPr="00994BA7">
              <w:rPr>
                <w:b/>
                <w:bCs/>
                <w:lang w:val="en-CA"/>
              </w:rPr>
              <w:t>Level 5</w:t>
            </w:r>
          </w:p>
        </w:tc>
      </w:tr>
    </w:tbl>
    <w:p w:rsidR="00994BA7" w:rsidRPr="00994BA7" w:rsidRDefault="00A02F7D" w:rsidP="00994BA7">
      <w:pPr>
        <w:rPr>
          <w:lang w:val="en-CA"/>
        </w:rPr>
      </w:pPr>
      <w:r>
        <w:rPr>
          <w:lang w:val="en-CA"/>
        </w:rPr>
        <w:pict>
          <v:rect id="_x0000_i1157" style="width:0;height:1.5pt" o:hralign="center" o:hrstd="t" o:hrnoshade="t" o:hr="t" fillcolor="#3a3a3a" stroked="f"/>
        </w:pict>
      </w:r>
    </w:p>
    <w:p w:rsidR="00994BA7" w:rsidRPr="00994BA7" w:rsidRDefault="00994BA7" w:rsidP="00994BA7">
      <w:pPr>
        <w:numPr>
          <w:ilvl w:val="0"/>
          <w:numId w:val="109"/>
        </w:numPr>
        <w:rPr>
          <w:lang w:val="en-CA"/>
        </w:rPr>
      </w:pPr>
      <w:r w:rsidRPr="00994BA7">
        <w:rPr>
          <w:b/>
          <w:bCs/>
          <w:lang w:val="en-CA"/>
        </w:rPr>
        <w:t>Summary</w:t>
      </w:r>
    </w:p>
    <w:p w:rsidR="00994BA7" w:rsidRPr="00994BA7" w:rsidRDefault="00994BA7" w:rsidP="00994BA7">
      <w:pPr>
        <w:numPr>
          <w:ilvl w:val="1"/>
          <w:numId w:val="109"/>
        </w:numPr>
        <w:rPr>
          <w:lang w:val="en-CA"/>
        </w:rPr>
      </w:pPr>
      <w:r w:rsidRPr="00994BA7">
        <w:rPr>
          <w:lang w:val="en-CA"/>
        </w:rPr>
        <w:t>The Ice Golem is a troop unlocked once the </w:t>
      </w:r>
      <w:hyperlink r:id="rId2118" w:tooltip="Dark Barracks" w:history="1">
        <w:r w:rsidRPr="00994BA7">
          <w:rPr>
            <w:rStyle w:val="Hyperlink"/>
            <w:lang w:val="en-CA"/>
          </w:rPr>
          <w:t>Dark Barracks</w:t>
        </w:r>
      </w:hyperlink>
      <w:r w:rsidRPr="00994BA7">
        <w:rPr>
          <w:lang w:val="en-CA"/>
        </w:rPr>
        <w:t> is upgraded to level 8.</w:t>
      </w:r>
    </w:p>
    <w:p w:rsidR="00994BA7" w:rsidRPr="00994BA7" w:rsidRDefault="00994BA7" w:rsidP="00994BA7">
      <w:pPr>
        <w:numPr>
          <w:ilvl w:val="1"/>
          <w:numId w:val="109"/>
        </w:numPr>
        <w:rPr>
          <w:lang w:val="en-CA"/>
        </w:rPr>
      </w:pPr>
      <w:r w:rsidRPr="00994BA7">
        <w:rPr>
          <w:lang w:val="en-CA"/>
        </w:rPr>
        <w:t>Ice Golems are powerful tanking units that, upon death, freeze everything in its radius. However, the death freeze does not deal any damage.</w:t>
      </w:r>
    </w:p>
    <w:p w:rsidR="00994BA7" w:rsidRPr="00994BA7" w:rsidRDefault="00994BA7" w:rsidP="00994BA7">
      <w:pPr>
        <w:numPr>
          <w:ilvl w:val="1"/>
          <w:numId w:val="109"/>
        </w:numPr>
        <w:rPr>
          <w:lang w:val="en-CA"/>
        </w:rPr>
      </w:pPr>
      <w:r w:rsidRPr="00994BA7">
        <w:rPr>
          <w:lang w:val="en-CA"/>
        </w:rPr>
        <w:t>Ice Golems prioritize </w:t>
      </w:r>
      <w:hyperlink r:id="rId2119" w:tooltip="Defensive Buildings" w:history="1">
        <w:r w:rsidRPr="00994BA7">
          <w:rPr>
            <w:rStyle w:val="Hyperlink"/>
            <w:lang w:val="en-CA"/>
          </w:rPr>
          <w:t>defensive structures</w:t>
        </w:r>
      </w:hyperlink>
      <w:r w:rsidRPr="00994BA7">
        <w:rPr>
          <w:lang w:val="en-CA"/>
        </w:rPr>
        <w:t> above all other targets, and will bypass all other types of enemy </w:t>
      </w:r>
      <w:hyperlink r:id="rId2120" w:tooltip="Buildings" w:history="1">
        <w:r w:rsidRPr="00994BA7">
          <w:rPr>
            <w:rStyle w:val="Hyperlink"/>
            <w:lang w:val="en-CA"/>
          </w:rPr>
          <w:t>buildings</w:t>
        </w:r>
      </w:hyperlink>
      <w:r w:rsidRPr="00994BA7">
        <w:rPr>
          <w:lang w:val="en-CA"/>
        </w:rPr>
        <w:t> and </w:t>
      </w:r>
      <w:hyperlink r:id="rId2121" w:tooltip="Troops" w:history="1">
        <w:r w:rsidRPr="00994BA7">
          <w:rPr>
            <w:rStyle w:val="Hyperlink"/>
            <w:lang w:val="en-CA"/>
          </w:rPr>
          <w:t>troops</w:t>
        </w:r>
      </w:hyperlink>
      <w:r w:rsidRPr="00994BA7">
        <w:rPr>
          <w:lang w:val="en-CA"/>
        </w:rPr>
        <w:t> while any </w:t>
      </w:r>
      <w:hyperlink r:id="rId2122" w:tooltip="Defensive Buildings" w:history="1">
        <w:r w:rsidRPr="00994BA7">
          <w:rPr>
            <w:rStyle w:val="Hyperlink"/>
            <w:lang w:val="en-CA"/>
          </w:rPr>
          <w:t>defenses</w:t>
        </w:r>
      </w:hyperlink>
      <w:r w:rsidRPr="00994BA7">
        <w:rPr>
          <w:lang w:val="en-CA"/>
        </w:rPr>
        <w:t> remain on the battlefield. This is true even if they are under attack by enemy </w:t>
      </w:r>
      <w:hyperlink r:id="rId2123" w:tooltip="Clan Castle" w:history="1">
        <w:r w:rsidRPr="00994BA7">
          <w:rPr>
            <w:rStyle w:val="Hyperlink"/>
            <w:lang w:val="en-CA"/>
          </w:rPr>
          <w:t>Clan Castle</w:t>
        </w:r>
      </w:hyperlink>
      <w:r w:rsidRPr="00994BA7">
        <w:rPr>
          <w:lang w:val="en-CA"/>
        </w:rPr>
        <w:t> </w:t>
      </w:r>
      <w:hyperlink r:id="rId2124" w:tooltip="Troops" w:history="1">
        <w:r w:rsidRPr="00994BA7">
          <w:rPr>
            <w:rStyle w:val="Hyperlink"/>
            <w:lang w:val="en-CA"/>
          </w:rPr>
          <w:t>troops</w:t>
        </w:r>
      </w:hyperlink>
      <w:r w:rsidRPr="00994BA7">
        <w:rPr>
          <w:lang w:val="en-CA"/>
        </w:rPr>
        <w:t>, </w:t>
      </w:r>
      <w:hyperlink r:id="rId2125" w:tooltip="Heroes" w:history="1">
        <w:r w:rsidRPr="00994BA7">
          <w:rPr>
            <w:rStyle w:val="Hyperlink"/>
            <w:lang w:val="en-CA"/>
          </w:rPr>
          <w:t>heroes</w:t>
        </w:r>
      </w:hyperlink>
      <w:r w:rsidRPr="00994BA7">
        <w:rPr>
          <w:lang w:val="en-CA"/>
        </w:rPr>
        <w:t> or </w:t>
      </w:r>
      <w:hyperlink r:id="rId2126" w:tooltip="Skeleton Trap" w:history="1">
        <w:r w:rsidRPr="00994BA7">
          <w:rPr>
            <w:rStyle w:val="Hyperlink"/>
            <w:lang w:val="en-CA"/>
          </w:rPr>
          <w:t>Skeleton Trap</w:t>
        </w:r>
      </w:hyperlink>
      <w:r w:rsidRPr="00994BA7">
        <w:rPr>
          <w:lang w:val="en-CA"/>
        </w:rPr>
        <w:t> skeletons. Note that like all </w:t>
      </w:r>
      <w:hyperlink r:id="rId2127" w:tooltip="Troops" w:history="1">
        <w:r w:rsidRPr="00994BA7">
          <w:rPr>
            <w:rStyle w:val="Hyperlink"/>
            <w:lang w:val="en-CA"/>
          </w:rPr>
          <w:t>troops</w:t>
        </w:r>
      </w:hyperlink>
      <w:r w:rsidRPr="00994BA7">
        <w:rPr>
          <w:lang w:val="en-CA"/>
        </w:rPr>
        <w:t>that prioritize </w:t>
      </w:r>
      <w:hyperlink r:id="rId2128" w:tooltip="Defensive Buildings" w:history="1">
        <w:r w:rsidRPr="00994BA7">
          <w:rPr>
            <w:rStyle w:val="Hyperlink"/>
            <w:lang w:val="en-CA"/>
          </w:rPr>
          <w:t>defenses</w:t>
        </w:r>
      </w:hyperlink>
      <w:r w:rsidRPr="00994BA7">
        <w:rPr>
          <w:lang w:val="en-CA"/>
        </w:rPr>
        <w:t>, Ice Golems do not consider the </w:t>
      </w:r>
      <w:hyperlink r:id="rId2129" w:tooltip="Clan Castle" w:history="1">
        <w:r w:rsidRPr="00994BA7">
          <w:rPr>
            <w:rStyle w:val="Hyperlink"/>
            <w:lang w:val="en-CA"/>
          </w:rPr>
          <w:t>Clan Castle</w:t>
        </w:r>
      </w:hyperlink>
      <w:r w:rsidRPr="00994BA7">
        <w:rPr>
          <w:lang w:val="en-CA"/>
        </w:rPr>
        <w:t> to be a </w:t>
      </w:r>
      <w:hyperlink r:id="rId2130" w:tooltip="Defensive Buildings" w:history="1">
        <w:r w:rsidRPr="00994BA7">
          <w:rPr>
            <w:rStyle w:val="Hyperlink"/>
            <w:lang w:val="en-CA"/>
          </w:rPr>
          <w:t>defense</w:t>
        </w:r>
      </w:hyperlink>
      <w:r w:rsidRPr="00994BA7">
        <w:rPr>
          <w:lang w:val="en-CA"/>
        </w:rPr>
        <w:t> regardless of whether or not it contains enemy </w:t>
      </w:r>
      <w:hyperlink r:id="rId2131" w:tooltip="Troops" w:history="1">
        <w:r w:rsidRPr="00994BA7">
          <w:rPr>
            <w:rStyle w:val="Hyperlink"/>
            <w:lang w:val="en-CA"/>
          </w:rPr>
          <w:t>troops</w:t>
        </w:r>
      </w:hyperlink>
      <w:r w:rsidRPr="00994BA7">
        <w:rPr>
          <w:lang w:val="en-CA"/>
        </w:rPr>
        <w:t>, but do consider the defending </w:t>
      </w:r>
      <w:hyperlink r:id="rId2132" w:tooltip="Grand Warden" w:history="1">
        <w:r w:rsidRPr="00994BA7">
          <w:rPr>
            <w:rStyle w:val="Hyperlink"/>
            <w:lang w:val="en-CA"/>
          </w:rPr>
          <w:t>Grand Warden</w:t>
        </w:r>
      </w:hyperlink>
      <w:r w:rsidRPr="00994BA7">
        <w:rPr>
          <w:lang w:val="en-CA"/>
        </w:rPr>
        <w:t> and the level 12 </w:t>
      </w:r>
      <w:hyperlink r:id="rId2133" w:tooltip="Town Hall" w:history="1">
        <w:r w:rsidRPr="00994BA7">
          <w:rPr>
            <w:rStyle w:val="Hyperlink"/>
            <w:lang w:val="en-CA"/>
          </w:rPr>
          <w:t>Town Hall</w:t>
        </w:r>
      </w:hyperlink>
      <w:r w:rsidRPr="00994BA7">
        <w:rPr>
          <w:lang w:val="en-CA"/>
        </w:rPr>
        <w:t> (if its </w:t>
      </w:r>
      <w:hyperlink r:id="rId2134" w:tooltip="Giga Tesla" w:history="1">
        <w:r w:rsidRPr="00994BA7">
          <w:rPr>
            <w:rStyle w:val="Hyperlink"/>
            <w:lang w:val="en-CA"/>
          </w:rPr>
          <w:t>Giga Tesla</w:t>
        </w:r>
      </w:hyperlink>
      <w:r w:rsidRPr="00994BA7">
        <w:rPr>
          <w:lang w:val="en-CA"/>
        </w:rPr>
        <w:t> has been triggered) to be defensive buildings. </w:t>
      </w:r>
      <w:r w:rsidRPr="00994BA7">
        <w:rPr>
          <w:lang w:val="en-CA"/>
        </w:rPr>
        <w:br/>
        <w:t>Once all </w:t>
      </w:r>
      <w:hyperlink r:id="rId2135" w:tooltip="Defensive Buildings" w:history="1">
        <w:r w:rsidRPr="00994BA7">
          <w:rPr>
            <w:rStyle w:val="Hyperlink"/>
            <w:lang w:val="en-CA"/>
          </w:rPr>
          <w:t>defenses</w:t>
        </w:r>
      </w:hyperlink>
      <w:r w:rsidRPr="00994BA7">
        <w:rPr>
          <w:lang w:val="en-CA"/>
        </w:rPr>
        <w:t> are destroyed, Ice Golems become like any other </w:t>
      </w:r>
      <w:hyperlink r:id="rId2136" w:tooltip="Troops" w:history="1">
        <w:r w:rsidRPr="00994BA7">
          <w:rPr>
            <w:rStyle w:val="Hyperlink"/>
            <w:lang w:val="en-CA"/>
          </w:rPr>
          <w:t>troop</w:t>
        </w:r>
      </w:hyperlink>
      <w:r w:rsidRPr="00994BA7">
        <w:rPr>
          <w:lang w:val="en-CA"/>
        </w:rPr>
        <w:t> with no preferred target; they will attack the nearest building to them regardless of type, and will turn and attack enemy </w:t>
      </w:r>
      <w:hyperlink r:id="rId2137" w:tooltip="Troops" w:history="1">
        <w:r w:rsidRPr="00994BA7">
          <w:rPr>
            <w:rStyle w:val="Hyperlink"/>
            <w:lang w:val="en-CA"/>
          </w:rPr>
          <w:t>units</w:t>
        </w:r>
      </w:hyperlink>
      <w:r w:rsidRPr="00994BA7">
        <w:rPr>
          <w:lang w:val="en-CA"/>
        </w:rPr>
        <w:t> if they become aware of any nearby.</w:t>
      </w:r>
    </w:p>
    <w:p w:rsidR="00994BA7" w:rsidRPr="00994BA7" w:rsidRDefault="00A02F7D" w:rsidP="00994BA7">
      <w:pPr>
        <w:rPr>
          <w:lang w:val="en-CA"/>
        </w:rPr>
      </w:pPr>
      <w:r>
        <w:rPr>
          <w:lang w:val="en-CA"/>
        </w:rPr>
        <w:pict>
          <v:rect id="_x0000_i1158" style="width:0;height:1.5pt" o:hralign="center" o:hrstd="t" o:hrnoshade="t" o:hr="t" fillcolor="#3a3a3a" stroked="f"/>
        </w:pict>
      </w:r>
    </w:p>
    <w:p w:rsidR="00994BA7" w:rsidRPr="00994BA7" w:rsidRDefault="00994BA7" w:rsidP="00994BA7">
      <w:pPr>
        <w:numPr>
          <w:ilvl w:val="0"/>
          <w:numId w:val="110"/>
        </w:numPr>
        <w:rPr>
          <w:lang w:val="en-CA"/>
        </w:rPr>
      </w:pPr>
      <w:r w:rsidRPr="00994BA7">
        <w:rPr>
          <w:b/>
          <w:bCs/>
          <w:lang w:val="en-CA"/>
        </w:rPr>
        <w:t>Offensive Strategy</w:t>
      </w:r>
    </w:p>
    <w:p w:rsidR="00994BA7" w:rsidRPr="00994BA7" w:rsidRDefault="00994BA7" w:rsidP="00994BA7">
      <w:pPr>
        <w:numPr>
          <w:ilvl w:val="1"/>
          <w:numId w:val="110"/>
        </w:numPr>
        <w:rPr>
          <w:lang w:val="en-CA"/>
        </w:rPr>
      </w:pPr>
      <w:r w:rsidRPr="00994BA7">
        <w:rPr>
          <w:lang w:val="en-CA"/>
        </w:rPr>
        <w:t>A good strategy is to release Ice Golems and wait until all splash damage defenses like </w:t>
      </w:r>
      <w:hyperlink r:id="rId2138" w:tooltip="Mortar" w:history="1">
        <w:r w:rsidRPr="00994BA7">
          <w:rPr>
            <w:rStyle w:val="Hyperlink"/>
            <w:lang w:val="en-CA"/>
          </w:rPr>
          <w:t>Mortars</w:t>
        </w:r>
      </w:hyperlink>
      <w:r w:rsidRPr="00994BA7">
        <w:rPr>
          <w:lang w:val="en-CA"/>
        </w:rPr>
        <w:t> and </w:t>
      </w:r>
      <w:hyperlink r:id="rId2139" w:tooltip="Wizard Tower" w:history="1">
        <w:r w:rsidRPr="00994BA7">
          <w:rPr>
            <w:rStyle w:val="Hyperlink"/>
            <w:lang w:val="en-CA"/>
          </w:rPr>
          <w:t>Wizard Towers</w:t>
        </w:r>
      </w:hyperlink>
      <w:r w:rsidRPr="00994BA7">
        <w:rPr>
          <w:lang w:val="en-CA"/>
        </w:rPr>
        <w:t> fire on them then release units like </w:t>
      </w:r>
      <w:hyperlink r:id="rId2140" w:tooltip="Archer" w:history="1">
        <w:r w:rsidRPr="00994BA7">
          <w:rPr>
            <w:rStyle w:val="Hyperlink"/>
            <w:lang w:val="en-CA"/>
          </w:rPr>
          <w:t>Archers</w:t>
        </w:r>
      </w:hyperlink>
      <w:r w:rsidRPr="00994BA7">
        <w:rPr>
          <w:lang w:val="en-CA"/>
        </w:rPr>
        <w:t> and </w:t>
      </w:r>
      <w:hyperlink r:id="rId2141" w:tooltip="Barbarian" w:history="1">
        <w:r w:rsidRPr="00994BA7">
          <w:rPr>
            <w:rStyle w:val="Hyperlink"/>
            <w:lang w:val="en-CA"/>
          </w:rPr>
          <w:t>Barbarians</w:t>
        </w:r>
      </w:hyperlink>
      <w:r w:rsidRPr="00994BA7">
        <w:rPr>
          <w:lang w:val="en-CA"/>
        </w:rPr>
        <w:t>.</w:t>
      </w:r>
    </w:p>
    <w:p w:rsidR="00994BA7" w:rsidRPr="00994BA7" w:rsidRDefault="00994BA7" w:rsidP="00994BA7">
      <w:pPr>
        <w:numPr>
          <w:ilvl w:val="1"/>
          <w:numId w:val="110"/>
        </w:numPr>
        <w:rPr>
          <w:lang w:val="en-CA"/>
        </w:rPr>
      </w:pPr>
      <w:r w:rsidRPr="00994BA7">
        <w:rPr>
          <w:lang w:val="en-CA"/>
        </w:rPr>
        <w:t>Since the Ice Golems do small amounts of damage themselves, it's important that they are backed up by high damage-dealing troops, like </w:t>
      </w:r>
      <w:hyperlink r:id="rId2142" w:tooltip="Wizard" w:history="1">
        <w:r w:rsidRPr="00994BA7">
          <w:rPr>
            <w:rStyle w:val="Hyperlink"/>
            <w:lang w:val="en-CA"/>
          </w:rPr>
          <w:t>Wizards</w:t>
        </w:r>
      </w:hyperlink>
      <w:r w:rsidRPr="00994BA7">
        <w:rPr>
          <w:lang w:val="en-CA"/>
        </w:rPr>
        <w:t> or </w:t>
      </w:r>
      <w:hyperlink r:id="rId2143" w:tooltip="Witch" w:history="1">
        <w:r w:rsidRPr="00994BA7">
          <w:rPr>
            <w:rStyle w:val="Hyperlink"/>
            <w:lang w:val="en-CA"/>
          </w:rPr>
          <w:t>Witches</w:t>
        </w:r>
      </w:hyperlink>
      <w:r w:rsidRPr="00994BA7">
        <w:rPr>
          <w:lang w:val="en-CA"/>
        </w:rPr>
        <w:t>.</w:t>
      </w:r>
    </w:p>
    <w:p w:rsidR="00994BA7" w:rsidRPr="00994BA7" w:rsidRDefault="00994BA7" w:rsidP="00994BA7">
      <w:pPr>
        <w:numPr>
          <w:ilvl w:val="1"/>
          <w:numId w:val="110"/>
        </w:numPr>
        <w:rPr>
          <w:lang w:val="en-CA"/>
        </w:rPr>
      </w:pPr>
      <w:r w:rsidRPr="00994BA7">
        <w:rPr>
          <w:lang w:val="en-CA"/>
        </w:rPr>
        <w:t>The Ice Golem can counter a single-target </w:t>
      </w:r>
      <w:hyperlink r:id="rId2144" w:tooltip="Inferno Tower" w:history="1">
        <w:r w:rsidRPr="00994BA7">
          <w:rPr>
            <w:rStyle w:val="Hyperlink"/>
            <w:lang w:val="en-CA"/>
          </w:rPr>
          <w:t>Inferno Tower</w:t>
        </w:r>
      </w:hyperlink>
      <w:r w:rsidRPr="00994BA7">
        <w:rPr>
          <w:lang w:val="en-CA"/>
        </w:rPr>
        <w:t>. When the Ice Golem dies, it will freeze it, allowing other troops to take the </w:t>
      </w:r>
      <w:hyperlink r:id="rId2145" w:tooltip="Inferno Tower" w:history="1">
        <w:r w:rsidRPr="00994BA7">
          <w:rPr>
            <w:rStyle w:val="Hyperlink"/>
            <w:lang w:val="en-CA"/>
          </w:rPr>
          <w:t>Inferno Tower</w:t>
        </w:r>
      </w:hyperlink>
      <w:r w:rsidRPr="00994BA7">
        <w:rPr>
          <w:lang w:val="en-CA"/>
        </w:rPr>
        <w:t> out.</w:t>
      </w:r>
    </w:p>
    <w:p w:rsidR="00994BA7" w:rsidRPr="00994BA7" w:rsidRDefault="00994BA7" w:rsidP="00994BA7">
      <w:pPr>
        <w:numPr>
          <w:ilvl w:val="0"/>
          <w:numId w:val="111"/>
        </w:numPr>
        <w:rPr>
          <w:lang w:val="en-CA"/>
        </w:rPr>
      </w:pPr>
      <w:r w:rsidRPr="00994BA7">
        <w:rPr>
          <w:b/>
          <w:bCs/>
          <w:lang w:val="en-CA"/>
        </w:rPr>
        <w:t>Defensive Strategy</w:t>
      </w:r>
    </w:p>
    <w:p w:rsidR="00994BA7" w:rsidRPr="00994BA7" w:rsidRDefault="00994BA7" w:rsidP="00994BA7">
      <w:pPr>
        <w:numPr>
          <w:ilvl w:val="1"/>
          <w:numId w:val="111"/>
        </w:numPr>
        <w:rPr>
          <w:lang w:val="en-CA"/>
        </w:rPr>
      </w:pPr>
      <w:r w:rsidRPr="00994BA7">
        <w:rPr>
          <w:lang w:val="en-CA"/>
        </w:rPr>
        <w:t>Ice Golems, which similar to </w:t>
      </w:r>
      <w:hyperlink r:id="rId2146" w:tooltip="Giant" w:history="1">
        <w:r w:rsidRPr="00994BA7">
          <w:rPr>
            <w:rStyle w:val="Hyperlink"/>
            <w:lang w:val="en-CA"/>
          </w:rPr>
          <w:t>Giants</w:t>
        </w:r>
      </w:hyperlink>
      <w:r w:rsidRPr="00994BA7">
        <w:rPr>
          <w:lang w:val="en-CA"/>
        </w:rPr>
        <w:t> and </w:t>
      </w:r>
      <w:hyperlink r:id="rId2147" w:tooltip="Lava Hound" w:history="1">
        <w:r w:rsidRPr="00994BA7">
          <w:rPr>
            <w:rStyle w:val="Hyperlink"/>
            <w:lang w:val="en-CA"/>
          </w:rPr>
          <w:t>Lava Hounds</w:t>
        </w:r>
      </w:hyperlink>
      <w:r w:rsidRPr="00994BA7">
        <w:rPr>
          <w:lang w:val="en-CA"/>
        </w:rPr>
        <w:t>, are very high-health </w:t>
      </w:r>
      <w:hyperlink r:id="rId2148" w:tooltip="Troops" w:history="1">
        <w:r w:rsidRPr="00994BA7">
          <w:rPr>
            <w:rStyle w:val="Hyperlink"/>
            <w:lang w:val="en-CA"/>
          </w:rPr>
          <w:t>units</w:t>
        </w:r>
      </w:hyperlink>
      <w:r w:rsidRPr="00994BA7">
        <w:rPr>
          <w:lang w:val="en-CA"/>
        </w:rPr>
        <w:t> that can be used to soak up fire (meat shields). Make sure that the Ice Golem is in the middle or in range of most of your defenses, as the Ice Golem can distract attacking </w:t>
      </w:r>
      <w:hyperlink r:id="rId2149" w:tooltip="Troops" w:history="1">
        <w:r w:rsidRPr="00994BA7">
          <w:rPr>
            <w:rStyle w:val="Hyperlink"/>
            <w:lang w:val="en-CA"/>
          </w:rPr>
          <w:t>troops</w:t>
        </w:r>
      </w:hyperlink>
      <w:r w:rsidRPr="00994BA7">
        <w:rPr>
          <w:lang w:val="en-CA"/>
        </w:rPr>
        <w:t> very effectively for a considerable amount of time. Even when overwhelmed, the Ice Golem freezes any remaining attackers for a few seconds.</w:t>
      </w:r>
    </w:p>
    <w:p w:rsidR="00994BA7" w:rsidRPr="00994BA7" w:rsidRDefault="00994BA7" w:rsidP="00994BA7">
      <w:pPr>
        <w:numPr>
          <w:ilvl w:val="1"/>
          <w:numId w:val="111"/>
        </w:numPr>
        <w:rPr>
          <w:lang w:val="en-CA"/>
        </w:rPr>
      </w:pPr>
      <w:r w:rsidRPr="00994BA7">
        <w:rPr>
          <w:lang w:val="en-CA"/>
        </w:rPr>
        <w:t>Ice Golems can prove to be a valuable defensive troop in </w:t>
      </w:r>
      <w:hyperlink r:id="rId2150" w:tooltip="Clan Castle" w:history="1">
        <w:r w:rsidRPr="00994BA7">
          <w:rPr>
            <w:rStyle w:val="Hyperlink"/>
            <w:lang w:val="en-CA"/>
          </w:rPr>
          <w:t>Clan Castles</w:t>
        </w:r>
      </w:hyperlink>
      <w:r w:rsidRPr="00994BA7">
        <w:rPr>
          <w:lang w:val="en-CA"/>
        </w:rPr>
        <w:t>. Not only can it soak up damage so that other troops can attack behind its cover, when it does die, the resulting freeze will stall the attackers for some time, allowing both Clan Castle troops and defenses to quickly pile damage onto the attackers. However, its freeze effect is slightly weaker when defending, having less area of effect while also lasting for a much shorter duration than when the Ice Golem is used for attacking.</w:t>
      </w:r>
    </w:p>
    <w:p w:rsidR="00994BA7" w:rsidRPr="00994BA7" w:rsidRDefault="00A02F7D" w:rsidP="00994BA7">
      <w:pPr>
        <w:rPr>
          <w:lang w:val="en-CA"/>
        </w:rPr>
      </w:pPr>
      <w:r>
        <w:rPr>
          <w:lang w:val="en-CA"/>
        </w:rPr>
        <w:pict>
          <v:rect id="_x0000_i1159" style="width:0;height:1.5pt" o:hralign="center" o:hrstd="t" o:hrnoshade="t" o:hr="t" fillcolor="#3a3a3a" stroked="f"/>
        </w:pict>
      </w:r>
    </w:p>
    <w:p w:rsidR="00994BA7" w:rsidRPr="00994BA7" w:rsidRDefault="00994BA7" w:rsidP="00994BA7">
      <w:pPr>
        <w:numPr>
          <w:ilvl w:val="0"/>
          <w:numId w:val="112"/>
        </w:numPr>
        <w:rPr>
          <w:lang w:val="en-CA"/>
        </w:rPr>
      </w:pPr>
      <w:r w:rsidRPr="00994BA7">
        <w:rPr>
          <w:b/>
          <w:bCs/>
          <w:lang w:val="en-CA"/>
        </w:rPr>
        <w:t>Trivia</w:t>
      </w:r>
    </w:p>
    <w:p w:rsidR="00994BA7" w:rsidRPr="00994BA7" w:rsidRDefault="00994BA7" w:rsidP="00994BA7">
      <w:pPr>
        <w:numPr>
          <w:ilvl w:val="1"/>
          <w:numId w:val="112"/>
        </w:numPr>
        <w:rPr>
          <w:lang w:val="en-CA"/>
        </w:rPr>
      </w:pPr>
      <w:r w:rsidRPr="00994BA7">
        <w:rPr>
          <w:lang w:val="en-CA"/>
        </w:rPr>
        <w:t>You can have a maximum of 18 Ice Golems at one time in a complete set of fully upgraded </w:t>
      </w:r>
      <w:hyperlink r:id="rId2151" w:tooltip="Army Camp" w:history="1">
        <w:r w:rsidRPr="00994BA7">
          <w:rPr>
            <w:rStyle w:val="Hyperlink"/>
            <w:lang w:val="en-CA"/>
          </w:rPr>
          <w:t>Army Camps</w:t>
        </w:r>
      </w:hyperlink>
      <w:r w:rsidRPr="00994BA7">
        <w:rPr>
          <w:lang w:val="en-CA"/>
        </w:rPr>
        <w:t>. This number increases to 20 if you include the 2 that can fit into a level 5 or higher </w:t>
      </w:r>
      <w:hyperlink r:id="rId2152" w:tooltip="Clan Castle" w:history="1">
        <w:r w:rsidRPr="00994BA7">
          <w:rPr>
            <w:rStyle w:val="Hyperlink"/>
            <w:lang w:val="en-CA"/>
          </w:rPr>
          <w:t>Clan Castle</w:t>
        </w:r>
      </w:hyperlink>
      <w:r w:rsidRPr="00994BA7">
        <w:rPr>
          <w:lang w:val="en-CA"/>
        </w:rPr>
        <w:t>. On the battlefield, you can clone an additional 6 Ice Golems with three fully upgraded </w:t>
      </w:r>
      <w:hyperlink r:id="rId2153" w:tooltip="Clone Spell" w:history="1">
        <w:r w:rsidRPr="00994BA7">
          <w:rPr>
            <w:rStyle w:val="Hyperlink"/>
            <w:lang w:val="en-CA"/>
          </w:rPr>
          <w:t>Clone Spells</w:t>
        </w:r>
      </w:hyperlink>
      <w:r w:rsidRPr="00994BA7">
        <w:rPr>
          <w:lang w:val="en-CA"/>
        </w:rPr>
        <w:t>.</w:t>
      </w:r>
    </w:p>
    <w:p w:rsidR="00994BA7" w:rsidRPr="00994BA7" w:rsidRDefault="00994BA7" w:rsidP="00994BA7">
      <w:pPr>
        <w:numPr>
          <w:ilvl w:val="1"/>
          <w:numId w:val="112"/>
        </w:numPr>
        <w:rPr>
          <w:lang w:val="en-CA"/>
        </w:rPr>
      </w:pPr>
      <w:r w:rsidRPr="00994BA7">
        <w:rPr>
          <w:lang w:val="en-CA"/>
        </w:rPr>
        <w:t>He is a troop inspired by the Clash Royale troop of the same name. Aside from having a slightly different appearance, he freezes enemy units and defenses completely upon death, rather than merely slowing them down.</w:t>
      </w:r>
    </w:p>
    <w:p w:rsidR="00994BA7" w:rsidRDefault="00994BA7" w:rsidP="00994BA7">
      <w:pPr>
        <w:numPr>
          <w:ilvl w:val="1"/>
          <w:numId w:val="112"/>
        </w:numPr>
        <w:rPr>
          <w:lang w:val="en-CA"/>
        </w:rPr>
      </w:pPr>
      <w:r w:rsidRPr="00994BA7">
        <w:rPr>
          <w:lang w:val="en-CA"/>
        </w:rPr>
        <w:lastRenderedPageBreak/>
        <w:t>He is one of two troops to have different stats when used defensively rather than offensively, the other being the </w:t>
      </w:r>
      <w:hyperlink r:id="rId2154" w:tooltip="Miner" w:history="1">
        <w:r w:rsidRPr="00994BA7">
          <w:rPr>
            <w:rStyle w:val="Hyperlink"/>
            <w:lang w:val="en-CA"/>
          </w:rPr>
          <w:t>Miner</w:t>
        </w:r>
      </w:hyperlink>
      <w:r w:rsidRPr="00994BA7">
        <w:rPr>
          <w:lang w:val="en-CA"/>
        </w:rPr>
        <w:t> (the Miner moves slower on defense and does not burrow).</w:t>
      </w:r>
    </w:p>
    <w:p w:rsidR="00994BA7" w:rsidRPr="00994BA7" w:rsidRDefault="00994BA7" w:rsidP="00994BA7">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6"/>
        <w:gridCol w:w="1208"/>
        <w:gridCol w:w="1418"/>
        <w:gridCol w:w="1601"/>
        <w:gridCol w:w="1280"/>
        <w:gridCol w:w="1341"/>
      </w:tblGrid>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Preferred Target </w:t>
            </w:r>
            <w:r w:rsidRPr="00994BA7">
              <w:rPr>
                <w:b/>
                <w:bCs/>
                <w:noProof/>
                <w:lang w:val="en-CA"/>
              </w:rPr>
              <w:drawing>
                <wp:inline distT="0" distB="0" distL="0" distR="0">
                  <wp:extent cx="190500" cy="200025"/>
                  <wp:effectExtent l="0" t="0" r="0" b="9525"/>
                  <wp:docPr id="1098" name="Picture 109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Attack Type </w:t>
            </w:r>
            <w:r w:rsidRPr="00994BA7">
              <w:rPr>
                <w:b/>
                <w:bCs/>
                <w:noProof/>
                <w:lang w:val="en-CA"/>
              </w:rPr>
              <w:drawing>
                <wp:inline distT="0" distB="0" distL="0" distR="0">
                  <wp:extent cx="285750" cy="209550"/>
                  <wp:effectExtent l="0" t="0" r="0" b="0"/>
                  <wp:docPr id="1097" name="Picture 1097"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A02F7D" w:rsidP="00994BA7">
            <w:pPr>
              <w:rPr>
                <w:b/>
                <w:bCs/>
                <w:lang w:val="en-CA"/>
              </w:rPr>
            </w:pPr>
            <w:hyperlink r:id="rId2155" w:tooltip="Army Camp/Home Village" w:history="1">
              <w:r w:rsidR="00994BA7" w:rsidRPr="00994BA7">
                <w:rPr>
                  <w:rStyle w:val="Hyperlink"/>
                  <w:b/>
                  <w:bCs/>
                  <w:lang w:val="en-CA"/>
                </w:rPr>
                <w:t>Housing Space</w:t>
              </w:r>
            </w:hyperlink>
            <w:r w:rsidR="00994BA7" w:rsidRPr="00994BA7">
              <w:rPr>
                <w:b/>
                <w:bCs/>
                <w:lang w:val="en-CA"/>
              </w:rPr>
              <w:t> </w:t>
            </w:r>
            <w:r w:rsidR="00994BA7" w:rsidRPr="00994BA7">
              <w:rPr>
                <w:b/>
                <w:bCs/>
                <w:noProof/>
                <w:lang w:val="en-CA"/>
              </w:rPr>
              <w:drawing>
                <wp:inline distT="0" distB="0" distL="0" distR="0">
                  <wp:extent cx="228600" cy="228600"/>
                  <wp:effectExtent l="0" t="0" r="0" b="0"/>
                  <wp:docPr id="1096" name="Picture 1096"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A02F7D" w:rsidP="00994BA7">
            <w:pPr>
              <w:rPr>
                <w:b/>
                <w:bCs/>
                <w:lang w:val="en-CA"/>
              </w:rPr>
            </w:pPr>
            <w:hyperlink r:id="rId2156" w:tooltip="Troop Movement Speed" w:history="1">
              <w:r w:rsidR="00994BA7" w:rsidRPr="00994BA7">
                <w:rPr>
                  <w:rStyle w:val="Hyperlink"/>
                  <w:b/>
                  <w:bCs/>
                  <w:lang w:val="en-CA"/>
                </w:rPr>
                <w:t>Movement Speed</w:t>
              </w:r>
            </w:hyperlink>
            <w:r w:rsidR="00994BA7" w:rsidRPr="00994BA7">
              <w:rPr>
                <w:b/>
                <w:bCs/>
                <w:lang w:val="en-CA"/>
              </w:rPr>
              <w:t> </w:t>
            </w:r>
            <w:r w:rsidR="00994BA7" w:rsidRPr="00994BA7">
              <w:rPr>
                <w:b/>
                <w:bCs/>
                <w:noProof/>
                <w:lang w:val="en-CA"/>
              </w:rPr>
              <w:drawing>
                <wp:inline distT="0" distB="0" distL="0" distR="0">
                  <wp:extent cx="247650" cy="200025"/>
                  <wp:effectExtent l="0" t="0" r="0" b="9525"/>
                  <wp:docPr id="1095" name="Picture 1095" descr="Speed">
                    <a:hlinkClick xmlns:a="http://schemas.openxmlformats.org/drawingml/2006/main" r:id="rId2156"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1"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Attack Speed </w:t>
            </w:r>
            <w:r w:rsidRPr="00994BA7">
              <w:rPr>
                <w:b/>
                <w:bCs/>
                <w:noProof/>
                <w:lang w:val="en-CA"/>
              </w:rPr>
              <w:drawing>
                <wp:inline distT="0" distB="0" distL="0" distR="0">
                  <wp:extent cx="381000" cy="190500"/>
                  <wp:effectExtent l="0" t="0" r="0" b="0"/>
                  <wp:docPr id="1094" name="Picture 109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A02F7D" w:rsidP="00994BA7">
            <w:pPr>
              <w:rPr>
                <w:b/>
                <w:bCs/>
                <w:lang w:val="en-CA"/>
              </w:rPr>
            </w:pPr>
            <w:hyperlink r:id="rId2157" w:tooltip="Dark Barracks" w:history="1">
              <w:r w:rsidR="00994BA7" w:rsidRPr="00994BA7">
                <w:rPr>
                  <w:rStyle w:val="Hyperlink"/>
                  <w:b/>
                  <w:bCs/>
                  <w:lang w:val="en-CA"/>
                </w:rPr>
                <w:t>Dark Barracks</w:t>
              </w:r>
            </w:hyperlink>
            <w:r w:rsidR="00994BA7" w:rsidRPr="00994BA7">
              <w:rPr>
                <w:b/>
                <w:bCs/>
                <w:lang w:val="en-CA"/>
              </w:rPr>
              <w:t>Level Required </w:t>
            </w:r>
            <w:r w:rsidR="00994BA7" w:rsidRPr="00994BA7">
              <w:rPr>
                <w:b/>
                <w:bCs/>
                <w:noProof/>
                <w:lang w:val="en-CA"/>
              </w:rPr>
              <w:drawing>
                <wp:inline distT="0" distB="0" distL="0" distR="0">
                  <wp:extent cx="247650" cy="266700"/>
                  <wp:effectExtent l="0" t="0" r="0" b="0"/>
                  <wp:docPr id="1093" name="Picture 1093"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3"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Range </w:t>
            </w:r>
            <w:r w:rsidRPr="00994BA7">
              <w:rPr>
                <w:b/>
                <w:bCs/>
                <w:noProof/>
                <w:lang w:val="en-CA"/>
              </w:rPr>
              <w:drawing>
                <wp:inline distT="0" distB="0" distL="0" distR="0">
                  <wp:extent cx="285750" cy="133350"/>
                  <wp:effectExtent l="0" t="0" r="0" b="0"/>
                  <wp:docPr id="1092" name="Picture 109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Freeze Radius </w:t>
            </w:r>
            <w:r w:rsidRPr="00994BA7">
              <w:rPr>
                <w:b/>
                <w:bCs/>
                <w:noProof/>
                <w:lang w:val="en-CA"/>
              </w:rPr>
              <w:drawing>
                <wp:inline distT="0" distB="0" distL="0" distR="0">
                  <wp:extent cx="285750" cy="133350"/>
                  <wp:effectExtent l="0" t="0" r="0" b="0"/>
                  <wp:docPr id="1091" name="Picture 109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7.5 tiles*</w:t>
            </w:r>
          </w:p>
        </w:tc>
      </w:tr>
    </w:tbl>
    <w:p w:rsidR="00994BA7" w:rsidRPr="00994BA7" w:rsidRDefault="00994BA7" w:rsidP="00994BA7">
      <w:pPr>
        <w:rPr>
          <w:vanish/>
          <w:lang w:val="en-CA"/>
        </w:rPr>
      </w:pPr>
    </w:p>
    <w:p w:rsidR="00994BA7" w:rsidRDefault="00994BA7"/>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994BA7" w:rsidRPr="00994BA7" w:rsidTr="00994BA7">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Training Time of Ice Golems</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Number of level 8 or higher </w:t>
            </w:r>
            <w:hyperlink r:id="rId2158" w:tooltip="Dark Barracks" w:history="1">
              <w:r w:rsidRPr="00994BA7">
                <w:rPr>
                  <w:rStyle w:val="Hyperlink"/>
                  <w:b/>
                  <w:bCs/>
                  <w:lang w:val="en-CA"/>
                </w:rPr>
                <w:t>Dark Barracks</w:t>
              </w:r>
            </w:hyperlink>
            <w:r w:rsidRPr="00994BA7">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Training Time</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 minutes</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 minutes</w:t>
            </w:r>
          </w:p>
        </w:tc>
      </w:tr>
    </w:tbl>
    <w:p w:rsidR="00994BA7" w:rsidRPr="00994BA7" w:rsidRDefault="00994BA7" w:rsidP="00994BA7">
      <w:pPr>
        <w:rPr>
          <w:vanish/>
          <w:lang w:val="en-CA"/>
        </w:rPr>
      </w:pPr>
    </w:p>
    <w:p w:rsidR="00994BA7" w:rsidRDefault="00994BA7"/>
    <w:tbl>
      <w:tblPr>
        <w:tblW w:w="1183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1"/>
        <w:gridCol w:w="1392"/>
        <w:gridCol w:w="1317"/>
        <w:gridCol w:w="943"/>
        <w:gridCol w:w="979"/>
        <w:gridCol w:w="1411"/>
        <w:gridCol w:w="1008"/>
        <w:gridCol w:w="1131"/>
        <w:gridCol w:w="1532"/>
        <w:gridCol w:w="1133"/>
      </w:tblGrid>
      <w:tr w:rsidR="004D6FB5" w:rsidRPr="00994BA7" w:rsidTr="00994BA7">
        <w:trPr>
          <w:jc w:val="center"/>
        </w:trPr>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Level </w:t>
            </w:r>
            <w:r w:rsidRPr="00994BA7">
              <w:rPr>
                <w:b/>
                <w:bCs/>
                <w:noProof/>
                <w:lang w:val="en-CA"/>
              </w:rPr>
              <w:drawing>
                <wp:inline distT="0" distB="0" distL="0" distR="0">
                  <wp:extent cx="161925" cy="171450"/>
                  <wp:effectExtent l="0" t="0" r="9525" b="0"/>
                  <wp:docPr id="1090" name="Picture 109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6FB5" w:rsidRDefault="00994BA7" w:rsidP="00994BA7">
            <w:pPr>
              <w:rPr>
                <w:b/>
                <w:bCs/>
                <w:lang w:val="en-CA"/>
              </w:rPr>
            </w:pPr>
            <w:r w:rsidRPr="00994BA7">
              <w:rPr>
                <w:b/>
                <w:bCs/>
                <w:lang w:val="en-CA"/>
              </w:rPr>
              <w:t>Damage</w:t>
            </w:r>
          </w:p>
          <w:p w:rsidR="00994BA7" w:rsidRPr="00994BA7" w:rsidRDefault="00994BA7" w:rsidP="00994BA7">
            <w:pPr>
              <w:rPr>
                <w:b/>
                <w:bCs/>
                <w:lang w:val="en-CA"/>
              </w:rPr>
            </w:pPr>
            <w:r w:rsidRPr="00994BA7">
              <w:rPr>
                <w:b/>
                <w:bCs/>
                <w:lang w:val="en-CA"/>
              </w:rPr>
              <w:t>per Second </w:t>
            </w:r>
            <w:r w:rsidRPr="00994BA7">
              <w:rPr>
                <w:b/>
                <w:bCs/>
                <w:noProof/>
                <w:lang w:val="en-CA"/>
              </w:rPr>
              <w:drawing>
                <wp:inline distT="0" distB="0" distL="0" distR="0">
                  <wp:extent cx="266700" cy="247650"/>
                  <wp:effectExtent l="0" t="0" r="0" b="0"/>
                  <wp:docPr id="1089" name="Picture 108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Damage per Attack </w:t>
            </w:r>
            <w:r w:rsidRPr="00994BA7">
              <w:rPr>
                <w:b/>
                <w:bCs/>
                <w:noProof/>
                <w:lang w:val="en-CA"/>
              </w:rPr>
              <w:drawing>
                <wp:inline distT="0" distB="0" distL="0" distR="0">
                  <wp:extent cx="266700" cy="247650"/>
                  <wp:effectExtent l="0" t="0" r="0" b="0"/>
                  <wp:docPr id="1088" name="Picture 108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Freeze Time After Death </w:t>
            </w:r>
            <w:r w:rsidRPr="00994BA7">
              <w:rPr>
                <w:b/>
                <w:bCs/>
                <w:noProof/>
                <w:lang w:val="en-CA"/>
              </w:rPr>
              <w:drawing>
                <wp:inline distT="0" distB="0" distL="0" distR="0">
                  <wp:extent cx="171450" cy="200025"/>
                  <wp:effectExtent l="0" t="0" r="0" b="9525"/>
                  <wp:docPr id="1087" name="Picture 108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Hitpoints </w:t>
            </w:r>
            <w:r w:rsidRPr="00994BA7">
              <w:rPr>
                <w:b/>
                <w:bCs/>
                <w:noProof/>
                <w:lang w:val="en-CA"/>
              </w:rPr>
              <w:drawing>
                <wp:inline distT="0" distB="0" distL="0" distR="0">
                  <wp:extent cx="190500" cy="180975"/>
                  <wp:effectExtent l="0" t="0" r="0" b="9525"/>
                  <wp:docPr id="1086" name="Picture 108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A02F7D" w:rsidP="00994BA7">
            <w:pPr>
              <w:rPr>
                <w:b/>
                <w:bCs/>
                <w:lang w:val="en-CA"/>
              </w:rPr>
            </w:pPr>
            <w:hyperlink r:id="rId2159" w:anchor="Elixir" w:tooltip="Resources" w:history="1">
              <w:r w:rsidR="00994BA7" w:rsidRPr="00994BA7">
                <w:rPr>
                  <w:rStyle w:val="Hyperlink"/>
                  <w:b/>
                  <w:bCs/>
                  <w:lang w:val="en-CA"/>
                </w:rPr>
                <w:t>Training Cost</w:t>
              </w:r>
            </w:hyperlink>
            <w:r w:rsidR="00994BA7" w:rsidRPr="00994BA7">
              <w:rPr>
                <w:b/>
                <w:bCs/>
                <w:lang w:val="en-CA"/>
              </w:rPr>
              <w:t> </w:t>
            </w:r>
            <w:r w:rsidR="00994BA7" w:rsidRPr="00994BA7">
              <w:rPr>
                <w:b/>
                <w:bCs/>
                <w:noProof/>
                <w:lang w:val="en-CA"/>
              </w:rPr>
              <w:drawing>
                <wp:inline distT="0" distB="0" distL="0" distR="0">
                  <wp:extent cx="171450" cy="190500"/>
                  <wp:effectExtent l="0" t="0" r="0" b="0"/>
                  <wp:docPr id="1085" name="Picture 108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A02F7D" w:rsidP="00994BA7">
            <w:pPr>
              <w:rPr>
                <w:b/>
                <w:bCs/>
                <w:lang w:val="en-CA"/>
              </w:rPr>
            </w:pPr>
            <w:hyperlink r:id="rId2160" w:anchor="Elixir" w:tooltip="Resources" w:history="1">
              <w:r w:rsidR="00994BA7" w:rsidRPr="00994BA7">
                <w:rPr>
                  <w:rStyle w:val="Hyperlink"/>
                  <w:b/>
                  <w:bCs/>
                  <w:lang w:val="en-CA"/>
                </w:rPr>
                <w:t>Research Cost</w:t>
              </w:r>
            </w:hyperlink>
            <w:r w:rsidR="00994BA7" w:rsidRPr="00994BA7">
              <w:rPr>
                <w:b/>
                <w:bCs/>
                <w:lang w:val="en-CA"/>
              </w:rPr>
              <w:t> </w:t>
            </w:r>
            <w:r w:rsidR="00994BA7" w:rsidRPr="00994BA7">
              <w:rPr>
                <w:b/>
                <w:bCs/>
                <w:noProof/>
                <w:lang w:val="en-CA"/>
              </w:rPr>
              <w:drawing>
                <wp:inline distT="0" distB="0" distL="0" distR="0">
                  <wp:extent cx="171450" cy="190500"/>
                  <wp:effectExtent l="0" t="0" r="0" b="0"/>
                  <wp:docPr id="1084" name="Picture 108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6FB5" w:rsidRDefault="00A02F7D" w:rsidP="00994BA7">
            <w:hyperlink r:id="rId2161" w:tooltip="Laboratory" w:history="1">
              <w:r w:rsidR="00994BA7" w:rsidRPr="00994BA7">
                <w:rPr>
                  <w:rStyle w:val="Hyperlink"/>
                  <w:b/>
                  <w:bCs/>
                  <w:lang w:val="en-CA"/>
                </w:rPr>
                <w:t>Laboratory</w:t>
              </w:r>
            </w:hyperlink>
          </w:p>
          <w:p w:rsidR="00994BA7" w:rsidRPr="00994BA7" w:rsidRDefault="00994BA7" w:rsidP="00994BA7">
            <w:pPr>
              <w:rPr>
                <w:b/>
                <w:bCs/>
                <w:lang w:val="en-CA"/>
              </w:rPr>
            </w:pPr>
            <w:r w:rsidRPr="00994BA7">
              <w:rPr>
                <w:b/>
                <w:bCs/>
                <w:lang w:val="en-CA"/>
              </w:rPr>
              <w:t>Level Required </w:t>
            </w:r>
            <w:r w:rsidRPr="00994BA7">
              <w:rPr>
                <w:b/>
                <w:bCs/>
                <w:noProof/>
                <w:lang w:val="en-CA"/>
              </w:rPr>
              <w:drawing>
                <wp:inline distT="0" distB="0" distL="0" distR="0">
                  <wp:extent cx="247650" cy="257175"/>
                  <wp:effectExtent l="0" t="0" r="0" b="9525"/>
                  <wp:docPr id="1083" name="Picture 108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A02F7D" w:rsidP="00994BA7">
            <w:pPr>
              <w:rPr>
                <w:b/>
                <w:bCs/>
                <w:lang w:val="en-CA"/>
              </w:rPr>
            </w:pPr>
            <w:hyperlink r:id="rId2162" w:tooltip="Laboratory" w:history="1">
              <w:r w:rsidR="00994BA7" w:rsidRPr="00994BA7">
                <w:rPr>
                  <w:rStyle w:val="Hyperlink"/>
                  <w:b/>
                  <w:bCs/>
                  <w:lang w:val="en-CA"/>
                </w:rPr>
                <w:t>Research Time</w:t>
              </w:r>
            </w:hyperlink>
            <w:r w:rsidR="00994BA7" w:rsidRPr="00994BA7">
              <w:rPr>
                <w:b/>
                <w:bCs/>
                <w:lang w:val="en-CA"/>
              </w:rPr>
              <w:t> </w:t>
            </w:r>
            <w:r w:rsidR="00994BA7" w:rsidRPr="00994BA7">
              <w:rPr>
                <w:b/>
                <w:bCs/>
                <w:noProof/>
                <w:lang w:val="en-CA"/>
              </w:rPr>
              <w:drawing>
                <wp:inline distT="0" distB="0" distL="0" distR="0">
                  <wp:extent cx="171450" cy="200025"/>
                  <wp:effectExtent l="0" t="0" r="0" b="9525"/>
                  <wp:docPr id="1082" name="Picture 108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D6FB5" w:rsidRPr="00994BA7" w:rsidTr="00994BA7">
        <w:trPr>
          <w:jc w:val="center"/>
        </w:trPr>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On Offense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On Defense</w:t>
            </w: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14 days</w:t>
            </w:r>
          </w:p>
        </w:tc>
      </w:tr>
    </w:tbl>
    <w:p w:rsidR="00994BA7" w:rsidRPr="00994BA7" w:rsidRDefault="00994BA7" w:rsidP="00994BA7"/>
    <w:p w:rsidR="00CC316F" w:rsidRDefault="00CC316F" w:rsidP="00CC316F">
      <w:pPr>
        <w:pStyle w:val="Heading1"/>
      </w:pPr>
      <w:r>
        <w:t>Spells</w:t>
      </w:r>
    </w:p>
    <w:p w:rsidR="00CC316F" w:rsidRDefault="00CC316F" w:rsidP="00CC316F"/>
    <w:p w:rsidR="00CC316F" w:rsidRDefault="00CC316F" w:rsidP="00CC316F">
      <w:pPr>
        <w:pStyle w:val="Heading2"/>
      </w:pPr>
      <w:r>
        <w:t>Lighting</w:t>
      </w:r>
    </w:p>
    <w:p w:rsidR="00CC316F" w:rsidRDefault="00CC316F" w:rsidP="00CC316F"/>
    <w:p w:rsidR="004813CB" w:rsidRPr="004813CB" w:rsidRDefault="004813CB" w:rsidP="004813CB">
      <w:pPr>
        <w:rPr>
          <w:lang w:val="en-CA"/>
        </w:rPr>
      </w:pPr>
      <w:r w:rsidRPr="004813CB">
        <w:rPr>
          <w:noProof/>
          <w:lang w:val="en-CA"/>
        </w:rPr>
        <w:drawing>
          <wp:inline distT="0" distB="0" distL="0" distR="0">
            <wp:extent cx="1905000" cy="1905000"/>
            <wp:effectExtent l="0" t="0" r="0" b="0"/>
            <wp:docPr id="1748" name="Picture 1748" descr="Lightning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0" descr="Lightning Spell info"/>
                    <pic:cNvPicPr>
                      <a:picLocks noChangeAspect="1" noChangeArrowheads="1"/>
                    </pic:cNvPicPr>
                  </pic:nvPicPr>
                  <pic:blipFill>
                    <a:blip r:embed="rId216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4813CB" w:rsidRPr="004813CB" w:rsidRDefault="004813CB" w:rsidP="004813CB">
      <w:pPr>
        <w:rPr>
          <w:lang w:val="en-CA"/>
        </w:rPr>
      </w:pPr>
      <w:r w:rsidRPr="004813CB">
        <w:rPr>
          <w:b/>
          <w:bCs/>
          <w:i/>
          <w:iCs/>
          <w:lang w:val="en-CA"/>
        </w:rPr>
        <w:t>"Electrocute your </w:t>
      </w:r>
      <w:hyperlink r:id="rId2164" w:tooltip="Troops" w:history="1">
        <w:r w:rsidRPr="004813CB">
          <w:rPr>
            <w:rStyle w:val="Hyperlink"/>
            <w:b/>
            <w:bCs/>
            <w:i/>
            <w:iCs/>
            <w:lang w:val="en-CA"/>
          </w:rPr>
          <w:t>enemies</w:t>
        </w:r>
      </w:hyperlink>
      <w:r w:rsidRPr="004813CB">
        <w:rPr>
          <w:b/>
          <w:bCs/>
          <w:i/>
          <w:iCs/>
          <w:lang w:val="en-CA"/>
        </w:rPr>
        <w:t> with bolts of lightning!</w:t>
      </w:r>
      <w:r w:rsidRPr="004813CB">
        <w:rPr>
          <w:b/>
          <w:bCs/>
          <w:i/>
          <w:iCs/>
          <w:lang w:val="en-CA"/>
        </w:rPr>
        <w:br/>
        <w:t>Cast this spell at the enemy village to damage buildings and units inside a small area."</w:t>
      </w:r>
    </w:p>
    <w:p w:rsidR="004813CB" w:rsidRPr="004813CB" w:rsidRDefault="00A02F7D" w:rsidP="004813CB">
      <w:pPr>
        <w:rPr>
          <w:lang w:val="en-CA"/>
        </w:rPr>
      </w:pPr>
      <w:r>
        <w:rPr>
          <w:lang w:val="en-CA"/>
        </w:rPr>
        <w:pict>
          <v:rect id="_x0000_i1160" style="width:0;height:1.5pt" o:hralign="center" o:hrstd="t" o:hrnoshade="t" o:hr="t" fillcolor="#3a3a3a" stroked="f"/>
        </w:pict>
      </w:r>
    </w:p>
    <w:p w:rsidR="004813CB" w:rsidRPr="004813CB" w:rsidRDefault="004813CB" w:rsidP="004813CB">
      <w:pPr>
        <w:numPr>
          <w:ilvl w:val="0"/>
          <w:numId w:val="216"/>
        </w:numPr>
        <w:rPr>
          <w:lang w:val="en-CA"/>
        </w:rPr>
      </w:pPr>
      <w:r w:rsidRPr="004813CB">
        <w:rPr>
          <w:b/>
          <w:bCs/>
          <w:lang w:val="en-CA"/>
        </w:rPr>
        <w:lastRenderedPageBreak/>
        <w:t>Summary</w:t>
      </w:r>
    </w:p>
    <w:p w:rsidR="004813CB" w:rsidRPr="004813CB" w:rsidRDefault="004813CB" w:rsidP="004813CB">
      <w:pPr>
        <w:numPr>
          <w:ilvl w:val="1"/>
          <w:numId w:val="216"/>
        </w:numPr>
        <w:rPr>
          <w:lang w:val="en-CA"/>
        </w:rPr>
      </w:pPr>
      <w:r w:rsidRPr="004813CB">
        <w:rPr>
          <w:lang w:val="en-CA"/>
        </w:rPr>
        <w:t>The Lightning Spell is the first spell unlocked in the </w:t>
      </w:r>
      <w:hyperlink r:id="rId2165" w:tooltip="Spell Factory" w:history="1">
        <w:r w:rsidRPr="004813CB">
          <w:rPr>
            <w:rStyle w:val="Hyperlink"/>
            <w:lang w:val="en-CA"/>
          </w:rPr>
          <w:t>Spell Factory</w:t>
        </w:r>
      </w:hyperlink>
      <w:r w:rsidRPr="004813CB">
        <w:rPr>
          <w:lang w:val="en-CA"/>
        </w:rPr>
        <w:t>, and is automatically unlocked once the </w:t>
      </w:r>
      <w:hyperlink r:id="rId2166" w:tooltip="Spell Factory" w:history="1">
        <w:r w:rsidRPr="004813CB">
          <w:rPr>
            <w:rStyle w:val="Hyperlink"/>
            <w:lang w:val="en-CA"/>
          </w:rPr>
          <w:t>Spell Factory</w:t>
        </w:r>
      </w:hyperlink>
      <w:r w:rsidRPr="004813CB">
        <w:rPr>
          <w:lang w:val="en-CA"/>
        </w:rPr>
        <w:t> has finished construction.</w:t>
      </w:r>
    </w:p>
    <w:p w:rsidR="004813CB" w:rsidRPr="004813CB" w:rsidRDefault="004813CB" w:rsidP="004813CB">
      <w:pPr>
        <w:numPr>
          <w:ilvl w:val="1"/>
          <w:numId w:val="216"/>
        </w:numPr>
        <w:rPr>
          <w:lang w:val="en-CA"/>
        </w:rPr>
      </w:pPr>
      <w:r w:rsidRPr="004813CB">
        <w:rPr>
          <w:lang w:val="en-CA"/>
        </w:rPr>
        <w:t>When this spell is used, a number of lightning bolts drop from the sky, damaging all </w:t>
      </w:r>
      <w:hyperlink r:id="rId2167" w:tooltip="Buildings" w:history="1">
        <w:r w:rsidRPr="004813CB">
          <w:rPr>
            <w:rStyle w:val="Hyperlink"/>
            <w:lang w:val="en-CA"/>
          </w:rPr>
          <w:t>Buildings</w:t>
        </w:r>
      </w:hyperlink>
      <w:r w:rsidRPr="004813CB">
        <w:rPr>
          <w:lang w:val="en-CA"/>
        </w:rPr>
        <w:t> and enemy </w:t>
      </w:r>
      <w:hyperlink r:id="rId2168" w:tooltip="Troops" w:history="1">
        <w:r w:rsidRPr="004813CB">
          <w:rPr>
            <w:rStyle w:val="Hyperlink"/>
            <w:lang w:val="en-CA"/>
          </w:rPr>
          <w:t>Troops</w:t>
        </w:r>
      </w:hyperlink>
      <w:r w:rsidRPr="004813CB">
        <w:rPr>
          <w:lang w:val="en-CA"/>
        </w:rPr>
        <w:t> randomly within a circle 7 tiles wide, with the exception of </w:t>
      </w:r>
      <w:hyperlink r:id="rId2169" w:tooltip="Gold Storage" w:history="1">
        <w:r w:rsidRPr="004813CB">
          <w:rPr>
            <w:rStyle w:val="Hyperlink"/>
            <w:lang w:val="en-CA"/>
          </w:rPr>
          <w:t>Gold Storages</w:t>
        </w:r>
      </w:hyperlink>
      <w:r w:rsidRPr="004813CB">
        <w:rPr>
          <w:lang w:val="en-CA"/>
        </w:rPr>
        <w:t>, </w:t>
      </w:r>
      <w:hyperlink r:id="rId2170" w:tooltip="Elixir Storage" w:history="1">
        <w:r w:rsidRPr="004813CB">
          <w:rPr>
            <w:rStyle w:val="Hyperlink"/>
            <w:lang w:val="en-CA"/>
          </w:rPr>
          <w:t>Elixir Storages</w:t>
        </w:r>
      </w:hyperlink>
      <w:r w:rsidRPr="004813CB">
        <w:rPr>
          <w:lang w:val="en-CA"/>
        </w:rPr>
        <w:t> and </w:t>
      </w:r>
      <w:hyperlink r:id="rId2171" w:tooltip="Dark Elixir Storage" w:history="1">
        <w:r w:rsidRPr="004813CB">
          <w:rPr>
            <w:rStyle w:val="Hyperlink"/>
            <w:lang w:val="en-CA"/>
          </w:rPr>
          <w:t>Dark Elixir Storages</w:t>
        </w:r>
      </w:hyperlink>
      <w:r w:rsidRPr="004813CB">
        <w:rPr>
          <w:lang w:val="en-CA"/>
        </w:rPr>
        <w:t>. The only spot that receives the full damage of the spell is the one-tile area onto which it was targeted.</w:t>
      </w:r>
    </w:p>
    <w:p w:rsidR="004813CB" w:rsidRPr="004813CB" w:rsidRDefault="00A02F7D" w:rsidP="004813CB">
      <w:pPr>
        <w:rPr>
          <w:lang w:val="en-CA"/>
        </w:rPr>
      </w:pPr>
      <w:r>
        <w:rPr>
          <w:lang w:val="en-CA"/>
        </w:rPr>
        <w:pict>
          <v:rect id="_x0000_i1161" style="width:0;height:1.5pt" o:hralign="center" o:hrstd="t" o:hrnoshade="t" o:hr="t" fillcolor="#3a3a3a" stroked="f"/>
        </w:pict>
      </w:r>
    </w:p>
    <w:p w:rsidR="004813CB" w:rsidRPr="004813CB" w:rsidRDefault="004813CB" w:rsidP="004813CB">
      <w:pPr>
        <w:numPr>
          <w:ilvl w:val="0"/>
          <w:numId w:val="217"/>
        </w:numPr>
        <w:rPr>
          <w:lang w:val="en-CA"/>
        </w:rPr>
      </w:pPr>
      <w:r w:rsidRPr="004813CB">
        <w:rPr>
          <w:b/>
          <w:bCs/>
          <w:lang w:val="en-CA"/>
        </w:rPr>
        <w:t>Offensive Strategy</w:t>
      </w:r>
    </w:p>
    <w:p w:rsidR="004813CB" w:rsidRPr="004813CB" w:rsidRDefault="004813CB" w:rsidP="004813CB">
      <w:pPr>
        <w:numPr>
          <w:ilvl w:val="1"/>
          <w:numId w:val="217"/>
        </w:numPr>
        <w:rPr>
          <w:lang w:val="en-CA"/>
        </w:rPr>
      </w:pPr>
      <w:r w:rsidRPr="004813CB">
        <w:rPr>
          <w:lang w:val="en-CA"/>
        </w:rPr>
        <w:t>Lightning Spells are often used to take out an enemy's strong </w:t>
      </w:r>
      <w:hyperlink r:id="rId2172" w:tooltip="Defensive Buildings" w:history="1">
        <w:r w:rsidRPr="004813CB">
          <w:rPr>
            <w:rStyle w:val="Hyperlink"/>
            <w:lang w:val="en-CA"/>
          </w:rPr>
          <w:t>defenses</w:t>
        </w:r>
      </w:hyperlink>
      <w:r w:rsidRPr="004813CB">
        <w:rPr>
          <w:lang w:val="en-CA"/>
        </w:rPr>
        <w:t>, such as </w:t>
      </w:r>
      <w:hyperlink r:id="rId2173" w:tooltip="Mortar" w:history="1">
        <w:r w:rsidRPr="004813CB">
          <w:rPr>
            <w:rStyle w:val="Hyperlink"/>
            <w:lang w:val="en-CA"/>
          </w:rPr>
          <w:t>Mortars</w:t>
        </w:r>
      </w:hyperlink>
      <w:r w:rsidRPr="004813CB">
        <w:rPr>
          <w:lang w:val="en-CA"/>
        </w:rPr>
        <w:t>, </w:t>
      </w:r>
      <w:hyperlink r:id="rId2174" w:tooltip="Wizard Tower" w:history="1">
        <w:r w:rsidRPr="004813CB">
          <w:rPr>
            <w:rStyle w:val="Hyperlink"/>
            <w:lang w:val="en-CA"/>
          </w:rPr>
          <w:t>Wizard Towers</w:t>
        </w:r>
      </w:hyperlink>
      <w:r w:rsidRPr="004813CB">
        <w:rPr>
          <w:lang w:val="en-CA"/>
        </w:rPr>
        <w:t>, and </w:t>
      </w:r>
      <w:hyperlink r:id="rId2175" w:tooltip="Air Defense" w:history="1">
        <w:r w:rsidRPr="004813CB">
          <w:rPr>
            <w:rStyle w:val="Hyperlink"/>
            <w:lang w:val="en-CA"/>
          </w:rPr>
          <w:t>Air Defenses</w:t>
        </w:r>
      </w:hyperlink>
      <w:r w:rsidRPr="004813CB">
        <w:rPr>
          <w:lang w:val="en-CA"/>
        </w:rPr>
        <w:t>. Two Lightning Spells are usually enough to destroy a </w:t>
      </w:r>
      <w:hyperlink r:id="rId2176" w:tooltip="Mortar" w:history="1">
        <w:r w:rsidRPr="004813CB">
          <w:rPr>
            <w:rStyle w:val="Hyperlink"/>
            <w:lang w:val="en-CA"/>
          </w:rPr>
          <w:t>Mortar</w:t>
        </w:r>
      </w:hyperlink>
      <w:r w:rsidRPr="004813CB">
        <w:rPr>
          <w:lang w:val="en-CA"/>
        </w:rPr>
        <w:t> or </w:t>
      </w:r>
      <w:hyperlink r:id="rId2177" w:tooltip="Wizard Tower" w:history="1">
        <w:r w:rsidRPr="004813CB">
          <w:rPr>
            <w:rStyle w:val="Hyperlink"/>
            <w:lang w:val="en-CA"/>
          </w:rPr>
          <w:t>Wizard Tower</w:t>
        </w:r>
      </w:hyperlink>
      <w:r w:rsidRPr="004813CB">
        <w:rPr>
          <w:lang w:val="en-CA"/>
        </w:rPr>
        <w:t>, unless the target is much higher level than the Lightning Spell. </w:t>
      </w:r>
      <w:hyperlink r:id="rId2178" w:tooltip="Air Defense" w:history="1">
        <w:r w:rsidRPr="004813CB">
          <w:rPr>
            <w:rStyle w:val="Hyperlink"/>
            <w:lang w:val="en-CA"/>
          </w:rPr>
          <w:t>Air Defenses</w:t>
        </w:r>
      </w:hyperlink>
      <w:r w:rsidRPr="004813CB">
        <w:rPr>
          <w:lang w:val="en-CA"/>
        </w:rPr>
        <w:t> almost always require at least three Lightning Spells. See the "Hits to Kill" (HTK) tab on the </w:t>
      </w:r>
      <w:hyperlink r:id="rId2179" w:anchor="HTK" w:tooltip="Unit Calculators" w:history="1">
        <w:r w:rsidRPr="004813CB">
          <w:rPr>
            <w:rStyle w:val="Hyperlink"/>
            <w:lang w:val="en-CA"/>
          </w:rPr>
          <w:t>Unit Calculators</w:t>
        </w:r>
      </w:hyperlink>
      <w:r w:rsidRPr="004813CB">
        <w:rPr>
          <w:lang w:val="en-CA"/>
        </w:rPr>
        <w:t> page for more details. (Choose Columns: Lightning Spell.)</w:t>
      </w:r>
    </w:p>
    <w:p w:rsidR="004813CB" w:rsidRPr="004813CB" w:rsidRDefault="004813CB" w:rsidP="004813CB">
      <w:pPr>
        <w:numPr>
          <w:ilvl w:val="1"/>
          <w:numId w:val="217"/>
        </w:numPr>
        <w:rPr>
          <w:lang w:val="en-CA"/>
        </w:rPr>
      </w:pPr>
      <w:r w:rsidRPr="004813CB">
        <w:rPr>
          <w:lang w:val="en-CA"/>
        </w:rPr>
        <w:t>Another major use for Lightning Spells is to take out enemy </w:t>
      </w:r>
      <w:hyperlink r:id="rId2180" w:tooltip="Clan Castle" w:history="1">
        <w:r w:rsidRPr="004813CB">
          <w:rPr>
            <w:rStyle w:val="Hyperlink"/>
            <w:lang w:val="en-CA"/>
          </w:rPr>
          <w:t>Clan Castle</w:t>
        </w:r>
      </w:hyperlink>
      <w:r w:rsidRPr="004813CB">
        <w:rPr>
          <w:lang w:val="en-CA"/>
        </w:rPr>
        <w:t> </w:t>
      </w:r>
      <w:hyperlink r:id="rId2181" w:tooltip="Troops" w:history="1">
        <w:r w:rsidRPr="004813CB">
          <w:rPr>
            <w:rStyle w:val="Hyperlink"/>
            <w:lang w:val="en-CA"/>
          </w:rPr>
          <w:t>Troops</w:t>
        </w:r>
      </w:hyperlink>
      <w:r w:rsidRPr="004813CB">
        <w:rPr>
          <w:lang w:val="en-CA"/>
        </w:rPr>
        <w:t>. When they are bunched up, a single spell can completely destroy an entire group of low-health </w:t>
      </w:r>
      <w:hyperlink r:id="rId2182" w:tooltip="Troops" w:history="1">
        <w:r w:rsidRPr="004813CB">
          <w:rPr>
            <w:rStyle w:val="Hyperlink"/>
            <w:lang w:val="en-CA"/>
          </w:rPr>
          <w:t>troops</w:t>
        </w:r>
      </w:hyperlink>
      <w:r w:rsidRPr="004813CB">
        <w:rPr>
          <w:lang w:val="en-CA"/>
        </w:rPr>
        <w:t> with ease.</w:t>
      </w:r>
    </w:p>
    <w:p w:rsidR="004813CB" w:rsidRPr="004813CB" w:rsidRDefault="004813CB" w:rsidP="004813CB">
      <w:pPr>
        <w:numPr>
          <w:ilvl w:val="1"/>
          <w:numId w:val="217"/>
        </w:numPr>
        <w:rPr>
          <w:lang w:val="en-CA"/>
        </w:rPr>
      </w:pPr>
      <w:r w:rsidRPr="004813CB">
        <w:rPr>
          <w:lang w:val="en-CA"/>
        </w:rPr>
        <w:t>If you need to destroy just one more building to reach 50% destruction, a single Lightning Spell can be used to destroy a </w:t>
      </w:r>
      <w:hyperlink r:id="rId2183" w:tooltip="Builder's Hut" w:history="1">
        <w:r w:rsidRPr="004813CB">
          <w:rPr>
            <w:rStyle w:val="Hyperlink"/>
            <w:lang w:val="en-CA"/>
          </w:rPr>
          <w:t>Builder's Hut</w:t>
        </w:r>
      </w:hyperlink>
      <w:r w:rsidRPr="004813CB">
        <w:rPr>
          <w:lang w:val="en-CA"/>
        </w:rPr>
        <w:t>, the </w:t>
      </w:r>
      <w:hyperlink r:id="rId2184" w:tooltip="Barbarian King Altar" w:history="1">
        <w:r w:rsidRPr="004813CB">
          <w:rPr>
            <w:rStyle w:val="Hyperlink"/>
            <w:lang w:val="en-CA"/>
          </w:rPr>
          <w:t>Barbarian King</w:t>
        </w:r>
      </w:hyperlink>
      <w:r w:rsidRPr="004813CB">
        <w:rPr>
          <w:lang w:val="en-CA"/>
        </w:rPr>
        <w:t> or </w:t>
      </w:r>
      <w:hyperlink r:id="rId2185" w:tooltip="Archer Queen Altar" w:history="1">
        <w:r w:rsidRPr="004813CB">
          <w:rPr>
            <w:rStyle w:val="Hyperlink"/>
            <w:lang w:val="en-CA"/>
          </w:rPr>
          <w:t>Archer Queen Altar</w:t>
        </w:r>
      </w:hyperlink>
      <w:r w:rsidRPr="004813CB">
        <w:rPr>
          <w:lang w:val="en-CA"/>
        </w:rPr>
        <w:t>, a </w:t>
      </w:r>
      <w:hyperlink r:id="rId2186" w:tooltip="Barracks" w:history="1">
        <w:r w:rsidRPr="004813CB">
          <w:rPr>
            <w:rStyle w:val="Hyperlink"/>
            <w:lang w:val="en-CA"/>
          </w:rPr>
          <w:t>Barracks</w:t>
        </w:r>
      </w:hyperlink>
      <w:r w:rsidRPr="004813CB">
        <w:rPr>
          <w:lang w:val="en-CA"/>
        </w:rPr>
        <w:t> (if its level is not higher than your Lightning Spell) or an </w:t>
      </w:r>
      <w:hyperlink r:id="rId2187" w:tooltip="Army Camp" w:history="1">
        <w:r w:rsidRPr="004813CB">
          <w:rPr>
            <w:rStyle w:val="Hyperlink"/>
            <w:lang w:val="en-CA"/>
          </w:rPr>
          <w:t>Army Camp</w:t>
        </w:r>
      </w:hyperlink>
      <w:r w:rsidRPr="004813CB">
        <w:rPr>
          <w:lang w:val="en-CA"/>
        </w:rPr>
        <w:t>.</w:t>
      </w:r>
    </w:p>
    <w:p w:rsidR="004813CB" w:rsidRPr="004813CB" w:rsidRDefault="004813CB" w:rsidP="004813CB">
      <w:pPr>
        <w:numPr>
          <w:ilvl w:val="1"/>
          <w:numId w:val="217"/>
        </w:numPr>
        <w:rPr>
          <w:lang w:val="en-CA"/>
        </w:rPr>
      </w:pPr>
      <w:r w:rsidRPr="004813CB">
        <w:rPr>
          <w:lang w:val="en-CA"/>
        </w:rPr>
        <w:t>A good </w:t>
      </w:r>
      <w:hyperlink r:id="rId2188" w:tooltip="Trophies" w:history="1">
        <w:r w:rsidRPr="004813CB">
          <w:rPr>
            <w:rStyle w:val="Hyperlink"/>
            <w:lang w:val="en-CA"/>
          </w:rPr>
          <w:t>Trophy</w:t>
        </w:r>
      </w:hyperlink>
      <w:r w:rsidRPr="004813CB">
        <w:rPr>
          <w:lang w:val="en-CA"/>
        </w:rPr>
        <w:t>-hunting strategy is to use Lightning Spells to take out an </w:t>
      </w:r>
      <w:hyperlink r:id="rId2189" w:tooltip="Air Defense" w:history="1">
        <w:r w:rsidRPr="004813CB">
          <w:rPr>
            <w:rStyle w:val="Hyperlink"/>
            <w:lang w:val="en-CA"/>
          </w:rPr>
          <w:t>Air Defense</w:t>
        </w:r>
      </w:hyperlink>
      <w:r w:rsidRPr="004813CB">
        <w:rPr>
          <w:lang w:val="en-CA"/>
        </w:rPr>
        <w:t> and then deploy </w:t>
      </w:r>
      <w:hyperlink r:id="rId2190" w:tooltip="Dragon" w:history="1">
        <w:r w:rsidRPr="004813CB">
          <w:rPr>
            <w:rStyle w:val="Hyperlink"/>
            <w:lang w:val="en-CA"/>
          </w:rPr>
          <w:t>Dragons</w:t>
        </w:r>
      </w:hyperlink>
      <w:r w:rsidRPr="004813CB">
        <w:rPr>
          <w:lang w:val="en-CA"/>
        </w:rPr>
        <w:t>. It takes 3 or sometimes 2 Lightning Spells to take out an Air Defense of any level, and higher level air defenses require higher level Lightning Spells to take them down. Jorge Yao stated in his interview that he used this tactic to help him reach number one on the top players' list.</w:t>
      </w:r>
    </w:p>
    <w:p w:rsidR="004813CB" w:rsidRPr="004813CB" w:rsidRDefault="004813CB" w:rsidP="004813CB">
      <w:pPr>
        <w:numPr>
          <w:ilvl w:val="1"/>
          <w:numId w:val="217"/>
        </w:numPr>
        <w:rPr>
          <w:lang w:val="en-CA"/>
        </w:rPr>
      </w:pPr>
      <w:r w:rsidRPr="004813CB">
        <w:rPr>
          <w:lang w:val="en-CA"/>
        </w:rPr>
        <w:t>Lightning Spells can also be used as pseudo-</w:t>
      </w:r>
      <w:hyperlink r:id="rId2191" w:tooltip="Wall Breaker" w:history="1">
        <w:r w:rsidRPr="004813CB">
          <w:rPr>
            <w:rStyle w:val="Hyperlink"/>
            <w:lang w:val="en-CA"/>
          </w:rPr>
          <w:t>Wall Breakers</w:t>
        </w:r>
      </w:hyperlink>
      <w:r w:rsidRPr="004813CB">
        <w:rPr>
          <w:lang w:val="en-CA"/>
        </w:rPr>
        <w:t> if necessary. Often your </w:t>
      </w:r>
      <w:hyperlink r:id="rId2192" w:tooltip="Troops" w:history="1">
        <w:r w:rsidRPr="004813CB">
          <w:rPr>
            <w:rStyle w:val="Hyperlink"/>
            <w:lang w:val="en-CA"/>
          </w:rPr>
          <w:t>troops</w:t>
        </w:r>
      </w:hyperlink>
      <w:r w:rsidRPr="004813CB">
        <w:rPr>
          <w:lang w:val="en-CA"/>
        </w:rPr>
        <w:t> will have partially damaged a wall during a raid before being wiped out by the defenses. As a result, other </w:t>
      </w:r>
      <w:hyperlink r:id="rId2193" w:tooltip="Troops" w:history="1">
        <w:r w:rsidRPr="004813CB">
          <w:rPr>
            <w:rStyle w:val="Hyperlink"/>
            <w:lang w:val="en-CA"/>
          </w:rPr>
          <w:t>troops</w:t>
        </w:r>
      </w:hyperlink>
      <w:r w:rsidRPr="004813CB">
        <w:rPr>
          <w:lang w:val="en-CA"/>
        </w:rPr>
        <w:t> may be targeting buildings other than the ones you intended, because a path wasn't opened for them. If the wall is lower level or sufficiently damaged, you may be able to use one or more Lightning Spells to finish off the wall and open the path. Beware, however, that higher level </w:t>
      </w:r>
      <w:hyperlink r:id="rId2194" w:tooltip="Walls" w:history="1">
        <w:r w:rsidRPr="004813CB">
          <w:rPr>
            <w:rStyle w:val="Hyperlink"/>
            <w:lang w:val="en-CA"/>
          </w:rPr>
          <w:t>Walls</w:t>
        </w:r>
      </w:hyperlink>
      <w:r w:rsidRPr="004813CB">
        <w:rPr>
          <w:lang w:val="en-CA"/>
        </w:rPr>
        <w:t> have a great deal of hitpoints, and may require several Lightning Spells (or have too much health entirely).</w:t>
      </w:r>
    </w:p>
    <w:p w:rsidR="004813CB" w:rsidRPr="004813CB" w:rsidRDefault="004813CB" w:rsidP="004813CB">
      <w:pPr>
        <w:numPr>
          <w:ilvl w:val="1"/>
          <w:numId w:val="217"/>
        </w:numPr>
        <w:rPr>
          <w:lang w:val="en-CA"/>
        </w:rPr>
      </w:pPr>
      <w:r w:rsidRPr="004813CB">
        <w:rPr>
          <w:lang w:val="en-CA"/>
        </w:rPr>
        <w:t>Dropping a pair of Lightning Spells directly between two </w:t>
      </w:r>
      <w:hyperlink r:id="rId2195" w:tooltip="Defensive Buildings" w:history="1">
        <w:r w:rsidRPr="004813CB">
          <w:rPr>
            <w:rStyle w:val="Hyperlink"/>
            <w:lang w:val="en-CA"/>
          </w:rPr>
          <w:t>Defensive Buildings</w:t>
        </w:r>
      </w:hyperlink>
      <w:r w:rsidRPr="004813CB">
        <w:rPr>
          <w:lang w:val="en-CA"/>
        </w:rPr>
        <w:t> (e.g. a </w:t>
      </w:r>
      <w:hyperlink r:id="rId2196" w:tooltip="Wizard Tower" w:history="1">
        <w:r w:rsidRPr="004813CB">
          <w:rPr>
            <w:rStyle w:val="Hyperlink"/>
            <w:lang w:val="en-CA"/>
          </w:rPr>
          <w:t>Wizard Tower</w:t>
        </w:r>
      </w:hyperlink>
      <w:r w:rsidRPr="004813CB">
        <w:rPr>
          <w:lang w:val="en-CA"/>
        </w:rPr>
        <w:t> and a </w:t>
      </w:r>
      <w:hyperlink r:id="rId2197" w:tooltip="Mortar" w:history="1">
        <w:r w:rsidRPr="004813CB">
          <w:rPr>
            <w:rStyle w:val="Hyperlink"/>
            <w:lang w:val="en-CA"/>
          </w:rPr>
          <w:t>Mortar</w:t>
        </w:r>
      </w:hyperlink>
      <w:r w:rsidRPr="004813CB">
        <w:rPr>
          <w:lang w:val="en-CA"/>
        </w:rPr>
        <w:t>) which have been placed adjacent to one-another can actually destroy </w:t>
      </w:r>
      <w:r w:rsidRPr="004813CB">
        <w:rPr>
          <w:i/>
          <w:iCs/>
          <w:lang w:val="en-CA"/>
        </w:rPr>
        <w:t>both</w:t>
      </w:r>
      <w:r w:rsidRPr="004813CB">
        <w:rPr>
          <w:lang w:val="en-CA"/>
        </w:rPr>
        <w:t> structures if the Lightning Spells are of sufficient level.</w:t>
      </w:r>
    </w:p>
    <w:p w:rsidR="004813CB" w:rsidRPr="004813CB" w:rsidRDefault="004813CB" w:rsidP="004813CB">
      <w:pPr>
        <w:numPr>
          <w:ilvl w:val="1"/>
          <w:numId w:val="217"/>
        </w:numPr>
        <w:rPr>
          <w:lang w:val="en-CA"/>
        </w:rPr>
      </w:pPr>
      <w:r w:rsidRPr="004813CB">
        <w:rPr>
          <w:lang w:val="en-CA"/>
        </w:rPr>
        <w:t>A common strategy is to use lure </w:t>
      </w:r>
      <w:hyperlink r:id="rId2198" w:tooltip="Clan Castle" w:history="1">
        <w:r w:rsidRPr="004813CB">
          <w:rPr>
            <w:rStyle w:val="Hyperlink"/>
            <w:lang w:val="en-CA"/>
          </w:rPr>
          <w:t>Clan Castle</w:t>
        </w:r>
      </w:hyperlink>
      <w:r w:rsidRPr="004813CB">
        <w:rPr>
          <w:lang w:val="en-CA"/>
        </w:rPr>
        <w:t> troops near </w:t>
      </w:r>
      <w:hyperlink r:id="rId2199" w:tooltip="Defensive Buildings" w:history="1">
        <w:r w:rsidRPr="004813CB">
          <w:rPr>
            <w:rStyle w:val="Hyperlink"/>
            <w:lang w:val="en-CA"/>
          </w:rPr>
          <w:t>defenses</w:t>
        </w:r>
      </w:hyperlink>
      <w:r w:rsidRPr="004813CB">
        <w:rPr>
          <w:lang w:val="en-CA"/>
        </w:rPr>
        <w:t> and then drop a Lightning Spell to eliminate the </w:t>
      </w:r>
      <w:hyperlink r:id="rId2200" w:tooltip="Troops" w:history="1">
        <w:r w:rsidRPr="004813CB">
          <w:rPr>
            <w:rStyle w:val="Hyperlink"/>
            <w:lang w:val="en-CA"/>
          </w:rPr>
          <w:t>troops</w:t>
        </w:r>
      </w:hyperlink>
      <w:r w:rsidRPr="004813CB">
        <w:rPr>
          <w:lang w:val="en-CA"/>
        </w:rPr>
        <w:t> if their health is low enough and simultaneously damage the </w:t>
      </w:r>
      <w:hyperlink r:id="rId2201" w:tooltip="Defensive Buildings" w:history="1">
        <w:r w:rsidRPr="004813CB">
          <w:rPr>
            <w:rStyle w:val="Hyperlink"/>
            <w:lang w:val="en-CA"/>
          </w:rPr>
          <w:t>defenses</w:t>
        </w:r>
      </w:hyperlink>
      <w:r w:rsidRPr="004813CB">
        <w:rPr>
          <w:lang w:val="en-CA"/>
        </w:rPr>
        <w:t> in its radius.</w:t>
      </w:r>
    </w:p>
    <w:p w:rsidR="004813CB" w:rsidRPr="004813CB" w:rsidRDefault="004813CB" w:rsidP="004813CB">
      <w:pPr>
        <w:numPr>
          <w:ilvl w:val="1"/>
          <w:numId w:val="217"/>
        </w:numPr>
        <w:rPr>
          <w:lang w:val="en-CA"/>
        </w:rPr>
      </w:pPr>
      <w:r w:rsidRPr="004813CB">
        <w:rPr>
          <w:lang w:val="en-CA"/>
        </w:rPr>
        <w:t>Normally two Lightning Spells can take out a </w:t>
      </w:r>
      <w:hyperlink r:id="rId2202" w:tooltip="Mortar" w:history="1">
        <w:r w:rsidRPr="004813CB">
          <w:rPr>
            <w:rStyle w:val="Hyperlink"/>
            <w:lang w:val="en-CA"/>
          </w:rPr>
          <w:t>Mortar</w:t>
        </w:r>
      </w:hyperlink>
      <w:r w:rsidRPr="004813CB">
        <w:rPr>
          <w:lang w:val="en-CA"/>
        </w:rPr>
        <w:t> or a </w:t>
      </w:r>
      <w:hyperlink r:id="rId2203" w:tooltip="Wizard Tower" w:history="1">
        <w:r w:rsidRPr="004813CB">
          <w:rPr>
            <w:rStyle w:val="Hyperlink"/>
            <w:lang w:val="en-CA"/>
          </w:rPr>
          <w:t>Wizard Tower</w:t>
        </w:r>
      </w:hyperlink>
      <w:r w:rsidRPr="004813CB">
        <w:rPr>
          <w:lang w:val="en-CA"/>
        </w:rPr>
        <w:t>, depending on the levels. This strategy can be used so attacks with high quantities of weak troops won't get completely wiped out with one or two shots of a </w:t>
      </w:r>
      <w:hyperlink r:id="rId2204" w:tooltip="Mortar" w:history="1">
        <w:r w:rsidRPr="004813CB">
          <w:rPr>
            <w:rStyle w:val="Hyperlink"/>
            <w:lang w:val="en-CA"/>
          </w:rPr>
          <w:t>Mortar</w:t>
        </w:r>
      </w:hyperlink>
      <w:r w:rsidRPr="004813CB">
        <w:rPr>
          <w:lang w:val="en-CA"/>
        </w:rPr>
        <w:t> or </w:t>
      </w:r>
      <w:hyperlink r:id="rId2205" w:tooltip="Wizard Tower" w:history="1">
        <w:r w:rsidRPr="004813CB">
          <w:rPr>
            <w:rStyle w:val="Hyperlink"/>
            <w:lang w:val="en-CA"/>
          </w:rPr>
          <w:t>Wizard Tower</w:t>
        </w:r>
      </w:hyperlink>
      <w:r w:rsidRPr="004813CB">
        <w:rPr>
          <w:lang w:val="en-CA"/>
        </w:rPr>
        <w:t>.</w:t>
      </w:r>
    </w:p>
    <w:p w:rsidR="004813CB" w:rsidRPr="004813CB" w:rsidRDefault="004813CB" w:rsidP="004813CB">
      <w:pPr>
        <w:numPr>
          <w:ilvl w:val="1"/>
          <w:numId w:val="217"/>
        </w:numPr>
        <w:rPr>
          <w:lang w:val="en-CA"/>
        </w:rPr>
      </w:pPr>
      <w:r w:rsidRPr="004813CB">
        <w:rPr>
          <w:lang w:val="en-CA"/>
        </w:rPr>
        <w:t>Mistakes usually made by people with a level 1 </w:t>
      </w:r>
      <w:hyperlink r:id="rId2206" w:tooltip="Spell Factory" w:history="1">
        <w:r w:rsidRPr="004813CB">
          <w:rPr>
            <w:rStyle w:val="Hyperlink"/>
            <w:lang w:val="en-CA"/>
          </w:rPr>
          <w:t>Spell Factory</w:t>
        </w:r>
      </w:hyperlink>
      <w:r w:rsidRPr="004813CB">
        <w:rPr>
          <w:lang w:val="en-CA"/>
        </w:rPr>
        <w:t> is that they use the spell on the </w:t>
      </w:r>
      <w:hyperlink r:id="rId2207" w:tooltip="Town Hall" w:history="1">
        <w:r w:rsidRPr="004813CB">
          <w:rPr>
            <w:rStyle w:val="Hyperlink"/>
            <w:lang w:val="en-CA"/>
          </w:rPr>
          <w:t>Town Hall</w:t>
        </w:r>
      </w:hyperlink>
      <w:r w:rsidRPr="004813CB">
        <w:rPr>
          <w:lang w:val="en-CA"/>
        </w:rPr>
        <w:t>. Since one Lightning Spell is not very effective on </w:t>
      </w:r>
      <w:hyperlink r:id="rId2208" w:tooltip="Town Hall" w:history="1">
        <w:r w:rsidRPr="004813CB">
          <w:rPr>
            <w:rStyle w:val="Hyperlink"/>
            <w:lang w:val="en-CA"/>
          </w:rPr>
          <w:t>Town Halls</w:t>
        </w:r>
      </w:hyperlink>
      <w:r w:rsidRPr="004813CB">
        <w:rPr>
          <w:lang w:val="en-CA"/>
        </w:rPr>
        <w:t> and other </w:t>
      </w:r>
      <w:hyperlink r:id="rId2209" w:tooltip="Defensive Buildings" w:history="1">
        <w:r w:rsidRPr="004813CB">
          <w:rPr>
            <w:rStyle w:val="Hyperlink"/>
            <w:lang w:val="en-CA"/>
          </w:rPr>
          <w:t>Defensive Buildings</w:t>
        </w:r>
      </w:hyperlink>
      <w:r w:rsidRPr="004813CB">
        <w:rPr>
          <w:lang w:val="en-CA"/>
        </w:rPr>
        <w:t>, it is recommended that it is used on troops hidden inside a </w:t>
      </w:r>
      <w:hyperlink r:id="rId2210" w:tooltip="Clan Castle" w:history="1">
        <w:r w:rsidRPr="004813CB">
          <w:rPr>
            <w:rStyle w:val="Hyperlink"/>
            <w:lang w:val="en-CA"/>
          </w:rPr>
          <w:t>Clan Castle</w:t>
        </w:r>
      </w:hyperlink>
      <w:r w:rsidRPr="004813CB">
        <w:rPr>
          <w:lang w:val="en-CA"/>
        </w:rPr>
        <w:t>.</w:t>
      </w:r>
    </w:p>
    <w:p w:rsidR="004813CB" w:rsidRPr="004813CB" w:rsidRDefault="004813CB" w:rsidP="004813CB">
      <w:pPr>
        <w:numPr>
          <w:ilvl w:val="1"/>
          <w:numId w:val="217"/>
        </w:numPr>
        <w:rPr>
          <w:lang w:val="en-CA"/>
        </w:rPr>
      </w:pPr>
      <w:r w:rsidRPr="004813CB">
        <w:rPr>
          <w:lang w:val="en-CA"/>
        </w:rPr>
        <w:t>Lightning Spells can be used to kill/injure </w:t>
      </w:r>
      <w:hyperlink r:id="rId2211" w:tooltip="Heroes" w:history="1">
        <w:r w:rsidRPr="004813CB">
          <w:rPr>
            <w:rStyle w:val="Hyperlink"/>
            <w:lang w:val="en-CA"/>
          </w:rPr>
          <w:t>Heroes</w:t>
        </w:r>
      </w:hyperlink>
      <w:r w:rsidRPr="004813CB">
        <w:rPr>
          <w:lang w:val="en-CA"/>
        </w:rPr>
        <w:t> directly by dropping Lightning Spells on them and simultaneously kill </w:t>
      </w:r>
      <w:hyperlink r:id="rId2212" w:tooltip="Clan Castle" w:history="1">
        <w:r w:rsidRPr="004813CB">
          <w:rPr>
            <w:rStyle w:val="Hyperlink"/>
            <w:lang w:val="en-CA"/>
          </w:rPr>
          <w:t>Clan Castle</w:t>
        </w:r>
      </w:hyperlink>
      <w:r w:rsidRPr="004813CB">
        <w:rPr>
          <w:lang w:val="en-CA"/>
        </w:rPr>
        <w:t> troops if the timing is correct.</w:t>
      </w:r>
    </w:p>
    <w:p w:rsidR="004813CB" w:rsidRPr="004813CB" w:rsidRDefault="004813CB" w:rsidP="004813CB">
      <w:pPr>
        <w:numPr>
          <w:ilvl w:val="1"/>
          <w:numId w:val="217"/>
        </w:numPr>
        <w:rPr>
          <w:lang w:val="en-CA"/>
        </w:rPr>
      </w:pPr>
      <w:r w:rsidRPr="004813CB">
        <w:rPr>
          <w:lang w:val="en-CA"/>
        </w:rPr>
        <w:t>As of the July 1, 2015 Update, Lightning Spells will no longer damage </w:t>
      </w:r>
      <w:hyperlink r:id="rId2213" w:tooltip="Gold Storage" w:history="1">
        <w:r w:rsidRPr="004813CB">
          <w:rPr>
            <w:rStyle w:val="Hyperlink"/>
            <w:lang w:val="en-CA"/>
          </w:rPr>
          <w:t>Gold Storages</w:t>
        </w:r>
      </w:hyperlink>
      <w:r w:rsidRPr="004813CB">
        <w:rPr>
          <w:lang w:val="en-CA"/>
        </w:rPr>
        <w:t>, </w:t>
      </w:r>
      <w:hyperlink r:id="rId2214" w:tooltip="Elixir Storage" w:history="1">
        <w:r w:rsidRPr="004813CB">
          <w:rPr>
            <w:rStyle w:val="Hyperlink"/>
            <w:lang w:val="en-CA"/>
          </w:rPr>
          <w:t>Elixir Storages</w:t>
        </w:r>
      </w:hyperlink>
      <w:r w:rsidRPr="004813CB">
        <w:rPr>
          <w:lang w:val="en-CA"/>
        </w:rPr>
        <w:t>or </w:t>
      </w:r>
      <w:hyperlink r:id="rId2215" w:tooltip="Dark Elixir Storage" w:history="1">
        <w:r w:rsidRPr="004813CB">
          <w:rPr>
            <w:rStyle w:val="Hyperlink"/>
            <w:lang w:val="en-CA"/>
          </w:rPr>
          <w:t>Dark Elixir Storages</w:t>
        </w:r>
      </w:hyperlink>
      <w:r w:rsidRPr="004813CB">
        <w:rPr>
          <w:lang w:val="en-CA"/>
        </w:rPr>
        <w:t>. However, they can still damage </w:t>
      </w:r>
      <w:hyperlink r:id="rId2216" w:tooltip="Gold Mine" w:history="1">
        <w:r w:rsidRPr="004813CB">
          <w:rPr>
            <w:rStyle w:val="Hyperlink"/>
            <w:lang w:val="en-CA"/>
          </w:rPr>
          <w:t>Gold Mines</w:t>
        </w:r>
      </w:hyperlink>
      <w:r w:rsidRPr="004813CB">
        <w:rPr>
          <w:lang w:val="en-CA"/>
        </w:rPr>
        <w:t>, </w:t>
      </w:r>
      <w:hyperlink r:id="rId2217" w:tooltip="Elixir Collector" w:history="1">
        <w:r w:rsidRPr="004813CB">
          <w:rPr>
            <w:rStyle w:val="Hyperlink"/>
            <w:lang w:val="en-CA"/>
          </w:rPr>
          <w:t>Elixir Collectors</w:t>
        </w:r>
      </w:hyperlink>
      <w:r w:rsidRPr="004813CB">
        <w:rPr>
          <w:lang w:val="en-CA"/>
        </w:rPr>
        <w:t>, </w:t>
      </w:r>
      <w:hyperlink r:id="rId2218" w:tooltip="Dark Elixir Drill" w:history="1">
        <w:r w:rsidRPr="004813CB">
          <w:rPr>
            <w:rStyle w:val="Hyperlink"/>
            <w:lang w:val="en-CA"/>
          </w:rPr>
          <w:t>Dark Elixir Drills</w:t>
        </w:r>
      </w:hyperlink>
      <w:r w:rsidRPr="004813CB">
        <w:rPr>
          <w:lang w:val="en-CA"/>
        </w:rPr>
        <w:t>, </w:t>
      </w:r>
      <w:hyperlink r:id="rId2219" w:tooltip="Clan Castle" w:history="1">
        <w:r w:rsidRPr="004813CB">
          <w:rPr>
            <w:rStyle w:val="Hyperlink"/>
            <w:lang w:val="en-CA"/>
          </w:rPr>
          <w:t>Clan Castles</w:t>
        </w:r>
      </w:hyperlink>
      <w:r w:rsidRPr="004813CB">
        <w:rPr>
          <w:lang w:val="en-CA"/>
        </w:rPr>
        <w:t> and </w:t>
      </w:r>
      <w:hyperlink r:id="rId2220" w:tooltip="Town Hall" w:history="1">
        <w:r w:rsidRPr="004813CB">
          <w:rPr>
            <w:rStyle w:val="Hyperlink"/>
            <w:lang w:val="en-CA"/>
          </w:rPr>
          <w:t>Town Halls</w:t>
        </w:r>
      </w:hyperlink>
      <w:r w:rsidRPr="004813CB">
        <w:rPr>
          <w:lang w:val="en-CA"/>
        </w:rPr>
        <w:t>.</w:t>
      </w:r>
    </w:p>
    <w:p w:rsidR="004813CB" w:rsidRPr="004813CB" w:rsidRDefault="004813CB" w:rsidP="004813CB">
      <w:pPr>
        <w:numPr>
          <w:ilvl w:val="1"/>
          <w:numId w:val="217"/>
        </w:numPr>
        <w:rPr>
          <w:lang w:val="en-CA"/>
        </w:rPr>
      </w:pPr>
      <w:r w:rsidRPr="004813CB">
        <w:rPr>
          <w:lang w:val="en-CA"/>
        </w:rPr>
        <w:lastRenderedPageBreak/>
        <w:t>At </w:t>
      </w:r>
      <w:hyperlink r:id="rId2221" w:tooltip="Town Hall" w:history="1">
        <w:r w:rsidRPr="004813CB">
          <w:rPr>
            <w:rStyle w:val="Hyperlink"/>
            <w:lang w:val="en-CA"/>
          </w:rPr>
          <w:t>Town Hall</w:t>
        </w:r>
      </w:hyperlink>
      <w:r w:rsidRPr="004813CB">
        <w:rPr>
          <w:lang w:val="en-CA"/>
        </w:rPr>
        <w:t> 8, a level 6 </w:t>
      </w:r>
      <w:hyperlink r:id="rId2222" w:tooltip="Air Defense" w:history="1">
        <w:r w:rsidRPr="004813CB">
          <w:rPr>
            <w:rStyle w:val="Hyperlink"/>
            <w:lang w:val="en-CA"/>
          </w:rPr>
          <w:t>Air Defense</w:t>
        </w:r>
      </w:hyperlink>
      <w:r w:rsidRPr="004813CB">
        <w:rPr>
          <w:lang w:val="en-CA"/>
        </w:rPr>
        <w:t> can be destroyed with 2 level 5 Lightning Spells if done properly, thus making room for an extra </w:t>
      </w:r>
      <w:hyperlink r:id="rId2223" w:tooltip="Rage Spell" w:history="1">
        <w:r w:rsidRPr="004813CB">
          <w:rPr>
            <w:rStyle w:val="Hyperlink"/>
            <w:lang w:val="en-CA"/>
          </w:rPr>
          <w:t>Rage Spell</w:t>
        </w:r>
      </w:hyperlink>
      <w:r w:rsidRPr="004813CB">
        <w:rPr>
          <w:lang w:val="en-CA"/>
        </w:rPr>
        <w:t> that will dramatically improve Mass </w:t>
      </w:r>
      <w:hyperlink r:id="rId2224" w:tooltip="Dragon" w:history="1">
        <w:r w:rsidRPr="004813CB">
          <w:rPr>
            <w:rStyle w:val="Hyperlink"/>
            <w:lang w:val="en-CA"/>
          </w:rPr>
          <w:t>Dragon</w:t>
        </w:r>
      </w:hyperlink>
      <w:r w:rsidRPr="004813CB">
        <w:rPr>
          <w:lang w:val="en-CA"/>
        </w:rPr>
        <w:t> attacks.</w:t>
      </w:r>
    </w:p>
    <w:p w:rsidR="004813CB" w:rsidRPr="004813CB" w:rsidRDefault="00A02F7D" w:rsidP="004813CB">
      <w:pPr>
        <w:rPr>
          <w:lang w:val="en-CA"/>
        </w:rPr>
      </w:pPr>
      <w:r>
        <w:rPr>
          <w:lang w:val="en-CA"/>
        </w:rPr>
        <w:pict>
          <v:rect id="_x0000_i1162" style="width:0;height:1.5pt" o:hralign="center" o:hrstd="t" o:hrnoshade="t" o:hr="t" fillcolor="#3a3a3a" stroked="f"/>
        </w:pict>
      </w:r>
    </w:p>
    <w:p w:rsidR="004813CB" w:rsidRPr="004813CB" w:rsidRDefault="004813CB" w:rsidP="004813CB">
      <w:pPr>
        <w:numPr>
          <w:ilvl w:val="0"/>
          <w:numId w:val="218"/>
        </w:numPr>
        <w:rPr>
          <w:lang w:val="en-CA"/>
        </w:rPr>
      </w:pPr>
      <w:r w:rsidRPr="004813CB">
        <w:rPr>
          <w:b/>
          <w:bCs/>
          <w:lang w:val="en-CA"/>
        </w:rPr>
        <w:t>Trivia</w:t>
      </w:r>
    </w:p>
    <w:p w:rsidR="004813CB" w:rsidRPr="004813CB" w:rsidRDefault="004813CB" w:rsidP="004813CB">
      <w:pPr>
        <w:numPr>
          <w:ilvl w:val="1"/>
          <w:numId w:val="218"/>
        </w:numPr>
        <w:rPr>
          <w:lang w:val="en-CA"/>
        </w:rPr>
      </w:pPr>
      <w:r w:rsidRPr="004813CB">
        <w:rPr>
          <w:lang w:val="en-CA"/>
        </w:rPr>
        <w:t>Lightning Spell's brewing time has been reduced multiple times, from 2 hours all the way to 6 minutes.</w:t>
      </w:r>
    </w:p>
    <w:p w:rsidR="004813CB" w:rsidRPr="004813CB" w:rsidRDefault="004813CB" w:rsidP="004813CB">
      <w:pPr>
        <w:numPr>
          <w:ilvl w:val="1"/>
          <w:numId w:val="218"/>
        </w:numPr>
        <w:rPr>
          <w:lang w:val="en-CA"/>
        </w:rPr>
      </w:pPr>
      <w:r w:rsidRPr="004813CB">
        <w:rPr>
          <w:lang w:val="en-CA"/>
        </w:rPr>
        <w:t>It takes 2.4 seconds for all the lightning bolts to strike.</w:t>
      </w:r>
    </w:p>
    <w:p w:rsidR="004813CB" w:rsidRPr="004813CB" w:rsidRDefault="004813CB" w:rsidP="004813CB">
      <w:pPr>
        <w:numPr>
          <w:ilvl w:val="1"/>
          <w:numId w:val="218"/>
        </w:numPr>
        <w:rPr>
          <w:lang w:val="en-CA"/>
        </w:rPr>
      </w:pPr>
      <w:r w:rsidRPr="004813CB">
        <w:rPr>
          <w:lang w:val="en-CA"/>
        </w:rPr>
        <w:t>Although the Lightning Spell can be upgraded to level 2 in the level 1 </w:t>
      </w:r>
      <w:hyperlink r:id="rId2225" w:tooltip="Laboratory" w:history="1">
        <w:r w:rsidRPr="004813CB">
          <w:rPr>
            <w:rStyle w:val="Hyperlink"/>
            <w:lang w:val="en-CA"/>
          </w:rPr>
          <w:t>Laboratory</w:t>
        </w:r>
      </w:hyperlink>
      <w:r w:rsidRPr="004813CB">
        <w:rPr>
          <w:lang w:val="en-CA"/>
        </w:rPr>
        <w:t>, only </w:t>
      </w:r>
      <w:hyperlink r:id="rId2226" w:tooltip="Troops" w:history="1">
        <w:r w:rsidRPr="004813CB">
          <w:rPr>
            <w:rStyle w:val="Hyperlink"/>
            <w:lang w:val="en-CA"/>
          </w:rPr>
          <w:t>Troops</w:t>
        </w:r>
      </w:hyperlink>
      <w:r w:rsidRPr="004813CB">
        <w:rPr>
          <w:lang w:val="en-CA"/>
        </w:rPr>
        <w:t> and </w:t>
      </w:r>
      <w:hyperlink r:id="rId2227" w:tooltip="Spells" w:history="1">
        <w:r w:rsidRPr="004813CB">
          <w:rPr>
            <w:rStyle w:val="Hyperlink"/>
            <w:lang w:val="en-CA"/>
          </w:rPr>
          <w:t>Spells</w:t>
        </w:r>
      </w:hyperlink>
      <w:r w:rsidRPr="004813CB">
        <w:rPr>
          <w:lang w:val="en-CA"/>
        </w:rPr>
        <w:t> that are already unlocked will appear in the </w:t>
      </w:r>
      <w:hyperlink r:id="rId2228" w:tooltip="Laboratory" w:history="1">
        <w:r w:rsidRPr="004813CB">
          <w:rPr>
            <w:rStyle w:val="Hyperlink"/>
            <w:lang w:val="en-CA"/>
          </w:rPr>
          <w:t>Laboratory</w:t>
        </w:r>
      </w:hyperlink>
      <w:r w:rsidRPr="004813CB">
        <w:rPr>
          <w:lang w:val="en-CA"/>
        </w:rPr>
        <w:t> upgrade interface. The Lightning Spell will not appear in the </w:t>
      </w:r>
      <w:hyperlink r:id="rId2229" w:tooltip="Laboratory" w:history="1">
        <w:r w:rsidRPr="004813CB">
          <w:rPr>
            <w:rStyle w:val="Hyperlink"/>
            <w:lang w:val="en-CA"/>
          </w:rPr>
          <w:t>Laboratory</w:t>
        </w:r>
      </w:hyperlink>
      <w:r w:rsidRPr="004813CB">
        <w:rPr>
          <w:lang w:val="en-CA"/>
        </w:rPr>
        <w:t> until the </w:t>
      </w:r>
      <w:hyperlink r:id="rId2230" w:tooltip="Spell Factory" w:history="1">
        <w:r w:rsidRPr="004813CB">
          <w:rPr>
            <w:rStyle w:val="Hyperlink"/>
            <w:lang w:val="en-CA"/>
          </w:rPr>
          <w:t>Spell Factory</w:t>
        </w:r>
      </w:hyperlink>
      <w:r w:rsidRPr="004813CB">
        <w:rPr>
          <w:lang w:val="en-CA"/>
        </w:rPr>
        <w:t> is built (which requires </w:t>
      </w:r>
      <w:hyperlink r:id="rId2231" w:tooltip="Town Hall" w:history="1">
        <w:r w:rsidRPr="004813CB">
          <w:rPr>
            <w:rStyle w:val="Hyperlink"/>
            <w:lang w:val="en-CA"/>
          </w:rPr>
          <w:t>Town Hall</w:t>
        </w:r>
      </w:hyperlink>
      <w:r w:rsidRPr="004813CB">
        <w:rPr>
          <w:lang w:val="en-CA"/>
        </w:rPr>
        <w:t> level 5). Most players already have a level 3 </w:t>
      </w:r>
      <w:hyperlink r:id="rId2232" w:tooltip="Laboratory" w:history="1">
        <w:r w:rsidRPr="004813CB">
          <w:rPr>
            <w:rStyle w:val="Hyperlink"/>
            <w:lang w:val="en-CA"/>
          </w:rPr>
          <w:t>Laboratory</w:t>
        </w:r>
      </w:hyperlink>
      <w:r w:rsidRPr="004813CB">
        <w:rPr>
          <w:lang w:val="en-CA"/>
        </w:rPr>
        <w:t> by that time; if so, the first three upgrades will be available as soon as construction of the </w:t>
      </w:r>
      <w:hyperlink r:id="rId2233" w:tooltip="Spell Factory" w:history="1">
        <w:r w:rsidRPr="004813CB">
          <w:rPr>
            <w:rStyle w:val="Hyperlink"/>
            <w:lang w:val="en-CA"/>
          </w:rPr>
          <w:t>Spell Factory</w:t>
        </w:r>
      </w:hyperlink>
      <w:r w:rsidRPr="004813CB">
        <w:rPr>
          <w:lang w:val="en-CA"/>
        </w:rPr>
        <w:t> finishes.</w:t>
      </w:r>
    </w:p>
    <w:p w:rsidR="004813CB" w:rsidRPr="004813CB" w:rsidRDefault="004813CB" w:rsidP="004813CB">
      <w:pPr>
        <w:numPr>
          <w:ilvl w:val="1"/>
          <w:numId w:val="218"/>
        </w:numPr>
        <w:rPr>
          <w:lang w:val="en-CA"/>
        </w:rPr>
      </w:pPr>
      <w:r w:rsidRPr="004813CB">
        <w:rPr>
          <w:lang w:val="en-CA"/>
        </w:rPr>
        <w:t>Similar to the </w:t>
      </w:r>
      <w:hyperlink r:id="rId2234" w:tooltip="Bomb" w:history="1">
        <w:r w:rsidRPr="004813CB">
          <w:rPr>
            <w:rStyle w:val="Hyperlink"/>
            <w:lang w:val="en-CA"/>
          </w:rPr>
          <w:t>Bomb</w:t>
        </w:r>
      </w:hyperlink>
      <w:r w:rsidRPr="004813CB">
        <w:rPr>
          <w:lang w:val="en-CA"/>
        </w:rPr>
        <w:t> and </w:t>
      </w:r>
      <w:hyperlink r:id="rId2235" w:tooltip="Giant Bomb" w:history="1">
        <w:r w:rsidRPr="004813CB">
          <w:rPr>
            <w:rStyle w:val="Hyperlink"/>
            <w:lang w:val="en-CA"/>
          </w:rPr>
          <w:t>Giant Bomb</w:t>
        </w:r>
      </w:hyperlink>
      <w:r w:rsidRPr="004813CB">
        <w:rPr>
          <w:lang w:val="en-CA"/>
        </w:rPr>
        <w:t>, the Lightning Spell leaves black scorch marks where the lightning hit, which remain for a few seconds.</w:t>
      </w:r>
    </w:p>
    <w:p w:rsidR="004813CB" w:rsidRPr="004813CB" w:rsidRDefault="004813CB" w:rsidP="004813CB">
      <w:pPr>
        <w:numPr>
          <w:ilvl w:val="1"/>
          <w:numId w:val="218"/>
        </w:numPr>
        <w:rPr>
          <w:lang w:val="en-CA"/>
        </w:rPr>
      </w:pPr>
      <w:r w:rsidRPr="004813CB">
        <w:rPr>
          <w:lang w:val="en-CA"/>
        </w:rPr>
        <w:t>During the 2013, 2014 and 2015 Halloween event, the spark effect which the Lightning Spell normally produced was temporarily replaced with a swarm of bats.</w:t>
      </w:r>
    </w:p>
    <w:p w:rsidR="004813CB" w:rsidRPr="004813CB" w:rsidRDefault="004813CB" w:rsidP="004813CB">
      <w:pPr>
        <w:numPr>
          <w:ilvl w:val="1"/>
          <w:numId w:val="218"/>
        </w:numPr>
        <w:rPr>
          <w:lang w:val="en-CA"/>
        </w:rPr>
      </w:pPr>
      <w:r w:rsidRPr="004813CB">
        <w:rPr>
          <w:lang w:val="en-CA"/>
        </w:rPr>
        <w:t>Six level 7 Lightning Spells (including one from the </w:t>
      </w:r>
      <w:hyperlink r:id="rId2236" w:tooltip="Clan Castle" w:history="1">
        <w:r w:rsidRPr="004813CB">
          <w:rPr>
            <w:rStyle w:val="Hyperlink"/>
            <w:lang w:val="en-CA"/>
          </w:rPr>
          <w:t>Clan Castle</w:t>
        </w:r>
      </w:hyperlink>
      <w:r w:rsidRPr="004813CB">
        <w:rPr>
          <w:lang w:val="en-CA"/>
        </w:rPr>
        <w:t>) can take out a level 8 or lower </w:t>
      </w:r>
      <w:hyperlink r:id="rId2237" w:tooltip="Town Hall" w:history="1">
        <w:r w:rsidRPr="004813CB">
          <w:rPr>
            <w:rStyle w:val="Hyperlink"/>
            <w:lang w:val="en-CA"/>
          </w:rPr>
          <w:t>Town Hall</w:t>
        </w:r>
      </w:hyperlink>
      <w:r w:rsidRPr="004813CB">
        <w:rPr>
          <w:lang w:val="en-CA"/>
        </w:rPr>
        <w:t>; however, this isn't a recommended strategy.</w:t>
      </w:r>
    </w:p>
    <w:p w:rsidR="00B45A06" w:rsidRDefault="00B45A0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373"/>
        <w:gridCol w:w="1459"/>
        <w:gridCol w:w="1686"/>
        <w:gridCol w:w="1331"/>
        <w:gridCol w:w="1251"/>
        <w:gridCol w:w="2315"/>
      </w:tblGrid>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Random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Number of Strikes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Time Between Strikes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A02F7D" w:rsidP="004813CB">
            <w:pPr>
              <w:rPr>
                <w:b/>
                <w:bCs/>
                <w:lang w:val="en-CA"/>
              </w:rPr>
            </w:pPr>
            <w:hyperlink r:id="rId2238" w:tooltip="Spell Factory" w:history="1">
              <w:r w:rsidR="004813CB" w:rsidRPr="004813CB">
                <w:rPr>
                  <w:rStyle w:val="Hyperlink"/>
                  <w:b/>
                  <w:bCs/>
                  <w:lang w:val="en-CA"/>
                </w:rPr>
                <w:t>Spell Factory</w:t>
              </w:r>
            </w:hyperlink>
            <w:r w:rsidR="004813CB" w:rsidRPr="004813CB">
              <w:rPr>
                <w:b/>
                <w:bCs/>
                <w:lang w:val="en-CA"/>
              </w:rPr>
              <w:t> Level Required</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0.4s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r>
    </w:tbl>
    <w:p w:rsidR="004813CB" w:rsidRPr="004813CB" w:rsidRDefault="004813CB" w:rsidP="004813CB">
      <w:pPr>
        <w:rPr>
          <w:vanish/>
          <w:lang w:val="en-CA"/>
        </w:rPr>
      </w:pPr>
    </w:p>
    <w:p w:rsidR="00B45A06" w:rsidRDefault="00B45A0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38"/>
        <w:gridCol w:w="1661"/>
        <w:gridCol w:w="916"/>
        <w:gridCol w:w="1667"/>
        <w:gridCol w:w="1466"/>
        <w:gridCol w:w="2538"/>
      </w:tblGrid>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Total 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Damage per Strike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A02F7D" w:rsidP="004813CB">
            <w:pPr>
              <w:rPr>
                <w:b/>
                <w:bCs/>
                <w:lang w:val="en-CA"/>
              </w:rPr>
            </w:pPr>
            <w:hyperlink r:id="rId2239" w:anchor="Elixir" w:tooltip="Resources" w:history="1">
              <w:r w:rsidR="004813CB" w:rsidRPr="004813CB">
                <w:rPr>
                  <w:rStyle w:val="Hyperlink"/>
                  <w:b/>
                  <w:bCs/>
                  <w:lang w:val="en-CA"/>
                </w:rPr>
                <w:t>Cost</w:t>
              </w:r>
            </w:hyperlink>
            <w:r w:rsidR="004813CB" w:rsidRPr="004813CB">
              <w:rPr>
                <w:b/>
                <w:bCs/>
                <w:lang w:val="en-CA"/>
              </w:rPr>
              <w:t> </w:t>
            </w:r>
            <w:r w:rsidR="004813CB" w:rsidRPr="004813CB">
              <w:rPr>
                <w:b/>
                <w:bCs/>
                <w:noProof/>
                <w:lang w:val="en-CA"/>
              </w:rPr>
              <w:drawing>
                <wp:inline distT="0" distB="0" distL="0" distR="0">
                  <wp:extent cx="171450" cy="190500"/>
                  <wp:effectExtent l="0" t="0" r="0" b="0"/>
                  <wp:docPr id="1747" name="Picture 174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A02F7D" w:rsidP="004813CB">
            <w:pPr>
              <w:rPr>
                <w:b/>
                <w:bCs/>
                <w:lang w:val="en-CA"/>
              </w:rPr>
            </w:pPr>
            <w:hyperlink r:id="rId2240" w:anchor="Elixir" w:tooltip="Resources" w:history="1">
              <w:r w:rsidR="004813CB" w:rsidRPr="004813CB">
                <w:rPr>
                  <w:rStyle w:val="Hyperlink"/>
                  <w:b/>
                  <w:bCs/>
                  <w:lang w:val="en-CA"/>
                </w:rPr>
                <w:t>Research Cost</w:t>
              </w:r>
            </w:hyperlink>
            <w:r w:rsidR="004813CB" w:rsidRPr="004813CB">
              <w:rPr>
                <w:b/>
                <w:bCs/>
                <w:lang w:val="en-CA"/>
              </w:rPr>
              <w:t> </w:t>
            </w:r>
            <w:r w:rsidR="004813CB" w:rsidRPr="004813CB">
              <w:rPr>
                <w:b/>
                <w:bCs/>
                <w:noProof/>
                <w:lang w:val="en-CA"/>
              </w:rPr>
              <w:drawing>
                <wp:inline distT="0" distB="0" distL="0" distR="0">
                  <wp:extent cx="171450" cy="190500"/>
                  <wp:effectExtent l="0" t="0" r="0" b="0"/>
                  <wp:docPr id="1746" name="Picture 174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A02F7D" w:rsidP="004813CB">
            <w:pPr>
              <w:rPr>
                <w:b/>
                <w:bCs/>
                <w:lang w:val="en-CA"/>
              </w:rPr>
            </w:pPr>
            <w:hyperlink r:id="rId2241" w:tooltip="Laboratory" w:history="1">
              <w:r w:rsidR="004813CB" w:rsidRPr="004813CB">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A02F7D" w:rsidP="004813CB">
            <w:pPr>
              <w:rPr>
                <w:b/>
                <w:bCs/>
                <w:lang w:val="en-CA"/>
              </w:rPr>
            </w:pPr>
            <w:hyperlink r:id="rId2242" w:tooltip="Laboratory" w:history="1">
              <w:r w:rsidR="004813CB" w:rsidRPr="004813CB">
                <w:rPr>
                  <w:rStyle w:val="Hyperlink"/>
                  <w:b/>
                  <w:bCs/>
                  <w:lang w:val="en-CA"/>
                </w:rPr>
                <w:t>Laboratory</w:t>
              </w:r>
            </w:hyperlink>
            <w:r w:rsidR="004813CB" w:rsidRPr="004813CB">
              <w:rPr>
                <w:b/>
                <w:bCs/>
                <w:lang w:val="en-CA"/>
              </w:rPr>
              <w:t> Level Required</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w:t>
            </w:r>
          </w:p>
        </w:tc>
      </w:tr>
    </w:tbl>
    <w:p w:rsidR="004813CB" w:rsidRDefault="004813CB" w:rsidP="00CC316F"/>
    <w:p w:rsidR="00CC316F" w:rsidRDefault="00CC316F" w:rsidP="00CC316F">
      <w:pPr>
        <w:pStyle w:val="Heading2"/>
      </w:pPr>
      <w:r>
        <w:t>Healing</w:t>
      </w:r>
    </w:p>
    <w:p w:rsidR="006B4E40" w:rsidRDefault="006B4E40" w:rsidP="006B4E40"/>
    <w:p w:rsidR="006B4E40" w:rsidRPr="006B4E40" w:rsidRDefault="006B4E40" w:rsidP="006B4E40">
      <w:pPr>
        <w:rPr>
          <w:lang w:val="en-CA"/>
        </w:rPr>
      </w:pPr>
      <w:r w:rsidRPr="006B4E40">
        <w:rPr>
          <w:noProof/>
          <w:lang w:val="en-CA"/>
        </w:rPr>
        <w:drawing>
          <wp:inline distT="0" distB="0" distL="0" distR="0">
            <wp:extent cx="1905000" cy="1905000"/>
            <wp:effectExtent l="0" t="0" r="0" b="0"/>
            <wp:docPr id="1776" name="Picture 1776" descr="Healing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descr="Healing Spell info"/>
                    <pic:cNvPicPr>
                      <a:picLocks noChangeAspect="1" noChangeArrowheads="1"/>
                    </pic:cNvPicPr>
                  </pic:nvPicPr>
                  <pic:blipFill>
                    <a:blip r:embed="rId224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B4E40" w:rsidRPr="006B4E40" w:rsidRDefault="006B4E40" w:rsidP="006B4E40">
      <w:pPr>
        <w:rPr>
          <w:lang w:val="en-CA"/>
        </w:rPr>
      </w:pPr>
      <w:r w:rsidRPr="006B4E40">
        <w:rPr>
          <w:b/>
          <w:bCs/>
          <w:i/>
          <w:iCs/>
          <w:lang w:val="en-CA"/>
        </w:rPr>
        <w:lastRenderedPageBreak/>
        <w:t>"Heal your </w:t>
      </w:r>
      <w:hyperlink r:id="rId2244" w:tooltip="Troops" w:history="1">
        <w:r w:rsidRPr="006B4E40">
          <w:rPr>
            <w:rStyle w:val="Hyperlink"/>
            <w:b/>
            <w:bCs/>
            <w:i/>
            <w:iCs/>
            <w:lang w:val="en-CA"/>
          </w:rPr>
          <w:t>Troops</w:t>
        </w:r>
      </w:hyperlink>
      <w:r w:rsidRPr="006B4E40">
        <w:rPr>
          <w:b/>
          <w:bCs/>
          <w:i/>
          <w:iCs/>
          <w:lang w:val="en-CA"/>
        </w:rPr>
        <w:t> to keep them in the fight!</w:t>
      </w:r>
      <w:r w:rsidRPr="006B4E40">
        <w:rPr>
          <w:b/>
          <w:bCs/>
          <w:i/>
          <w:iCs/>
          <w:lang w:val="en-CA"/>
        </w:rPr>
        <w:br/>
        <w:t>Cast this spell to create a Ring of Healing. Your units will be healed while they are inside this ring."</w:t>
      </w:r>
    </w:p>
    <w:p w:rsidR="006B4E40" w:rsidRPr="006B4E40" w:rsidRDefault="00A02F7D" w:rsidP="006B4E40">
      <w:pPr>
        <w:rPr>
          <w:lang w:val="en-CA"/>
        </w:rPr>
      </w:pPr>
      <w:r>
        <w:rPr>
          <w:lang w:val="en-CA"/>
        </w:rPr>
        <w:pict>
          <v:rect id="_x0000_i1163" style="width:0;height:1.5pt" o:hralign="center" o:hrstd="t" o:hrnoshade="t" o:hr="t" fillcolor="#3a3a3a" stroked="f"/>
        </w:pict>
      </w:r>
    </w:p>
    <w:p w:rsidR="006B4E40" w:rsidRPr="006B4E40" w:rsidRDefault="006B4E40" w:rsidP="006B4E40">
      <w:pPr>
        <w:numPr>
          <w:ilvl w:val="0"/>
          <w:numId w:val="219"/>
        </w:numPr>
        <w:rPr>
          <w:lang w:val="en-CA"/>
        </w:rPr>
      </w:pPr>
      <w:r w:rsidRPr="006B4E40">
        <w:rPr>
          <w:b/>
          <w:bCs/>
          <w:lang w:val="en-CA"/>
        </w:rPr>
        <w:t>Summary</w:t>
      </w:r>
    </w:p>
    <w:p w:rsidR="006B4E40" w:rsidRPr="006B4E40" w:rsidRDefault="006B4E40" w:rsidP="006B4E40">
      <w:pPr>
        <w:numPr>
          <w:ilvl w:val="1"/>
          <w:numId w:val="219"/>
        </w:numPr>
        <w:rPr>
          <w:lang w:val="en-CA"/>
        </w:rPr>
      </w:pPr>
      <w:r w:rsidRPr="006B4E40">
        <w:rPr>
          <w:lang w:val="en-CA"/>
        </w:rPr>
        <w:t>The Healing Spell is unlocked at Level 2 </w:t>
      </w:r>
      <w:hyperlink r:id="rId2245" w:tooltip="Spell Factory" w:history="1">
        <w:r w:rsidRPr="006B4E40">
          <w:rPr>
            <w:rStyle w:val="Hyperlink"/>
            <w:lang w:val="en-CA"/>
          </w:rPr>
          <w:t>Spell Factory</w:t>
        </w:r>
      </w:hyperlink>
      <w:r w:rsidRPr="006B4E40">
        <w:rPr>
          <w:lang w:val="en-CA"/>
        </w:rPr>
        <w:t>. It provides a medium ranged radius with yellow shades of glowing color representing the healing effect. Similar effect can be seen while the </w:t>
      </w:r>
      <w:hyperlink r:id="rId2246" w:tooltip="Healer" w:history="1">
        <w:r w:rsidRPr="006B4E40">
          <w:rPr>
            <w:rStyle w:val="Hyperlink"/>
            <w:lang w:val="en-CA"/>
          </w:rPr>
          <w:t>Healer</w:t>
        </w:r>
      </w:hyperlink>
      <w:r w:rsidRPr="006B4E40">
        <w:rPr>
          <w:lang w:val="en-CA"/>
        </w:rPr>
        <w:t> is healing.</w:t>
      </w:r>
    </w:p>
    <w:p w:rsidR="006B4E40" w:rsidRPr="006B4E40" w:rsidRDefault="006B4E40" w:rsidP="006B4E40">
      <w:pPr>
        <w:numPr>
          <w:ilvl w:val="1"/>
          <w:numId w:val="219"/>
        </w:numPr>
        <w:rPr>
          <w:lang w:val="en-CA"/>
        </w:rPr>
      </w:pPr>
      <w:r w:rsidRPr="006B4E40">
        <w:rPr>
          <w:lang w:val="en-CA"/>
        </w:rPr>
        <w:t>It takes 6 minutes to create in the </w:t>
      </w:r>
      <w:hyperlink r:id="rId2247" w:tooltip="Spell Factory" w:history="1">
        <w:r w:rsidRPr="006B4E40">
          <w:rPr>
            <w:rStyle w:val="Hyperlink"/>
            <w:lang w:val="en-CA"/>
          </w:rPr>
          <w:t>Spell Factory</w:t>
        </w:r>
      </w:hyperlink>
      <w:r w:rsidRPr="006B4E40">
        <w:rPr>
          <w:lang w:val="en-CA"/>
        </w:rPr>
        <w:t>.</w:t>
      </w:r>
    </w:p>
    <w:p w:rsidR="006B4E40" w:rsidRPr="006B4E40" w:rsidRDefault="006B4E40" w:rsidP="006B4E40">
      <w:pPr>
        <w:numPr>
          <w:ilvl w:val="1"/>
          <w:numId w:val="219"/>
        </w:numPr>
        <w:rPr>
          <w:lang w:val="en-CA"/>
        </w:rPr>
      </w:pPr>
      <w:r w:rsidRPr="006B4E40">
        <w:rPr>
          <w:lang w:val="en-CA"/>
        </w:rPr>
        <w:t>When placed, the spell forms a stationary ring of healing on the ground.</w:t>
      </w:r>
    </w:p>
    <w:p w:rsidR="006B4E40" w:rsidRPr="006B4E40" w:rsidRDefault="006B4E40" w:rsidP="006B4E40">
      <w:pPr>
        <w:numPr>
          <w:ilvl w:val="1"/>
          <w:numId w:val="219"/>
        </w:numPr>
        <w:rPr>
          <w:lang w:val="en-CA"/>
        </w:rPr>
      </w:pPr>
      <w:r w:rsidRPr="006B4E40">
        <w:rPr>
          <w:lang w:val="en-CA"/>
        </w:rPr>
        <w:t>All friendly </w:t>
      </w:r>
      <w:hyperlink r:id="rId2248" w:tooltip="Troops" w:history="1">
        <w:r w:rsidRPr="006B4E40">
          <w:rPr>
            <w:rStyle w:val="Hyperlink"/>
            <w:lang w:val="en-CA"/>
          </w:rPr>
          <w:t>units</w:t>
        </w:r>
      </w:hyperlink>
      <w:r w:rsidRPr="006B4E40">
        <w:rPr>
          <w:lang w:val="en-CA"/>
        </w:rPr>
        <w:t> within the ring will be healed (</w:t>
      </w:r>
      <w:hyperlink r:id="rId2249" w:tooltip="Category:Ground Troops" w:history="1">
        <w:r w:rsidRPr="006B4E40">
          <w:rPr>
            <w:rStyle w:val="Hyperlink"/>
            <w:lang w:val="en-CA"/>
          </w:rPr>
          <w:t>ground</w:t>
        </w:r>
      </w:hyperlink>
      <w:r w:rsidRPr="006B4E40">
        <w:rPr>
          <w:lang w:val="en-CA"/>
        </w:rPr>
        <w:t> or </w:t>
      </w:r>
      <w:hyperlink r:id="rId2250" w:tooltip="Category:Air Troops" w:history="1">
        <w:r w:rsidRPr="006B4E40">
          <w:rPr>
            <w:rStyle w:val="Hyperlink"/>
            <w:lang w:val="en-CA"/>
          </w:rPr>
          <w:t>air</w:t>
        </w:r>
      </w:hyperlink>
      <w:r w:rsidRPr="006B4E40">
        <w:rPr>
          <w:lang w:val="en-CA"/>
        </w:rPr>
        <w:t>), which includes </w:t>
      </w:r>
      <w:hyperlink r:id="rId2251" w:tooltip="Healer" w:history="1">
        <w:r w:rsidRPr="006B4E40">
          <w:rPr>
            <w:rStyle w:val="Hyperlink"/>
            <w:lang w:val="en-CA"/>
          </w:rPr>
          <w:t>Healers</w:t>
        </w:r>
      </w:hyperlink>
      <w:r w:rsidRPr="006B4E40">
        <w:rPr>
          <w:lang w:val="en-CA"/>
        </w:rPr>
        <w:t>.</w:t>
      </w:r>
    </w:p>
    <w:p w:rsidR="006B4E40" w:rsidRPr="006B4E40" w:rsidRDefault="006B4E40" w:rsidP="006B4E40">
      <w:pPr>
        <w:numPr>
          <w:ilvl w:val="1"/>
          <w:numId w:val="219"/>
        </w:numPr>
        <w:rPr>
          <w:lang w:val="en-CA"/>
        </w:rPr>
      </w:pPr>
      <w:r w:rsidRPr="006B4E40">
        <w:rPr>
          <w:lang w:val="en-CA"/>
        </w:rPr>
        <w:t>It lasts for a total of 12 seconds (40 healing 'pulses' every 0.3 seconds).</w:t>
      </w:r>
    </w:p>
    <w:p w:rsidR="006B4E40" w:rsidRPr="006B4E40" w:rsidRDefault="00A02F7D" w:rsidP="006B4E40">
      <w:pPr>
        <w:numPr>
          <w:ilvl w:val="1"/>
          <w:numId w:val="219"/>
        </w:numPr>
        <w:rPr>
          <w:lang w:val="en-CA"/>
        </w:rPr>
      </w:pPr>
      <w:hyperlink r:id="rId2252" w:tooltip="Heroes" w:history="1">
        <w:r w:rsidR="006B4E40" w:rsidRPr="006B4E40">
          <w:rPr>
            <w:rStyle w:val="Hyperlink"/>
            <w:lang w:val="en-CA"/>
          </w:rPr>
          <w:t>Heroes</w:t>
        </w:r>
      </w:hyperlink>
      <w:r w:rsidR="006B4E40" w:rsidRPr="006B4E40">
        <w:rPr>
          <w:lang w:val="en-CA"/>
        </w:rPr>
        <w:t> can also be healed by the Healing Spell, although the rate of healing is reduced to half the rate of normal </w:t>
      </w:r>
      <w:hyperlink r:id="rId2253" w:tooltip="Troops" w:history="1">
        <w:r w:rsidR="006B4E40" w:rsidRPr="006B4E40">
          <w:rPr>
            <w:rStyle w:val="Hyperlink"/>
            <w:lang w:val="en-CA"/>
          </w:rPr>
          <w:t>troops</w:t>
        </w:r>
      </w:hyperlink>
      <w:r w:rsidR="006B4E40" w:rsidRPr="006B4E40">
        <w:rPr>
          <w:lang w:val="en-CA"/>
        </w:rPr>
        <w:t>.</w:t>
      </w:r>
    </w:p>
    <w:p w:rsidR="006B4E40" w:rsidRPr="006B4E40" w:rsidRDefault="00A02F7D" w:rsidP="006B4E40">
      <w:pPr>
        <w:rPr>
          <w:lang w:val="en-CA"/>
        </w:rPr>
      </w:pPr>
      <w:r>
        <w:rPr>
          <w:lang w:val="en-CA"/>
        </w:rPr>
        <w:pict>
          <v:rect id="_x0000_i1164" style="width:0;height:1.5pt" o:hralign="center" o:hrstd="t" o:hrnoshade="t" o:hr="t" fillcolor="#3a3a3a" stroked="f"/>
        </w:pict>
      </w:r>
    </w:p>
    <w:p w:rsidR="006B4E40" w:rsidRPr="006B4E40" w:rsidRDefault="006B4E40" w:rsidP="006B4E40">
      <w:pPr>
        <w:numPr>
          <w:ilvl w:val="0"/>
          <w:numId w:val="220"/>
        </w:numPr>
        <w:rPr>
          <w:lang w:val="en-CA"/>
        </w:rPr>
      </w:pPr>
      <w:r w:rsidRPr="006B4E40">
        <w:rPr>
          <w:b/>
          <w:bCs/>
          <w:lang w:val="en-CA"/>
        </w:rPr>
        <w:t>Offensive Strategy</w:t>
      </w:r>
    </w:p>
    <w:p w:rsidR="006B4E40" w:rsidRPr="006B4E40" w:rsidRDefault="006B4E40" w:rsidP="006B4E40">
      <w:pPr>
        <w:numPr>
          <w:ilvl w:val="1"/>
          <w:numId w:val="220"/>
        </w:numPr>
        <w:rPr>
          <w:lang w:val="en-CA"/>
        </w:rPr>
      </w:pPr>
      <w:r w:rsidRPr="006B4E40">
        <w:rPr>
          <w:lang w:val="en-CA"/>
        </w:rPr>
        <w:t>It is always better to use the Healing Spell when a large number of your troops are together.</w:t>
      </w:r>
    </w:p>
    <w:p w:rsidR="006B4E40" w:rsidRPr="006B4E40" w:rsidRDefault="006B4E40" w:rsidP="006B4E40">
      <w:pPr>
        <w:numPr>
          <w:ilvl w:val="1"/>
          <w:numId w:val="220"/>
        </w:numPr>
        <w:rPr>
          <w:lang w:val="en-CA"/>
        </w:rPr>
      </w:pPr>
      <w:r w:rsidRPr="006B4E40">
        <w:rPr>
          <w:lang w:val="en-CA"/>
        </w:rPr>
        <w:t>A good strategy is to place the Healing Spell on </w:t>
      </w:r>
      <w:hyperlink r:id="rId2254" w:tooltip="Giant" w:history="1">
        <w:r w:rsidRPr="006B4E40">
          <w:rPr>
            <w:rStyle w:val="Hyperlink"/>
            <w:lang w:val="en-CA"/>
          </w:rPr>
          <w:t>Giants</w:t>
        </w:r>
      </w:hyperlink>
      <w:r w:rsidRPr="006B4E40">
        <w:rPr>
          <w:lang w:val="en-CA"/>
        </w:rPr>
        <w:t> and </w:t>
      </w:r>
      <w:hyperlink r:id="rId2255" w:tooltip="Hog Rider" w:history="1">
        <w:r w:rsidRPr="006B4E40">
          <w:rPr>
            <w:rStyle w:val="Hyperlink"/>
            <w:lang w:val="en-CA"/>
          </w:rPr>
          <w:t>Hog Riders</w:t>
        </w:r>
      </w:hyperlink>
      <w:r w:rsidRPr="006B4E40">
        <w:rPr>
          <w:lang w:val="en-CA"/>
        </w:rPr>
        <w:t>, as they have medium health and can get healed quickly, although they go for defences and can split into smaller groups.</w:t>
      </w:r>
    </w:p>
    <w:p w:rsidR="006B4E40" w:rsidRPr="006B4E40" w:rsidRDefault="006B4E40" w:rsidP="006B4E40">
      <w:pPr>
        <w:numPr>
          <w:ilvl w:val="1"/>
          <w:numId w:val="220"/>
        </w:numPr>
        <w:rPr>
          <w:lang w:val="en-CA"/>
        </w:rPr>
      </w:pPr>
      <w:r w:rsidRPr="006B4E40">
        <w:rPr>
          <w:lang w:val="en-CA"/>
        </w:rPr>
        <w:t>It can also be used for healing units such as </w:t>
      </w:r>
      <w:hyperlink r:id="rId2256" w:tooltip="Goblin" w:history="1">
        <w:r w:rsidRPr="006B4E40">
          <w:rPr>
            <w:rStyle w:val="Hyperlink"/>
            <w:lang w:val="en-CA"/>
          </w:rPr>
          <w:t>Goblins</w:t>
        </w:r>
      </w:hyperlink>
      <w:r w:rsidRPr="006B4E40">
        <w:rPr>
          <w:lang w:val="en-CA"/>
        </w:rPr>
        <w:t> while they attack </w:t>
      </w:r>
      <w:hyperlink r:id="rId2257" w:tooltip="Gold Storage" w:history="1">
        <w:r w:rsidRPr="006B4E40">
          <w:rPr>
            <w:rStyle w:val="Hyperlink"/>
            <w:lang w:val="en-CA"/>
          </w:rPr>
          <w:t>Gold Storages</w:t>
        </w:r>
      </w:hyperlink>
      <w:r w:rsidRPr="006B4E40">
        <w:rPr>
          <w:lang w:val="en-CA"/>
        </w:rPr>
        <w:t> and </w:t>
      </w:r>
      <w:hyperlink r:id="rId2258" w:tooltip="Elixir Storage" w:history="1">
        <w:r w:rsidRPr="006B4E40">
          <w:rPr>
            <w:rStyle w:val="Hyperlink"/>
            <w:lang w:val="en-CA"/>
          </w:rPr>
          <w:t>Elixir Storages</w:t>
        </w:r>
      </w:hyperlink>
      <w:r w:rsidRPr="006B4E40">
        <w:rPr>
          <w:lang w:val="en-CA"/>
        </w:rPr>
        <w:t>. However, this might not be effective, as a </w:t>
      </w:r>
      <w:hyperlink r:id="rId2259" w:tooltip="Mortar" w:history="1">
        <w:r w:rsidRPr="006B4E40">
          <w:rPr>
            <w:rStyle w:val="Hyperlink"/>
            <w:lang w:val="en-CA"/>
          </w:rPr>
          <w:t>Mortar</w:t>
        </w:r>
      </w:hyperlink>
      <w:r w:rsidRPr="006B4E40">
        <w:rPr>
          <w:lang w:val="en-CA"/>
        </w:rPr>
        <w:t> or </w:t>
      </w:r>
      <w:hyperlink r:id="rId2260" w:tooltip="Wizard Tower" w:history="1">
        <w:r w:rsidRPr="006B4E40">
          <w:rPr>
            <w:rStyle w:val="Hyperlink"/>
            <w:lang w:val="en-CA"/>
          </w:rPr>
          <w:t>Wizard Tower</w:t>
        </w:r>
      </w:hyperlink>
      <w:r w:rsidRPr="006B4E40">
        <w:rPr>
          <w:lang w:val="en-CA"/>
        </w:rPr>
        <w:t> of sufficient level may be able to instantly defeat them.</w:t>
      </w:r>
    </w:p>
    <w:p w:rsidR="006B4E40" w:rsidRPr="006B4E40" w:rsidRDefault="006B4E40" w:rsidP="006B4E40">
      <w:pPr>
        <w:numPr>
          <w:ilvl w:val="1"/>
          <w:numId w:val="220"/>
        </w:numPr>
        <w:rPr>
          <w:lang w:val="en-CA"/>
        </w:rPr>
      </w:pPr>
      <w:r w:rsidRPr="006B4E40">
        <w:rPr>
          <w:lang w:val="en-CA"/>
        </w:rPr>
        <w:t>Any </w:t>
      </w:r>
      <w:hyperlink r:id="rId2261" w:tooltip="Troops" w:history="1">
        <w:r w:rsidRPr="006B4E40">
          <w:rPr>
            <w:rStyle w:val="Hyperlink"/>
            <w:lang w:val="en-CA"/>
          </w:rPr>
          <w:t>unit</w:t>
        </w:r>
      </w:hyperlink>
      <w:r w:rsidRPr="006B4E40">
        <w:rPr>
          <w:lang w:val="en-CA"/>
        </w:rPr>
        <w:t> that moves out of the Healing Spell's radius will immediately stop being healed. As such, before you place a Healing Spell, make sure that you predict where your </w:t>
      </w:r>
      <w:hyperlink r:id="rId2262" w:tooltip="Troops" w:history="1">
        <w:r w:rsidRPr="006B4E40">
          <w:rPr>
            <w:rStyle w:val="Hyperlink"/>
            <w:lang w:val="en-CA"/>
          </w:rPr>
          <w:t>units</w:t>
        </w:r>
      </w:hyperlink>
      <w:r w:rsidRPr="006B4E40">
        <w:rPr>
          <w:lang w:val="en-CA"/>
        </w:rPr>
        <w:t> are going to go, so they stay inside the radius longer.</w:t>
      </w:r>
    </w:p>
    <w:p w:rsidR="006B4E40" w:rsidRPr="006B4E40" w:rsidRDefault="006B4E40" w:rsidP="006B4E40">
      <w:pPr>
        <w:numPr>
          <w:ilvl w:val="1"/>
          <w:numId w:val="220"/>
        </w:numPr>
        <w:rPr>
          <w:lang w:val="en-CA"/>
        </w:rPr>
      </w:pPr>
      <w:r w:rsidRPr="006B4E40">
        <w:rPr>
          <w:lang w:val="en-CA"/>
        </w:rPr>
        <w:t>The Healing Spell goes well with the </w:t>
      </w:r>
      <w:hyperlink r:id="rId2263" w:tooltip="Rage Spell" w:history="1">
        <w:r w:rsidRPr="006B4E40">
          <w:rPr>
            <w:rStyle w:val="Hyperlink"/>
            <w:lang w:val="en-CA"/>
          </w:rPr>
          <w:t>Rage Spell</w:t>
        </w:r>
      </w:hyperlink>
      <w:r w:rsidRPr="006B4E40">
        <w:rPr>
          <w:lang w:val="en-CA"/>
        </w:rPr>
        <w:t>, due to the fact that the </w:t>
      </w:r>
      <w:hyperlink r:id="rId2264" w:tooltip="Rage Spell" w:history="1">
        <w:r w:rsidRPr="006B4E40">
          <w:rPr>
            <w:rStyle w:val="Hyperlink"/>
            <w:lang w:val="en-CA"/>
          </w:rPr>
          <w:t>Rage Spell</w:t>
        </w:r>
      </w:hyperlink>
      <w:r w:rsidRPr="006B4E40">
        <w:rPr>
          <w:lang w:val="en-CA"/>
        </w:rPr>
        <w:t> makes </w:t>
      </w:r>
      <w:hyperlink r:id="rId2265" w:tooltip="Troops" w:history="1">
        <w:r w:rsidRPr="006B4E40">
          <w:rPr>
            <w:rStyle w:val="Hyperlink"/>
            <w:lang w:val="en-CA"/>
          </w:rPr>
          <w:t>Troops</w:t>
        </w:r>
      </w:hyperlink>
      <w:r w:rsidRPr="006B4E40">
        <w:rPr>
          <w:lang w:val="en-CA"/>
        </w:rPr>
        <w:t>faster and stronger while healing them makes them much more durable as well.</w:t>
      </w:r>
    </w:p>
    <w:p w:rsidR="006B4E40" w:rsidRPr="006B4E40" w:rsidRDefault="006B4E40" w:rsidP="006B4E40">
      <w:pPr>
        <w:numPr>
          <w:ilvl w:val="1"/>
          <w:numId w:val="220"/>
        </w:numPr>
        <w:rPr>
          <w:lang w:val="en-CA"/>
        </w:rPr>
      </w:pPr>
      <w:r w:rsidRPr="006B4E40">
        <w:rPr>
          <w:lang w:val="en-CA"/>
        </w:rPr>
        <w:t>It is very effective when they are used with high-health and/or slow </w:t>
      </w:r>
      <w:hyperlink r:id="rId2266" w:tooltip="Troops" w:history="1">
        <w:r w:rsidRPr="006B4E40">
          <w:rPr>
            <w:rStyle w:val="Hyperlink"/>
            <w:lang w:val="en-CA"/>
          </w:rPr>
          <w:t>troops</w:t>
        </w:r>
      </w:hyperlink>
      <w:r w:rsidRPr="006B4E40">
        <w:rPr>
          <w:lang w:val="en-CA"/>
        </w:rPr>
        <w:t> that are not in range with any defences.</w:t>
      </w:r>
    </w:p>
    <w:p w:rsidR="006B4E40" w:rsidRPr="006B4E40" w:rsidRDefault="006B4E40" w:rsidP="006B4E40">
      <w:pPr>
        <w:numPr>
          <w:ilvl w:val="1"/>
          <w:numId w:val="220"/>
        </w:numPr>
        <w:rPr>
          <w:lang w:val="en-CA"/>
        </w:rPr>
      </w:pPr>
      <w:r w:rsidRPr="006B4E40">
        <w:rPr>
          <w:lang w:val="en-CA"/>
        </w:rPr>
        <w:t>You can stack Healing Spells on top of each other to increase the effect.</w:t>
      </w:r>
    </w:p>
    <w:p w:rsidR="006B4E40" w:rsidRPr="006B4E40" w:rsidRDefault="00A02F7D" w:rsidP="006B4E40">
      <w:pPr>
        <w:rPr>
          <w:lang w:val="en-CA"/>
        </w:rPr>
      </w:pPr>
      <w:r>
        <w:rPr>
          <w:lang w:val="en-CA"/>
        </w:rPr>
        <w:pict>
          <v:rect id="_x0000_i1165" style="width:0;height:1.5pt" o:hralign="center" o:hrstd="t" o:hrnoshade="t" o:hr="t" fillcolor="#3a3a3a" stroked="f"/>
        </w:pict>
      </w:r>
    </w:p>
    <w:p w:rsidR="006B4E40" w:rsidRPr="006B4E40" w:rsidRDefault="006B4E40" w:rsidP="006B4E40">
      <w:pPr>
        <w:numPr>
          <w:ilvl w:val="0"/>
          <w:numId w:val="221"/>
        </w:numPr>
        <w:rPr>
          <w:lang w:val="en-CA"/>
        </w:rPr>
      </w:pPr>
      <w:r w:rsidRPr="006B4E40">
        <w:rPr>
          <w:b/>
          <w:bCs/>
          <w:lang w:val="en-CA"/>
        </w:rPr>
        <w:t>Trivia</w:t>
      </w:r>
    </w:p>
    <w:p w:rsidR="006B4E40" w:rsidRPr="006B4E40" w:rsidRDefault="006B4E40" w:rsidP="006B4E40">
      <w:pPr>
        <w:numPr>
          <w:ilvl w:val="1"/>
          <w:numId w:val="221"/>
        </w:numPr>
        <w:rPr>
          <w:lang w:val="en-CA"/>
        </w:rPr>
      </w:pPr>
      <w:r w:rsidRPr="006B4E40">
        <w:rPr>
          <w:lang w:val="en-CA"/>
        </w:rPr>
        <w:t>Healing Spell's brewing time has been reduced multiple times, from 3 hours all the way to 6 minutes.</w:t>
      </w:r>
    </w:p>
    <w:p w:rsidR="006B4E40" w:rsidRPr="006B4E40" w:rsidRDefault="006B4E40" w:rsidP="006B4E40">
      <w:pPr>
        <w:numPr>
          <w:ilvl w:val="1"/>
          <w:numId w:val="221"/>
        </w:numPr>
        <w:rPr>
          <w:lang w:val="en-CA"/>
        </w:rPr>
      </w:pPr>
      <w:r w:rsidRPr="006B4E40">
        <w:rPr>
          <w:lang w:val="en-CA"/>
        </w:rPr>
        <w:t>Although the Healing Spell can be upgraded to level 2 in the level 2 </w:t>
      </w:r>
      <w:hyperlink r:id="rId2267" w:tooltip="Laboratory" w:history="1">
        <w:r w:rsidRPr="006B4E40">
          <w:rPr>
            <w:rStyle w:val="Hyperlink"/>
            <w:lang w:val="en-CA"/>
          </w:rPr>
          <w:t>Laboratory</w:t>
        </w:r>
      </w:hyperlink>
      <w:r w:rsidRPr="006B4E40">
        <w:rPr>
          <w:lang w:val="en-CA"/>
        </w:rPr>
        <w:t>, only </w:t>
      </w:r>
      <w:hyperlink r:id="rId2268" w:tooltip="Troops" w:history="1">
        <w:r w:rsidRPr="006B4E40">
          <w:rPr>
            <w:rStyle w:val="Hyperlink"/>
            <w:lang w:val="en-CA"/>
          </w:rPr>
          <w:t>Troops</w:t>
        </w:r>
      </w:hyperlink>
      <w:r w:rsidRPr="006B4E40">
        <w:rPr>
          <w:lang w:val="en-CA"/>
        </w:rPr>
        <w:t> and </w:t>
      </w:r>
      <w:hyperlink r:id="rId2269" w:tooltip="Spells" w:history="1">
        <w:r w:rsidRPr="006B4E40">
          <w:rPr>
            <w:rStyle w:val="Hyperlink"/>
            <w:lang w:val="en-CA"/>
          </w:rPr>
          <w:t>Spells</w:t>
        </w:r>
      </w:hyperlink>
      <w:r w:rsidRPr="006B4E40">
        <w:rPr>
          <w:lang w:val="en-CA"/>
        </w:rPr>
        <w:t> that are already unlocked will appear in the </w:t>
      </w:r>
      <w:hyperlink r:id="rId2270" w:tooltip="Laboratory" w:history="1">
        <w:r w:rsidRPr="006B4E40">
          <w:rPr>
            <w:rStyle w:val="Hyperlink"/>
            <w:lang w:val="en-CA"/>
          </w:rPr>
          <w:t>Laboratory</w:t>
        </w:r>
      </w:hyperlink>
      <w:r w:rsidRPr="006B4E40">
        <w:rPr>
          <w:lang w:val="en-CA"/>
        </w:rPr>
        <w:t> upgrade interface. The Healing Spell will not appear in the </w:t>
      </w:r>
      <w:hyperlink r:id="rId2271" w:tooltip="Laboratory" w:history="1">
        <w:r w:rsidRPr="006B4E40">
          <w:rPr>
            <w:rStyle w:val="Hyperlink"/>
            <w:lang w:val="en-CA"/>
          </w:rPr>
          <w:t>Laboratory</w:t>
        </w:r>
      </w:hyperlink>
      <w:r w:rsidRPr="006B4E40">
        <w:rPr>
          <w:lang w:val="en-CA"/>
        </w:rPr>
        <w:t> until the </w:t>
      </w:r>
      <w:hyperlink r:id="rId2272" w:tooltip="Spell Factory" w:history="1">
        <w:r w:rsidRPr="006B4E40">
          <w:rPr>
            <w:rStyle w:val="Hyperlink"/>
            <w:lang w:val="en-CA"/>
          </w:rPr>
          <w:t>Spell Factory</w:t>
        </w:r>
      </w:hyperlink>
      <w:r w:rsidRPr="006B4E40">
        <w:rPr>
          <w:lang w:val="en-CA"/>
        </w:rPr>
        <w:t> has been upgraded to level 2 (which requires </w:t>
      </w:r>
      <w:hyperlink r:id="rId2273" w:tooltip="Town Hall" w:history="1">
        <w:r w:rsidRPr="006B4E40">
          <w:rPr>
            <w:rStyle w:val="Hyperlink"/>
            <w:lang w:val="en-CA"/>
          </w:rPr>
          <w:t>Town Hall</w:t>
        </w:r>
      </w:hyperlink>
      <w:r w:rsidRPr="006B4E40">
        <w:rPr>
          <w:lang w:val="en-CA"/>
        </w:rPr>
        <w:t> level 6). Most players already have a level 4 </w:t>
      </w:r>
      <w:hyperlink r:id="rId2274" w:tooltip="Laboratory" w:history="1">
        <w:r w:rsidRPr="006B4E40">
          <w:rPr>
            <w:rStyle w:val="Hyperlink"/>
            <w:lang w:val="en-CA"/>
          </w:rPr>
          <w:t>Laboratory</w:t>
        </w:r>
      </w:hyperlink>
      <w:r w:rsidRPr="006B4E40">
        <w:rPr>
          <w:lang w:val="en-CA"/>
        </w:rPr>
        <w:t> by that time; if so, the first two upgrades will be available as soon as the </w:t>
      </w:r>
      <w:hyperlink r:id="rId2275" w:tooltip="Spell Factory" w:history="1">
        <w:r w:rsidRPr="006B4E40">
          <w:rPr>
            <w:rStyle w:val="Hyperlink"/>
            <w:lang w:val="en-CA"/>
          </w:rPr>
          <w:t>Spell Factory</w:t>
        </w:r>
      </w:hyperlink>
      <w:r w:rsidRPr="006B4E40">
        <w:rPr>
          <w:lang w:val="en-CA"/>
        </w:rPr>
        <w:t> level 2 upgrade finishes.</w:t>
      </w:r>
    </w:p>
    <w:p w:rsidR="006B4E40" w:rsidRPr="006B4E40" w:rsidRDefault="006B4E40" w:rsidP="006B4E40">
      <w:pPr>
        <w:numPr>
          <w:ilvl w:val="1"/>
          <w:numId w:val="221"/>
        </w:numPr>
        <w:rPr>
          <w:lang w:val="en-CA"/>
        </w:rPr>
      </w:pPr>
      <w:r w:rsidRPr="006B4E40">
        <w:rPr>
          <w:lang w:val="en-CA"/>
        </w:rPr>
        <w:t>When the Healing Spell is deployed, it makes a "cling" sound.</w:t>
      </w:r>
    </w:p>
    <w:p w:rsidR="00C61A19" w:rsidRDefault="00C61A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1712"/>
        <w:gridCol w:w="1819"/>
        <w:gridCol w:w="1583"/>
        <w:gridCol w:w="1366"/>
        <w:gridCol w:w="2424"/>
      </w:tblGrid>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Radius </w:t>
            </w:r>
            <w:r w:rsidRPr="006B4E40">
              <w:rPr>
                <w:b/>
                <w:bCs/>
                <w:noProof/>
                <w:lang w:val="en-CA"/>
              </w:rPr>
              <w:drawing>
                <wp:inline distT="0" distB="0" distL="0" distR="0">
                  <wp:extent cx="285750" cy="133350"/>
                  <wp:effectExtent l="0" t="0" r="0" b="0"/>
                  <wp:docPr id="1775" name="Picture 177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Number of Pulses </w:t>
            </w:r>
            <w:r w:rsidRPr="006B4E40">
              <w:rPr>
                <w:b/>
                <w:bCs/>
                <w:noProof/>
                <w:lang w:val="en-CA"/>
              </w:rPr>
              <w:drawing>
                <wp:inline distT="0" distB="0" distL="0" distR="0">
                  <wp:extent cx="209550" cy="209550"/>
                  <wp:effectExtent l="0" t="0" r="0" b="0"/>
                  <wp:docPr id="1774" name="Picture 1774"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5"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Time Between Pulses </w:t>
            </w:r>
            <w:r w:rsidRPr="006B4E40">
              <w:rPr>
                <w:b/>
                <w:bCs/>
                <w:noProof/>
                <w:lang w:val="en-CA"/>
              </w:rPr>
              <w:drawing>
                <wp:inline distT="0" distB="0" distL="0" distR="0">
                  <wp:extent cx="171450" cy="200025"/>
                  <wp:effectExtent l="0" t="0" r="0" b="9525"/>
                  <wp:docPr id="1773" name="Picture 177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Housing Space </w:t>
            </w:r>
            <w:r w:rsidRPr="006B4E40">
              <w:rPr>
                <w:b/>
                <w:bCs/>
                <w:noProof/>
                <w:lang w:val="en-CA"/>
              </w:rPr>
              <w:drawing>
                <wp:inline distT="0" distB="0" distL="0" distR="0">
                  <wp:extent cx="228600" cy="228600"/>
                  <wp:effectExtent l="0" t="0" r="0" b="0"/>
                  <wp:docPr id="1772" name="Picture 177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Brewing Time </w:t>
            </w:r>
            <w:r w:rsidRPr="006B4E40">
              <w:rPr>
                <w:b/>
                <w:bCs/>
                <w:noProof/>
                <w:lang w:val="en-CA"/>
              </w:rPr>
              <w:drawing>
                <wp:inline distT="0" distB="0" distL="0" distR="0">
                  <wp:extent cx="171450" cy="200025"/>
                  <wp:effectExtent l="0" t="0" r="0" b="9525"/>
                  <wp:docPr id="1771" name="Picture 177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A02F7D" w:rsidP="006B4E40">
            <w:pPr>
              <w:rPr>
                <w:b/>
                <w:bCs/>
                <w:lang w:val="en-CA"/>
              </w:rPr>
            </w:pPr>
            <w:hyperlink r:id="rId2277" w:tooltip="Spell Factory" w:history="1">
              <w:r w:rsidR="006B4E40" w:rsidRPr="006B4E40">
                <w:rPr>
                  <w:rStyle w:val="Hyperlink"/>
                  <w:b/>
                  <w:bCs/>
                  <w:lang w:val="en-CA"/>
                </w:rPr>
                <w:t>Spell Factory</w:t>
              </w:r>
            </w:hyperlink>
            <w:r w:rsidR="006B4E40" w:rsidRPr="006B4E40">
              <w:rPr>
                <w:b/>
                <w:bCs/>
                <w:lang w:val="en-CA"/>
              </w:rPr>
              <w:t> Level Required </w:t>
            </w:r>
            <w:r w:rsidR="006B4E40" w:rsidRPr="006B4E40">
              <w:rPr>
                <w:b/>
                <w:bCs/>
                <w:noProof/>
                <w:lang w:val="en-CA"/>
              </w:rPr>
              <w:drawing>
                <wp:inline distT="0" distB="0" distL="0" distR="0">
                  <wp:extent cx="247650" cy="228600"/>
                  <wp:effectExtent l="0" t="0" r="0" b="0"/>
                  <wp:docPr id="1770" name="Picture 1770"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9"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0.3s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r>
    </w:tbl>
    <w:p w:rsidR="006B4E40" w:rsidRPr="006B4E40" w:rsidRDefault="006B4E40" w:rsidP="006B4E40">
      <w:pPr>
        <w:rPr>
          <w:vanish/>
          <w:lang w:val="en-CA"/>
        </w:rPr>
      </w:pPr>
    </w:p>
    <w:p w:rsidR="00C61A19" w:rsidRDefault="00C61A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694"/>
        <w:gridCol w:w="1479"/>
        <w:gridCol w:w="916"/>
        <w:gridCol w:w="1391"/>
        <w:gridCol w:w="1400"/>
        <w:gridCol w:w="2375"/>
      </w:tblGrid>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lastRenderedPageBreak/>
              <w:t>Level </w:t>
            </w:r>
            <w:r w:rsidRPr="006B4E40">
              <w:rPr>
                <w:b/>
                <w:bCs/>
                <w:noProof/>
                <w:lang w:val="en-CA"/>
              </w:rPr>
              <w:drawing>
                <wp:inline distT="0" distB="0" distL="0" distR="0">
                  <wp:extent cx="161925" cy="171450"/>
                  <wp:effectExtent l="0" t="0" r="9525" b="0"/>
                  <wp:docPr id="1769" name="Picture 176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Total Healing </w:t>
            </w:r>
            <w:r w:rsidRPr="006B4E40">
              <w:rPr>
                <w:b/>
                <w:bCs/>
                <w:noProof/>
                <w:lang w:val="en-CA"/>
              </w:rPr>
              <w:drawing>
                <wp:inline distT="0" distB="0" distL="0" distR="0">
                  <wp:extent cx="333375" cy="209550"/>
                  <wp:effectExtent l="0" t="0" r="9525" b="0"/>
                  <wp:docPr id="1768" name="Picture 1768" descr="Totalhe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1" descr="Totalhealing"/>
                          <pic:cNvPicPr>
                            <a:picLocks noChangeAspect="1" noChangeArrowheads="1"/>
                          </pic:cNvPicPr>
                        </pic:nvPicPr>
                        <pic:blipFill>
                          <a:blip r:embed="rId2279">
                            <a:extLst>
                              <a:ext uri="{28A0092B-C50C-407E-A947-70E740481C1C}">
                                <a14:useLocalDpi xmlns:a14="http://schemas.microsoft.com/office/drawing/2010/main" val="0"/>
                              </a:ext>
                            </a:extLst>
                          </a:blip>
                          <a:srcRect/>
                          <a:stretch>
                            <a:fillRect/>
                          </a:stretch>
                        </pic:blipFill>
                        <pic:spPr bwMode="auto">
                          <a:xfrm>
                            <a:off x="0" y="0"/>
                            <a:ext cx="333375"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Healing per Pulse </w:t>
            </w:r>
            <w:r w:rsidRPr="006B4E40">
              <w:rPr>
                <w:b/>
                <w:bCs/>
                <w:noProof/>
                <w:lang w:val="en-CA"/>
              </w:rPr>
              <w:drawing>
                <wp:inline distT="0" distB="0" distL="0" distR="0">
                  <wp:extent cx="190500" cy="180975"/>
                  <wp:effectExtent l="0" t="0" r="0" b="9525"/>
                  <wp:docPr id="1767" name="Picture 1767"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A02F7D" w:rsidP="006B4E40">
            <w:pPr>
              <w:rPr>
                <w:b/>
                <w:bCs/>
                <w:lang w:val="en-CA"/>
              </w:rPr>
            </w:pPr>
            <w:hyperlink r:id="rId2280" w:anchor="Elixir" w:tooltip="Resources" w:history="1">
              <w:r w:rsidR="006B4E40" w:rsidRPr="006B4E40">
                <w:rPr>
                  <w:rStyle w:val="Hyperlink"/>
                  <w:b/>
                  <w:bCs/>
                  <w:lang w:val="en-CA"/>
                </w:rPr>
                <w:t>Cost</w:t>
              </w:r>
            </w:hyperlink>
            <w:r w:rsidR="006B4E40" w:rsidRPr="006B4E40">
              <w:rPr>
                <w:b/>
                <w:bCs/>
                <w:lang w:val="en-CA"/>
              </w:rPr>
              <w:t> </w:t>
            </w:r>
            <w:r w:rsidR="006B4E40" w:rsidRPr="006B4E40">
              <w:rPr>
                <w:b/>
                <w:bCs/>
                <w:noProof/>
                <w:lang w:val="en-CA"/>
              </w:rPr>
              <w:drawing>
                <wp:inline distT="0" distB="0" distL="0" distR="0">
                  <wp:extent cx="171450" cy="190500"/>
                  <wp:effectExtent l="0" t="0" r="0" b="0"/>
                  <wp:docPr id="1766" name="Picture 176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A02F7D" w:rsidP="006B4E40">
            <w:pPr>
              <w:rPr>
                <w:b/>
                <w:bCs/>
                <w:lang w:val="en-CA"/>
              </w:rPr>
            </w:pPr>
            <w:hyperlink r:id="rId2281" w:anchor="Elixir" w:tooltip="Resources" w:history="1">
              <w:r w:rsidR="006B4E40" w:rsidRPr="006B4E40">
                <w:rPr>
                  <w:rStyle w:val="Hyperlink"/>
                  <w:b/>
                  <w:bCs/>
                  <w:lang w:val="en-CA"/>
                </w:rPr>
                <w:t>Research Cost</w:t>
              </w:r>
            </w:hyperlink>
            <w:r w:rsidR="006B4E40" w:rsidRPr="006B4E40">
              <w:rPr>
                <w:b/>
                <w:bCs/>
                <w:lang w:val="en-CA"/>
              </w:rPr>
              <w:t> </w:t>
            </w:r>
            <w:r w:rsidR="006B4E40" w:rsidRPr="006B4E40">
              <w:rPr>
                <w:b/>
                <w:bCs/>
                <w:noProof/>
                <w:lang w:val="en-CA"/>
              </w:rPr>
              <w:drawing>
                <wp:inline distT="0" distB="0" distL="0" distR="0">
                  <wp:extent cx="171450" cy="190500"/>
                  <wp:effectExtent l="0" t="0" r="0" b="0"/>
                  <wp:docPr id="1765" name="Picture 176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A02F7D" w:rsidP="006B4E40">
            <w:pPr>
              <w:rPr>
                <w:b/>
                <w:bCs/>
                <w:lang w:val="en-CA"/>
              </w:rPr>
            </w:pPr>
            <w:hyperlink r:id="rId2282" w:tooltip="Laboratory" w:history="1">
              <w:r w:rsidR="006B4E40" w:rsidRPr="006B4E40">
                <w:rPr>
                  <w:rStyle w:val="Hyperlink"/>
                  <w:b/>
                  <w:bCs/>
                  <w:lang w:val="en-CA"/>
                </w:rPr>
                <w:t>Research Time</w:t>
              </w:r>
            </w:hyperlink>
            <w:r w:rsidR="006B4E40" w:rsidRPr="006B4E40">
              <w:rPr>
                <w:b/>
                <w:bCs/>
                <w:lang w:val="en-CA"/>
              </w:rPr>
              <w:t> </w:t>
            </w:r>
            <w:r w:rsidR="006B4E40" w:rsidRPr="006B4E40">
              <w:rPr>
                <w:b/>
                <w:bCs/>
                <w:noProof/>
                <w:lang w:val="en-CA"/>
              </w:rPr>
              <w:drawing>
                <wp:inline distT="0" distB="0" distL="0" distR="0">
                  <wp:extent cx="171450" cy="200025"/>
                  <wp:effectExtent l="0" t="0" r="0" b="9525"/>
                  <wp:docPr id="1764" name="Picture 176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A02F7D" w:rsidP="006B4E40">
            <w:pPr>
              <w:rPr>
                <w:b/>
                <w:bCs/>
                <w:lang w:val="en-CA"/>
              </w:rPr>
            </w:pPr>
            <w:hyperlink r:id="rId2283" w:tooltip="Laboratory" w:history="1">
              <w:r w:rsidR="006B4E40" w:rsidRPr="006B4E40">
                <w:rPr>
                  <w:rStyle w:val="Hyperlink"/>
                  <w:b/>
                  <w:bCs/>
                  <w:lang w:val="en-CA"/>
                </w:rPr>
                <w:t>Laboratory</w:t>
              </w:r>
            </w:hyperlink>
            <w:r w:rsidR="006B4E40" w:rsidRPr="006B4E40">
              <w:rPr>
                <w:b/>
                <w:bCs/>
                <w:lang w:val="en-CA"/>
              </w:rPr>
              <w:t> Level Required </w:t>
            </w:r>
            <w:r w:rsidR="006B4E40" w:rsidRPr="006B4E40">
              <w:rPr>
                <w:b/>
                <w:bCs/>
                <w:noProof/>
                <w:lang w:val="en-CA"/>
              </w:rPr>
              <w:drawing>
                <wp:inline distT="0" distB="0" distL="0" distR="0">
                  <wp:extent cx="247650" cy="257175"/>
                  <wp:effectExtent l="0" t="0" r="0" b="9525"/>
                  <wp:docPr id="1763" name="Picture 176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7</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8</w:t>
            </w:r>
          </w:p>
        </w:tc>
      </w:tr>
    </w:tbl>
    <w:p w:rsidR="006B4E40" w:rsidRPr="006B4E40" w:rsidRDefault="006B4E40" w:rsidP="006B4E40"/>
    <w:p w:rsidR="00CC316F" w:rsidRDefault="00CC316F" w:rsidP="00CC316F"/>
    <w:p w:rsidR="00CC316F" w:rsidRDefault="00CC316F" w:rsidP="00CC316F">
      <w:pPr>
        <w:pStyle w:val="Heading2"/>
      </w:pPr>
      <w:r>
        <w:t>Rage</w:t>
      </w:r>
    </w:p>
    <w:p w:rsidR="000458ED" w:rsidRDefault="000458ED" w:rsidP="000458ED"/>
    <w:p w:rsidR="000458ED" w:rsidRPr="000458ED" w:rsidRDefault="000458ED" w:rsidP="000458ED">
      <w:pPr>
        <w:rPr>
          <w:lang w:val="en-CA"/>
        </w:rPr>
      </w:pPr>
      <w:r w:rsidRPr="000458ED">
        <w:rPr>
          <w:noProof/>
          <w:lang w:val="en-CA"/>
        </w:rPr>
        <w:drawing>
          <wp:inline distT="0" distB="0" distL="0" distR="0">
            <wp:extent cx="1905000" cy="1905000"/>
            <wp:effectExtent l="0" t="0" r="0" b="0"/>
            <wp:docPr id="1782" name="Picture 1782" descr="Rag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7" descr="Rage Spell info"/>
                    <pic:cNvPicPr>
                      <a:picLocks noChangeAspect="1" noChangeArrowheads="1"/>
                    </pic:cNvPicPr>
                  </pic:nvPicPr>
                  <pic:blipFill>
                    <a:blip r:embed="rId228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0458ED" w:rsidRPr="000458ED" w:rsidRDefault="000458ED" w:rsidP="000458ED">
      <w:pPr>
        <w:rPr>
          <w:lang w:val="en-CA"/>
        </w:rPr>
      </w:pPr>
      <w:r w:rsidRPr="000458ED">
        <w:rPr>
          <w:b/>
          <w:bCs/>
          <w:i/>
          <w:iCs/>
          <w:lang w:val="en-CA"/>
        </w:rPr>
        <w:t>"Enrage your </w:t>
      </w:r>
      <w:hyperlink r:id="rId2285" w:tooltip="Troops" w:history="1">
        <w:r w:rsidRPr="000458ED">
          <w:rPr>
            <w:rStyle w:val="Hyperlink"/>
            <w:b/>
            <w:bCs/>
            <w:i/>
            <w:iCs/>
            <w:lang w:val="en-CA"/>
          </w:rPr>
          <w:t>units</w:t>
        </w:r>
      </w:hyperlink>
      <w:r w:rsidRPr="000458ED">
        <w:rPr>
          <w:b/>
          <w:bCs/>
          <w:i/>
          <w:iCs/>
          <w:lang w:val="en-CA"/>
        </w:rPr>
        <w:t> to make them bigger, faster and stronger!</w:t>
      </w:r>
      <w:r w:rsidRPr="000458ED">
        <w:rPr>
          <w:b/>
          <w:bCs/>
          <w:i/>
          <w:iCs/>
          <w:lang w:val="en-CA"/>
        </w:rPr>
        <w:br/>
        <w:t>Cast this to create a Ring of Rage! Your </w:t>
      </w:r>
      <w:hyperlink r:id="rId2286" w:tooltip="Troops" w:history="1">
        <w:r w:rsidRPr="000458ED">
          <w:rPr>
            <w:rStyle w:val="Hyperlink"/>
            <w:b/>
            <w:bCs/>
            <w:i/>
            <w:iCs/>
            <w:lang w:val="en-CA"/>
          </w:rPr>
          <w:t>units</w:t>
        </w:r>
      </w:hyperlink>
      <w:r w:rsidRPr="000458ED">
        <w:rPr>
          <w:b/>
          <w:bCs/>
          <w:i/>
          <w:iCs/>
          <w:lang w:val="en-CA"/>
        </w:rPr>
        <w:t> will gain speed and attack power while they are inside this ring."</w:t>
      </w:r>
    </w:p>
    <w:p w:rsidR="000458ED" w:rsidRPr="000458ED" w:rsidRDefault="00A02F7D" w:rsidP="000458ED">
      <w:pPr>
        <w:rPr>
          <w:lang w:val="en-CA"/>
        </w:rPr>
      </w:pPr>
      <w:r>
        <w:rPr>
          <w:lang w:val="en-CA"/>
        </w:rPr>
        <w:pict>
          <v:rect id="_x0000_i1166" style="width:0;height:1.5pt" o:hralign="center" o:hrstd="t" o:hrnoshade="t" o:hr="t" fillcolor="#3a3a3a" stroked="f"/>
        </w:pict>
      </w:r>
    </w:p>
    <w:p w:rsidR="000458ED" w:rsidRPr="000458ED" w:rsidRDefault="000458ED" w:rsidP="000458ED">
      <w:pPr>
        <w:numPr>
          <w:ilvl w:val="0"/>
          <w:numId w:val="222"/>
        </w:numPr>
        <w:rPr>
          <w:lang w:val="en-CA"/>
        </w:rPr>
      </w:pPr>
      <w:r w:rsidRPr="000458ED">
        <w:rPr>
          <w:b/>
          <w:bCs/>
          <w:lang w:val="en-CA"/>
        </w:rPr>
        <w:t>Summary</w:t>
      </w:r>
    </w:p>
    <w:p w:rsidR="000458ED" w:rsidRPr="000458ED" w:rsidRDefault="000458ED" w:rsidP="000458ED">
      <w:pPr>
        <w:numPr>
          <w:ilvl w:val="1"/>
          <w:numId w:val="222"/>
        </w:numPr>
        <w:rPr>
          <w:lang w:val="en-CA"/>
        </w:rPr>
      </w:pPr>
      <w:r w:rsidRPr="000458ED">
        <w:rPr>
          <w:lang w:val="en-CA"/>
        </w:rPr>
        <w:t>The Rage Spell creates a translucent purple ring on the battlefield that boosts the movement speed and damage of any friendly </w:t>
      </w:r>
      <w:hyperlink r:id="rId2287" w:tooltip="Troops" w:history="1">
        <w:r w:rsidRPr="000458ED">
          <w:rPr>
            <w:rStyle w:val="Hyperlink"/>
            <w:lang w:val="en-CA"/>
          </w:rPr>
          <w:t>units</w:t>
        </w:r>
      </w:hyperlink>
      <w:r w:rsidRPr="000458ED">
        <w:rPr>
          <w:lang w:val="en-CA"/>
        </w:rPr>
        <w:t> inside the ring. In the case of </w:t>
      </w:r>
      <w:hyperlink r:id="rId2288" w:tooltip="Healer" w:history="1">
        <w:r w:rsidRPr="000458ED">
          <w:rPr>
            <w:rStyle w:val="Hyperlink"/>
            <w:lang w:val="en-CA"/>
          </w:rPr>
          <w:t>Healers</w:t>
        </w:r>
      </w:hyperlink>
      <w:r w:rsidRPr="000458ED">
        <w:rPr>
          <w:lang w:val="en-CA"/>
        </w:rPr>
        <w:t>, the Rage Spell increases their healing by a similar amount.</w:t>
      </w:r>
    </w:p>
    <w:p w:rsidR="000458ED" w:rsidRPr="000458ED" w:rsidRDefault="000458ED" w:rsidP="000458ED">
      <w:pPr>
        <w:numPr>
          <w:ilvl w:val="1"/>
          <w:numId w:val="222"/>
        </w:numPr>
        <w:rPr>
          <w:lang w:val="en-CA"/>
        </w:rPr>
      </w:pPr>
      <w:r w:rsidRPr="000458ED">
        <w:rPr>
          <w:lang w:val="en-CA"/>
        </w:rPr>
        <w:t>The Rage Spell's effect lasts for 18 seconds.</w:t>
      </w:r>
    </w:p>
    <w:p w:rsidR="000458ED" w:rsidRPr="000458ED" w:rsidRDefault="000458ED" w:rsidP="000458ED">
      <w:pPr>
        <w:numPr>
          <w:ilvl w:val="1"/>
          <w:numId w:val="222"/>
        </w:numPr>
        <w:rPr>
          <w:lang w:val="en-CA"/>
        </w:rPr>
      </w:pPr>
      <w:r w:rsidRPr="000458ED">
        <w:rPr>
          <w:lang w:val="en-CA"/>
        </w:rPr>
        <w:t>There has been a great deal of confusion regarding whether the 'damage increase' listed is additive (+130% damage) or multiplicative (damage * 1.3). After multiple independent tests, it has been confirmed that the increase is indeed additive, meaning that </w:t>
      </w:r>
      <w:hyperlink r:id="rId2289" w:tooltip="Troops" w:history="1">
        <w:r w:rsidRPr="000458ED">
          <w:rPr>
            <w:rStyle w:val="Hyperlink"/>
            <w:lang w:val="en-CA"/>
          </w:rPr>
          <w:t>troops</w:t>
        </w:r>
      </w:hyperlink>
      <w:r w:rsidRPr="000458ED">
        <w:rPr>
          <w:lang w:val="en-CA"/>
        </w:rPr>
        <w:t> under the influence of a level 1 Rage Spell do 130% </w:t>
      </w:r>
      <w:r w:rsidRPr="000458ED">
        <w:rPr>
          <w:i/>
          <w:iCs/>
          <w:lang w:val="en-CA"/>
        </w:rPr>
        <w:t>more</w:t>
      </w:r>
      <w:r w:rsidRPr="000458ED">
        <w:rPr>
          <w:lang w:val="en-CA"/>
        </w:rPr>
        <w:t> damage than those that are not; i.e. their damage (D) is calculated as follows:</w:t>
      </w:r>
    </w:p>
    <w:p w:rsidR="000458ED" w:rsidRPr="000458ED" w:rsidRDefault="000458ED" w:rsidP="000458ED">
      <w:pPr>
        <w:rPr>
          <w:lang w:val="en-CA"/>
        </w:rPr>
      </w:pPr>
      <w:r w:rsidRPr="000458ED">
        <w:rPr>
          <w:i/>
          <w:iCs/>
          <w:lang w:val="en-CA"/>
        </w:rPr>
        <w:t>Denraged</w:t>
      </w:r>
      <w:r w:rsidRPr="000458ED">
        <w:rPr>
          <w:lang w:val="en-CA"/>
        </w:rPr>
        <w:t>=</w:t>
      </w:r>
      <w:r w:rsidRPr="000458ED">
        <w:rPr>
          <w:i/>
          <w:iCs/>
          <w:lang w:val="en-CA"/>
        </w:rPr>
        <w:t>Dbase</w:t>
      </w:r>
      <w:r w:rsidRPr="000458ED">
        <w:rPr>
          <w:rFonts w:ascii="Cambria Math" w:hAnsi="Cambria Math" w:cs="Cambria Math"/>
          <w:lang w:val="en-CA"/>
        </w:rPr>
        <w:t>⋅</w:t>
      </w:r>
      <w:r w:rsidRPr="000458ED">
        <w:rPr>
          <w:lang w:val="en-CA"/>
        </w:rPr>
        <w:t>(100%+130%)=</w:t>
      </w:r>
      <w:r w:rsidRPr="000458ED">
        <w:rPr>
          <w:i/>
          <w:iCs/>
          <w:lang w:val="en-CA"/>
        </w:rPr>
        <w:t>Dbase</w:t>
      </w:r>
      <w:r w:rsidRPr="000458ED">
        <w:rPr>
          <w:rFonts w:ascii="Cambria Math" w:hAnsi="Cambria Math" w:cs="Cambria Math"/>
          <w:lang w:val="en-CA"/>
        </w:rPr>
        <w:t>⋅</w:t>
      </w:r>
      <w:r w:rsidRPr="000458ED">
        <w:rPr>
          <w:lang w:val="en-CA"/>
        </w:rPr>
        <w:t>2.3</w:t>
      </w:r>
    </w:p>
    <w:p w:rsidR="000458ED" w:rsidRPr="000458ED" w:rsidRDefault="00A02F7D" w:rsidP="000458ED">
      <w:pPr>
        <w:rPr>
          <w:lang w:val="en-CA"/>
        </w:rPr>
      </w:pPr>
      <w:r>
        <w:rPr>
          <w:lang w:val="en-CA"/>
        </w:rPr>
        <w:pict>
          <v:rect id="_x0000_i1167" style="width:0;height:1.5pt" o:hralign="center" o:hrstd="t" o:hrnoshade="t" o:hr="t" fillcolor="#3a3a3a" stroked="f"/>
        </w:pict>
      </w:r>
    </w:p>
    <w:p w:rsidR="000458ED" w:rsidRPr="000458ED" w:rsidRDefault="000458ED" w:rsidP="000458ED">
      <w:pPr>
        <w:numPr>
          <w:ilvl w:val="0"/>
          <w:numId w:val="223"/>
        </w:numPr>
        <w:rPr>
          <w:lang w:val="en-CA"/>
        </w:rPr>
      </w:pPr>
      <w:r w:rsidRPr="000458ED">
        <w:rPr>
          <w:b/>
          <w:bCs/>
          <w:lang w:val="en-CA"/>
        </w:rPr>
        <w:t>Offensive Strategy</w:t>
      </w:r>
    </w:p>
    <w:p w:rsidR="000458ED" w:rsidRPr="000458ED" w:rsidRDefault="000458ED" w:rsidP="000458ED">
      <w:pPr>
        <w:numPr>
          <w:ilvl w:val="1"/>
          <w:numId w:val="223"/>
        </w:numPr>
        <w:rPr>
          <w:lang w:val="en-CA"/>
        </w:rPr>
      </w:pPr>
      <w:r w:rsidRPr="000458ED">
        <w:rPr>
          <w:lang w:val="en-CA"/>
        </w:rPr>
        <w:t>The Rage Spell increases each individual </w:t>
      </w:r>
      <w:hyperlink r:id="rId2290" w:tooltip="Troops" w:history="1">
        <w:r w:rsidRPr="000458ED">
          <w:rPr>
            <w:rStyle w:val="Hyperlink"/>
            <w:lang w:val="en-CA"/>
          </w:rPr>
          <w:t>unit</w:t>
        </w:r>
      </w:hyperlink>
      <w:r w:rsidRPr="000458ED">
        <w:rPr>
          <w:lang w:val="en-CA"/>
        </w:rPr>
        <w:t>'s damage by a fixed percentage (which increases as the spell's level rises).</w:t>
      </w:r>
    </w:p>
    <w:p w:rsidR="000458ED" w:rsidRPr="000458ED" w:rsidRDefault="000458ED" w:rsidP="000458ED">
      <w:pPr>
        <w:numPr>
          <w:ilvl w:val="1"/>
          <w:numId w:val="223"/>
        </w:numPr>
        <w:rPr>
          <w:lang w:val="en-CA"/>
        </w:rPr>
      </w:pPr>
      <w:r w:rsidRPr="000458ED">
        <w:rPr>
          <w:lang w:val="en-CA"/>
        </w:rPr>
        <w:t>Although </w:t>
      </w:r>
      <w:hyperlink r:id="rId2291" w:tooltip="Healer" w:history="1">
        <w:r w:rsidRPr="000458ED">
          <w:rPr>
            <w:rStyle w:val="Hyperlink"/>
            <w:lang w:val="en-CA"/>
          </w:rPr>
          <w:t>Healers</w:t>
        </w:r>
      </w:hyperlink>
      <w:r w:rsidRPr="000458ED">
        <w:rPr>
          <w:lang w:val="en-CA"/>
        </w:rPr>
        <w:t> deal no damage, they can take advantage of the spell as well, as it will cause their healing to increase (and reduce the need for </w:t>
      </w:r>
      <w:hyperlink r:id="rId2292" w:tooltip="Healing Spell" w:history="1">
        <w:r w:rsidRPr="000458ED">
          <w:rPr>
            <w:rStyle w:val="Hyperlink"/>
            <w:lang w:val="en-CA"/>
          </w:rPr>
          <w:t>Healing Spells</w:t>
        </w:r>
      </w:hyperlink>
      <w:r w:rsidRPr="000458ED">
        <w:rPr>
          <w:lang w:val="en-CA"/>
        </w:rPr>
        <w:t xml:space="preserve"> while the Rage Spell is active). This makes Rage Spells suitable for Queen Walks where it can </w:t>
      </w:r>
      <w:r w:rsidRPr="000458ED">
        <w:rPr>
          <w:lang w:val="en-CA"/>
        </w:rPr>
        <w:lastRenderedPageBreak/>
        <w:t>be used to quickly heal the Queen when she encounters a group of high-damage defenses.</w:t>
      </w:r>
    </w:p>
    <w:p w:rsidR="000458ED" w:rsidRPr="000458ED" w:rsidRDefault="000458ED" w:rsidP="000458ED">
      <w:pPr>
        <w:numPr>
          <w:ilvl w:val="1"/>
          <w:numId w:val="223"/>
        </w:numPr>
        <w:rPr>
          <w:lang w:val="en-CA"/>
        </w:rPr>
      </w:pPr>
      <w:r w:rsidRPr="000458ED">
        <w:rPr>
          <w:lang w:val="en-CA"/>
        </w:rPr>
        <w:t>The most effective placement of the Rage Spell is to position it approximately 3-4 squares toward where your </w:t>
      </w:r>
      <w:hyperlink r:id="rId2293" w:tooltip="Troops" w:history="1">
        <w:r w:rsidRPr="000458ED">
          <w:rPr>
            <w:rStyle w:val="Hyperlink"/>
            <w:lang w:val="en-CA"/>
          </w:rPr>
          <w:t>Troops</w:t>
        </w:r>
      </w:hyperlink>
      <w:r w:rsidRPr="000458ED">
        <w:rPr>
          <w:lang w:val="en-CA"/>
        </w:rPr>
        <w:t>' next target will be; this will give your </w:t>
      </w:r>
      <w:hyperlink r:id="rId2294" w:tooltip="Troops" w:history="1">
        <w:r w:rsidRPr="000458ED">
          <w:rPr>
            <w:rStyle w:val="Hyperlink"/>
            <w:lang w:val="en-CA"/>
          </w:rPr>
          <w:t>Troops</w:t>
        </w:r>
      </w:hyperlink>
      <w:r w:rsidRPr="000458ED">
        <w:rPr>
          <w:lang w:val="en-CA"/>
        </w:rPr>
        <w:t> the maximum amount of time inside the Rage Spell's area of effect as they destroy their current target and move to the next one. If you drop it directly under their feet, they will quickly move out of its range once they have finished with their current target.</w:t>
      </w:r>
    </w:p>
    <w:p w:rsidR="000458ED" w:rsidRPr="000458ED" w:rsidRDefault="000458ED" w:rsidP="000458ED">
      <w:pPr>
        <w:numPr>
          <w:ilvl w:val="1"/>
          <w:numId w:val="223"/>
        </w:numPr>
        <w:rPr>
          <w:lang w:val="en-CA"/>
        </w:rPr>
      </w:pPr>
      <w:r w:rsidRPr="000458ED">
        <w:rPr>
          <w:lang w:val="en-CA"/>
        </w:rPr>
        <w:t>The Rage Spell goes well with the </w:t>
      </w:r>
      <w:hyperlink r:id="rId2295" w:tooltip="Healing Spell" w:history="1">
        <w:r w:rsidRPr="000458ED">
          <w:rPr>
            <w:rStyle w:val="Hyperlink"/>
            <w:lang w:val="en-CA"/>
          </w:rPr>
          <w:t>Healing Spell</w:t>
        </w:r>
      </w:hyperlink>
      <w:r w:rsidRPr="000458ED">
        <w:rPr>
          <w:lang w:val="en-CA"/>
        </w:rPr>
        <w:t>, due to the fact that the Rage Spell makes </w:t>
      </w:r>
      <w:hyperlink r:id="rId2296" w:tooltip="Troops" w:history="1">
        <w:r w:rsidRPr="000458ED">
          <w:rPr>
            <w:rStyle w:val="Hyperlink"/>
            <w:lang w:val="en-CA"/>
          </w:rPr>
          <w:t>Troops</w:t>
        </w:r>
      </w:hyperlink>
      <w:r w:rsidRPr="000458ED">
        <w:rPr>
          <w:lang w:val="en-CA"/>
        </w:rPr>
        <w:t>faster and stronger while healing them makes them much more durable as well.</w:t>
      </w:r>
    </w:p>
    <w:p w:rsidR="000458ED" w:rsidRPr="000458ED" w:rsidRDefault="000458ED" w:rsidP="000458ED">
      <w:pPr>
        <w:numPr>
          <w:ilvl w:val="1"/>
          <w:numId w:val="223"/>
        </w:numPr>
        <w:rPr>
          <w:lang w:val="en-CA"/>
        </w:rPr>
      </w:pPr>
      <w:r w:rsidRPr="000458ED">
        <w:rPr>
          <w:lang w:val="en-CA"/>
        </w:rPr>
        <w:t>The Rage Spell's effects do not stack, even if multiple Rage Spells are used on the same location.</w:t>
      </w:r>
    </w:p>
    <w:p w:rsidR="000458ED" w:rsidRPr="000458ED" w:rsidRDefault="000458ED" w:rsidP="000458ED">
      <w:pPr>
        <w:numPr>
          <w:ilvl w:val="1"/>
          <w:numId w:val="223"/>
        </w:numPr>
        <w:rPr>
          <w:lang w:val="en-CA"/>
        </w:rPr>
      </w:pPr>
      <w:r w:rsidRPr="000458ED">
        <w:rPr>
          <w:lang w:val="en-CA"/>
        </w:rPr>
        <w:t>A Rage Spell can cause </w:t>
      </w:r>
      <w:hyperlink r:id="rId2297" w:tooltip="P.E.K.K.A" w:history="1">
        <w:r w:rsidRPr="000458ED">
          <w:rPr>
            <w:rStyle w:val="Hyperlink"/>
            <w:lang w:val="en-CA"/>
          </w:rPr>
          <w:t>P.E.K.K.As</w:t>
        </w:r>
      </w:hyperlink>
      <w:r w:rsidRPr="000458ED">
        <w:rPr>
          <w:lang w:val="en-CA"/>
        </w:rPr>
        <w:t> as well as other high-damage troops to destroy a </w:t>
      </w:r>
      <w:hyperlink r:id="rId2298" w:tooltip="Town Hall" w:history="1">
        <w:r w:rsidRPr="000458ED">
          <w:rPr>
            <w:rStyle w:val="Hyperlink"/>
            <w:lang w:val="en-CA"/>
          </w:rPr>
          <w:t>Town Hall</w:t>
        </w:r>
      </w:hyperlink>
      <w:r w:rsidRPr="000458ED">
        <w:rPr>
          <w:lang w:val="en-CA"/>
        </w:rPr>
        <w:t> within seconds.</w:t>
      </w:r>
    </w:p>
    <w:p w:rsidR="000458ED" w:rsidRPr="000458ED" w:rsidRDefault="000458ED" w:rsidP="000458ED">
      <w:pPr>
        <w:numPr>
          <w:ilvl w:val="1"/>
          <w:numId w:val="223"/>
        </w:numPr>
        <w:rPr>
          <w:lang w:val="en-CA"/>
        </w:rPr>
      </w:pPr>
      <w:r w:rsidRPr="000458ED">
        <w:rPr>
          <w:lang w:val="en-CA"/>
        </w:rPr>
        <w:t>The Rage Spell is substantially less effective when placed on low damage troops such as </w:t>
      </w:r>
      <w:hyperlink r:id="rId2299" w:tooltip="Archer" w:history="1">
        <w:r w:rsidRPr="000458ED">
          <w:rPr>
            <w:rStyle w:val="Hyperlink"/>
            <w:lang w:val="en-CA"/>
          </w:rPr>
          <w:t>Archers</w:t>
        </w:r>
      </w:hyperlink>
      <w:r w:rsidRPr="000458ED">
        <w:rPr>
          <w:lang w:val="en-CA"/>
        </w:rPr>
        <w:t>, as they don't do much damage as compared to troops with higher damage such as </w:t>
      </w:r>
      <w:hyperlink r:id="rId2300" w:tooltip="Wizard" w:history="1">
        <w:r w:rsidRPr="000458ED">
          <w:rPr>
            <w:rStyle w:val="Hyperlink"/>
            <w:lang w:val="en-CA"/>
          </w:rPr>
          <w:t>Wizards</w:t>
        </w:r>
      </w:hyperlink>
      <w:r w:rsidRPr="000458ED">
        <w:rPr>
          <w:lang w:val="en-CA"/>
        </w:rPr>
        <w:t>.</w:t>
      </w:r>
    </w:p>
    <w:p w:rsidR="000458ED" w:rsidRPr="000458ED" w:rsidRDefault="000458ED" w:rsidP="000458ED">
      <w:pPr>
        <w:numPr>
          <w:ilvl w:val="2"/>
          <w:numId w:val="223"/>
        </w:numPr>
        <w:rPr>
          <w:lang w:val="en-CA"/>
        </w:rPr>
      </w:pPr>
      <w:r w:rsidRPr="000458ED">
        <w:rPr>
          <w:lang w:val="en-CA"/>
        </w:rPr>
        <w:t>The </w:t>
      </w:r>
      <w:hyperlink r:id="rId2301" w:tooltip="P.E.K.K.A" w:history="1">
        <w:r w:rsidRPr="000458ED">
          <w:rPr>
            <w:rStyle w:val="Hyperlink"/>
            <w:lang w:val="en-CA"/>
          </w:rPr>
          <w:t>P.E.K.K.A</w:t>
        </w:r>
      </w:hyperlink>
      <w:r w:rsidRPr="000458ED">
        <w:rPr>
          <w:lang w:val="en-CA"/>
        </w:rPr>
        <w:t> and </w:t>
      </w:r>
      <w:hyperlink r:id="rId2302" w:tooltip="Balloon" w:history="1">
        <w:r w:rsidRPr="000458ED">
          <w:rPr>
            <w:rStyle w:val="Hyperlink"/>
            <w:lang w:val="en-CA"/>
          </w:rPr>
          <w:t>Balloon</w:t>
        </w:r>
      </w:hyperlink>
      <w:r w:rsidRPr="000458ED">
        <w:rPr>
          <w:lang w:val="en-CA"/>
        </w:rPr>
        <w:t> are especially well-suited for the Rage Spell, as they normally move and attack quite slowly.</w:t>
      </w:r>
    </w:p>
    <w:p w:rsidR="000458ED" w:rsidRPr="000458ED" w:rsidRDefault="000458ED" w:rsidP="000458ED">
      <w:pPr>
        <w:numPr>
          <w:ilvl w:val="1"/>
          <w:numId w:val="223"/>
        </w:numPr>
        <w:rPr>
          <w:lang w:val="en-CA"/>
        </w:rPr>
      </w:pPr>
      <w:r w:rsidRPr="000458ED">
        <w:rPr>
          <w:lang w:val="en-CA"/>
        </w:rPr>
        <w:t>The Rage Spell does not increase the attack speed of troop but merely increases troops' damage output. This means using a Rage Spell on slow-attacking troops such as a P.E.K.K.A when trying to destroy massed amounts of defending troops will be futile.</w:t>
      </w:r>
    </w:p>
    <w:p w:rsidR="000458ED" w:rsidRPr="000458ED" w:rsidRDefault="000458ED" w:rsidP="000458ED">
      <w:pPr>
        <w:numPr>
          <w:ilvl w:val="1"/>
          <w:numId w:val="223"/>
        </w:numPr>
        <w:rPr>
          <w:lang w:val="en-CA"/>
        </w:rPr>
      </w:pPr>
      <w:r w:rsidRPr="000458ED">
        <w:rPr>
          <w:lang w:val="en-CA"/>
        </w:rPr>
        <w:t>The </w:t>
      </w:r>
      <w:hyperlink r:id="rId2303" w:tooltip="Barbarian King" w:history="1">
        <w:r w:rsidRPr="000458ED">
          <w:rPr>
            <w:rStyle w:val="Hyperlink"/>
            <w:lang w:val="en-CA"/>
          </w:rPr>
          <w:t>Barbarian King</w:t>
        </w:r>
      </w:hyperlink>
      <w:r w:rsidRPr="000458ED">
        <w:rPr>
          <w:lang w:val="en-CA"/>
        </w:rPr>
        <w:t>'s Iron Fist ability </w:t>
      </w:r>
      <w:r w:rsidRPr="000458ED">
        <w:rPr>
          <w:b/>
          <w:bCs/>
          <w:lang w:val="en-CA"/>
        </w:rPr>
        <w:t>does not</w:t>
      </w:r>
      <w:r w:rsidRPr="000458ED">
        <w:rPr>
          <w:lang w:val="en-CA"/>
        </w:rPr>
        <w:t> stack with the Rage Spell, nor do the nearby enraged </w:t>
      </w:r>
      <w:hyperlink r:id="rId2304" w:tooltip="Barbarian" w:history="1">
        <w:r w:rsidRPr="000458ED">
          <w:rPr>
            <w:rStyle w:val="Hyperlink"/>
            <w:lang w:val="en-CA"/>
          </w:rPr>
          <w:t>Barbarians</w:t>
        </w:r>
      </w:hyperlink>
      <w:r w:rsidRPr="000458ED">
        <w:rPr>
          <w:lang w:val="en-CA"/>
        </w:rPr>
        <w:t> that are affected by the ability.</w:t>
      </w:r>
    </w:p>
    <w:p w:rsidR="000458ED" w:rsidRPr="000458ED" w:rsidRDefault="000458ED" w:rsidP="000458ED">
      <w:pPr>
        <w:numPr>
          <w:ilvl w:val="1"/>
          <w:numId w:val="223"/>
        </w:numPr>
        <w:rPr>
          <w:lang w:val="en-CA"/>
        </w:rPr>
      </w:pPr>
      <w:r w:rsidRPr="000458ED">
        <w:rPr>
          <w:lang w:val="en-CA"/>
        </w:rPr>
        <w:t>When your troops close in on the </w:t>
      </w:r>
      <w:hyperlink r:id="rId2305" w:tooltip="Town Hall" w:history="1">
        <w:r w:rsidRPr="000458ED">
          <w:rPr>
            <w:rStyle w:val="Hyperlink"/>
            <w:lang w:val="en-CA"/>
          </w:rPr>
          <w:t>Town Hall</w:t>
        </w:r>
      </w:hyperlink>
      <w:r w:rsidRPr="000458ED">
        <w:rPr>
          <w:lang w:val="en-CA"/>
        </w:rPr>
        <w:t>, try using the Rage Spell to destroy the </w:t>
      </w:r>
      <w:hyperlink r:id="rId2306" w:tooltip="Town Hall" w:history="1">
        <w:r w:rsidRPr="000458ED">
          <w:rPr>
            <w:rStyle w:val="Hyperlink"/>
            <w:lang w:val="en-CA"/>
          </w:rPr>
          <w:t>Town Hall</w:t>
        </w:r>
      </w:hyperlink>
      <w:r w:rsidRPr="000458ED">
        <w:rPr>
          <w:lang w:val="en-CA"/>
        </w:rPr>
        <w:t> quickly or any defenses near by.</w:t>
      </w:r>
    </w:p>
    <w:p w:rsidR="000458ED" w:rsidRPr="000458ED" w:rsidRDefault="00A02F7D" w:rsidP="000458ED">
      <w:pPr>
        <w:rPr>
          <w:lang w:val="en-CA"/>
        </w:rPr>
      </w:pPr>
      <w:r>
        <w:rPr>
          <w:lang w:val="en-CA"/>
        </w:rPr>
        <w:pict>
          <v:rect id="_x0000_i1168" style="width:0;height:1.5pt" o:hralign="center" o:hrstd="t" o:hrnoshade="t" o:hr="t" fillcolor="#3a3a3a" stroked="f"/>
        </w:pict>
      </w:r>
    </w:p>
    <w:p w:rsidR="000458ED" w:rsidRPr="000458ED" w:rsidRDefault="000458ED" w:rsidP="000458ED">
      <w:pPr>
        <w:numPr>
          <w:ilvl w:val="0"/>
          <w:numId w:val="224"/>
        </w:numPr>
        <w:rPr>
          <w:lang w:val="en-CA"/>
        </w:rPr>
      </w:pPr>
      <w:r w:rsidRPr="000458ED">
        <w:rPr>
          <w:b/>
          <w:bCs/>
          <w:lang w:val="en-CA"/>
        </w:rPr>
        <w:t>Trivia</w:t>
      </w:r>
    </w:p>
    <w:p w:rsidR="000458ED" w:rsidRPr="000458ED" w:rsidRDefault="000458ED" w:rsidP="000458ED">
      <w:pPr>
        <w:numPr>
          <w:ilvl w:val="1"/>
          <w:numId w:val="224"/>
        </w:numPr>
        <w:rPr>
          <w:lang w:val="en-CA"/>
        </w:rPr>
      </w:pPr>
      <w:r w:rsidRPr="000458ED">
        <w:rPr>
          <w:lang w:val="en-CA"/>
        </w:rPr>
        <w:t>When used on </w:t>
      </w:r>
      <w:hyperlink r:id="rId2307" w:tooltip="Heroes" w:history="1">
        <w:r w:rsidRPr="000458ED">
          <w:rPr>
            <w:rStyle w:val="Hyperlink"/>
            <w:lang w:val="en-CA"/>
          </w:rPr>
          <w:t>Heroes</w:t>
        </w:r>
      </w:hyperlink>
      <w:r w:rsidRPr="000458ED">
        <w:rPr>
          <w:lang w:val="en-CA"/>
        </w:rPr>
        <w:t>, they grow to about twice their original size.</w:t>
      </w:r>
    </w:p>
    <w:p w:rsidR="000458ED" w:rsidRPr="000458ED" w:rsidRDefault="000458ED" w:rsidP="000458ED">
      <w:pPr>
        <w:numPr>
          <w:ilvl w:val="2"/>
          <w:numId w:val="224"/>
        </w:numPr>
        <w:rPr>
          <w:lang w:val="en-CA"/>
        </w:rPr>
      </w:pPr>
      <w:r w:rsidRPr="000458ED">
        <w:rPr>
          <w:lang w:val="en-CA"/>
        </w:rPr>
        <w:t>If a Hero dies whilst under the effects of the rage spell he will still appear at twice their size through until the end of the battle.</w:t>
      </w:r>
    </w:p>
    <w:p w:rsidR="000458ED" w:rsidRPr="000458ED" w:rsidRDefault="000458ED" w:rsidP="000458ED">
      <w:pPr>
        <w:numPr>
          <w:ilvl w:val="1"/>
          <w:numId w:val="224"/>
        </w:numPr>
        <w:rPr>
          <w:lang w:val="en-CA"/>
        </w:rPr>
      </w:pPr>
      <w:r w:rsidRPr="000458ED">
        <w:rPr>
          <w:lang w:val="en-CA"/>
        </w:rPr>
        <w:t>The Rage Spell's ring of rage is significantly larger than a </w:t>
      </w:r>
      <w:hyperlink r:id="rId2308" w:tooltip="Lightning Spell" w:history="1">
        <w:r w:rsidRPr="000458ED">
          <w:rPr>
            <w:rStyle w:val="Hyperlink"/>
            <w:lang w:val="en-CA"/>
          </w:rPr>
          <w:t>Lightning Spell's</w:t>
        </w:r>
      </w:hyperlink>
      <w:r w:rsidRPr="000458ED">
        <w:rPr>
          <w:lang w:val="en-CA"/>
        </w:rPr>
        <w:t> ring, and is the same size as the </w:t>
      </w:r>
      <w:hyperlink r:id="rId2309" w:tooltip="Healing Spell" w:history="1">
        <w:r w:rsidRPr="000458ED">
          <w:rPr>
            <w:rStyle w:val="Hyperlink"/>
            <w:lang w:val="en-CA"/>
          </w:rPr>
          <w:t>Healing Spell</w:t>
        </w:r>
      </w:hyperlink>
      <w:r w:rsidRPr="000458ED">
        <w:rPr>
          <w:lang w:val="en-CA"/>
        </w:rPr>
        <w:t>.</w:t>
      </w:r>
    </w:p>
    <w:p w:rsidR="000458ED" w:rsidRPr="000458ED" w:rsidRDefault="000458ED" w:rsidP="000458ED">
      <w:pPr>
        <w:numPr>
          <w:ilvl w:val="1"/>
          <w:numId w:val="224"/>
        </w:numPr>
        <w:rPr>
          <w:lang w:val="en-CA"/>
        </w:rPr>
      </w:pPr>
      <w:r w:rsidRPr="000458ED">
        <w:rPr>
          <w:lang w:val="en-CA"/>
        </w:rPr>
        <w:t>Rage Spells appear to have a gridlock-like pattern on the edges of the spell when you deploy it and it will fade away once the spell expires.</w:t>
      </w:r>
    </w:p>
    <w:p w:rsidR="000458ED" w:rsidRPr="000458ED" w:rsidRDefault="000458ED" w:rsidP="000458ED">
      <w:pPr>
        <w:numPr>
          <w:ilvl w:val="1"/>
          <w:numId w:val="224"/>
        </w:numPr>
        <w:rPr>
          <w:lang w:val="en-CA"/>
        </w:rPr>
      </w:pPr>
      <w:r w:rsidRPr="000458ED">
        <w:rPr>
          <w:lang w:val="en-CA"/>
        </w:rPr>
        <w:t>When a Rage Spell is dropped, it makes a "roar" sound.</w:t>
      </w:r>
    </w:p>
    <w:p w:rsidR="000458ED" w:rsidRPr="000458ED" w:rsidRDefault="000458ED" w:rsidP="000458ED">
      <w:pPr>
        <w:numPr>
          <w:ilvl w:val="1"/>
          <w:numId w:val="224"/>
        </w:numPr>
        <w:rPr>
          <w:lang w:val="en-CA"/>
        </w:rPr>
      </w:pPr>
      <w:r w:rsidRPr="000458ED">
        <w:rPr>
          <w:lang w:val="en-CA"/>
        </w:rPr>
        <w:t>The Rage Spell is the only researchable item in the Laboratory that can be upgraded to the maximum level at Laboratory level 6. Consequently, it is the only troop or spell that can be maxed at Town Hall level 8 and thus most players have this as their first maxed (flaming) item in the player profile.</w:t>
      </w:r>
    </w:p>
    <w:p w:rsidR="000458ED" w:rsidRPr="000458ED" w:rsidRDefault="000458ED" w:rsidP="000458ED">
      <w:pPr>
        <w:numPr>
          <w:ilvl w:val="1"/>
          <w:numId w:val="224"/>
        </w:numPr>
        <w:rPr>
          <w:lang w:val="en-CA"/>
        </w:rPr>
      </w:pPr>
      <w:r w:rsidRPr="000458ED">
        <w:rPr>
          <w:lang w:val="en-CA"/>
        </w:rPr>
        <w:t>The level 5 Rage Spell costs 3,000,000 Elixir (rather than twice the previous amount of 3,600,000), probably due to the fact that in the earliest version of the game, </w:t>
      </w:r>
      <w:hyperlink r:id="rId2310" w:tooltip="Town Hall" w:history="1">
        <w:r w:rsidRPr="000458ED">
          <w:rPr>
            <w:rStyle w:val="Hyperlink"/>
            <w:lang w:val="en-CA"/>
          </w:rPr>
          <w:t>Town Hall</w:t>
        </w:r>
      </w:hyperlink>
      <w:r w:rsidRPr="000458ED">
        <w:rPr>
          <w:lang w:val="en-CA"/>
        </w:rPr>
        <w:t> level 8 only had three level 10 </w:t>
      </w:r>
      <w:hyperlink r:id="rId2311" w:tooltip="Elixir Storage" w:history="1">
        <w:r w:rsidRPr="000458ED">
          <w:rPr>
            <w:rStyle w:val="Hyperlink"/>
            <w:lang w:val="en-CA"/>
          </w:rPr>
          <w:t>Elixir Storages</w:t>
        </w:r>
      </w:hyperlink>
      <w:r w:rsidRPr="000458ED">
        <w:rPr>
          <w:lang w:val="en-CA"/>
        </w:rPr>
        <w:t>.</w:t>
      </w:r>
    </w:p>
    <w:p w:rsidR="000458ED" w:rsidRPr="000458ED" w:rsidRDefault="000458ED" w:rsidP="000458ED">
      <w:pPr>
        <w:numPr>
          <w:ilvl w:val="1"/>
          <w:numId w:val="224"/>
        </w:numPr>
        <w:rPr>
          <w:lang w:val="en-CA"/>
        </w:rPr>
      </w:pPr>
      <w:r w:rsidRPr="000458ED">
        <w:rPr>
          <w:lang w:val="en-CA"/>
        </w:rPr>
        <w:t>In the game files, the Rage Spell is named as the </w:t>
      </w:r>
      <w:hyperlink r:id="rId2312" w:tooltip="Haste Spell" w:history="1">
        <w:r w:rsidRPr="000458ED">
          <w:rPr>
            <w:rStyle w:val="Hyperlink"/>
            <w:lang w:val="en-CA"/>
          </w:rPr>
          <w:t>Haste Spell</w:t>
        </w:r>
      </w:hyperlink>
      <w:r w:rsidRPr="000458ED">
        <w:rPr>
          <w:lang w:val="en-CA"/>
        </w:rPr>
        <w:t>. This is ironic to the 1 July 2015 update with the same new </w:t>
      </w:r>
      <w:hyperlink r:id="rId2313" w:tooltip="Dark Elixir" w:history="1">
        <w:r w:rsidRPr="000458ED">
          <w:rPr>
            <w:rStyle w:val="Hyperlink"/>
            <w:lang w:val="en-CA"/>
          </w:rPr>
          <w:t>Dark Elixir</w:t>
        </w:r>
      </w:hyperlink>
      <w:r w:rsidRPr="000458ED">
        <w:rPr>
          <w:lang w:val="en-CA"/>
        </w:rPr>
        <w:t> Spell called the </w:t>
      </w:r>
      <w:hyperlink r:id="rId2314" w:tooltip="Haste Spell" w:history="1">
        <w:r w:rsidRPr="000458ED">
          <w:rPr>
            <w:rStyle w:val="Hyperlink"/>
            <w:lang w:val="en-CA"/>
          </w:rPr>
          <w:t>Haste Spell</w:t>
        </w:r>
      </w:hyperlink>
      <w:r w:rsidRPr="000458ED">
        <w:rPr>
          <w:lang w:val="en-CA"/>
        </w:rPr>
        <w:t>.</w:t>
      </w:r>
    </w:p>
    <w:p w:rsidR="000458ED" w:rsidRPr="000458ED" w:rsidRDefault="000458ED" w:rsidP="000458ED">
      <w:pPr>
        <w:numPr>
          <w:ilvl w:val="1"/>
          <w:numId w:val="224"/>
        </w:numPr>
        <w:rPr>
          <w:lang w:val="en-CA"/>
        </w:rPr>
      </w:pPr>
      <w:r w:rsidRPr="000458ED">
        <w:rPr>
          <w:lang w:val="en-CA"/>
        </w:rPr>
        <w:t>Rage Spell's brewing time has been reduced multiple times, from 4 hours all the way to 6 minutes.</w:t>
      </w:r>
    </w:p>
    <w:p w:rsidR="000458ED" w:rsidRDefault="000458ED" w:rsidP="000458ED">
      <w:pPr>
        <w:numPr>
          <w:ilvl w:val="1"/>
          <w:numId w:val="224"/>
        </w:numPr>
        <w:rPr>
          <w:lang w:val="en-CA"/>
        </w:rPr>
      </w:pPr>
      <w:r w:rsidRPr="000458ED">
        <w:rPr>
          <w:lang w:val="en-CA"/>
        </w:rPr>
        <w:t>A </w:t>
      </w:r>
      <w:hyperlink r:id="rId2315" w:tooltip="Goblin" w:history="1">
        <w:r w:rsidRPr="000458ED">
          <w:rPr>
            <w:rStyle w:val="Hyperlink"/>
            <w:lang w:val="en-CA"/>
          </w:rPr>
          <w:t>Goblin</w:t>
        </w:r>
      </w:hyperlink>
      <w:r w:rsidRPr="000458ED">
        <w:rPr>
          <w:lang w:val="en-CA"/>
        </w:rPr>
        <w:t>, </w:t>
      </w:r>
      <w:hyperlink r:id="rId2316" w:tooltip="Minion" w:history="1">
        <w:r w:rsidRPr="000458ED">
          <w:rPr>
            <w:rStyle w:val="Hyperlink"/>
            <w:lang w:val="en-CA"/>
          </w:rPr>
          <w:t>Minion</w:t>
        </w:r>
      </w:hyperlink>
      <w:r w:rsidRPr="000458ED">
        <w:rPr>
          <w:lang w:val="en-CA"/>
        </w:rPr>
        <w:t> or </w:t>
      </w:r>
      <w:hyperlink r:id="rId2317" w:tooltip="Lava Pup" w:history="1">
        <w:r w:rsidRPr="000458ED">
          <w:rPr>
            <w:rStyle w:val="Hyperlink"/>
            <w:lang w:val="en-CA"/>
          </w:rPr>
          <w:t>Lava Pup</w:t>
        </w:r>
      </w:hyperlink>
      <w:r w:rsidRPr="000458ED">
        <w:rPr>
          <w:lang w:val="en-CA"/>
        </w:rPr>
        <w:t> under the joint effect of a maxed Rage Spell and a maxed </w:t>
      </w:r>
      <w:hyperlink r:id="rId2318" w:tooltip="Haste Spell" w:history="1">
        <w:r w:rsidRPr="000458ED">
          <w:rPr>
            <w:rStyle w:val="Hyperlink"/>
            <w:lang w:val="en-CA"/>
          </w:rPr>
          <w:t>Haste Spell</w:t>
        </w:r>
      </w:hyperlink>
      <w:r w:rsidRPr="000458ED">
        <w:rPr>
          <w:lang w:val="en-CA"/>
        </w:rPr>
        <w:t>will move at a movement speed of 106 (13.25 tiles per second).</w:t>
      </w:r>
    </w:p>
    <w:p w:rsidR="00B65F59" w:rsidRDefault="00B65F59" w:rsidP="00B65F59">
      <w:pPr>
        <w:rPr>
          <w:lang w:val="en-CA"/>
        </w:rPr>
      </w:pPr>
    </w:p>
    <w:p w:rsidR="00B65F59" w:rsidRPr="000458ED" w:rsidRDefault="00B65F59" w:rsidP="00B65F59">
      <w:pPr>
        <w:rPr>
          <w:lang w:val="en-CA"/>
        </w:rPr>
      </w:pPr>
    </w:p>
    <w:p w:rsidR="000458ED" w:rsidRDefault="000458E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517"/>
        <w:gridCol w:w="1763"/>
        <w:gridCol w:w="1045"/>
        <w:gridCol w:w="1378"/>
        <w:gridCol w:w="1290"/>
        <w:gridCol w:w="2422"/>
      </w:tblGrid>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lastRenderedPageBreak/>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Number of Pulses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Time Between Pulses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Boost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A02F7D" w:rsidP="000458ED">
            <w:pPr>
              <w:rPr>
                <w:b/>
                <w:bCs/>
                <w:lang w:val="en-CA"/>
              </w:rPr>
            </w:pPr>
            <w:hyperlink r:id="rId2319" w:tooltip="Spell Factory" w:history="1">
              <w:r w:rsidR="000458ED" w:rsidRPr="000458ED">
                <w:rPr>
                  <w:rStyle w:val="Hyperlink"/>
                  <w:b/>
                  <w:bCs/>
                  <w:lang w:val="en-CA"/>
                </w:rPr>
                <w:t>Spell Factory</w:t>
              </w:r>
            </w:hyperlink>
            <w:r w:rsidR="000458ED" w:rsidRPr="000458ED">
              <w:rPr>
                <w:b/>
                <w:bCs/>
                <w:lang w:val="en-CA"/>
              </w:rPr>
              <w:t> Level Required</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0.3s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r>
    </w:tbl>
    <w:p w:rsidR="000458ED" w:rsidRPr="000458ED" w:rsidRDefault="000458ED" w:rsidP="000458ED">
      <w:pPr>
        <w:rPr>
          <w:vanish/>
          <w:lang w:val="en-CA"/>
        </w:rPr>
      </w:pPr>
    </w:p>
    <w:p w:rsidR="000458ED" w:rsidRDefault="000458E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580"/>
        <w:gridCol w:w="1454"/>
        <w:gridCol w:w="916"/>
        <w:gridCol w:w="1655"/>
        <w:gridCol w:w="1458"/>
        <w:gridCol w:w="2523"/>
      </w:tblGrid>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A02F7D" w:rsidP="000458ED">
            <w:pPr>
              <w:rPr>
                <w:b/>
                <w:bCs/>
                <w:lang w:val="en-CA"/>
              </w:rPr>
            </w:pPr>
            <w:hyperlink r:id="rId2320" w:anchor="Elixir" w:tooltip="Resources" w:history="1">
              <w:r w:rsidR="000458ED" w:rsidRPr="000458ED">
                <w:rPr>
                  <w:rStyle w:val="Hyperlink"/>
                  <w:b/>
                  <w:bCs/>
                  <w:lang w:val="en-CA"/>
                </w:rPr>
                <w:t>Cost</w:t>
              </w:r>
            </w:hyperlink>
            <w:r w:rsidR="000458ED" w:rsidRPr="000458ED">
              <w:rPr>
                <w:b/>
                <w:bCs/>
                <w:lang w:val="en-CA"/>
              </w:rPr>
              <w:t> </w:t>
            </w:r>
            <w:r w:rsidR="000458ED" w:rsidRPr="000458ED">
              <w:rPr>
                <w:b/>
                <w:bCs/>
                <w:noProof/>
                <w:lang w:val="en-CA"/>
              </w:rPr>
              <w:drawing>
                <wp:inline distT="0" distB="0" distL="0" distR="0">
                  <wp:extent cx="171450" cy="190500"/>
                  <wp:effectExtent l="0" t="0" r="0" b="0"/>
                  <wp:docPr id="1781" name="Picture 178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A02F7D" w:rsidP="000458ED">
            <w:pPr>
              <w:rPr>
                <w:b/>
                <w:bCs/>
                <w:lang w:val="en-CA"/>
              </w:rPr>
            </w:pPr>
            <w:hyperlink r:id="rId2321" w:anchor="Elixir" w:tooltip="Resources" w:history="1">
              <w:r w:rsidR="000458ED" w:rsidRPr="000458ED">
                <w:rPr>
                  <w:rStyle w:val="Hyperlink"/>
                  <w:b/>
                  <w:bCs/>
                  <w:lang w:val="en-CA"/>
                </w:rPr>
                <w:t>Research Cost</w:t>
              </w:r>
            </w:hyperlink>
            <w:r w:rsidR="000458ED" w:rsidRPr="000458ED">
              <w:rPr>
                <w:b/>
                <w:bCs/>
                <w:lang w:val="en-CA"/>
              </w:rPr>
              <w:t> </w:t>
            </w:r>
            <w:r w:rsidR="000458ED" w:rsidRPr="000458ED">
              <w:rPr>
                <w:b/>
                <w:bCs/>
                <w:noProof/>
                <w:lang w:val="en-CA"/>
              </w:rPr>
              <w:drawing>
                <wp:inline distT="0" distB="0" distL="0" distR="0">
                  <wp:extent cx="171450" cy="190500"/>
                  <wp:effectExtent l="0" t="0" r="0" b="0"/>
                  <wp:docPr id="1780" name="Picture 1780"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A02F7D" w:rsidP="000458ED">
            <w:pPr>
              <w:rPr>
                <w:b/>
                <w:bCs/>
                <w:lang w:val="en-CA"/>
              </w:rPr>
            </w:pPr>
            <w:hyperlink r:id="rId2322" w:tooltip="Laboratory" w:history="1">
              <w:r w:rsidR="000458ED" w:rsidRPr="000458ED">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A02F7D" w:rsidP="000458ED">
            <w:pPr>
              <w:rPr>
                <w:b/>
                <w:bCs/>
                <w:lang w:val="en-CA"/>
              </w:rPr>
            </w:pPr>
            <w:hyperlink r:id="rId2323" w:tooltip="Laboratory" w:history="1">
              <w:r w:rsidR="000458ED" w:rsidRPr="000458ED">
                <w:rPr>
                  <w:rStyle w:val="Hyperlink"/>
                  <w:b/>
                  <w:bCs/>
                  <w:lang w:val="en-CA"/>
                </w:rPr>
                <w:t>Laboratory</w:t>
              </w:r>
            </w:hyperlink>
            <w:r w:rsidR="000458ED" w:rsidRPr="000458ED">
              <w:rPr>
                <w:b/>
                <w:bCs/>
                <w:lang w:val="en-CA"/>
              </w:rPr>
              <w:t> Level Required</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900,000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w:t>
            </w:r>
          </w:p>
        </w:tc>
      </w:tr>
    </w:tbl>
    <w:p w:rsidR="000458ED" w:rsidRPr="000458ED" w:rsidRDefault="000458ED" w:rsidP="000458ED"/>
    <w:p w:rsidR="00CC316F" w:rsidRDefault="00CC316F" w:rsidP="00CC316F"/>
    <w:p w:rsidR="00CC316F" w:rsidRDefault="00CC316F" w:rsidP="00CC316F">
      <w:pPr>
        <w:pStyle w:val="Heading2"/>
      </w:pPr>
      <w:r>
        <w:t>Jump</w:t>
      </w:r>
    </w:p>
    <w:p w:rsidR="00CC316F" w:rsidRDefault="00CC316F" w:rsidP="00CC316F"/>
    <w:p w:rsidR="00BC0350" w:rsidRPr="00BC0350" w:rsidRDefault="00BC0350" w:rsidP="00BC0350">
      <w:pPr>
        <w:rPr>
          <w:lang w:val="en-CA"/>
        </w:rPr>
      </w:pPr>
      <w:r w:rsidRPr="00BC0350">
        <w:rPr>
          <w:noProof/>
          <w:lang w:val="en-CA"/>
        </w:rPr>
        <w:drawing>
          <wp:inline distT="0" distB="0" distL="0" distR="0">
            <wp:extent cx="1905000" cy="1905000"/>
            <wp:effectExtent l="0" t="0" r="0" b="0"/>
            <wp:docPr id="1788" name="Picture 1788" descr="Jump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2" descr="Jump Spell info"/>
                    <pic:cNvPicPr>
                      <a:picLocks noChangeAspect="1" noChangeArrowheads="1"/>
                    </pic:cNvPicPr>
                  </pic:nvPicPr>
                  <pic:blipFill>
                    <a:blip r:embed="rId23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BC0350" w:rsidRPr="00BC0350" w:rsidRDefault="00BC0350" w:rsidP="00BC0350">
      <w:pPr>
        <w:rPr>
          <w:lang w:val="en-CA"/>
        </w:rPr>
      </w:pPr>
      <w:r w:rsidRPr="00BC0350">
        <w:rPr>
          <w:b/>
          <w:bCs/>
          <w:i/>
          <w:iCs/>
          <w:lang w:val="en-CA"/>
        </w:rPr>
        <w:t>"</w:t>
      </w:r>
      <w:hyperlink r:id="rId2325" w:tooltip="Walls" w:history="1">
        <w:r w:rsidRPr="00BC0350">
          <w:rPr>
            <w:rStyle w:val="Hyperlink"/>
            <w:b/>
            <w:bCs/>
            <w:i/>
            <w:iCs/>
            <w:lang w:val="en-CA"/>
          </w:rPr>
          <w:t>Walls</w:t>
        </w:r>
      </w:hyperlink>
      <w:r w:rsidRPr="00BC0350">
        <w:rPr>
          <w:b/>
          <w:bCs/>
          <w:i/>
          <w:iCs/>
          <w:lang w:val="en-CA"/>
        </w:rPr>
        <w:t> slowing you down? Try making a shortcut!</w:t>
      </w:r>
      <w:r w:rsidRPr="00BC0350">
        <w:rPr>
          <w:b/>
          <w:bCs/>
          <w:i/>
          <w:iCs/>
          <w:lang w:val="en-CA"/>
        </w:rPr>
        <w:br/>
        <w:t>Cast this spell near enemy </w:t>
      </w:r>
      <w:hyperlink r:id="rId2326" w:tooltip="Walls" w:history="1">
        <w:r w:rsidRPr="00BC0350">
          <w:rPr>
            <w:rStyle w:val="Hyperlink"/>
            <w:b/>
            <w:bCs/>
            <w:i/>
            <w:iCs/>
            <w:lang w:val="en-CA"/>
          </w:rPr>
          <w:t>walls</w:t>
        </w:r>
      </w:hyperlink>
      <w:r w:rsidRPr="00BC0350">
        <w:rPr>
          <w:b/>
          <w:bCs/>
          <w:i/>
          <w:iCs/>
          <w:lang w:val="en-CA"/>
        </w:rPr>
        <w:t> to create a route straight over them. Your </w:t>
      </w:r>
      <w:hyperlink r:id="rId2327" w:tooltip="Troops" w:history="1">
        <w:r w:rsidRPr="00BC0350">
          <w:rPr>
            <w:rStyle w:val="Hyperlink"/>
            <w:b/>
            <w:bCs/>
            <w:i/>
            <w:iCs/>
            <w:lang w:val="en-CA"/>
          </w:rPr>
          <w:t>Troops</w:t>
        </w:r>
      </w:hyperlink>
      <w:r w:rsidRPr="00BC0350">
        <w:rPr>
          <w:b/>
          <w:bCs/>
          <w:i/>
          <w:iCs/>
          <w:lang w:val="en-CA"/>
        </w:rPr>
        <w:t> will jump over affected </w:t>
      </w:r>
      <w:hyperlink r:id="rId2328" w:tooltip="Wall" w:history="1">
        <w:r w:rsidRPr="00BC0350">
          <w:rPr>
            <w:rStyle w:val="Hyperlink"/>
            <w:b/>
            <w:bCs/>
            <w:i/>
            <w:iCs/>
            <w:lang w:val="en-CA"/>
          </w:rPr>
          <w:t>wall</w:t>
        </w:r>
      </w:hyperlink>
      <w:r w:rsidRPr="00BC0350">
        <w:rPr>
          <w:b/>
          <w:bCs/>
          <w:i/>
          <w:iCs/>
          <w:lang w:val="en-CA"/>
        </w:rPr>
        <w:t> pieces as if they weren't even there!"</w:t>
      </w:r>
    </w:p>
    <w:p w:rsidR="00BC0350" w:rsidRPr="00BC0350" w:rsidRDefault="00A02F7D" w:rsidP="00BC0350">
      <w:pPr>
        <w:rPr>
          <w:lang w:val="en-CA"/>
        </w:rPr>
      </w:pPr>
      <w:r>
        <w:rPr>
          <w:lang w:val="en-CA"/>
        </w:rPr>
        <w:pict>
          <v:rect id="_x0000_i1169" style="width:0;height:1.5pt" o:hralign="center" o:hrstd="t" o:hrnoshade="t" o:hr="t" fillcolor="#3a3a3a" stroked="f"/>
        </w:pict>
      </w:r>
    </w:p>
    <w:p w:rsidR="00BC0350" w:rsidRPr="00BC0350" w:rsidRDefault="00BC0350" w:rsidP="00BC0350">
      <w:pPr>
        <w:numPr>
          <w:ilvl w:val="0"/>
          <w:numId w:val="225"/>
        </w:numPr>
        <w:rPr>
          <w:lang w:val="en-CA"/>
        </w:rPr>
      </w:pPr>
      <w:r w:rsidRPr="00BC0350">
        <w:rPr>
          <w:b/>
          <w:bCs/>
          <w:lang w:val="en-CA"/>
        </w:rPr>
        <w:t>Summary</w:t>
      </w:r>
    </w:p>
    <w:p w:rsidR="00BC0350" w:rsidRPr="00BC0350" w:rsidRDefault="00BC0350" w:rsidP="00BC0350">
      <w:pPr>
        <w:numPr>
          <w:ilvl w:val="1"/>
          <w:numId w:val="225"/>
        </w:numPr>
        <w:rPr>
          <w:lang w:val="en-CA"/>
        </w:rPr>
      </w:pPr>
      <w:r w:rsidRPr="00BC0350">
        <w:rPr>
          <w:lang w:val="en-CA"/>
        </w:rPr>
        <w:t>The Jump Spell allows all ground </w:t>
      </w:r>
      <w:hyperlink r:id="rId2329" w:tooltip="Troops" w:history="1">
        <w:r w:rsidRPr="00BC0350">
          <w:rPr>
            <w:rStyle w:val="Hyperlink"/>
            <w:lang w:val="en-CA"/>
          </w:rPr>
          <w:t>Troops</w:t>
        </w:r>
      </w:hyperlink>
      <w:r w:rsidRPr="00BC0350">
        <w:rPr>
          <w:lang w:val="en-CA"/>
        </w:rPr>
        <w:t> and </w:t>
      </w:r>
      <w:hyperlink r:id="rId2330" w:tooltip="Heroes" w:history="1">
        <w:r w:rsidRPr="00BC0350">
          <w:rPr>
            <w:rStyle w:val="Hyperlink"/>
            <w:lang w:val="en-CA"/>
          </w:rPr>
          <w:t>Heroes</w:t>
        </w:r>
      </w:hyperlink>
      <w:r w:rsidRPr="00BC0350">
        <w:rPr>
          <w:lang w:val="en-CA"/>
        </w:rPr>
        <w:t> to jump over </w:t>
      </w:r>
      <w:hyperlink r:id="rId2331" w:tooltip="Walls" w:history="1">
        <w:r w:rsidRPr="00BC0350">
          <w:rPr>
            <w:rStyle w:val="Hyperlink"/>
            <w:lang w:val="en-CA"/>
          </w:rPr>
          <w:t>Walls</w:t>
        </w:r>
      </w:hyperlink>
      <w:r w:rsidRPr="00BC0350">
        <w:rPr>
          <w:lang w:val="en-CA"/>
        </w:rPr>
        <w:t>.</w:t>
      </w:r>
    </w:p>
    <w:p w:rsidR="00BC0350" w:rsidRPr="00BC0350" w:rsidRDefault="00BC0350" w:rsidP="00BC0350">
      <w:pPr>
        <w:numPr>
          <w:ilvl w:val="1"/>
          <w:numId w:val="225"/>
        </w:numPr>
        <w:rPr>
          <w:lang w:val="en-CA"/>
        </w:rPr>
      </w:pPr>
      <w:r w:rsidRPr="00BC0350">
        <w:rPr>
          <w:lang w:val="en-CA"/>
        </w:rPr>
        <w:t>Jump Spells have no effect whatsoever on </w:t>
      </w:r>
      <w:hyperlink r:id="rId2332" w:tooltip="Category:Air Troops" w:history="1">
        <w:r w:rsidRPr="00BC0350">
          <w:rPr>
            <w:rStyle w:val="Hyperlink"/>
            <w:lang w:val="en-CA"/>
          </w:rPr>
          <w:t>air units</w:t>
        </w:r>
      </w:hyperlink>
      <w:r w:rsidRPr="00BC0350">
        <w:rPr>
          <w:lang w:val="en-CA"/>
        </w:rPr>
        <w:t>, as they already bypass </w:t>
      </w:r>
      <w:hyperlink r:id="rId2333" w:tooltip="Walls" w:history="1">
        <w:r w:rsidRPr="00BC0350">
          <w:rPr>
            <w:rStyle w:val="Hyperlink"/>
            <w:lang w:val="en-CA"/>
          </w:rPr>
          <w:t>Walls</w:t>
        </w:r>
      </w:hyperlink>
      <w:r w:rsidRPr="00BC0350">
        <w:rPr>
          <w:lang w:val="en-CA"/>
        </w:rPr>
        <w:t>. The Jump Spell also does not change the behavior of </w:t>
      </w:r>
      <w:hyperlink r:id="rId2334" w:tooltip="Hog Rider" w:history="1">
        <w:r w:rsidRPr="00BC0350">
          <w:rPr>
            <w:rStyle w:val="Hyperlink"/>
            <w:lang w:val="en-CA"/>
          </w:rPr>
          <w:t>Hog Riders</w:t>
        </w:r>
      </w:hyperlink>
      <w:r w:rsidRPr="00BC0350">
        <w:rPr>
          <w:lang w:val="en-CA"/>
        </w:rPr>
        <w:t>, </w:t>
      </w:r>
      <w:hyperlink r:id="rId2335" w:tooltip="Miner" w:history="1">
        <w:r w:rsidRPr="00BC0350">
          <w:rPr>
            <w:rStyle w:val="Hyperlink"/>
            <w:lang w:val="en-CA"/>
          </w:rPr>
          <w:t>Miners</w:t>
        </w:r>
      </w:hyperlink>
      <w:r w:rsidRPr="00BC0350">
        <w:rPr>
          <w:lang w:val="en-CA"/>
        </w:rPr>
        <w:t>, </w:t>
      </w:r>
      <w:hyperlink r:id="rId2336" w:tooltip="Wall Breaker" w:history="1">
        <w:r w:rsidRPr="00BC0350">
          <w:rPr>
            <w:rStyle w:val="Hyperlink"/>
            <w:lang w:val="en-CA"/>
          </w:rPr>
          <w:t>Wall Breakers</w:t>
        </w:r>
      </w:hyperlink>
      <w:r w:rsidRPr="00BC0350">
        <w:rPr>
          <w:lang w:val="en-CA"/>
        </w:rPr>
        <w:t> or the </w:t>
      </w:r>
      <w:hyperlink r:id="rId2337" w:tooltip="Grand Warden" w:history="1">
        <w:r w:rsidRPr="00BC0350">
          <w:rPr>
            <w:rStyle w:val="Hyperlink"/>
            <w:lang w:val="en-CA"/>
          </w:rPr>
          <w:t>Grand Warden</w:t>
        </w:r>
      </w:hyperlink>
      <w:r w:rsidRPr="00BC0350">
        <w:rPr>
          <w:lang w:val="en-CA"/>
        </w:rPr>
        <w:t> in any way.</w:t>
      </w:r>
    </w:p>
    <w:p w:rsidR="00BC0350" w:rsidRPr="00BC0350" w:rsidRDefault="00BC0350" w:rsidP="00BC0350">
      <w:pPr>
        <w:numPr>
          <w:ilvl w:val="1"/>
          <w:numId w:val="225"/>
        </w:numPr>
        <w:rPr>
          <w:lang w:val="en-CA"/>
        </w:rPr>
      </w:pPr>
      <w:r w:rsidRPr="00BC0350">
        <w:rPr>
          <w:lang w:val="en-CA"/>
        </w:rPr>
        <w:t>Upgrading the spell will increase its duration on the battlefield (the level 3 Jump Spell lasts three times as long as the level 1 Jump Spell).</w:t>
      </w:r>
    </w:p>
    <w:p w:rsidR="00BC0350" w:rsidRPr="00BC0350" w:rsidRDefault="00A02F7D" w:rsidP="00BC0350">
      <w:pPr>
        <w:rPr>
          <w:lang w:val="en-CA"/>
        </w:rPr>
      </w:pPr>
      <w:r>
        <w:rPr>
          <w:lang w:val="en-CA"/>
        </w:rPr>
        <w:pict>
          <v:rect id="_x0000_i1170" style="width:0;height:1.5pt" o:hralign="center" o:hrstd="t" o:hrnoshade="t" o:hr="t" fillcolor="#3a3a3a" stroked="f"/>
        </w:pict>
      </w:r>
    </w:p>
    <w:p w:rsidR="00BC0350" w:rsidRPr="00BC0350" w:rsidRDefault="00BC0350" w:rsidP="00BC0350">
      <w:pPr>
        <w:numPr>
          <w:ilvl w:val="0"/>
          <w:numId w:val="226"/>
        </w:numPr>
        <w:rPr>
          <w:lang w:val="en-CA"/>
        </w:rPr>
      </w:pPr>
      <w:r w:rsidRPr="00BC0350">
        <w:rPr>
          <w:b/>
          <w:bCs/>
          <w:lang w:val="en-CA"/>
        </w:rPr>
        <w:t>Offensive Strategy</w:t>
      </w:r>
    </w:p>
    <w:p w:rsidR="00BC0350" w:rsidRPr="00BC0350" w:rsidRDefault="00BC0350" w:rsidP="00BC0350">
      <w:pPr>
        <w:numPr>
          <w:ilvl w:val="1"/>
          <w:numId w:val="226"/>
        </w:numPr>
        <w:rPr>
          <w:lang w:val="en-CA"/>
        </w:rPr>
      </w:pPr>
      <w:r w:rsidRPr="00BC0350">
        <w:rPr>
          <w:lang w:val="en-CA"/>
        </w:rPr>
        <w:t>This </w:t>
      </w:r>
      <w:hyperlink r:id="rId2338" w:tooltip="Spells" w:history="1">
        <w:r w:rsidRPr="00BC0350">
          <w:rPr>
            <w:rStyle w:val="Hyperlink"/>
            <w:lang w:val="en-CA"/>
          </w:rPr>
          <w:t>spell</w:t>
        </w:r>
      </w:hyperlink>
      <w:r w:rsidRPr="00BC0350">
        <w:rPr>
          <w:lang w:val="en-CA"/>
        </w:rPr>
        <w:t> is more effective on doubled or tripled </w:t>
      </w:r>
      <w:hyperlink r:id="rId2339" w:tooltip="Walls" w:history="1">
        <w:r w:rsidRPr="00BC0350">
          <w:rPr>
            <w:rStyle w:val="Hyperlink"/>
            <w:lang w:val="en-CA"/>
          </w:rPr>
          <w:t>Walls</w:t>
        </w:r>
      </w:hyperlink>
      <w:r w:rsidRPr="00BC0350">
        <w:rPr>
          <w:lang w:val="en-CA"/>
        </w:rPr>
        <w:t>; otherwise, the </w:t>
      </w:r>
      <w:hyperlink r:id="rId2340" w:tooltip="Spells" w:history="1">
        <w:r w:rsidRPr="00BC0350">
          <w:rPr>
            <w:rStyle w:val="Hyperlink"/>
            <w:lang w:val="en-CA"/>
          </w:rPr>
          <w:t>spell</w:t>
        </w:r>
      </w:hyperlink>
      <w:r w:rsidRPr="00BC0350">
        <w:rPr>
          <w:lang w:val="en-CA"/>
        </w:rPr>
        <w:t> is not utilized to its maximum capability, making it much less valuable to use.</w:t>
      </w:r>
    </w:p>
    <w:p w:rsidR="00BC0350" w:rsidRPr="00BC0350" w:rsidRDefault="00BC0350" w:rsidP="00BC0350">
      <w:pPr>
        <w:numPr>
          <w:ilvl w:val="1"/>
          <w:numId w:val="226"/>
        </w:numPr>
        <w:rPr>
          <w:lang w:val="en-CA"/>
        </w:rPr>
      </w:pPr>
      <w:r w:rsidRPr="00BC0350">
        <w:rPr>
          <w:lang w:val="en-CA"/>
        </w:rPr>
        <w:t>Combined with </w:t>
      </w:r>
      <w:hyperlink r:id="rId2341" w:tooltip="Wall Breaker" w:history="1">
        <w:r w:rsidRPr="00BC0350">
          <w:rPr>
            <w:rStyle w:val="Hyperlink"/>
            <w:lang w:val="en-CA"/>
          </w:rPr>
          <w:t>Wall Breakers</w:t>
        </w:r>
      </w:hyperlink>
      <w:r w:rsidRPr="00BC0350">
        <w:rPr>
          <w:lang w:val="en-CA"/>
        </w:rPr>
        <w:t>, Jump Spells are quite useful for getting </w:t>
      </w:r>
      <w:hyperlink r:id="rId2342" w:tooltip="Troops" w:history="1">
        <w:r w:rsidRPr="00BC0350">
          <w:rPr>
            <w:rStyle w:val="Hyperlink"/>
            <w:lang w:val="en-CA"/>
          </w:rPr>
          <w:t>Troops</w:t>
        </w:r>
      </w:hyperlink>
      <w:r w:rsidRPr="00BC0350">
        <w:rPr>
          <w:lang w:val="en-CA"/>
        </w:rPr>
        <w:t> deep into the interior of a base. Once </w:t>
      </w:r>
      <w:hyperlink r:id="rId2343" w:tooltip="Wall Breaker" w:history="1">
        <w:r w:rsidRPr="00BC0350">
          <w:rPr>
            <w:rStyle w:val="Hyperlink"/>
            <w:lang w:val="en-CA"/>
          </w:rPr>
          <w:t>Wall Breakers</w:t>
        </w:r>
      </w:hyperlink>
      <w:r w:rsidRPr="00BC0350">
        <w:rPr>
          <w:lang w:val="en-CA"/>
        </w:rPr>
        <w:t> have initially breached the exterior </w:t>
      </w:r>
      <w:hyperlink r:id="rId2344" w:tooltip="Walls" w:history="1">
        <w:r w:rsidRPr="00BC0350">
          <w:rPr>
            <w:rStyle w:val="Hyperlink"/>
            <w:lang w:val="en-CA"/>
          </w:rPr>
          <w:t>Walls</w:t>
        </w:r>
      </w:hyperlink>
      <w:r w:rsidRPr="00BC0350">
        <w:rPr>
          <w:lang w:val="en-CA"/>
        </w:rPr>
        <w:t>, any new ones tend to be attracted to adjacent compartments rather than those behind the breach. A Jump Spell, however, can be placed behind the initial breach to quickly allow </w:t>
      </w:r>
      <w:hyperlink r:id="rId2345" w:tooltip="Category:Ground Troops" w:history="1">
        <w:r w:rsidRPr="00BC0350">
          <w:rPr>
            <w:rStyle w:val="Hyperlink"/>
            <w:lang w:val="en-CA"/>
          </w:rPr>
          <w:t>Ground Troops</w:t>
        </w:r>
      </w:hyperlink>
      <w:r w:rsidRPr="00BC0350">
        <w:rPr>
          <w:lang w:val="en-CA"/>
        </w:rPr>
        <w:t> access to the second layer of the base where the storages and heavy defenses (</w:t>
      </w:r>
      <w:hyperlink r:id="rId2346" w:tooltip="Mortar" w:history="1">
        <w:r w:rsidRPr="00BC0350">
          <w:rPr>
            <w:rStyle w:val="Hyperlink"/>
            <w:lang w:val="en-CA"/>
          </w:rPr>
          <w:t>Mortars</w:t>
        </w:r>
      </w:hyperlink>
      <w:r w:rsidRPr="00BC0350">
        <w:rPr>
          <w:lang w:val="en-CA"/>
        </w:rPr>
        <w:t>, </w:t>
      </w:r>
      <w:hyperlink r:id="rId2347" w:tooltip="X-Bow" w:history="1">
        <w:r w:rsidRPr="00BC0350">
          <w:rPr>
            <w:rStyle w:val="Hyperlink"/>
            <w:lang w:val="en-CA"/>
          </w:rPr>
          <w:t>X-Bows</w:t>
        </w:r>
      </w:hyperlink>
      <w:r w:rsidRPr="00BC0350">
        <w:rPr>
          <w:lang w:val="en-CA"/>
        </w:rPr>
        <w:t>, etc.) are typically positioned.</w:t>
      </w:r>
    </w:p>
    <w:p w:rsidR="00BC0350" w:rsidRPr="00BC0350" w:rsidRDefault="00BC0350" w:rsidP="00BC0350">
      <w:pPr>
        <w:numPr>
          <w:ilvl w:val="1"/>
          <w:numId w:val="226"/>
        </w:numPr>
        <w:rPr>
          <w:lang w:val="en-CA"/>
        </w:rPr>
      </w:pPr>
      <w:r w:rsidRPr="00BC0350">
        <w:rPr>
          <w:lang w:val="en-CA"/>
        </w:rPr>
        <w:lastRenderedPageBreak/>
        <w:t>At Town Hall 9 and above, using Jump Spells are often a better option than using four </w:t>
      </w:r>
      <w:hyperlink r:id="rId2348" w:tooltip="Earthquake Spell" w:history="1">
        <w:r w:rsidRPr="00BC0350">
          <w:rPr>
            <w:rStyle w:val="Hyperlink"/>
            <w:lang w:val="en-CA"/>
          </w:rPr>
          <w:t>Earthquake Spells</w:t>
        </w:r>
      </w:hyperlink>
      <w:r w:rsidRPr="00BC0350">
        <w:rPr>
          <w:lang w:val="en-CA"/>
        </w:rPr>
        <w:t>. Although they do not destroy walls, Jump Spells almost always last much longer than needed. Additionally, the Jump Spell requires half the housing space of four Earthquake Spells, and the Earthquake Spell radius is insignificantly larger than that of a Jump Spell.</w:t>
      </w:r>
    </w:p>
    <w:p w:rsidR="00BC0350" w:rsidRPr="00BC0350" w:rsidRDefault="00A02F7D" w:rsidP="00BC0350">
      <w:pPr>
        <w:rPr>
          <w:lang w:val="en-CA"/>
        </w:rPr>
      </w:pPr>
      <w:r>
        <w:rPr>
          <w:lang w:val="en-CA"/>
        </w:rPr>
        <w:pict>
          <v:rect id="_x0000_i1171" style="width:0;height:1.5pt" o:hralign="center" o:hrstd="t" o:hrnoshade="t" o:hr="t" fillcolor="#3a3a3a" stroked="f"/>
        </w:pict>
      </w:r>
    </w:p>
    <w:p w:rsidR="00BC0350" w:rsidRPr="00BC0350" w:rsidRDefault="00BC0350" w:rsidP="00BC0350">
      <w:pPr>
        <w:numPr>
          <w:ilvl w:val="0"/>
          <w:numId w:val="227"/>
        </w:numPr>
        <w:rPr>
          <w:lang w:val="en-CA"/>
        </w:rPr>
      </w:pPr>
      <w:r w:rsidRPr="00BC0350">
        <w:rPr>
          <w:b/>
          <w:bCs/>
          <w:lang w:val="en-CA"/>
        </w:rPr>
        <w:t>Trivia</w:t>
      </w:r>
    </w:p>
    <w:p w:rsidR="00BC0350" w:rsidRPr="00BC0350" w:rsidRDefault="00BC0350" w:rsidP="00BC0350">
      <w:pPr>
        <w:numPr>
          <w:ilvl w:val="1"/>
          <w:numId w:val="227"/>
        </w:numPr>
        <w:rPr>
          <w:lang w:val="en-CA"/>
        </w:rPr>
      </w:pPr>
      <w:r w:rsidRPr="00BC0350">
        <w:rPr>
          <w:lang w:val="en-CA"/>
        </w:rPr>
        <w:t>The rings that circulate around the illustration of the Jump Spell resembles the action when troops jump over </w:t>
      </w:r>
      <w:hyperlink r:id="rId2349" w:tooltip="Walls" w:history="1">
        <w:r w:rsidRPr="00BC0350">
          <w:rPr>
            <w:rStyle w:val="Hyperlink"/>
            <w:lang w:val="en-CA"/>
          </w:rPr>
          <w:t>Walls</w:t>
        </w:r>
      </w:hyperlink>
      <w:r w:rsidRPr="00BC0350">
        <w:rPr>
          <w:lang w:val="en-CA"/>
        </w:rPr>
        <w:t>.</w:t>
      </w:r>
    </w:p>
    <w:p w:rsidR="00BC0350" w:rsidRPr="00BC0350" w:rsidRDefault="00BC0350" w:rsidP="00BC0350">
      <w:pPr>
        <w:numPr>
          <w:ilvl w:val="1"/>
          <w:numId w:val="227"/>
        </w:numPr>
        <w:rPr>
          <w:lang w:val="en-CA"/>
        </w:rPr>
      </w:pPr>
      <w:r w:rsidRPr="00BC0350">
        <w:rPr>
          <w:lang w:val="en-CA"/>
        </w:rPr>
        <w:t>There seems to be tiny bouncing yellow balls when the Jump Spell is dropped.</w:t>
      </w:r>
    </w:p>
    <w:p w:rsidR="00BC0350" w:rsidRPr="00BC0350" w:rsidRDefault="00BC0350" w:rsidP="00BC0350">
      <w:pPr>
        <w:numPr>
          <w:ilvl w:val="1"/>
          <w:numId w:val="227"/>
        </w:numPr>
        <w:rPr>
          <w:lang w:val="en-CA"/>
        </w:rPr>
      </w:pPr>
      <w:r w:rsidRPr="00BC0350">
        <w:rPr>
          <w:lang w:val="en-CA"/>
        </w:rPr>
        <w:t>The Jump Spell's mechanics were reworked twice to date:</w:t>
      </w:r>
    </w:p>
    <w:p w:rsidR="00BC0350" w:rsidRPr="00BC0350" w:rsidRDefault="00BC0350" w:rsidP="00BC0350">
      <w:pPr>
        <w:numPr>
          <w:ilvl w:val="2"/>
          <w:numId w:val="227"/>
        </w:numPr>
        <w:rPr>
          <w:lang w:val="en-CA"/>
        </w:rPr>
      </w:pPr>
      <w:r w:rsidRPr="00BC0350">
        <w:rPr>
          <w:lang w:val="en-CA"/>
        </w:rPr>
        <w:t>The </w:t>
      </w:r>
      <w:hyperlink r:id="rId2350" w:anchor="Version_4.53_-_17th_June_2013_.22Freeze_spell_.26_Japanese.22" w:tooltip="Version History" w:history="1">
        <w:r w:rsidRPr="00BC0350">
          <w:rPr>
            <w:rStyle w:val="Hyperlink"/>
            <w:lang w:val="en-CA"/>
          </w:rPr>
          <w:t>June 17, 2013 update</w:t>
        </w:r>
      </w:hyperlink>
      <w:r w:rsidRPr="00BC0350">
        <w:rPr>
          <w:lang w:val="en-CA"/>
        </w:rPr>
        <w:t> changed the behavior of Jump Spell. Prior to this update, the level 1 Jump Spell only affected </w:t>
      </w:r>
      <w:hyperlink r:id="rId2351" w:tooltip="Troops" w:history="1">
        <w:r w:rsidRPr="00BC0350">
          <w:rPr>
            <w:rStyle w:val="Hyperlink"/>
            <w:lang w:val="en-CA"/>
          </w:rPr>
          <w:t>Troops</w:t>
        </w:r>
      </w:hyperlink>
      <w:r w:rsidRPr="00BC0350">
        <w:rPr>
          <w:lang w:val="en-CA"/>
        </w:rPr>
        <w:t> that required 4 or less housing spaces (</w:t>
      </w:r>
      <w:hyperlink r:id="rId2352" w:tooltip="Barbarian" w:history="1">
        <w:r w:rsidRPr="00BC0350">
          <w:rPr>
            <w:rStyle w:val="Hyperlink"/>
            <w:lang w:val="en-CA"/>
          </w:rPr>
          <w:t>Barbarians</w:t>
        </w:r>
      </w:hyperlink>
      <w:r w:rsidRPr="00BC0350">
        <w:rPr>
          <w:lang w:val="en-CA"/>
        </w:rPr>
        <w:t>, </w:t>
      </w:r>
      <w:hyperlink r:id="rId2353" w:tooltip="Archer" w:history="1">
        <w:r w:rsidRPr="00BC0350">
          <w:rPr>
            <w:rStyle w:val="Hyperlink"/>
            <w:lang w:val="en-CA"/>
          </w:rPr>
          <w:t>Archers</w:t>
        </w:r>
      </w:hyperlink>
      <w:r w:rsidRPr="00BC0350">
        <w:rPr>
          <w:lang w:val="en-CA"/>
        </w:rPr>
        <w:t>, </w:t>
      </w:r>
      <w:hyperlink r:id="rId2354" w:tooltip="Goblin" w:history="1">
        <w:r w:rsidRPr="00BC0350">
          <w:rPr>
            <w:rStyle w:val="Hyperlink"/>
            <w:lang w:val="en-CA"/>
          </w:rPr>
          <w:t>Goblins</w:t>
        </w:r>
      </w:hyperlink>
      <w:r w:rsidRPr="00BC0350">
        <w:rPr>
          <w:lang w:val="en-CA"/>
        </w:rPr>
        <w:t>, </w:t>
      </w:r>
      <w:hyperlink r:id="rId2355" w:tooltip="Wizard" w:history="1">
        <w:r w:rsidRPr="00BC0350">
          <w:rPr>
            <w:rStyle w:val="Hyperlink"/>
            <w:lang w:val="en-CA"/>
          </w:rPr>
          <w:t>Wizards</w:t>
        </w:r>
      </w:hyperlink>
      <w:r w:rsidRPr="00BC0350">
        <w:rPr>
          <w:lang w:val="en-CA"/>
        </w:rPr>
        <w:t>), with the remainder requiring level 2 to jump </w:t>
      </w:r>
      <w:hyperlink r:id="rId2356" w:tooltip="Walls" w:history="1">
        <w:r w:rsidRPr="00BC0350">
          <w:rPr>
            <w:rStyle w:val="Hyperlink"/>
            <w:lang w:val="en-CA"/>
          </w:rPr>
          <w:t>Walls</w:t>
        </w:r>
      </w:hyperlink>
      <w:r w:rsidRPr="00BC0350">
        <w:rPr>
          <w:lang w:val="en-CA"/>
        </w:rPr>
        <w:t>. Following this change, all ground troops could utilize the effects of a level 1 Jump Spell; level 2 doubled its duration.</w:t>
      </w:r>
    </w:p>
    <w:p w:rsidR="00BC0350" w:rsidRPr="00BC0350" w:rsidRDefault="00BC0350" w:rsidP="00BC0350">
      <w:pPr>
        <w:numPr>
          <w:ilvl w:val="2"/>
          <w:numId w:val="227"/>
        </w:numPr>
        <w:rPr>
          <w:lang w:val="en-CA"/>
        </w:rPr>
      </w:pPr>
      <w:r w:rsidRPr="00BC0350">
        <w:rPr>
          <w:lang w:val="en-CA"/>
        </w:rPr>
        <w:t>The </w:t>
      </w:r>
      <w:hyperlink r:id="rId2357" w:anchor="Version_6.186.1_-_3rd_July_2014_.22Hero_Changes.22" w:tooltip="Version History" w:history="1">
        <w:r w:rsidRPr="00BC0350">
          <w:rPr>
            <w:rStyle w:val="Hyperlink"/>
            <w:lang w:val="en-CA"/>
          </w:rPr>
          <w:t>July 3, 2014 update</w:t>
        </w:r>
      </w:hyperlink>
      <w:r w:rsidRPr="00BC0350">
        <w:rPr>
          <w:lang w:val="en-CA"/>
        </w:rPr>
        <w:t> reworked the Jump Spell to add a better "battle flow". If </w:t>
      </w:r>
      <w:hyperlink r:id="rId2358" w:tooltip="Troops" w:history="1">
        <w:r w:rsidRPr="00BC0350">
          <w:rPr>
            <w:rStyle w:val="Hyperlink"/>
            <w:lang w:val="en-CA"/>
          </w:rPr>
          <w:t>troops</w:t>
        </w:r>
      </w:hyperlink>
      <w:r w:rsidRPr="00BC0350">
        <w:rPr>
          <w:lang w:val="en-CA"/>
        </w:rPr>
        <w:t> sense a better route, they will now walk over to the Jump Spell. So if they are close by, they can still walk over to the Jump Spell, even if they were not there when the Jump Spell was first placed. In other words, the old Jump Spell determined the area of </w:t>
      </w:r>
      <w:hyperlink r:id="rId2359" w:tooltip="Troops" w:history="1">
        <w:r w:rsidRPr="00BC0350">
          <w:rPr>
            <w:rStyle w:val="Hyperlink"/>
            <w:lang w:val="en-CA"/>
          </w:rPr>
          <w:t>troops</w:t>
        </w:r>
      </w:hyperlink>
      <w:r w:rsidRPr="00BC0350">
        <w:rPr>
          <w:lang w:val="en-CA"/>
        </w:rPr>
        <w:t> that can jump over </w:t>
      </w:r>
      <w:hyperlink r:id="rId2360" w:tooltip="Walls" w:history="1">
        <w:r w:rsidRPr="00BC0350">
          <w:rPr>
            <w:rStyle w:val="Hyperlink"/>
            <w:lang w:val="en-CA"/>
          </w:rPr>
          <w:t>Walls</w:t>
        </w:r>
      </w:hyperlink>
      <w:r w:rsidRPr="00BC0350">
        <w:rPr>
          <w:lang w:val="en-CA"/>
        </w:rPr>
        <w:t>, while the new Jump Spell determines the area of </w:t>
      </w:r>
      <w:hyperlink r:id="rId2361" w:tooltip="Walls" w:history="1">
        <w:r w:rsidRPr="00BC0350">
          <w:rPr>
            <w:rStyle w:val="Hyperlink"/>
            <w:lang w:val="en-CA"/>
          </w:rPr>
          <w:t>Walls</w:t>
        </w:r>
      </w:hyperlink>
      <w:r w:rsidRPr="00BC0350">
        <w:rPr>
          <w:lang w:val="en-CA"/>
        </w:rPr>
        <w:t> that can be jumped over.</w:t>
      </w:r>
    </w:p>
    <w:p w:rsidR="00BC0350" w:rsidRPr="00BC0350" w:rsidRDefault="00BC0350" w:rsidP="00BC0350">
      <w:pPr>
        <w:numPr>
          <w:ilvl w:val="1"/>
          <w:numId w:val="227"/>
        </w:numPr>
        <w:rPr>
          <w:lang w:val="en-CA"/>
        </w:rPr>
      </w:pPr>
      <w:r w:rsidRPr="00BC0350">
        <w:rPr>
          <w:lang w:val="en-CA"/>
        </w:rPr>
        <w:t>Although the Jump Spell can be upgraded to level 2 in the level 5 </w:t>
      </w:r>
      <w:hyperlink r:id="rId2362" w:tooltip="Laboratory" w:history="1">
        <w:r w:rsidRPr="00BC0350">
          <w:rPr>
            <w:rStyle w:val="Hyperlink"/>
            <w:lang w:val="en-CA"/>
          </w:rPr>
          <w:t>Laboratory</w:t>
        </w:r>
      </w:hyperlink>
      <w:r w:rsidRPr="00BC0350">
        <w:rPr>
          <w:lang w:val="en-CA"/>
        </w:rPr>
        <w:t>, only </w:t>
      </w:r>
      <w:hyperlink r:id="rId2363" w:tooltip="Troops" w:history="1">
        <w:r w:rsidRPr="00BC0350">
          <w:rPr>
            <w:rStyle w:val="Hyperlink"/>
            <w:lang w:val="en-CA"/>
          </w:rPr>
          <w:t>Troops</w:t>
        </w:r>
      </w:hyperlink>
      <w:r w:rsidRPr="00BC0350">
        <w:rPr>
          <w:lang w:val="en-CA"/>
        </w:rPr>
        <w:t> and </w:t>
      </w:r>
      <w:hyperlink r:id="rId2364" w:tooltip="Spells" w:history="1">
        <w:r w:rsidRPr="00BC0350">
          <w:rPr>
            <w:rStyle w:val="Hyperlink"/>
            <w:lang w:val="en-CA"/>
          </w:rPr>
          <w:t>Spells</w:t>
        </w:r>
      </w:hyperlink>
      <w:r w:rsidRPr="00BC0350">
        <w:rPr>
          <w:lang w:val="en-CA"/>
        </w:rPr>
        <w:t>that are already unlocked will appear in the </w:t>
      </w:r>
      <w:hyperlink r:id="rId2365" w:tooltip="Laboratory" w:history="1">
        <w:r w:rsidRPr="00BC0350">
          <w:rPr>
            <w:rStyle w:val="Hyperlink"/>
            <w:lang w:val="en-CA"/>
          </w:rPr>
          <w:t>Laboratory</w:t>
        </w:r>
      </w:hyperlink>
      <w:r w:rsidRPr="00BC0350">
        <w:rPr>
          <w:lang w:val="en-CA"/>
        </w:rPr>
        <w:t> upgrade interface. The Jump Spell will not appear in the </w:t>
      </w:r>
      <w:hyperlink r:id="rId2366" w:tooltip="Laboratory" w:history="1">
        <w:r w:rsidRPr="00BC0350">
          <w:rPr>
            <w:rStyle w:val="Hyperlink"/>
            <w:lang w:val="en-CA"/>
          </w:rPr>
          <w:t>Laboratory</w:t>
        </w:r>
      </w:hyperlink>
      <w:r w:rsidRPr="00BC0350">
        <w:rPr>
          <w:lang w:val="en-CA"/>
        </w:rPr>
        <w:t> until the </w:t>
      </w:r>
      <w:hyperlink r:id="rId2367" w:tooltip="Spell Factory" w:history="1">
        <w:r w:rsidRPr="00BC0350">
          <w:rPr>
            <w:rStyle w:val="Hyperlink"/>
            <w:lang w:val="en-CA"/>
          </w:rPr>
          <w:t>Spell Factory</w:t>
        </w:r>
      </w:hyperlink>
      <w:r w:rsidRPr="00BC0350">
        <w:rPr>
          <w:lang w:val="en-CA"/>
        </w:rPr>
        <w:t> has been upgraded to level 4 (which requires </w:t>
      </w:r>
      <w:hyperlink r:id="rId2368" w:tooltip="Town Hall" w:history="1">
        <w:r w:rsidRPr="00BC0350">
          <w:rPr>
            <w:rStyle w:val="Hyperlink"/>
            <w:lang w:val="en-CA"/>
          </w:rPr>
          <w:t>Town Hall</w:t>
        </w:r>
      </w:hyperlink>
      <w:r w:rsidRPr="00BC0350">
        <w:rPr>
          <w:lang w:val="en-CA"/>
        </w:rPr>
        <w:t> level 9). Most players already have a level 7 </w:t>
      </w:r>
      <w:hyperlink r:id="rId2369" w:tooltip="Laboratory" w:history="1">
        <w:r w:rsidRPr="00BC0350">
          <w:rPr>
            <w:rStyle w:val="Hyperlink"/>
            <w:lang w:val="en-CA"/>
          </w:rPr>
          <w:t>Laboratory</w:t>
        </w:r>
      </w:hyperlink>
      <w:r w:rsidRPr="00BC0350">
        <w:rPr>
          <w:lang w:val="en-CA"/>
        </w:rPr>
        <w:t> by that time; if so, the first upgrade will be available as soon as the </w:t>
      </w:r>
      <w:hyperlink r:id="rId2370" w:tooltip="Spell Factory" w:history="1">
        <w:r w:rsidRPr="00BC0350">
          <w:rPr>
            <w:rStyle w:val="Hyperlink"/>
            <w:lang w:val="en-CA"/>
          </w:rPr>
          <w:t>Spell Factory</w:t>
        </w:r>
      </w:hyperlink>
      <w:r w:rsidRPr="00BC0350">
        <w:rPr>
          <w:lang w:val="en-CA"/>
        </w:rPr>
        <w:t> level 4 upgrade finishes.</w:t>
      </w:r>
    </w:p>
    <w:p w:rsidR="00BC0350" w:rsidRPr="00BC0350" w:rsidRDefault="00BC0350" w:rsidP="00BC0350">
      <w:pPr>
        <w:numPr>
          <w:ilvl w:val="1"/>
          <w:numId w:val="227"/>
        </w:numPr>
        <w:rPr>
          <w:lang w:val="en-CA"/>
        </w:rPr>
      </w:pPr>
      <w:r w:rsidRPr="00BC0350">
        <w:rPr>
          <w:lang w:val="en-CA"/>
        </w:rPr>
        <w:t>Jump Spell's brewing time has been reduced multiple times, from 5 hours all the way to 6 minutes.</w:t>
      </w:r>
    </w:p>
    <w:p w:rsidR="00BC0350" w:rsidRPr="00BC0350" w:rsidRDefault="00BC0350" w:rsidP="00BC0350">
      <w:pPr>
        <w:numPr>
          <w:ilvl w:val="1"/>
          <w:numId w:val="227"/>
        </w:numPr>
        <w:rPr>
          <w:lang w:val="en-CA"/>
        </w:rPr>
      </w:pPr>
      <w:r w:rsidRPr="00BC0350">
        <w:rPr>
          <w:lang w:val="en-CA"/>
        </w:rPr>
        <w:t>The Jump Spell is the only </w:t>
      </w:r>
      <w:hyperlink r:id="rId2371" w:tooltip="Spells" w:history="1">
        <w:r w:rsidRPr="00BC0350">
          <w:rPr>
            <w:rStyle w:val="Hyperlink"/>
            <w:lang w:val="en-CA"/>
          </w:rPr>
          <w:t>Elixir Spell</w:t>
        </w:r>
      </w:hyperlink>
      <w:r w:rsidRPr="00BC0350">
        <w:rPr>
          <w:lang w:val="en-CA"/>
        </w:rPr>
        <w:t> to not appear in Clash Royale.</w:t>
      </w:r>
    </w:p>
    <w:p w:rsidR="00D01D8A" w:rsidRDefault="00D01D8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032"/>
        <w:gridCol w:w="1561"/>
        <w:gridCol w:w="2035"/>
        <w:gridCol w:w="1857"/>
        <w:gridCol w:w="3760"/>
      </w:tblGrid>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Boost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A02F7D" w:rsidP="00BC0350">
            <w:pPr>
              <w:rPr>
                <w:b/>
                <w:bCs/>
                <w:lang w:val="en-CA"/>
              </w:rPr>
            </w:pPr>
            <w:hyperlink r:id="rId2372" w:tooltip="Spell Factory" w:history="1">
              <w:r w:rsidR="00BC0350" w:rsidRPr="00BC0350">
                <w:rPr>
                  <w:rStyle w:val="Hyperlink"/>
                  <w:b/>
                  <w:bCs/>
                  <w:lang w:val="en-CA"/>
                </w:rPr>
                <w:t>Spell Factory</w:t>
              </w:r>
            </w:hyperlink>
            <w:r w:rsidR="00BC0350" w:rsidRPr="00BC0350">
              <w:rPr>
                <w:b/>
                <w:bCs/>
                <w:lang w:val="en-CA"/>
              </w:rPr>
              <w:t> Level Required</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w:t>
            </w:r>
          </w:p>
        </w:tc>
      </w:tr>
    </w:tbl>
    <w:p w:rsidR="00BC0350" w:rsidRPr="00BC0350" w:rsidRDefault="00BC0350" w:rsidP="00BC0350">
      <w:pPr>
        <w:rPr>
          <w:vanish/>
          <w:lang w:val="en-CA"/>
        </w:rPr>
      </w:pPr>
    </w:p>
    <w:p w:rsidR="00D01D8A" w:rsidRDefault="00D01D8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97"/>
        <w:gridCol w:w="1681"/>
        <w:gridCol w:w="970"/>
        <w:gridCol w:w="2084"/>
        <w:gridCol w:w="1760"/>
        <w:gridCol w:w="3053"/>
      </w:tblGrid>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Spell Duration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A02F7D" w:rsidP="00BC0350">
            <w:pPr>
              <w:rPr>
                <w:b/>
                <w:bCs/>
                <w:lang w:val="en-CA"/>
              </w:rPr>
            </w:pPr>
            <w:hyperlink r:id="rId2373" w:anchor="Elixir" w:tooltip="Resources" w:history="1">
              <w:r w:rsidR="00BC0350" w:rsidRPr="00BC0350">
                <w:rPr>
                  <w:rStyle w:val="Hyperlink"/>
                  <w:b/>
                  <w:bCs/>
                  <w:lang w:val="en-CA"/>
                </w:rPr>
                <w:t>Cost</w:t>
              </w:r>
            </w:hyperlink>
            <w:r w:rsidR="00BC0350" w:rsidRPr="00BC0350">
              <w:rPr>
                <w:b/>
                <w:bCs/>
                <w:lang w:val="en-CA"/>
              </w:rPr>
              <w:t> </w:t>
            </w:r>
            <w:r w:rsidR="00BC0350" w:rsidRPr="00BC0350">
              <w:rPr>
                <w:b/>
                <w:bCs/>
                <w:noProof/>
                <w:lang w:val="en-CA"/>
              </w:rPr>
              <w:drawing>
                <wp:inline distT="0" distB="0" distL="0" distR="0">
                  <wp:extent cx="171450" cy="190500"/>
                  <wp:effectExtent l="0" t="0" r="0" b="0"/>
                  <wp:docPr id="1787" name="Picture 178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6"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A02F7D" w:rsidP="00BC0350">
            <w:pPr>
              <w:rPr>
                <w:b/>
                <w:bCs/>
                <w:lang w:val="en-CA"/>
              </w:rPr>
            </w:pPr>
            <w:hyperlink r:id="rId2374" w:anchor="Elixir" w:tooltip="Resources" w:history="1">
              <w:r w:rsidR="00BC0350" w:rsidRPr="00BC0350">
                <w:rPr>
                  <w:rStyle w:val="Hyperlink"/>
                  <w:b/>
                  <w:bCs/>
                  <w:lang w:val="en-CA"/>
                </w:rPr>
                <w:t>Research Cost</w:t>
              </w:r>
            </w:hyperlink>
            <w:r w:rsidR="00BC0350" w:rsidRPr="00BC0350">
              <w:rPr>
                <w:b/>
                <w:bCs/>
                <w:lang w:val="en-CA"/>
              </w:rPr>
              <w:t> </w:t>
            </w:r>
            <w:r w:rsidR="00BC0350" w:rsidRPr="00BC0350">
              <w:rPr>
                <w:b/>
                <w:bCs/>
                <w:noProof/>
                <w:lang w:val="en-CA"/>
              </w:rPr>
              <w:drawing>
                <wp:inline distT="0" distB="0" distL="0" distR="0">
                  <wp:extent cx="171450" cy="190500"/>
                  <wp:effectExtent l="0" t="0" r="0" b="0"/>
                  <wp:docPr id="1786" name="Picture 178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A02F7D" w:rsidP="00BC0350">
            <w:pPr>
              <w:rPr>
                <w:b/>
                <w:bCs/>
                <w:lang w:val="en-CA"/>
              </w:rPr>
            </w:pPr>
            <w:hyperlink r:id="rId2375" w:tooltip="Laboratory" w:history="1">
              <w:r w:rsidR="00BC0350" w:rsidRPr="00BC0350">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A02F7D" w:rsidP="00BC0350">
            <w:pPr>
              <w:rPr>
                <w:b/>
                <w:bCs/>
                <w:lang w:val="en-CA"/>
              </w:rPr>
            </w:pPr>
            <w:hyperlink r:id="rId2376" w:tooltip="Laboratory" w:history="1">
              <w:r w:rsidR="00BC0350" w:rsidRPr="00BC0350">
                <w:rPr>
                  <w:rStyle w:val="Hyperlink"/>
                  <w:b/>
                  <w:bCs/>
                  <w:lang w:val="en-CA"/>
                </w:rPr>
                <w:t>Laboratory</w:t>
              </w:r>
            </w:hyperlink>
            <w:r w:rsidR="00BC0350" w:rsidRPr="00BC0350">
              <w:rPr>
                <w:b/>
                <w:bCs/>
                <w:lang w:val="en-CA"/>
              </w:rPr>
              <w:t> Level Required</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5</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59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8</w:t>
            </w:r>
          </w:p>
        </w:tc>
      </w:tr>
    </w:tbl>
    <w:p w:rsidR="00BC0350" w:rsidRDefault="00BC0350" w:rsidP="00CC316F"/>
    <w:p w:rsidR="00CC316F" w:rsidRDefault="00CC316F" w:rsidP="00CC316F">
      <w:pPr>
        <w:pStyle w:val="Heading2"/>
      </w:pPr>
      <w:r>
        <w:t>Freeze</w:t>
      </w:r>
    </w:p>
    <w:p w:rsidR="004D1B90" w:rsidRDefault="004D1B90" w:rsidP="004D1B90"/>
    <w:p w:rsidR="004D1B90" w:rsidRPr="004D1B90" w:rsidRDefault="004D1B90" w:rsidP="004D1B90">
      <w:pPr>
        <w:rPr>
          <w:lang w:val="en-CA"/>
        </w:rPr>
      </w:pPr>
      <w:r w:rsidRPr="004D1B90">
        <w:rPr>
          <w:noProof/>
          <w:lang w:val="en-CA"/>
        </w:rPr>
        <w:lastRenderedPageBreak/>
        <w:drawing>
          <wp:inline distT="0" distB="0" distL="0" distR="0">
            <wp:extent cx="1905000" cy="1905000"/>
            <wp:effectExtent l="0" t="0" r="0" b="0"/>
            <wp:docPr id="1810" name="Picture 1810" descr="Freez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0" descr="Freeze Spell info"/>
                    <pic:cNvPicPr>
                      <a:picLocks noChangeAspect="1" noChangeArrowheads="1"/>
                    </pic:cNvPicPr>
                  </pic:nvPicPr>
                  <pic:blipFill>
                    <a:blip r:embed="rId237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4D1B90" w:rsidRPr="004D1B90" w:rsidRDefault="004D1B90" w:rsidP="004D1B90">
      <w:pPr>
        <w:rPr>
          <w:lang w:val="en-CA"/>
        </w:rPr>
      </w:pPr>
      <w:r w:rsidRPr="004D1B90">
        <w:rPr>
          <w:b/>
          <w:bCs/>
          <w:i/>
          <w:iCs/>
          <w:lang w:val="en-CA"/>
        </w:rPr>
        <w:t>"When the battle gets hot, stay frosty!</w:t>
      </w:r>
      <w:r w:rsidRPr="004D1B90">
        <w:rPr>
          <w:b/>
          <w:bCs/>
          <w:i/>
          <w:iCs/>
          <w:lang w:val="en-CA"/>
        </w:rPr>
        <w:br/>
        <w:t>The Freeze Spell sends out a cryogenic blast that temporarily immobilizes enemy </w:t>
      </w:r>
      <w:hyperlink r:id="rId2378" w:tooltip="Category:Troops" w:history="1">
        <w:r w:rsidRPr="004D1B90">
          <w:rPr>
            <w:rStyle w:val="Hyperlink"/>
            <w:b/>
            <w:bCs/>
            <w:i/>
            <w:iCs/>
            <w:lang w:val="en-CA"/>
          </w:rPr>
          <w:t>troops</w:t>
        </w:r>
      </w:hyperlink>
      <w:r w:rsidRPr="004D1B90">
        <w:rPr>
          <w:b/>
          <w:bCs/>
          <w:i/>
          <w:iCs/>
          <w:lang w:val="en-CA"/>
        </w:rPr>
        <w:t> and disables </w:t>
      </w:r>
      <w:hyperlink r:id="rId2379" w:tooltip="Defensive Buildings" w:history="1">
        <w:r w:rsidRPr="004D1B90">
          <w:rPr>
            <w:rStyle w:val="Hyperlink"/>
            <w:b/>
            <w:bCs/>
            <w:i/>
            <w:iCs/>
            <w:lang w:val="en-CA"/>
          </w:rPr>
          <w:t>defensive buildings</w:t>
        </w:r>
      </w:hyperlink>
      <w:r w:rsidRPr="004D1B90">
        <w:rPr>
          <w:b/>
          <w:bCs/>
          <w:i/>
          <w:iCs/>
          <w:lang w:val="en-CA"/>
        </w:rPr>
        <w:t> within its radius."</w:t>
      </w:r>
    </w:p>
    <w:p w:rsidR="004D1B90" w:rsidRPr="004D1B90" w:rsidRDefault="00A02F7D" w:rsidP="004D1B90">
      <w:pPr>
        <w:rPr>
          <w:lang w:val="en-CA"/>
        </w:rPr>
      </w:pPr>
      <w:r>
        <w:rPr>
          <w:lang w:val="en-CA"/>
        </w:rPr>
        <w:pict>
          <v:rect id="_x0000_i1172" style="width:0;height:1.5pt" o:hralign="center" o:hrstd="t" o:hrnoshade="t" o:hr="t" fillcolor="#3a3a3a" stroked="f"/>
        </w:pict>
      </w:r>
    </w:p>
    <w:p w:rsidR="004D1B90" w:rsidRPr="004D1B90" w:rsidRDefault="004D1B90" w:rsidP="004D1B90">
      <w:pPr>
        <w:numPr>
          <w:ilvl w:val="0"/>
          <w:numId w:val="228"/>
        </w:numPr>
        <w:rPr>
          <w:lang w:val="en-CA"/>
        </w:rPr>
      </w:pPr>
      <w:r w:rsidRPr="004D1B90">
        <w:rPr>
          <w:b/>
          <w:bCs/>
          <w:lang w:val="en-CA"/>
        </w:rPr>
        <w:t>Summary</w:t>
      </w:r>
    </w:p>
    <w:p w:rsidR="004D1B90" w:rsidRPr="004D1B90" w:rsidRDefault="004D1B90" w:rsidP="004D1B90">
      <w:pPr>
        <w:numPr>
          <w:ilvl w:val="1"/>
          <w:numId w:val="228"/>
        </w:numPr>
        <w:rPr>
          <w:lang w:val="en-CA"/>
        </w:rPr>
      </w:pPr>
      <w:r w:rsidRPr="004D1B90">
        <w:rPr>
          <w:lang w:val="en-CA"/>
        </w:rPr>
        <w:t>The Freeze Spell is used to temporarily disable </w:t>
      </w:r>
      <w:hyperlink r:id="rId2380" w:tooltip="Defensive Buildings" w:history="1">
        <w:r w:rsidRPr="004D1B90">
          <w:rPr>
            <w:rStyle w:val="Hyperlink"/>
            <w:lang w:val="en-CA"/>
          </w:rPr>
          <w:t>defenses</w:t>
        </w:r>
      </w:hyperlink>
      <w:r w:rsidRPr="004D1B90">
        <w:rPr>
          <w:lang w:val="en-CA"/>
        </w:rPr>
        <w:t> and/or </w:t>
      </w:r>
      <w:hyperlink r:id="rId2381" w:tooltip="Category:Ground Troops" w:history="1">
        <w:r w:rsidRPr="004D1B90">
          <w:rPr>
            <w:rStyle w:val="Hyperlink"/>
            <w:lang w:val="en-CA"/>
          </w:rPr>
          <w:t>ground</w:t>
        </w:r>
      </w:hyperlink>
      <w:r w:rsidRPr="004D1B90">
        <w:rPr>
          <w:lang w:val="en-CA"/>
        </w:rPr>
        <w:t> and </w:t>
      </w:r>
      <w:hyperlink r:id="rId2382" w:tooltip="Category:Air Troops" w:history="1">
        <w:r w:rsidRPr="004D1B90">
          <w:rPr>
            <w:rStyle w:val="Hyperlink"/>
            <w:lang w:val="en-CA"/>
          </w:rPr>
          <w:t>air troops</w:t>
        </w:r>
      </w:hyperlink>
      <w:r w:rsidRPr="004D1B90">
        <w:rPr>
          <w:lang w:val="en-CA"/>
        </w:rPr>
        <w:t> from the enemy </w:t>
      </w:r>
      <w:hyperlink r:id="rId2383" w:tooltip="Clan Castle" w:history="1">
        <w:r w:rsidRPr="004D1B90">
          <w:rPr>
            <w:rStyle w:val="Hyperlink"/>
            <w:lang w:val="en-CA"/>
          </w:rPr>
          <w:t>Clan Castle</w:t>
        </w:r>
      </w:hyperlink>
      <w:r w:rsidRPr="004D1B90">
        <w:rPr>
          <w:lang w:val="en-CA"/>
        </w:rPr>
        <w:t> within a small radius. Until the spell's duration finishes, the affected enemy units will neither move nor attack (or heal, in the case of a </w:t>
      </w:r>
      <w:hyperlink r:id="rId2384" w:tooltip="Healer" w:history="1">
        <w:r w:rsidRPr="004D1B90">
          <w:rPr>
            <w:rStyle w:val="Hyperlink"/>
            <w:lang w:val="en-CA"/>
          </w:rPr>
          <w:t>Healer</w:t>
        </w:r>
      </w:hyperlink>
      <w:r w:rsidRPr="004D1B90">
        <w:rPr>
          <w:lang w:val="en-CA"/>
        </w:rPr>
        <w:t> being frozen).</w:t>
      </w:r>
    </w:p>
    <w:p w:rsidR="004D1B90" w:rsidRPr="004D1B90" w:rsidRDefault="004D1B90" w:rsidP="004D1B90">
      <w:pPr>
        <w:numPr>
          <w:ilvl w:val="1"/>
          <w:numId w:val="228"/>
        </w:numPr>
        <w:rPr>
          <w:lang w:val="en-CA"/>
        </w:rPr>
      </w:pPr>
      <w:r w:rsidRPr="004D1B90">
        <w:rPr>
          <w:lang w:val="en-CA"/>
        </w:rPr>
        <w:t>Enemy </w:t>
      </w:r>
      <w:hyperlink r:id="rId2385" w:tooltip="Troops" w:history="1">
        <w:r w:rsidRPr="004D1B90">
          <w:rPr>
            <w:rStyle w:val="Hyperlink"/>
            <w:lang w:val="en-CA"/>
          </w:rPr>
          <w:t>Troops</w:t>
        </w:r>
      </w:hyperlink>
      <w:r w:rsidRPr="004D1B90">
        <w:rPr>
          <w:lang w:val="en-CA"/>
        </w:rPr>
        <w:t> that are not within its radius when the spell is cast are unaffected by the Freeze Spell, even if they move into the area of effect while it is still active.</w:t>
      </w:r>
    </w:p>
    <w:p w:rsidR="004D1B90" w:rsidRPr="004D1B90" w:rsidRDefault="004D1B90" w:rsidP="004D1B90">
      <w:pPr>
        <w:numPr>
          <w:ilvl w:val="1"/>
          <w:numId w:val="228"/>
        </w:numPr>
        <w:rPr>
          <w:lang w:val="en-CA"/>
        </w:rPr>
      </w:pPr>
      <w:r w:rsidRPr="004D1B90">
        <w:rPr>
          <w:lang w:val="en-CA"/>
        </w:rPr>
        <w:t>At its maximum level, it is the most expensive </w:t>
      </w:r>
      <w:hyperlink r:id="rId2386" w:tooltip="Elixir" w:history="1">
        <w:r w:rsidRPr="004D1B90">
          <w:rPr>
            <w:rStyle w:val="Hyperlink"/>
            <w:lang w:val="en-CA"/>
          </w:rPr>
          <w:t>Elixir</w:t>
        </w:r>
      </w:hyperlink>
      <w:r w:rsidRPr="004D1B90">
        <w:rPr>
          <w:lang w:val="en-CA"/>
        </w:rPr>
        <w:t> </w:t>
      </w:r>
      <w:hyperlink r:id="rId2387" w:tooltip="Spells" w:history="1">
        <w:r w:rsidRPr="004D1B90">
          <w:rPr>
            <w:rStyle w:val="Hyperlink"/>
            <w:lang w:val="en-CA"/>
          </w:rPr>
          <w:t>Spell</w:t>
        </w:r>
      </w:hyperlink>
      <w:r w:rsidRPr="004D1B90">
        <w:rPr>
          <w:lang w:val="en-CA"/>
        </w:rPr>
        <w:t> in the game on a "per housing space" basis.</w:t>
      </w:r>
    </w:p>
    <w:p w:rsidR="004D1B90" w:rsidRPr="004D1B90" w:rsidRDefault="004D1B90" w:rsidP="004D1B90">
      <w:pPr>
        <w:numPr>
          <w:ilvl w:val="1"/>
          <w:numId w:val="228"/>
        </w:numPr>
        <w:rPr>
          <w:lang w:val="en-CA"/>
        </w:rPr>
      </w:pPr>
      <w:r w:rsidRPr="004D1B90">
        <w:rPr>
          <w:lang w:val="en-CA"/>
        </w:rPr>
        <w:t>The Freeze Spell can freeze both </w:t>
      </w:r>
      <w:hyperlink r:id="rId2388" w:tooltip="Category:Ground Troops" w:history="1">
        <w:r w:rsidRPr="004D1B90">
          <w:rPr>
            <w:rStyle w:val="Hyperlink"/>
            <w:lang w:val="en-CA"/>
          </w:rPr>
          <w:t>Ground Troops</w:t>
        </w:r>
      </w:hyperlink>
      <w:r w:rsidRPr="004D1B90">
        <w:rPr>
          <w:lang w:val="en-CA"/>
        </w:rPr>
        <w:t> and </w:t>
      </w:r>
      <w:hyperlink r:id="rId2389" w:tooltip="Category:Air Troops" w:history="1">
        <w:r w:rsidRPr="004D1B90">
          <w:rPr>
            <w:rStyle w:val="Hyperlink"/>
            <w:lang w:val="en-CA"/>
          </w:rPr>
          <w:t>Air Troops</w:t>
        </w:r>
      </w:hyperlink>
      <w:r w:rsidRPr="004D1B90">
        <w:rPr>
          <w:lang w:val="en-CA"/>
        </w:rPr>
        <w:t>.</w:t>
      </w:r>
    </w:p>
    <w:p w:rsidR="004D1B90" w:rsidRPr="004D1B90" w:rsidRDefault="00A02F7D" w:rsidP="004D1B90">
      <w:pPr>
        <w:rPr>
          <w:lang w:val="en-CA"/>
        </w:rPr>
      </w:pPr>
      <w:r>
        <w:rPr>
          <w:lang w:val="en-CA"/>
        </w:rPr>
        <w:pict>
          <v:rect id="_x0000_i1173" style="width:0;height:1.5pt" o:hralign="center" o:hrstd="t" o:hrnoshade="t" o:hr="t" fillcolor="#3a3a3a" stroked="f"/>
        </w:pict>
      </w:r>
    </w:p>
    <w:p w:rsidR="004D1B90" w:rsidRPr="004D1B90" w:rsidRDefault="004D1B90" w:rsidP="004D1B90">
      <w:pPr>
        <w:numPr>
          <w:ilvl w:val="0"/>
          <w:numId w:val="229"/>
        </w:numPr>
        <w:rPr>
          <w:lang w:val="en-CA"/>
        </w:rPr>
      </w:pPr>
      <w:r w:rsidRPr="004D1B90">
        <w:rPr>
          <w:b/>
          <w:bCs/>
          <w:lang w:val="en-CA"/>
        </w:rPr>
        <w:t>Offensive Strategy</w:t>
      </w:r>
    </w:p>
    <w:p w:rsidR="004D1B90" w:rsidRPr="004D1B90" w:rsidRDefault="004D1B90" w:rsidP="004D1B90">
      <w:pPr>
        <w:numPr>
          <w:ilvl w:val="1"/>
          <w:numId w:val="229"/>
        </w:numPr>
        <w:rPr>
          <w:lang w:val="en-CA"/>
        </w:rPr>
      </w:pPr>
      <w:r w:rsidRPr="004D1B90">
        <w:rPr>
          <w:lang w:val="en-CA"/>
        </w:rPr>
        <w:t>It cannot freeze an enemy </w:t>
      </w:r>
      <w:hyperlink r:id="rId2390" w:tooltip="Hidden Tesla/Home Village" w:history="1">
        <w:r w:rsidRPr="004D1B90">
          <w:rPr>
            <w:rStyle w:val="Hyperlink"/>
            <w:lang w:val="en-CA"/>
          </w:rPr>
          <w:t>Hidden Tesla</w:t>
        </w:r>
      </w:hyperlink>
      <w:r w:rsidRPr="004D1B90">
        <w:rPr>
          <w:lang w:val="en-CA"/>
        </w:rPr>
        <w:t> before it has been revealed. However, if the Hidden Tesla is revealed while the Freeze Spell is active, and the Hidden Tesla is in the radius of the spell, the Hidden Tesla will be inactive until the duration of the spell ends.</w:t>
      </w:r>
    </w:p>
    <w:p w:rsidR="004D1B90" w:rsidRPr="004D1B90" w:rsidRDefault="004D1B90" w:rsidP="004D1B90">
      <w:pPr>
        <w:numPr>
          <w:ilvl w:val="1"/>
          <w:numId w:val="229"/>
        </w:numPr>
        <w:rPr>
          <w:lang w:val="en-CA"/>
        </w:rPr>
      </w:pPr>
      <w:r w:rsidRPr="004D1B90">
        <w:rPr>
          <w:lang w:val="en-CA"/>
        </w:rPr>
        <w:t>This spell can be used to freeze the </w:t>
      </w:r>
      <w:hyperlink r:id="rId2391" w:tooltip="Wizard Tower" w:history="1">
        <w:r w:rsidRPr="004D1B90">
          <w:rPr>
            <w:rStyle w:val="Hyperlink"/>
            <w:lang w:val="en-CA"/>
          </w:rPr>
          <w:t>Wizard Tower</w:t>
        </w:r>
      </w:hyperlink>
      <w:r w:rsidRPr="004D1B90">
        <w:rPr>
          <w:lang w:val="en-CA"/>
        </w:rPr>
        <w:t> to allow your swarm of </w:t>
      </w:r>
      <w:hyperlink r:id="rId2392" w:tooltip="Barbarian" w:history="1">
        <w:r w:rsidRPr="004D1B90">
          <w:rPr>
            <w:rStyle w:val="Hyperlink"/>
            <w:lang w:val="en-CA"/>
          </w:rPr>
          <w:t>Barbarians</w:t>
        </w:r>
      </w:hyperlink>
      <w:r w:rsidRPr="004D1B90">
        <w:rPr>
          <w:lang w:val="en-CA"/>
        </w:rPr>
        <w:t> or </w:t>
      </w:r>
      <w:hyperlink r:id="rId2393" w:tooltip="Archer" w:history="1">
        <w:r w:rsidRPr="004D1B90">
          <w:rPr>
            <w:rStyle w:val="Hyperlink"/>
            <w:lang w:val="en-CA"/>
          </w:rPr>
          <w:t>Archers</w:t>
        </w:r>
      </w:hyperlink>
      <w:r w:rsidRPr="004D1B90">
        <w:rPr>
          <w:lang w:val="en-CA"/>
        </w:rPr>
        <w:t> to destroy it without being completely eliminated.</w:t>
      </w:r>
    </w:p>
    <w:p w:rsidR="004D1B90" w:rsidRPr="004D1B90" w:rsidRDefault="004D1B90" w:rsidP="004D1B90">
      <w:pPr>
        <w:numPr>
          <w:ilvl w:val="1"/>
          <w:numId w:val="229"/>
        </w:numPr>
        <w:rPr>
          <w:lang w:val="en-CA"/>
        </w:rPr>
      </w:pPr>
      <w:r w:rsidRPr="004D1B90">
        <w:rPr>
          <w:lang w:val="en-CA"/>
        </w:rPr>
        <w:t>It can also freeze an </w:t>
      </w:r>
      <w:hyperlink r:id="rId2394" w:tooltip="Air Defense" w:history="1">
        <w:r w:rsidRPr="004D1B90">
          <w:rPr>
            <w:rStyle w:val="Hyperlink"/>
            <w:lang w:val="en-CA"/>
          </w:rPr>
          <w:t>Air Defense</w:t>
        </w:r>
      </w:hyperlink>
      <w:r w:rsidRPr="004D1B90">
        <w:rPr>
          <w:lang w:val="en-CA"/>
        </w:rPr>
        <w:t>, which will buy some time for your </w:t>
      </w:r>
      <w:hyperlink r:id="rId2395" w:tooltip="Category:Air Troops" w:history="1">
        <w:r w:rsidRPr="004D1B90">
          <w:rPr>
            <w:rStyle w:val="Hyperlink"/>
            <w:lang w:val="en-CA"/>
          </w:rPr>
          <w:t>air units</w:t>
        </w:r>
      </w:hyperlink>
      <w:r w:rsidRPr="004D1B90">
        <w:rPr>
          <w:lang w:val="en-CA"/>
        </w:rPr>
        <w:t> to get closer to the </w:t>
      </w:r>
      <w:hyperlink r:id="rId2396" w:tooltip="Air Defense" w:history="1">
        <w:r w:rsidRPr="004D1B90">
          <w:rPr>
            <w:rStyle w:val="Hyperlink"/>
            <w:lang w:val="en-CA"/>
          </w:rPr>
          <w:t>Air Defense</w:t>
        </w:r>
      </w:hyperlink>
      <w:r w:rsidRPr="004D1B90">
        <w:rPr>
          <w:lang w:val="en-CA"/>
        </w:rPr>
        <w:t> to destroy it. This can be extremely effective when utilizing an all-</w:t>
      </w:r>
      <w:hyperlink r:id="rId2397" w:tooltip="Balloon" w:history="1">
        <w:r w:rsidRPr="004D1B90">
          <w:rPr>
            <w:rStyle w:val="Hyperlink"/>
            <w:lang w:val="en-CA"/>
          </w:rPr>
          <w:t>Balloon</w:t>
        </w:r>
      </w:hyperlink>
      <w:r w:rsidRPr="004D1B90">
        <w:rPr>
          <w:lang w:val="en-CA"/>
        </w:rPr>
        <w:t> army.</w:t>
      </w:r>
    </w:p>
    <w:p w:rsidR="004D1B90" w:rsidRPr="004D1B90" w:rsidRDefault="004D1B90" w:rsidP="004D1B90">
      <w:pPr>
        <w:numPr>
          <w:ilvl w:val="1"/>
          <w:numId w:val="229"/>
        </w:numPr>
        <w:rPr>
          <w:lang w:val="en-CA"/>
        </w:rPr>
      </w:pPr>
      <w:r w:rsidRPr="004D1B90">
        <w:rPr>
          <w:lang w:val="en-CA"/>
        </w:rPr>
        <w:t>The Freeze Spell can also be used to freeze </w:t>
      </w:r>
      <w:hyperlink r:id="rId2398" w:tooltip="X-Bow" w:history="1">
        <w:r w:rsidRPr="004D1B90">
          <w:rPr>
            <w:rStyle w:val="Hyperlink"/>
            <w:lang w:val="en-CA"/>
          </w:rPr>
          <w:t>X-Bows</w:t>
        </w:r>
      </w:hyperlink>
      <w:r w:rsidRPr="004D1B90">
        <w:rPr>
          <w:lang w:val="en-CA"/>
        </w:rPr>
        <w:t>, </w:t>
      </w:r>
      <w:hyperlink r:id="rId2399" w:tooltip="Inferno Tower" w:history="1">
        <w:r w:rsidRPr="004D1B90">
          <w:rPr>
            <w:rStyle w:val="Hyperlink"/>
            <w:lang w:val="en-CA"/>
          </w:rPr>
          <w:t>Inferno Towers</w:t>
        </w:r>
      </w:hyperlink>
      <w:r w:rsidRPr="004D1B90">
        <w:rPr>
          <w:lang w:val="en-CA"/>
        </w:rPr>
        <w:t> and the </w:t>
      </w:r>
      <w:hyperlink r:id="rId2400" w:tooltip="Eagle Artillery" w:history="1">
        <w:r w:rsidRPr="004D1B90">
          <w:rPr>
            <w:rStyle w:val="Hyperlink"/>
            <w:lang w:val="en-CA"/>
          </w:rPr>
          <w:t>Eagle Artillery</w:t>
        </w:r>
      </w:hyperlink>
      <w:r w:rsidRPr="004D1B90">
        <w:rPr>
          <w:lang w:val="en-CA"/>
        </w:rPr>
        <w:t>, allowing stronger units such as </w:t>
      </w:r>
      <w:hyperlink r:id="rId2401" w:tooltip="P.E.K.K.A" w:history="1">
        <w:r w:rsidRPr="004D1B90">
          <w:rPr>
            <w:rStyle w:val="Hyperlink"/>
            <w:lang w:val="en-CA"/>
          </w:rPr>
          <w:t>P.E.K.K.As</w:t>
        </w:r>
      </w:hyperlink>
      <w:r w:rsidRPr="004D1B90">
        <w:rPr>
          <w:lang w:val="en-CA"/>
        </w:rPr>
        <w:t> to live longer without single-target </w:t>
      </w:r>
      <w:hyperlink r:id="rId2402" w:tooltip="Inferno Tower" w:history="1">
        <w:r w:rsidRPr="004D1B90">
          <w:rPr>
            <w:rStyle w:val="Hyperlink"/>
            <w:lang w:val="en-CA"/>
          </w:rPr>
          <w:t>Inferno Towers</w:t>
        </w:r>
      </w:hyperlink>
      <w:r w:rsidRPr="004D1B90">
        <w:rPr>
          <w:lang w:val="en-CA"/>
        </w:rPr>
        <w:t>, weaker units such as </w:t>
      </w:r>
      <w:hyperlink r:id="rId2403" w:tooltip="Barbarian" w:history="1">
        <w:r w:rsidRPr="004D1B90">
          <w:rPr>
            <w:rStyle w:val="Hyperlink"/>
            <w:lang w:val="en-CA"/>
          </w:rPr>
          <w:t>Barbarians</w:t>
        </w:r>
      </w:hyperlink>
      <w:r w:rsidRPr="004D1B90">
        <w:rPr>
          <w:lang w:val="en-CA"/>
        </w:rPr>
        <w:t> to live longer without </w:t>
      </w:r>
      <w:hyperlink r:id="rId2404" w:tooltip="X-Bow" w:history="1">
        <w:r w:rsidRPr="004D1B90">
          <w:rPr>
            <w:rStyle w:val="Hyperlink"/>
            <w:lang w:val="en-CA"/>
          </w:rPr>
          <w:t>X-Bows</w:t>
        </w:r>
      </w:hyperlink>
      <w:r w:rsidRPr="004D1B90">
        <w:rPr>
          <w:lang w:val="en-CA"/>
        </w:rPr>
        <w:t> and multi-target </w:t>
      </w:r>
      <w:hyperlink r:id="rId2405" w:tooltip="Inferno Tower" w:history="1">
        <w:r w:rsidRPr="004D1B90">
          <w:rPr>
            <w:rStyle w:val="Hyperlink"/>
            <w:lang w:val="en-CA"/>
          </w:rPr>
          <w:t>Inferno Towers</w:t>
        </w:r>
      </w:hyperlink>
      <w:r w:rsidRPr="004D1B90">
        <w:rPr>
          <w:lang w:val="en-CA"/>
        </w:rPr>
        <w:t>, and clustered troops to live longer without the </w:t>
      </w:r>
      <w:hyperlink r:id="rId2406" w:tooltip="Eagle Artillery" w:history="1">
        <w:r w:rsidRPr="004D1B90">
          <w:rPr>
            <w:rStyle w:val="Hyperlink"/>
            <w:lang w:val="en-CA"/>
          </w:rPr>
          <w:t>Eagle Artillery</w:t>
        </w:r>
      </w:hyperlink>
      <w:r w:rsidRPr="004D1B90">
        <w:rPr>
          <w:lang w:val="en-CA"/>
        </w:rPr>
        <w:t>.</w:t>
      </w:r>
    </w:p>
    <w:p w:rsidR="004D1B90" w:rsidRPr="004D1B90" w:rsidRDefault="004D1B90" w:rsidP="004D1B90">
      <w:pPr>
        <w:numPr>
          <w:ilvl w:val="1"/>
          <w:numId w:val="229"/>
        </w:numPr>
        <w:rPr>
          <w:lang w:val="en-CA"/>
        </w:rPr>
      </w:pPr>
      <w:r w:rsidRPr="004D1B90">
        <w:rPr>
          <w:lang w:val="en-CA"/>
        </w:rPr>
        <w:t>In the case of the single-target </w:t>
      </w:r>
      <w:hyperlink r:id="rId2407" w:tooltip="Inferno Tower" w:history="1">
        <w:r w:rsidRPr="004D1B90">
          <w:rPr>
            <w:rStyle w:val="Hyperlink"/>
            <w:lang w:val="en-CA"/>
          </w:rPr>
          <w:t>Inferno Tower</w:t>
        </w:r>
      </w:hyperlink>
      <w:r w:rsidRPr="004D1B90">
        <w:rPr>
          <w:lang w:val="en-CA"/>
        </w:rPr>
        <w:t>, the Freeze Spell is a much more effective option than the Healing spell, as the Freeze Spell can completely negate the </w:t>
      </w:r>
      <w:hyperlink r:id="rId2408" w:tooltip="Inferno Tower" w:history="1">
        <w:r w:rsidRPr="004D1B90">
          <w:rPr>
            <w:rStyle w:val="Hyperlink"/>
            <w:lang w:val="en-CA"/>
          </w:rPr>
          <w:t>Inferno Tower</w:t>
        </w:r>
      </w:hyperlink>
      <w:r w:rsidRPr="004D1B90">
        <w:rPr>
          <w:lang w:val="en-CA"/>
        </w:rPr>
        <w:t> for its entire duration, and once the spell's effect ends, the </w:t>
      </w:r>
      <w:hyperlink r:id="rId2409" w:tooltip="Inferno Tower" w:history="1">
        <w:r w:rsidRPr="004D1B90">
          <w:rPr>
            <w:rStyle w:val="Hyperlink"/>
            <w:lang w:val="en-CA"/>
          </w:rPr>
          <w:t>Inferno Tower</w:t>
        </w:r>
      </w:hyperlink>
      <w:r w:rsidRPr="004D1B90">
        <w:rPr>
          <w:lang w:val="en-CA"/>
        </w:rPr>
        <w:t>'s damage is reset to its initial state. Since a Freeze Spell now takes one spell space, you can now reset single-target </w:t>
      </w:r>
      <w:hyperlink r:id="rId2410" w:tooltip="Inferno Tower" w:history="1">
        <w:r w:rsidRPr="004D1B90">
          <w:rPr>
            <w:rStyle w:val="Hyperlink"/>
            <w:lang w:val="en-CA"/>
          </w:rPr>
          <w:t>Inferno Towers</w:t>
        </w:r>
      </w:hyperlink>
      <w:r w:rsidRPr="004D1B90">
        <w:rPr>
          <w:lang w:val="en-CA"/>
        </w:rPr>
        <w:t> twice with two spell spaces; formerly you could only reset it once.</w:t>
      </w:r>
    </w:p>
    <w:p w:rsidR="004D1B90" w:rsidRPr="004D1B90" w:rsidRDefault="004D1B90" w:rsidP="004D1B90">
      <w:pPr>
        <w:numPr>
          <w:ilvl w:val="1"/>
          <w:numId w:val="229"/>
        </w:numPr>
        <w:rPr>
          <w:lang w:val="en-CA"/>
        </w:rPr>
      </w:pPr>
      <w:r w:rsidRPr="004D1B90">
        <w:rPr>
          <w:lang w:val="en-CA"/>
        </w:rPr>
        <w:t>It can also freeze powerful </w:t>
      </w:r>
      <w:hyperlink r:id="rId2411" w:tooltip="Clan Castle" w:history="1">
        <w:r w:rsidRPr="004D1B90">
          <w:rPr>
            <w:rStyle w:val="Hyperlink"/>
            <w:lang w:val="en-CA"/>
          </w:rPr>
          <w:t>Clan Castle</w:t>
        </w:r>
      </w:hyperlink>
      <w:r w:rsidRPr="004D1B90">
        <w:rPr>
          <w:lang w:val="en-CA"/>
        </w:rPr>
        <w:t> troops such as </w:t>
      </w:r>
      <w:hyperlink r:id="rId2412" w:tooltip="Dragon" w:history="1">
        <w:r w:rsidRPr="004D1B90">
          <w:rPr>
            <w:rStyle w:val="Hyperlink"/>
            <w:lang w:val="en-CA"/>
          </w:rPr>
          <w:t>Dragons</w:t>
        </w:r>
      </w:hyperlink>
      <w:r w:rsidRPr="004D1B90">
        <w:rPr>
          <w:lang w:val="en-CA"/>
        </w:rPr>
        <w:t> and </w:t>
      </w:r>
      <w:hyperlink r:id="rId2413" w:tooltip="Wizard" w:history="1">
        <w:r w:rsidRPr="004D1B90">
          <w:rPr>
            <w:rStyle w:val="Hyperlink"/>
            <w:lang w:val="en-CA"/>
          </w:rPr>
          <w:t>Wizards</w:t>
        </w:r>
      </w:hyperlink>
      <w:r w:rsidRPr="004D1B90">
        <w:rPr>
          <w:lang w:val="en-CA"/>
        </w:rPr>
        <w:t>, buying your troops time to kill these units before they have a chance to wreak havoc on your attack plans. However, for weaker units, a </w:t>
      </w:r>
      <w:hyperlink r:id="rId2414" w:tooltip="Lightning Spell" w:history="1">
        <w:r w:rsidRPr="004D1B90">
          <w:rPr>
            <w:rStyle w:val="Hyperlink"/>
            <w:lang w:val="en-CA"/>
          </w:rPr>
          <w:t>Lightning Spell</w:t>
        </w:r>
      </w:hyperlink>
      <w:r w:rsidRPr="004D1B90">
        <w:rPr>
          <w:lang w:val="en-CA"/>
        </w:rPr>
        <w:t> or </w:t>
      </w:r>
      <w:hyperlink r:id="rId2415" w:tooltip="Poison Spell" w:history="1">
        <w:r w:rsidRPr="004D1B90">
          <w:rPr>
            <w:rStyle w:val="Hyperlink"/>
            <w:lang w:val="en-CA"/>
          </w:rPr>
          <w:t>Poison Spell</w:t>
        </w:r>
      </w:hyperlink>
      <w:r w:rsidRPr="004D1B90">
        <w:rPr>
          <w:lang w:val="en-CA"/>
        </w:rPr>
        <w:t> may be a more expedient (and cheaper) option.</w:t>
      </w:r>
    </w:p>
    <w:p w:rsidR="004D1B90" w:rsidRPr="004D1B90" w:rsidRDefault="004D1B90" w:rsidP="004D1B90">
      <w:pPr>
        <w:numPr>
          <w:ilvl w:val="1"/>
          <w:numId w:val="229"/>
        </w:numPr>
        <w:rPr>
          <w:lang w:val="en-CA"/>
        </w:rPr>
      </w:pPr>
      <w:r w:rsidRPr="004D1B90">
        <w:rPr>
          <w:lang w:val="en-CA"/>
        </w:rPr>
        <w:t>When most or all of your heavier </w:t>
      </w:r>
      <w:hyperlink r:id="rId2416" w:tooltip="Troops" w:history="1">
        <w:r w:rsidRPr="004D1B90">
          <w:rPr>
            <w:rStyle w:val="Hyperlink"/>
            <w:lang w:val="en-CA"/>
          </w:rPr>
          <w:t>units</w:t>
        </w:r>
      </w:hyperlink>
      <w:r w:rsidRPr="004D1B90">
        <w:rPr>
          <w:lang w:val="en-CA"/>
        </w:rPr>
        <w:t xml:space="preserve"> are destroyed, cast a Freeze Spell at area splash structures near the main part of your remaining army. This way, </w:t>
      </w:r>
      <w:r w:rsidRPr="004D1B90">
        <w:rPr>
          <w:lang w:val="en-CA"/>
        </w:rPr>
        <w:lastRenderedPageBreak/>
        <w:t>your </w:t>
      </w:r>
      <w:hyperlink r:id="rId2417" w:tooltip="Troops" w:history="1">
        <w:r w:rsidRPr="004D1B90">
          <w:rPr>
            <w:rStyle w:val="Hyperlink"/>
            <w:lang w:val="en-CA"/>
          </w:rPr>
          <w:t>Troops</w:t>
        </w:r>
      </w:hyperlink>
      <w:r w:rsidRPr="004D1B90">
        <w:rPr>
          <w:lang w:val="en-CA"/>
        </w:rPr>
        <w:t> have a better chance at survival and may be able to take out the structure quickly before it becomes active again.</w:t>
      </w:r>
    </w:p>
    <w:p w:rsidR="004D1B90" w:rsidRPr="004D1B90" w:rsidRDefault="004D1B90" w:rsidP="004D1B90">
      <w:pPr>
        <w:numPr>
          <w:ilvl w:val="1"/>
          <w:numId w:val="229"/>
        </w:numPr>
        <w:rPr>
          <w:lang w:val="en-CA"/>
        </w:rPr>
      </w:pPr>
      <w:r w:rsidRPr="004D1B90">
        <w:rPr>
          <w:lang w:val="en-CA"/>
        </w:rPr>
        <w:t>Freeze Spells can be a double purpose </w:t>
      </w:r>
      <w:hyperlink r:id="rId2418" w:tooltip="Spells" w:history="1">
        <w:r w:rsidRPr="004D1B90">
          <w:rPr>
            <w:rStyle w:val="Hyperlink"/>
            <w:lang w:val="en-CA"/>
          </w:rPr>
          <w:t>Spell</w:t>
        </w:r>
      </w:hyperlink>
      <w:r w:rsidRPr="004D1B90">
        <w:rPr>
          <w:lang w:val="en-CA"/>
        </w:rPr>
        <w:t> by freezing all </w:t>
      </w:r>
      <w:hyperlink r:id="rId2419" w:tooltip="Clan Castle" w:history="1">
        <w:r w:rsidRPr="004D1B90">
          <w:rPr>
            <w:rStyle w:val="Hyperlink"/>
            <w:lang w:val="en-CA"/>
          </w:rPr>
          <w:t>Clan Castle</w:t>
        </w:r>
      </w:hyperlink>
      <w:r w:rsidRPr="004D1B90">
        <w:rPr>
          <w:lang w:val="en-CA"/>
        </w:rPr>
        <w:t> troops and disabling core </w:t>
      </w:r>
      <w:hyperlink r:id="rId2420" w:tooltip="Defensive Buildings" w:history="1">
        <w:r w:rsidRPr="004D1B90">
          <w:rPr>
            <w:rStyle w:val="Hyperlink"/>
            <w:lang w:val="en-CA"/>
          </w:rPr>
          <w:t>defenses</w:t>
        </w:r>
      </w:hyperlink>
      <w:r w:rsidRPr="004D1B90">
        <w:rPr>
          <w:lang w:val="en-CA"/>
        </w:rPr>
        <w:t> such as </w:t>
      </w:r>
      <w:hyperlink r:id="rId2421" w:tooltip="X-Bow" w:history="1">
        <w:r w:rsidRPr="004D1B90">
          <w:rPr>
            <w:rStyle w:val="Hyperlink"/>
            <w:lang w:val="en-CA"/>
          </w:rPr>
          <w:t>X-Bows</w:t>
        </w:r>
      </w:hyperlink>
      <w:r w:rsidRPr="004D1B90">
        <w:rPr>
          <w:lang w:val="en-CA"/>
        </w:rPr>
        <w:t> and </w:t>
      </w:r>
      <w:hyperlink r:id="rId2422" w:tooltip="Inferno Tower" w:history="1">
        <w:r w:rsidRPr="004D1B90">
          <w:rPr>
            <w:rStyle w:val="Hyperlink"/>
            <w:lang w:val="en-CA"/>
          </w:rPr>
          <w:t>Inferno Towers</w:t>
        </w:r>
      </w:hyperlink>
      <w:r w:rsidRPr="004D1B90">
        <w:rPr>
          <w:lang w:val="en-CA"/>
        </w:rPr>
        <w:t>.</w:t>
      </w:r>
    </w:p>
    <w:p w:rsidR="004D1B90" w:rsidRPr="004D1B90" w:rsidRDefault="00A02F7D" w:rsidP="004D1B90">
      <w:pPr>
        <w:rPr>
          <w:lang w:val="en-CA"/>
        </w:rPr>
      </w:pPr>
      <w:r>
        <w:rPr>
          <w:lang w:val="en-CA"/>
        </w:rPr>
        <w:pict>
          <v:rect id="_x0000_i1174" style="width:0;height:1.5pt" o:hralign="center" o:hrstd="t" o:hrnoshade="t" o:hr="t" fillcolor="#3a3a3a" stroked="f"/>
        </w:pict>
      </w:r>
    </w:p>
    <w:p w:rsidR="004D1B90" w:rsidRPr="004D1B90" w:rsidRDefault="004D1B90" w:rsidP="004D1B90">
      <w:pPr>
        <w:numPr>
          <w:ilvl w:val="0"/>
          <w:numId w:val="230"/>
        </w:numPr>
        <w:rPr>
          <w:lang w:val="en-CA"/>
        </w:rPr>
      </w:pPr>
      <w:r w:rsidRPr="004D1B90">
        <w:rPr>
          <w:b/>
          <w:bCs/>
          <w:lang w:val="en-CA"/>
        </w:rPr>
        <w:t>Trivia</w:t>
      </w:r>
    </w:p>
    <w:p w:rsidR="004D1B90" w:rsidRPr="004D1B90" w:rsidRDefault="004D1B90" w:rsidP="004D1B90">
      <w:pPr>
        <w:numPr>
          <w:ilvl w:val="1"/>
          <w:numId w:val="230"/>
        </w:numPr>
        <w:rPr>
          <w:lang w:val="en-CA"/>
        </w:rPr>
      </w:pPr>
      <w:r w:rsidRPr="004D1B90">
        <w:rPr>
          <w:lang w:val="en-CA"/>
        </w:rPr>
        <w:t>When used, the grass will turn light bluish (like ice), the defenses and other buildings will have a tint of light blue and the </w:t>
      </w:r>
      <w:hyperlink r:id="rId2423" w:tooltip="Walls" w:history="1">
        <w:r w:rsidRPr="004D1B90">
          <w:rPr>
            <w:rStyle w:val="Hyperlink"/>
            <w:lang w:val="en-CA"/>
          </w:rPr>
          <w:t>Walls</w:t>
        </w:r>
      </w:hyperlink>
      <w:r w:rsidRPr="004D1B90">
        <w:rPr>
          <w:lang w:val="en-CA"/>
        </w:rPr>
        <w:t> will look as if they are made out of ice (the texture still remains the same).</w:t>
      </w:r>
    </w:p>
    <w:p w:rsidR="004D1B90" w:rsidRPr="004D1B90" w:rsidRDefault="004D1B90" w:rsidP="004D1B90">
      <w:pPr>
        <w:numPr>
          <w:ilvl w:val="1"/>
          <w:numId w:val="230"/>
        </w:numPr>
        <w:rPr>
          <w:lang w:val="en-CA"/>
        </w:rPr>
      </w:pPr>
      <w:r w:rsidRPr="004D1B90">
        <w:rPr>
          <w:lang w:val="en-CA"/>
        </w:rPr>
        <w:t>Among all Home Village </w:t>
      </w:r>
      <w:hyperlink r:id="rId2424" w:tooltip="Troops" w:history="1">
        <w:r w:rsidRPr="004D1B90">
          <w:rPr>
            <w:rStyle w:val="Hyperlink"/>
            <w:lang w:val="en-CA"/>
          </w:rPr>
          <w:t>troops</w:t>
        </w:r>
      </w:hyperlink>
      <w:r w:rsidRPr="004D1B90">
        <w:rPr>
          <w:lang w:val="en-CA"/>
        </w:rPr>
        <w:t> and </w:t>
      </w:r>
      <w:hyperlink r:id="rId2425" w:tooltip="Spells" w:history="1">
        <w:r w:rsidRPr="004D1B90">
          <w:rPr>
            <w:rStyle w:val="Hyperlink"/>
            <w:lang w:val="en-CA"/>
          </w:rPr>
          <w:t>spells</w:t>
        </w:r>
      </w:hyperlink>
      <w:r w:rsidRPr="004D1B90">
        <w:rPr>
          <w:lang w:val="en-CA"/>
        </w:rPr>
        <w:t>, the Freeze Spell is currently the only one that has 4 upgrades unlocked at the same </w:t>
      </w:r>
      <w:hyperlink r:id="rId2426" w:tooltip="Laboratory" w:history="1">
        <w:r w:rsidRPr="004D1B90">
          <w:rPr>
            <w:rStyle w:val="Hyperlink"/>
            <w:lang w:val="en-CA"/>
          </w:rPr>
          <w:t>Laboratory</w:t>
        </w:r>
      </w:hyperlink>
      <w:r w:rsidRPr="004D1B90">
        <w:rPr>
          <w:lang w:val="en-CA"/>
        </w:rPr>
        <w:t> level.</w:t>
      </w:r>
    </w:p>
    <w:p w:rsidR="004D1B90" w:rsidRPr="004D1B90" w:rsidRDefault="004D1B90" w:rsidP="004D1B90">
      <w:pPr>
        <w:numPr>
          <w:ilvl w:val="1"/>
          <w:numId w:val="230"/>
        </w:numPr>
        <w:rPr>
          <w:lang w:val="en-CA"/>
        </w:rPr>
      </w:pPr>
      <w:r w:rsidRPr="004D1B90">
        <w:rPr>
          <w:lang w:val="en-CA"/>
        </w:rPr>
        <w:t>Freeze Spell's brewing time has been reduced multiple times, from 45 minutes all the way to 3 minutes.</w:t>
      </w:r>
    </w:p>
    <w:p w:rsidR="004D1B90" w:rsidRPr="004D1B90" w:rsidRDefault="004D1B90" w:rsidP="004D1B90">
      <w:pPr>
        <w:numPr>
          <w:ilvl w:val="1"/>
          <w:numId w:val="230"/>
        </w:numPr>
        <w:rPr>
          <w:lang w:val="en-CA"/>
        </w:rPr>
      </w:pPr>
      <w:r w:rsidRPr="004D1B90">
        <w:rPr>
          <w:lang w:val="en-CA"/>
        </w:rPr>
        <w:t>The 10 December 2015 update gave </w:t>
      </w:r>
      <w:hyperlink r:id="rId2427" w:tooltip="Town Hall" w:history="1">
        <w:r w:rsidRPr="004D1B90">
          <w:rPr>
            <w:rStyle w:val="Hyperlink"/>
            <w:lang w:val="en-CA"/>
          </w:rPr>
          <w:t>Town Hall</w:t>
        </w:r>
      </w:hyperlink>
      <w:r w:rsidRPr="004D1B90">
        <w:rPr>
          <w:lang w:val="en-CA"/>
        </w:rPr>
        <w:t> 9 players access to the level 1 Freeze Spell.</w:t>
      </w:r>
    </w:p>
    <w:p w:rsidR="004D1B90" w:rsidRPr="004D1B90" w:rsidRDefault="004D1B90" w:rsidP="004D1B90">
      <w:pPr>
        <w:numPr>
          <w:ilvl w:val="2"/>
          <w:numId w:val="230"/>
        </w:numPr>
        <w:rPr>
          <w:lang w:val="en-CA"/>
        </w:rPr>
      </w:pPr>
      <w:r w:rsidRPr="004D1B90">
        <w:rPr>
          <w:lang w:val="en-CA"/>
        </w:rPr>
        <w:t>The same update increased the duration of the level 1-4 Freeze Spell.</w:t>
      </w:r>
    </w:p>
    <w:p w:rsidR="004D1B90" w:rsidRPr="004D1B90" w:rsidRDefault="004D1B90" w:rsidP="004D1B90">
      <w:pPr>
        <w:numPr>
          <w:ilvl w:val="1"/>
          <w:numId w:val="230"/>
        </w:numPr>
        <w:rPr>
          <w:lang w:val="en-CA"/>
        </w:rPr>
      </w:pPr>
      <w:r w:rsidRPr="004D1B90">
        <w:rPr>
          <w:lang w:val="en-CA"/>
        </w:rPr>
        <w:t>The June 2018 Update "split" each Freeze Spell into two; it reduced the housing space, brewing cost and time by half, but reduced the duration's by almost half as well.</w:t>
      </w:r>
    </w:p>
    <w:p w:rsidR="004D1B90" w:rsidRDefault="004D1B9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46"/>
        <w:gridCol w:w="2430"/>
        <w:gridCol w:w="2156"/>
        <w:gridCol w:w="4113"/>
      </w:tblGrid>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Radius </w:t>
            </w:r>
            <w:r w:rsidRPr="004D1B90">
              <w:rPr>
                <w:b/>
                <w:bCs/>
                <w:noProof/>
                <w:lang w:val="en-CA"/>
              </w:rPr>
              <w:drawing>
                <wp:inline distT="0" distB="0" distL="0" distR="0">
                  <wp:extent cx="285750" cy="133350"/>
                  <wp:effectExtent l="0" t="0" r="0" b="0"/>
                  <wp:docPr id="1809" name="Picture 180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Housing Space </w:t>
            </w:r>
            <w:r w:rsidRPr="004D1B90">
              <w:rPr>
                <w:b/>
                <w:bCs/>
                <w:noProof/>
                <w:lang w:val="en-CA"/>
              </w:rPr>
              <w:drawing>
                <wp:inline distT="0" distB="0" distL="0" distR="0">
                  <wp:extent cx="228600" cy="228600"/>
                  <wp:effectExtent l="0" t="0" r="0" b="0"/>
                  <wp:docPr id="1808" name="Picture 180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5"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Brewing Time </w:t>
            </w:r>
            <w:r w:rsidRPr="004D1B90">
              <w:rPr>
                <w:b/>
                <w:bCs/>
                <w:noProof/>
                <w:lang w:val="en-CA"/>
              </w:rPr>
              <w:drawing>
                <wp:inline distT="0" distB="0" distL="0" distR="0">
                  <wp:extent cx="171450" cy="200025"/>
                  <wp:effectExtent l="0" t="0" r="0" b="9525"/>
                  <wp:docPr id="1807" name="Picture 180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A02F7D" w:rsidP="004D1B90">
            <w:pPr>
              <w:rPr>
                <w:b/>
                <w:bCs/>
                <w:lang w:val="en-CA"/>
              </w:rPr>
            </w:pPr>
            <w:hyperlink r:id="rId2428" w:tooltip="Spell Factory" w:history="1">
              <w:r w:rsidR="004D1B90" w:rsidRPr="004D1B90">
                <w:rPr>
                  <w:rStyle w:val="Hyperlink"/>
                  <w:b/>
                  <w:bCs/>
                  <w:lang w:val="en-CA"/>
                </w:rPr>
                <w:t>Spell Factory</w:t>
              </w:r>
            </w:hyperlink>
            <w:r w:rsidR="004D1B90" w:rsidRPr="004D1B90">
              <w:rPr>
                <w:b/>
                <w:bCs/>
                <w:lang w:val="en-CA"/>
              </w:rPr>
              <w:t> Level Required </w:t>
            </w:r>
            <w:r w:rsidR="004D1B90" w:rsidRPr="004D1B90">
              <w:rPr>
                <w:b/>
                <w:bCs/>
                <w:noProof/>
                <w:lang w:val="en-CA"/>
              </w:rPr>
              <w:drawing>
                <wp:inline distT="0" distB="0" distL="0" distR="0">
                  <wp:extent cx="247650" cy="228600"/>
                  <wp:effectExtent l="0" t="0" r="0" b="0"/>
                  <wp:docPr id="1806" name="Picture 1806"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7"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w:t>
            </w:r>
          </w:p>
        </w:tc>
      </w:tr>
    </w:tbl>
    <w:p w:rsidR="004D1B90" w:rsidRPr="004D1B90" w:rsidRDefault="004D1B90" w:rsidP="004D1B90">
      <w:pPr>
        <w:rPr>
          <w:vanish/>
          <w:lang w:val="en-CA"/>
        </w:rPr>
      </w:pPr>
    </w:p>
    <w:p w:rsidR="004D1B90" w:rsidRDefault="004D1B9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572"/>
        <w:gridCol w:w="916"/>
        <w:gridCol w:w="1838"/>
        <w:gridCol w:w="1841"/>
        <w:gridCol w:w="3088"/>
      </w:tblGrid>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Level </w:t>
            </w:r>
            <w:r w:rsidRPr="004D1B90">
              <w:rPr>
                <w:b/>
                <w:bCs/>
                <w:noProof/>
                <w:lang w:val="en-CA"/>
              </w:rPr>
              <w:drawing>
                <wp:inline distT="0" distB="0" distL="0" distR="0">
                  <wp:extent cx="161925" cy="171450"/>
                  <wp:effectExtent l="0" t="0" r="9525" b="0"/>
                  <wp:docPr id="1805" name="Picture 180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Freeze Time </w:t>
            </w:r>
            <w:r w:rsidRPr="004D1B90">
              <w:rPr>
                <w:b/>
                <w:bCs/>
                <w:noProof/>
                <w:lang w:val="en-CA"/>
              </w:rPr>
              <w:drawing>
                <wp:inline distT="0" distB="0" distL="0" distR="0">
                  <wp:extent cx="171450" cy="200025"/>
                  <wp:effectExtent l="0" t="0" r="0" b="9525"/>
                  <wp:docPr id="1804" name="Picture 180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A02F7D" w:rsidP="004D1B90">
            <w:pPr>
              <w:rPr>
                <w:b/>
                <w:bCs/>
                <w:lang w:val="en-CA"/>
              </w:rPr>
            </w:pPr>
            <w:hyperlink r:id="rId2429" w:anchor="Elixir" w:tooltip="Resources" w:history="1">
              <w:r w:rsidR="004D1B90" w:rsidRPr="004D1B90">
                <w:rPr>
                  <w:rStyle w:val="Hyperlink"/>
                  <w:b/>
                  <w:bCs/>
                  <w:lang w:val="en-CA"/>
                </w:rPr>
                <w:t>Cost</w:t>
              </w:r>
            </w:hyperlink>
            <w:r w:rsidR="004D1B90" w:rsidRPr="004D1B90">
              <w:rPr>
                <w:b/>
                <w:bCs/>
                <w:lang w:val="en-CA"/>
              </w:rPr>
              <w:t> </w:t>
            </w:r>
            <w:r w:rsidR="004D1B90" w:rsidRPr="004D1B90">
              <w:rPr>
                <w:b/>
                <w:bCs/>
                <w:noProof/>
                <w:lang w:val="en-CA"/>
              </w:rPr>
              <w:drawing>
                <wp:inline distT="0" distB="0" distL="0" distR="0">
                  <wp:extent cx="171450" cy="190500"/>
                  <wp:effectExtent l="0" t="0" r="0" b="0"/>
                  <wp:docPr id="1803" name="Picture 180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A02F7D" w:rsidP="004D1B90">
            <w:pPr>
              <w:rPr>
                <w:b/>
                <w:bCs/>
                <w:lang w:val="en-CA"/>
              </w:rPr>
            </w:pPr>
            <w:hyperlink r:id="rId2430" w:anchor="Elixir" w:tooltip="Resources" w:history="1">
              <w:r w:rsidR="004D1B90" w:rsidRPr="004D1B90">
                <w:rPr>
                  <w:rStyle w:val="Hyperlink"/>
                  <w:b/>
                  <w:bCs/>
                  <w:lang w:val="en-CA"/>
                </w:rPr>
                <w:t>Research Cost</w:t>
              </w:r>
            </w:hyperlink>
            <w:r w:rsidR="004D1B90" w:rsidRPr="004D1B90">
              <w:rPr>
                <w:b/>
                <w:bCs/>
                <w:lang w:val="en-CA"/>
              </w:rPr>
              <w:t> </w:t>
            </w:r>
            <w:r w:rsidR="004D1B90" w:rsidRPr="004D1B90">
              <w:rPr>
                <w:b/>
                <w:bCs/>
                <w:noProof/>
                <w:lang w:val="en-CA"/>
              </w:rPr>
              <w:drawing>
                <wp:inline distT="0" distB="0" distL="0" distR="0">
                  <wp:extent cx="171450" cy="190500"/>
                  <wp:effectExtent l="0" t="0" r="0" b="0"/>
                  <wp:docPr id="1802" name="Picture 180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A02F7D" w:rsidP="004D1B90">
            <w:pPr>
              <w:rPr>
                <w:b/>
                <w:bCs/>
                <w:lang w:val="en-CA"/>
              </w:rPr>
            </w:pPr>
            <w:hyperlink r:id="rId2431" w:tooltip="Laboratory" w:history="1">
              <w:r w:rsidR="004D1B90" w:rsidRPr="004D1B90">
                <w:rPr>
                  <w:rStyle w:val="Hyperlink"/>
                  <w:b/>
                  <w:bCs/>
                  <w:lang w:val="en-CA"/>
                </w:rPr>
                <w:t>Research Time</w:t>
              </w:r>
            </w:hyperlink>
            <w:r w:rsidR="004D1B90" w:rsidRPr="004D1B90">
              <w:rPr>
                <w:b/>
                <w:bCs/>
                <w:lang w:val="en-CA"/>
              </w:rPr>
              <w:t> </w:t>
            </w:r>
            <w:r w:rsidR="004D1B90" w:rsidRPr="004D1B90">
              <w:rPr>
                <w:b/>
                <w:bCs/>
                <w:noProof/>
                <w:lang w:val="en-CA"/>
              </w:rPr>
              <w:drawing>
                <wp:inline distT="0" distB="0" distL="0" distR="0">
                  <wp:extent cx="171450" cy="200025"/>
                  <wp:effectExtent l="0" t="0" r="0" b="9525"/>
                  <wp:docPr id="1801" name="Picture 180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A02F7D" w:rsidP="004D1B90">
            <w:pPr>
              <w:rPr>
                <w:b/>
                <w:bCs/>
                <w:lang w:val="en-CA"/>
              </w:rPr>
            </w:pPr>
            <w:hyperlink r:id="rId2432" w:tooltip="Laboratory" w:history="1">
              <w:r w:rsidR="004D1B90" w:rsidRPr="004D1B90">
                <w:rPr>
                  <w:rStyle w:val="Hyperlink"/>
                  <w:b/>
                  <w:bCs/>
                  <w:lang w:val="en-CA"/>
                </w:rPr>
                <w:t>Laboratory</w:t>
              </w:r>
            </w:hyperlink>
            <w:r w:rsidR="004D1B90" w:rsidRPr="004D1B90">
              <w:rPr>
                <w:b/>
                <w:bCs/>
                <w:lang w:val="en-CA"/>
              </w:rPr>
              <w:t> Level Required </w:t>
            </w:r>
            <w:r w:rsidR="004D1B90" w:rsidRPr="004D1B90">
              <w:rPr>
                <w:b/>
                <w:bCs/>
                <w:noProof/>
                <w:lang w:val="en-CA"/>
              </w:rPr>
              <w:drawing>
                <wp:inline distT="0" distB="0" distL="0" distR="0">
                  <wp:extent cx="247650" cy="257175"/>
                  <wp:effectExtent l="0" t="0" r="0" b="9525"/>
                  <wp:docPr id="1800" name="Picture 180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2.5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10</w:t>
            </w:r>
          </w:p>
        </w:tc>
      </w:tr>
    </w:tbl>
    <w:p w:rsidR="004D1B90" w:rsidRPr="004D1B90" w:rsidRDefault="004D1B90" w:rsidP="004D1B90"/>
    <w:p w:rsidR="00CC316F" w:rsidRDefault="00CC316F" w:rsidP="00CC316F"/>
    <w:p w:rsidR="00CC316F" w:rsidRDefault="00CC316F" w:rsidP="00CC316F">
      <w:pPr>
        <w:pStyle w:val="Heading2"/>
      </w:pPr>
      <w:r>
        <w:t>Clone</w:t>
      </w:r>
    </w:p>
    <w:p w:rsidR="00CC316F" w:rsidRDefault="00CC316F" w:rsidP="00CC316F"/>
    <w:p w:rsidR="00E55917" w:rsidRPr="00E55917" w:rsidRDefault="00E55917" w:rsidP="00E55917">
      <w:pPr>
        <w:rPr>
          <w:lang w:val="en-CA"/>
        </w:rPr>
      </w:pPr>
      <w:r w:rsidRPr="00E55917">
        <w:rPr>
          <w:noProof/>
          <w:lang w:val="en-CA"/>
        </w:rPr>
        <w:drawing>
          <wp:inline distT="0" distB="0" distL="0" distR="0">
            <wp:extent cx="1905000" cy="1838325"/>
            <wp:effectExtent l="0" t="0" r="0" b="9525"/>
            <wp:docPr id="1834" name="Picture 1834" descr="Clon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6" descr="Clone Spell info"/>
                    <pic:cNvPicPr>
                      <a:picLocks noChangeAspect="1" noChangeArrowheads="1"/>
                    </pic:cNvPicPr>
                  </pic:nvPicPr>
                  <pic:blipFill>
                    <a:blip r:embed="rId2433">
                      <a:extLst>
                        <a:ext uri="{28A0092B-C50C-407E-A947-70E740481C1C}">
                          <a14:useLocalDpi xmlns:a14="http://schemas.microsoft.com/office/drawing/2010/main" val="0"/>
                        </a:ext>
                      </a:extLst>
                    </a:blip>
                    <a:srcRect/>
                    <a:stretch>
                      <a:fillRect/>
                    </a:stretch>
                  </pic:blipFill>
                  <pic:spPr bwMode="auto">
                    <a:xfrm>
                      <a:off x="0" y="0"/>
                      <a:ext cx="1905000" cy="1838325"/>
                    </a:xfrm>
                    <a:prstGeom prst="rect">
                      <a:avLst/>
                    </a:prstGeom>
                    <a:noFill/>
                    <a:ln>
                      <a:noFill/>
                    </a:ln>
                  </pic:spPr>
                </pic:pic>
              </a:graphicData>
            </a:graphic>
          </wp:inline>
        </w:drawing>
      </w:r>
    </w:p>
    <w:p w:rsidR="00E55917" w:rsidRPr="00E55917" w:rsidRDefault="00E55917" w:rsidP="00E55917">
      <w:pPr>
        <w:rPr>
          <w:lang w:val="en-CA"/>
        </w:rPr>
      </w:pPr>
      <w:r w:rsidRPr="00E55917">
        <w:rPr>
          <w:b/>
          <w:bCs/>
          <w:i/>
          <w:iCs/>
          <w:lang w:val="en-CA"/>
        </w:rPr>
        <w:lastRenderedPageBreak/>
        <w:t>"Turn this Spell into a pop-up army!</w:t>
      </w:r>
      <w:r w:rsidRPr="00E55917">
        <w:rPr>
          <w:b/>
          <w:bCs/>
          <w:i/>
          <w:iCs/>
          <w:lang w:val="en-CA"/>
        </w:rPr>
        <w:br/>
        <w:t>Clone Spells create a circle of spawning that creates limited-lifetime copies of troops that enter it. It will only spawn up to a maximum housing space of troops."</w:t>
      </w:r>
    </w:p>
    <w:p w:rsidR="00E55917" w:rsidRPr="00E55917" w:rsidRDefault="00A02F7D" w:rsidP="00E55917">
      <w:pPr>
        <w:rPr>
          <w:lang w:val="en-CA"/>
        </w:rPr>
      </w:pPr>
      <w:r>
        <w:rPr>
          <w:lang w:val="en-CA"/>
        </w:rPr>
        <w:pict>
          <v:rect id="_x0000_i1175" style="width:0;height:1.5pt" o:hralign="center" o:hrstd="t" o:hrnoshade="t" o:hr="t" fillcolor="#3a3a3a" stroked="f"/>
        </w:pict>
      </w:r>
    </w:p>
    <w:p w:rsidR="00E55917" w:rsidRPr="00E55917" w:rsidRDefault="00E55917" w:rsidP="00E55917">
      <w:pPr>
        <w:numPr>
          <w:ilvl w:val="0"/>
          <w:numId w:val="231"/>
        </w:numPr>
        <w:rPr>
          <w:lang w:val="en-CA"/>
        </w:rPr>
      </w:pPr>
      <w:r w:rsidRPr="00E55917">
        <w:rPr>
          <w:b/>
          <w:bCs/>
          <w:lang w:val="en-CA"/>
        </w:rPr>
        <w:t>Summary</w:t>
      </w:r>
    </w:p>
    <w:p w:rsidR="00E55917" w:rsidRPr="00E55917" w:rsidRDefault="00E55917" w:rsidP="00E55917">
      <w:pPr>
        <w:numPr>
          <w:ilvl w:val="1"/>
          <w:numId w:val="231"/>
        </w:numPr>
        <w:rPr>
          <w:lang w:val="en-CA"/>
        </w:rPr>
      </w:pPr>
      <w:r w:rsidRPr="00E55917">
        <w:rPr>
          <w:lang w:val="en-CA"/>
        </w:rPr>
        <w:t>The Clone Spell is a spell that copies troops that enter the spell's radius.</w:t>
      </w:r>
    </w:p>
    <w:p w:rsidR="00E55917" w:rsidRPr="00E55917" w:rsidRDefault="00E55917" w:rsidP="00E55917">
      <w:pPr>
        <w:numPr>
          <w:ilvl w:val="1"/>
          <w:numId w:val="231"/>
        </w:numPr>
        <w:rPr>
          <w:lang w:val="en-CA"/>
        </w:rPr>
      </w:pPr>
      <w:r w:rsidRPr="00E55917">
        <w:rPr>
          <w:lang w:val="en-CA"/>
        </w:rPr>
        <w:t>These copied troops are equal in level (and health) to the original troop. They last a limited amount of time, and can be destroyed prematurely by defenses.</w:t>
      </w:r>
    </w:p>
    <w:p w:rsidR="00E55917" w:rsidRPr="00E55917" w:rsidRDefault="00E55917" w:rsidP="00E55917">
      <w:pPr>
        <w:numPr>
          <w:ilvl w:val="1"/>
          <w:numId w:val="231"/>
        </w:numPr>
        <w:rPr>
          <w:lang w:val="en-CA"/>
        </w:rPr>
      </w:pPr>
      <w:r w:rsidRPr="00E55917">
        <w:rPr>
          <w:lang w:val="en-CA"/>
        </w:rPr>
        <w:t>A single troop is sufficient to generate copies of itself for the housing space of the spell level.</w:t>
      </w:r>
    </w:p>
    <w:p w:rsidR="00E55917" w:rsidRPr="00E55917" w:rsidRDefault="00E55917" w:rsidP="00E55917">
      <w:pPr>
        <w:numPr>
          <w:ilvl w:val="1"/>
          <w:numId w:val="231"/>
        </w:numPr>
        <w:rPr>
          <w:lang w:val="en-CA"/>
        </w:rPr>
      </w:pPr>
      <w:r w:rsidRPr="00E55917">
        <w:rPr>
          <w:lang w:val="en-CA"/>
        </w:rPr>
        <w:t>It can clone all troops except for Heroes. It can even clone any existing clones.</w:t>
      </w:r>
    </w:p>
    <w:p w:rsidR="00E55917" w:rsidRPr="00E55917" w:rsidRDefault="00E55917" w:rsidP="00E55917">
      <w:pPr>
        <w:numPr>
          <w:ilvl w:val="2"/>
          <w:numId w:val="231"/>
        </w:numPr>
        <w:rPr>
          <w:lang w:val="en-CA"/>
        </w:rPr>
      </w:pPr>
      <w:r w:rsidRPr="00E55917">
        <w:rPr>
          <w:lang w:val="en-CA"/>
        </w:rPr>
        <w:t>Cloned </w:t>
      </w:r>
      <w:hyperlink r:id="rId2434" w:tooltip="Golem" w:history="1">
        <w:r w:rsidRPr="00E55917">
          <w:rPr>
            <w:rStyle w:val="Hyperlink"/>
            <w:lang w:val="en-CA"/>
          </w:rPr>
          <w:t>Golems</w:t>
        </w:r>
      </w:hyperlink>
      <w:r w:rsidRPr="00E55917">
        <w:rPr>
          <w:lang w:val="en-CA"/>
        </w:rPr>
        <w:t>, </w:t>
      </w:r>
      <w:hyperlink r:id="rId2435" w:tooltip="Witch" w:history="1">
        <w:r w:rsidRPr="00E55917">
          <w:rPr>
            <w:rStyle w:val="Hyperlink"/>
            <w:lang w:val="en-CA"/>
          </w:rPr>
          <w:t>Witches</w:t>
        </w:r>
      </w:hyperlink>
      <w:r w:rsidRPr="00E55917">
        <w:rPr>
          <w:lang w:val="en-CA"/>
        </w:rPr>
        <w:t> and </w:t>
      </w:r>
      <w:hyperlink r:id="rId2436" w:tooltip="Lava Hound" w:history="1">
        <w:r w:rsidRPr="00E55917">
          <w:rPr>
            <w:rStyle w:val="Hyperlink"/>
            <w:lang w:val="en-CA"/>
          </w:rPr>
          <w:t>Lava Hounds</w:t>
        </w:r>
      </w:hyperlink>
      <w:r w:rsidRPr="00E55917">
        <w:rPr>
          <w:lang w:val="en-CA"/>
        </w:rPr>
        <w:t> will split into or summon their respective subtroops also in the cloned status.</w:t>
      </w:r>
    </w:p>
    <w:p w:rsidR="00E55917" w:rsidRPr="00E55917" w:rsidRDefault="00E55917" w:rsidP="00E55917">
      <w:pPr>
        <w:numPr>
          <w:ilvl w:val="2"/>
          <w:numId w:val="231"/>
        </w:numPr>
        <w:rPr>
          <w:lang w:val="en-CA"/>
        </w:rPr>
      </w:pPr>
      <w:r w:rsidRPr="00E55917">
        <w:rPr>
          <w:lang w:val="en-CA"/>
        </w:rPr>
        <w:t>It can also clone subtroops including the </w:t>
      </w:r>
      <w:hyperlink r:id="rId2437" w:tooltip="Skeleton Spell" w:history="1">
        <w:r w:rsidRPr="00E55917">
          <w:rPr>
            <w:rStyle w:val="Hyperlink"/>
            <w:lang w:val="en-CA"/>
          </w:rPr>
          <w:t>Skeleton Spell</w:t>
        </w:r>
      </w:hyperlink>
      <w:r w:rsidRPr="00E55917">
        <w:rPr>
          <w:lang w:val="en-CA"/>
        </w:rPr>
        <w:t>'s Skeletons. For this purpose, each </w:t>
      </w:r>
      <w:hyperlink r:id="rId2438" w:tooltip="Golemite" w:history="1">
        <w:r w:rsidRPr="00E55917">
          <w:rPr>
            <w:rStyle w:val="Hyperlink"/>
            <w:lang w:val="en-CA"/>
          </w:rPr>
          <w:t>Golemite</w:t>
        </w:r>
      </w:hyperlink>
      <w:r w:rsidRPr="00E55917">
        <w:rPr>
          <w:lang w:val="en-CA"/>
        </w:rPr>
        <w:t> is assumed to take 15 housing spaces, each </w:t>
      </w:r>
      <w:hyperlink r:id="rId2439" w:tooltip="Skeleton" w:history="1">
        <w:r w:rsidRPr="00E55917">
          <w:rPr>
            <w:rStyle w:val="Hyperlink"/>
            <w:lang w:val="en-CA"/>
          </w:rPr>
          <w:t>Skeleton</w:t>
        </w:r>
      </w:hyperlink>
      <w:r w:rsidRPr="00E55917">
        <w:rPr>
          <w:lang w:val="en-CA"/>
        </w:rPr>
        <w:t> takes 1 and each </w:t>
      </w:r>
      <w:hyperlink r:id="rId2440" w:tooltip="Lava Pup" w:history="1">
        <w:r w:rsidRPr="00E55917">
          <w:rPr>
            <w:rStyle w:val="Hyperlink"/>
            <w:lang w:val="en-CA"/>
          </w:rPr>
          <w:t>Lava Pup</w:t>
        </w:r>
      </w:hyperlink>
      <w:r w:rsidRPr="00E55917">
        <w:rPr>
          <w:lang w:val="en-CA"/>
        </w:rPr>
        <w:t>takes 2.</w:t>
      </w:r>
    </w:p>
    <w:p w:rsidR="00E55917" w:rsidRPr="00E55917" w:rsidRDefault="00E55917" w:rsidP="00E55917">
      <w:pPr>
        <w:numPr>
          <w:ilvl w:val="2"/>
          <w:numId w:val="231"/>
        </w:numPr>
        <w:rPr>
          <w:lang w:val="en-CA"/>
        </w:rPr>
      </w:pPr>
      <w:r w:rsidRPr="00E55917">
        <w:rPr>
          <w:lang w:val="en-CA"/>
        </w:rPr>
        <w:t>Spawned troops from the Heroes can be cloned.</w:t>
      </w:r>
    </w:p>
    <w:p w:rsidR="00E55917" w:rsidRPr="00E55917" w:rsidRDefault="00E55917" w:rsidP="00E55917">
      <w:pPr>
        <w:numPr>
          <w:ilvl w:val="2"/>
          <w:numId w:val="231"/>
        </w:numPr>
        <w:rPr>
          <w:lang w:val="en-CA"/>
        </w:rPr>
      </w:pPr>
      <w:r w:rsidRPr="00E55917">
        <w:rPr>
          <w:lang w:val="en-CA"/>
        </w:rPr>
        <w:t>Lower leveled Clone Spells will be unable to clone </w:t>
      </w:r>
      <w:hyperlink r:id="rId2441" w:tooltip="Golem" w:history="1">
        <w:r w:rsidRPr="00E55917">
          <w:rPr>
            <w:rStyle w:val="Hyperlink"/>
            <w:lang w:val="en-CA"/>
          </w:rPr>
          <w:t>Golems</w:t>
        </w:r>
      </w:hyperlink>
      <w:r w:rsidRPr="00E55917">
        <w:rPr>
          <w:lang w:val="en-CA"/>
        </w:rPr>
        <w:t>, </w:t>
      </w:r>
      <w:hyperlink r:id="rId2442" w:tooltip="Lava Hound" w:history="1">
        <w:r w:rsidRPr="00E55917">
          <w:rPr>
            <w:rStyle w:val="Hyperlink"/>
            <w:lang w:val="en-CA"/>
          </w:rPr>
          <w:t>Lava Hounds</w:t>
        </w:r>
      </w:hyperlink>
      <w:r w:rsidRPr="00E55917">
        <w:rPr>
          <w:lang w:val="en-CA"/>
        </w:rPr>
        <w:t> or </w:t>
      </w:r>
      <w:hyperlink r:id="rId2443" w:tooltip="Electro Dragon" w:history="1">
        <w:r w:rsidRPr="00E55917">
          <w:rPr>
            <w:rStyle w:val="Hyperlink"/>
            <w:lang w:val="en-CA"/>
          </w:rPr>
          <w:t>Electro Dragons</w:t>
        </w:r>
      </w:hyperlink>
      <w:r w:rsidRPr="00E55917">
        <w:rPr>
          <w:lang w:val="en-CA"/>
        </w:rPr>
        <w:t>, and may also be unable to clone </w:t>
      </w:r>
      <w:hyperlink r:id="rId2444" w:tooltip="Dragon" w:history="1">
        <w:r w:rsidRPr="00E55917">
          <w:rPr>
            <w:rStyle w:val="Hyperlink"/>
            <w:lang w:val="en-CA"/>
          </w:rPr>
          <w:t>Dragons</w:t>
        </w:r>
      </w:hyperlink>
      <w:r w:rsidRPr="00E55917">
        <w:rPr>
          <w:lang w:val="en-CA"/>
        </w:rPr>
        <w:t> or </w:t>
      </w:r>
      <w:hyperlink r:id="rId2445" w:tooltip="P.E.K.K.A" w:history="1">
        <w:r w:rsidRPr="00E55917">
          <w:rPr>
            <w:rStyle w:val="Hyperlink"/>
            <w:lang w:val="en-CA"/>
          </w:rPr>
          <w:t>P.E.K.K.As</w:t>
        </w:r>
      </w:hyperlink>
      <w:r w:rsidRPr="00E55917">
        <w:rPr>
          <w:lang w:val="en-CA"/>
        </w:rPr>
        <w:t>,. A fully upgraded Clone Spell will be able to clone all of these.</w:t>
      </w:r>
    </w:p>
    <w:p w:rsidR="00E55917" w:rsidRPr="00E55917" w:rsidRDefault="00E55917" w:rsidP="00E55917">
      <w:pPr>
        <w:numPr>
          <w:ilvl w:val="1"/>
          <w:numId w:val="231"/>
        </w:numPr>
        <w:rPr>
          <w:lang w:val="en-CA"/>
        </w:rPr>
      </w:pPr>
      <w:r w:rsidRPr="00E55917">
        <w:rPr>
          <w:lang w:val="en-CA"/>
        </w:rPr>
        <w:t>Clone capacities from multiple Clone Spells won't be combined, unlike </w:t>
      </w:r>
      <w:hyperlink r:id="rId2446" w:tooltip="Army Camp" w:history="1">
        <w:r w:rsidRPr="00E55917">
          <w:rPr>
            <w:rStyle w:val="Hyperlink"/>
            <w:lang w:val="en-CA"/>
          </w:rPr>
          <w:t>Army Camps</w:t>
        </w:r>
      </w:hyperlink>
      <w:r w:rsidRPr="00E55917">
        <w:rPr>
          <w:lang w:val="en-CA"/>
        </w:rPr>
        <w:t> which always combine. For example, two level five Clone Spells won't clone three </w:t>
      </w:r>
      <w:hyperlink r:id="rId2447" w:tooltip="Dragon" w:history="1">
        <w:r w:rsidRPr="00E55917">
          <w:rPr>
            <w:rStyle w:val="Hyperlink"/>
            <w:lang w:val="en-CA"/>
          </w:rPr>
          <w:t>Dragons</w:t>
        </w:r>
      </w:hyperlink>
      <w:r w:rsidRPr="00E55917">
        <w:rPr>
          <w:lang w:val="en-CA"/>
        </w:rPr>
        <w:t>.</w:t>
      </w:r>
    </w:p>
    <w:p w:rsidR="00E55917" w:rsidRPr="00E55917" w:rsidRDefault="00E55917" w:rsidP="00E55917">
      <w:pPr>
        <w:numPr>
          <w:ilvl w:val="1"/>
          <w:numId w:val="231"/>
        </w:numPr>
        <w:rPr>
          <w:lang w:val="en-CA"/>
        </w:rPr>
      </w:pPr>
      <w:r w:rsidRPr="00E55917">
        <w:rPr>
          <w:lang w:val="en-CA"/>
        </w:rPr>
        <w:t>If more than one troop is inside the deployed Clone Spell, the troop spawned first will be cloned first.</w:t>
      </w:r>
    </w:p>
    <w:p w:rsidR="00E55917" w:rsidRPr="00E55917" w:rsidRDefault="00A02F7D" w:rsidP="00E55917">
      <w:pPr>
        <w:rPr>
          <w:lang w:val="en-CA"/>
        </w:rPr>
      </w:pPr>
      <w:r>
        <w:rPr>
          <w:lang w:val="en-CA"/>
        </w:rPr>
        <w:pict>
          <v:rect id="_x0000_i1176" style="width:0;height:1.5pt" o:hralign="center" o:hrstd="t" o:hrnoshade="t" o:hr="t" fillcolor="#3a3a3a" stroked="f"/>
        </w:pict>
      </w:r>
    </w:p>
    <w:p w:rsidR="00E55917" w:rsidRPr="00E55917" w:rsidRDefault="00E55917" w:rsidP="00E55917">
      <w:pPr>
        <w:numPr>
          <w:ilvl w:val="0"/>
          <w:numId w:val="232"/>
        </w:numPr>
        <w:rPr>
          <w:lang w:val="en-CA"/>
        </w:rPr>
      </w:pPr>
      <w:r w:rsidRPr="00E55917">
        <w:rPr>
          <w:b/>
          <w:bCs/>
          <w:lang w:val="en-CA"/>
        </w:rPr>
        <w:t>Offensive Strategy</w:t>
      </w:r>
    </w:p>
    <w:p w:rsidR="00E55917" w:rsidRPr="00E55917" w:rsidRDefault="00E55917" w:rsidP="00E55917">
      <w:pPr>
        <w:numPr>
          <w:ilvl w:val="1"/>
          <w:numId w:val="232"/>
        </w:numPr>
        <w:rPr>
          <w:lang w:val="en-CA"/>
        </w:rPr>
      </w:pPr>
      <w:r w:rsidRPr="00E55917">
        <w:rPr>
          <w:lang w:val="en-CA"/>
        </w:rPr>
        <w:t>Try using the cloned units as tanks for the original units as they last for limited time.</w:t>
      </w:r>
    </w:p>
    <w:p w:rsidR="00E55917" w:rsidRPr="00E55917" w:rsidRDefault="00E55917" w:rsidP="00E55917">
      <w:pPr>
        <w:numPr>
          <w:ilvl w:val="1"/>
          <w:numId w:val="232"/>
        </w:numPr>
        <w:rPr>
          <w:lang w:val="en-CA"/>
        </w:rPr>
      </w:pPr>
      <w:r w:rsidRPr="00E55917">
        <w:rPr>
          <w:lang w:val="en-CA"/>
        </w:rPr>
        <w:t>The cloned troops do not count to the </w:t>
      </w:r>
      <w:hyperlink r:id="rId2448" w:tooltip="Eagle Artillery" w:history="1">
        <w:r w:rsidRPr="00E55917">
          <w:rPr>
            <w:rStyle w:val="Hyperlink"/>
            <w:lang w:val="en-CA"/>
          </w:rPr>
          <w:t>Eagle Artillery</w:t>
        </w:r>
      </w:hyperlink>
      <w:r w:rsidRPr="00E55917">
        <w:rPr>
          <w:lang w:val="en-CA"/>
        </w:rPr>
        <w:t>'s housing space to activation, but don't forget that the Clone Spell itself counts as 15 troop housing spaces.</w:t>
      </w:r>
    </w:p>
    <w:p w:rsidR="00E55917" w:rsidRPr="00E55917" w:rsidRDefault="00E55917" w:rsidP="00E55917">
      <w:pPr>
        <w:numPr>
          <w:ilvl w:val="1"/>
          <w:numId w:val="232"/>
        </w:numPr>
        <w:rPr>
          <w:lang w:val="en-CA"/>
        </w:rPr>
      </w:pPr>
      <w:r w:rsidRPr="00E55917">
        <w:rPr>
          <w:lang w:val="en-CA"/>
        </w:rPr>
        <w:t>Cloning a </w:t>
      </w:r>
      <w:hyperlink r:id="rId2449" w:tooltip="Golem" w:history="1">
        <w:r w:rsidRPr="00E55917">
          <w:rPr>
            <w:rStyle w:val="Hyperlink"/>
            <w:lang w:val="en-CA"/>
          </w:rPr>
          <w:t>Golem</w:t>
        </w:r>
      </w:hyperlink>
      <w:r w:rsidRPr="00E55917">
        <w:rPr>
          <w:lang w:val="en-CA"/>
        </w:rPr>
        <w:t>/</w:t>
      </w:r>
      <w:hyperlink r:id="rId2450" w:tooltip="Lava Hound" w:history="1">
        <w:r w:rsidRPr="00E55917">
          <w:rPr>
            <w:rStyle w:val="Hyperlink"/>
            <w:lang w:val="en-CA"/>
          </w:rPr>
          <w:t>Lava Hound</w:t>
        </w:r>
      </w:hyperlink>
      <w:r w:rsidRPr="00E55917">
        <w:rPr>
          <w:lang w:val="en-CA"/>
        </w:rPr>
        <w:t> at low health will create a new Golem/Lava Hound with full health. Use this to your advantage, as the cloned troop will be able to tank lots of damage.</w:t>
      </w:r>
    </w:p>
    <w:p w:rsidR="00E55917" w:rsidRPr="00E55917" w:rsidRDefault="00E55917" w:rsidP="00E55917">
      <w:pPr>
        <w:numPr>
          <w:ilvl w:val="1"/>
          <w:numId w:val="232"/>
        </w:numPr>
        <w:rPr>
          <w:lang w:val="en-CA"/>
        </w:rPr>
      </w:pPr>
      <w:r w:rsidRPr="00E55917">
        <w:rPr>
          <w:lang w:val="en-CA"/>
        </w:rPr>
        <w:t>Using the Clone Spell when your troops are at the core of a base can be very useful, as you get more troops to power through high-hitpoint structures, such as the </w:t>
      </w:r>
      <w:hyperlink r:id="rId2451" w:tooltip="Town Hall" w:history="1">
        <w:r w:rsidRPr="00E55917">
          <w:rPr>
            <w:rStyle w:val="Hyperlink"/>
            <w:lang w:val="en-CA"/>
          </w:rPr>
          <w:t>Town Hall</w:t>
        </w:r>
      </w:hyperlink>
      <w:r w:rsidRPr="00E55917">
        <w:rPr>
          <w:lang w:val="en-CA"/>
        </w:rPr>
        <w:t>, the </w:t>
      </w:r>
      <w:hyperlink r:id="rId2452" w:tooltip="Clan Castle" w:history="1">
        <w:r w:rsidRPr="00E55917">
          <w:rPr>
            <w:rStyle w:val="Hyperlink"/>
            <w:lang w:val="en-CA"/>
          </w:rPr>
          <w:t>Clan Castle</w:t>
        </w:r>
      </w:hyperlink>
      <w:r w:rsidRPr="00E55917">
        <w:rPr>
          <w:lang w:val="en-CA"/>
        </w:rPr>
        <w:t>,</w:t>
      </w:r>
      <w:hyperlink r:id="rId2453" w:tooltip="X-Bow" w:history="1">
        <w:r w:rsidRPr="00E55917">
          <w:rPr>
            <w:rStyle w:val="Hyperlink"/>
            <w:lang w:val="en-CA"/>
          </w:rPr>
          <w:t> X-Bows</w:t>
        </w:r>
      </w:hyperlink>
      <w:r w:rsidRPr="00E55917">
        <w:rPr>
          <w:lang w:val="en-CA"/>
        </w:rPr>
        <w:t>, </w:t>
      </w:r>
      <w:hyperlink r:id="rId2454" w:tooltip="Inferno Tower" w:history="1">
        <w:r w:rsidRPr="00E55917">
          <w:rPr>
            <w:rStyle w:val="Hyperlink"/>
            <w:lang w:val="en-CA"/>
          </w:rPr>
          <w:t>Inferno Towers</w:t>
        </w:r>
      </w:hyperlink>
      <w:r w:rsidRPr="00E55917">
        <w:rPr>
          <w:lang w:val="en-CA"/>
        </w:rPr>
        <w:t>, and the </w:t>
      </w:r>
      <w:hyperlink r:id="rId2455" w:tooltip="Eagle Artillery" w:history="1">
        <w:r w:rsidRPr="00E55917">
          <w:rPr>
            <w:rStyle w:val="Hyperlink"/>
            <w:lang w:val="en-CA"/>
          </w:rPr>
          <w:t>Eagle Artillery</w:t>
        </w:r>
      </w:hyperlink>
      <w:r w:rsidRPr="00E55917">
        <w:rPr>
          <w:lang w:val="en-CA"/>
        </w:rPr>
        <w:t>.</w:t>
      </w:r>
    </w:p>
    <w:p w:rsidR="00E55917" w:rsidRPr="00E55917" w:rsidRDefault="00E55917" w:rsidP="00E55917">
      <w:pPr>
        <w:numPr>
          <w:ilvl w:val="1"/>
          <w:numId w:val="232"/>
        </w:numPr>
        <w:rPr>
          <w:lang w:val="en-CA"/>
        </w:rPr>
      </w:pPr>
      <w:r w:rsidRPr="00E55917">
        <w:rPr>
          <w:lang w:val="en-CA"/>
        </w:rPr>
        <w:t>As the Clone Spell spawns clones randomly within its radius, you can place a Clone Spell partly over a layer of walls to get some cloned troops behind them. This can be useful if you don't have </w:t>
      </w:r>
      <w:hyperlink r:id="rId2456" w:tooltip="Wall Breaker" w:history="1">
        <w:r w:rsidRPr="00E55917">
          <w:rPr>
            <w:rStyle w:val="Hyperlink"/>
            <w:lang w:val="en-CA"/>
          </w:rPr>
          <w:t>Wall Breakers</w:t>
        </w:r>
      </w:hyperlink>
      <w:r w:rsidRPr="00E55917">
        <w:rPr>
          <w:lang w:val="en-CA"/>
        </w:rPr>
        <w:t>, </w:t>
      </w:r>
      <w:hyperlink r:id="rId2457" w:tooltip="Jump Spell" w:history="1">
        <w:r w:rsidRPr="00E55917">
          <w:rPr>
            <w:rStyle w:val="Hyperlink"/>
            <w:lang w:val="en-CA"/>
          </w:rPr>
          <w:t>Jump Spells</w:t>
        </w:r>
      </w:hyperlink>
      <w:r w:rsidRPr="00E55917">
        <w:rPr>
          <w:lang w:val="en-CA"/>
        </w:rPr>
        <w:t> or any other means of easily getting past the walls.</w:t>
      </w:r>
    </w:p>
    <w:p w:rsidR="00E55917" w:rsidRPr="00E55917" w:rsidRDefault="00A02F7D" w:rsidP="00E55917">
      <w:pPr>
        <w:rPr>
          <w:lang w:val="en-CA"/>
        </w:rPr>
      </w:pPr>
      <w:r>
        <w:rPr>
          <w:lang w:val="en-CA"/>
        </w:rPr>
        <w:pict>
          <v:rect id="_x0000_i1177" style="width:0;height:1.5pt" o:hralign="center" o:hrstd="t" o:hrnoshade="t" o:hr="t" fillcolor="#3a3a3a" stroked="f"/>
        </w:pict>
      </w:r>
    </w:p>
    <w:p w:rsidR="00E55917" w:rsidRPr="00E55917" w:rsidRDefault="00E55917" w:rsidP="00E55917">
      <w:pPr>
        <w:numPr>
          <w:ilvl w:val="0"/>
          <w:numId w:val="233"/>
        </w:numPr>
        <w:rPr>
          <w:lang w:val="en-CA"/>
        </w:rPr>
      </w:pPr>
      <w:r w:rsidRPr="00E55917">
        <w:rPr>
          <w:b/>
          <w:bCs/>
          <w:lang w:val="en-CA"/>
        </w:rPr>
        <w:t>Trivia</w:t>
      </w:r>
    </w:p>
    <w:p w:rsidR="00E55917" w:rsidRPr="00E55917" w:rsidRDefault="00E55917" w:rsidP="00E55917">
      <w:pPr>
        <w:numPr>
          <w:ilvl w:val="1"/>
          <w:numId w:val="233"/>
        </w:numPr>
        <w:rPr>
          <w:lang w:val="en-CA"/>
        </w:rPr>
      </w:pPr>
      <w:r w:rsidRPr="00E55917">
        <w:rPr>
          <w:lang w:val="en-CA"/>
        </w:rPr>
        <w:t>The two spell bottles behind the main bottle on the icon represent the cloned troops.</w:t>
      </w:r>
    </w:p>
    <w:p w:rsidR="00E55917" w:rsidRPr="00E55917" w:rsidRDefault="00E55917" w:rsidP="00E55917">
      <w:pPr>
        <w:numPr>
          <w:ilvl w:val="1"/>
          <w:numId w:val="233"/>
        </w:numPr>
        <w:rPr>
          <w:lang w:val="en-CA"/>
        </w:rPr>
      </w:pPr>
      <w:r w:rsidRPr="00E55917">
        <w:rPr>
          <w:lang w:val="en-CA"/>
        </w:rPr>
        <w:t>This is the only spell that takes up 3 housing spaces, and it is the most expensive </w:t>
      </w:r>
      <w:hyperlink r:id="rId2458" w:tooltip="Elixir" w:history="1">
        <w:r w:rsidRPr="00E55917">
          <w:rPr>
            <w:rStyle w:val="Hyperlink"/>
            <w:lang w:val="en-CA"/>
          </w:rPr>
          <w:t>Elixir</w:t>
        </w:r>
      </w:hyperlink>
      <w:r w:rsidRPr="00E55917">
        <w:rPr>
          <w:lang w:val="en-CA"/>
        </w:rPr>
        <w:t> spell in the game in terms of per individual spell. Due to its housing requirements, it is currently the only spell that can't be donated.</w:t>
      </w:r>
    </w:p>
    <w:p w:rsidR="00E55917" w:rsidRPr="00E55917" w:rsidRDefault="00E55917" w:rsidP="00E55917">
      <w:pPr>
        <w:numPr>
          <w:ilvl w:val="1"/>
          <w:numId w:val="233"/>
        </w:numPr>
        <w:rPr>
          <w:lang w:val="en-CA"/>
        </w:rPr>
      </w:pPr>
      <w:r w:rsidRPr="00E55917">
        <w:rPr>
          <w:lang w:val="en-CA"/>
        </w:rPr>
        <w:t>The Clone Spell is also used in Clash Royale, however in a slightly different fashion.</w:t>
      </w:r>
    </w:p>
    <w:p w:rsidR="00E55917" w:rsidRPr="00E55917" w:rsidRDefault="00E55917" w:rsidP="00E55917">
      <w:pPr>
        <w:numPr>
          <w:ilvl w:val="2"/>
          <w:numId w:val="233"/>
        </w:numPr>
        <w:rPr>
          <w:lang w:val="en-CA"/>
        </w:rPr>
      </w:pPr>
      <w:r w:rsidRPr="00E55917">
        <w:rPr>
          <w:lang w:val="en-CA"/>
        </w:rPr>
        <w:t>Interestingly, the Clone Spell in Clash Royale is in a bottle that resembles Dark Elixir spells. In that game, it duplicates all troops in its radius and the clones have 1 hitpoint, rather than creating multiple clones (with full health and limited time) at a time.</w:t>
      </w:r>
    </w:p>
    <w:p w:rsidR="00E55917" w:rsidRPr="00E55917" w:rsidRDefault="00E55917" w:rsidP="00E55917">
      <w:pPr>
        <w:numPr>
          <w:ilvl w:val="1"/>
          <w:numId w:val="233"/>
        </w:numPr>
        <w:rPr>
          <w:lang w:val="en-CA"/>
        </w:rPr>
      </w:pPr>
      <w:r w:rsidRPr="00E55917">
        <w:rPr>
          <w:lang w:val="en-CA"/>
        </w:rPr>
        <w:lastRenderedPageBreak/>
        <w:t>Among all permanent </w:t>
      </w:r>
      <w:hyperlink r:id="rId2459" w:tooltip="Troops" w:history="1">
        <w:r w:rsidRPr="00E55917">
          <w:rPr>
            <w:rStyle w:val="Hyperlink"/>
            <w:lang w:val="en-CA"/>
          </w:rPr>
          <w:t>Troops</w:t>
        </w:r>
      </w:hyperlink>
      <w:r w:rsidRPr="00E55917">
        <w:rPr>
          <w:lang w:val="en-CA"/>
        </w:rPr>
        <w:t> and </w:t>
      </w:r>
      <w:hyperlink r:id="rId2460" w:tooltip="Spells" w:history="1">
        <w:r w:rsidRPr="00E55917">
          <w:rPr>
            <w:rStyle w:val="Hyperlink"/>
            <w:lang w:val="en-CA"/>
          </w:rPr>
          <w:t>Spells</w:t>
        </w:r>
      </w:hyperlink>
      <w:r w:rsidRPr="00E55917">
        <w:rPr>
          <w:lang w:val="en-CA"/>
        </w:rPr>
        <w:t>, the Clone Spell is the only one whose introduction into the game doesn't also introduce a new upgrade level of the corresponding </w:t>
      </w:r>
      <w:hyperlink r:id="rId2461" w:tooltip="Army Buildings" w:history="1">
        <w:r w:rsidRPr="00E55917">
          <w:rPr>
            <w:rStyle w:val="Hyperlink"/>
            <w:lang w:val="en-CA"/>
          </w:rPr>
          <w:t>army building</w:t>
        </w:r>
      </w:hyperlink>
      <w:r w:rsidRPr="00E55917">
        <w:rPr>
          <w:lang w:val="en-CA"/>
        </w:rPr>
        <w:t>.</w:t>
      </w:r>
    </w:p>
    <w:p w:rsidR="00E55917" w:rsidRPr="00E55917" w:rsidRDefault="00E55917" w:rsidP="00E55917">
      <w:pPr>
        <w:numPr>
          <w:ilvl w:val="1"/>
          <w:numId w:val="233"/>
        </w:numPr>
        <w:rPr>
          <w:lang w:val="en-CA"/>
        </w:rPr>
      </w:pPr>
      <w:r w:rsidRPr="00E55917">
        <w:rPr>
          <w:lang w:val="en-CA"/>
        </w:rPr>
        <w:t>The update on October 12th, 2016 reduced its brewing time from 20 minutes to 12 minutes.</w:t>
      </w:r>
    </w:p>
    <w:p w:rsidR="00E55917" w:rsidRDefault="00E5591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931"/>
        <w:gridCol w:w="1728"/>
        <w:gridCol w:w="1505"/>
        <w:gridCol w:w="2740"/>
      </w:tblGrid>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Radius </w:t>
            </w:r>
            <w:r w:rsidRPr="00E55917">
              <w:rPr>
                <w:b/>
                <w:bCs/>
                <w:noProof/>
                <w:lang w:val="en-CA"/>
              </w:rPr>
              <w:drawing>
                <wp:inline distT="0" distB="0" distL="0" distR="0">
                  <wp:extent cx="285750" cy="133350"/>
                  <wp:effectExtent l="0" t="0" r="0" b="0"/>
                  <wp:docPr id="1833" name="Picture 183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0"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Spell Duration/Cloned Lifespan </w:t>
            </w:r>
            <w:r w:rsidRPr="00E55917">
              <w:rPr>
                <w:b/>
                <w:bCs/>
                <w:noProof/>
                <w:lang w:val="en-CA"/>
              </w:rPr>
              <w:drawing>
                <wp:inline distT="0" distB="0" distL="0" distR="0">
                  <wp:extent cx="171450" cy="200025"/>
                  <wp:effectExtent l="0" t="0" r="0" b="9525"/>
                  <wp:docPr id="1832" name="Picture 183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Housing Space </w:t>
            </w:r>
            <w:r w:rsidRPr="00E55917">
              <w:rPr>
                <w:b/>
                <w:bCs/>
                <w:noProof/>
                <w:lang w:val="en-CA"/>
              </w:rPr>
              <w:drawing>
                <wp:inline distT="0" distB="0" distL="0" distR="0">
                  <wp:extent cx="228600" cy="228600"/>
                  <wp:effectExtent l="0" t="0" r="0" b="0"/>
                  <wp:docPr id="1831" name="Picture 1831"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Brewing Time </w:t>
            </w:r>
            <w:r w:rsidRPr="00E55917">
              <w:rPr>
                <w:b/>
                <w:bCs/>
                <w:noProof/>
                <w:lang w:val="en-CA"/>
              </w:rPr>
              <w:drawing>
                <wp:inline distT="0" distB="0" distL="0" distR="0">
                  <wp:extent cx="171450" cy="200025"/>
                  <wp:effectExtent l="0" t="0" r="0" b="9525"/>
                  <wp:docPr id="1830" name="Picture 183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3"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A02F7D" w:rsidP="00E55917">
            <w:pPr>
              <w:rPr>
                <w:b/>
                <w:bCs/>
                <w:lang w:val="en-CA"/>
              </w:rPr>
            </w:pPr>
            <w:hyperlink r:id="rId2462" w:tooltip="Spell Factory" w:history="1">
              <w:r w:rsidR="00E55917" w:rsidRPr="00E55917">
                <w:rPr>
                  <w:rStyle w:val="Hyperlink"/>
                  <w:b/>
                  <w:bCs/>
                  <w:lang w:val="en-CA"/>
                </w:rPr>
                <w:t>Spell Factory</w:t>
              </w:r>
            </w:hyperlink>
            <w:r w:rsidR="00E55917" w:rsidRPr="00E55917">
              <w:rPr>
                <w:b/>
                <w:bCs/>
                <w:lang w:val="en-CA"/>
              </w:rPr>
              <w:t> Level Required </w:t>
            </w:r>
            <w:r w:rsidR="00E55917" w:rsidRPr="00E55917">
              <w:rPr>
                <w:b/>
                <w:bCs/>
                <w:noProof/>
                <w:lang w:val="en-CA"/>
              </w:rPr>
              <w:drawing>
                <wp:inline distT="0" distB="0" distL="0" distR="0">
                  <wp:extent cx="247650" cy="228600"/>
                  <wp:effectExtent l="0" t="0" r="0" b="0"/>
                  <wp:docPr id="1829" name="Picture 1829"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4"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~10s/~30s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w:t>
            </w:r>
          </w:p>
        </w:tc>
      </w:tr>
    </w:tbl>
    <w:p w:rsidR="00E55917" w:rsidRPr="00E55917" w:rsidRDefault="00E55917" w:rsidP="00E55917">
      <w:pPr>
        <w:rPr>
          <w:vanish/>
          <w:lang w:val="en-CA"/>
        </w:rPr>
      </w:pPr>
    </w:p>
    <w:p w:rsidR="00E55917" w:rsidRDefault="00E5591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1"/>
        <w:gridCol w:w="1996"/>
        <w:gridCol w:w="916"/>
        <w:gridCol w:w="1734"/>
        <w:gridCol w:w="1718"/>
        <w:gridCol w:w="2890"/>
      </w:tblGrid>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Level </w:t>
            </w:r>
            <w:r w:rsidRPr="00E55917">
              <w:rPr>
                <w:b/>
                <w:bCs/>
                <w:noProof/>
                <w:lang w:val="en-CA"/>
              </w:rPr>
              <w:drawing>
                <wp:inline distT="0" distB="0" distL="0" distR="0">
                  <wp:extent cx="161925" cy="171450"/>
                  <wp:effectExtent l="0" t="0" r="9525" b="0"/>
                  <wp:docPr id="1828" name="Picture 182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Cloned Capacity </w:t>
            </w:r>
            <w:r w:rsidRPr="00E55917">
              <w:rPr>
                <w:b/>
                <w:bCs/>
                <w:noProof/>
                <w:lang w:val="en-CA"/>
              </w:rPr>
              <w:drawing>
                <wp:inline distT="0" distB="0" distL="0" distR="0">
                  <wp:extent cx="228600" cy="228600"/>
                  <wp:effectExtent l="0" t="0" r="0" b="0"/>
                  <wp:docPr id="1827" name="Picture 182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6"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A02F7D" w:rsidP="00E55917">
            <w:pPr>
              <w:rPr>
                <w:b/>
                <w:bCs/>
                <w:lang w:val="en-CA"/>
              </w:rPr>
            </w:pPr>
            <w:hyperlink r:id="rId2463" w:anchor="Elixir" w:tooltip="Resources" w:history="1">
              <w:r w:rsidR="00E55917" w:rsidRPr="00E55917">
                <w:rPr>
                  <w:rStyle w:val="Hyperlink"/>
                  <w:b/>
                  <w:bCs/>
                  <w:lang w:val="en-CA"/>
                </w:rPr>
                <w:t>Cost</w:t>
              </w:r>
            </w:hyperlink>
            <w:r w:rsidR="00E55917" w:rsidRPr="00E55917">
              <w:rPr>
                <w:b/>
                <w:bCs/>
                <w:lang w:val="en-CA"/>
              </w:rPr>
              <w:t> </w:t>
            </w:r>
            <w:r w:rsidR="00E55917" w:rsidRPr="00E55917">
              <w:rPr>
                <w:b/>
                <w:bCs/>
                <w:noProof/>
                <w:lang w:val="en-CA"/>
              </w:rPr>
              <w:drawing>
                <wp:inline distT="0" distB="0" distL="0" distR="0">
                  <wp:extent cx="171450" cy="190500"/>
                  <wp:effectExtent l="0" t="0" r="0" b="0"/>
                  <wp:docPr id="1826" name="Picture 182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A02F7D" w:rsidP="00E55917">
            <w:pPr>
              <w:rPr>
                <w:b/>
                <w:bCs/>
                <w:lang w:val="en-CA"/>
              </w:rPr>
            </w:pPr>
            <w:hyperlink r:id="rId2464" w:anchor="Elixir" w:tooltip="Resources" w:history="1">
              <w:r w:rsidR="00E55917" w:rsidRPr="00E55917">
                <w:rPr>
                  <w:rStyle w:val="Hyperlink"/>
                  <w:b/>
                  <w:bCs/>
                  <w:lang w:val="en-CA"/>
                </w:rPr>
                <w:t>Research Cost</w:t>
              </w:r>
            </w:hyperlink>
            <w:r w:rsidR="00E55917" w:rsidRPr="00E55917">
              <w:rPr>
                <w:b/>
                <w:bCs/>
                <w:lang w:val="en-CA"/>
              </w:rPr>
              <w:t> </w:t>
            </w:r>
            <w:r w:rsidR="00E55917" w:rsidRPr="00E55917">
              <w:rPr>
                <w:b/>
                <w:bCs/>
                <w:noProof/>
                <w:lang w:val="en-CA"/>
              </w:rPr>
              <w:drawing>
                <wp:inline distT="0" distB="0" distL="0" distR="0">
                  <wp:extent cx="171450" cy="190500"/>
                  <wp:effectExtent l="0" t="0" r="0" b="0"/>
                  <wp:docPr id="1825" name="Picture 182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8"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A02F7D" w:rsidP="00E55917">
            <w:pPr>
              <w:rPr>
                <w:b/>
                <w:bCs/>
                <w:lang w:val="en-CA"/>
              </w:rPr>
            </w:pPr>
            <w:hyperlink r:id="rId2465" w:tooltip="Laboratory" w:history="1">
              <w:r w:rsidR="00E55917" w:rsidRPr="00E55917">
                <w:rPr>
                  <w:rStyle w:val="Hyperlink"/>
                  <w:b/>
                  <w:bCs/>
                  <w:lang w:val="en-CA"/>
                </w:rPr>
                <w:t>Research Time</w:t>
              </w:r>
            </w:hyperlink>
            <w:r w:rsidR="00E55917" w:rsidRPr="00E55917">
              <w:rPr>
                <w:b/>
                <w:bCs/>
                <w:lang w:val="en-CA"/>
              </w:rPr>
              <w:t> </w:t>
            </w:r>
            <w:r w:rsidR="00E55917" w:rsidRPr="00E55917">
              <w:rPr>
                <w:b/>
                <w:bCs/>
                <w:noProof/>
                <w:lang w:val="en-CA"/>
              </w:rPr>
              <w:drawing>
                <wp:inline distT="0" distB="0" distL="0" distR="0">
                  <wp:extent cx="171450" cy="200025"/>
                  <wp:effectExtent l="0" t="0" r="0" b="9525"/>
                  <wp:docPr id="1824" name="Picture 182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A02F7D" w:rsidP="00E55917">
            <w:pPr>
              <w:rPr>
                <w:b/>
                <w:bCs/>
                <w:lang w:val="en-CA"/>
              </w:rPr>
            </w:pPr>
            <w:hyperlink r:id="rId2466" w:tooltip="Laboratory" w:history="1">
              <w:r w:rsidR="00E55917" w:rsidRPr="00E55917">
                <w:rPr>
                  <w:rStyle w:val="Hyperlink"/>
                  <w:b/>
                  <w:bCs/>
                  <w:lang w:val="en-CA"/>
                </w:rPr>
                <w:t>Laboratory</w:t>
              </w:r>
            </w:hyperlink>
            <w:r w:rsidR="00E55917" w:rsidRPr="00E55917">
              <w:rPr>
                <w:b/>
                <w:bCs/>
                <w:lang w:val="en-CA"/>
              </w:rPr>
              <w:t> Level Required </w:t>
            </w:r>
            <w:r w:rsidR="00E55917" w:rsidRPr="00E55917">
              <w:rPr>
                <w:b/>
                <w:bCs/>
                <w:noProof/>
                <w:lang w:val="en-CA"/>
              </w:rPr>
              <w:drawing>
                <wp:inline distT="0" distB="0" distL="0" distR="0">
                  <wp:extent cx="247650" cy="257175"/>
                  <wp:effectExtent l="0" t="0" r="0" b="9525"/>
                  <wp:docPr id="1823" name="Picture 182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29,500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w:t>
            </w:r>
          </w:p>
        </w:tc>
      </w:tr>
    </w:tbl>
    <w:p w:rsidR="00E55917" w:rsidRDefault="00E55917" w:rsidP="00CC316F"/>
    <w:p w:rsidR="00CC316F" w:rsidRDefault="00CC316F" w:rsidP="00CC316F">
      <w:pPr>
        <w:pStyle w:val="Heading2"/>
      </w:pPr>
      <w:r>
        <w:t>Poison</w:t>
      </w:r>
    </w:p>
    <w:p w:rsidR="00CC316F" w:rsidRDefault="00CC316F" w:rsidP="00CC316F"/>
    <w:p w:rsidR="00CC316F" w:rsidRPr="00FA3B5A" w:rsidRDefault="00CC316F" w:rsidP="00CC316F">
      <w:pPr>
        <w:rPr>
          <w:lang w:val="en-CA"/>
        </w:rPr>
      </w:pPr>
      <w:r w:rsidRPr="00FA3B5A">
        <w:rPr>
          <w:noProof/>
          <w:lang w:val="en-CA"/>
        </w:rPr>
        <w:drawing>
          <wp:inline distT="0" distB="0" distL="0" distR="0" wp14:anchorId="610AD8C1" wp14:editId="782A42BF">
            <wp:extent cx="1905000" cy="1905000"/>
            <wp:effectExtent l="0" t="0" r="0" b="0"/>
            <wp:docPr id="6" name="Picture 6" descr="Poison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ison Spell info"/>
                    <pic:cNvPicPr>
                      <a:picLocks noChangeAspect="1" noChangeArrowheads="1"/>
                    </pic:cNvPicPr>
                  </pic:nvPicPr>
                  <pic:blipFill>
                    <a:blip r:embed="rId246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CC316F" w:rsidRPr="00FA3B5A" w:rsidRDefault="00CC316F" w:rsidP="00CC316F">
      <w:pPr>
        <w:rPr>
          <w:lang w:val="en-CA"/>
        </w:rPr>
      </w:pPr>
      <w:r w:rsidRPr="00FA3B5A">
        <w:rPr>
          <w:b/>
          <w:bCs/>
          <w:i/>
          <w:iCs/>
          <w:lang w:val="en-CA"/>
        </w:rPr>
        <w:t>"Give your army the upper hand against enemy troops with this deadly poison!</w:t>
      </w:r>
      <w:r w:rsidRPr="00FA3B5A">
        <w:rPr>
          <w:b/>
          <w:bCs/>
          <w:i/>
          <w:iCs/>
          <w:lang w:val="en-CA"/>
        </w:rPr>
        <w:br/>
        <w:t>Defending units that linger in a Poison Spell's toxic cloud will move slower, attack slower and take damage with increasing severity over time. Poison Spells do not affect structures."</w:t>
      </w:r>
    </w:p>
    <w:p w:rsidR="00CC316F" w:rsidRPr="00FA3B5A" w:rsidRDefault="00A02F7D" w:rsidP="00CC316F">
      <w:pPr>
        <w:rPr>
          <w:lang w:val="en-CA"/>
        </w:rPr>
      </w:pPr>
      <w:r>
        <w:rPr>
          <w:lang w:val="en-CA"/>
        </w:rPr>
        <w:pict>
          <v:rect id="_x0000_i1178" style="width:0;height:1.5pt" o:hralign="center" o:hrstd="t" o:hrnoshade="t" o:hr="t" fillcolor="#3a3a3a" stroked="f"/>
        </w:pict>
      </w:r>
    </w:p>
    <w:p w:rsidR="00CC316F" w:rsidRPr="00FA3B5A" w:rsidRDefault="00CC316F" w:rsidP="00CC316F">
      <w:pPr>
        <w:numPr>
          <w:ilvl w:val="0"/>
          <w:numId w:val="16"/>
        </w:numPr>
        <w:rPr>
          <w:lang w:val="en-CA"/>
        </w:rPr>
      </w:pPr>
      <w:r w:rsidRPr="00FA3B5A">
        <w:rPr>
          <w:b/>
          <w:bCs/>
          <w:lang w:val="en-CA"/>
        </w:rPr>
        <w:t>Summary</w:t>
      </w:r>
    </w:p>
    <w:p w:rsidR="00CC316F" w:rsidRPr="00FA3B5A" w:rsidRDefault="00CC316F" w:rsidP="00CC316F">
      <w:pPr>
        <w:numPr>
          <w:ilvl w:val="1"/>
          <w:numId w:val="16"/>
        </w:numPr>
        <w:rPr>
          <w:lang w:val="en-CA"/>
        </w:rPr>
      </w:pPr>
      <w:r w:rsidRPr="00FA3B5A">
        <w:rPr>
          <w:lang w:val="en-CA"/>
        </w:rPr>
        <w:t>The Poison Spell is a spell added in the July 1, 2015 update.</w:t>
      </w:r>
    </w:p>
    <w:p w:rsidR="00CC316F" w:rsidRPr="00FA3B5A" w:rsidRDefault="00CC316F" w:rsidP="00CC316F">
      <w:pPr>
        <w:numPr>
          <w:ilvl w:val="1"/>
          <w:numId w:val="16"/>
        </w:numPr>
        <w:rPr>
          <w:lang w:val="en-CA"/>
        </w:rPr>
      </w:pPr>
      <w:r w:rsidRPr="00FA3B5A">
        <w:rPr>
          <w:lang w:val="en-CA"/>
        </w:rPr>
        <w:t>It is the first spell available in the </w:t>
      </w:r>
      <w:hyperlink r:id="rId2468" w:tooltip="Dark Spell Factory" w:history="1">
        <w:r w:rsidRPr="00FA3B5A">
          <w:rPr>
            <w:rStyle w:val="Hyperlink"/>
            <w:lang w:val="en-CA"/>
          </w:rPr>
          <w:t>Dark Spell Factory</w:t>
        </w:r>
      </w:hyperlink>
      <w:r w:rsidRPr="00FA3B5A">
        <w:rPr>
          <w:lang w:val="en-CA"/>
        </w:rPr>
        <w:t>.</w:t>
      </w:r>
    </w:p>
    <w:p w:rsidR="00CC316F" w:rsidRPr="00FA3B5A" w:rsidRDefault="00CC316F" w:rsidP="00CC316F">
      <w:pPr>
        <w:numPr>
          <w:ilvl w:val="1"/>
          <w:numId w:val="16"/>
        </w:numPr>
        <w:rPr>
          <w:lang w:val="en-CA"/>
        </w:rPr>
      </w:pPr>
      <w:r w:rsidRPr="00FA3B5A">
        <w:rPr>
          <w:lang w:val="en-CA"/>
        </w:rPr>
        <w:t>It does damage and slows down all enemy </w:t>
      </w:r>
      <w:hyperlink r:id="rId2469" w:tooltip="Clan Castle" w:history="1">
        <w:r w:rsidRPr="00FA3B5A">
          <w:rPr>
            <w:rStyle w:val="Hyperlink"/>
            <w:lang w:val="en-CA"/>
          </w:rPr>
          <w:t>Clan Castle</w:t>
        </w:r>
      </w:hyperlink>
      <w:r w:rsidRPr="00FA3B5A">
        <w:rPr>
          <w:lang w:val="en-CA"/>
        </w:rPr>
        <w:t> </w:t>
      </w:r>
      <w:hyperlink r:id="rId2470" w:tooltip="Troops" w:history="1">
        <w:r w:rsidRPr="00FA3B5A">
          <w:rPr>
            <w:rStyle w:val="Hyperlink"/>
            <w:lang w:val="en-CA"/>
          </w:rPr>
          <w:t>Troops</w:t>
        </w:r>
      </w:hyperlink>
      <w:r w:rsidRPr="00FA3B5A">
        <w:rPr>
          <w:lang w:val="en-CA"/>
        </w:rPr>
        <w:t>, </w:t>
      </w:r>
      <w:hyperlink r:id="rId2471" w:tooltip="Heroes" w:history="1">
        <w:r w:rsidRPr="00FA3B5A">
          <w:rPr>
            <w:rStyle w:val="Hyperlink"/>
            <w:lang w:val="en-CA"/>
          </w:rPr>
          <w:t>Heroes</w:t>
        </w:r>
      </w:hyperlink>
      <w:r w:rsidRPr="00FA3B5A">
        <w:rPr>
          <w:lang w:val="en-CA"/>
        </w:rPr>
        <w:t>, and </w:t>
      </w:r>
      <w:hyperlink r:id="rId2472" w:tooltip="Skeleton" w:history="1">
        <w:r w:rsidRPr="00FA3B5A">
          <w:rPr>
            <w:rStyle w:val="Hyperlink"/>
            <w:lang w:val="en-CA"/>
          </w:rPr>
          <w:t>Skeletons</w:t>
        </w:r>
      </w:hyperlink>
      <w:r w:rsidRPr="00FA3B5A">
        <w:rPr>
          <w:lang w:val="en-CA"/>
        </w:rPr>
        <w:t> inside its area of effect, however buildings remain unaffected.</w:t>
      </w:r>
    </w:p>
    <w:p w:rsidR="00CC316F" w:rsidRPr="00FA3B5A" w:rsidRDefault="00A02F7D" w:rsidP="00CC316F">
      <w:pPr>
        <w:rPr>
          <w:lang w:val="en-CA"/>
        </w:rPr>
      </w:pPr>
      <w:r>
        <w:rPr>
          <w:lang w:val="en-CA"/>
        </w:rPr>
        <w:pict>
          <v:rect id="_x0000_i1179" style="width:0;height:1.5pt" o:hralign="center" o:hrstd="t" o:hrnoshade="t" o:hr="t" fillcolor="#3a3a3a" stroked="f"/>
        </w:pict>
      </w:r>
    </w:p>
    <w:p w:rsidR="00CC316F" w:rsidRPr="00FA3B5A" w:rsidRDefault="00CC316F" w:rsidP="00CC316F">
      <w:pPr>
        <w:numPr>
          <w:ilvl w:val="0"/>
          <w:numId w:val="17"/>
        </w:numPr>
        <w:rPr>
          <w:lang w:val="en-CA"/>
        </w:rPr>
      </w:pPr>
      <w:r w:rsidRPr="00FA3B5A">
        <w:rPr>
          <w:b/>
          <w:bCs/>
          <w:lang w:val="en-CA"/>
        </w:rPr>
        <w:t>Offensive Strategy</w:t>
      </w:r>
    </w:p>
    <w:p w:rsidR="00CC316F" w:rsidRPr="00FA3B5A" w:rsidRDefault="00CC316F" w:rsidP="00CC316F">
      <w:pPr>
        <w:numPr>
          <w:ilvl w:val="1"/>
          <w:numId w:val="17"/>
        </w:numPr>
        <w:rPr>
          <w:lang w:val="en-CA"/>
        </w:rPr>
      </w:pPr>
      <w:r w:rsidRPr="00FA3B5A">
        <w:rPr>
          <w:lang w:val="en-CA"/>
        </w:rPr>
        <w:t>A Poison Spell only takes one housing space, whereas a </w:t>
      </w:r>
      <w:hyperlink r:id="rId2473" w:tooltip="Lightning Spell" w:history="1">
        <w:r w:rsidRPr="00FA3B5A">
          <w:rPr>
            <w:rStyle w:val="Hyperlink"/>
            <w:lang w:val="en-CA"/>
          </w:rPr>
          <w:t>Lightning Spell</w:t>
        </w:r>
      </w:hyperlink>
      <w:r w:rsidRPr="00FA3B5A">
        <w:rPr>
          <w:lang w:val="en-CA"/>
        </w:rPr>
        <w:t>, the other spell that can be used to deal with </w:t>
      </w:r>
      <w:hyperlink r:id="rId2474" w:tooltip="Clan Castle" w:history="1">
        <w:r w:rsidRPr="00FA3B5A">
          <w:rPr>
            <w:rStyle w:val="Hyperlink"/>
            <w:lang w:val="en-CA"/>
          </w:rPr>
          <w:t>Clan Castle</w:t>
        </w:r>
      </w:hyperlink>
      <w:r w:rsidRPr="00FA3B5A">
        <w:rPr>
          <w:lang w:val="en-CA"/>
        </w:rPr>
        <w:t> </w:t>
      </w:r>
      <w:hyperlink r:id="rId2475" w:tooltip="Troops" w:history="1">
        <w:r w:rsidRPr="00FA3B5A">
          <w:rPr>
            <w:rStyle w:val="Hyperlink"/>
            <w:lang w:val="en-CA"/>
          </w:rPr>
          <w:t>troops</w:t>
        </w:r>
      </w:hyperlink>
      <w:r w:rsidRPr="00FA3B5A">
        <w:rPr>
          <w:lang w:val="en-CA"/>
        </w:rPr>
        <w:t>, currently takes up two housing spaces. This makes the Poison Spell very appealing as a way to deal with </w:t>
      </w:r>
      <w:hyperlink r:id="rId2476" w:tooltip="Clan Castle" w:history="1">
        <w:r w:rsidRPr="00FA3B5A">
          <w:rPr>
            <w:rStyle w:val="Hyperlink"/>
            <w:lang w:val="en-CA"/>
          </w:rPr>
          <w:t>Clan Castle</w:t>
        </w:r>
      </w:hyperlink>
      <w:r w:rsidRPr="00FA3B5A">
        <w:rPr>
          <w:lang w:val="en-CA"/>
        </w:rPr>
        <w:t> </w:t>
      </w:r>
      <w:hyperlink r:id="rId2477" w:tooltip="Troops" w:history="1">
        <w:r w:rsidRPr="00FA3B5A">
          <w:rPr>
            <w:rStyle w:val="Hyperlink"/>
            <w:lang w:val="en-CA"/>
          </w:rPr>
          <w:t>troops</w:t>
        </w:r>
      </w:hyperlink>
      <w:r w:rsidRPr="00FA3B5A">
        <w:rPr>
          <w:lang w:val="en-CA"/>
        </w:rPr>
        <w:t> along with a few </w:t>
      </w:r>
      <w:hyperlink r:id="rId2478" w:tooltip="Troops" w:history="1">
        <w:r w:rsidRPr="00FA3B5A">
          <w:rPr>
            <w:rStyle w:val="Hyperlink"/>
            <w:lang w:val="en-CA"/>
          </w:rPr>
          <w:t>Troops</w:t>
        </w:r>
      </w:hyperlink>
      <w:r w:rsidRPr="00FA3B5A">
        <w:rPr>
          <w:lang w:val="en-CA"/>
        </w:rPr>
        <w:t>.</w:t>
      </w:r>
    </w:p>
    <w:p w:rsidR="00CC316F" w:rsidRPr="00FA3B5A" w:rsidRDefault="00CC316F" w:rsidP="00CC316F">
      <w:pPr>
        <w:numPr>
          <w:ilvl w:val="1"/>
          <w:numId w:val="17"/>
        </w:numPr>
        <w:rPr>
          <w:lang w:val="en-CA"/>
        </w:rPr>
      </w:pPr>
      <w:r w:rsidRPr="00FA3B5A">
        <w:rPr>
          <w:lang w:val="en-CA"/>
        </w:rPr>
        <w:lastRenderedPageBreak/>
        <w:t>A Poison Spell has a circular area of effect for scaling damage, whereas a </w:t>
      </w:r>
      <w:hyperlink r:id="rId2479" w:tooltip="Lightning Spell" w:history="1">
        <w:r w:rsidRPr="00FA3B5A">
          <w:rPr>
            <w:rStyle w:val="Hyperlink"/>
            <w:lang w:val="en-CA"/>
          </w:rPr>
          <w:t>Lightning Spell</w:t>
        </w:r>
      </w:hyperlink>
      <w:r w:rsidRPr="00FA3B5A">
        <w:rPr>
          <w:lang w:val="en-CA"/>
        </w:rPr>
        <w:t> has individual lightning strikes in a predetermined pattern, so both can be used in a similar fashion. Which is ultimately more effective depends on the defending base's layout, as well as the what and where the </w:t>
      </w:r>
      <w:hyperlink r:id="rId2480" w:tooltip="Clan Castle" w:history="1">
        <w:r w:rsidRPr="00FA3B5A">
          <w:rPr>
            <w:rStyle w:val="Hyperlink"/>
            <w:lang w:val="en-CA"/>
          </w:rPr>
          <w:t>Clan Castle</w:t>
        </w:r>
      </w:hyperlink>
      <w:r w:rsidRPr="00FA3B5A">
        <w:rPr>
          <w:lang w:val="en-CA"/>
        </w:rPr>
        <w:t> </w:t>
      </w:r>
      <w:hyperlink r:id="rId2481" w:tooltip="Troops" w:history="1">
        <w:r w:rsidRPr="00FA3B5A">
          <w:rPr>
            <w:rStyle w:val="Hyperlink"/>
            <w:lang w:val="en-CA"/>
          </w:rPr>
          <w:t>troops</w:t>
        </w:r>
      </w:hyperlink>
      <w:r w:rsidRPr="00FA3B5A">
        <w:rPr>
          <w:lang w:val="en-CA"/>
        </w:rPr>
        <w:t> are, and the player's army composition.</w:t>
      </w:r>
    </w:p>
    <w:p w:rsidR="00CC316F" w:rsidRPr="00FA3B5A" w:rsidRDefault="00CC316F" w:rsidP="00CC316F">
      <w:pPr>
        <w:numPr>
          <w:ilvl w:val="1"/>
          <w:numId w:val="17"/>
        </w:numPr>
        <w:rPr>
          <w:lang w:val="en-CA"/>
        </w:rPr>
      </w:pPr>
      <w:r w:rsidRPr="00FA3B5A">
        <w:rPr>
          <w:lang w:val="en-CA"/>
        </w:rPr>
        <w:t>As of September 18, 2015, Poison Spells now do scaling damage in a similar manner to a single target </w:t>
      </w:r>
      <w:hyperlink r:id="rId2482" w:tooltip="Inferno Tower" w:history="1">
        <w:r w:rsidRPr="00FA3B5A">
          <w:rPr>
            <w:rStyle w:val="Hyperlink"/>
            <w:lang w:val="en-CA"/>
          </w:rPr>
          <w:t>Inferno Tower</w:t>
        </w:r>
      </w:hyperlink>
      <w:r w:rsidRPr="00FA3B5A">
        <w:rPr>
          <w:lang w:val="en-CA"/>
        </w:rPr>
        <w:t>, just to a lesser extent. This scaling effect dramatically affects high hitpoint units, but does not deal the same scaling damage against </w:t>
      </w:r>
      <w:hyperlink r:id="rId2483" w:tooltip="Heroes" w:history="1">
        <w:r w:rsidRPr="00FA3B5A">
          <w:rPr>
            <w:rStyle w:val="Hyperlink"/>
            <w:lang w:val="en-CA"/>
          </w:rPr>
          <w:t>Heroes</w:t>
        </w:r>
      </w:hyperlink>
      <w:r w:rsidRPr="00FA3B5A">
        <w:rPr>
          <w:lang w:val="en-CA"/>
        </w:rPr>
        <w:t>, instead dealing little appreciable damage.</w:t>
      </w:r>
    </w:p>
    <w:p w:rsidR="00CC316F" w:rsidRPr="00FA3B5A" w:rsidRDefault="00CC316F" w:rsidP="00CC316F">
      <w:pPr>
        <w:numPr>
          <w:ilvl w:val="1"/>
          <w:numId w:val="17"/>
        </w:numPr>
        <w:rPr>
          <w:lang w:val="en-CA"/>
        </w:rPr>
      </w:pPr>
      <w:r w:rsidRPr="00FA3B5A">
        <w:rPr>
          <w:lang w:val="en-CA"/>
        </w:rPr>
        <w:t>A Poison Spell can take a significant amount of time to kill troops, depending on the type of </w:t>
      </w:r>
      <w:hyperlink r:id="rId2484" w:tooltip="Troops" w:history="1">
        <w:r w:rsidRPr="00FA3B5A">
          <w:rPr>
            <w:rStyle w:val="Hyperlink"/>
            <w:lang w:val="en-CA"/>
          </w:rPr>
          <w:t>Troops</w:t>
        </w:r>
      </w:hyperlink>
      <w:r w:rsidRPr="00FA3B5A">
        <w:rPr>
          <w:lang w:val="en-CA"/>
        </w:rPr>
        <w:t>inside the </w:t>
      </w:r>
      <w:hyperlink r:id="rId2485" w:tooltip="Clan Castle" w:history="1">
        <w:r w:rsidRPr="00FA3B5A">
          <w:rPr>
            <w:rStyle w:val="Hyperlink"/>
            <w:lang w:val="en-CA"/>
          </w:rPr>
          <w:t>Clan Castle</w:t>
        </w:r>
      </w:hyperlink>
      <w:r w:rsidRPr="00FA3B5A">
        <w:rPr>
          <w:lang w:val="en-CA"/>
        </w:rPr>
        <w:t>, so make sure that you have enough time left to finish your attack after the </w:t>
      </w:r>
      <w:hyperlink r:id="rId2486" w:tooltip="Clan Castle" w:history="1">
        <w:r w:rsidRPr="00FA3B5A">
          <w:rPr>
            <w:rStyle w:val="Hyperlink"/>
            <w:lang w:val="en-CA"/>
          </w:rPr>
          <w:t>Clan Castle</w:t>
        </w:r>
      </w:hyperlink>
      <w:r w:rsidRPr="00FA3B5A">
        <w:rPr>
          <w:lang w:val="en-CA"/>
        </w:rPr>
        <w:t> troops are dealt with.</w:t>
      </w:r>
    </w:p>
    <w:p w:rsidR="00CC316F" w:rsidRPr="00FA3B5A" w:rsidRDefault="00CC316F" w:rsidP="00CC316F">
      <w:pPr>
        <w:numPr>
          <w:ilvl w:val="2"/>
          <w:numId w:val="17"/>
        </w:numPr>
        <w:rPr>
          <w:lang w:val="en-CA"/>
        </w:rPr>
      </w:pPr>
      <w:r w:rsidRPr="00FA3B5A">
        <w:rPr>
          <w:lang w:val="en-CA"/>
        </w:rPr>
        <w:t>A level 1 Poison Spell can easily kill all the first few troops unlocked in the </w:t>
      </w:r>
      <w:hyperlink r:id="rId2487" w:tooltip="Barracks" w:history="1">
        <w:r w:rsidRPr="00FA3B5A">
          <w:rPr>
            <w:rStyle w:val="Hyperlink"/>
            <w:lang w:val="en-CA"/>
          </w:rPr>
          <w:t>Barracks</w:t>
        </w:r>
      </w:hyperlink>
      <w:r w:rsidRPr="00FA3B5A">
        <w:rPr>
          <w:lang w:val="en-CA"/>
        </w:rPr>
        <w:t>, as well as any level </w:t>
      </w:r>
      <w:hyperlink r:id="rId2488" w:tooltip="Wizard" w:history="1">
        <w:r w:rsidRPr="00FA3B5A">
          <w:rPr>
            <w:rStyle w:val="Hyperlink"/>
            <w:lang w:val="en-CA"/>
          </w:rPr>
          <w:t>Wizards</w:t>
        </w:r>
      </w:hyperlink>
      <w:r w:rsidRPr="00FA3B5A">
        <w:rPr>
          <w:lang w:val="en-CA"/>
        </w:rPr>
        <w:t>, </w:t>
      </w:r>
      <w:hyperlink r:id="rId2489" w:tooltip="Witch" w:history="1">
        <w:r w:rsidRPr="00FA3B5A">
          <w:rPr>
            <w:rStyle w:val="Hyperlink"/>
            <w:lang w:val="en-CA"/>
          </w:rPr>
          <w:t>Witches</w:t>
        </w:r>
      </w:hyperlink>
      <w:r w:rsidRPr="00FA3B5A">
        <w:rPr>
          <w:lang w:val="en-CA"/>
        </w:rPr>
        <w:t>, </w:t>
      </w:r>
      <w:hyperlink r:id="rId2490" w:tooltip="Witch/Skeleton" w:history="1">
        <w:r w:rsidRPr="00FA3B5A">
          <w:rPr>
            <w:rStyle w:val="Hyperlink"/>
            <w:lang w:val="en-CA"/>
          </w:rPr>
          <w:t>Skeletons</w:t>
        </w:r>
      </w:hyperlink>
      <w:r w:rsidRPr="00FA3B5A">
        <w:rPr>
          <w:lang w:val="en-CA"/>
        </w:rPr>
        <w:t>, and </w:t>
      </w:r>
      <w:hyperlink r:id="rId2491" w:tooltip="Minion" w:history="1">
        <w:r w:rsidRPr="00FA3B5A">
          <w:rPr>
            <w:rStyle w:val="Hyperlink"/>
            <w:lang w:val="en-CA"/>
          </w:rPr>
          <w:t>Minions</w:t>
        </w:r>
      </w:hyperlink>
      <w:r w:rsidRPr="00FA3B5A">
        <w:rPr>
          <w:lang w:val="en-CA"/>
        </w:rPr>
        <w:t>. Upgrading this spell, however, is still useful, as higher level Poison Spells kill them faster and leaves more time to finish the attack.</w:t>
      </w:r>
    </w:p>
    <w:p w:rsidR="00CC316F" w:rsidRPr="00FA3B5A" w:rsidRDefault="00CC316F" w:rsidP="00CC316F">
      <w:pPr>
        <w:numPr>
          <w:ilvl w:val="1"/>
          <w:numId w:val="17"/>
        </w:numPr>
        <w:rPr>
          <w:lang w:val="en-CA"/>
        </w:rPr>
      </w:pPr>
      <w:r w:rsidRPr="00FA3B5A">
        <w:rPr>
          <w:lang w:val="en-CA"/>
        </w:rPr>
        <w:t>If you see a </w:t>
      </w:r>
      <w:hyperlink r:id="rId2492" w:tooltip="Dragon" w:history="1">
        <w:r w:rsidRPr="00FA3B5A">
          <w:rPr>
            <w:rStyle w:val="Hyperlink"/>
            <w:lang w:val="en-CA"/>
          </w:rPr>
          <w:t>Dragon</w:t>
        </w:r>
      </w:hyperlink>
      <w:r w:rsidRPr="00FA3B5A">
        <w:rPr>
          <w:lang w:val="en-CA"/>
        </w:rPr>
        <w:t>, </w:t>
      </w:r>
      <w:hyperlink r:id="rId2493" w:tooltip="Balloon" w:history="1">
        <w:r w:rsidRPr="00FA3B5A">
          <w:rPr>
            <w:rStyle w:val="Hyperlink"/>
            <w:lang w:val="en-CA"/>
          </w:rPr>
          <w:t>Balloons</w:t>
        </w:r>
      </w:hyperlink>
      <w:r w:rsidRPr="00FA3B5A">
        <w:rPr>
          <w:lang w:val="en-CA"/>
        </w:rPr>
        <w:t>, or </w:t>
      </w:r>
      <w:hyperlink r:id="rId2494" w:tooltip="Valkyrie" w:history="1">
        <w:r w:rsidRPr="00FA3B5A">
          <w:rPr>
            <w:rStyle w:val="Hyperlink"/>
            <w:lang w:val="en-CA"/>
          </w:rPr>
          <w:t>Valkyries</w:t>
        </w:r>
      </w:hyperlink>
      <w:r w:rsidRPr="00FA3B5A">
        <w:rPr>
          <w:lang w:val="en-CA"/>
        </w:rPr>
        <w:t> on defense, it's good to use a Poison Spell on them, as the scaling effect is deadly against high hitpoint units.</w:t>
      </w:r>
    </w:p>
    <w:p w:rsidR="00CC316F" w:rsidRPr="00FA3B5A" w:rsidRDefault="00CC316F" w:rsidP="00CC316F">
      <w:pPr>
        <w:numPr>
          <w:ilvl w:val="2"/>
          <w:numId w:val="17"/>
        </w:numPr>
        <w:rPr>
          <w:lang w:val="en-CA"/>
        </w:rPr>
      </w:pPr>
      <w:r w:rsidRPr="00FA3B5A">
        <w:rPr>
          <w:lang w:val="en-CA"/>
        </w:rPr>
        <w:t>Although a single poison spell will not kill out very high hitpoint troops like </w:t>
      </w:r>
      <w:hyperlink r:id="rId2495" w:tooltip="Dragon" w:history="1">
        <w:r w:rsidRPr="00FA3B5A">
          <w:rPr>
            <w:rStyle w:val="Hyperlink"/>
            <w:lang w:val="en-CA"/>
          </w:rPr>
          <w:t>Dragons</w:t>
        </w:r>
      </w:hyperlink>
      <w:r w:rsidRPr="00FA3B5A">
        <w:rPr>
          <w:lang w:val="en-CA"/>
        </w:rPr>
        <w:t> and </w:t>
      </w:r>
      <w:hyperlink r:id="rId2496" w:tooltip="P.E.K.K.A" w:history="1">
        <w:r w:rsidRPr="00FA3B5A">
          <w:rPr>
            <w:rStyle w:val="Hyperlink"/>
            <w:lang w:val="en-CA"/>
          </w:rPr>
          <w:t>P.E.K.K.As</w:t>
        </w:r>
      </w:hyperlink>
      <w:r w:rsidRPr="00FA3B5A">
        <w:rPr>
          <w:lang w:val="en-CA"/>
        </w:rPr>
        <w:t> outright, its slowing effect makes them highly vulnerable to other troops while active.</w:t>
      </w:r>
    </w:p>
    <w:p w:rsidR="00CC316F" w:rsidRPr="00FA3B5A" w:rsidRDefault="00CC316F" w:rsidP="00CC316F">
      <w:pPr>
        <w:numPr>
          <w:ilvl w:val="1"/>
          <w:numId w:val="17"/>
        </w:numPr>
        <w:rPr>
          <w:lang w:val="en-CA"/>
        </w:rPr>
      </w:pPr>
      <w:r w:rsidRPr="00FA3B5A">
        <w:rPr>
          <w:lang w:val="en-CA"/>
        </w:rPr>
        <w:t>Multiple Poison Spells stacked will speed up the scaling process, but will not increase the maximum damage per second.</w:t>
      </w:r>
    </w:p>
    <w:p w:rsidR="00CC316F" w:rsidRPr="00FA3B5A" w:rsidRDefault="00CC316F" w:rsidP="00CC316F">
      <w:pPr>
        <w:numPr>
          <w:ilvl w:val="1"/>
          <w:numId w:val="17"/>
        </w:numPr>
        <w:rPr>
          <w:lang w:val="en-CA"/>
        </w:rPr>
      </w:pPr>
      <w:r w:rsidRPr="00FA3B5A">
        <w:rPr>
          <w:lang w:val="en-CA"/>
        </w:rPr>
        <w:t>While not a popular strategy, Poison Spells can be used to stack damage, making it possible to kill any </w:t>
      </w:r>
      <w:hyperlink r:id="rId2497" w:tooltip="Clan Castle" w:history="1">
        <w:r w:rsidRPr="00FA3B5A">
          <w:rPr>
            <w:rStyle w:val="Hyperlink"/>
            <w:lang w:val="en-CA"/>
          </w:rPr>
          <w:t>Clan Castle</w:t>
        </w:r>
      </w:hyperlink>
      <w:r w:rsidRPr="00FA3B5A">
        <w:rPr>
          <w:lang w:val="en-CA"/>
        </w:rPr>
        <w:t> units with enough spells, however.</w:t>
      </w:r>
    </w:p>
    <w:p w:rsidR="00CC316F" w:rsidRPr="00FA3B5A" w:rsidRDefault="00CC316F" w:rsidP="00CC316F">
      <w:pPr>
        <w:numPr>
          <w:ilvl w:val="1"/>
          <w:numId w:val="17"/>
        </w:numPr>
        <w:rPr>
          <w:lang w:val="en-CA"/>
        </w:rPr>
      </w:pPr>
      <w:r w:rsidRPr="00FA3B5A">
        <w:rPr>
          <w:lang w:val="en-CA"/>
        </w:rPr>
        <w:t>As of the March 2016 update, defending troops now run away from the area of a Poison Spell, giving the defender an advantage. However, if the attacker places down troops in the vicinity, they will prioritize engaging the troops rather than escaping the poison.</w:t>
      </w:r>
    </w:p>
    <w:p w:rsidR="00CC316F" w:rsidRPr="00FA3B5A" w:rsidRDefault="00CC316F" w:rsidP="00CC316F">
      <w:pPr>
        <w:numPr>
          <w:ilvl w:val="1"/>
          <w:numId w:val="17"/>
        </w:numPr>
        <w:rPr>
          <w:lang w:val="en-CA"/>
        </w:rPr>
      </w:pPr>
      <w:r w:rsidRPr="00FA3B5A">
        <w:rPr>
          <w:lang w:val="en-CA"/>
        </w:rPr>
        <w:t>A good offensive strategy is to lure the </w:t>
      </w:r>
      <w:hyperlink r:id="rId2498" w:tooltip="Clan Castle" w:history="1">
        <w:r w:rsidRPr="00FA3B5A">
          <w:rPr>
            <w:rStyle w:val="Hyperlink"/>
            <w:lang w:val="en-CA"/>
          </w:rPr>
          <w:t>Clan Castle</w:t>
        </w:r>
      </w:hyperlink>
      <w:r w:rsidRPr="00FA3B5A">
        <w:rPr>
          <w:lang w:val="en-CA"/>
        </w:rPr>
        <w:t> troops to the corner and then attack them with high damaging troops like the </w:t>
      </w:r>
      <w:hyperlink r:id="rId2499" w:tooltip="Wizard" w:history="1">
        <w:r w:rsidRPr="00FA3B5A">
          <w:rPr>
            <w:rStyle w:val="Hyperlink"/>
            <w:lang w:val="en-CA"/>
          </w:rPr>
          <w:t>Wizard</w:t>
        </w:r>
      </w:hyperlink>
      <w:r w:rsidRPr="00FA3B5A">
        <w:rPr>
          <w:lang w:val="en-CA"/>
        </w:rPr>
        <w:t> or a high number of </w:t>
      </w:r>
      <w:hyperlink r:id="rId2500" w:tooltip="Archer" w:history="1">
        <w:r w:rsidRPr="00FA3B5A">
          <w:rPr>
            <w:rStyle w:val="Hyperlink"/>
            <w:lang w:val="en-CA"/>
          </w:rPr>
          <w:t>Archers</w:t>
        </w:r>
      </w:hyperlink>
      <w:r w:rsidRPr="00FA3B5A">
        <w:rPr>
          <w:lang w:val="en-CA"/>
        </w:rPr>
        <w:t>. Usually, when the Poison spell is dropped on any defending troops, and if they don't have any target, then the defending troops will walk out of the radius. So, it's good to attack them with troops while the defending troops are inside the Poison Spell, to get the full potential of the Poison spell.</w:t>
      </w:r>
    </w:p>
    <w:p w:rsidR="00CC316F" w:rsidRPr="00FA3B5A" w:rsidRDefault="00A02F7D" w:rsidP="00CC316F">
      <w:pPr>
        <w:rPr>
          <w:lang w:val="en-CA"/>
        </w:rPr>
      </w:pPr>
      <w:r>
        <w:rPr>
          <w:lang w:val="en-CA"/>
        </w:rPr>
        <w:pict>
          <v:rect id="_x0000_i1180" style="width:0;height:1.5pt" o:hralign="center" o:hrstd="t" o:hrnoshade="t" o:hr="t" fillcolor="#3a3a3a" stroked="f"/>
        </w:pict>
      </w:r>
    </w:p>
    <w:p w:rsidR="00CC316F" w:rsidRPr="00FA3B5A" w:rsidRDefault="00CC316F" w:rsidP="00CC316F">
      <w:pPr>
        <w:numPr>
          <w:ilvl w:val="0"/>
          <w:numId w:val="18"/>
        </w:numPr>
        <w:rPr>
          <w:lang w:val="en-CA"/>
        </w:rPr>
      </w:pPr>
      <w:r w:rsidRPr="00FA3B5A">
        <w:rPr>
          <w:b/>
          <w:bCs/>
          <w:lang w:val="en-CA"/>
        </w:rPr>
        <w:t>Trivia</w:t>
      </w:r>
    </w:p>
    <w:p w:rsidR="00CC316F" w:rsidRPr="00FA3B5A" w:rsidRDefault="00CC316F" w:rsidP="00CC316F">
      <w:pPr>
        <w:numPr>
          <w:ilvl w:val="1"/>
          <w:numId w:val="18"/>
        </w:numPr>
        <w:rPr>
          <w:lang w:val="en-CA"/>
        </w:rPr>
      </w:pPr>
      <w:r w:rsidRPr="00FA3B5A">
        <w:rPr>
          <w:lang w:val="en-CA"/>
        </w:rPr>
        <w:t>Prior to the Poison Spell, strategies that did not include a </w:t>
      </w:r>
      <w:hyperlink r:id="rId2501" w:tooltip="Clan Castle" w:history="1">
        <w:r w:rsidRPr="00FA3B5A">
          <w:rPr>
            <w:rStyle w:val="Hyperlink"/>
            <w:lang w:val="en-CA"/>
          </w:rPr>
          <w:t>Clan Castle</w:t>
        </w:r>
      </w:hyperlink>
      <w:r w:rsidRPr="00FA3B5A">
        <w:rPr>
          <w:lang w:val="en-CA"/>
        </w:rPr>
        <w:t> lure utilized a well-placed </w:t>
      </w:r>
      <w:hyperlink r:id="rId2502" w:tooltip="Lightning Spell" w:history="1">
        <w:r w:rsidRPr="00FA3B5A">
          <w:rPr>
            <w:rStyle w:val="Hyperlink"/>
            <w:lang w:val="en-CA"/>
          </w:rPr>
          <w:t>Lightning Spell</w:t>
        </w:r>
      </w:hyperlink>
      <w:r w:rsidRPr="00FA3B5A">
        <w:rPr>
          <w:lang w:val="en-CA"/>
        </w:rPr>
        <w:t> to destroy defensive Clan Castle troops. With the introduction of the Poison Spell, players now have a viable alternative to destroying Clan Castle troops.</w:t>
      </w:r>
    </w:p>
    <w:p w:rsidR="00CC316F" w:rsidRPr="00FA3B5A" w:rsidRDefault="00CC316F" w:rsidP="00CC316F">
      <w:pPr>
        <w:numPr>
          <w:ilvl w:val="1"/>
          <w:numId w:val="18"/>
        </w:numPr>
        <w:rPr>
          <w:lang w:val="en-CA"/>
        </w:rPr>
      </w:pPr>
      <w:r w:rsidRPr="00FA3B5A">
        <w:rPr>
          <w:lang w:val="en-CA"/>
        </w:rPr>
        <w:t>The Poison Spell used to deal static damage to enemy units, making them more effective at killing </w:t>
      </w:r>
      <w:hyperlink r:id="rId2503" w:tooltip="Skeleton Trap" w:history="1">
        <w:r w:rsidRPr="00FA3B5A">
          <w:rPr>
            <w:rStyle w:val="Hyperlink"/>
            <w:lang w:val="en-CA"/>
          </w:rPr>
          <w:t>Skeleton Traps</w:t>
        </w:r>
      </w:hyperlink>
      <w:r w:rsidRPr="00FA3B5A">
        <w:rPr>
          <w:lang w:val="en-CA"/>
        </w:rPr>
        <w:t>, in addition to </w:t>
      </w:r>
      <w:hyperlink r:id="rId2504" w:tooltip="Clan Castle" w:history="1">
        <w:r w:rsidRPr="00FA3B5A">
          <w:rPr>
            <w:rStyle w:val="Hyperlink"/>
            <w:lang w:val="en-CA"/>
          </w:rPr>
          <w:t>Clan Castle</w:t>
        </w:r>
      </w:hyperlink>
      <w:r w:rsidRPr="00FA3B5A">
        <w:rPr>
          <w:lang w:val="en-CA"/>
        </w:rPr>
        <w:t> units. Since the Poison Spell changed to progressive damage, this is now a less than favored approach, as they tend to slip out of the spell's circumference before being destroyed.</w:t>
      </w:r>
    </w:p>
    <w:p w:rsidR="00CC316F" w:rsidRPr="00FA3B5A" w:rsidRDefault="00CC316F" w:rsidP="00CC316F">
      <w:pPr>
        <w:numPr>
          <w:ilvl w:val="1"/>
          <w:numId w:val="18"/>
        </w:numPr>
        <w:rPr>
          <w:lang w:val="en-CA"/>
        </w:rPr>
      </w:pPr>
      <w:r w:rsidRPr="00FA3B5A">
        <w:rPr>
          <w:lang w:val="en-CA"/>
        </w:rPr>
        <w:t>Ghosts emerge after a Poison Spell is thrown and they keep emerging for 3 seconds along with a creepy laughing sound.</w:t>
      </w:r>
    </w:p>
    <w:p w:rsidR="00CC316F" w:rsidRDefault="00CC316F" w:rsidP="00CC316F">
      <w:pPr>
        <w:numPr>
          <w:ilvl w:val="1"/>
          <w:numId w:val="18"/>
        </w:numPr>
        <w:rPr>
          <w:lang w:val="en-CA"/>
        </w:rPr>
      </w:pPr>
      <w:r w:rsidRPr="00FA3B5A">
        <w:rPr>
          <w:lang w:val="en-CA"/>
        </w:rPr>
        <w:t>Poison Spell's brewing time has been reduced multiple times, from 15 minutes to 3 minutes.</w:t>
      </w:r>
    </w:p>
    <w:p w:rsidR="007D5174" w:rsidRDefault="007D5174" w:rsidP="007D5174">
      <w:pPr>
        <w:rPr>
          <w:lang w:val="en-CA"/>
        </w:rPr>
      </w:pPr>
    </w:p>
    <w:p w:rsidR="007D5174" w:rsidRPr="00FA3B5A" w:rsidRDefault="007D5174" w:rsidP="007D5174">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1"/>
        <w:gridCol w:w="1479"/>
        <w:gridCol w:w="1627"/>
        <w:gridCol w:w="1491"/>
        <w:gridCol w:w="1328"/>
        <w:gridCol w:w="3489"/>
      </w:tblGrid>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A02F7D" w:rsidP="00CC316F">
            <w:pPr>
              <w:rPr>
                <w:b/>
                <w:bCs/>
                <w:lang w:val="en-CA"/>
              </w:rPr>
            </w:pPr>
            <w:hyperlink r:id="rId2505" w:tooltip="Dark Spell Factory" w:history="1">
              <w:r w:rsidR="00CC316F" w:rsidRPr="00FA3B5A">
                <w:rPr>
                  <w:rStyle w:val="Hyperlink"/>
                  <w:b/>
                  <w:bCs/>
                  <w:lang w:val="en-CA"/>
                </w:rPr>
                <w:t>Dark Spell Factory</w:t>
              </w:r>
            </w:hyperlink>
            <w:r w:rsidR="00CC316F" w:rsidRPr="00FA3B5A">
              <w:rPr>
                <w:b/>
                <w:bCs/>
                <w:lang w:val="en-CA"/>
              </w:rPr>
              <w:t> Level Required</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lastRenderedPageBreak/>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r>
    </w:tbl>
    <w:p w:rsidR="00CC316F" w:rsidRPr="00FA3B5A" w:rsidRDefault="00CC316F" w:rsidP="00CC316F">
      <w:pPr>
        <w:rPr>
          <w:vanish/>
          <w:lang w:val="en-CA"/>
        </w:rPr>
      </w:pPr>
    </w:p>
    <w:p w:rsidR="00CC316F" w:rsidRDefault="00CC316F" w:rsidP="00CC316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646"/>
        <w:gridCol w:w="1252"/>
        <w:gridCol w:w="1387"/>
        <w:gridCol w:w="651"/>
        <w:gridCol w:w="1303"/>
        <w:gridCol w:w="1228"/>
        <w:gridCol w:w="2118"/>
      </w:tblGrid>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Maximum 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Speed Decrease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Attack Rate Decrease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A02F7D" w:rsidP="00CC316F">
            <w:pPr>
              <w:rPr>
                <w:b/>
                <w:bCs/>
                <w:lang w:val="en-CA"/>
              </w:rPr>
            </w:pPr>
            <w:hyperlink r:id="rId2506" w:anchor="Dark_Elixir" w:tooltip="Resources" w:history="1">
              <w:r w:rsidR="00CC316F" w:rsidRPr="00FA3B5A">
                <w:rPr>
                  <w:rStyle w:val="Hyperlink"/>
                  <w:b/>
                  <w:bCs/>
                  <w:lang w:val="en-CA"/>
                </w:rPr>
                <w:t>Cost</w:t>
              </w:r>
            </w:hyperlink>
            <w:r w:rsidR="00CC316F" w:rsidRPr="00FA3B5A">
              <w:rPr>
                <w:b/>
                <w:bCs/>
                <w:noProof/>
                <w:lang w:val="en-CA"/>
              </w:rPr>
              <w:drawing>
                <wp:inline distT="0" distB="0" distL="0" distR="0" wp14:anchorId="084F830A" wp14:editId="6D62CE9A">
                  <wp:extent cx="171450" cy="190500"/>
                  <wp:effectExtent l="0" t="0" r="0" b="0"/>
                  <wp:docPr id="5" name="Picture 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A02F7D" w:rsidP="00CC316F">
            <w:pPr>
              <w:rPr>
                <w:b/>
                <w:bCs/>
                <w:lang w:val="en-CA"/>
              </w:rPr>
            </w:pPr>
            <w:hyperlink r:id="rId2507" w:anchor="Dark_Elixir" w:tooltip="Resources" w:history="1">
              <w:r w:rsidR="00CC316F" w:rsidRPr="00FA3B5A">
                <w:rPr>
                  <w:rStyle w:val="Hyperlink"/>
                  <w:b/>
                  <w:bCs/>
                  <w:lang w:val="en-CA"/>
                </w:rPr>
                <w:t>Research Cost</w:t>
              </w:r>
            </w:hyperlink>
            <w:r w:rsidR="00CC316F" w:rsidRPr="00FA3B5A">
              <w:rPr>
                <w:b/>
                <w:bCs/>
                <w:lang w:val="en-CA"/>
              </w:rPr>
              <w:t> </w:t>
            </w:r>
            <w:r w:rsidR="00CC316F" w:rsidRPr="00FA3B5A">
              <w:rPr>
                <w:b/>
                <w:bCs/>
                <w:noProof/>
                <w:lang w:val="en-CA"/>
              </w:rPr>
              <w:drawing>
                <wp:inline distT="0" distB="0" distL="0" distR="0" wp14:anchorId="029CDE17" wp14:editId="5700BA72">
                  <wp:extent cx="171450" cy="190500"/>
                  <wp:effectExtent l="0" t="0" r="0" b="0"/>
                  <wp:docPr id="4" name="Picture 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A02F7D" w:rsidP="00CC316F">
            <w:pPr>
              <w:rPr>
                <w:b/>
                <w:bCs/>
                <w:lang w:val="en-CA"/>
              </w:rPr>
            </w:pPr>
            <w:hyperlink r:id="rId2508" w:tooltip="Laboratory" w:history="1">
              <w:r w:rsidR="00CC316F" w:rsidRPr="00FA3B5A">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A02F7D" w:rsidP="00CC316F">
            <w:pPr>
              <w:rPr>
                <w:b/>
                <w:bCs/>
                <w:lang w:val="en-CA"/>
              </w:rPr>
            </w:pPr>
            <w:hyperlink r:id="rId2509" w:tooltip="Laboratory" w:history="1">
              <w:r w:rsidR="00CC316F" w:rsidRPr="00FA3B5A">
                <w:rPr>
                  <w:rStyle w:val="Hyperlink"/>
                  <w:b/>
                  <w:bCs/>
                  <w:lang w:val="en-CA"/>
                </w:rPr>
                <w:t>Laboratory</w:t>
              </w:r>
            </w:hyperlink>
            <w:r w:rsidR="00CC316F" w:rsidRPr="00FA3B5A">
              <w:rPr>
                <w:b/>
                <w:bCs/>
                <w:lang w:val="en-CA"/>
              </w:rPr>
              <w:t> Level Required</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6</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7</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8</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w:t>
            </w:r>
          </w:p>
        </w:tc>
      </w:tr>
    </w:tbl>
    <w:p w:rsidR="00CC316F" w:rsidRPr="00FA3B5A" w:rsidRDefault="00CC316F" w:rsidP="00CC316F"/>
    <w:p w:rsidR="00CC316F" w:rsidRDefault="00CC316F" w:rsidP="00CC316F"/>
    <w:p w:rsidR="00CC316F" w:rsidRDefault="00CC316F" w:rsidP="00CC316F">
      <w:pPr>
        <w:pStyle w:val="Heading2"/>
      </w:pPr>
      <w:r>
        <w:t>Earthquake</w:t>
      </w:r>
    </w:p>
    <w:p w:rsidR="00CC316F" w:rsidRDefault="00CC316F" w:rsidP="00CC316F"/>
    <w:p w:rsidR="00DE26A7" w:rsidRPr="00DE26A7" w:rsidRDefault="00DE26A7" w:rsidP="00DE26A7">
      <w:pPr>
        <w:rPr>
          <w:lang w:val="en-CA"/>
        </w:rPr>
      </w:pPr>
      <w:r w:rsidRPr="00DE26A7">
        <w:rPr>
          <w:noProof/>
          <w:lang w:val="en-CA"/>
        </w:rPr>
        <w:drawing>
          <wp:inline distT="0" distB="0" distL="0" distR="0">
            <wp:extent cx="1905000" cy="1905000"/>
            <wp:effectExtent l="0" t="0" r="0" b="0"/>
            <wp:docPr id="1840" name="Picture 1840" descr="Earthquak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9" descr="Earthquake Spell info"/>
                    <pic:cNvPicPr>
                      <a:picLocks noChangeAspect="1" noChangeArrowheads="1"/>
                    </pic:cNvPicPr>
                  </pic:nvPicPr>
                  <pic:blipFill>
                    <a:blip r:embed="rId251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DE26A7" w:rsidRPr="00DE26A7" w:rsidRDefault="00DE26A7" w:rsidP="00DE26A7">
      <w:pPr>
        <w:rPr>
          <w:lang w:val="en-CA"/>
        </w:rPr>
      </w:pPr>
      <w:r w:rsidRPr="00DE26A7">
        <w:rPr>
          <w:b/>
          <w:bCs/>
          <w:i/>
          <w:iCs/>
          <w:lang w:val="en-CA"/>
        </w:rPr>
        <w:t>"Weaken </w:t>
      </w:r>
      <w:hyperlink r:id="rId2511" w:tooltip="Walls" w:history="1">
        <w:r w:rsidRPr="00DE26A7">
          <w:rPr>
            <w:rStyle w:val="Hyperlink"/>
            <w:b/>
            <w:bCs/>
            <w:i/>
            <w:iCs/>
            <w:lang w:val="en-CA"/>
          </w:rPr>
          <w:t>Walls</w:t>
        </w:r>
      </w:hyperlink>
      <w:r w:rsidRPr="00DE26A7">
        <w:rPr>
          <w:b/>
          <w:bCs/>
          <w:i/>
          <w:iCs/>
          <w:lang w:val="en-CA"/>
        </w:rPr>
        <w:t> and buildings with crippling earthquakes!</w:t>
      </w:r>
      <w:r w:rsidRPr="00DE26A7">
        <w:rPr>
          <w:b/>
          <w:bCs/>
          <w:i/>
          <w:iCs/>
          <w:lang w:val="en-CA"/>
        </w:rPr>
        <w:br/>
        <w:t>Earthquake Spells damage structures based on their maximum hitpoints. Repeated Earthquakes deal decreasing damage to the same buildings, but increasing damage to the same </w:t>
      </w:r>
      <w:hyperlink r:id="rId2512" w:tooltip="Walls" w:history="1">
        <w:r w:rsidRPr="00DE26A7">
          <w:rPr>
            <w:rStyle w:val="Hyperlink"/>
            <w:b/>
            <w:bCs/>
            <w:i/>
            <w:iCs/>
            <w:lang w:val="en-CA"/>
          </w:rPr>
          <w:t>Walls</w:t>
        </w:r>
      </w:hyperlink>
      <w:r w:rsidRPr="00DE26A7">
        <w:rPr>
          <w:b/>
          <w:bCs/>
          <w:i/>
          <w:iCs/>
          <w:lang w:val="en-CA"/>
        </w:rPr>
        <w:t>. No wall can withstand the might of four Earthquake Spells!"</w:t>
      </w:r>
    </w:p>
    <w:p w:rsidR="00DE26A7" w:rsidRPr="00DE26A7" w:rsidRDefault="00A02F7D" w:rsidP="00DE26A7">
      <w:pPr>
        <w:rPr>
          <w:lang w:val="en-CA"/>
        </w:rPr>
      </w:pPr>
      <w:r>
        <w:rPr>
          <w:lang w:val="en-CA"/>
        </w:rPr>
        <w:pict>
          <v:rect id="_x0000_i1181" style="width:0;height:1.5pt" o:hralign="center" o:hrstd="t" o:hrnoshade="t" o:hr="t" fillcolor="#3a3a3a" stroked="f"/>
        </w:pict>
      </w:r>
    </w:p>
    <w:p w:rsidR="00DE26A7" w:rsidRPr="00DE26A7" w:rsidRDefault="00DE26A7" w:rsidP="00DE26A7">
      <w:pPr>
        <w:numPr>
          <w:ilvl w:val="0"/>
          <w:numId w:val="234"/>
        </w:numPr>
        <w:rPr>
          <w:lang w:val="en-CA"/>
        </w:rPr>
      </w:pPr>
      <w:r w:rsidRPr="00DE26A7">
        <w:rPr>
          <w:b/>
          <w:bCs/>
          <w:lang w:val="en-CA"/>
        </w:rPr>
        <w:t>Summary</w:t>
      </w:r>
    </w:p>
    <w:p w:rsidR="00DE26A7" w:rsidRPr="00DE26A7" w:rsidRDefault="00DE26A7" w:rsidP="00DE26A7">
      <w:pPr>
        <w:numPr>
          <w:ilvl w:val="1"/>
          <w:numId w:val="234"/>
        </w:numPr>
        <w:rPr>
          <w:lang w:val="en-CA"/>
        </w:rPr>
      </w:pPr>
      <w:r w:rsidRPr="00DE26A7">
        <w:rPr>
          <w:lang w:val="en-CA"/>
        </w:rPr>
        <w:t>The Earthquake Spell is a spell added in the July 1, 2015 update.</w:t>
      </w:r>
    </w:p>
    <w:p w:rsidR="00DE26A7" w:rsidRPr="00DE26A7" w:rsidRDefault="00DE26A7" w:rsidP="00DE26A7">
      <w:pPr>
        <w:numPr>
          <w:ilvl w:val="1"/>
          <w:numId w:val="234"/>
        </w:numPr>
        <w:rPr>
          <w:lang w:val="en-CA"/>
        </w:rPr>
      </w:pPr>
      <w:r w:rsidRPr="00DE26A7">
        <w:rPr>
          <w:lang w:val="en-CA"/>
        </w:rPr>
        <w:t>It deals a percentage of damage to all buildings within its area of effect, except for </w:t>
      </w:r>
      <w:hyperlink r:id="rId2513" w:tooltip="Gold Storage" w:history="1">
        <w:r w:rsidRPr="00DE26A7">
          <w:rPr>
            <w:rStyle w:val="Hyperlink"/>
            <w:lang w:val="en-CA"/>
          </w:rPr>
          <w:t>Gold Storages</w:t>
        </w:r>
      </w:hyperlink>
      <w:r w:rsidRPr="00DE26A7">
        <w:rPr>
          <w:lang w:val="en-CA"/>
        </w:rPr>
        <w:t>, </w:t>
      </w:r>
      <w:hyperlink r:id="rId2514" w:tooltip="Elixir Storage" w:history="1">
        <w:r w:rsidRPr="00DE26A7">
          <w:rPr>
            <w:rStyle w:val="Hyperlink"/>
            <w:lang w:val="en-CA"/>
          </w:rPr>
          <w:t>Elixir Storages</w:t>
        </w:r>
      </w:hyperlink>
      <w:r w:rsidRPr="00DE26A7">
        <w:rPr>
          <w:lang w:val="en-CA"/>
        </w:rPr>
        <w:t>, and the </w:t>
      </w:r>
      <w:hyperlink r:id="rId2515" w:tooltip="Dark Elixir Storage" w:history="1">
        <w:r w:rsidRPr="00DE26A7">
          <w:rPr>
            <w:rStyle w:val="Hyperlink"/>
            <w:lang w:val="en-CA"/>
          </w:rPr>
          <w:t>Dark Elixir Storage</w:t>
        </w:r>
      </w:hyperlink>
      <w:r w:rsidRPr="00DE26A7">
        <w:rPr>
          <w:lang w:val="en-CA"/>
        </w:rPr>
        <w:t>.</w:t>
      </w:r>
    </w:p>
    <w:p w:rsidR="00DE26A7" w:rsidRPr="00DE26A7" w:rsidRDefault="00DE26A7" w:rsidP="00DE26A7">
      <w:pPr>
        <w:numPr>
          <w:ilvl w:val="1"/>
          <w:numId w:val="234"/>
        </w:numPr>
        <w:rPr>
          <w:lang w:val="en-CA"/>
        </w:rPr>
      </w:pPr>
      <w:r w:rsidRPr="00DE26A7">
        <w:rPr>
          <w:lang w:val="en-CA"/>
        </w:rPr>
        <w:t>The second Earthquake Spell dropped on a structure will do 1/3 the damage of the first spell, the third will do 1/5th, the fourth will do 1/7th, and so on.</w:t>
      </w:r>
    </w:p>
    <w:p w:rsidR="00DE26A7" w:rsidRPr="00DE26A7" w:rsidRDefault="00DE26A7" w:rsidP="00DE26A7">
      <w:pPr>
        <w:numPr>
          <w:ilvl w:val="1"/>
          <w:numId w:val="234"/>
        </w:numPr>
        <w:rPr>
          <w:lang w:val="en-CA"/>
        </w:rPr>
      </w:pPr>
      <w:r w:rsidRPr="00DE26A7">
        <w:rPr>
          <w:lang w:val="en-CA"/>
        </w:rPr>
        <w:t>A level 10 </w:t>
      </w:r>
      <w:hyperlink r:id="rId2516" w:tooltip="Town Hall" w:history="1">
        <w:r w:rsidRPr="00DE26A7">
          <w:rPr>
            <w:rStyle w:val="Hyperlink"/>
            <w:lang w:val="en-CA"/>
          </w:rPr>
          <w:t>Town Hall</w:t>
        </w:r>
      </w:hyperlink>
      <w:r w:rsidRPr="00DE26A7">
        <w:rPr>
          <w:lang w:val="en-CA"/>
        </w:rPr>
        <w:t> cannot be destroyed with this spell, but its health can be pulled down to 1,275 hit points using 1 Earthquake Spell and 5 </w:t>
      </w:r>
      <w:hyperlink r:id="rId2517" w:tooltip="Lightning Spell" w:history="1">
        <w:r w:rsidRPr="00DE26A7">
          <w:rPr>
            <w:rStyle w:val="Hyperlink"/>
            <w:lang w:val="en-CA"/>
          </w:rPr>
          <w:t>Lightning Spells</w:t>
        </w:r>
      </w:hyperlink>
      <w:r w:rsidRPr="00DE26A7">
        <w:rPr>
          <w:lang w:val="en-CA"/>
        </w:rPr>
        <w:t>. You can, however destroy a level 7 </w:t>
      </w:r>
      <w:hyperlink r:id="rId2518" w:tooltip="Town Hall" w:history="1">
        <w:r w:rsidRPr="00DE26A7">
          <w:rPr>
            <w:rStyle w:val="Hyperlink"/>
            <w:lang w:val="en-CA"/>
          </w:rPr>
          <w:t>Town Hall</w:t>
        </w:r>
      </w:hyperlink>
      <w:r w:rsidRPr="00DE26A7">
        <w:rPr>
          <w:lang w:val="en-CA"/>
        </w:rPr>
        <w:t>with 1 level 3 Earthquake Spell and 4 level 6 </w:t>
      </w:r>
      <w:hyperlink r:id="rId2519" w:tooltip="Lightning Spell" w:history="1">
        <w:r w:rsidRPr="00DE26A7">
          <w:rPr>
            <w:rStyle w:val="Hyperlink"/>
            <w:lang w:val="en-CA"/>
          </w:rPr>
          <w:t>Lightning Spells</w:t>
        </w:r>
      </w:hyperlink>
      <w:r w:rsidRPr="00DE26A7">
        <w:rPr>
          <w:lang w:val="en-CA"/>
        </w:rPr>
        <w:t>.</w:t>
      </w:r>
    </w:p>
    <w:p w:rsidR="00DE26A7" w:rsidRPr="00DE26A7" w:rsidRDefault="00DE26A7" w:rsidP="00DE26A7">
      <w:pPr>
        <w:numPr>
          <w:ilvl w:val="1"/>
          <w:numId w:val="234"/>
        </w:numPr>
        <w:rPr>
          <w:lang w:val="en-CA"/>
        </w:rPr>
      </w:pPr>
      <w:r w:rsidRPr="00DE26A7">
        <w:rPr>
          <w:lang w:val="en-CA"/>
        </w:rPr>
        <w:t>4 successive Earthquake Spells at any level can take down any level of </w:t>
      </w:r>
      <w:hyperlink r:id="rId2520" w:tooltip="Walls" w:history="1">
        <w:r w:rsidRPr="00DE26A7">
          <w:rPr>
            <w:rStyle w:val="Hyperlink"/>
            <w:lang w:val="en-CA"/>
          </w:rPr>
          <w:t>Walls</w:t>
        </w:r>
      </w:hyperlink>
      <w:r w:rsidRPr="00DE26A7">
        <w:rPr>
          <w:lang w:val="en-CA"/>
        </w:rPr>
        <w:t>.</w:t>
      </w:r>
    </w:p>
    <w:p w:rsidR="00DE26A7" w:rsidRPr="00DE26A7" w:rsidRDefault="00DE26A7" w:rsidP="00DE26A7">
      <w:pPr>
        <w:numPr>
          <w:ilvl w:val="1"/>
          <w:numId w:val="234"/>
        </w:numPr>
        <w:rPr>
          <w:lang w:val="en-CA"/>
        </w:rPr>
      </w:pPr>
      <w:r w:rsidRPr="00DE26A7">
        <w:rPr>
          <w:lang w:val="en-CA"/>
        </w:rPr>
        <w:t>Successive Earthquake Spells on the same building do significantly less damage, but successive Earthquake Spells against the same </w:t>
      </w:r>
      <w:hyperlink r:id="rId2521" w:tooltip="Walls" w:history="1">
        <w:r w:rsidRPr="00DE26A7">
          <w:rPr>
            <w:rStyle w:val="Hyperlink"/>
            <w:lang w:val="en-CA"/>
          </w:rPr>
          <w:t>Walls</w:t>
        </w:r>
      </w:hyperlink>
      <w:r w:rsidRPr="00DE26A7">
        <w:rPr>
          <w:lang w:val="en-CA"/>
        </w:rPr>
        <w:t> do more damage.</w:t>
      </w:r>
    </w:p>
    <w:p w:rsidR="00DE26A7" w:rsidRPr="00DE26A7" w:rsidRDefault="00A02F7D" w:rsidP="00DE26A7">
      <w:pPr>
        <w:rPr>
          <w:lang w:val="en-CA"/>
        </w:rPr>
      </w:pPr>
      <w:r>
        <w:rPr>
          <w:lang w:val="en-CA"/>
        </w:rPr>
        <w:pict>
          <v:rect id="_x0000_i1182" style="width:0;height:1.5pt" o:hralign="center" o:hrstd="t" o:hrnoshade="t" o:hr="t" fillcolor="#3a3a3a" stroked="f"/>
        </w:pict>
      </w:r>
    </w:p>
    <w:p w:rsidR="00DE26A7" w:rsidRPr="00DE26A7" w:rsidRDefault="00DE26A7" w:rsidP="00DE26A7">
      <w:pPr>
        <w:numPr>
          <w:ilvl w:val="0"/>
          <w:numId w:val="235"/>
        </w:numPr>
        <w:rPr>
          <w:lang w:val="en-CA"/>
        </w:rPr>
      </w:pPr>
      <w:r w:rsidRPr="00DE26A7">
        <w:rPr>
          <w:b/>
          <w:bCs/>
          <w:lang w:val="en-CA"/>
        </w:rPr>
        <w:t>Offensive Strategy</w:t>
      </w:r>
    </w:p>
    <w:p w:rsidR="00DE26A7" w:rsidRPr="00DE26A7" w:rsidRDefault="00DE26A7" w:rsidP="00DE26A7">
      <w:pPr>
        <w:numPr>
          <w:ilvl w:val="1"/>
          <w:numId w:val="235"/>
        </w:numPr>
        <w:rPr>
          <w:lang w:val="en-CA"/>
        </w:rPr>
      </w:pPr>
      <w:r w:rsidRPr="00DE26A7">
        <w:rPr>
          <w:lang w:val="en-CA"/>
        </w:rPr>
        <w:t>It is best used on buildings with high hitpoints, as the amount of HP it takes away will be higher, due to the percentage being constant. It will not be as effective on buildings with lower HP, such as the </w:t>
      </w:r>
      <w:hyperlink r:id="rId2522" w:tooltip="Builder's Hut" w:history="1">
        <w:r w:rsidRPr="00DE26A7">
          <w:rPr>
            <w:rStyle w:val="Hyperlink"/>
            <w:lang w:val="en-CA"/>
          </w:rPr>
          <w:t>Builder's Hut</w:t>
        </w:r>
      </w:hyperlink>
      <w:r w:rsidRPr="00DE26A7">
        <w:rPr>
          <w:lang w:val="en-CA"/>
        </w:rPr>
        <w:t>.</w:t>
      </w:r>
    </w:p>
    <w:p w:rsidR="00DE26A7" w:rsidRPr="00DE26A7" w:rsidRDefault="00DE26A7" w:rsidP="00DE26A7">
      <w:pPr>
        <w:numPr>
          <w:ilvl w:val="1"/>
          <w:numId w:val="235"/>
        </w:numPr>
        <w:rPr>
          <w:lang w:val="en-CA"/>
        </w:rPr>
      </w:pPr>
      <w:r w:rsidRPr="00DE26A7">
        <w:rPr>
          <w:lang w:val="en-CA"/>
        </w:rPr>
        <w:lastRenderedPageBreak/>
        <w:t>They are great pseudo-</w:t>
      </w:r>
      <w:hyperlink r:id="rId2523" w:tooltip="Wall Breaker" w:history="1">
        <w:r w:rsidRPr="00DE26A7">
          <w:rPr>
            <w:rStyle w:val="Hyperlink"/>
            <w:lang w:val="en-CA"/>
          </w:rPr>
          <w:t>Wall Breakers</w:t>
        </w:r>
      </w:hyperlink>
      <w:r w:rsidRPr="00DE26A7">
        <w:rPr>
          <w:lang w:val="en-CA"/>
        </w:rPr>
        <w:t>. As Earthquake Spells deal increasing damage to </w:t>
      </w:r>
      <w:hyperlink r:id="rId2524" w:tooltip="Walls" w:history="1">
        <w:r w:rsidRPr="00DE26A7">
          <w:rPr>
            <w:rStyle w:val="Hyperlink"/>
            <w:lang w:val="en-CA"/>
          </w:rPr>
          <w:t>Walls</w:t>
        </w:r>
      </w:hyperlink>
      <w:r w:rsidRPr="00DE26A7">
        <w:rPr>
          <w:lang w:val="en-CA"/>
        </w:rPr>
        <w:t>, they are much more effective than using its counterpart, </w:t>
      </w:r>
      <w:hyperlink r:id="rId2525" w:tooltip="Lightning Spell" w:history="1">
        <w:r w:rsidRPr="00DE26A7">
          <w:rPr>
            <w:rStyle w:val="Hyperlink"/>
            <w:lang w:val="en-CA"/>
          </w:rPr>
          <w:t>Lightning Spell</w:t>
        </w:r>
      </w:hyperlink>
      <w:r w:rsidRPr="00DE26A7">
        <w:rPr>
          <w:lang w:val="en-CA"/>
        </w:rPr>
        <w:t>, against </w:t>
      </w:r>
      <w:hyperlink r:id="rId2526" w:tooltip="Walls" w:history="1">
        <w:r w:rsidRPr="00DE26A7">
          <w:rPr>
            <w:rStyle w:val="Hyperlink"/>
            <w:lang w:val="en-CA"/>
          </w:rPr>
          <w:t>Walls</w:t>
        </w:r>
      </w:hyperlink>
      <w:r w:rsidRPr="00DE26A7">
        <w:rPr>
          <w:lang w:val="en-CA"/>
        </w:rPr>
        <w:t>.</w:t>
      </w:r>
    </w:p>
    <w:p w:rsidR="00DE26A7" w:rsidRPr="00DE26A7" w:rsidRDefault="00DE26A7" w:rsidP="00DE26A7">
      <w:pPr>
        <w:numPr>
          <w:ilvl w:val="1"/>
          <w:numId w:val="235"/>
        </w:numPr>
        <w:rPr>
          <w:lang w:val="en-CA"/>
        </w:rPr>
      </w:pPr>
      <w:r w:rsidRPr="00DE26A7">
        <w:rPr>
          <w:lang w:val="en-CA"/>
        </w:rPr>
        <w:t>In rare cases, the enemy </w:t>
      </w:r>
      <w:hyperlink r:id="rId2527" w:tooltip="Town Hall" w:history="1">
        <w:r w:rsidRPr="00DE26A7">
          <w:rPr>
            <w:rStyle w:val="Hyperlink"/>
            <w:lang w:val="en-CA"/>
          </w:rPr>
          <w:t>Town Hall</w:t>
        </w:r>
      </w:hyperlink>
      <w:r w:rsidRPr="00DE26A7">
        <w:rPr>
          <w:lang w:val="en-CA"/>
        </w:rPr>
        <w:t> is left with extremely low hitpoints after a poorly executed attack. Dropping a spare Earthquake Spell on the Town Hall will salvage at least one star.</w:t>
      </w:r>
    </w:p>
    <w:p w:rsidR="00DE26A7" w:rsidRPr="00DE26A7" w:rsidRDefault="00DE26A7" w:rsidP="00DE26A7">
      <w:pPr>
        <w:numPr>
          <w:ilvl w:val="1"/>
          <w:numId w:val="235"/>
        </w:numPr>
        <w:rPr>
          <w:lang w:val="en-CA"/>
        </w:rPr>
      </w:pPr>
      <w:r w:rsidRPr="00DE26A7">
        <w:rPr>
          <w:lang w:val="en-CA"/>
        </w:rPr>
        <w:t>When using mass </w:t>
      </w:r>
      <w:hyperlink r:id="rId2528" w:tooltip="Dragon" w:history="1">
        <w:r w:rsidRPr="00DE26A7">
          <w:rPr>
            <w:rStyle w:val="Hyperlink"/>
            <w:lang w:val="en-CA"/>
          </w:rPr>
          <w:t>Dragon</w:t>
        </w:r>
      </w:hyperlink>
      <w:r w:rsidRPr="00DE26A7">
        <w:rPr>
          <w:lang w:val="en-CA"/>
        </w:rPr>
        <w:t> attacks at Town Hall 8, two </w:t>
      </w:r>
      <w:hyperlink r:id="rId2529" w:tooltip="Lightning Spell" w:history="1">
        <w:r w:rsidRPr="00DE26A7">
          <w:rPr>
            <w:rStyle w:val="Hyperlink"/>
            <w:lang w:val="en-CA"/>
          </w:rPr>
          <w:t>Lightning Spells</w:t>
        </w:r>
      </w:hyperlink>
      <w:r w:rsidRPr="00DE26A7">
        <w:rPr>
          <w:lang w:val="en-CA"/>
        </w:rPr>
        <w:t> (Level 5+) and an Earthquake Spell (Any Level) are enough to take out a Level 6 </w:t>
      </w:r>
      <w:hyperlink r:id="rId2530" w:tooltip="Air Defense" w:history="1">
        <w:r w:rsidRPr="00DE26A7">
          <w:rPr>
            <w:rStyle w:val="Hyperlink"/>
            <w:lang w:val="en-CA"/>
          </w:rPr>
          <w:t>Air Defense</w:t>
        </w:r>
      </w:hyperlink>
      <w:r w:rsidRPr="00DE26A7">
        <w:rPr>
          <w:lang w:val="en-CA"/>
        </w:rPr>
        <w:t>. This will leave enough housing space for an extra elixir spell or 2 dark spells, most often the </w:t>
      </w:r>
      <w:hyperlink r:id="rId2531" w:tooltip="Rage Spell" w:history="1">
        <w:r w:rsidRPr="00DE26A7">
          <w:rPr>
            <w:rStyle w:val="Hyperlink"/>
            <w:lang w:val="en-CA"/>
          </w:rPr>
          <w:t>Rage Spell</w:t>
        </w:r>
      </w:hyperlink>
      <w:r w:rsidRPr="00DE26A7">
        <w:rPr>
          <w:lang w:val="en-CA"/>
        </w:rPr>
        <w:t>.</w:t>
      </w:r>
    </w:p>
    <w:p w:rsidR="00DE26A7" w:rsidRPr="00DE26A7" w:rsidRDefault="00DE26A7" w:rsidP="00DE26A7">
      <w:pPr>
        <w:numPr>
          <w:ilvl w:val="1"/>
          <w:numId w:val="235"/>
        </w:numPr>
        <w:rPr>
          <w:lang w:val="en-CA"/>
        </w:rPr>
      </w:pPr>
      <w:r w:rsidRPr="00DE26A7">
        <w:rPr>
          <w:lang w:val="en-CA"/>
        </w:rPr>
        <w:t>4 Earthquake Spells are best suited against bases with close enclosures, as it has a wider radius than the </w:t>
      </w:r>
      <w:hyperlink r:id="rId2532" w:tooltip="Jump Spell" w:history="1">
        <w:r w:rsidRPr="00DE26A7">
          <w:rPr>
            <w:rStyle w:val="Hyperlink"/>
            <w:lang w:val="en-CA"/>
          </w:rPr>
          <w:t>Jump Spell</w:t>
        </w:r>
      </w:hyperlink>
      <w:r w:rsidRPr="00DE26A7">
        <w:rPr>
          <w:lang w:val="en-CA"/>
        </w:rPr>
        <w:t>, which has a smaller radius and a fixed duration, whereas walls destroyed by the Earthquake Spell will be permanently destroyed. Thus, they are a good alternative for </w:t>
      </w:r>
      <w:hyperlink r:id="rId2533" w:tooltip="Town Hall" w:history="1">
        <w:r w:rsidRPr="00DE26A7">
          <w:rPr>
            <w:rStyle w:val="Hyperlink"/>
            <w:lang w:val="en-CA"/>
          </w:rPr>
          <w:t>Town Hall</w:t>
        </w:r>
      </w:hyperlink>
      <w:r w:rsidRPr="00DE26A7">
        <w:rPr>
          <w:lang w:val="en-CA"/>
        </w:rPr>
        <w:t> 8 players in place of </w:t>
      </w:r>
      <w:hyperlink r:id="rId2534" w:tooltip="Jump Spell" w:history="1">
        <w:r w:rsidRPr="00DE26A7">
          <w:rPr>
            <w:rStyle w:val="Hyperlink"/>
            <w:lang w:val="en-CA"/>
          </w:rPr>
          <w:t>Jump Spells</w:t>
        </w:r>
      </w:hyperlink>
      <w:r w:rsidRPr="00DE26A7">
        <w:rPr>
          <w:lang w:val="en-CA"/>
        </w:rPr>
        <w:t>.</w:t>
      </w:r>
    </w:p>
    <w:p w:rsidR="00DE26A7" w:rsidRPr="00DE26A7" w:rsidRDefault="00A02F7D" w:rsidP="00DE26A7">
      <w:pPr>
        <w:rPr>
          <w:lang w:val="en-CA"/>
        </w:rPr>
      </w:pPr>
      <w:r>
        <w:rPr>
          <w:lang w:val="en-CA"/>
        </w:rPr>
        <w:pict>
          <v:rect id="_x0000_i1183" style="width:0;height:1.5pt" o:hralign="center" o:hrstd="t" o:hrnoshade="t" o:hr="t" fillcolor="#3a3a3a" stroked="f"/>
        </w:pict>
      </w:r>
    </w:p>
    <w:p w:rsidR="00DE26A7" w:rsidRPr="00DE26A7" w:rsidRDefault="00DE26A7" w:rsidP="00DE26A7">
      <w:pPr>
        <w:numPr>
          <w:ilvl w:val="0"/>
          <w:numId w:val="236"/>
        </w:numPr>
        <w:rPr>
          <w:lang w:val="en-CA"/>
        </w:rPr>
      </w:pPr>
      <w:r w:rsidRPr="00DE26A7">
        <w:rPr>
          <w:b/>
          <w:bCs/>
          <w:lang w:val="en-CA"/>
        </w:rPr>
        <w:t>Trivia</w:t>
      </w:r>
    </w:p>
    <w:p w:rsidR="00DE26A7" w:rsidRPr="00DE26A7" w:rsidRDefault="00DE26A7" w:rsidP="00DE26A7">
      <w:pPr>
        <w:numPr>
          <w:ilvl w:val="1"/>
          <w:numId w:val="236"/>
        </w:numPr>
        <w:rPr>
          <w:lang w:val="en-CA"/>
        </w:rPr>
      </w:pPr>
      <w:r w:rsidRPr="00DE26A7">
        <w:rPr>
          <w:lang w:val="en-CA"/>
        </w:rPr>
        <w:t>Similar to the Lightning Spell, Earthquake Spells cannot damage resource storages, but can still damage resource collectors.</w:t>
      </w:r>
    </w:p>
    <w:p w:rsidR="00DE26A7" w:rsidRPr="00DE26A7" w:rsidRDefault="00DE26A7" w:rsidP="00DE26A7">
      <w:pPr>
        <w:numPr>
          <w:ilvl w:val="1"/>
          <w:numId w:val="236"/>
        </w:numPr>
        <w:rPr>
          <w:lang w:val="en-CA"/>
        </w:rPr>
      </w:pPr>
      <w:r w:rsidRPr="00DE26A7">
        <w:rPr>
          <w:lang w:val="en-CA"/>
        </w:rPr>
        <w:t>It takes 137,257 level 1 Earthquake spells to completely destroy a building. It takes 18,056 level 2 Earthquake spells to completely destroy a building. It takes 1,921 level 3 Earthquake spells to completely destroy a building.</w:t>
      </w:r>
    </w:p>
    <w:p w:rsidR="00DE26A7" w:rsidRPr="00DE26A7" w:rsidRDefault="00DE26A7" w:rsidP="00DE26A7">
      <w:pPr>
        <w:numPr>
          <w:ilvl w:val="1"/>
          <w:numId w:val="236"/>
        </w:numPr>
        <w:rPr>
          <w:lang w:val="en-CA"/>
        </w:rPr>
      </w:pPr>
      <w:r w:rsidRPr="00DE26A7">
        <w:rPr>
          <w:lang w:val="en-CA"/>
        </w:rPr>
        <w:t>It takes 1 maxed Earthquake Spell to do 25% damage. The next 7 do about 25.5% damage, and it takes 419 to fully destroy a building. Thus, it is a good idea to bring one Earthquake Spell to severely damage a critical structure.</w:t>
      </w:r>
    </w:p>
    <w:p w:rsidR="00DE26A7" w:rsidRPr="00DE26A7" w:rsidRDefault="00DE26A7" w:rsidP="00DE26A7">
      <w:pPr>
        <w:numPr>
          <w:ilvl w:val="1"/>
          <w:numId w:val="236"/>
        </w:numPr>
        <w:rPr>
          <w:lang w:val="en-CA"/>
        </w:rPr>
      </w:pPr>
      <w:r w:rsidRPr="00DE26A7">
        <w:rPr>
          <w:lang w:val="en-CA"/>
        </w:rPr>
        <w:t>The cracks in the ground that are created by the Earthquake Spell remain for the entire duration of the raid, and slowly fade when the player logs in or another raid is conducted.</w:t>
      </w:r>
    </w:p>
    <w:p w:rsidR="00DE26A7" w:rsidRPr="00DE26A7" w:rsidRDefault="00DE26A7" w:rsidP="00DE26A7">
      <w:pPr>
        <w:numPr>
          <w:ilvl w:val="1"/>
          <w:numId w:val="236"/>
        </w:numPr>
        <w:rPr>
          <w:lang w:val="en-CA"/>
        </w:rPr>
      </w:pPr>
      <w:r w:rsidRPr="00DE26A7">
        <w:rPr>
          <w:lang w:val="en-CA"/>
        </w:rPr>
        <w:t>Earthquake Spell's brewing time has been reduced multiple times, from 15 minutes to 3 minutes.</w:t>
      </w:r>
    </w:p>
    <w:p w:rsidR="00DE26A7" w:rsidRDefault="00DE26A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1"/>
        <w:gridCol w:w="1200"/>
        <w:gridCol w:w="1318"/>
        <w:gridCol w:w="1241"/>
        <w:gridCol w:w="1796"/>
        <w:gridCol w:w="1306"/>
        <w:gridCol w:w="2553"/>
      </w:tblGrid>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Favorite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A02F7D" w:rsidP="00DE26A7">
            <w:pPr>
              <w:rPr>
                <w:b/>
                <w:bCs/>
                <w:lang w:val="en-CA"/>
              </w:rPr>
            </w:pPr>
            <w:hyperlink r:id="rId2535" w:tooltip="Dark Spell Factory" w:history="1">
              <w:r w:rsidR="00DE26A7" w:rsidRPr="00DE26A7">
                <w:rPr>
                  <w:rStyle w:val="Hyperlink"/>
                  <w:b/>
                  <w:bCs/>
                  <w:lang w:val="en-CA"/>
                </w:rPr>
                <w:t>Dark Spell Factory</w:t>
              </w:r>
            </w:hyperlink>
            <w:r w:rsidR="00DE26A7" w:rsidRPr="00DE26A7">
              <w:rPr>
                <w:b/>
                <w:bCs/>
                <w:lang w:val="en-CA"/>
              </w:rPr>
              <w:t> Level Required</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A02F7D" w:rsidP="00DE26A7">
            <w:pPr>
              <w:rPr>
                <w:lang w:val="en-CA"/>
              </w:rPr>
            </w:pPr>
            <w:hyperlink r:id="rId2536" w:tooltip="Buildings" w:history="1">
              <w:r w:rsidR="00DE26A7" w:rsidRPr="00DE26A7">
                <w:rPr>
                  <w:rStyle w:val="Hyperlink"/>
                  <w:lang w:val="en-CA"/>
                </w:rPr>
                <w:t>Buildings</w:t>
              </w:r>
            </w:hyperlink>
            <w:r w:rsidR="00DE26A7" w:rsidRPr="00DE26A7">
              <w:rPr>
                <w:lang w:val="en-CA"/>
              </w:rPr>
              <w:t> &amp; </w:t>
            </w:r>
            <w:hyperlink r:id="rId2537" w:tooltip="Walls" w:history="1">
              <w:r w:rsidR="00DE26A7" w:rsidRPr="00DE26A7">
                <w:rPr>
                  <w:rStyle w:val="Hyperlink"/>
                  <w:lang w:val="en-CA"/>
                </w:rPr>
                <w:t>Walls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Walls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w:t>
            </w:r>
          </w:p>
        </w:tc>
      </w:tr>
    </w:tbl>
    <w:p w:rsidR="00DE26A7" w:rsidRPr="00DE26A7" w:rsidRDefault="00DE26A7" w:rsidP="00DE26A7">
      <w:pPr>
        <w:rPr>
          <w:vanish/>
          <w:lang w:val="en-CA"/>
        </w:rPr>
      </w:pPr>
    </w:p>
    <w:p w:rsidR="00DE26A7" w:rsidRDefault="00DE26A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7"/>
        <w:gridCol w:w="1079"/>
        <w:gridCol w:w="1038"/>
        <w:gridCol w:w="2230"/>
        <w:gridCol w:w="1883"/>
        <w:gridCol w:w="3268"/>
      </w:tblGrid>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A02F7D" w:rsidP="00DE26A7">
            <w:pPr>
              <w:rPr>
                <w:b/>
                <w:bCs/>
                <w:lang w:val="en-CA"/>
              </w:rPr>
            </w:pPr>
            <w:hyperlink r:id="rId2538" w:anchor="Dark_Elixir" w:tooltip="Resources" w:history="1">
              <w:r w:rsidR="00DE26A7" w:rsidRPr="00DE26A7">
                <w:rPr>
                  <w:rStyle w:val="Hyperlink"/>
                  <w:b/>
                  <w:bCs/>
                  <w:lang w:val="en-CA"/>
                </w:rPr>
                <w:t>Cost</w:t>
              </w:r>
            </w:hyperlink>
            <w:r w:rsidR="00DE26A7" w:rsidRPr="00DE26A7">
              <w:rPr>
                <w:b/>
                <w:bCs/>
                <w:lang w:val="en-CA"/>
              </w:rPr>
              <w:t> </w:t>
            </w:r>
            <w:r w:rsidR="00DE26A7" w:rsidRPr="00DE26A7">
              <w:rPr>
                <w:b/>
                <w:bCs/>
                <w:noProof/>
                <w:lang w:val="en-CA"/>
              </w:rPr>
              <w:drawing>
                <wp:inline distT="0" distB="0" distL="0" distR="0">
                  <wp:extent cx="171450" cy="190500"/>
                  <wp:effectExtent l="0" t="0" r="0" b="0"/>
                  <wp:docPr id="1839" name="Picture 183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A02F7D" w:rsidP="00DE26A7">
            <w:pPr>
              <w:rPr>
                <w:b/>
                <w:bCs/>
                <w:lang w:val="en-CA"/>
              </w:rPr>
            </w:pPr>
            <w:hyperlink r:id="rId2539" w:anchor="Dark_Elixir" w:tooltip="Resources" w:history="1">
              <w:r w:rsidR="00DE26A7" w:rsidRPr="00DE26A7">
                <w:rPr>
                  <w:rStyle w:val="Hyperlink"/>
                  <w:b/>
                  <w:bCs/>
                  <w:lang w:val="en-CA"/>
                </w:rPr>
                <w:t>Research Cost</w:t>
              </w:r>
            </w:hyperlink>
            <w:r w:rsidR="00DE26A7" w:rsidRPr="00DE26A7">
              <w:rPr>
                <w:b/>
                <w:bCs/>
                <w:lang w:val="en-CA"/>
              </w:rPr>
              <w:t> </w:t>
            </w:r>
            <w:r w:rsidR="00DE26A7" w:rsidRPr="00DE26A7">
              <w:rPr>
                <w:b/>
                <w:bCs/>
                <w:noProof/>
                <w:lang w:val="en-CA"/>
              </w:rPr>
              <w:drawing>
                <wp:inline distT="0" distB="0" distL="0" distR="0">
                  <wp:extent cx="171450" cy="190500"/>
                  <wp:effectExtent l="0" t="0" r="0" b="0"/>
                  <wp:docPr id="1838" name="Picture 183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A02F7D" w:rsidP="00DE26A7">
            <w:pPr>
              <w:rPr>
                <w:b/>
                <w:bCs/>
                <w:lang w:val="en-CA"/>
              </w:rPr>
            </w:pPr>
            <w:hyperlink r:id="rId2540" w:tooltip="Laboratory" w:history="1">
              <w:r w:rsidR="00DE26A7" w:rsidRPr="00DE26A7">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A02F7D" w:rsidP="00DE26A7">
            <w:pPr>
              <w:rPr>
                <w:b/>
                <w:bCs/>
                <w:lang w:val="en-CA"/>
              </w:rPr>
            </w:pPr>
            <w:hyperlink r:id="rId2541" w:tooltip="Laboratory" w:history="1">
              <w:r w:rsidR="00DE26A7" w:rsidRPr="00DE26A7">
                <w:rPr>
                  <w:rStyle w:val="Hyperlink"/>
                  <w:b/>
                  <w:bCs/>
                  <w:lang w:val="en-CA"/>
                </w:rPr>
                <w:t>Laboratory</w:t>
              </w:r>
            </w:hyperlink>
            <w:r w:rsidR="00DE26A7" w:rsidRPr="00DE26A7">
              <w:rPr>
                <w:b/>
                <w:bCs/>
                <w:lang w:val="en-CA"/>
              </w:rPr>
              <w:t> Level Required</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6</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7</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9d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8</w:t>
            </w:r>
          </w:p>
        </w:tc>
      </w:tr>
    </w:tbl>
    <w:p w:rsidR="00DE26A7" w:rsidRDefault="00DE26A7" w:rsidP="00CC316F"/>
    <w:p w:rsidR="00CC316F" w:rsidRDefault="00CC316F" w:rsidP="00CC316F">
      <w:pPr>
        <w:pStyle w:val="Heading2"/>
      </w:pPr>
      <w:r>
        <w:t>Haste</w:t>
      </w:r>
    </w:p>
    <w:p w:rsidR="005B5876" w:rsidRDefault="005B5876" w:rsidP="005B5876"/>
    <w:p w:rsidR="005B5876" w:rsidRPr="005B5876" w:rsidRDefault="005B5876" w:rsidP="005B5876">
      <w:pPr>
        <w:rPr>
          <w:lang w:val="en-CA"/>
        </w:rPr>
      </w:pPr>
      <w:r w:rsidRPr="005B5876">
        <w:rPr>
          <w:noProof/>
          <w:lang w:val="en-CA"/>
        </w:rPr>
        <w:lastRenderedPageBreak/>
        <w:drawing>
          <wp:inline distT="0" distB="0" distL="0" distR="0">
            <wp:extent cx="1905000" cy="1905000"/>
            <wp:effectExtent l="0" t="0" r="0" b="0"/>
            <wp:docPr id="1846" name="Picture 1846" descr="Hast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4" descr="Haste Spell info"/>
                    <pic:cNvPicPr>
                      <a:picLocks noChangeAspect="1" noChangeArrowheads="1"/>
                    </pic:cNvPicPr>
                  </pic:nvPicPr>
                  <pic:blipFill>
                    <a:blip r:embed="rId25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5B5876" w:rsidRPr="005B5876" w:rsidRDefault="005B5876" w:rsidP="005B5876">
      <w:pPr>
        <w:rPr>
          <w:lang w:val="en-CA"/>
        </w:rPr>
      </w:pPr>
      <w:r w:rsidRPr="005B5876">
        <w:rPr>
          <w:b/>
          <w:bCs/>
          <w:i/>
          <w:iCs/>
          <w:lang w:val="en-CA"/>
        </w:rPr>
        <w:t>"Put some hustle in even your heaviest units!</w:t>
      </w:r>
      <w:r w:rsidRPr="005B5876">
        <w:rPr>
          <w:b/>
          <w:bCs/>
          <w:i/>
          <w:iCs/>
          <w:lang w:val="en-CA"/>
        </w:rPr>
        <w:br/>
        <w:t>Haste Spells lack the damage boost of </w:t>
      </w:r>
      <w:hyperlink r:id="rId2543" w:tooltip="Rage Spell" w:history="1">
        <w:r w:rsidRPr="005B5876">
          <w:rPr>
            <w:rStyle w:val="Hyperlink"/>
            <w:b/>
            <w:bCs/>
            <w:i/>
            <w:iCs/>
            <w:lang w:val="en-CA"/>
          </w:rPr>
          <w:t>Rage Spells</w:t>
        </w:r>
      </w:hyperlink>
      <w:r w:rsidRPr="005B5876">
        <w:rPr>
          <w:b/>
          <w:bCs/>
          <w:i/>
          <w:iCs/>
          <w:lang w:val="en-CA"/>
        </w:rPr>
        <w:t>, but provide an even better boost to movement speed. A lower storage space also allows you to take more of them into battle!"</w:t>
      </w:r>
    </w:p>
    <w:p w:rsidR="005B5876" w:rsidRPr="005B5876" w:rsidRDefault="00A02F7D" w:rsidP="005B5876">
      <w:pPr>
        <w:rPr>
          <w:lang w:val="en-CA"/>
        </w:rPr>
      </w:pPr>
      <w:r>
        <w:rPr>
          <w:lang w:val="en-CA"/>
        </w:rPr>
        <w:pict>
          <v:rect id="_x0000_i1184" style="width:0;height:1.5pt" o:hralign="center" o:hrstd="t" o:hrnoshade="t" o:hr="t" fillcolor="#3a3a3a" stroked="f"/>
        </w:pict>
      </w:r>
    </w:p>
    <w:p w:rsidR="005B5876" w:rsidRPr="005B5876" w:rsidRDefault="005B5876" w:rsidP="005B5876">
      <w:pPr>
        <w:numPr>
          <w:ilvl w:val="0"/>
          <w:numId w:val="237"/>
        </w:numPr>
        <w:rPr>
          <w:lang w:val="en-CA"/>
        </w:rPr>
      </w:pPr>
      <w:r w:rsidRPr="005B5876">
        <w:rPr>
          <w:b/>
          <w:bCs/>
          <w:lang w:val="en-CA"/>
        </w:rPr>
        <w:t>Summary</w:t>
      </w:r>
    </w:p>
    <w:p w:rsidR="005B5876" w:rsidRPr="005B5876" w:rsidRDefault="005B5876" w:rsidP="005B5876">
      <w:pPr>
        <w:numPr>
          <w:ilvl w:val="1"/>
          <w:numId w:val="237"/>
        </w:numPr>
        <w:rPr>
          <w:lang w:val="en-CA"/>
        </w:rPr>
      </w:pPr>
      <w:r w:rsidRPr="005B5876">
        <w:rPr>
          <w:lang w:val="en-CA"/>
        </w:rPr>
        <w:t>The Haste Spell is a </w:t>
      </w:r>
      <w:hyperlink r:id="rId2544" w:anchor="Dark_Elixir" w:tooltip="Resources" w:history="1">
        <w:r w:rsidRPr="005B5876">
          <w:rPr>
            <w:rStyle w:val="Hyperlink"/>
            <w:lang w:val="en-CA"/>
          </w:rPr>
          <w:t>Dark Elixir</w:t>
        </w:r>
      </w:hyperlink>
      <w:r w:rsidRPr="005B5876">
        <w:rPr>
          <w:lang w:val="en-CA"/>
        </w:rPr>
        <w:t> Spell added in the July 1, 2015 update.</w:t>
      </w:r>
    </w:p>
    <w:p w:rsidR="005B5876" w:rsidRPr="005B5876" w:rsidRDefault="005B5876" w:rsidP="005B5876">
      <w:pPr>
        <w:numPr>
          <w:ilvl w:val="1"/>
          <w:numId w:val="237"/>
        </w:numPr>
        <w:rPr>
          <w:lang w:val="en-CA"/>
        </w:rPr>
      </w:pPr>
      <w:r w:rsidRPr="005B5876">
        <w:rPr>
          <w:lang w:val="en-CA"/>
        </w:rPr>
        <w:t>Like a </w:t>
      </w:r>
      <w:hyperlink r:id="rId2545" w:tooltip="Rage Spell" w:history="1">
        <w:r w:rsidRPr="005B5876">
          <w:rPr>
            <w:rStyle w:val="Hyperlink"/>
            <w:lang w:val="en-CA"/>
          </w:rPr>
          <w:t>Rage Spell</w:t>
        </w:r>
      </w:hyperlink>
      <w:r w:rsidRPr="005B5876">
        <w:rPr>
          <w:lang w:val="en-CA"/>
        </w:rPr>
        <w:t>, it boosts the movement speed of troops in its area of effect; the Haste Spell, however, does not make them deal extra damage.</w:t>
      </w:r>
    </w:p>
    <w:p w:rsidR="005B5876" w:rsidRPr="005B5876" w:rsidRDefault="005B5876" w:rsidP="005B5876">
      <w:pPr>
        <w:numPr>
          <w:ilvl w:val="1"/>
          <w:numId w:val="237"/>
        </w:numPr>
        <w:rPr>
          <w:lang w:val="en-CA"/>
        </w:rPr>
      </w:pPr>
      <w:r w:rsidRPr="005B5876">
        <w:rPr>
          <w:lang w:val="en-CA"/>
        </w:rPr>
        <w:t>The Haste Spell has a slightly smaller radius than a </w:t>
      </w:r>
      <w:hyperlink r:id="rId2546" w:tooltip="Rage Spell" w:history="1">
        <w:r w:rsidRPr="005B5876">
          <w:rPr>
            <w:rStyle w:val="Hyperlink"/>
            <w:lang w:val="en-CA"/>
          </w:rPr>
          <w:t>Rage Spell</w:t>
        </w:r>
      </w:hyperlink>
      <w:r w:rsidRPr="005B5876">
        <w:rPr>
          <w:lang w:val="en-CA"/>
        </w:rPr>
        <w:t>.</w:t>
      </w:r>
    </w:p>
    <w:p w:rsidR="005B5876" w:rsidRPr="005B5876" w:rsidRDefault="00A02F7D" w:rsidP="005B5876">
      <w:pPr>
        <w:rPr>
          <w:lang w:val="en-CA"/>
        </w:rPr>
      </w:pPr>
      <w:r>
        <w:rPr>
          <w:lang w:val="en-CA"/>
        </w:rPr>
        <w:pict>
          <v:rect id="_x0000_i1185" style="width:0;height:1.5pt" o:hralign="center" o:hrstd="t" o:hrnoshade="t" o:hr="t" fillcolor="#3a3a3a" stroked="f"/>
        </w:pict>
      </w:r>
    </w:p>
    <w:p w:rsidR="005B5876" w:rsidRPr="005B5876" w:rsidRDefault="005B5876" w:rsidP="005B5876">
      <w:pPr>
        <w:numPr>
          <w:ilvl w:val="0"/>
          <w:numId w:val="238"/>
        </w:numPr>
        <w:rPr>
          <w:lang w:val="en-CA"/>
        </w:rPr>
      </w:pPr>
      <w:r w:rsidRPr="005B5876">
        <w:rPr>
          <w:b/>
          <w:bCs/>
          <w:lang w:val="en-CA"/>
        </w:rPr>
        <w:t>Offensive Strategy</w:t>
      </w:r>
    </w:p>
    <w:p w:rsidR="005B5876" w:rsidRPr="005B5876" w:rsidRDefault="005B5876" w:rsidP="005B5876">
      <w:pPr>
        <w:numPr>
          <w:ilvl w:val="1"/>
          <w:numId w:val="238"/>
        </w:numPr>
        <w:rPr>
          <w:lang w:val="en-CA"/>
        </w:rPr>
      </w:pPr>
      <w:r w:rsidRPr="005B5876">
        <w:rPr>
          <w:lang w:val="en-CA"/>
        </w:rPr>
        <w:t>Haste Spells may be used to counteract the effect of </w:t>
      </w:r>
      <w:hyperlink r:id="rId2547" w:tooltip="Air Sweeper" w:history="1">
        <w:r w:rsidRPr="005B5876">
          <w:rPr>
            <w:rStyle w:val="Hyperlink"/>
            <w:lang w:val="en-CA"/>
          </w:rPr>
          <w:t>Air Sweepers</w:t>
        </w:r>
      </w:hyperlink>
      <w:r w:rsidRPr="005B5876">
        <w:rPr>
          <w:lang w:val="en-CA"/>
        </w:rPr>
        <w:t>.</w:t>
      </w:r>
    </w:p>
    <w:p w:rsidR="005B5876" w:rsidRPr="005B5876" w:rsidRDefault="005B5876" w:rsidP="005B5876">
      <w:pPr>
        <w:numPr>
          <w:ilvl w:val="1"/>
          <w:numId w:val="238"/>
        </w:numPr>
        <w:rPr>
          <w:lang w:val="en-CA"/>
        </w:rPr>
      </w:pPr>
      <w:r w:rsidRPr="005B5876">
        <w:rPr>
          <w:lang w:val="en-CA"/>
        </w:rPr>
        <w:t>The Haste spell is most effective in aiding slower but more powerful troops, such as </w:t>
      </w:r>
      <w:hyperlink r:id="rId2548" w:tooltip="Balloon" w:history="1">
        <w:r w:rsidRPr="005B5876">
          <w:rPr>
            <w:rStyle w:val="Hyperlink"/>
            <w:lang w:val="en-CA"/>
          </w:rPr>
          <w:t>Balloons</w:t>
        </w:r>
      </w:hyperlink>
      <w:r w:rsidRPr="005B5876">
        <w:rPr>
          <w:lang w:val="en-CA"/>
        </w:rPr>
        <w:t>, </w:t>
      </w:r>
      <w:hyperlink r:id="rId2549" w:tooltip="Dragon" w:history="1">
        <w:r w:rsidRPr="005B5876">
          <w:rPr>
            <w:rStyle w:val="Hyperlink"/>
            <w:lang w:val="en-CA"/>
          </w:rPr>
          <w:t>Dragons</w:t>
        </w:r>
      </w:hyperlink>
      <w:r w:rsidRPr="005B5876">
        <w:rPr>
          <w:lang w:val="en-CA"/>
        </w:rPr>
        <w:t>, </w:t>
      </w:r>
      <w:hyperlink r:id="rId2550" w:tooltip="Baby Dragon" w:history="1">
        <w:r w:rsidRPr="005B5876">
          <w:rPr>
            <w:rStyle w:val="Hyperlink"/>
            <w:lang w:val="en-CA"/>
          </w:rPr>
          <w:t>Baby Dragons</w:t>
        </w:r>
      </w:hyperlink>
      <w:r w:rsidRPr="005B5876">
        <w:rPr>
          <w:lang w:val="en-CA"/>
        </w:rPr>
        <w:t> and </w:t>
      </w:r>
      <w:hyperlink r:id="rId2551" w:tooltip="P.E.K.K.A" w:history="1">
        <w:r w:rsidRPr="005B5876">
          <w:rPr>
            <w:rStyle w:val="Hyperlink"/>
            <w:lang w:val="en-CA"/>
          </w:rPr>
          <w:t>P.E.K.K.As</w:t>
        </w:r>
      </w:hyperlink>
      <w:r w:rsidRPr="005B5876">
        <w:rPr>
          <w:lang w:val="en-CA"/>
        </w:rPr>
        <w:t>.</w:t>
      </w:r>
    </w:p>
    <w:p w:rsidR="005B5876" w:rsidRPr="005B5876" w:rsidRDefault="005B5876" w:rsidP="005B5876">
      <w:pPr>
        <w:numPr>
          <w:ilvl w:val="1"/>
          <w:numId w:val="238"/>
        </w:numPr>
        <w:rPr>
          <w:lang w:val="en-CA"/>
        </w:rPr>
      </w:pPr>
      <w:r w:rsidRPr="005B5876">
        <w:rPr>
          <w:lang w:val="en-CA"/>
        </w:rPr>
        <w:t>Before the July 2015 Update, </w:t>
      </w:r>
      <w:hyperlink r:id="rId2552" w:tooltip="Balloon" w:history="1">
        <w:r w:rsidRPr="005B5876">
          <w:rPr>
            <w:rStyle w:val="Hyperlink"/>
            <w:lang w:val="en-CA"/>
          </w:rPr>
          <w:t>Balloons</w:t>
        </w:r>
      </w:hyperlink>
      <w:r w:rsidRPr="005B5876">
        <w:rPr>
          <w:lang w:val="en-CA"/>
        </w:rPr>
        <w:t> were combined with </w:t>
      </w:r>
      <w:hyperlink r:id="rId2553" w:tooltip="Rage Spell" w:history="1">
        <w:r w:rsidRPr="005B5876">
          <w:rPr>
            <w:rStyle w:val="Hyperlink"/>
            <w:lang w:val="en-CA"/>
          </w:rPr>
          <w:t>Rage Spells</w:t>
        </w:r>
      </w:hyperlink>
      <w:r w:rsidRPr="005B5876">
        <w:rPr>
          <w:lang w:val="en-CA"/>
        </w:rPr>
        <w:t> to increase their speed. When the Haste Spell was introduced, LavaLoonion, LaLoon, Balloonion and other variations saw new light, due to the larger speed increase afforded by the Haste Spell and consuming half the housing space of a </w:t>
      </w:r>
      <w:hyperlink r:id="rId2554" w:tooltip="Rage Spell" w:history="1">
        <w:r w:rsidRPr="005B5876">
          <w:rPr>
            <w:rStyle w:val="Hyperlink"/>
            <w:lang w:val="en-CA"/>
          </w:rPr>
          <w:t>Rage Spell</w:t>
        </w:r>
      </w:hyperlink>
      <w:r w:rsidRPr="005B5876">
        <w:rPr>
          <w:lang w:val="en-CA"/>
        </w:rPr>
        <w:t>.</w:t>
      </w:r>
    </w:p>
    <w:p w:rsidR="005B5876" w:rsidRPr="005B5876" w:rsidRDefault="00A02F7D" w:rsidP="005B5876">
      <w:pPr>
        <w:rPr>
          <w:lang w:val="en-CA"/>
        </w:rPr>
      </w:pPr>
      <w:r>
        <w:rPr>
          <w:lang w:val="en-CA"/>
        </w:rPr>
        <w:pict>
          <v:rect id="_x0000_i1186" style="width:0;height:1.5pt" o:hralign="center" o:hrstd="t" o:hrnoshade="t" o:hr="t" fillcolor="#3a3a3a" stroked="f"/>
        </w:pict>
      </w:r>
    </w:p>
    <w:p w:rsidR="005B5876" w:rsidRPr="005B5876" w:rsidRDefault="005B5876" w:rsidP="005B5876">
      <w:pPr>
        <w:numPr>
          <w:ilvl w:val="0"/>
          <w:numId w:val="239"/>
        </w:numPr>
        <w:rPr>
          <w:lang w:val="en-CA"/>
        </w:rPr>
      </w:pPr>
      <w:r w:rsidRPr="005B5876">
        <w:rPr>
          <w:b/>
          <w:bCs/>
          <w:lang w:val="en-CA"/>
        </w:rPr>
        <w:t>Trivia</w:t>
      </w:r>
    </w:p>
    <w:p w:rsidR="005B5876" w:rsidRPr="005B5876" w:rsidRDefault="005B5876" w:rsidP="005B5876">
      <w:pPr>
        <w:numPr>
          <w:ilvl w:val="1"/>
          <w:numId w:val="239"/>
        </w:numPr>
        <w:rPr>
          <w:lang w:val="en-CA"/>
        </w:rPr>
      </w:pPr>
      <w:r w:rsidRPr="005B5876">
        <w:rPr>
          <w:lang w:val="en-CA"/>
        </w:rPr>
        <w:t>The </w:t>
      </w:r>
      <w:hyperlink r:id="rId2555" w:tooltip="Rage Spell" w:history="1">
        <w:r w:rsidRPr="005B5876">
          <w:rPr>
            <w:rStyle w:val="Hyperlink"/>
            <w:lang w:val="en-CA"/>
          </w:rPr>
          <w:t>Rage Spell's</w:t>
        </w:r>
      </w:hyperlink>
      <w:r w:rsidRPr="005B5876">
        <w:rPr>
          <w:lang w:val="en-CA"/>
        </w:rPr>
        <w:t> name in game files is "haste." The Haste Spell's name, in turn, is "speedup".</w:t>
      </w:r>
    </w:p>
    <w:p w:rsidR="005B5876" w:rsidRPr="005B5876" w:rsidRDefault="005B5876" w:rsidP="005B5876">
      <w:pPr>
        <w:numPr>
          <w:ilvl w:val="1"/>
          <w:numId w:val="239"/>
        </w:numPr>
        <w:rPr>
          <w:lang w:val="en-CA"/>
        </w:rPr>
      </w:pPr>
      <w:r w:rsidRPr="005B5876">
        <w:rPr>
          <w:lang w:val="en-CA"/>
        </w:rPr>
        <w:t>At its initial level, the Haste Spell has the same movement speed increase as a level 5 </w:t>
      </w:r>
      <w:hyperlink r:id="rId2556" w:tooltip="Rage Spell" w:history="1">
        <w:r w:rsidRPr="005B5876">
          <w:rPr>
            <w:rStyle w:val="Hyperlink"/>
            <w:lang w:val="en-CA"/>
          </w:rPr>
          <w:t>Rage Spell</w:t>
        </w:r>
      </w:hyperlink>
      <w:r w:rsidRPr="005B5876">
        <w:rPr>
          <w:lang w:val="en-CA"/>
        </w:rPr>
        <w:t>.</w:t>
      </w:r>
    </w:p>
    <w:p w:rsidR="005B5876" w:rsidRPr="005B5876" w:rsidRDefault="005B5876" w:rsidP="005B5876">
      <w:pPr>
        <w:numPr>
          <w:ilvl w:val="1"/>
          <w:numId w:val="239"/>
        </w:numPr>
        <w:rPr>
          <w:lang w:val="en-CA"/>
        </w:rPr>
      </w:pPr>
      <w:r w:rsidRPr="005B5876">
        <w:rPr>
          <w:lang w:val="en-CA"/>
        </w:rPr>
        <w:t>For every 1 level the Haste Spell gains, the amount of speed it gains is always increased by 6, the duration by 5 seconds, and cost by 5 dark elixir.</w:t>
      </w:r>
    </w:p>
    <w:p w:rsidR="005B5876" w:rsidRPr="005B5876" w:rsidRDefault="005B5876" w:rsidP="005B5876">
      <w:pPr>
        <w:numPr>
          <w:ilvl w:val="1"/>
          <w:numId w:val="239"/>
        </w:numPr>
        <w:rPr>
          <w:lang w:val="en-CA"/>
        </w:rPr>
      </w:pPr>
      <w:r w:rsidRPr="005B5876">
        <w:rPr>
          <w:lang w:val="en-CA"/>
        </w:rPr>
        <w:t>Haste Spells do not stack with themselves, but if a Haste Spell were to be placed along with a </w:t>
      </w:r>
      <w:hyperlink r:id="rId2557" w:tooltip="Rage Spell" w:history="1">
        <w:r w:rsidRPr="005B5876">
          <w:rPr>
            <w:rStyle w:val="Hyperlink"/>
            <w:lang w:val="en-CA"/>
          </w:rPr>
          <w:t>Rage Spell</w:t>
        </w:r>
      </w:hyperlink>
      <w:r w:rsidRPr="005B5876">
        <w:rPr>
          <w:lang w:val="en-CA"/>
        </w:rPr>
        <w:t>, their speed increase would stack.</w:t>
      </w:r>
    </w:p>
    <w:p w:rsidR="005B5876" w:rsidRPr="005B5876" w:rsidRDefault="005B5876" w:rsidP="005B5876">
      <w:pPr>
        <w:numPr>
          <w:ilvl w:val="1"/>
          <w:numId w:val="239"/>
        </w:numPr>
        <w:rPr>
          <w:lang w:val="en-CA"/>
        </w:rPr>
      </w:pPr>
      <w:r w:rsidRPr="005B5876">
        <w:rPr>
          <w:lang w:val="en-CA"/>
        </w:rPr>
        <w:t>Haste Spell's brewing time has been reduced multiple times, from 15 minutes to 3 minutes.</w:t>
      </w:r>
    </w:p>
    <w:p w:rsidR="005B5876" w:rsidRDefault="005B587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278"/>
        <w:gridCol w:w="1664"/>
        <w:gridCol w:w="1521"/>
        <w:gridCol w:w="1353"/>
        <w:gridCol w:w="3599"/>
      </w:tblGrid>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Effect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A02F7D" w:rsidP="005B5876">
            <w:pPr>
              <w:rPr>
                <w:b/>
                <w:bCs/>
                <w:lang w:val="en-CA"/>
              </w:rPr>
            </w:pPr>
            <w:hyperlink r:id="rId2558" w:tooltip="Dark Spell Factory" w:history="1">
              <w:r w:rsidR="005B5876" w:rsidRPr="005B5876">
                <w:rPr>
                  <w:rStyle w:val="Hyperlink"/>
                  <w:b/>
                  <w:bCs/>
                  <w:lang w:val="en-CA"/>
                </w:rPr>
                <w:t>Dark Spell Factory</w:t>
              </w:r>
            </w:hyperlink>
            <w:r w:rsidR="005B5876" w:rsidRPr="005B5876">
              <w:rPr>
                <w:b/>
                <w:bCs/>
                <w:lang w:val="en-CA"/>
              </w:rPr>
              <w:t> Level Required</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w:t>
            </w:r>
          </w:p>
        </w:tc>
      </w:tr>
    </w:tbl>
    <w:p w:rsidR="005B5876" w:rsidRPr="005B5876" w:rsidRDefault="005B5876" w:rsidP="005B5876">
      <w:pPr>
        <w:rPr>
          <w:vanish/>
          <w:lang w:val="en-CA"/>
        </w:rPr>
      </w:pPr>
    </w:p>
    <w:p w:rsidR="005B5876" w:rsidRDefault="005B587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492"/>
        <w:gridCol w:w="1411"/>
        <w:gridCol w:w="916"/>
        <w:gridCol w:w="1702"/>
        <w:gridCol w:w="1488"/>
        <w:gridCol w:w="2577"/>
      </w:tblGrid>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Spell Duration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A02F7D" w:rsidP="005B5876">
            <w:pPr>
              <w:rPr>
                <w:b/>
                <w:bCs/>
                <w:lang w:val="en-CA"/>
              </w:rPr>
            </w:pPr>
            <w:hyperlink r:id="rId2559" w:anchor="Dark_Elixir" w:tooltip="Resources" w:history="1">
              <w:r w:rsidR="005B5876" w:rsidRPr="005B5876">
                <w:rPr>
                  <w:rStyle w:val="Hyperlink"/>
                  <w:b/>
                  <w:bCs/>
                  <w:lang w:val="en-CA"/>
                </w:rPr>
                <w:t>Cost</w:t>
              </w:r>
            </w:hyperlink>
            <w:r w:rsidR="005B5876" w:rsidRPr="005B5876">
              <w:rPr>
                <w:b/>
                <w:bCs/>
                <w:lang w:val="en-CA"/>
              </w:rPr>
              <w:t> </w:t>
            </w:r>
            <w:r w:rsidR="005B5876" w:rsidRPr="005B5876">
              <w:rPr>
                <w:b/>
                <w:bCs/>
                <w:noProof/>
                <w:lang w:val="en-CA"/>
              </w:rPr>
              <w:drawing>
                <wp:inline distT="0" distB="0" distL="0" distR="0">
                  <wp:extent cx="171450" cy="190500"/>
                  <wp:effectExtent l="0" t="0" r="0" b="0"/>
                  <wp:docPr id="1845" name="Picture 184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A02F7D" w:rsidP="005B5876">
            <w:pPr>
              <w:rPr>
                <w:b/>
                <w:bCs/>
                <w:lang w:val="en-CA"/>
              </w:rPr>
            </w:pPr>
            <w:hyperlink r:id="rId2560" w:anchor="Dark_Elixir" w:tooltip="Resources" w:history="1">
              <w:r w:rsidR="005B5876" w:rsidRPr="005B5876">
                <w:rPr>
                  <w:rStyle w:val="Hyperlink"/>
                  <w:b/>
                  <w:bCs/>
                  <w:lang w:val="en-CA"/>
                </w:rPr>
                <w:t>Research Cost</w:t>
              </w:r>
            </w:hyperlink>
            <w:r w:rsidR="005B5876" w:rsidRPr="005B5876">
              <w:rPr>
                <w:b/>
                <w:bCs/>
                <w:lang w:val="en-CA"/>
              </w:rPr>
              <w:t> </w:t>
            </w:r>
            <w:r w:rsidR="005B5876" w:rsidRPr="005B5876">
              <w:rPr>
                <w:b/>
                <w:bCs/>
                <w:noProof/>
                <w:lang w:val="en-CA"/>
              </w:rPr>
              <w:drawing>
                <wp:inline distT="0" distB="0" distL="0" distR="0">
                  <wp:extent cx="171450" cy="190500"/>
                  <wp:effectExtent l="0" t="0" r="0" b="0"/>
                  <wp:docPr id="1844" name="Picture 184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A02F7D" w:rsidP="005B5876">
            <w:pPr>
              <w:rPr>
                <w:b/>
                <w:bCs/>
                <w:lang w:val="en-CA"/>
              </w:rPr>
            </w:pPr>
            <w:hyperlink r:id="rId2561" w:tooltip="Laboratory" w:history="1">
              <w:r w:rsidR="005B5876" w:rsidRPr="005B5876">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A02F7D" w:rsidP="005B5876">
            <w:pPr>
              <w:rPr>
                <w:b/>
                <w:bCs/>
                <w:lang w:val="en-CA"/>
              </w:rPr>
            </w:pPr>
            <w:hyperlink r:id="rId2562" w:tooltip="Laboratory" w:history="1">
              <w:r w:rsidR="005B5876" w:rsidRPr="005B5876">
                <w:rPr>
                  <w:rStyle w:val="Hyperlink"/>
                  <w:b/>
                  <w:bCs/>
                  <w:lang w:val="en-CA"/>
                </w:rPr>
                <w:t>Laboratory</w:t>
              </w:r>
            </w:hyperlink>
            <w:r w:rsidR="005B5876" w:rsidRPr="005B5876">
              <w:rPr>
                <w:b/>
                <w:bCs/>
                <w:lang w:val="en-CA"/>
              </w:rPr>
              <w:t> Level Required</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lastRenderedPageBreak/>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7</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w:t>
            </w:r>
          </w:p>
        </w:tc>
      </w:tr>
    </w:tbl>
    <w:p w:rsidR="005B5876" w:rsidRPr="005B5876" w:rsidRDefault="005B5876" w:rsidP="005B5876"/>
    <w:p w:rsidR="00CC316F" w:rsidRDefault="00CC316F" w:rsidP="00CC316F"/>
    <w:p w:rsidR="00CC316F" w:rsidRDefault="00CC316F" w:rsidP="00CC316F">
      <w:pPr>
        <w:pStyle w:val="Heading2"/>
      </w:pPr>
      <w:r>
        <w:t>Skeleton</w:t>
      </w:r>
    </w:p>
    <w:p w:rsidR="00CC316F" w:rsidRDefault="00CC316F" w:rsidP="00CC316F"/>
    <w:p w:rsidR="00383719" w:rsidRPr="00383719" w:rsidRDefault="00383719" w:rsidP="00383719">
      <w:pPr>
        <w:rPr>
          <w:lang w:val="en-CA"/>
        </w:rPr>
      </w:pPr>
      <w:r w:rsidRPr="00383719">
        <w:rPr>
          <w:noProof/>
          <w:lang w:val="en-CA"/>
        </w:rPr>
        <w:drawing>
          <wp:inline distT="0" distB="0" distL="0" distR="0">
            <wp:extent cx="1905000" cy="1905000"/>
            <wp:effectExtent l="0" t="0" r="0" b="0"/>
            <wp:docPr id="1864" name="Picture 1864" descr="Skeleton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1" descr="Skeleton Spell info"/>
                    <pic:cNvPicPr>
                      <a:picLocks noChangeAspect="1" noChangeArrowheads="1"/>
                    </pic:cNvPicPr>
                  </pic:nvPicPr>
                  <pic:blipFill>
                    <a:blip r:embed="rId256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383719" w:rsidRPr="00383719" w:rsidRDefault="00383719" w:rsidP="00383719">
      <w:pPr>
        <w:rPr>
          <w:lang w:val="en-CA"/>
        </w:rPr>
      </w:pPr>
      <w:r w:rsidRPr="00383719">
        <w:rPr>
          <w:b/>
          <w:bCs/>
          <w:i/>
          <w:iCs/>
          <w:lang w:val="en-CA"/>
        </w:rPr>
        <w:t>"Summon an army of Skeletons anywhere on the battlefield!</w:t>
      </w:r>
      <w:r w:rsidRPr="00383719">
        <w:rPr>
          <w:b/>
          <w:bCs/>
          <w:i/>
          <w:iCs/>
          <w:lang w:val="en-CA"/>
        </w:rPr>
        <w:br/>
        <w:t>Put a few extra swords when and where you need them most. Skeletons do not trigger traps."</w:t>
      </w:r>
    </w:p>
    <w:p w:rsidR="00383719" w:rsidRPr="00383719" w:rsidRDefault="00A02F7D" w:rsidP="00383719">
      <w:pPr>
        <w:rPr>
          <w:lang w:val="en-CA"/>
        </w:rPr>
      </w:pPr>
      <w:r>
        <w:rPr>
          <w:lang w:val="en-CA"/>
        </w:rPr>
        <w:pict>
          <v:rect id="_x0000_i1187" style="width:0;height:1.5pt" o:hralign="center" o:hrstd="t" o:hrnoshade="t" o:hr="t" fillcolor="#3a3a3a" stroked="f"/>
        </w:pict>
      </w:r>
    </w:p>
    <w:p w:rsidR="00383719" w:rsidRPr="00383719" w:rsidRDefault="00383719" w:rsidP="00383719">
      <w:pPr>
        <w:numPr>
          <w:ilvl w:val="0"/>
          <w:numId w:val="240"/>
        </w:numPr>
        <w:rPr>
          <w:lang w:val="en-CA"/>
        </w:rPr>
      </w:pPr>
      <w:r w:rsidRPr="00383719">
        <w:rPr>
          <w:b/>
          <w:bCs/>
          <w:lang w:val="en-CA"/>
        </w:rPr>
        <w:t>Summary</w:t>
      </w:r>
    </w:p>
    <w:p w:rsidR="00383719" w:rsidRPr="00383719" w:rsidRDefault="00383719" w:rsidP="00383719">
      <w:pPr>
        <w:numPr>
          <w:ilvl w:val="1"/>
          <w:numId w:val="240"/>
        </w:numPr>
        <w:rPr>
          <w:lang w:val="en-CA"/>
        </w:rPr>
      </w:pPr>
      <w:r w:rsidRPr="00383719">
        <w:rPr>
          <w:lang w:val="en-CA"/>
        </w:rPr>
        <w:t>The Skeleton Spell is a </w:t>
      </w:r>
      <w:hyperlink r:id="rId2564" w:tooltip="Dark Spells" w:history="1">
        <w:r w:rsidRPr="00383719">
          <w:rPr>
            <w:rStyle w:val="Hyperlink"/>
            <w:lang w:val="en-CA"/>
          </w:rPr>
          <w:t>Dark Spell</w:t>
        </w:r>
      </w:hyperlink>
      <w:r w:rsidRPr="00383719">
        <w:rPr>
          <w:lang w:val="en-CA"/>
        </w:rPr>
        <w:t> unlocked when the </w:t>
      </w:r>
      <w:hyperlink r:id="rId2565" w:tooltip="Dark Spell Factory" w:history="1">
        <w:r w:rsidRPr="00383719">
          <w:rPr>
            <w:rStyle w:val="Hyperlink"/>
            <w:lang w:val="en-CA"/>
          </w:rPr>
          <w:t>Dark Spell Factory</w:t>
        </w:r>
      </w:hyperlink>
      <w:r w:rsidRPr="00383719">
        <w:rPr>
          <w:lang w:val="en-CA"/>
        </w:rPr>
        <w:t> is upgraded to level 4 which requires Town Hall level 9.</w:t>
      </w:r>
    </w:p>
    <w:p w:rsidR="00383719" w:rsidRPr="00383719" w:rsidRDefault="00383719" w:rsidP="00383719">
      <w:pPr>
        <w:numPr>
          <w:ilvl w:val="1"/>
          <w:numId w:val="240"/>
        </w:numPr>
        <w:rPr>
          <w:lang w:val="en-CA"/>
        </w:rPr>
      </w:pPr>
      <w:r w:rsidRPr="00383719">
        <w:rPr>
          <w:lang w:val="en-CA"/>
        </w:rPr>
        <w:t>When used, it spawns several </w:t>
      </w:r>
      <w:hyperlink r:id="rId2566" w:tooltip="Skeleton" w:history="1">
        <w:r w:rsidRPr="00383719">
          <w:rPr>
            <w:rStyle w:val="Hyperlink"/>
            <w:lang w:val="en-CA"/>
          </w:rPr>
          <w:t>Skeletons</w:t>
        </w:r>
      </w:hyperlink>
      <w:r w:rsidRPr="00383719">
        <w:rPr>
          <w:lang w:val="en-CA"/>
        </w:rPr>
        <w:t> on the battlefield. These Skeletons are very weak, but can provide a good distraction.</w:t>
      </w:r>
    </w:p>
    <w:p w:rsidR="00383719" w:rsidRPr="00383719" w:rsidRDefault="00383719" w:rsidP="00383719">
      <w:pPr>
        <w:numPr>
          <w:ilvl w:val="1"/>
          <w:numId w:val="240"/>
        </w:numPr>
        <w:rPr>
          <w:lang w:val="en-CA"/>
        </w:rPr>
      </w:pPr>
      <w:r w:rsidRPr="00383719">
        <w:rPr>
          <w:lang w:val="en-CA"/>
        </w:rPr>
        <w:t>Like Skeletons summoned by </w:t>
      </w:r>
      <w:hyperlink r:id="rId2567" w:tooltip="Witch" w:history="1">
        <w:r w:rsidRPr="00383719">
          <w:rPr>
            <w:rStyle w:val="Hyperlink"/>
            <w:lang w:val="en-CA"/>
          </w:rPr>
          <w:t>Witches</w:t>
        </w:r>
      </w:hyperlink>
      <w:r w:rsidRPr="00383719">
        <w:rPr>
          <w:lang w:val="en-CA"/>
        </w:rPr>
        <w:t>, they do not trigger traps or Clan Castle troops.</w:t>
      </w:r>
    </w:p>
    <w:p w:rsidR="00383719" w:rsidRPr="00383719" w:rsidRDefault="00A02F7D" w:rsidP="00383719">
      <w:pPr>
        <w:rPr>
          <w:lang w:val="en-CA"/>
        </w:rPr>
      </w:pPr>
      <w:r>
        <w:rPr>
          <w:lang w:val="en-CA"/>
        </w:rPr>
        <w:pict>
          <v:rect id="_x0000_i1188" style="width:0;height:1.5pt" o:hralign="center" o:hrstd="t" o:hrnoshade="t" o:hr="t" fillcolor="#3a3a3a" stroked="f"/>
        </w:pict>
      </w:r>
    </w:p>
    <w:p w:rsidR="00383719" w:rsidRPr="00383719" w:rsidRDefault="00383719" w:rsidP="00383719">
      <w:pPr>
        <w:numPr>
          <w:ilvl w:val="0"/>
          <w:numId w:val="241"/>
        </w:numPr>
        <w:rPr>
          <w:lang w:val="en-CA"/>
        </w:rPr>
      </w:pPr>
      <w:r w:rsidRPr="00383719">
        <w:rPr>
          <w:b/>
          <w:bCs/>
          <w:lang w:val="en-CA"/>
        </w:rPr>
        <w:t>Offensive Strategies</w:t>
      </w:r>
    </w:p>
    <w:p w:rsidR="00383719" w:rsidRPr="00383719" w:rsidRDefault="00383719" w:rsidP="00383719">
      <w:pPr>
        <w:numPr>
          <w:ilvl w:val="1"/>
          <w:numId w:val="241"/>
        </w:numPr>
        <w:rPr>
          <w:lang w:val="en-CA"/>
        </w:rPr>
      </w:pPr>
      <w:r w:rsidRPr="00383719">
        <w:rPr>
          <w:lang w:val="en-CA"/>
        </w:rPr>
        <w:t>In </w:t>
      </w:r>
      <w:hyperlink r:id="rId2568" w:tooltip="Valkyrie" w:history="1">
        <w:r w:rsidRPr="00383719">
          <w:rPr>
            <w:rStyle w:val="Hyperlink"/>
            <w:lang w:val="en-CA"/>
          </w:rPr>
          <w:t>Valkyrie</w:t>
        </w:r>
      </w:hyperlink>
      <w:r w:rsidRPr="00383719">
        <w:rPr>
          <w:lang w:val="en-CA"/>
        </w:rPr>
        <w:t> raids, it’s pretty common to have at least 1 compartment at the end with defenses inside that could take down your troops. Once those defenses are distracted by your troops, drop your Skeleton Spell right on top of them.</w:t>
      </w:r>
    </w:p>
    <w:p w:rsidR="00383719" w:rsidRPr="00383719" w:rsidRDefault="00383719" w:rsidP="00383719">
      <w:pPr>
        <w:numPr>
          <w:ilvl w:val="1"/>
          <w:numId w:val="241"/>
        </w:numPr>
        <w:rPr>
          <w:lang w:val="en-CA"/>
        </w:rPr>
      </w:pPr>
      <w:r w:rsidRPr="00383719">
        <w:rPr>
          <w:lang w:val="en-CA"/>
        </w:rPr>
        <w:t>In </w:t>
      </w:r>
      <w:hyperlink r:id="rId2569" w:tooltip="Balloon" w:history="1">
        <w:r w:rsidRPr="00383719">
          <w:rPr>
            <w:rStyle w:val="Hyperlink"/>
            <w:lang w:val="en-CA"/>
          </w:rPr>
          <w:t>Balloon</w:t>
        </w:r>
      </w:hyperlink>
      <w:r w:rsidRPr="00383719">
        <w:rPr>
          <w:lang w:val="en-CA"/>
        </w:rPr>
        <w:t> raids, if your Balloons usually clump up and your </w:t>
      </w:r>
      <w:hyperlink r:id="rId2570" w:tooltip="Lava Hound" w:history="1">
        <w:r w:rsidRPr="00383719">
          <w:rPr>
            <w:rStyle w:val="Hyperlink"/>
            <w:lang w:val="en-CA"/>
          </w:rPr>
          <w:t>Lava Hounds</w:t>
        </w:r>
      </w:hyperlink>
      <w:r w:rsidRPr="00383719">
        <w:rPr>
          <w:lang w:val="en-CA"/>
        </w:rPr>
        <w:t> don’t burst, it will take a lot of time to finish off non-defensive buildings. Dropping a skeleton spell or two will help you clean up the base.</w:t>
      </w:r>
    </w:p>
    <w:p w:rsidR="00383719" w:rsidRPr="00383719" w:rsidRDefault="00383719" w:rsidP="00383719">
      <w:pPr>
        <w:numPr>
          <w:ilvl w:val="1"/>
          <w:numId w:val="241"/>
        </w:numPr>
        <w:rPr>
          <w:lang w:val="en-CA"/>
        </w:rPr>
      </w:pPr>
      <w:r w:rsidRPr="00383719">
        <w:rPr>
          <w:lang w:val="en-CA"/>
        </w:rPr>
        <w:t>In GoHo attacks, you may encounter </w:t>
      </w:r>
      <w:hyperlink r:id="rId2571" w:tooltip="Skeleton Trap" w:history="1">
        <w:r w:rsidRPr="00383719">
          <w:rPr>
            <w:rStyle w:val="Hyperlink"/>
            <w:lang w:val="en-CA"/>
          </w:rPr>
          <w:t>Skeleton Traps</w:t>
        </w:r>
      </w:hyperlink>
      <w:r w:rsidRPr="00383719">
        <w:rPr>
          <w:lang w:val="en-CA"/>
        </w:rPr>
        <w:t> which spawn a few Skeleton to follow and damage your Hog Riders. Dropping a single skeleton spell will help get rid of the skeletons chipping off at your Hog's health. Wait until your Hogs run into a Healing Spell, then drop your Skeleton Spell.</w:t>
      </w:r>
    </w:p>
    <w:p w:rsidR="00383719" w:rsidRPr="00383719" w:rsidRDefault="00383719" w:rsidP="00383719">
      <w:pPr>
        <w:numPr>
          <w:ilvl w:val="1"/>
          <w:numId w:val="241"/>
        </w:numPr>
        <w:rPr>
          <w:lang w:val="en-CA"/>
        </w:rPr>
      </w:pPr>
      <w:r w:rsidRPr="00383719">
        <w:rPr>
          <w:lang w:val="en-CA"/>
        </w:rPr>
        <w:t>Skeleton spells could be very effective against single target </w:t>
      </w:r>
      <w:hyperlink r:id="rId2572" w:tooltip="Inferno Tower" w:history="1">
        <w:r w:rsidRPr="00383719">
          <w:rPr>
            <w:rStyle w:val="Hyperlink"/>
            <w:lang w:val="en-CA"/>
          </w:rPr>
          <w:t>Inferno Towers</w:t>
        </w:r>
      </w:hyperlink>
      <w:r w:rsidRPr="00383719">
        <w:rPr>
          <w:lang w:val="en-CA"/>
        </w:rPr>
        <w:t>. The skeletons will be able to distract the Inferno Tower while other troops finish it off. However, multiple target Inferno Towers will negate this spell very quickly.</w:t>
      </w:r>
    </w:p>
    <w:p w:rsidR="00383719" w:rsidRPr="00383719" w:rsidRDefault="00383719" w:rsidP="00383719">
      <w:pPr>
        <w:numPr>
          <w:ilvl w:val="1"/>
          <w:numId w:val="241"/>
        </w:numPr>
        <w:rPr>
          <w:lang w:val="en-CA"/>
        </w:rPr>
      </w:pPr>
      <w:r w:rsidRPr="00383719">
        <w:rPr>
          <w:lang w:val="en-CA"/>
        </w:rPr>
        <w:t>Skeleton spells can be used to destroy unguarded defenses with dead zones like the </w:t>
      </w:r>
      <w:hyperlink r:id="rId2573" w:tooltip="Mortar" w:history="1">
        <w:r w:rsidRPr="00383719">
          <w:rPr>
            <w:rStyle w:val="Hyperlink"/>
            <w:lang w:val="en-CA"/>
          </w:rPr>
          <w:t>Mortar</w:t>
        </w:r>
      </w:hyperlink>
      <w:r w:rsidRPr="00383719">
        <w:rPr>
          <w:lang w:val="en-CA"/>
        </w:rPr>
        <w:t> or </w:t>
      </w:r>
      <w:hyperlink r:id="rId2574" w:tooltip="Eagle Artillery" w:history="1">
        <w:r w:rsidRPr="00383719">
          <w:rPr>
            <w:rStyle w:val="Hyperlink"/>
            <w:lang w:val="en-CA"/>
          </w:rPr>
          <w:t>Eagle Artillery</w:t>
        </w:r>
      </w:hyperlink>
      <w:r w:rsidRPr="00383719">
        <w:rPr>
          <w:lang w:val="en-CA"/>
        </w:rPr>
        <w:t>. At 1 spell slot, this can be very valuable to any attacker.</w:t>
      </w:r>
    </w:p>
    <w:p w:rsidR="00383719" w:rsidRPr="00383719" w:rsidRDefault="00383719" w:rsidP="00383719">
      <w:pPr>
        <w:numPr>
          <w:ilvl w:val="1"/>
          <w:numId w:val="241"/>
        </w:numPr>
        <w:rPr>
          <w:lang w:val="en-CA"/>
        </w:rPr>
      </w:pPr>
      <w:r w:rsidRPr="00383719">
        <w:rPr>
          <w:lang w:val="en-CA"/>
        </w:rPr>
        <w:t>It isn't wise to use the </w:t>
      </w:r>
      <w:hyperlink r:id="rId2575" w:tooltip="Clone Spell" w:history="1">
        <w:r w:rsidRPr="00383719">
          <w:rPr>
            <w:rStyle w:val="Hyperlink"/>
            <w:lang w:val="en-CA"/>
          </w:rPr>
          <w:t>Clone Spell</w:t>
        </w:r>
      </w:hyperlink>
      <w:r w:rsidRPr="00383719">
        <w:rPr>
          <w:lang w:val="en-CA"/>
        </w:rPr>
        <w:t> solely for cloning the Skeletons of this spell, as one Clone Spell clones up to 30 Skeletons, which is the same number spawned by a level 5 Skeleton Spell that takes up one-third as much space as the Clone Spell does.</w:t>
      </w:r>
    </w:p>
    <w:p w:rsidR="00383719" w:rsidRPr="00383719" w:rsidRDefault="00A02F7D" w:rsidP="00383719">
      <w:pPr>
        <w:rPr>
          <w:lang w:val="en-CA"/>
        </w:rPr>
      </w:pPr>
      <w:r>
        <w:rPr>
          <w:lang w:val="en-CA"/>
        </w:rPr>
        <w:pict>
          <v:rect id="_x0000_i1189" style="width:0;height:1.5pt" o:hralign="center" o:hrstd="t" o:hrnoshade="t" o:hr="t" fillcolor="#3a3a3a" stroked="f"/>
        </w:pict>
      </w:r>
    </w:p>
    <w:p w:rsidR="00383719" w:rsidRPr="00383719" w:rsidRDefault="00383719" w:rsidP="00383719">
      <w:pPr>
        <w:numPr>
          <w:ilvl w:val="0"/>
          <w:numId w:val="242"/>
        </w:numPr>
        <w:rPr>
          <w:lang w:val="en-CA"/>
        </w:rPr>
      </w:pPr>
      <w:r w:rsidRPr="00383719">
        <w:rPr>
          <w:b/>
          <w:bCs/>
          <w:lang w:val="en-CA"/>
        </w:rPr>
        <w:t>Trivia</w:t>
      </w:r>
    </w:p>
    <w:p w:rsidR="00383719" w:rsidRPr="00383719" w:rsidRDefault="00383719" w:rsidP="00383719">
      <w:pPr>
        <w:numPr>
          <w:ilvl w:val="1"/>
          <w:numId w:val="242"/>
        </w:numPr>
        <w:rPr>
          <w:lang w:val="en-CA"/>
        </w:rPr>
      </w:pPr>
      <w:r w:rsidRPr="00383719">
        <w:rPr>
          <w:lang w:val="en-CA"/>
        </w:rPr>
        <w:t>The Skeleton Spell was added in the May 24th, 2016 update.</w:t>
      </w:r>
    </w:p>
    <w:p w:rsidR="00383719" w:rsidRPr="00383719" w:rsidRDefault="00383719" w:rsidP="00383719">
      <w:pPr>
        <w:numPr>
          <w:ilvl w:val="1"/>
          <w:numId w:val="242"/>
        </w:numPr>
        <w:rPr>
          <w:lang w:val="en-CA"/>
        </w:rPr>
      </w:pPr>
      <w:r w:rsidRPr="00383719">
        <w:rPr>
          <w:lang w:val="en-CA"/>
        </w:rPr>
        <w:lastRenderedPageBreak/>
        <w:t>The Skeletons spawned by the Skeleton Spell have the same stats as those spawned by Witches and </w:t>
      </w:r>
      <w:hyperlink r:id="rId2576" w:tooltip="Skeleton Trap" w:history="1">
        <w:r w:rsidRPr="00383719">
          <w:rPr>
            <w:rStyle w:val="Hyperlink"/>
            <w:lang w:val="en-CA"/>
          </w:rPr>
          <w:t>Skeleton Traps</w:t>
        </w:r>
      </w:hyperlink>
      <w:r w:rsidRPr="00383719">
        <w:rPr>
          <w:lang w:val="en-CA"/>
        </w:rPr>
        <w:t>.</w:t>
      </w:r>
    </w:p>
    <w:p w:rsidR="00383719" w:rsidRPr="00383719" w:rsidRDefault="00383719" w:rsidP="00383719">
      <w:pPr>
        <w:numPr>
          <w:ilvl w:val="1"/>
          <w:numId w:val="242"/>
        </w:numPr>
        <w:rPr>
          <w:lang w:val="en-CA"/>
        </w:rPr>
      </w:pPr>
      <w:r w:rsidRPr="00383719">
        <w:rPr>
          <w:lang w:val="en-CA"/>
        </w:rPr>
        <w:t>The </w:t>
      </w:r>
      <w:hyperlink r:id="rId2577" w:anchor="Version_8.551.2_-_12th_October_2016_.22Friendly_Wars.22" w:tooltip="Version History" w:history="1">
        <w:r w:rsidRPr="00383719">
          <w:rPr>
            <w:rStyle w:val="Hyperlink"/>
            <w:lang w:val="en-CA"/>
          </w:rPr>
          <w:t>October 2016 update</w:t>
        </w:r>
      </w:hyperlink>
      <w:r w:rsidRPr="00383719">
        <w:rPr>
          <w:lang w:val="en-CA"/>
        </w:rPr>
        <w:t> reduced its brewing time from 5 minutes to 3 minutes. It also revamped the mechanics of the Skeleton Spell: instead of spawning Skeletons all at once, it spawned Skeletons over time.</w:t>
      </w:r>
    </w:p>
    <w:p w:rsidR="00383719" w:rsidRPr="00383719" w:rsidRDefault="00383719" w:rsidP="00383719">
      <w:pPr>
        <w:numPr>
          <w:ilvl w:val="1"/>
          <w:numId w:val="242"/>
        </w:numPr>
        <w:rPr>
          <w:lang w:val="en-CA"/>
        </w:rPr>
      </w:pPr>
      <w:r w:rsidRPr="00383719">
        <w:rPr>
          <w:lang w:val="en-CA"/>
        </w:rPr>
        <w:t>During late October 2016, the Skeleton Spell's brewing cost was temporarily reduced and its brewing time changed to 1 minute to celebrate Halloween.</w:t>
      </w:r>
    </w:p>
    <w:p w:rsidR="00383719" w:rsidRPr="00383719" w:rsidRDefault="00383719" w:rsidP="00383719">
      <w:pPr>
        <w:numPr>
          <w:ilvl w:val="1"/>
          <w:numId w:val="242"/>
        </w:numPr>
        <w:rPr>
          <w:lang w:val="en-CA"/>
        </w:rPr>
      </w:pPr>
      <w:r w:rsidRPr="00383719">
        <w:rPr>
          <w:lang w:val="en-CA"/>
        </w:rPr>
        <w:t>The Skeleton Spell could have been inspired by </w:t>
      </w:r>
      <w:hyperlink r:id="rId2578" w:tooltip="w:c:clashroyale:Skeleton Army" w:history="1">
        <w:r w:rsidRPr="00383719">
          <w:rPr>
            <w:rStyle w:val="Hyperlink"/>
            <w:lang w:val="en-CA"/>
          </w:rPr>
          <w:t>Skeleton Army</w:t>
        </w:r>
      </w:hyperlink>
      <w:r w:rsidRPr="00383719">
        <w:rPr>
          <w:lang w:val="en-CA"/>
        </w:rPr>
        <w:t> in Clash Royale. On 28/10/16, the Graveyard was added to Clash Royale, and share similar mechanics to the changed Skeleton Spell, as they're both spells which summon Skeletons gradually (rather than all at once).</w:t>
      </w: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090"/>
        <w:gridCol w:w="1853"/>
        <w:gridCol w:w="891"/>
        <w:gridCol w:w="4070"/>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Radius </w:t>
            </w:r>
            <w:r w:rsidRPr="00383719">
              <w:rPr>
                <w:b/>
                <w:bCs/>
                <w:noProof/>
                <w:lang w:val="en-CA"/>
              </w:rPr>
              <w:drawing>
                <wp:inline distT="0" distB="0" distL="0" distR="0">
                  <wp:extent cx="285750" cy="133350"/>
                  <wp:effectExtent l="0" t="0" r="0" b="0"/>
                  <wp:docPr id="1863" name="Picture 186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Housing Space </w:t>
            </w:r>
            <w:r w:rsidRPr="00383719">
              <w:rPr>
                <w:b/>
                <w:bCs/>
                <w:noProof/>
                <w:lang w:val="en-CA"/>
              </w:rPr>
              <w:drawing>
                <wp:inline distT="0" distB="0" distL="0" distR="0">
                  <wp:extent cx="228600" cy="228600"/>
                  <wp:effectExtent l="0" t="0" r="0" b="0"/>
                  <wp:docPr id="1862" name="Picture 186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6"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Brewing Time </w:t>
            </w:r>
            <w:r w:rsidRPr="00383719">
              <w:rPr>
                <w:b/>
                <w:bCs/>
                <w:noProof/>
                <w:lang w:val="en-CA"/>
              </w:rPr>
              <w:drawing>
                <wp:inline distT="0" distB="0" distL="0" distR="0">
                  <wp:extent cx="171450" cy="200025"/>
                  <wp:effectExtent l="0" t="0" r="0" b="9525"/>
                  <wp:docPr id="1861" name="Picture 186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A02F7D" w:rsidP="00383719">
            <w:pPr>
              <w:rPr>
                <w:b/>
                <w:bCs/>
                <w:lang w:val="en-CA"/>
              </w:rPr>
            </w:pPr>
            <w:hyperlink r:id="rId2579" w:tooltip="Dark Spell Factory" w:history="1">
              <w:r w:rsidR="00383719" w:rsidRPr="00383719">
                <w:rPr>
                  <w:rStyle w:val="Hyperlink"/>
                  <w:b/>
                  <w:bCs/>
                  <w:lang w:val="en-CA"/>
                </w:rPr>
                <w:t>Dark Spell Factory</w:t>
              </w:r>
            </w:hyperlink>
            <w:r w:rsidR="00383719" w:rsidRPr="00383719">
              <w:rPr>
                <w:b/>
                <w:bCs/>
                <w:lang w:val="en-CA"/>
              </w:rPr>
              <w:t> Level Required </w:t>
            </w:r>
            <w:r w:rsidR="00383719" w:rsidRPr="00383719">
              <w:rPr>
                <w:b/>
                <w:bCs/>
                <w:noProof/>
                <w:lang w:val="en-CA"/>
              </w:rPr>
              <w:drawing>
                <wp:inline distT="0" distB="0" distL="0" distR="0">
                  <wp:extent cx="247650" cy="200025"/>
                  <wp:effectExtent l="0" t="0" r="0" b="9525"/>
                  <wp:docPr id="1860" name="Picture 1860" descr="Dark Spell Factory4">
                    <a:hlinkClick xmlns:a="http://schemas.openxmlformats.org/drawingml/2006/main" r:id="rId2505" tooltip="&quot;Dark 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8" descr="Dark Spell Factory4">
                            <a:hlinkClick r:id="rId2505" tooltip="&quot;Dark Spell Factory&quot;"/>
                          </pic:cNvPr>
                          <pic:cNvPicPr>
                            <a:picLocks noChangeAspect="1" noChangeArrowheads="1"/>
                          </pic:cNvPicPr>
                        </pic:nvPicPr>
                        <pic:blipFill>
                          <a:blip r:embed="rId2580">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4</w:t>
            </w:r>
          </w:p>
        </w:tc>
      </w:tr>
    </w:tbl>
    <w:p w:rsidR="00383719" w:rsidRPr="00383719" w:rsidRDefault="00383719" w:rsidP="00383719">
      <w:pPr>
        <w:rPr>
          <w:vanish/>
          <w:lang w:val="en-CA"/>
        </w:rPr>
      </w:pP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93"/>
        <w:gridCol w:w="1957"/>
        <w:gridCol w:w="1694"/>
        <w:gridCol w:w="1279"/>
        <w:gridCol w:w="830"/>
        <w:gridCol w:w="1842"/>
        <w:gridCol w:w="1050"/>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A02F7D" w:rsidP="00383719">
            <w:pPr>
              <w:rPr>
                <w:b/>
                <w:bCs/>
                <w:lang w:val="en-CA"/>
              </w:rPr>
            </w:pPr>
            <w:hyperlink r:id="rId2581" w:tooltip="Troop Movement Speed" w:history="1">
              <w:r w:rsidR="00383719" w:rsidRPr="00383719">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Hitpoints</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0.4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30</w:t>
            </w:r>
          </w:p>
        </w:tc>
      </w:tr>
    </w:tbl>
    <w:p w:rsidR="00383719" w:rsidRDefault="00383719"/>
    <w:p w:rsidR="00383719" w:rsidRPr="00383719" w:rsidRDefault="00383719" w:rsidP="00383719">
      <w:pPr>
        <w:rPr>
          <w:vanish/>
          <w:lang w:val="en-CA"/>
        </w:rPr>
      </w:pP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2027"/>
        <w:gridCol w:w="916"/>
        <w:gridCol w:w="1791"/>
        <w:gridCol w:w="1811"/>
        <w:gridCol w:w="3041"/>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Skeletons generated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A02F7D" w:rsidP="00383719">
            <w:pPr>
              <w:rPr>
                <w:b/>
                <w:bCs/>
                <w:lang w:val="en-CA"/>
              </w:rPr>
            </w:pPr>
            <w:hyperlink r:id="rId2582" w:anchor="Dark_Elixir" w:tooltip="Resources" w:history="1">
              <w:r w:rsidR="00383719" w:rsidRPr="00383719">
                <w:rPr>
                  <w:rStyle w:val="Hyperlink"/>
                  <w:b/>
                  <w:bCs/>
                  <w:lang w:val="en-CA"/>
                </w:rPr>
                <w:t>Cost</w:t>
              </w:r>
            </w:hyperlink>
            <w:r w:rsidR="00383719" w:rsidRPr="00383719">
              <w:rPr>
                <w:b/>
                <w:bCs/>
                <w:lang w:val="en-CA"/>
              </w:rPr>
              <w:t> </w:t>
            </w:r>
            <w:r w:rsidR="00383719" w:rsidRPr="00383719">
              <w:rPr>
                <w:b/>
                <w:bCs/>
                <w:noProof/>
                <w:lang w:val="en-CA"/>
              </w:rPr>
              <w:drawing>
                <wp:inline distT="0" distB="0" distL="0" distR="0">
                  <wp:extent cx="171450" cy="190500"/>
                  <wp:effectExtent l="0" t="0" r="0" b="0"/>
                  <wp:docPr id="1859" name="Picture 185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A02F7D" w:rsidP="00383719">
            <w:pPr>
              <w:rPr>
                <w:b/>
                <w:bCs/>
                <w:lang w:val="en-CA"/>
              </w:rPr>
            </w:pPr>
            <w:hyperlink r:id="rId2583" w:anchor="Dark_Elixir" w:tooltip="Resources" w:history="1">
              <w:r w:rsidR="00383719" w:rsidRPr="00383719">
                <w:rPr>
                  <w:rStyle w:val="Hyperlink"/>
                  <w:b/>
                  <w:bCs/>
                  <w:lang w:val="en-CA"/>
                </w:rPr>
                <w:t>Research Cost</w:t>
              </w:r>
            </w:hyperlink>
            <w:r w:rsidR="00383719" w:rsidRPr="00383719">
              <w:rPr>
                <w:b/>
                <w:bCs/>
                <w:lang w:val="en-CA"/>
              </w:rPr>
              <w:t> </w:t>
            </w:r>
            <w:r w:rsidR="00383719" w:rsidRPr="00383719">
              <w:rPr>
                <w:b/>
                <w:bCs/>
                <w:noProof/>
                <w:lang w:val="en-CA"/>
              </w:rPr>
              <w:drawing>
                <wp:inline distT="0" distB="0" distL="0" distR="0">
                  <wp:extent cx="171450" cy="190500"/>
                  <wp:effectExtent l="0" t="0" r="0" b="0"/>
                  <wp:docPr id="1858" name="Picture 185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0"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A02F7D" w:rsidP="00383719">
            <w:pPr>
              <w:rPr>
                <w:b/>
                <w:bCs/>
                <w:lang w:val="en-CA"/>
              </w:rPr>
            </w:pPr>
            <w:hyperlink r:id="rId2584" w:tooltip="Laboratory" w:history="1">
              <w:r w:rsidR="00383719" w:rsidRPr="00383719">
                <w:rPr>
                  <w:rStyle w:val="Hyperlink"/>
                  <w:b/>
                  <w:bCs/>
                  <w:lang w:val="en-CA"/>
                </w:rPr>
                <w:t>Research Time</w:t>
              </w:r>
            </w:hyperlink>
            <w:r w:rsidR="00383719" w:rsidRPr="00383719">
              <w:rPr>
                <w:b/>
                <w:bCs/>
                <w:lang w:val="en-CA"/>
              </w:rPr>
              <w:t> </w:t>
            </w:r>
            <w:r w:rsidR="00383719" w:rsidRPr="00383719">
              <w:rPr>
                <w:b/>
                <w:bCs/>
                <w:noProof/>
                <w:lang w:val="en-CA"/>
              </w:rPr>
              <w:drawing>
                <wp:inline distT="0" distB="0" distL="0" distR="0">
                  <wp:extent cx="171450" cy="200025"/>
                  <wp:effectExtent l="0" t="0" r="0" b="9525"/>
                  <wp:docPr id="1857" name="Picture 185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A02F7D" w:rsidP="00383719">
            <w:pPr>
              <w:rPr>
                <w:b/>
                <w:bCs/>
                <w:lang w:val="en-CA"/>
              </w:rPr>
            </w:pPr>
            <w:hyperlink r:id="rId2585" w:tooltip="Laboratory" w:history="1">
              <w:r w:rsidR="00383719" w:rsidRPr="00383719">
                <w:rPr>
                  <w:rStyle w:val="Hyperlink"/>
                  <w:b/>
                  <w:bCs/>
                  <w:lang w:val="en-CA"/>
                </w:rPr>
                <w:t>Laboratory</w:t>
              </w:r>
            </w:hyperlink>
            <w:r w:rsidR="00383719" w:rsidRPr="00383719">
              <w:rPr>
                <w:b/>
                <w:bCs/>
                <w:lang w:val="en-CA"/>
              </w:rPr>
              <w:t> Level Required </w:t>
            </w:r>
            <w:r w:rsidR="00383719" w:rsidRPr="00383719">
              <w:rPr>
                <w:b/>
                <w:bCs/>
                <w:noProof/>
                <w:lang w:val="en-CA"/>
              </w:rPr>
              <w:drawing>
                <wp:inline distT="0" distB="0" distL="0" distR="0">
                  <wp:extent cx="247650" cy="257175"/>
                  <wp:effectExtent l="0" t="0" r="0" b="9525"/>
                  <wp:docPr id="1856" name="Picture 1856"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2"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9</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10</w:t>
            </w:r>
          </w:p>
        </w:tc>
      </w:tr>
    </w:tbl>
    <w:p w:rsidR="00383719" w:rsidRDefault="00383719" w:rsidP="00CC316F"/>
    <w:p w:rsidR="00CC316F" w:rsidRDefault="00CC316F" w:rsidP="00CC316F">
      <w:pPr>
        <w:pStyle w:val="Heading2"/>
      </w:pPr>
      <w:r>
        <w:t>Bat</w:t>
      </w:r>
    </w:p>
    <w:p w:rsidR="00F0203D" w:rsidRDefault="00F0203D" w:rsidP="00F0203D"/>
    <w:p w:rsidR="00F0203D" w:rsidRPr="00F0203D" w:rsidRDefault="00F0203D" w:rsidP="00F0203D">
      <w:pPr>
        <w:rPr>
          <w:lang w:val="en-CA"/>
        </w:rPr>
      </w:pPr>
      <w:r w:rsidRPr="00F0203D">
        <w:rPr>
          <w:noProof/>
          <w:lang w:val="en-CA"/>
        </w:rPr>
        <w:drawing>
          <wp:inline distT="0" distB="0" distL="0" distR="0">
            <wp:extent cx="1905000" cy="1838325"/>
            <wp:effectExtent l="0" t="0" r="0" b="9525"/>
            <wp:docPr id="1882" name="Picture 1882" descr="Bat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4" descr="Bat Spell info"/>
                    <pic:cNvPicPr>
                      <a:picLocks noChangeAspect="1" noChangeArrowheads="1"/>
                    </pic:cNvPicPr>
                  </pic:nvPicPr>
                  <pic:blipFill>
                    <a:blip r:embed="rId2586">
                      <a:extLst>
                        <a:ext uri="{28A0092B-C50C-407E-A947-70E740481C1C}">
                          <a14:useLocalDpi xmlns:a14="http://schemas.microsoft.com/office/drawing/2010/main" val="0"/>
                        </a:ext>
                      </a:extLst>
                    </a:blip>
                    <a:srcRect/>
                    <a:stretch>
                      <a:fillRect/>
                    </a:stretch>
                  </pic:blipFill>
                  <pic:spPr bwMode="auto">
                    <a:xfrm>
                      <a:off x="0" y="0"/>
                      <a:ext cx="1905000" cy="1838325"/>
                    </a:xfrm>
                    <a:prstGeom prst="rect">
                      <a:avLst/>
                    </a:prstGeom>
                    <a:noFill/>
                    <a:ln>
                      <a:noFill/>
                    </a:ln>
                  </pic:spPr>
                </pic:pic>
              </a:graphicData>
            </a:graphic>
          </wp:inline>
        </w:drawing>
      </w:r>
    </w:p>
    <w:p w:rsidR="00F0203D" w:rsidRPr="00F0203D" w:rsidRDefault="00F0203D" w:rsidP="00F0203D">
      <w:pPr>
        <w:rPr>
          <w:lang w:val="en-CA"/>
        </w:rPr>
      </w:pPr>
      <w:r w:rsidRPr="00F0203D">
        <w:rPr>
          <w:b/>
          <w:bCs/>
          <w:i/>
          <w:iCs/>
          <w:lang w:val="en-CA"/>
        </w:rPr>
        <w:t>"Summon an army of Bats anywhere on the battlefield!</w:t>
      </w:r>
      <w:r w:rsidRPr="00F0203D">
        <w:rPr>
          <w:b/>
          <w:bCs/>
          <w:i/>
          <w:iCs/>
          <w:lang w:val="en-CA"/>
        </w:rPr>
        <w:br/>
        <w:t>Deploy aerial reinforcements wherever you need them most. Bats do not trigger traps."</w:t>
      </w:r>
    </w:p>
    <w:p w:rsidR="00F0203D" w:rsidRPr="00F0203D" w:rsidRDefault="00A02F7D" w:rsidP="00F0203D">
      <w:pPr>
        <w:rPr>
          <w:lang w:val="en-CA"/>
        </w:rPr>
      </w:pPr>
      <w:r>
        <w:rPr>
          <w:lang w:val="en-CA"/>
        </w:rPr>
        <w:pict>
          <v:rect id="_x0000_i1190" style="width:0;height:1.5pt" o:hralign="center" o:hrstd="t" o:hrnoshade="t" o:hr="t" fillcolor="#3a3a3a" stroked="f"/>
        </w:pict>
      </w:r>
    </w:p>
    <w:p w:rsidR="00F0203D" w:rsidRPr="00F0203D" w:rsidRDefault="00F0203D" w:rsidP="00F0203D">
      <w:pPr>
        <w:numPr>
          <w:ilvl w:val="0"/>
          <w:numId w:val="243"/>
        </w:numPr>
        <w:rPr>
          <w:lang w:val="en-CA"/>
        </w:rPr>
      </w:pPr>
      <w:r w:rsidRPr="00F0203D">
        <w:rPr>
          <w:b/>
          <w:bCs/>
          <w:lang w:val="en-CA"/>
        </w:rPr>
        <w:t>Summary</w:t>
      </w:r>
    </w:p>
    <w:p w:rsidR="00F0203D" w:rsidRPr="00F0203D" w:rsidRDefault="00F0203D" w:rsidP="00F0203D">
      <w:pPr>
        <w:numPr>
          <w:ilvl w:val="1"/>
          <w:numId w:val="243"/>
        </w:numPr>
        <w:rPr>
          <w:lang w:val="en-CA"/>
        </w:rPr>
      </w:pPr>
      <w:r w:rsidRPr="00F0203D">
        <w:rPr>
          <w:lang w:val="en-CA"/>
        </w:rPr>
        <w:lastRenderedPageBreak/>
        <w:t>The Bat Spell is a </w:t>
      </w:r>
      <w:hyperlink r:id="rId2587" w:tooltip="Dark Spells" w:history="1">
        <w:r w:rsidRPr="00F0203D">
          <w:rPr>
            <w:rStyle w:val="Hyperlink"/>
            <w:lang w:val="en-CA"/>
          </w:rPr>
          <w:t>Dark Spell</w:t>
        </w:r>
      </w:hyperlink>
      <w:r w:rsidRPr="00F0203D">
        <w:rPr>
          <w:lang w:val="en-CA"/>
        </w:rPr>
        <w:t> unlocked at </w:t>
      </w:r>
      <w:hyperlink r:id="rId2588" w:tooltip="Dark Spell Factory" w:history="1">
        <w:r w:rsidRPr="00F0203D">
          <w:rPr>
            <w:rStyle w:val="Hyperlink"/>
            <w:lang w:val="en-CA"/>
          </w:rPr>
          <w:t>Dark Spell Factory</w:t>
        </w:r>
      </w:hyperlink>
      <w:r w:rsidRPr="00F0203D">
        <w:rPr>
          <w:lang w:val="en-CA"/>
        </w:rPr>
        <w:t> level 5, which requires </w:t>
      </w:r>
      <w:hyperlink r:id="rId2589" w:tooltip="Town Hall" w:history="1">
        <w:r w:rsidRPr="00F0203D">
          <w:rPr>
            <w:rStyle w:val="Hyperlink"/>
            <w:lang w:val="en-CA"/>
          </w:rPr>
          <w:t>Town Hall</w:t>
        </w:r>
      </w:hyperlink>
      <w:r w:rsidRPr="00F0203D">
        <w:rPr>
          <w:lang w:val="en-CA"/>
        </w:rPr>
        <w:t> level 10.</w:t>
      </w:r>
    </w:p>
    <w:p w:rsidR="00F0203D" w:rsidRPr="00F0203D" w:rsidRDefault="00F0203D" w:rsidP="00F0203D">
      <w:pPr>
        <w:numPr>
          <w:ilvl w:val="1"/>
          <w:numId w:val="243"/>
        </w:numPr>
        <w:rPr>
          <w:lang w:val="en-CA"/>
        </w:rPr>
      </w:pPr>
      <w:r w:rsidRPr="00F0203D">
        <w:rPr>
          <w:lang w:val="en-CA"/>
        </w:rPr>
        <w:t>When used, it spawns several Bats on the battlefield over time (its method of spawning is similar to a </w:t>
      </w:r>
      <w:hyperlink r:id="rId2590" w:tooltip="Skeleton Spell" w:history="1">
        <w:r w:rsidRPr="00F0203D">
          <w:rPr>
            <w:rStyle w:val="Hyperlink"/>
            <w:lang w:val="en-CA"/>
          </w:rPr>
          <w:t>Skeleton Spell</w:t>
        </w:r>
      </w:hyperlink>
      <w:r w:rsidRPr="00F0203D">
        <w:rPr>
          <w:lang w:val="en-CA"/>
        </w:rPr>
        <w:t>). These Bats are low on health and target defenses.</w:t>
      </w:r>
    </w:p>
    <w:p w:rsidR="00F0203D" w:rsidRPr="00F0203D" w:rsidRDefault="00F0203D" w:rsidP="00F0203D">
      <w:pPr>
        <w:numPr>
          <w:ilvl w:val="1"/>
          <w:numId w:val="243"/>
        </w:numPr>
        <w:rPr>
          <w:lang w:val="en-CA"/>
        </w:rPr>
      </w:pPr>
      <w:r w:rsidRPr="00F0203D">
        <w:rPr>
          <w:lang w:val="en-CA"/>
        </w:rPr>
        <w:t>Like </w:t>
      </w:r>
      <w:hyperlink r:id="rId2591" w:tooltip="Skeleton" w:history="1">
        <w:r w:rsidRPr="00F0203D">
          <w:rPr>
            <w:rStyle w:val="Hyperlink"/>
            <w:lang w:val="en-CA"/>
          </w:rPr>
          <w:t>Skeletons</w:t>
        </w:r>
      </w:hyperlink>
      <w:r w:rsidRPr="00F0203D">
        <w:rPr>
          <w:lang w:val="en-CA"/>
        </w:rPr>
        <w:t>, Bats do not trigger traps or </w:t>
      </w:r>
      <w:hyperlink r:id="rId2592" w:tooltip="Clan Castle" w:history="1">
        <w:r w:rsidRPr="00F0203D">
          <w:rPr>
            <w:rStyle w:val="Hyperlink"/>
            <w:lang w:val="en-CA"/>
          </w:rPr>
          <w:t>Clan Castle</w:t>
        </w:r>
      </w:hyperlink>
      <w:r w:rsidRPr="00F0203D">
        <w:rPr>
          <w:lang w:val="en-CA"/>
        </w:rPr>
        <w:t> </w:t>
      </w:r>
      <w:hyperlink r:id="rId2593" w:tooltip="Troops" w:history="1">
        <w:r w:rsidRPr="00F0203D">
          <w:rPr>
            <w:rStyle w:val="Hyperlink"/>
            <w:lang w:val="en-CA"/>
          </w:rPr>
          <w:t>troops</w:t>
        </w:r>
      </w:hyperlink>
      <w:r w:rsidRPr="00F0203D">
        <w:rPr>
          <w:lang w:val="en-CA"/>
        </w:rPr>
        <w:t>.</w:t>
      </w:r>
    </w:p>
    <w:p w:rsidR="00F0203D" w:rsidRPr="00F0203D" w:rsidRDefault="00F0203D" w:rsidP="00F0203D">
      <w:pPr>
        <w:numPr>
          <w:ilvl w:val="1"/>
          <w:numId w:val="243"/>
        </w:numPr>
        <w:rPr>
          <w:lang w:val="en-CA"/>
        </w:rPr>
      </w:pPr>
      <w:r w:rsidRPr="00F0203D">
        <w:rPr>
          <w:lang w:val="en-CA"/>
        </w:rPr>
        <w:t>Bats prioritize </w:t>
      </w:r>
      <w:hyperlink r:id="rId2594" w:tooltip="Defensive Buildings" w:history="1">
        <w:r w:rsidRPr="00F0203D">
          <w:rPr>
            <w:rStyle w:val="Hyperlink"/>
            <w:lang w:val="en-CA"/>
          </w:rPr>
          <w:t>defensive structures</w:t>
        </w:r>
      </w:hyperlink>
      <w:r w:rsidRPr="00F0203D">
        <w:rPr>
          <w:lang w:val="en-CA"/>
        </w:rPr>
        <w:t> above all other targets, and will bypass all other types of enemy </w:t>
      </w:r>
      <w:hyperlink r:id="rId2595" w:tooltip="Buildings" w:history="1">
        <w:r w:rsidRPr="00F0203D">
          <w:rPr>
            <w:rStyle w:val="Hyperlink"/>
            <w:lang w:val="en-CA"/>
          </w:rPr>
          <w:t>buildings</w:t>
        </w:r>
      </w:hyperlink>
      <w:r w:rsidRPr="00F0203D">
        <w:rPr>
          <w:lang w:val="en-CA"/>
        </w:rPr>
        <w:t> and </w:t>
      </w:r>
      <w:hyperlink r:id="rId2596" w:tooltip="Troops" w:history="1">
        <w:r w:rsidRPr="00F0203D">
          <w:rPr>
            <w:rStyle w:val="Hyperlink"/>
            <w:lang w:val="en-CA"/>
          </w:rPr>
          <w:t>troops</w:t>
        </w:r>
      </w:hyperlink>
      <w:r w:rsidRPr="00F0203D">
        <w:rPr>
          <w:lang w:val="en-CA"/>
        </w:rPr>
        <w:t> while any </w:t>
      </w:r>
      <w:hyperlink r:id="rId2597" w:tooltip="Defensive Buildings" w:history="1">
        <w:r w:rsidRPr="00F0203D">
          <w:rPr>
            <w:rStyle w:val="Hyperlink"/>
            <w:lang w:val="en-CA"/>
          </w:rPr>
          <w:t>defenses</w:t>
        </w:r>
      </w:hyperlink>
      <w:r w:rsidRPr="00F0203D">
        <w:rPr>
          <w:lang w:val="en-CA"/>
        </w:rPr>
        <w:t> remain on the battlefield. This is true even if they are under attack by enemy </w:t>
      </w:r>
      <w:hyperlink r:id="rId2598" w:tooltip="Clan Castle" w:history="1">
        <w:r w:rsidRPr="00F0203D">
          <w:rPr>
            <w:rStyle w:val="Hyperlink"/>
            <w:lang w:val="en-CA"/>
          </w:rPr>
          <w:t>Clan Castle</w:t>
        </w:r>
      </w:hyperlink>
      <w:r w:rsidRPr="00F0203D">
        <w:rPr>
          <w:lang w:val="en-CA"/>
        </w:rPr>
        <w:t> </w:t>
      </w:r>
      <w:hyperlink r:id="rId2599" w:tooltip="Troops" w:history="1">
        <w:r w:rsidRPr="00F0203D">
          <w:rPr>
            <w:rStyle w:val="Hyperlink"/>
            <w:lang w:val="en-CA"/>
          </w:rPr>
          <w:t>troops</w:t>
        </w:r>
      </w:hyperlink>
      <w:r w:rsidRPr="00F0203D">
        <w:rPr>
          <w:lang w:val="en-CA"/>
        </w:rPr>
        <w:t>, </w:t>
      </w:r>
      <w:hyperlink r:id="rId2600" w:tooltip="Heroes" w:history="1">
        <w:r w:rsidRPr="00F0203D">
          <w:rPr>
            <w:rStyle w:val="Hyperlink"/>
            <w:lang w:val="en-CA"/>
          </w:rPr>
          <w:t>heroes</w:t>
        </w:r>
      </w:hyperlink>
      <w:r w:rsidRPr="00F0203D">
        <w:rPr>
          <w:lang w:val="en-CA"/>
        </w:rPr>
        <w:t> or </w:t>
      </w:r>
      <w:hyperlink r:id="rId2601" w:tooltip="Skeleton Trap" w:history="1">
        <w:r w:rsidRPr="00F0203D">
          <w:rPr>
            <w:rStyle w:val="Hyperlink"/>
            <w:lang w:val="en-CA"/>
          </w:rPr>
          <w:t>Skeleton Trap</w:t>
        </w:r>
      </w:hyperlink>
      <w:r w:rsidRPr="00F0203D">
        <w:rPr>
          <w:lang w:val="en-CA"/>
        </w:rPr>
        <w:t> skeletons. Note that like all </w:t>
      </w:r>
      <w:hyperlink r:id="rId2602" w:tooltip="Troops" w:history="1">
        <w:r w:rsidRPr="00F0203D">
          <w:rPr>
            <w:rStyle w:val="Hyperlink"/>
            <w:lang w:val="en-CA"/>
          </w:rPr>
          <w:t>troops</w:t>
        </w:r>
      </w:hyperlink>
      <w:r w:rsidRPr="00F0203D">
        <w:rPr>
          <w:lang w:val="en-CA"/>
        </w:rPr>
        <w:t> that prioritize </w:t>
      </w:r>
      <w:hyperlink r:id="rId2603" w:tooltip="Defensive Buildings" w:history="1">
        <w:r w:rsidRPr="00F0203D">
          <w:rPr>
            <w:rStyle w:val="Hyperlink"/>
            <w:lang w:val="en-CA"/>
          </w:rPr>
          <w:t>defenses</w:t>
        </w:r>
      </w:hyperlink>
      <w:r w:rsidRPr="00F0203D">
        <w:rPr>
          <w:lang w:val="en-CA"/>
        </w:rPr>
        <w:t>, Bats do not consider the </w:t>
      </w:r>
      <w:hyperlink r:id="rId2604" w:tooltip="Clan Castle" w:history="1">
        <w:r w:rsidRPr="00F0203D">
          <w:rPr>
            <w:rStyle w:val="Hyperlink"/>
            <w:lang w:val="en-CA"/>
          </w:rPr>
          <w:t>Clan Castle</w:t>
        </w:r>
      </w:hyperlink>
      <w:r w:rsidRPr="00F0203D">
        <w:rPr>
          <w:lang w:val="en-CA"/>
        </w:rPr>
        <w:t> to be a </w:t>
      </w:r>
      <w:hyperlink r:id="rId2605" w:tooltip="Defensive Buildings" w:history="1">
        <w:r w:rsidRPr="00F0203D">
          <w:rPr>
            <w:rStyle w:val="Hyperlink"/>
            <w:lang w:val="en-CA"/>
          </w:rPr>
          <w:t>defense</w:t>
        </w:r>
      </w:hyperlink>
      <w:r w:rsidRPr="00F0203D">
        <w:rPr>
          <w:lang w:val="en-CA"/>
        </w:rPr>
        <w:t> regardless of whether or not it contains enemy </w:t>
      </w:r>
      <w:hyperlink r:id="rId2606" w:tooltip="Troops" w:history="1">
        <w:r w:rsidRPr="00F0203D">
          <w:rPr>
            <w:rStyle w:val="Hyperlink"/>
            <w:lang w:val="en-CA"/>
          </w:rPr>
          <w:t>troops</w:t>
        </w:r>
      </w:hyperlink>
      <w:r w:rsidRPr="00F0203D">
        <w:rPr>
          <w:lang w:val="en-CA"/>
        </w:rPr>
        <w:t>, but do consider the defending </w:t>
      </w:r>
      <w:hyperlink r:id="rId2607" w:tooltip="Grand Warden" w:history="1">
        <w:r w:rsidRPr="00F0203D">
          <w:rPr>
            <w:rStyle w:val="Hyperlink"/>
            <w:lang w:val="en-CA"/>
          </w:rPr>
          <w:t>Grand Warden</w:t>
        </w:r>
      </w:hyperlink>
      <w:r w:rsidRPr="00F0203D">
        <w:rPr>
          <w:lang w:val="en-CA"/>
        </w:rPr>
        <w:t> and the level 12 </w:t>
      </w:r>
      <w:hyperlink r:id="rId2608" w:tooltip="Town Hall" w:history="1">
        <w:r w:rsidRPr="00F0203D">
          <w:rPr>
            <w:rStyle w:val="Hyperlink"/>
            <w:lang w:val="en-CA"/>
          </w:rPr>
          <w:t>Town Hall</w:t>
        </w:r>
      </w:hyperlink>
      <w:r w:rsidRPr="00F0203D">
        <w:rPr>
          <w:lang w:val="en-CA"/>
        </w:rPr>
        <w:t> (if its </w:t>
      </w:r>
      <w:hyperlink r:id="rId2609" w:tooltip="Giga Tesla" w:history="1">
        <w:r w:rsidRPr="00F0203D">
          <w:rPr>
            <w:rStyle w:val="Hyperlink"/>
            <w:lang w:val="en-CA"/>
          </w:rPr>
          <w:t>Giga Tesla</w:t>
        </w:r>
      </w:hyperlink>
      <w:r w:rsidRPr="00F0203D">
        <w:rPr>
          <w:lang w:val="en-CA"/>
        </w:rPr>
        <w:t> has been triggered) to be defensive buildings. </w:t>
      </w:r>
      <w:r w:rsidRPr="00F0203D">
        <w:rPr>
          <w:lang w:val="en-CA"/>
        </w:rPr>
        <w:br/>
        <w:t>Once all </w:t>
      </w:r>
      <w:hyperlink r:id="rId2610" w:tooltip="Defensive Buildings" w:history="1">
        <w:r w:rsidRPr="00F0203D">
          <w:rPr>
            <w:rStyle w:val="Hyperlink"/>
            <w:lang w:val="en-CA"/>
          </w:rPr>
          <w:t>defenses</w:t>
        </w:r>
      </w:hyperlink>
      <w:r w:rsidRPr="00F0203D">
        <w:rPr>
          <w:lang w:val="en-CA"/>
        </w:rPr>
        <w:t> are destroyed, Bats become like any other </w:t>
      </w:r>
      <w:hyperlink r:id="rId2611" w:tooltip="Troops" w:history="1">
        <w:r w:rsidRPr="00F0203D">
          <w:rPr>
            <w:rStyle w:val="Hyperlink"/>
            <w:lang w:val="en-CA"/>
          </w:rPr>
          <w:t>troop</w:t>
        </w:r>
      </w:hyperlink>
      <w:r w:rsidRPr="00F0203D">
        <w:rPr>
          <w:lang w:val="en-CA"/>
        </w:rPr>
        <w:t> with no preferred target; they will attack the nearest building to them regardless of type, and will turn and attack enemy </w:t>
      </w:r>
      <w:hyperlink r:id="rId2612" w:tooltip="Troops" w:history="1">
        <w:r w:rsidRPr="00F0203D">
          <w:rPr>
            <w:rStyle w:val="Hyperlink"/>
            <w:lang w:val="en-CA"/>
          </w:rPr>
          <w:t>units</w:t>
        </w:r>
      </w:hyperlink>
      <w:r w:rsidRPr="00F0203D">
        <w:rPr>
          <w:lang w:val="en-CA"/>
        </w:rPr>
        <w:t> if they become aware of any nearby. The Bat Spell also deals less damage to the storages and the giga tesla.</w:t>
      </w:r>
    </w:p>
    <w:p w:rsidR="00F0203D" w:rsidRPr="00F0203D" w:rsidRDefault="00F0203D" w:rsidP="00F0203D">
      <w:pPr>
        <w:numPr>
          <w:ilvl w:val="1"/>
          <w:numId w:val="243"/>
        </w:numPr>
        <w:rPr>
          <w:lang w:val="en-CA"/>
        </w:rPr>
      </w:pPr>
      <w:r w:rsidRPr="00F0203D">
        <w:rPr>
          <w:lang w:val="en-CA"/>
        </w:rPr>
        <w:t>The Bats also relate to the </w:t>
      </w:r>
      <w:hyperlink r:id="rId2613" w:tooltip="Builder Base Troops" w:history="1">
        <w:r w:rsidRPr="00F0203D">
          <w:rPr>
            <w:rStyle w:val="Hyperlink"/>
            <w:lang w:val="en-CA"/>
          </w:rPr>
          <w:t>Builder Base</w:t>
        </w:r>
      </w:hyperlink>
      <w:r w:rsidRPr="00F0203D">
        <w:rPr>
          <w:lang w:val="en-CA"/>
        </w:rPr>
        <w:t> troop also known as the </w:t>
      </w:r>
      <w:hyperlink r:id="rId2614" w:tooltip="Night Witch" w:history="1">
        <w:r w:rsidRPr="00F0203D">
          <w:rPr>
            <w:rStyle w:val="Hyperlink"/>
            <w:lang w:val="en-CA"/>
          </w:rPr>
          <w:t>Night Witch</w:t>
        </w:r>
      </w:hyperlink>
      <w:r w:rsidRPr="00F0203D">
        <w:rPr>
          <w:lang w:val="en-CA"/>
        </w:rPr>
        <w:t>. The </w:t>
      </w:r>
      <w:hyperlink r:id="rId2615" w:tooltip="Night Witch" w:history="1">
        <w:r w:rsidRPr="00F0203D">
          <w:rPr>
            <w:rStyle w:val="Hyperlink"/>
            <w:lang w:val="en-CA"/>
          </w:rPr>
          <w:t>Night Witch</w:t>
        </w:r>
      </w:hyperlink>
      <w:r w:rsidRPr="00F0203D">
        <w:rPr>
          <w:lang w:val="en-CA"/>
        </w:rPr>
        <w:t> spawns bats that relate to the bats in the Bat Spell. However, the Night Witch's bats attack any target.</w:t>
      </w:r>
    </w:p>
    <w:p w:rsidR="00F0203D" w:rsidRPr="00F0203D" w:rsidRDefault="00A02F7D" w:rsidP="00F0203D">
      <w:pPr>
        <w:rPr>
          <w:lang w:val="en-CA"/>
        </w:rPr>
      </w:pPr>
      <w:r>
        <w:rPr>
          <w:lang w:val="en-CA"/>
        </w:rPr>
        <w:pict>
          <v:rect id="_x0000_i1191" style="width:0;height:1.5pt" o:hralign="center" o:hrstd="t" o:hrnoshade="t" o:hr="t" fillcolor="#3a3a3a" stroked="f"/>
        </w:pict>
      </w:r>
    </w:p>
    <w:p w:rsidR="00F0203D" w:rsidRPr="00F0203D" w:rsidRDefault="00F0203D" w:rsidP="00F0203D">
      <w:pPr>
        <w:numPr>
          <w:ilvl w:val="0"/>
          <w:numId w:val="244"/>
        </w:numPr>
        <w:rPr>
          <w:lang w:val="en-CA"/>
        </w:rPr>
      </w:pPr>
      <w:r w:rsidRPr="00F0203D">
        <w:rPr>
          <w:b/>
          <w:bCs/>
          <w:lang w:val="en-CA"/>
        </w:rPr>
        <w:t>Offensive Strategy</w:t>
      </w:r>
    </w:p>
    <w:p w:rsidR="00F0203D" w:rsidRPr="00F0203D" w:rsidRDefault="00F0203D" w:rsidP="00F0203D">
      <w:pPr>
        <w:numPr>
          <w:ilvl w:val="1"/>
          <w:numId w:val="244"/>
        </w:numPr>
        <w:rPr>
          <w:lang w:val="en-CA"/>
        </w:rPr>
      </w:pPr>
      <w:r w:rsidRPr="00F0203D">
        <w:rPr>
          <w:lang w:val="en-CA"/>
        </w:rPr>
        <w:t>Bats can destroy most single-target exposed defenses relatively easily.</w:t>
      </w:r>
    </w:p>
    <w:p w:rsidR="00F0203D" w:rsidRPr="00F0203D" w:rsidRDefault="00F0203D" w:rsidP="00F0203D">
      <w:pPr>
        <w:numPr>
          <w:ilvl w:val="1"/>
          <w:numId w:val="244"/>
        </w:numPr>
        <w:rPr>
          <w:lang w:val="en-CA"/>
        </w:rPr>
      </w:pPr>
      <w:r w:rsidRPr="00F0203D">
        <w:rPr>
          <w:lang w:val="en-CA"/>
        </w:rPr>
        <w:t>Bats can distract </w:t>
      </w:r>
      <w:hyperlink r:id="rId2616" w:tooltip="Air Defense" w:history="1">
        <w:r w:rsidRPr="00F0203D">
          <w:rPr>
            <w:rStyle w:val="Hyperlink"/>
            <w:lang w:val="en-CA"/>
          </w:rPr>
          <w:t>Air Defenses</w:t>
        </w:r>
      </w:hyperlink>
      <w:r w:rsidRPr="00F0203D">
        <w:rPr>
          <w:lang w:val="en-CA"/>
        </w:rPr>
        <w:t> for air troops (</w:t>
      </w:r>
      <w:hyperlink r:id="rId2617" w:tooltip="Balloon" w:history="1">
        <w:r w:rsidRPr="00F0203D">
          <w:rPr>
            <w:rStyle w:val="Hyperlink"/>
            <w:lang w:val="en-CA"/>
          </w:rPr>
          <w:t>Balloons</w:t>
        </w:r>
      </w:hyperlink>
      <w:r w:rsidRPr="00F0203D">
        <w:rPr>
          <w:lang w:val="en-CA"/>
        </w:rPr>
        <w:t>, </w:t>
      </w:r>
      <w:hyperlink r:id="rId2618" w:tooltip="Lava Hound" w:history="1">
        <w:r w:rsidRPr="00F0203D">
          <w:rPr>
            <w:rStyle w:val="Hyperlink"/>
            <w:lang w:val="en-CA"/>
          </w:rPr>
          <w:t>Lava Hounds</w:t>
        </w:r>
      </w:hyperlink>
      <w:r w:rsidRPr="00F0203D">
        <w:rPr>
          <w:lang w:val="en-CA"/>
        </w:rPr>
        <w:t>, etc.) for some time.</w:t>
      </w:r>
    </w:p>
    <w:p w:rsidR="00F0203D" w:rsidRPr="00F0203D" w:rsidRDefault="00F0203D" w:rsidP="00F0203D">
      <w:pPr>
        <w:numPr>
          <w:ilvl w:val="1"/>
          <w:numId w:val="244"/>
        </w:numPr>
        <w:rPr>
          <w:lang w:val="en-CA"/>
        </w:rPr>
      </w:pPr>
      <w:r w:rsidRPr="00F0203D">
        <w:rPr>
          <w:lang w:val="en-CA"/>
        </w:rPr>
        <w:t>Bats can be very effective in distracting Single-Target </w:t>
      </w:r>
      <w:hyperlink r:id="rId2619" w:tooltip="Inferno Tower" w:history="1">
        <w:r w:rsidRPr="00F0203D">
          <w:rPr>
            <w:rStyle w:val="Hyperlink"/>
            <w:lang w:val="en-CA"/>
          </w:rPr>
          <w:t>Inferno Towers</w:t>
        </w:r>
      </w:hyperlink>
      <w:r w:rsidRPr="00F0203D">
        <w:rPr>
          <w:lang w:val="en-CA"/>
        </w:rPr>
        <w:t> from targeting your tanks (</w:t>
      </w:r>
      <w:hyperlink r:id="rId2620" w:tooltip="Golem" w:history="1">
        <w:r w:rsidRPr="00F0203D">
          <w:rPr>
            <w:rStyle w:val="Hyperlink"/>
            <w:lang w:val="en-CA"/>
          </w:rPr>
          <w:t>Golems</w:t>
        </w:r>
      </w:hyperlink>
      <w:r w:rsidRPr="00F0203D">
        <w:rPr>
          <w:lang w:val="en-CA"/>
        </w:rPr>
        <w:t>, Lava Hounds, etc.). But, against Multi-Target Inferno Towers, the Bats will get killed fast.</w:t>
      </w:r>
    </w:p>
    <w:p w:rsidR="00F0203D" w:rsidRPr="00F0203D" w:rsidRDefault="00F0203D" w:rsidP="00F0203D">
      <w:pPr>
        <w:numPr>
          <w:ilvl w:val="1"/>
          <w:numId w:val="244"/>
        </w:numPr>
        <w:rPr>
          <w:lang w:val="en-CA"/>
        </w:rPr>
      </w:pPr>
      <w:r w:rsidRPr="00F0203D">
        <w:rPr>
          <w:lang w:val="en-CA"/>
        </w:rPr>
        <w:t>It can be viable to use Bat Spells in masses with Lava Hounds, although this can be very costly in Dark Elixir. The Lava Hounds will be able to tank well for the bats (as well as shield them from Inferno Towers) while the bats do damage.</w:t>
      </w:r>
    </w:p>
    <w:p w:rsidR="00F0203D" w:rsidRPr="00F0203D" w:rsidRDefault="00F0203D" w:rsidP="00F0203D">
      <w:pPr>
        <w:numPr>
          <w:ilvl w:val="1"/>
          <w:numId w:val="244"/>
        </w:numPr>
        <w:rPr>
          <w:lang w:val="en-CA"/>
        </w:rPr>
      </w:pPr>
      <w:r w:rsidRPr="00F0203D">
        <w:rPr>
          <w:lang w:val="en-CA"/>
        </w:rPr>
        <w:t>If defenses are targeting your tanks, place the Bat Spell on the defenses to destroy them.</w:t>
      </w:r>
    </w:p>
    <w:p w:rsidR="00F0203D" w:rsidRPr="00F0203D" w:rsidRDefault="00F0203D" w:rsidP="00F0203D">
      <w:pPr>
        <w:numPr>
          <w:ilvl w:val="1"/>
          <w:numId w:val="244"/>
        </w:numPr>
        <w:rPr>
          <w:lang w:val="en-CA"/>
        </w:rPr>
      </w:pPr>
      <w:r w:rsidRPr="00F0203D">
        <w:rPr>
          <w:lang w:val="en-CA"/>
        </w:rPr>
        <w:t>A good strategy for Bat Spells would be to place a lot of them down near the center of the base, along with a </w:t>
      </w:r>
      <w:hyperlink r:id="rId2621" w:tooltip="Rage Spell" w:history="1">
        <w:r w:rsidRPr="00F0203D">
          <w:rPr>
            <w:rStyle w:val="Hyperlink"/>
            <w:lang w:val="en-CA"/>
          </w:rPr>
          <w:t>Rage Spell</w:t>
        </w:r>
      </w:hyperlink>
      <w:r w:rsidRPr="00F0203D">
        <w:rPr>
          <w:lang w:val="en-CA"/>
        </w:rPr>
        <w:t> and a </w:t>
      </w:r>
      <w:hyperlink r:id="rId2622" w:tooltip="Freeze Spell" w:history="1">
        <w:r w:rsidRPr="00F0203D">
          <w:rPr>
            <w:rStyle w:val="Hyperlink"/>
            <w:lang w:val="en-CA"/>
          </w:rPr>
          <w:t>Freeze Spell</w:t>
        </w:r>
      </w:hyperlink>
      <w:r w:rsidRPr="00F0203D">
        <w:rPr>
          <w:lang w:val="en-CA"/>
        </w:rPr>
        <w:t> aiming to destroy single target </w:t>
      </w:r>
      <w:hyperlink r:id="rId2623" w:tooltip="Inferno Tower" w:history="1">
        <w:r w:rsidRPr="00F0203D">
          <w:rPr>
            <w:rStyle w:val="Hyperlink"/>
            <w:lang w:val="en-CA"/>
          </w:rPr>
          <w:t>Inferno Towers</w:t>
        </w:r>
      </w:hyperlink>
      <w:r w:rsidRPr="00F0203D">
        <w:rPr>
          <w:lang w:val="en-CA"/>
        </w:rPr>
        <w:t>, </w:t>
      </w:r>
      <w:hyperlink r:id="rId2624" w:tooltip="Air Defense" w:history="1">
        <w:r w:rsidRPr="00F0203D">
          <w:rPr>
            <w:rStyle w:val="Hyperlink"/>
            <w:lang w:val="en-CA"/>
          </w:rPr>
          <w:t>Air Defenses</w:t>
        </w:r>
      </w:hyperlink>
      <w:r w:rsidRPr="00F0203D">
        <w:rPr>
          <w:lang w:val="en-CA"/>
        </w:rPr>
        <w:t>, and the Eagle Artillery at the beginning of an attack. Anything else would be a bonus. Then use the rest of your attack to maul the rest of the base.</w:t>
      </w:r>
    </w:p>
    <w:p w:rsidR="00F0203D" w:rsidRPr="00F0203D" w:rsidRDefault="00A02F7D" w:rsidP="00F0203D">
      <w:pPr>
        <w:rPr>
          <w:lang w:val="en-CA"/>
        </w:rPr>
      </w:pPr>
      <w:r>
        <w:rPr>
          <w:lang w:val="en-CA"/>
        </w:rPr>
        <w:pict>
          <v:rect id="_x0000_i1192" style="width:0;height:1.5pt" o:hralign="center" o:hrstd="t" o:hrnoshade="t" o:hr="t" fillcolor="#3a3a3a" stroked="f"/>
        </w:pict>
      </w:r>
    </w:p>
    <w:p w:rsidR="00F0203D" w:rsidRPr="00F0203D" w:rsidRDefault="00F0203D" w:rsidP="00F0203D">
      <w:pPr>
        <w:numPr>
          <w:ilvl w:val="0"/>
          <w:numId w:val="245"/>
        </w:numPr>
        <w:rPr>
          <w:lang w:val="en-CA"/>
        </w:rPr>
      </w:pPr>
      <w:r w:rsidRPr="00F0203D">
        <w:rPr>
          <w:b/>
          <w:bCs/>
          <w:lang w:val="en-CA"/>
        </w:rPr>
        <w:t>Defensive Strategy</w:t>
      </w:r>
    </w:p>
    <w:p w:rsidR="00F0203D" w:rsidRPr="00F0203D" w:rsidRDefault="00F0203D" w:rsidP="00F0203D">
      <w:pPr>
        <w:numPr>
          <w:ilvl w:val="1"/>
          <w:numId w:val="245"/>
        </w:numPr>
        <w:rPr>
          <w:lang w:val="en-CA"/>
        </w:rPr>
      </w:pPr>
      <w:r w:rsidRPr="00F0203D">
        <w:rPr>
          <w:lang w:val="en-CA"/>
        </w:rPr>
        <w:t>Multi-targeting </w:t>
      </w:r>
      <w:hyperlink r:id="rId2625" w:tooltip="Inferno Tower" w:history="1">
        <w:r w:rsidRPr="00F0203D">
          <w:rPr>
            <w:rStyle w:val="Hyperlink"/>
            <w:lang w:val="en-CA"/>
          </w:rPr>
          <w:t>Inferno Towers</w:t>
        </w:r>
      </w:hyperlink>
      <w:r w:rsidRPr="00F0203D">
        <w:rPr>
          <w:lang w:val="en-CA"/>
        </w:rPr>
        <w:t> are essential in stopping a horde of Bats quickly.</w:t>
      </w:r>
    </w:p>
    <w:p w:rsidR="00F0203D" w:rsidRPr="00F0203D" w:rsidRDefault="00F0203D" w:rsidP="00F0203D">
      <w:pPr>
        <w:numPr>
          <w:ilvl w:val="1"/>
          <w:numId w:val="245"/>
        </w:numPr>
        <w:rPr>
          <w:lang w:val="en-CA"/>
        </w:rPr>
      </w:pPr>
      <w:r w:rsidRPr="00F0203D">
        <w:rPr>
          <w:lang w:val="en-CA"/>
        </w:rPr>
        <w:t>If Inferno Towers are unavailable (due to being upgraded, for example), having </w:t>
      </w:r>
      <w:hyperlink r:id="rId2626" w:tooltip="X-Bow" w:history="1">
        <w:r w:rsidRPr="00F0203D">
          <w:rPr>
            <w:rStyle w:val="Hyperlink"/>
            <w:lang w:val="en-CA"/>
          </w:rPr>
          <w:t>X-Bows</w:t>
        </w:r>
      </w:hyperlink>
      <w:r w:rsidRPr="00F0203D">
        <w:rPr>
          <w:lang w:val="en-CA"/>
        </w:rPr>
        <w:t> set to air mode can also destroy Bats quickly. </w:t>
      </w:r>
      <w:hyperlink r:id="rId2627" w:tooltip="Archer Tower" w:history="1">
        <w:r w:rsidRPr="00F0203D">
          <w:rPr>
            <w:rStyle w:val="Hyperlink"/>
            <w:lang w:val="en-CA"/>
          </w:rPr>
          <w:t>Archer Towers</w:t>
        </w:r>
      </w:hyperlink>
      <w:r w:rsidRPr="00F0203D">
        <w:rPr>
          <w:lang w:val="en-CA"/>
        </w:rPr>
        <w:t> set to fast attack can also prove viable.</w:t>
      </w:r>
    </w:p>
    <w:p w:rsidR="00F0203D" w:rsidRPr="00F0203D" w:rsidRDefault="00A02F7D" w:rsidP="00F0203D">
      <w:pPr>
        <w:numPr>
          <w:ilvl w:val="1"/>
          <w:numId w:val="245"/>
        </w:numPr>
        <w:rPr>
          <w:lang w:val="en-CA"/>
        </w:rPr>
      </w:pPr>
      <w:hyperlink r:id="rId2628" w:tooltip="Air Bomb" w:history="1">
        <w:r w:rsidR="00F0203D" w:rsidRPr="00F0203D">
          <w:rPr>
            <w:rStyle w:val="Hyperlink"/>
            <w:lang w:val="en-CA"/>
          </w:rPr>
          <w:t>Air Bombs</w:t>
        </w:r>
      </w:hyperlink>
      <w:r w:rsidR="00F0203D" w:rsidRPr="00F0203D">
        <w:rPr>
          <w:lang w:val="en-CA"/>
        </w:rPr>
        <w:t> can be helpful to sweep up Bats that are following closely behind other air troops, but as the Bats cannot trigger the Air Bomb themselves, it may not be a reliable option.</w:t>
      </w:r>
    </w:p>
    <w:p w:rsidR="00F0203D" w:rsidRPr="00F0203D" w:rsidRDefault="00F0203D" w:rsidP="00F0203D">
      <w:pPr>
        <w:numPr>
          <w:ilvl w:val="1"/>
          <w:numId w:val="245"/>
        </w:numPr>
        <w:rPr>
          <w:lang w:val="en-CA"/>
        </w:rPr>
      </w:pPr>
      <w:r w:rsidRPr="00F0203D">
        <w:rPr>
          <w:lang w:val="en-CA"/>
        </w:rPr>
        <w:t>Having a defensive </w:t>
      </w:r>
      <w:hyperlink r:id="rId2629" w:tooltip="Archer Queen" w:history="1">
        <w:r w:rsidRPr="00F0203D">
          <w:rPr>
            <w:rStyle w:val="Hyperlink"/>
            <w:lang w:val="en-CA"/>
          </w:rPr>
          <w:t>Archer Queen</w:t>
        </w:r>
      </w:hyperlink>
      <w:r w:rsidRPr="00F0203D">
        <w:rPr>
          <w:lang w:val="en-CA"/>
        </w:rPr>
        <w:t> and other Clan Castle troops that can target air can also be useful to defend Bats. The Bats will not attack these units; however they may be too fast to tackle. It may also be possible these defensive units target other air troops instead.</w:t>
      </w:r>
    </w:p>
    <w:p w:rsidR="00F0203D" w:rsidRPr="00F0203D" w:rsidRDefault="00F0203D" w:rsidP="00F0203D">
      <w:pPr>
        <w:numPr>
          <w:ilvl w:val="1"/>
          <w:numId w:val="245"/>
        </w:numPr>
        <w:rPr>
          <w:lang w:val="en-CA"/>
        </w:rPr>
      </w:pPr>
      <w:r w:rsidRPr="00F0203D">
        <w:rPr>
          <w:lang w:val="en-CA"/>
        </w:rPr>
        <w:t>A massive swarm of bats may be terrifying but can easily be stopped by wizard towers, air bombs, and multi target inferno towers.</w:t>
      </w:r>
    </w:p>
    <w:p w:rsidR="00F0203D" w:rsidRPr="00F0203D" w:rsidRDefault="00A02F7D" w:rsidP="00F0203D">
      <w:pPr>
        <w:rPr>
          <w:lang w:val="en-CA"/>
        </w:rPr>
      </w:pPr>
      <w:r>
        <w:rPr>
          <w:lang w:val="en-CA"/>
        </w:rPr>
        <w:lastRenderedPageBreak/>
        <w:pict>
          <v:rect id="_x0000_i1193" style="width:0;height:1.5pt" o:hralign="center" o:hrstd="t" o:hrnoshade="t" o:hr="t" fillcolor="#3a3a3a" stroked="f"/>
        </w:pict>
      </w:r>
    </w:p>
    <w:p w:rsidR="00F0203D" w:rsidRPr="00F0203D" w:rsidRDefault="00F0203D" w:rsidP="00F0203D">
      <w:pPr>
        <w:numPr>
          <w:ilvl w:val="0"/>
          <w:numId w:val="246"/>
        </w:numPr>
        <w:rPr>
          <w:lang w:val="en-CA"/>
        </w:rPr>
      </w:pPr>
      <w:r w:rsidRPr="00F0203D">
        <w:rPr>
          <w:b/>
          <w:bCs/>
          <w:lang w:val="en-CA"/>
        </w:rPr>
        <w:t>Trivia</w:t>
      </w:r>
    </w:p>
    <w:p w:rsidR="00F0203D" w:rsidRPr="00F0203D" w:rsidRDefault="00F0203D" w:rsidP="00F0203D">
      <w:pPr>
        <w:numPr>
          <w:ilvl w:val="1"/>
          <w:numId w:val="246"/>
        </w:numPr>
        <w:rPr>
          <w:lang w:val="en-CA"/>
        </w:rPr>
      </w:pPr>
      <w:r w:rsidRPr="00F0203D">
        <w:rPr>
          <w:lang w:val="en-CA"/>
        </w:rPr>
        <w:t>The Bat Spell was added in the December 10th, 2018 update.</w:t>
      </w: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061"/>
        <w:gridCol w:w="1826"/>
        <w:gridCol w:w="1026"/>
        <w:gridCol w:w="3991"/>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Radius </w:t>
            </w:r>
            <w:r w:rsidRPr="00F0203D">
              <w:rPr>
                <w:b/>
                <w:bCs/>
                <w:noProof/>
                <w:lang w:val="en-CA"/>
              </w:rPr>
              <w:drawing>
                <wp:inline distT="0" distB="0" distL="0" distR="0">
                  <wp:extent cx="285750" cy="133350"/>
                  <wp:effectExtent l="0" t="0" r="0" b="0"/>
                  <wp:docPr id="1881" name="Picture 188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Housing Space </w:t>
            </w:r>
            <w:r w:rsidRPr="00F0203D">
              <w:rPr>
                <w:b/>
                <w:bCs/>
                <w:noProof/>
                <w:lang w:val="en-CA"/>
              </w:rPr>
              <w:drawing>
                <wp:inline distT="0" distB="0" distL="0" distR="0">
                  <wp:extent cx="228600" cy="228600"/>
                  <wp:effectExtent l="0" t="0" r="0" b="0"/>
                  <wp:docPr id="1880" name="Picture 188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Brewing Time </w:t>
            </w:r>
            <w:r w:rsidRPr="00F0203D">
              <w:rPr>
                <w:b/>
                <w:bCs/>
                <w:noProof/>
                <w:lang w:val="en-CA"/>
              </w:rPr>
              <w:drawing>
                <wp:inline distT="0" distB="0" distL="0" distR="0">
                  <wp:extent cx="171450" cy="200025"/>
                  <wp:effectExtent l="0" t="0" r="0" b="9525"/>
                  <wp:docPr id="1879" name="Picture 187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A02F7D" w:rsidP="00F0203D">
            <w:pPr>
              <w:rPr>
                <w:b/>
                <w:bCs/>
                <w:lang w:val="en-CA"/>
              </w:rPr>
            </w:pPr>
            <w:hyperlink r:id="rId2630" w:tooltip="Dark Spell Factory" w:history="1">
              <w:r w:rsidR="00F0203D" w:rsidRPr="00F0203D">
                <w:rPr>
                  <w:rStyle w:val="Hyperlink"/>
                  <w:b/>
                  <w:bCs/>
                  <w:lang w:val="en-CA"/>
                </w:rPr>
                <w:t>Dark Spell Factory</w:t>
              </w:r>
            </w:hyperlink>
            <w:r w:rsidR="00F0203D" w:rsidRPr="00F0203D">
              <w:rPr>
                <w:b/>
                <w:bCs/>
                <w:lang w:val="en-CA"/>
              </w:rPr>
              <w:t> Level Required </w:t>
            </w:r>
            <w:r w:rsidR="00F0203D" w:rsidRPr="00F0203D">
              <w:rPr>
                <w:b/>
                <w:bCs/>
                <w:noProof/>
                <w:lang w:val="en-CA"/>
              </w:rPr>
              <w:drawing>
                <wp:inline distT="0" distB="0" distL="0" distR="0">
                  <wp:extent cx="247650" cy="200025"/>
                  <wp:effectExtent l="0" t="0" r="0" b="9525"/>
                  <wp:docPr id="1878" name="Picture 1878" descr="Dark Spell Factory4">
                    <a:hlinkClick xmlns:a="http://schemas.openxmlformats.org/drawingml/2006/main" r:id="rId2630" tooltip="&quot;Dark 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2" descr="Dark Spell Factory4">
                            <a:hlinkClick r:id="rId2630" tooltip="&quot;Dark Spell Factory&quot;"/>
                          </pic:cNvPr>
                          <pic:cNvPicPr>
                            <a:picLocks noChangeAspect="1" noChangeArrowheads="1"/>
                          </pic:cNvPicPr>
                        </pic:nvPicPr>
                        <pic:blipFill>
                          <a:blip r:embed="rId2580">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w:t>
            </w:r>
          </w:p>
        </w:tc>
      </w:tr>
    </w:tbl>
    <w:p w:rsidR="00F0203D" w:rsidRPr="00F0203D" w:rsidRDefault="00F0203D" w:rsidP="00F0203D">
      <w:pPr>
        <w:rPr>
          <w:vanish/>
          <w:lang w:val="en-CA"/>
        </w:rPr>
      </w:pP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17"/>
        <w:gridCol w:w="1273"/>
        <w:gridCol w:w="1817"/>
        <w:gridCol w:w="1424"/>
        <w:gridCol w:w="908"/>
        <w:gridCol w:w="2056"/>
        <w:gridCol w:w="1050"/>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A02F7D" w:rsidP="00F0203D">
            <w:pPr>
              <w:rPr>
                <w:b/>
                <w:bCs/>
                <w:lang w:val="en-CA"/>
              </w:rPr>
            </w:pPr>
            <w:hyperlink r:id="rId2631" w:tooltip="Troop Movement Speed" w:history="1">
              <w:r w:rsidR="00F0203D" w:rsidRPr="00F0203D">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Hitpoints</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0.8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20</w:t>
            </w:r>
          </w:p>
        </w:tc>
      </w:tr>
    </w:tbl>
    <w:p w:rsidR="00F0203D" w:rsidRPr="00F0203D" w:rsidRDefault="00F0203D" w:rsidP="00F0203D">
      <w:pPr>
        <w:rPr>
          <w:vanish/>
          <w:lang w:val="en-CA"/>
        </w:rPr>
      </w:pP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642"/>
        <w:gridCol w:w="916"/>
        <w:gridCol w:w="1895"/>
        <w:gridCol w:w="1918"/>
        <w:gridCol w:w="3214"/>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Bats generated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A02F7D" w:rsidP="00F0203D">
            <w:pPr>
              <w:rPr>
                <w:b/>
                <w:bCs/>
                <w:lang w:val="en-CA"/>
              </w:rPr>
            </w:pPr>
            <w:hyperlink r:id="rId2632" w:anchor="Dark_Elixir" w:tooltip="Resources" w:history="1">
              <w:r w:rsidR="00F0203D" w:rsidRPr="00F0203D">
                <w:rPr>
                  <w:rStyle w:val="Hyperlink"/>
                  <w:b/>
                  <w:bCs/>
                  <w:lang w:val="en-CA"/>
                </w:rPr>
                <w:t>Cost</w:t>
              </w:r>
            </w:hyperlink>
            <w:r w:rsidR="00F0203D" w:rsidRPr="00F0203D">
              <w:rPr>
                <w:b/>
                <w:bCs/>
                <w:lang w:val="en-CA"/>
              </w:rPr>
              <w:t> </w:t>
            </w:r>
            <w:r w:rsidR="00F0203D" w:rsidRPr="00F0203D">
              <w:rPr>
                <w:b/>
                <w:bCs/>
                <w:noProof/>
                <w:lang w:val="en-CA"/>
              </w:rPr>
              <w:drawing>
                <wp:inline distT="0" distB="0" distL="0" distR="0">
                  <wp:extent cx="171450" cy="190500"/>
                  <wp:effectExtent l="0" t="0" r="0" b="0"/>
                  <wp:docPr id="1877" name="Picture 1877"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A02F7D" w:rsidP="00F0203D">
            <w:pPr>
              <w:rPr>
                <w:b/>
                <w:bCs/>
                <w:lang w:val="en-CA"/>
              </w:rPr>
            </w:pPr>
            <w:hyperlink r:id="rId2633" w:anchor="Dark_Elixir" w:tooltip="Resources" w:history="1">
              <w:r w:rsidR="00F0203D" w:rsidRPr="00F0203D">
                <w:rPr>
                  <w:rStyle w:val="Hyperlink"/>
                  <w:b/>
                  <w:bCs/>
                  <w:lang w:val="en-CA"/>
                </w:rPr>
                <w:t>Research Cost</w:t>
              </w:r>
            </w:hyperlink>
            <w:r w:rsidR="00F0203D" w:rsidRPr="00F0203D">
              <w:rPr>
                <w:b/>
                <w:bCs/>
                <w:lang w:val="en-CA"/>
              </w:rPr>
              <w:t> </w:t>
            </w:r>
            <w:r w:rsidR="00F0203D" w:rsidRPr="00F0203D">
              <w:rPr>
                <w:b/>
                <w:bCs/>
                <w:noProof/>
                <w:lang w:val="en-CA"/>
              </w:rPr>
              <w:drawing>
                <wp:inline distT="0" distB="0" distL="0" distR="0">
                  <wp:extent cx="171450" cy="190500"/>
                  <wp:effectExtent l="0" t="0" r="0" b="0"/>
                  <wp:docPr id="1876" name="Picture 1876"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A02F7D" w:rsidP="00F0203D">
            <w:pPr>
              <w:rPr>
                <w:b/>
                <w:bCs/>
                <w:lang w:val="en-CA"/>
              </w:rPr>
            </w:pPr>
            <w:hyperlink r:id="rId2634" w:tooltip="Laboratory" w:history="1">
              <w:r w:rsidR="00F0203D" w:rsidRPr="00F0203D">
                <w:rPr>
                  <w:rStyle w:val="Hyperlink"/>
                  <w:b/>
                  <w:bCs/>
                  <w:lang w:val="en-CA"/>
                </w:rPr>
                <w:t>Research Time</w:t>
              </w:r>
            </w:hyperlink>
            <w:r w:rsidR="00F0203D" w:rsidRPr="00F0203D">
              <w:rPr>
                <w:b/>
                <w:bCs/>
                <w:lang w:val="en-CA"/>
              </w:rPr>
              <w:t> </w:t>
            </w:r>
            <w:r w:rsidR="00F0203D" w:rsidRPr="00F0203D">
              <w:rPr>
                <w:b/>
                <w:bCs/>
                <w:noProof/>
                <w:lang w:val="en-CA"/>
              </w:rPr>
              <w:drawing>
                <wp:inline distT="0" distB="0" distL="0" distR="0">
                  <wp:extent cx="171450" cy="200025"/>
                  <wp:effectExtent l="0" t="0" r="0" b="9525"/>
                  <wp:docPr id="1875" name="Picture 18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A02F7D" w:rsidP="00F0203D">
            <w:pPr>
              <w:rPr>
                <w:b/>
                <w:bCs/>
                <w:lang w:val="en-CA"/>
              </w:rPr>
            </w:pPr>
            <w:hyperlink r:id="rId2635" w:tooltip="Laboratory" w:history="1">
              <w:r w:rsidR="00F0203D" w:rsidRPr="00F0203D">
                <w:rPr>
                  <w:rStyle w:val="Hyperlink"/>
                  <w:b/>
                  <w:bCs/>
                  <w:lang w:val="en-CA"/>
                </w:rPr>
                <w:t>Laboratory</w:t>
              </w:r>
            </w:hyperlink>
            <w:r w:rsidR="00F0203D" w:rsidRPr="00F0203D">
              <w:rPr>
                <w:b/>
                <w:bCs/>
                <w:lang w:val="en-CA"/>
              </w:rPr>
              <w:t> Level Required </w:t>
            </w:r>
            <w:r w:rsidR="00F0203D" w:rsidRPr="00F0203D">
              <w:rPr>
                <w:b/>
                <w:bCs/>
                <w:noProof/>
                <w:lang w:val="en-CA"/>
              </w:rPr>
              <w:drawing>
                <wp:inline distT="0" distB="0" distL="0" distR="0">
                  <wp:extent cx="247650" cy="257175"/>
                  <wp:effectExtent l="0" t="0" r="0" b="9525"/>
                  <wp:docPr id="1874" name="Picture 1874"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10</w:t>
            </w:r>
          </w:p>
        </w:tc>
      </w:tr>
    </w:tbl>
    <w:p w:rsidR="00F0203D" w:rsidRPr="00F0203D" w:rsidRDefault="00F0203D" w:rsidP="00F0203D"/>
    <w:p w:rsidR="00D46E99" w:rsidRDefault="00D46E99" w:rsidP="00D46E99">
      <w:pPr>
        <w:pStyle w:val="Heading1"/>
      </w:pPr>
      <w:r>
        <w:t xml:space="preserve">Defending </w:t>
      </w:r>
      <w:r w:rsidR="00D460D4">
        <w:t>Building</w:t>
      </w:r>
    </w:p>
    <w:p w:rsidR="00BB436D" w:rsidRDefault="00BB436D" w:rsidP="00BB436D"/>
    <w:p w:rsidR="00BB436D" w:rsidRDefault="00BB436D" w:rsidP="00BB436D">
      <w:pPr>
        <w:pStyle w:val="Heading2"/>
      </w:pPr>
      <w:r>
        <w:t>Wall</w:t>
      </w:r>
    </w:p>
    <w:p w:rsidR="000B6FF3" w:rsidRDefault="000B6FF3" w:rsidP="000B6FF3"/>
    <w:p w:rsidR="000B6FF3" w:rsidRPr="000B6FF3" w:rsidRDefault="000B6FF3" w:rsidP="000B6FF3">
      <w:pPr>
        <w:rPr>
          <w:lang w:val="en-CA"/>
        </w:rPr>
      </w:pPr>
      <w:r w:rsidRPr="000B6FF3">
        <w:rPr>
          <w:noProof/>
          <w:lang w:val="en-CA"/>
        </w:rPr>
        <w:drawing>
          <wp:inline distT="0" distB="0" distL="0" distR="0">
            <wp:extent cx="1428750" cy="1362075"/>
            <wp:effectExtent l="0" t="0" r="0" b="9525"/>
            <wp:docPr id="1080" name="Picture 1080"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Wall13"/>
                    <pic:cNvPicPr>
                      <a:picLocks noChangeAspect="1" noChangeArrowheads="1"/>
                    </pic:cNvPicPr>
                  </pic:nvPicPr>
                  <pic:blipFill>
                    <a:blip r:embed="rId2636">
                      <a:extLst>
                        <a:ext uri="{28A0092B-C50C-407E-A947-70E740481C1C}">
                          <a14:useLocalDpi xmlns:a14="http://schemas.microsoft.com/office/drawing/2010/main" val="0"/>
                        </a:ext>
                      </a:extLst>
                    </a:blip>
                    <a:srcRect/>
                    <a:stretch>
                      <a:fillRect/>
                    </a:stretch>
                  </pic:blipFill>
                  <pic:spPr bwMode="auto">
                    <a:xfrm>
                      <a:off x="0" y="0"/>
                      <a:ext cx="1428750" cy="1362075"/>
                    </a:xfrm>
                    <a:prstGeom prst="rect">
                      <a:avLst/>
                    </a:prstGeom>
                    <a:noFill/>
                    <a:ln>
                      <a:noFill/>
                    </a:ln>
                  </pic:spPr>
                </pic:pic>
              </a:graphicData>
            </a:graphic>
          </wp:inline>
        </w:drawing>
      </w:r>
    </w:p>
    <w:p w:rsidR="000B6FF3" w:rsidRPr="000B6FF3" w:rsidRDefault="000B6FF3" w:rsidP="000B6FF3">
      <w:pPr>
        <w:rPr>
          <w:lang w:val="en-CA"/>
        </w:rPr>
      </w:pPr>
      <w:r w:rsidRPr="000B6FF3">
        <w:rPr>
          <w:b/>
          <w:bCs/>
          <w:i/>
          <w:iCs/>
          <w:lang w:val="en-CA"/>
        </w:rPr>
        <w:t>"Walls are great for keeping your </w:t>
      </w:r>
      <w:hyperlink r:id="rId2637" w:tooltip="Layouts" w:history="1">
        <w:r w:rsidRPr="000B6FF3">
          <w:rPr>
            <w:rStyle w:val="Hyperlink"/>
            <w:b/>
            <w:bCs/>
            <w:i/>
            <w:iCs/>
            <w:lang w:val="en-CA"/>
          </w:rPr>
          <w:t>village</w:t>
        </w:r>
      </w:hyperlink>
      <w:r w:rsidRPr="000B6FF3">
        <w:rPr>
          <w:b/>
          <w:bCs/>
          <w:i/>
          <w:iCs/>
          <w:lang w:val="en-CA"/>
        </w:rPr>
        <w:t> safe and your </w:t>
      </w:r>
      <w:hyperlink r:id="rId2638" w:tooltip="Troops" w:history="1">
        <w:r w:rsidRPr="000B6FF3">
          <w:rPr>
            <w:rStyle w:val="Hyperlink"/>
            <w:b/>
            <w:bCs/>
            <w:i/>
            <w:iCs/>
            <w:lang w:val="en-CA"/>
          </w:rPr>
          <w:t>enemies</w:t>
        </w:r>
      </w:hyperlink>
      <w:r w:rsidRPr="000B6FF3">
        <w:rPr>
          <w:b/>
          <w:bCs/>
          <w:i/>
          <w:iCs/>
          <w:lang w:val="en-CA"/>
        </w:rPr>
        <w:t> in the line of fire."</w:t>
      </w:r>
    </w:p>
    <w:p w:rsidR="000B6FF3" w:rsidRPr="000B6FF3" w:rsidRDefault="00A02F7D" w:rsidP="000B6FF3">
      <w:pPr>
        <w:rPr>
          <w:lang w:val="en-CA"/>
        </w:rPr>
      </w:pPr>
      <w:r>
        <w:rPr>
          <w:lang w:val="en-CA"/>
        </w:rPr>
        <w:pict>
          <v:rect id="_x0000_i1194" style="width:0;height:1.5pt" o:hralign="center" o:hrstd="t" o:hrnoshade="t" o:hr="t" fillcolor="#3a3a3a" stroked="f"/>
        </w:pict>
      </w: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10"/>
        <w:gridCol w:w="1395"/>
        <w:gridCol w:w="1396"/>
        <w:gridCol w:w="1396"/>
        <w:gridCol w:w="1396"/>
        <w:gridCol w:w="1257"/>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9" name="Picture 1079"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Wall1"/>
                          <pic:cNvPicPr>
                            <a:picLocks noChangeAspect="1" noChangeArrowheads="1"/>
                          </pic:cNvPicPr>
                        </pic:nvPicPr>
                        <pic:blipFill>
                          <a:blip r:embed="rId2639">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8" name="Picture 1078"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Wall2"/>
                          <pic:cNvPicPr>
                            <a:picLocks noChangeAspect="1" noChangeArrowheads="1"/>
                          </pic:cNvPicPr>
                        </pic:nvPicPr>
                        <pic:blipFill>
                          <a:blip r:embed="rId2640">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7" name="Picture 1077"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Wall3"/>
                          <pic:cNvPicPr>
                            <a:picLocks noChangeAspect="1" noChangeArrowheads="1"/>
                          </pic:cNvPicPr>
                        </pic:nvPicPr>
                        <pic:blipFill>
                          <a:blip r:embed="rId2641">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6" name="Picture 1076"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Wall4"/>
                          <pic:cNvPicPr>
                            <a:picLocks noChangeAspect="1" noChangeArrowheads="1"/>
                          </pic:cNvPicPr>
                        </pic:nvPicPr>
                        <pic:blipFill>
                          <a:blip r:embed="rId2642">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5" name="Picture 1075"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Wall5"/>
                          <pic:cNvPicPr>
                            <a:picLocks noChangeAspect="1" noChangeArrowheads="1"/>
                          </pic:cNvPicPr>
                        </pic:nvPicPr>
                        <pic:blipFill>
                          <a:blip r:embed="rId2643">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4" name="Picture 1074"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Wall6"/>
                          <pic:cNvPicPr>
                            <a:picLocks noChangeAspect="1" noChangeArrowheads="1"/>
                          </pic:cNvPicPr>
                        </pic:nvPicPr>
                        <pic:blipFill>
                          <a:blip r:embed="rId2644">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r>
      <w:tr w:rsidR="000B6FF3" w:rsidRPr="000B6FF3" w:rsidTr="000B6FF3">
        <w:trPr>
          <w:tblCellSpacing w:w="15" w:type="dxa"/>
        </w:trPr>
        <w:tc>
          <w:tcPr>
            <w:tcW w:w="1335" w:type="dxa"/>
            <w:shd w:val="clear" w:color="auto" w:fill="281434"/>
            <w:vAlign w:val="center"/>
            <w:hideMark/>
          </w:tcPr>
          <w:p w:rsidR="000B6FF3" w:rsidRPr="000B6FF3" w:rsidRDefault="000B6FF3" w:rsidP="000B6FF3">
            <w:pPr>
              <w:rPr>
                <w:lang w:val="en-CA"/>
              </w:rPr>
            </w:pPr>
            <w:r w:rsidRPr="000B6FF3">
              <w:rPr>
                <w:b/>
                <w:bCs/>
                <w:lang w:val="en-CA"/>
              </w:rPr>
              <w:t>Level 1</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2</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3</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4</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5</w:t>
            </w:r>
          </w:p>
        </w:tc>
        <w:tc>
          <w:tcPr>
            <w:tcW w:w="1185" w:type="dxa"/>
            <w:shd w:val="clear" w:color="auto" w:fill="281434"/>
            <w:vAlign w:val="center"/>
            <w:hideMark/>
          </w:tcPr>
          <w:p w:rsidR="000B6FF3" w:rsidRPr="000B6FF3" w:rsidRDefault="000B6FF3" w:rsidP="000B6FF3">
            <w:pPr>
              <w:rPr>
                <w:lang w:val="en-CA"/>
              </w:rPr>
            </w:pPr>
            <w:r w:rsidRPr="000B6FF3">
              <w:rPr>
                <w:b/>
                <w:bCs/>
                <w:lang w:val="en-CA"/>
              </w:rPr>
              <w:t>Level 6</w:t>
            </w:r>
          </w:p>
        </w:tc>
      </w:tr>
    </w:tbl>
    <w:p w:rsidR="000B6FF3" w:rsidRPr="000B6FF3" w:rsidRDefault="000B6FF3" w:rsidP="000B6FF3">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314"/>
        <w:gridCol w:w="1299"/>
        <w:gridCol w:w="1299"/>
        <w:gridCol w:w="1299"/>
        <w:gridCol w:w="1299"/>
        <w:gridCol w:w="1253"/>
        <w:gridCol w:w="1237"/>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3" name="Picture 1073"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all7"/>
                          <pic:cNvPicPr>
                            <a:picLocks noChangeAspect="1" noChangeArrowheads="1"/>
                          </pic:cNvPicPr>
                        </pic:nvPicPr>
                        <pic:blipFill>
                          <a:blip r:embed="rId2645">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2" name="Picture 1072"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Wall8"/>
                          <pic:cNvPicPr>
                            <a:picLocks noChangeAspect="1" noChangeArrowheads="1"/>
                          </pic:cNvPicPr>
                        </pic:nvPicPr>
                        <pic:blipFill>
                          <a:blip r:embed="rId2646">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1" name="Picture 1071"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Wall9"/>
                          <pic:cNvPicPr>
                            <a:picLocks noChangeAspect="1" noChangeArrowheads="1"/>
                          </pic:cNvPicPr>
                        </pic:nvPicPr>
                        <pic:blipFill>
                          <a:blip r:embed="rId2647">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0" name="Picture 1070"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Wall10"/>
                          <pic:cNvPicPr>
                            <a:picLocks noChangeAspect="1" noChangeArrowheads="1"/>
                          </pic:cNvPicPr>
                        </pic:nvPicPr>
                        <pic:blipFill>
                          <a:blip r:embed="rId2648">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69" name="Picture 1069"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Wall11"/>
                          <pic:cNvPicPr>
                            <a:picLocks noChangeAspect="1" noChangeArrowheads="1"/>
                          </pic:cNvPicPr>
                        </pic:nvPicPr>
                        <pic:blipFill>
                          <a:blip r:embed="rId2649">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9525" b="9525"/>
                  <wp:docPr id="1068" name="Picture 1068"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Wall12"/>
                          <pic:cNvPicPr>
                            <a:picLocks noChangeAspect="1" noChangeArrowheads="1"/>
                          </pic:cNvPicPr>
                        </pic:nvPicPr>
                        <pic:blipFill>
                          <a:blip r:embed="rId2650">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9525" b="9525"/>
                  <wp:docPr id="1067" name="Picture 1067"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Wall13"/>
                          <pic:cNvPicPr>
                            <a:picLocks noChangeAspect="1" noChangeArrowheads="1"/>
                          </pic:cNvPicPr>
                        </pic:nvPicPr>
                        <pic:blipFill>
                          <a:blip r:embed="rId2651">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r>
      <w:tr w:rsidR="000B6FF3" w:rsidRPr="000B6FF3" w:rsidTr="000B6FF3">
        <w:trPr>
          <w:tblCellSpacing w:w="15" w:type="dxa"/>
        </w:trPr>
        <w:tc>
          <w:tcPr>
            <w:tcW w:w="1245" w:type="dxa"/>
            <w:shd w:val="clear" w:color="auto" w:fill="281434"/>
            <w:vAlign w:val="center"/>
            <w:hideMark/>
          </w:tcPr>
          <w:p w:rsidR="000B6FF3" w:rsidRPr="000B6FF3" w:rsidRDefault="000B6FF3" w:rsidP="000B6FF3">
            <w:pPr>
              <w:rPr>
                <w:lang w:val="en-CA"/>
              </w:rPr>
            </w:pPr>
            <w:r w:rsidRPr="000B6FF3">
              <w:rPr>
                <w:b/>
                <w:bCs/>
                <w:lang w:val="en-CA"/>
              </w:rPr>
              <w:lastRenderedPageBreak/>
              <w:t>Level 7</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8</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9</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10</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11</w:t>
            </w:r>
          </w:p>
        </w:tc>
        <w:tc>
          <w:tcPr>
            <w:tcW w:w="1200" w:type="dxa"/>
            <w:shd w:val="clear" w:color="auto" w:fill="281434"/>
            <w:vAlign w:val="center"/>
            <w:hideMark/>
          </w:tcPr>
          <w:p w:rsidR="000B6FF3" w:rsidRPr="000B6FF3" w:rsidRDefault="000B6FF3" w:rsidP="000B6FF3">
            <w:pPr>
              <w:rPr>
                <w:lang w:val="en-CA"/>
              </w:rPr>
            </w:pPr>
            <w:r w:rsidRPr="000B6FF3">
              <w:rPr>
                <w:b/>
                <w:bCs/>
                <w:lang w:val="en-CA"/>
              </w:rPr>
              <w:t>Level 12</w:t>
            </w:r>
          </w:p>
        </w:tc>
        <w:tc>
          <w:tcPr>
            <w:tcW w:w="1125" w:type="dxa"/>
            <w:shd w:val="clear" w:color="auto" w:fill="281434"/>
            <w:vAlign w:val="center"/>
            <w:hideMark/>
          </w:tcPr>
          <w:p w:rsidR="000B6FF3" w:rsidRPr="000B6FF3" w:rsidRDefault="000B6FF3" w:rsidP="000B6FF3">
            <w:pPr>
              <w:rPr>
                <w:lang w:val="en-CA"/>
              </w:rPr>
            </w:pPr>
            <w:r w:rsidRPr="000B6FF3">
              <w:rPr>
                <w:b/>
                <w:bCs/>
                <w:lang w:val="en-CA"/>
              </w:rPr>
              <w:t>Level 13</w:t>
            </w:r>
          </w:p>
        </w:tc>
      </w:tr>
    </w:tbl>
    <w:p w:rsidR="000B6FF3" w:rsidRPr="000B6FF3" w:rsidRDefault="00A02F7D" w:rsidP="000B6FF3">
      <w:pPr>
        <w:rPr>
          <w:lang w:val="en-CA"/>
        </w:rPr>
      </w:pPr>
      <w:r>
        <w:rPr>
          <w:lang w:val="en-CA"/>
        </w:rPr>
        <w:pict>
          <v:rect id="_x0000_i1195" style="width:0;height:1.5pt" o:hralign="center" o:hrstd="t" o:hrnoshade="t" o:hr="t" fillcolor="#3a3a3a" stroked="f"/>
        </w:pict>
      </w:r>
    </w:p>
    <w:p w:rsidR="000B6FF3" w:rsidRPr="000B6FF3" w:rsidRDefault="000B6FF3" w:rsidP="000B6FF3">
      <w:pPr>
        <w:numPr>
          <w:ilvl w:val="0"/>
          <w:numId w:val="113"/>
        </w:numPr>
        <w:rPr>
          <w:lang w:val="en-CA"/>
        </w:rPr>
      </w:pPr>
      <w:r w:rsidRPr="000B6FF3">
        <w:rPr>
          <w:b/>
          <w:bCs/>
          <w:lang w:val="en-CA"/>
        </w:rPr>
        <w:t>Summary</w:t>
      </w:r>
    </w:p>
    <w:p w:rsidR="000B6FF3" w:rsidRPr="000B6FF3" w:rsidRDefault="000B6FF3" w:rsidP="000B6FF3">
      <w:pPr>
        <w:numPr>
          <w:ilvl w:val="1"/>
          <w:numId w:val="113"/>
        </w:numPr>
        <w:rPr>
          <w:lang w:val="en-CA"/>
        </w:rPr>
      </w:pPr>
      <w:r w:rsidRPr="000B6FF3">
        <w:rPr>
          <w:lang w:val="en-CA"/>
        </w:rPr>
        <w:t>Wall placement is a key point in designing a well-defended village. Walls are the main fortification for defense and are capable of withstanding a great deal of damage from attacking enemies. However, the effectiveness of Walls is greatly lowered if they are not constructed to completely enclose the structures they are designed to protect. Any gaps in the continuation of the Wall structure will render it useless, as enemy </w:t>
      </w:r>
      <w:hyperlink r:id="rId2652" w:tooltip="Troops" w:history="1">
        <w:r w:rsidRPr="000B6FF3">
          <w:rPr>
            <w:rStyle w:val="Hyperlink"/>
            <w:lang w:val="en-CA"/>
          </w:rPr>
          <w:t>troops</w:t>
        </w:r>
      </w:hyperlink>
      <w:r w:rsidRPr="000B6FF3">
        <w:rPr>
          <w:lang w:val="en-CA"/>
        </w:rPr>
        <w:t> will simply walk through the broken area. The greatest threats to walls are </w:t>
      </w:r>
      <w:hyperlink r:id="rId2653" w:tooltip="Earthquake Spell" w:history="1">
        <w:r w:rsidRPr="000B6FF3">
          <w:rPr>
            <w:rStyle w:val="Hyperlink"/>
            <w:lang w:val="en-CA"/>
          </w:rPr>
          <w:t>Earthquake Spells</w:t>
        </w:r>
      </w:hyperlink>
      <w:r w:rsidRPr="000B6FF3">
        <w:rPr>
          <w:lang w:val="en-CA"/>
        </w:rPr>
        <w:t> and </w:t>
      </w:r>
      <w:hyperlink r:id="rId2654" w:tooltip="Wall Breaker" w:history="1">
        <w:r w:rsidRPr="000B6FF3">
          <w:rPr>
            <w:rStyle w:val="Hyperlink"/>
            <w:lang w:val="en-CA"/>
          </w:rPr>
          <w:t>Wall Breakers.</w:t>
        </w:r>
      </w:hyperlink>
    </w:p>
    <w:p w:rsidR="000B6FF3" w:rsidRPr="000B6FF3" w:rsidRDefault="000B6FF3" w:rsidP="000B6FF3">
      <w:pPr>
        <w:numPr>
          <w:ilvl w:val="2"/>
          <w:numId w:val="113"/>
        </w:numPr>
        <w:rPr>
          <w:lang w:val="en-CA"/>
        </w:rPr>
      </w:pPr>
      <w:r w:rsidRPr="000B6FF3">
        <w:rPr>
          <w:lang w:val="en-CA"/>
        </w:rPr>
        <w:t>An exception to this rule is the funneling strategy, where a player deliberately leaves a gap in order to group </w:t>
      </w:r>
      <w:hyperlink r:id="rId2655" w:tooltip="Troops" w:history="1">
        <w:r w:rsidRPr="000B6FF3">
          <w:rPr>
            <w:rStyle w:val="Hyperlink"/>
            <w:lang w:val="en-CA"/>
          </w:rPr>
          <w:t>troops</w:t>
        </w:r>
      </w:hyperlink>
      <w:r w:rsidRPr="000B6FF3">
        <w:rPr>
          <w:lang w:val="en-CA"/>
        </w:rPr>
        <w:t> together and subsequently take them out using the splash damage of defensive units such as </w:t>
      </w:r>
      <w:hyperlink r:id="rId2656" w:tooltip="Mortar" w:history="1">
        <w:r w:rsidRPr="000B6FF3">
          <w:rPr>
            <w:rStyle w:val="Hyperlink"/>
            <w:lang w:val="en-CA"/>
          </w:rPr>
          <w:t>Mortars</w:t>
        </w:r>
      </w:hyperlink>
      <w:r w:rsidRPr="000B6FF3">
        <w:rPr>
          <w:lang w:val="en-CA"/>
        </w:rPr>
        <w:t> or </w:t>
      </w:r>
      <w:hyperlink r:id="rId2657" w:tooltip="Wizard Tower" w:history="1">
        <w:r w:rsidRPr="000B6FF3">
          <w:rPr>
            <w:rStyle w:val="Hyperlink"/>
            <w:lang w:val="en-CA"/>
          </w:rPr>
          <w:t>Wizard Towers</w:t>
        </w:r>
      </w:hyperlink>
      <w:r w:rsidRPr="000B6FF3">
        <w:rPr>
          <w:lang w:val="en-CA"/>
        </w:rPr>
        <w:t>. Alternatively (or additionally) you intruders can be caught off-guard by filling the openings with </w:t>
      </w:r>
      <w:hyperlink r:id="rId2658" w:tooltip="Traps" w:history="1">
        <w:r w:rsidRPr="000B6FF3">
          <w:rPr>
            <w:rStyle w:val="Hyperlink"/>
            <w:lang w:val="en-CA"/>
          </w:rPr>
          <w:t>traps</w:t>
        </w:r>
      </w:hyperlink>
      <w:r w:rsidRPr="000B6FF3">
        <w:rPr>
          <w:lang w:val="en-CA"/>
        </w:rPr>
        <w:t> such as </w:t>
      </w:r>
      <w:hyperlink r:id="rId2659" w:tooltip="Bomb" w:history="1">
        <w:r w:rsidRPr="000B6FF3">
          <w:rPr>
            <w:rStyle w:val="Hyperlink"/>
            <w:lang w:val="en-CA"/>
          </w:rPr>
          <w:t>Bombs</w:t>
        </w:r>
      </w:hyperlink>
      <w:r w:rsidRPr="000B6FF3">
        <w:rPr>
          <w:lang w:val="en-CA"/>
        </w:rPr>
        <w:t> or </w:t>
      </w:r>
      <w:hyperlink r:id="rId2660" w:tooltip="Spring Trap" w:history="1">
        <w:r w:rsidRPr="000B6FF3">
          <w:rPr>
            <w:rStyle w:val="Hyperlink"/>
            <w:lang w:val="en-CA"/>
          </w:rPr>
          <w:t>Spring Traps</w:t>
        </w:r>
      </w:hyperlink>
      <w:r w:rsidRPr="000B6FF3">
        <w:rPr>
          <w:lang w:val="en-CA"/>
        </w:rPr>
        <w:t>.</w:t>
      </w:r>
    </w:p>
    <w:p w:rsidR="000B6FF3" w:rsidRPr="000B6FF3" w:rsidRDefault="000B6FF3" w:rsidP="000B6FF3">
      <w:pPr>
        <w:numPr>
          <w:ilvl w:val="1"/>
          <w:numId w:val="113"/>
        </w:numPr>
        <w:rPr>
          <w:lang w:val="en-CA"/>
        </w:rPr>
      </w:pPr>
      <w:r w:rsidRPr="000B6FF3">
        <w:rPr>
          <w:lang w:val="en-CA"/>
        </w:rPr>
        <w:t>Walls block all </w:t>
      </w:r>
      <w:hyperlink r:id="rId2661" w:tooltip="Category:Ground Troops" w:history="1">
        <w:r w:rsidRPr="000B6FF3">
          <w:rPr>
            <w:rStyle w:val="Hyperlink"/>
            <w:lang w:val="en-CA"/>
          </w:rPr>
          <w:t>ground units</w:t>
        </w:r>
      </w:hyperlink>
      <w:r w:rsidRPr="000B6FF3">
        <w:rPr>
          <w:lang w:val="en-CA"/>
        </w:rPr>
        <w:t> with the exception of </w:t>
      </w:r>
      <w:hyperlink r:id="rId2662" w:tooltip="Hog Rider" w:history="1">
        <w:r w:rsidRPr="000B6FF3">
          <w:rPr>
            <w:rStyle w:val="Hyperlink"/>
            <w:lang w:val="en-CA"/>
          </w:rPr>
          <w:t>Hog Riders</w:t>
        </w:r>
      </w:hyperlink>
      <w:r w:rsidRPr="000B6FF3">
        <w:rPr>
          <w:lang w:val="en-CA"/>
        </w:rPr>
        <w:t>, </w:t>
      </w:r>
      <w:hyperlink r:id="rId2663" w:tooltip="Miner" w:history="1">
        <w:r w:rsidRPr="000B6FF3">
          <w:rPr>
            <w:rStyle w:val="Hyperlink"/>
            <w:lang w:val="en-CA"/>
          </w:rPr>
          <w:t>Miners</w:t>
        </w:r>
      </w:hyperlink>
      <w:r w:rsidRPr="000B6FF3">
        <w:rPr>
          <w:lang w:val="en-CA"/>
        </w:rPr>
        <w:t> and the </w:t>
      </w:r>
      <w:hyperlink r:id="rId2664" w:tooltip="Grand Warden" w:history="1">
        <w:r w:rsidRPr="000B6FF3">
          <w:rPr>
            <w:rStyle w:val="Hyperlink"/>
            <w:lang w:val="en-CA"/>
          </w:rPr>
          <w:t>Grand Warden</w:t>
        </w:r>
      </w:hyperlink>
      <w:r w:rsidRPr="000B6FF3">
        <w:rPr>
          <w:lang w:val="en-CA"/>
        </w:rPr>
        <w:t>. The use of </w:t>
      </w:r>
      <w:hyperlink r:id="rId2665" w:tooltip="Jump Spell" w:history="1">
        <w:r w:rsidRPr="000B6FF3">
          <w:rPr>
            <w:rStyle w:val="Hyperlink"/>
            <w:lang w:val="en-CA"/>
          </w:rPr>
          <w:t>Jump Spells</w:t>
        </w:r>
      </w:hyperlink>
      <w:r w:rsidRPr="000B6FF3">
        <w:rPr>
          <w:lang w:val="en-CA"/>
        </w:rPr>
        <w:t> allow </w:t>
      </w:r>
      <w:hyperlink r:id="rId2666" w:tooltip="Category:Ground Troops" w:history="1">
        <w:r w:rsidRPr="000B6FF3">
          <w:rPr>
            <w:rStyle w:val="Hyperlink"/>
            <w:lang w:val="en-CA"/>
          </w:rPr>
          <w:t>ground units</w:t>
        </w:r>
      </w:hyperlink>
      <w:r w:rsidRPr="000B6FF3">
        <w:rPr>
          <w:lang w:val="en-CA"/>
        </w:rPr>
        <w:t> to bypass walls.</w:t>
      </w:r>
    </w:p>
    <w:p w:rsidR="000B6FF3" w:rsidRPr="000B6FF3" w:rsidRDefault="000B6FF3" w:rsidP="000B6FF3">
      <w:pPr>
        <w:numPr>
          <w:ilvl w:val="1"/>
          <w:numId w:val="113"/>
        </w:numPr>
        <w:rPr>
          <w:lang w:val="en-CA"/>
        </w:rPr>
      </w:pPr>
      <w:r w:rsidRPr="000B6FF3">
        <w:rPr>
          <w:lang w:val="en-CA"/>
        </w:rPr>
        <w:t>Walls can be bypassed entirely by </w:t>
      </w:r>
      <w:hyperlink r:id="rId2667" w:tooltip="Category:Air Troops" w:history="1">
        <w:r w:rsidRPr="000B6FF3">
          <w:rPr>
            <w:rStyle w:val="Hyperlink"/>
            <w:lang w:val="en-CA"/>
          </w:rPr>
          <w:t>air units</w:t>
        </w:r>
      </w:hyperlink>
      <w:r w:rsidRPr="000B6FF3">
        <w:rPr>
          <w:lang w:val="en-CA"/>
        </w:rPr>
        <w:t> such as </w:t>
      </w:r>
      <w:hyperlink r:id="rId2668" w:tooltip="Balloon" w:history="1">
        <w:r w:rsidRPr="000B6FF3">
          <w:rPr>
            <w:rStyle w:val="Hyperlink"/>
            <w:lang w:val="en-CA"/>
          </w:rPr>
          <w:t>Balloons</w:t>
        </w:r>
      </w:hyperlink>
      <w:r w:rsidRPr="000B6FF3">
        <w:rPr>
          <w:lang w:val="en-CA"/>
        </w:rPr>
        <w:t>, </w:t>
      </w:r>
      <w:hyperlink r:id="rId2669" w:tooltip="Dragon" w:history="1">
        <w:r w:rsidRPr="000B6FF3">
          <w:rPr>
            <w:rStyle w:val="Hyperlink"/>
            <w:lang w:val="en-CA"/>
          </w:rPr>
          <w:t>Dragons</w:t>
        </w:r>
      </w:hyperlink>
      <w:r w:rsidRPr="000B6FF3">
        <w:rPr>
          <w:lang w:val="en-CA"/>
        </w:rPr>
        <w:t>, </w:t>
      </w:r>
      <w:hyperlink r:id="rId2670" w:tooltip="Minion" w:history="1">
        <w:r w:rsidRPr="000B6FF3">
          <w:rPr>
            <w:rStyle w:val="Hyperlink"/>
            <w:lang w:val="en-CA"/>
          </w:rPr>
          <w:t>Minions</w:t>
        </w:r>
      </w:hyperlink>
      <w:r w:rsidRPr="000B6FF3">
        <w:rPr>
          <w:lang w:val="en-CA"/>
        </w:rPr>
        <w:t> and </w:t>
      </w:r>
      <w:hyperlink r:id="rId2671" w:tooltip="Lava Hound" w:history="1">
        <w:r w:rsidRPr="000B6FF3">
          <w:rPr>
            <w:rStyle w:val="Hyperlink"/>
            <w:lang w:val="en-CA"/>
          </w:rPr>
          <w:t>Lava Hounds</w:t>
        </w:r>
      </w:hyperlink>
      <w:r w:rsidRPr="000B6FF3">
        <w:rPr>
          <w:lang w:val="en-CA"/>
        </w:rPr>
        <w:t>.</w:t>
      </w:r>
    </w:p>
    <w:p w:rsidR="000B6FF3" w:rsidRPr="000B6FF3" w:rsidRDefault="00A02F7D" w:rsidP="000B6FF3">
      <w:pPr>
        <w:numPr>
          <w:ilvl w:val="1"/>
          <w:numId w:val="113"/>
        </w:numPr>
        <w:rPr>
          <w:lang w:val="en-CA"/>
        </w:rPr>
      </w:pPr>
      <w:hyperlink r:id="rId2672" w:tooltip="Wall Breaker" w:history="1">
        <w:r w:rsidR="000B6FF3" w:rsidRPr="000B6FF3">
          <w:rPr>
            <w:rStyle w:val="Hyperlink"/>
            <w:lang w:val="en-CA"/>
          </w:rPr>
          <w:t>Wall Breakers</w:t>
        </w:r>
      </w:hyperlink>
      <w:r w:rsidR="000B6FF3" w:rsidRPr="000B6FF3">
        <w:rPr>
          <w:lang w:val="en-CA"/>
        </w:rPr>
        <w:t> immediately target Walls upon deployment, inflicting 40x normal damage to them, but also blow themselves up in the process. The holes created by </w:t>
      </w:r>
      <w:hyperlink r:id="rId2673" w:tooltip="Wall Breaker" w:history="1">
        <w:r w:rsidR="000B6FF3" w:rsidRPr="000B6FF3">
          <w:rPr>
            <w:rStyle w:val="Hyperlink"/>
            <w:lang w:val="en-CA"/>
          </w:rPr>
          <w:t>Wall Breakers</w:t>
        </w:r>
      </w:hyperlink>
      <w:r w:rsidR="000B6FF3" w:rsidRPr="000B6FF3">
        <w:rPr>
          <w:lang w:val="en-CA"/>
        </w:rPr>
        <w:t> allow </w:t>
      </w:r>
      <w:hyperlink r:id="rId2674" w:tooltip="Category:Ground Troops" w:history="1">
        <w:r w:rsidR="000B6FF3" w:rsidRPr="000B6FF3">
          <w:rPr>
            <w:rStyle w:val="Hyperlink"/>
            <w:lang w:val="en-CA"/>
          </w:rPr>
          <w:t>ground units</w:t>
        </w:r>
      </w:hyperlink>
      <w:r w:rsidR="000B6FF3" w:rsidRPr="000B6FF3">
        <w:rPr>
          <w:lang w:val="en-CA"/>
        </w:rPr>
        <w:t> to gain access to </w:t>
      </w:r>
      <w:hyperlink r:id="rId2675" w:tooltip="Buildings" w:history="1">
        <w:r w:rsidR="000B6FF3" w:rsidRPr="000B6FF3">
          <w:rPr>
            <w:rStyle w:val="Hyperlink"/>
            <w:lang w:val="en-CA"/>
          </w:rPr>
          <w:t>buildings</w:t>
        </w:r>
      </w:hyperlink>
      <w:r w:rsidR="000B6FF3" w:rsidRPr="000B6FF3">
        <w:rPr>
          <w:lang w:val="en-CA"/>
        </w:rPr>
        <w:t> within the Walls, making </w:t>
      </w:r>
      <w:hyperlink r:id="rId2676" w:tooltip="Wall Breaker" w:history="1">
        <w:r w:rsidR="000B6FF3" w:rsidRPr="000B6FF3">
          <w:rPr>
            <w:rStyle w:val="Hyperlink"/>
            <w:lang w:val="en-CA"/>
          </w:rPr>
          <w:t>Wall Breakers</w:t>
        </w:r>
      </w:hyperlink>
      <w:r w:rsidR="000B6FF3" w:rsidRPr="000B6FF3">
        <w:rPr>
          <w:lang w:val="en-CA"/>
        </w:rPr>
        <w:t> the ideal </w:t>
      </w:r>
      <w:hyperlink r:id="rId2677" w:tooltip="Troops" w:history="1">
        <w:r w:rsidR="000B6FF3" w:rsidRPr="000B6FF3">
          <w:rPr>
            <w:rStyle w:val="Hyperlink"/>
            <w:lang w:val="en-CA"/>
          </w:rPr>
          <w:t>troop</w:t>
        </w:r>
      </w:hyperlink>
      <w:r w:rsidR="000B6FF3" w:rsidRPr="000B6FF3">
        <w:rPr>
          <w:lang w:val="en-CA"/>
        </w:rPr>
        <w:t> for getting past Walls.</w:t>
      </w:r>
    </w:p>
    <w:p w:rsidR="000B6FF3" w:rsidRPr="000B6FF3" w:rsidRDefault="000B6FF3" w:rsidP="000B6FF3">
      <w:pPr>
        <w:numPr>
          <w:ilvl w:val="1"/>
          <w:numId w:val="113"/>
        </w:numPr>
        <w:rPr>
          <w:lang w:val="en-CA"/>
        </w:rPr>
      </w:pPr>
      <w:r w:rsidRPr="000B6FF3">
        <w:rPr>
          <w:lang w:val="en-CA"/>
        </w:rPr>
        <w:t>If there are 2 layers of Walls, the </w:t>
      </w:r>
      <w:hyperlink r:id="rId2678" w:tooltip="Wall Breaker" w:history="1">
        <w:r w:rsidRPr="000B6FF3">
          <w:rPr>
            <w:rStyle w:val="Hyperlink"/>
            <w:lang w:val="en-CA"/>
          </w:rPr>
          <w:t>Wall Breaker</w:t>
        </w:r>
      </w:hyperlink>
      <w:r w:rsidRPr="000B6FF3">
        <w:rPr>
          <w:lang w:val="en-CA"/>
        </w:rPr>
        <w:t>'s blast radius will affect both layers.</w:t>
      </w:r>
    </w:p>
    <w:p w:rsidR="000B6FF3" w:rsidRPr="000B6FF3" w:rsidRDefault="00A02F7D" w:rsidP="000B6FF3">
      <w:pPr>
        <w:rPr>
          <w:lang w:val="en-CA"/>
        </w:rPr>
      </w:pPr>
      <w:r>
        <w:rPr>
          <w:lang w:val="en-CA"/>
        </w:rPr>
        <w:pict>
          <v:rect id="_x0000_i1196" style="width:0;height:1.5pt" o:hralign="center" o:hrstd="t" o:hrnoshade="t" o:hr="t" fillcolor="#3a3a3a" stroked="f"/>
        </w:pict>
      </w:r>
    </w:p>
    <w:p w:rsidR="000B6FF3" w:rsidRPr="000B6FF3" w:rsidRDefault="000B6FF3" w:rsidP="000B6FF3">
      <w:pPr>
        <w:numPr>
          <w:ilvl w:val="0"/>
          <w:numId w:val="114"/>
        </w:numPr>
        <w:rPr>
          <w:lang w:val="en-CA"/>
        </w:rPr>
      </w:pPr>
      <w:r w:rsidRPr="000B6FF3">
        <w:rPr>
          <w:b/>
          <w:bCs/>
          <w:lang w:val="en-CA"/>
        </w:rPr>
        <w:t>Defensive Strategy</w:t>
      </w:r>
    </w:p>
    <w:p w:rsidR="000B6FF3" w:rsidRPr="000B6FF3" w:rsidRDefault="000B6FF3" w:rsidP="000B6FF3">
      <w:pPr>
        <w:numPr>
          <w:ilvl w:val="1"/>
          <w:numId w:val="114"/>
        </w:numPr>
        <w:rPr>
          <w:lang w:val="en-CA"/>
        </w:rPr>
      </w:pPr>
      <w:r w:rsidRPr="000B6FF3">
        <w:rPr>
          <w:lang w:val="en-CA"/>
        </w:rPr>
        <w:t>The main purpose of Walls is to hinder attacking ground (i.e. non-flying) </w:t>
      </w:r>
      <w:hyperlink r:id="rId2679" w:tooltip="Troops" w:history="1">
        <w:r w:rsidRPr="000B6FF3">
          <w:rPr>
            <w:rStyle w:val="Hyperlink"/>
            <w:lang w:val="en-CA"/>
          </w:rPr>
          <w:t>troops</w:t>
        </w:r>
      </w:hyperlink>
      <w:r w:rsidRPr="000B6FF3">
        <w:rPr>
          <w:lang w:val="en-CA"/>
        </w:rPr>
        <w:t>, allowing </w:t>
      </w:r>
      <w:hyperlink r:id="rId2680" w:tooltip="Defensive Buildings" w:history="1">
        <w:r w:rsidRPr="000B6FF3">
          <w:rPr>
            <w:rStyle w:val="Hyperlink"/>
            <w:lang w:val="en-CA"/>
          </w:rPr>
          <w:t>defenses</w:t>
        </w:r>
      </w:hyperlink>
      <w:r w:rsidRPr="000B6FF3">
        <w:rPr>
          <w:lang w:val="en-CA"/>
        </w:rPr>
        <w:t> to damage and kill attackers as they attempt to breach the Walls. Once breaches occur, the attacking </w:t>
      </w:r>
      <w:hyperlink r:id="rId2681" w:tooltip="Troops" w:history="1">
        <w:r w:rsidRPr="000B6FF3">
          <w:rPr>
            <w:rStyle w:val="Hyperlink"/>
            <w:lang w:val="en-CA"/>
          </w:rPr>
          <w:t>troops</w:t>
        </w:r>
      </w:hyperlink>
      <w:r w:rsidRPr="000B6FF3">
        <w:rPr>
          <w:lang w:val="en-CA"/>
        </w:rPr>
        <w:t> have free rein to destroy the </w:t>
      </w:r>
      <w:hyperlink r:id="rId2682" w:tooltip="Defensive Buildings" w:history="1">
        <w:r w:rsidRPr="000B6FF3">
          <w:rPr>
            <w:rStyle w:val="Hyperlink"/>
            <w:lang w:val="en-CA"/>
          </w:rPr>
          <w:t>defenses</w:t>
        </w:r>
      </w:hyperlink>
      <w:r w:rsidRPr="000B6FF3">
        <w:rPr>
          <w:lang w:val="en-CA"/>
        </w:rPr>
        <w:t> and other </w:t>
      </w:r>
      <w:hyperlink r:id="rId2683" w:tooltip="Buildings" w:history="1">
        <w:r w:rsidRPr="000B6FF3">
          <w:rPr>
            <w:rStyle w:val="Hyperlink"/>
            <w:lang w:val="en-CA"/>
          </w:rPr>
          <w:t>buildings</w:t>
        </w:r>
      </w:hyperlink>
      <w:r w:rsidRPr="000B6FF3">
        <w:rPr>
          <w:lang w:val="en-CA"/>
        </w:rPr>
        <w:t> within the Walls. Therefore, when designing a </w:t>
      </w:r>
      <w:hyperlink r:id="rId2684" w:tooltip="Defensive Buildings" w:history="1">
        <w:r w:rsidRPr="000B6FF3">
          <w:rPr>
            <w:rStyle w:val="Hyperlink"/>
            <w:lang w:val="en-CA"/>
          </w:rPr>
          <w:t>defense</w:t>
        </w:r>
      </w:hyperlink>
      <w:r w:rsidRPr="000B6FF3">
        <w:rPr>
          <w:lang w:val="en-CA"/>
        </w:rPr>
        <w:t>, it is crucial that players do not to attempt to envelop their entire village within one big Wall. Instead, it is recommended that players design their Walls in layers or cells so that </w:t>
      </w:r>
      <w:hyperlink r:id="rId2685" w:tooltip="Category:Ground Troops" w:history="1">
        <w:r w:rsidRPr="000B6FF3">
          <w:rPr>
            <w:rStyle w:val="Hyperlink"/>
            <w:lang w:val="en-CA"/>
          </w:rPr>
          <w:t>ground troops</w:t>
        </w:r>
      </w:hyperlink>
      <w:r w:rsidRPr="000B6FF3">
        <w:rPr>
          <w:lang w:val="en-CA"/>
        </w:rPr>
        <w:t> have to break through multiple Walls to attack the entirety of the village, while also providing the </w:t>
      </w:r>
      <w:hyperlink r:id="rId2686" w:tooltip="Defensive Buildings" w:history="1">
        <w:r w:rsidRPr="000B6FF3">
          <w:rPr>
            <w:rStyle w:val="Hyperlink"/>
            <w:lang w:val="en-CA"/>
          </w:rPr>
          <w:t>defenses</w:t>
        </w:r>
      </w:hyperlink>
      <w:r w:rsidRPr="000B6FF3">
        <w:rPr>
          <w:lang w:val="en-CA"/>
        </w:rPr>
        <w:t> more opportunity to repel the attack. Note that with this strategy there will inevitably be </w:t>
      </w:r>
      <w:hyperlink r:id="rId2687" w:tooltip="Buildings" w:history="1">
        <w:r w:rsidRPr="000B6FF3">
          <w:rPr>
            <w:rStyle w:val="Hyperlink"/>
            <w:lang w:val="en-CA"/>
          </w:rPr>
          <w:t>buildings</w:t>
        </w:r>
      </w:hyperlink>
      <w:r w:rsidRPr="000B6FF3">
        <w:rPr>
          <w:lang w:val="en-CA"/>
        </w:rPr>
        <w:t> that cannot be placed within the Walls; that is entirely normal and can even be used to your advantage by placing non-defensive and non-resource buildings such as </w:t>
      </w:r>
      <w:hyperlink r:id="rId2688" w:tooltip="Builder's Hut" w:history="1">
        <w:r w:rsidRPr="000B6FF3">
          <w:rPr>
            <w:rStyle w:val="Hyperlink"/>
            <w:lang w:val="en-CA"/>
          </w:rPr>
          <w:t>Builder's Huts</w:t>
        </w:r>
      </w:hyperlink>
      <w:r w:rsidRPr="000B6FF3">
        <w:rPr>
          <w:lang w:val="en-CA"/>
        </w:rPr>
        <w:t>, </w:t>
      </w:r>
      <w:hyperlink r:id="rId2689" w:tooltip="Army Camp" w:history="1">
        <w:r w:rsidRPr="000B6FF3">
          <w:rPr>
            <w:rStyle w:val="Hyperlink"/>
            <w:lang w:val="en-CA"/>
          </w:rPr>
          <w:t>Army Camps</w:t>
        </w:r>
      </w:hyperlink>
      <w:r w:rsidRPr="000B6FF3">
        <w:rPr>
          <w:lang w:val="en-CA"/>
        </w:rPr>
        <w:t>and </w:t>
      </w:r>
      <w:hyperlink r:id="rId2690" w:tooltip="Laboratory" w:history="1">
        <w:r w:rsidRPr="000B6FF3">
          <w:rPr>
            <w:rStyle w:val="Hyperlink"/>
            <w:lang w:val="en-CA"/>
          </w:rPr>
          <w:t>Laboratories</w:t>
        </w:r>
      </w:hyperlink>
      <w:r w:rsidRPr="000B6FF3">
        <w:rPr>
          <w:lang w:val="en-CA"/>
        </w:rPr>
        <w:t> immediately outside the Walls to act as another layer for enemy </w:t>
      </w:r>
      <w:hyperlink r:id="rId2691" w:tooltip="Troops" w:history="1">
        <w:r w:rsidRPr="000B6FF3">
          <w:rPr>
            <w:rStyle w:val="Hyperlink"/>
            <w:lang w:val="en-CA"/>
          </w:rPr>
          <w:t>Troops</w:t>
        </w:r>
      </w:hyperlink>
      <w:r w:rsidRPr="000B6FF3">
        <w:rPr>
          <w:lang w:val="en-CA"/>
        </w:rPr>
        <w:t> to fight through.</w:t>
      </w:r>
    </w:p>
    <w:p w:rsidR="000B6FF3" w:rsidRPr="000B6FF3" w:rsidRDefault="000B6FF3" w:rsidP="000B6FF3">
      <w:pPr>
        <w:numPr>
          <w:ilvl w:val="1"/>
          <w:numId w:val="114"/>
        </w:numPr>
        <w:rPr>
          <w:lang w:val="en-CA"/>
        </w:rPr>
      </w:pPr>
      <w:r w:rsidRPr="000B6FF3">
        <w:rPr>
          <w:lang w:val="en-CA"/>
        </w:rPr>
        <w:t>If a defender uses a double-walled design, </w:t>
      </w:r>
      <w:hyperlink r:id="rId2692" w:tooltip="Wall Breaker" w:history="1">
        <w:r w:rsidRPr="000B6FF3">
          <w:rPr>
            <w:rStyle w:val="Hyperlink"/>
            <w:lang w:val="en-CA"/>
          </w:rPr>
          <w:t>Wall Breakers</w:t>
        </w:r>
      </w:hyperlink>
      <w:r w:rsidRPr="000B6FF3">
        <w:rPr>
          <w:lang w:val="en-CA"/>
        </w:rPr>
        <w:t> </w:t>
      </w:r>
      <w:r w:rsidRPr="000B6FF3">
        <w:rPr>
          <w:i/>
          <w:iCs/>
          <w:lang w:val="en-CA"/>
        </w:rPr>
        <w:t>can</w:t>
      </w:r>
      <w:r w:rsidRPr="000B6FF3">
        <w:rPr>
          <w:lang w:val="en-CA"/>
        </w:rPr>
        <w:t> hit the inner Walls as well. This is because the unit's bomb inflicts damage to everything within a small radius of its detonation (area attack).</w:t>
      </w:r>
    </w:p>
    <w:p w:rsidR="000B6FF3" w:rsidRPr="000B6FF3" w:rsidRDefault="000B6FF3" w:rsidP="000B6FF3">
      <w:pPr>
        <w:numPr>
          <w:ilvl w:val="1"/>
          <w:numId w:val="114"/>
        </w:numPr>
        <w:rPr>
          <w:lang w:val="en-CA"/>
        </w:rPr>
      </w:pPr>
      <w:r w:rsidRPr="000B6FF3">
        <w:rPr>
          <w:lang w:val="en-CA"/>
        </w:rPr>
        <w:t>Attacking </w:t>
      </w:r>
      <w:hyperlink r:id="rId2693" w:tooltip="Archer" w:history="1">
        <w:r w:rsidRPr="000B6FF3">
          <w:rPr>
            <w:rStyle w:val="Hyperlink"/>
            <w:lang w:val="en-CA"/>
          </w:rPr>
          <w:t>Archers</w:t>
        </w:r>
      </w:hyperlink>
      <w:r w:rsidRPr="000B6FF3">
        <w:rPr>
          <w:lang w:val="en-CA"/>
        </w:rPr>
        <w:t> and </w:t>
      </w:r>
      <w:hyperlink r:id="rId2694" w:tooltip="Wizard" w:history="1">
        <w:r w:rsidRPr="000B6FF3">
          <w:rPr>
            <w:rStyle w:val="Hyperlink"/>
            <w:lang w:val="en-CA"/>
          </w:rPr>
          <w:t>Wizards</w:t>
        </w:r>
      </w:hyperlink>
      <w:r w:rsidRPr="000B6FF3">
        <w:rPr>
          <w:lang w:val="en-CA"/>
        </w:rPr>
        <w:t> are capable of shooting over Walls and attacking the </w:t>
      </w:r>
      <w:hyperlink r:id="rId2695" w:tooltip="Buildings" w:history="1">
        <w:r w:rsidRPr="000B6FF3">
          <w:rPr>
            <w:rStyle w:val="Hyperlink"/>
            <w:lang w:val="en-CA"/>
          </w:rPr>
          <w:t>structures</w:t>
        </w:r>
      </w:hyperlink>
      <w:r w:rsidRPr="000B6FF3">
        <w:rPr>
          <w:lang w:val="en-CA"/>
        </w:rPr>
        <w:t> behind them. Defenders can use less-important </w:t>
      </w:r>
      <w:hyperlink r:id="rId2696" w:tooltip="Buildings" w:history="1">
        <w:r w:rsidRPr="000B6FF3">
          <w:rPr>
            <w:rStyle w:val="Hyperlink"/>
            <w:lang w:val="en-CA"/>
          </w:rPr>
          <w:t>buildings</w:t>
        </w:r>
      </w:hyperlink>
      <w:r w:rsidRPr="000B6FF3">
        <w:rPr>
          <w:lang w:val="en-CA"/>
        </w:rPr>
        <w:t> as a "buffer", delaying these ranged units' attacks on more important </w:t>
      </w:r>
      <w:hyperlink r:id="rId2697" w:tooltip="Buildings" w:history="1">
        <w:r w:rsidRPr="000B6FF3">
          <w:rPr>
            <w:rStyle w:val="Hyperlink"/>
            <w:lang w:val="en-CA"/>
          </w:rPr>
          <w:t>buildings</w:t>
        </w:r>
      </w:hyperlink>
      <w:r w:rsidRPr="000B6FF3">
        <w:rPr>
          <w:lang w:val="en-CA"/>
        </w:rPr>
        <w:t>. In this case, make sure that long-ranged </w:t>
      </w:r>
      <w:hyperlink r:id="rId2698" w:tooltip="Defensive Buildings" w:history="1">
        <w:r w:rsidRPr="000B6FF3">
          <w:rPr>
            <w:rStyle w:val="Hyperlink"/>
            <w:lang w:val="en-CA"/>
          </w:rPr>
          <w:t>defenses</w:t>
        </w:r>
      </w:hyperlink>
      <w:r w:rsidRPr="000B6FF3">
        <w:rPr>
          <w:lang w:val="en-CA"/>
        </w:rPr>
        <w:t> are within range and have ample opportunity to retaliate before these buffer </w:t>
      </w:r>
      <w:hyperlink r:id="rId2699" w:tooltip="Buildings" w:history="1">
        <w:r w:rsidRPr="000B6FF3">
          <w:rPr>
            <w:rStyle w:val="Hyperlink"/>
            <w:lang w:val="en-CA"/>
          </w:rPr>
          <w:t>buildings</w:t>
        </w:r>
      </w:hyperlink>
      <w:r w:rsidRPr="000B6FF3">
        <w:rPr>
          <w:lang w:val="en-CA"/>
        </w:rPr>
        <w:t> are completely destroyed and the attackers can advance to the Wall.</w:t>
      </w:r>
    </w:p>
    <w:p w:rsidR="000B6FF3" w:rsidRPr="000B6FF3" w:rsidRDefault="000B6FF3" w:rsidP="000B6FF3">
      <w:pPr>
        <w:numPr>
          <w:ilvl w:val="1"/>
          <w:numId w:val="114"/>
        </w:numPr>
        <w:rPr>
          <w:lang w:val="en-CA"/>
        </w:rPr>
      </w:pPr>
      <w:r w:rsidRPr="000B6FF3">
        <w:rPr>
          <w:lang w:val="en-CA"/>
        </w:rPr>
        <w:t>The defensive territory in which an attacker is not permitted to spawn </w:t>
      </w:r>
      <w:hyperlink r:id="rId2700" w:tooltip="Troops" w:history="1">
        <w:r w:rsidRPr="000B6FF3">
          <w:rPr>
            <w:rStyle w:val="Hyperlink"/>
            <w:lang w:val="en-CA"/>
          </w:rPr>
          <w:t>Troops</w:t>
        </w:r>
      </w:hyperlink>
      <w:r w:rsidRPr="000B6FF3">
        <w:rPr>
          <w:lang w:val="en-CA"/>
        </w:rPr>
        <w:t> is shown in a white overlay after any building has been moved. An attacking player may be able to spawn </w:t>
      </w:r>
      <w:hyperlink r:id="rId2701" w:tooltip="Troops" w:history="1">
        <w:r w:rsidRPr="000B6FF3">
          <w:rPr>
            <w:rStyle w:val="Hyperlink"/>
            <w:lang w:val="en-CA"/>
          </w:rPr>
          <w:t>Troops</w:t>
        </w:r>
      </w:hyperlink>
      <w:r w:rsidRPr="000B6FF3">
        <w:rPr>
          <w:lang w:val="en-CA"/>
        </w:rPr>
        <w:t> behind the Walls if any area gaps exist in this territory. Since every structure has an additional one square perimeter around which </w:t>
      </w:r>
      <w:hyperlink r:id="rId2702" w:tooltip="Troops" w:history="1">
        <w:r w:rsidRPr="000B6FF3">
          <w:rPr>
            <w:rStyle w:val="Hyperlink"/>
            <w:lang w:val="en-CA"/>
          </w:rPr>
          <w:t>troops</w:t>
        </w:r>
      </w:hyperlink>
      <w:r w:rsidRPr="000B6FF3">
        <w:rPr>
          <w:lang w:val="en-CA"/>
        </w:rPr>
        <w:t xml:space="preserve"> cannot be spawned, avoid gaps of greater than two squares to prevent this from </w:t>
      </w:r>
      <w:r w:rsidRPr="000B6FF3">
        <w:rPr>
          <w:lang w:val="en-CA"/>
        </w:rPr>
        <w:lastRenderedPageBreak/>
        <w:t>happening. </w:t>
      </w:r>
      <w:hyperlink r:id="rId2703" w:tooltip="Traps" w:history="1">
        <w:r w:rsidRPr="000B6FF3">
          <w:rPr>
            <w:rStyle w:val="Hyperlink"/>
            <w:lang w:val="en-CA"/>
          </w:rPr>
          <w:t>Traps</w:t>
        </w:r>
      </w:hyperlink>
      <w:r w:rsidRPr="000B6FF3">
        <w:rPr>
          <w:lang w:val="en-CA"/>
        </w:rPr>
        <w:t>, </w:t>
      </w:r>
      <w:hyperlink r:id="rId2704" w:tooltip="Decorations" w:history="1">
        <w:r w:rsidRPr="000B6FF3">
          <w:rPr>
            <w:rStyle w:val="Hyperlink"/>
            <w:lang w:val="en-CA"/>
          </w:rPr>
          <w:t>decorations</w:t>
        </w:r>
      </w:hyperlink>
      <w:r w:rsidRPr="000B6FF3">
        <w:rPr>
          <w:lang w:val="en-CA"/>
        </w:rPr>
        <w:t>, </w:t>
      </w:r>
      <w:hyperlink r:id="rId2705" w:tooltip="Obstacles" w:history="1">
        <w:r w:rsidRPr="000B6FF3">
          <w:rPr>
            <w:rStyle w:val="Hyperlink"/>
            <w:lang w:val="en-CA"/>
          </w:rPr>
          <w:t>obstacles</w:t>
        </w:r>
      </w:hyperlink>
      <w:r w:rsidRPr="000B6FF3">
        <w:rPr>
          <w:lang w:val="en-CA"/>
        </w:rPr>
        <w:t> and </w:t>
      </w:r>
      <w:hyperlink r:id="rId2706" w:tooltip="Hidden Tesla" w:history="1">
        <w:r w:rsidRPr="000B6FF3">
          <w:rPr>
            <w:rStyle w:val="Hyperlink"/>
            <w:lang w:val="en-CA"/>
          </w:rPr>
          <w:t>Hidden Teslas</w:t>
        </w:r>
      </w:hyperlink>
      <w:r w:rsidRPr="000B6FF3">
        <w:rPr>
          <w:lang w:val="en-CA"/>
        </w:rPr>
        <w:t> are exceptions and do not increase the defender's territory.</w:t>
      </w:r>
    </w:p>
    <w:p w:rsidR="000B6FF3" w:rsidRPr="000B6FF3" w:rsidRDefault="000B6FF3" w:rsidP="000B6FF3">
      <w:pPr>
        <w:numPr>
          <w:ilvl w:val="1"/>
          <w:numId w:val="114"/>
        </w:numPr>
        <w:rPr>
          <w:lang w:val="en-CA"/>
        </w:rPr>
      </w:pPr>
      <w:r w:rsidRPr="000B6FF3">
        <w:rPr>
          <w:lang w:val="en-CA"/>
        </w:rPr>
        <w:t>An outdated practice is to use single standing Wall struts or spikes to lure </w:t>
      </w:r>
      <w:hyperlink r:id="rId2707" w:tooltip="Wall Breaker" w:history="1">
        <w:r w:rsidRPr="000B6FF3">
          <w:rPr>
            <w:rStyle w:val="Hyperlink"/>
            <w:lang w:val="en-CA"/>
          </w:rPr>
          <w:t>Wall Breakers</w:t>
        </w:r>
      </w:hyperlink>
      <w:r w:rsidRPr="000B6FF3">
        <w:rPr>
          <w:lang w:val="en-CA"/>
        </w:rPr>
        <w:t>; however, this spiking tactic no longer works, as </w:t>
      </w:r>
      <w:hyperlink r:id="rId2708" w:tooltip="Wall Breaker" w:history="1">
        <w:r w:rsidRPr="000B6FF3">
          <w:rPr>
            <w:rStyle w:val="Hyperlink"/>
            <w:lang w:val="en-CA"/>
          </w:rPr>
          <w:t>Wall Breakers</w:t>
        </w:r>
      </w:hyperlink>
      <w:r w:rsidRPr="000B6FF3">
        <w:rPr>
          <w:lang w:val="en-CA"/>
        </w:rPr>
        <w:t> will only target Walls that are two or more consecutive segments. This technique can, however, be used to extend the defender's territory, and thus the outer perimeter of where attackers may spawn </w:t>
      </w:r>
      <w:hyperlink r:id="rId2709" w:tooltip="Troops" w:history="1">
        <w:r w:rsidRPr="000B6FF3">
          <w:rPr>
            <w:rStyle w:val="Hyperlink"/>
            <w:lang w:val="en-CA"/>
          </w:rPr>
          <w:t>troops</w:t>
        </w:r>
      </w:hyperlink>
      <w:r w:rsidRPr="000B6FF3">
        <w:rPr>
          <w:lang w:val="en-CA"/>
        </w:rPr>
        <w:t>.</w:t>
      </w:r>
    </w:p>
    <w:p w:rsidR="000B6FF3" w:rsidRPr="000B6FF3" w:rsidRDefault="00A02F7D" w:rsidP="000B6FF3">
      <w:pPr>
        <w:numPr>
          <w:ilvl w:val="1"/>
          <w:numId w:val="114"/>
        </w:numPr>
        <w:rPr>
          <w:lang w:val="en-CA"/>
        </w:rPr>
      </w:pPr>
      <w:hyperlink r:id="rId2710" w:tooltip="Wall Breaker" w:history="1">
        <w:r w:rsidR="000B6FF3" w:rsidRPr="000B6FF3">
          <w:rPr>
            <w:rStyle w:val="Hyperlink"/>
            <w:lang w:val="en-CA"/>
          </w:rPr>
          <w:t>Wall Breakers</w:t>
        </w:r>
      </w:hyperlink>
      <w:r w:rsidR="000B6FF3" w:rsidRPr="000B6FF3">
        <w:rPr>
          <w:lang w:val="en-CA"/>
        </w:rPr>
        <w:t> only target Walls that completely or partially enclose </w:t>
      </w:r>
      <w:hyperlink r:id="rId2711" w:tooltip="Buildings" w:history="1">
        <w:r w:rsidR="000B6FF3" w:rsidRPr="000B6FF3">
          <w:rPr>
            <w:rStyle w:val="Hyperlink"/>
            <w:lang w:val="en-CA"/>
          </w:rPr>
          <w:t>buildings</w:t>
        </w:r>
      </w:hyperlink>
      <w:r w:rsidR="000B6FF3" w:rsidRPr="000B6FF3">
        <w:rPr>
          <w:lang w:val="en-CA"/>
        </w:rPr>
        <w:t>; they will ignore empty compartments and spikes (unless there are no other targets left).</w:t>
      </w:r>
    </w:p>
    <w:p w:rsidR="000B6FF3" w:rsidRPr="000B6FF3" w:rsidRDefault="000B6FF3" w:rsidP="000B6FF3">
      <w:pPr>
        <w:numPr>
          <w:ilvl w:val="1"/>
          <w:numId w:val="114"/>
        </w:numPr>
        <w:rPr>
          <w:lang w:val="en-CA"/>
        </w:rPr>
      </w:pPr>
      <w:r w:rsidRPr="000B6FF3">
        <w:rPr>
          <w:lang w:val="en-CA"/>
        </w:rPr>
        <w:t>A common mistake among beginners is the attempting to "close" Wall gaps with </w:t>
      </w:r>
      <w:hyperlink r:id="rId2712" w:tooltip="Buildings" w:history="1">
        <w:r w:rsidRPr="000B6FF3">
          <w:rPr>
            <w:rStyle w:val="Hyperlink"/>
            <w:lang w:val="en-CA"/>
          </w:rPr>
          <w:t>buildings</w:t>
        </w:r>
      </w:hyperlink>
      <w:r w:rsidRPr="000B6FF3">
        <w:rPr>
          <w:lang w:val="en-CA"/>
        </w:rPr>
        <w:t>, </w:t>
      </w:r>
      <w:hyperlink r:id="rId2713" w:tooltip="Obstacles" w:history="1">
        <w:r w:rsidRPr="000B6FF3">
          <w:rPr>
            <w:rStyle w:val="Hyperlink"/>
            <w:lang w:val="en-CA"/>
          </w:rPr>
          <w:t>rocks, trees</w:t>
        </w:r>
      </w:hyperlink>
      <w:r w:rsidRPr="000B6FF3">
        <w:rPr>
          <w:lang w:val="en-CA"/>
        </w:rPr>
        <w:t>, </w:t>
      </w:r>
      <w:hyperlink r:id="rId2714" w:tooltip="Decorations" w:history="1">
        <w:r w:rsidRPr="000B6FF3">
          <w:rPr>
            <w:rStyle w:val="Hyperlink"/>
            <w:lang w:val="en-CA"/>
          </w:rPr>
          <w:t>decorations</w:t>
        </w:r>
      </w:hyperlink>
      <w:r w:rsidRPr="000B6FF3">
        <w:rPr>
          <w:lang w:val="en-CA"/>
        </w:rPr>
        <w:t>, etc. This does not work; </w:t>
      </w:r>
      <w:hyperlink r:id="rId2715" w:tooltip="Troops" w:history="1">
        <w:r w:rsidRPr="000B6FF3">
          <w:rPr>
            <w:rStyle w:val="Hyperlink"/>
            <w:lang w:val="en-CA"/>
          </w:rPr>
          <w:t>Troops</w:t>
        </w:r>
      </w:hyperlink>
      <w:r w:rsidRPr="000B6FF3">
        <w:rPr>
          <w:lang w:val="en-CA"/>
        </w:rPr>
        <w:t> can walk right through the gap as though the obstacles weren't there. Only continuous Wall segments will deter </w:t>
      </w:r>
      <w:hyperlink r:id="rId2716" w:tooltip="Category:Ground Troops" w:history="1">
        <w:r w:rsidRPr="000B6FF3">
          <w:rPr>
            <w:rStyle w:val="Hyperlink"/>
            <w:lang w:val="en-CA"/>
          </w:rPr>
          <w:t>ground troops</w:t>
        </w:r>
      </w:hyperlink>
      <w:r w:rsidRPr="000B6FF3">
        <w:rPr>
          <w:lang w:val="en-CA"/>
        </w:rPr>
        <w:t>.</w:t>
      </w:r>
    </w:p>
    <w:p w:rsidR="000B6FF3" w:rsidRPr="000B6FF3" w:rsidRDefault="000B6FF3" w:rsidP="000B6FF3">
      <w:pPr>
        <w:numPr>
          <w:ilvl w:val="1"/>
          <w:numId w:val="114"/>
        </w:numPr>
        <w:rPr>
          <w:lang w:val="en-CA"/>
        </w:rPr>
      </w:pPr>
      <w:r w:rsidRPr="000B6FF3">
        <w:rPr>
          <w:lang w:val="en-CA"/>
        </w:rPr>
        <w:t>Another common mistake made by new players is attempting to use the edges of the map as barriers, thinking that this will allow them to construct Walls on only two or three sides. This also is ineffective, as enemy </w:t>
      </w:r>
      <w:hyperlink r:id="rId2717" w:tooltip="Troops" w:history="1">
        <w:r w:rsidRPr="000B6FF3">
          <w:rPr>
            <w:rStyle w:val="Hyperlink"/>
            <w:lang w:val="en-CA"/>
          </w:rPr>
          <w:t>Troops</w:t>
        </w:r>
      </w:hyperlink>
      <w:r w:rsidRPr="000B6FF3">
        <w:rPr>
          <w:lang w:val="en-CA"/>
        </w:rPr>
        <w:t> can always be spawned on the darker grass area surrounding the village, even though </w:t>
      </w:r>
      <w:hyperlink r:id="rId2718" w:tooltip="Buildings" w:history="1">
        <w:r w:rsidRPr="000B6FF3">
          <w:rPr>
            <w:rStyle w:val="Hyperlink"/>
            <w:lang w:val="en-CA"/>
          </w:rPr>
          <w:t>buildings</w:t>
        </w:r>
      </w:hyperlink>
      <w:r w:rsidRPr="000B6FF3">
        <w:rPr>
          <w:lang w:val="en-CA"/>
        </w:rPr>
        <w:t> cannot be placed there by the player.</w:t>
      </w:r>
    </w:p>
    <w:p w:rsidR="000B6FF3" w:rsidRPr="000B6FF3" w:rsidRDefault="000B6FF3" w:rsidP="000B6FF3">
      <w:pPr>
        <w:numPr>
          <w:ilvl w:val="1"/>
          <w:numId w:val="114"/>
        </w:numPr>
        <w:rPr>
          <w:lang w:val="en-CA"/>
        </w:rPr>
      </w:pPr>
      <w:r w:rsidRPr="000B6FF3">
        <w:rPr>
          <w:lang w:val="en-CA"/>
        </w:rPr>
        <w:t>Players should have Walls around the </w:t>
      </w:r>
      <w:hyperlink r:id="rId2719" w:tooltip="Town Hall" w:history="1">
        <w:r w:rsidRPr="000B6FF3">
          <w:rPr>
            <w:rStyle w:val="Hyperlink"/>
            <w:lang w:val="en-CA"/>
          </w:rPr>
          <w:t>Town Hall</w:t>
        </w:r>
      </w:hyperlink>
      <w:r w:rsidRPr="000B6FF3">
        <w:rPr>
          <w:lang w:val="en-CA"/>
        </w:rPr>
        <w:t>, </w:t>
      </w:r>
      <w:hyperlink r:id="rId2720" w:tooltip="Defensive Buildings" w:history="1">
        <w:r w:rsidRPr="000B6FF3">
          <w:rPr>
            <w:rStyle w:val="Hyperlink"/>
            <w:lang w:val="en-CA"/>
          </w:rPr>
          <w:t>defensive buildings</w:t>
        </w:r>
      </w:hyperlink>
      <w:r w:rsidRPr="000B6FF3">
        <w:rPr>
          <w:lang w:val="en-CA"/>
        </w:rPr>
        <w:t>, and </w:t>
      </w:r>
      <w:hyperlink r:id="rId2721" w:tooltip="Gold Storage" w:history="1">
        <w:r w:rsidRPr="000B6FF3">
          <w:rPr>
            <w:rStyle w:val="Hyperlink"/>
            <w:lang w:val="en-CA"/>
          </w:rPr>
          <w:t>Gold</w:t>
        </w:r>
      </w:hyperlink>
      <w:r w:rsidRPr="000B6FF3">
        <w:rPr>
          <w:lang w:val="en-CA"/>
        </w:rPr>
        <w:t>/</w:t>
      </w:r>
      <w:hyperlink r:id="rId2722" w:tooltip="Elixir Storage" w:history="1">
        <w:r w:rsidRPr="000B6FF3">
          <w:rPr>
            <w:rStyle w:val="Hyperlink"/>
            <w:lang w:val="en-CA"/>
          </w:rPr>
          <w:t>Elixir Storages</w:t>
        </w:r>
      </w:hyperlink>
      <w:r w:rsidRPr="000B6FF3">
        <w:rPr>
          <w:lang w:val="en-CA"/>
        </w:rPr>
        <w:t> rather than </w:t>
      </w:r>
      <w:hyperlink r:id="rId2723" w:tooltip="Army Camp" w:history="1">
        <w:r w:rsidRPr="000B6FF3">
          <w:rPr>
            <w:rStyle w:val="Hyperlink"/>
            <w:lang w:val="en-CA"/>
          </w:rPr>
          <w:t>Army Camps</w:t>
        </w:r>
      </w:hyperlink>
      <w:r w:rsidRPr="000B6FF3">
        <w:rPr>
          <w:lang w:val="en-CA"/>
        </w:rPr>
        <w:t>, </w:t>
      </w:r>
      <w:hyperlink r:id="rId2724" w:tooltip="Barracks" w:history="1">
        <w:r w:rsidRPr="000B6FF3">
          <w:rPr>
            <w:rStyle w:val="Hyperlink"/>
            <w:lang w:val="en-CA"/>
          </w:rPr>
          <w:t>Barracks</w:t>
        </w:r>
      </w:hyperlink>
      <w:r w:rsidRPr="000B6FF3">
        <w:rPr>
          <w:lang w:val="en-CA"/>
        </w:rPr>
        <w:t>, </w:t>
      </w:r>
      <w:hyperlink r:id="rId2725" w:tooltip="Spell Factory" w:history="1">
        <w:r w:rsidRPr="000B6FF3">
          <w:rPr>
            <w:rStyle w:val="Hyperlink"/>
            <w:lang w:val="en-CA"/>
          </w:rPr>
          <w:t>Spell Factory</w:t>
        </w:r>
      </w:hyperlink>
      <w:r w:rsidRPr="000B6FF3">
        <w:rPr>
          <w:lang w:val="en-CA"/>
        </w:rPr>
        <w:t>, </w:t>
      </w:r>
      <w:hyperlink r:id="rId2726" w:tooltip="Laboratory" w:history="1">
        <w:r w:rsidRPr="000B6FF3">
          <w:rPr>
            <w:rStyle w:val="Hyperlink"/>
            <w:lang w:val="en-CA"/>
          </w:rPr>
          <w:t>Laboratory</w:t>
        </w:r>
      </w:hyperlink>
      <w:r w:rsidRPr="000B6FF3">
        <w:rPr>
          <w:lang w:val="en-CA"/>
        </w:rPr>
        <w:t>, or </w:t>
      </w:r>
      <w:hyperlink r:id="rId2727" w:tooltip="Builder's Hut" w:history="1">
        <w:r w:rsidRPr="000B6FF3">
          <w:rPr>
            <w:rStyle w:val="Hyperlink"/>
            <w:lang w:val="en-CA"/>
          </w:rPr>
          <w:t>Builder's Huts</w:t>
        </w:r>
      </w:hyperlink>
      <w:r w:rsidRPr="000B6FF3">
        <w:rPr>
          <w:lang w:val="en-CA"/>
        </w:rPr>
        <w:t> because damage to the latter buildings are relatively inconsequential. This applies particularly if your </w:t>
      </w:r>
      <w:hyperlink r:id="rId2728" w:tooltip="Town Hall" w:history="1">
        <w:r w:rsidRPr="000B6FF3">
          <w:rPr>
            <w:rStyle w:val="Hyperlink"/>
            <w:lang w:val="en-CA"/>
          </w:rPr>
          <w:t>Town Hall</w:t>
        </w:r>
      </w:hyperlink>
      <w:r w:rsidRPr="000B6FF3">
        <w:rPr>
          <w:lang w:val="en-CA"/>
        </w:rPr>
        <w:t> level is low and </w:t>
      </w:r>
      <w:hyperlink r:id="rId2729" w:tooltip="Resources" w:history="1">
        <w:r w:rsidRPr="000B6FF3">
          <w:rPr>
            <w:rStyle w:val="Hyperlink"/>
            <w:lang w:val="en-CA"/>
          </w:rPr>
          <w:t>resources</w:t>
        </w:r>
      </w:hyperlink>
      <w:r w:rsidRPr="000B6FF3">
        <w:rPr>
          <w:lang w:val="en-CA"/>
        </w:rPr>
        <w:t> are limited.</w:t>
      </w:r>
    </w:p>
    <w:p w:rsidR="000B6FF3" w:rsidRPr="000B6FF3" w:rsidRDefault="000B6FF3" w:rsidP="000B6FF3">
      <w:pPr>
        <w:numPr>
          <w:ilvl w:val="1"/>
          <w:numId w:val="114"/>
        </w:numPr>
        <w:rPr>
          <w:lang w:val="en-CA"/>
        </w:rPr>
      </w:pPr>
      <w:r w:rsidRPr="000B6FF3">
        <w:rPr>
          <w:lang w:val="en-CA"/>
        </w:rPr>
        <w:t>Players could place </w:t>
      </w:r>
      <w:hyperlink r:id="rId2730" w:tooltip="Traps" w:history="1">
        <w:r w:rsidRPr="000B6FF3">
          <w:rPr>
            <w:rStyle w:val="Hyperlink"/>
            <w:lang w:val="en-CA"/>
          </w:rPr>
          <w:t>Traps</w:t>
        </w:r>
      </w:hyperlink>
      <w:r w:rsidRPr="000B6FF3">
        <w:rPr>
          <w:lang w:val="en-CA"/>
        </w:rPr>
        <w:t> between the gap of the walls, when enemy </w:t>
      </w:r>
      <w:hyperlink r:id="rId2731" w:tooltip="Army" w:history="1">
        <w:r w:rsidRPr="000B6FF3">
          <w:rPr>
            <w:rStyle w:val="Hyperlink"/>
            <w:lang w:val="en-CA"/>
          </w:rPr>
          <w:t>troops</w:t>
        </w:r>
      </w:hyperlink>
      <w:r w:rsidRPr="000B6FF3">
        <w:rPr>
          <w:lang w:val="en-CA"/>
        </w:rPr>
        <w:t> stepped on them, they will be easily killed by the traps.</w:t>
      </w:r>
    </w:p>
    <w:p w:rsidR="000B6FF3" w:rsidRPr="000B6FF3" w:rsidRDefault="000B6FF3" w:rsidP="000B6FF3">
      <w:pPr>
        <w:numPr>
          <w:ilvl w:val="0"/>
          <w:numId w:val="114"/>
        </w:numPr>
        <w:rPr>
          <w:lang w:val="en-CA"/>
        </w:rPr>
      </w:pPr>
      <w:r w:rsidRPr="000B6FF3">
        <w:rPr>
          <w:b/>
          <w:bCs/>
          <w:lang w:val="en-CA"/>
        </w:rPr>
        <w:t>Offensive Strategy</w:t>
      </w:r>
    </w:p>
    <w:p w:rsidR="000B6FF3" w:rsidRPr="000B6FF3" w:rsidRDefault="000B6FF3" w:rsidP="000B6FF3">
      <w:pPr>
        <w:numPr>
          <w:ilvl w:val="1"/>
          <w:numId w:val="114"/>
        </w:numPr>
        <w:rPr>
          <w:lang w:val="en-CA"/>
        </w:rPr>
      </w:pPr>
      <w:r w:rsidRPr="000B6FF3">
        <w:rPr>
          <w:lang w:val="en-CA"/>
        </w:rPr>
        <w:t>Look for gaps or Wall segments that are lower levels than others. Also look for areas within Walls where people have positioned their </w:t>
      </w:r>
      <w:hyperlink r:id="rId2732" w:tooltip="Buildings" w:history="1">
        <w:r w:rsidRPr="000B6FF3">
          <w:rPr>
            <w:rStyle w:val="Hyperlink"/>
            <w:lang w:val="en-CA"/>
          </w:rPr>
          <w:t>buildings</w:t>
        </w:r>
      </w:hyperlink>
      <w:r w:rsidRPr="000B6FF3">
        <w:rPr>
          <w:lang w:val="en-CA"/>
        </w:rPr>
        <w:t> poorly. Be careful, however, as gaps can often be intentional and may contain </w:t>
      </w:r>
      <w:hyperlink r:id="rId2733" w:tooltip="Traps" w:history="1">
        <w:r w:rsidRPr="000B6FF3">
          <w:rPr>
            <w:rStyle w:val="Hyperlink"/>
            <w:lang w:val="en-CA"/>
          </w:rPr>
          <w:t>Traps</w:t>
        </w:r>
      </w:hyperlink>
      <w:r w:rsidRPr="000B6FF3">
        <w:rPr>
          <w:lang w:val="en-CA"/>
        </w:rPr>
        <w:t> or </w:t>
      </w:r>
      <w:hyperlink r:id="rId2734" w:tooltip="Hidden Tesla" w:history="1">
        <w:r w:rsidRPr="000B6FF3">
          <w:rPr>
            <w:rStyle w:val="Hyperlink"/>
            <w:lang w:val="en-CA"/>
          </w:rPr>
          <w:t>Hidden Teslas</w:t>
        </w:r>
      </w:hyperlink>
      <w:r w:rsidRPr="000B6FF3">
        <w:rPr>
          <w:lang w:val="en-CA"/>
        </w:rPr>
        <w:t>. Make good use of </w:t>
      </w:r>
      <w:hyperlink r:id="rId2735" w:tooltip="Wall Breaker" w:history="1">
        <w:r w:rsidRPr="000B6FF3">
          <w:rPr>
            <w:rStyle w:val="Hyperlink"/>
            <w:lang w:val="en-CA"/>
          </w:rPr>
          <w:t>Wall Breakers</w:t>
        </w:r>
      </w:hyperlink>
      <w:r w:rsidRPr="000B6FF3">
        <w:rPr>
          <w:lang w:val="en-CA"/>
        </w:rPr>
        <w:t> to penetrate Walls quickly. Attack Walls that are out of range of </w:t>
      </w:r>
      <w:hyperlink r:id="rId2736" w:tooltip="Defensive Buildings" w:history="1">
        <w:r w:rsidRPr="000B6FF3">
          <w:rPr>
            <w:rStyle w:val="Hyperlink"/>
            <w:lang w:val="en-CA"/>
          </w:rPr>
          <w:t>defenses</w:t>
        </w:r>
      </w:hyperlink>
      <w:r w:rsidRPr="000B6FF3">
        <w:rPr>
          <w:lang w:val="en-CA"/>
        </w:rPr>
        <w:t>, if possible.</w:t>
      </w:r>
    </w:p>
    <w:p w:rsidR="000B6FF3" w:rsidRPr="000B6FF3" w:rsidRDefault="000B6FF3" w:rsidP="000B6FF3">
      <w:pPr>
        <w:numPr>
          <w:ilvl w:val="1"/>
          <w:numId w:val="114"/>
        </w:numPr>
        <w:rPr>
          <w:lang w:val="en-CA"/>
        </w:rPr>
      </w:pPr>
      <w:r w:rsidRPr="000B6FF3">
        <w:rPr>
          <w:lang w:val="en-CA"/>
        </w:rPr>
        <w:t>Spiking will no longer work, so you can avoid decoys and distractions.</w:t>
      </w:r>
    </w:p>
    <w:p w:rsidR="000B6FF3" w:rsidRPr="000B6FF3" w:rsidRDefault="000B6FF3" w:rsidP="000B6FF3">
      <w:pPr>
        <w:numPr>
          <w:ilvl w:val="1"/>
          <w:numId w:val="114"/>
        </w:numPr>
        <w:rPr>
          <w:lang w:val="en-CA"/>
        </w:rPr>
      </w:pPr>
      <w:r w:rsidRPr="000B6FF3">
        <w:rPr>
          <w:lang w:val="en-CA"/>
        </w:rPr>
        <w:t>Once a section of a Wall is breached, </w:t>
      </w:r>
      <w:hyperlink r:id="rId2737" w:tooltip="Wall Breaker" w:history="1">
        <w:r w:rsidRPr="000B6FF3">
          <w:rPr>
            <w:rStyle w:val="Hyperlink"/>
            <w:lang w:val="en-CA"/>
          </w:rPr>
          <w:t>Wall Breakers</w:t>
        </w:r>
      </w:hyperlink>
      <w:r w:rsidRPr="000B6FF3">
        <w:rPr>
          <w:lang w:val="en-CA"/>
        </w:rPr>
        <w:t> will ignore that section and attempt to find the next closest Wall that encloses a building. That section may or may not be behind the breached section.</w:t>
      </w:r>
    </w:p>
    <w:p w:rsidR="000B6FF3" w:rsidRPr="000B6FF3" w:rsidRDefault="000B6FF3" w:rsidP="000B6FF3">
      <w:pPr>
        <w:numPr>
          <w:ilvl w:val="1"/>
          <w:numId w:val="114"/>
        </w:numPr>
        <w:rPr>
          <w:lang w:val="en-CA"/>
        </w:rPr>
      </w:pPr>
      <w:r w:rsidRPr="000B6FF3">
        <w:rPr>
          <w:lang w:val="en-CA"/>
        </w:rPr>
        <w:t>4 </w:t>
      </w:r>
      <w:hyperlink r:id="rId2738" w:tooltip="Earthquake Spell" w:history="1">
        <w:r w:rsidRPr="000B6FF3">
          <w:rPr>
            <w:rStyle w:val="Hyperlink"/>
            <w:lang w:val="en-CA"/>
          </w:rPr>
          <w:t>Earthquake Spells</w:t>
        </w:r>
      </w:hyperlink>
      <w:r w:rsidRPr="000B6FF3">
        <w:rPr>
          <w:lang w:val="en-CA"/>
        </w:rPr>
        <w:t>, regardless of their level can take down any level of Walls.</w:t>
      </w:r>
    </w:p>
    <w:p w:rsidR="000B6FF3" w:rsidRPr="000B6FF3" w:rsidRDefault="000B6FF3" w:rsidP="000B6FF3">
      <w:pPr>
        <w:numPr>
          <w:ilvl w:val="1"/>
          <w:numId w:val="114"/>
        </w:numPr>
        <w:rPr>
          <w:lang w:val="en-CA"/>
        </w:rPr>
      </w:pPr>
      <w:r w:rsidRPr="000B6FF3">
        <w:rPr>
          <w:lang w:val="en-CA"/>
        </w:rPr>
        <w:t>By using </w:t>
      </w:r>
      <w:hyperlink r:id="rId2739" w:tooltip="Category:Air Troops" w:history="1">
        <w:r w:rsidRPr="000B6FF3">
          <w:rPr>
            <w:rStyle w:val="Hyperlink"/>
            <w:lang w:val="en-CA"/>
          </w:rPr>
          <w:t>air troops</w:t>
        </w:r>
      </w:hyperlink>
      <w:r w:rsidRPr="000B6FF3">
        <w:rPr>
          <w:lang w:val="en-CA"/>
        </w:rPr>
        <w:t>, </w:t>
      </w:r>
      <w:hyperlink r:id="rId2740" w:tooltip="Jump Spell" w:history="1">
        <w:r w:rsidRPr="000B6FF3">
          <w:rPr>
            <w:rStyle w:val="Hyperlink"/>
            <w:lang w:val="en-CA"/>
          </w:rPr>
          <w:t>Jump Spells</w:t>
        </w:r>
      </w:hyperlink>
      <w:r w:rsidRPr="000B6FF3">
        <w:rPr>
          <w:lang w:val="en-CA"/>
        </w:rPr>
        <w:t>, </w:t>
      </w:r>
      <w:hyperlink r:id="rId2741" w:tooltip="Hog Rider" w:history="1">
        <w:r w:rsidRPr="000B6FF3">
          <w:rPr>
            <w:rStyle w:val="Hyperlink"/>
            <w:lang w:val="en-CA"/>
          </w:rPr>
          <w:t>Hog Riders</w:t>
        </w:r>
      </w:hyperlink>
      <w:r w:rsidRPr="000B6FF3">
        <w:rPr>
          <w:lang w:val="en-CA"/>
        </w:rPr>
        <w:t> as well as </w:t>
      </w:r>
      <w:hyperlink r:id="rId2742" w:tooltip="Miner" w:history="1">
        <w:r w:rsidRPr="000B6FF3">
          <w:rPr>
            <w:rStyle w:val="Hyperlink"/>
            <w:lang w:val="en-CA"/>
          </w:rPr>
          <w:t>Miners</w:t>
        </w:r>
      </w:hyperlink>
      <w:r w:rsidRPr="000B6FF3">
        <w:rPr>
          <w:lang w:val="en-CA"/>
        </w:rPr>
        <w:t> and the </w:t>
      </w:r>
      <w:hyperlink r:id="rId2743" w:tooltip="Grand Warden" w:history="1">
        <w:r w:rsidRPr="000B6FF3">
          <w:rPr>
            <w:rStyle w:val="Hyperlink"/>
            <w:lang w:val="en-CA"/>
          </w:rPr>
          <w:t>Grand Warden</w:t>
        </w:r>
      </w:hyperlink>
      <w:r w:rsidRPr="000B6FF3">
        <w:rPr>
          <w:lang w:val="en-CA"/>
        </w:rPr>
        <w:t>, you can avoid having to destroy walls.</w:t>
      </w:r>
    </w:p>
    <w:p w:rsidR="000B6FF3" w:rsidRPr="000B6FF3" w:rsidRDefault="000B6FF3" w:rsidP="000B6FF3">
      <w:pPr>
        <w:numPr>
          <w:ilvl w:val="2"/>
          <w:numId w:val="114"/>
        </w:numPr>
        <w:rPr>
          <w:lang w:val="en-CA"/>
        </w:rPr>
      </w:pPr>
      <w:r w:rsidRPr="000B6FF3">
        <w:rPr>
          <w:lang w:val="en-CA"/>
        </w:rPr>
        <w:t>Note: It is not recommended to use </w:t>
      </w:r>
      <w:hyperlink r:id="rId2744" w:tooltip="Jump Spell" w:history="1">
        <w:r w:rsidRPr="000B6FF3">
          <w:rPr>
            <w:rStyle w:val="Hyperlink"/>
            <w:lang w:val="en-CA"/>
          </w:rPr>
          <w:t>Jump Spells</w:t>
        </w:r>
      </w:hyperlink>
      <w:r w:rsidRPr="000B6FF3">
        <w:rPr>
          <w:lang w:val="en-CA"/>
        </w:rPr>
        <w:t> with </w:t>
      </w:r>
      <w:hyperlink r:id="rId2745" w:tooltip="Hog Rider" w:history="1">
        <w:r w:rsidRPr="000B6FF3">
          <w:rPr>
            <w:rStyle w:val="Hyperlink"/>
            <w:lang w:val="en-CA"/>
          </w:rPr>
          <w:t>Hog Riders</w:t>
        </w:r>
      </w:hyperlink>
      <w:r w:rsidRPr="000B6FF3">
        <w:rPr>
          <w:lang w:val="en-CA"/>
        </w:rPr>
        <w:t>, as they will ignore the spell and jump over walls anyway.</w:t>
      </w:r>
    </w:p>
    <w:p w:rsidR="000B6FF3" w:rsidRPr="000B6FF3" w:rsidRDefault="00A02F7D" w:rsidP="000B6FF3">
      <w:pPr>
        <w:rPr>
          <w:lang w:val="en-CA"/>
        </w:rPr>
      </w:pPr>
      <w:r>
        <w:rPr>
          <w:lang w:val="en-CA"/>
        </w:rPr>
        <w:pict>
          <v:rect id="_x0000_i1197" style="width:0;height:1.5pt" o:hralign="center" o:hrstd="t" o:hrnoshade="t" o:hr="t" fillcolor="#3a3a3a" stroked="f"/>
        </w:pict>
      </w:r>
    </w:p>
    <w:p w:rsidR="000B6FF3" w:rsidRPr="000B6FF3" w:rsidRDefault="000B6FF3" w:rsidP="000B6FF3">
      <w:pPr>
        <w:numPr>
          <w:ilvl w:val="0"/>
          <w:numId w:val="115"/>
        </w:numPr>
        <w:rPr>
          <w:lang w:val="en-CA"/>
        </w:rPr>
      </w:pPr>
      <w:r w:rsidRPr="000B6FF3">
        <w:rPr>
          <w:b/>
          <w:bCs/>
          <w:lang w:val="en-CA"/>
        </w:rPr>
        <w:t>Upgrade Differences</w:t>
      </w:r>
    </w:p>
    <w:p w:rsidR="000B6FF3" w:rsidRPr="000B6FF3" w:rsidRDefault="000B6FF3" w:rsidP="000B6FF3">
      <w:pPr>
        <w:numPr>
          <w:ilvl w:val="1"/>
          <w:numId w:val="115"/>
        </w:numPr>
        <w:rPr>
          <w:lang w:val="en-CA"/>
        </w:rPr>
      </w:pPr>
      <w:r w:rsidRPr="000B6FF3">
        <w:rPr>
          <w:lang w:val="en-CA"/>
        </w:rPr>
        <w:t>Level 1 Walls resemble wooden fences with rope tied around the posts.</w:t>
      </w:r>
    </w:p>
    <w:p w:rsidR="000B6FF3" w:rsidRPr="000B6FF3" w:rsidRDefault="000B6FF3" w:rsidP="000B6FF3">
      <w:pPr>
        <w:numPr>
          <w:ilvl w:val="1"/>
          <w:numId w:val="115"/>
        </w:numPr>
        <w:rPr>
          <w:lang w:val="en-CA"/>
        </w:rPr>
      </w:pPr>
      <w:r w:rsidRPr="000B6FF3">
        <w:rPr>
          <w:lang w:val="en-CA"/>
        </w:rPr>
        <w:t>Level 2 Walls are changed into uncut rock.</w:t>
      </w:r>
    </w:p>
    <w:p w:rsidR="000B6FF3" w:rsidRPr="000B6FF3" w:rsidRDefault="000B6FF3" w:rsidP="000B6FF3">
      <w:pPr>
        <w:numPr>
          <w:ilvl w:val="1"/>
          <w:numId w:val="115"/>
        </w:numPr>
        <w:rPr>
          <w:lang w:val="en-CA"/>
        </w:rPr>
      </w:pPr>
      <w:r w:rsidRPr="000B6FF3">
        <w:rPr>
          <w:lang w:val="en-CA"/>
        </w:rPr>
        <w:t>Level 3 Walls are more smooth and cut stone Walls.</w:t>
      </w:r>
    </w:p>
    <w:p w:rsidR="000B6FF3" w:rsidRPr="000B6FF3" w:rsidRDefault="000B6FF3" w:rsidP="000B6FF3">
      <w:pPr>
        <w:numPr>
          <w:ilvl w:val="1"/>
          <w:numId w:val="115"/>
        </w:numPr>
        <w:rPr>
          <w:lang w:val="en-CA"/>
        </w:rPr>
      </w:pPr>
      <w:r w:rsidRPr="000B6FF3">
        <w:rPr>
          <w:lang w:val="en-CA"/>
        </w:rPr>
        <w:t>Level 4 Walls are changed to solid iron and become taller.</w:t>
      </w:r>
    </w:p>
    <w:p w:rsidR="000B6FF3" w:rsidRPr="000B6FF3" w:rsidRDefault="000B6FF3" w:rsidP="000B6FF3">
      <w:pPr>
        <w:numPr>
          <w:ilvl w:val="1"/>
          <w:numId w:val="115"/>
        </w:numPr>
        <w:rPr>
          <w:lang w:val="en-CA"/>
        </w:rPr>
      </w:pPr>
      <w:r w:rsidRPr="000B6FF3">
        <w:rPr>
          <w:lang w:val="en-CA"/>
        </w:rPr>
        <w:t>Level 5 Walls are carved gold.</w:t>
      </w:r>
    </w:p>
    <w:p w:rsidR="000B6FF3" w:rsidRPr="000B6FF3" w:rsidRDefault="000B6FF3" w:rsidP="000B6FF3">
      <w:pPr>
        <w:numPr>
          <w:ilvl w:val="1"/>
          <w:numId w:val="115"/>
        </w:numPr>
        <w:rPr>
          <w:lang w:val="en-CA"/>
        </w:rPr>
      </w:pPr>
      <w:r w:rsidRPr="000B6FF3">
        <w:rPr>
          <w:lang w:val="en-CA"/>
        </w:rPr>
        <w:t>Level 6 Walls become a tall elixir-colored pointy crystal.</w:t>
      </w:r>
    </w:p>
    <w:p w:rsidR="000B6FF3" w:rsidRPr="000B6FF3" w:rsidRDefault="000B6FF3" w:rsidP="000B6FF3">
      <w:pPr>
        <w:numPr>
          <w:ilvl w:val="1"/>
          <w:numId w:val="115"/>
        </w:numPr>
        <w:rPr>
          <w:lang w:val="en-CA"/>
        </w:rPr>
      </w:pPr>
      <w:r w:rsidRPr="000B6FF3">
        <w:rPr>
          <w:lang w:val="en-CA"/>
        </w:rPr>
        <w:t>Level 7 Walls are taller and much sharper. They are dark purple in color.</w:t>
      </w:r>
    </w:p>
    <w:p w:rsidR="000B6FF3" w:rsidRPr="000B6FF3" w:rsidRDefault="000B6FF3" w:rsidP="000B6FF3">
      <w:pPr>
        <w:numPr>
          <w:ilvl w:val="1"/>
          <w:numId w:val="115"/>
        </w:numPr>
        <w:rPr>
          <w:lang w:val="en-CA"/>
        </w:rPr>
      </w:pPr>
      <w:r w:rsidRPr="000B6FF3">
        <w:rPr>
          <w:lang w:val="en-CA"/>
        </w:rPr>
        <w:t>Level 8 Walls are a thick, dull, black crystal with a skull on top. When joined at a corner (specifically when it is at least part of a "V" pattern), the skull looks bigger and the holes of the skull are darker.</w:t>
      </w:r>
    </w:p>
    <w:p w:rsidR="000B6FF3" w:rsidRPr="000B6FF3" w:rsidRDefault="000B6FF3" w:rsidP="000B6FF3">
      <w:pPr>
        <w:numPr>
          <w:ilvl w:val="1"/>
          <w:numId w:val="115"/>
        </w:numPr>
        <w:rPr>
          <w:lang w:val="en-CA"/>
        </w:rPr>
      </w:pPr>
      <w:r w:rsidRPr="000B6FF3">
        <w:rPr>
          <w:lang w:val="en-CA"/>
        </w:rPr>
        <w:t>Level 9 Walls have spikes on the sides of the Wall and have fires burning atop them when joined in a corner.</w:t>
      </w:r>
    </w:p>
    <w:p w:rsidR="000B6FF3" w:rsidRPr="000B6FF3" w:rsidRDefault="000B6FF3" w:rsidP="000B6FF3">
      <w:pPr>
        <w:numPr>
          <w:ilvl w:val="1"/>
          <w:numId w:val="115"/>
        </w:numPr>
        <w:rPr>
          <w:lang w:val="en-CA"/>
        </w:rPr>
      </w:pPr>
      <w:r w:rsidRPr="000B6FF3">
        <w:rPr>
          <w:lang w:val="en-CA"/>
        </w:rPr>
        <w:lastRenderedPageBreak/>
        <w:t>Level 10 Walls have strips of lava flowing in a clear pipe on top and have waves of fire going through intermittently. When joined at a corner, they have a permanent flame on top of them.</w:t>
      </w:r>
    </w:p>
    <w:p w:rsidR="000B6FF3" w:rsidRPr="000B6FF3" w:rsidRDefault="000B6FF3" w:rsidP="000B6FF3">
      <w:pPr>
        <w:numPr>
          <w:ilvl w:val="1"/>
          <w:numId w:val="115"/>
        </w:numPr>
        <w:rPr>
          <w:lang w:val="en-CA"/>
        </w:rPr>
      </w:pPr>
      <w:r w:rsidRPr="000B6FF3">
        <w:rPr>
          <w:lang w:val="en-CA"/>
        </w:rPr>
        <w:t>Level 11 Walls have lava on their sides and have waves of lava flowing through them intermittently. When joined at a corner, they have the same lava faucet as the ones on the side of the level 10 </w:t>
      </w:r>
      <w:hyperlink r:id="rId2746" w:tooltip="Town Hall" w:history="1">
        <w:r w:rsidRPr="000B6FF3">
          <w:rPr>
            <w:rStyle w:val="Hyperlink"/>
            <w:lang w:val="en-CA"/>
          </w:rPr>
          <w:t>Town Hall</w:t>
        </w:r>
      </w:hyperlink>
      <w:r w:rsidRPr="000B6FF3">
        <w:rPr>
          <w:lang w:val="en-CA"/>
        </w:rPr>
        <w:t>.</w:t>
      </w:r>
    </w:p>
    <w:p w:rsidR="000B6FF3" w:rsidRPr="000B6FF3" w:rsidRDefault="000B6FF3" w:rsidP="000B6FF3">
      <w:pPr>
        <w:numPr>
          <w:ilvl w:val="1"/>
          <w:numId w:val="115"/>
        </w:numPr>
        <w:rPr>
          <w:lang w:val="en-CA"/>
        </w:rPr>
      </w:pPr>
      <w:r w:rsidRPr="000B6FF3">
        <w:rPr>
          <w:lang w:val="en-CA"/>
        </w:rPr>
        <w:t>Level 12 Walls are white on the top and golden on the bottom, and have waves of golden lights shining through them intermittently.</w:t>
      </w:r>
    </w:p>
    <w:p w:rsidR="000B6FF3" w:rsidRPr="000B6FF3" w:rsidRDefault="000B6FF3" w:rsidP="000B6FF3">
      <w:pPr>
        <w:numPr>
          <w:ilvl w:val="1"/>
          <w:numId w:val="115"/>
        </w:numPr>
        <w:rPr>
          <w:lang w:val="en-CA"/>
        </w:rPr>
      </w:pPr>
      <w:r w:rsidRPr="000B6FF3">
        <w:rPr>
          <w:lang w:val="en-CA"/>
        </w:rPr>
        <w:t>Level 13 Walls are white and blue with a gray metallic bottom and springs connecting each segment, and have waves of electrical energy flowing through them intermittently.</w:t>
      </w:r>
    </w:p>
    <w:p w:rsidR="000B6FF3" w:rsidRPr="000B6FF3" w:rsidRDefault="000B6FF3" w:rsidP="000B6FF3">
      <w:pPr>
        <w:numPr>
          <w:ilvl w:val="2"/>
          <w:numId w:val="115"/>
        </w:numPr>
        <w:rPr>
          <w:lang w:val="en-CA"/>
        </w:rPr>
      </w:pPr>
      <w:r w:rsidRPr="000B6FF3">
        <w:rPr>
          <w:lang w:val="en-CA"/>
        </w:rPr>
        <w:t>If a Wall segment contains level 10 through 13 Walls, the four types of glowing effects will be continuous on all of them. If the Wall segment also contains lower level Walls, the glowing effect will pause on the lower level Walls, then continue onto the higher level Walls.</w:t>
      </w:r>
    </w:p>
    <w:p w:rsidR="000B6FF3" w:rsidRPr="000B6FF3" w:rsidRDefault="00A02F7D" w:rsidP="000B6FF3">
      <w:pPr>
        <w:rPr>
          <w:lang w:val="en-CA"/>
        </w:rPr>
      </w:pPr>
      <w:r>
        <w:rPr>
          <w:lang w:val="en-CA"/>
        </w:rPr>
        <w:pict>
          <v:rect id="_x0000_i1198" style="width:0;height:1.5pt" o:hralign="center" o:hrstd="t" o:hrnoshade="t" o:hr="t" fillcolor="#3a3a3a" stroked="f"/>
        </w:pict>
      </w:r>
    </w:p>
    <w:p w:rsidR="000B6FF3" w:rsidRPr="000B6FF3" w:rsidRDefault="000B6FF3" w:rsidP="000B6FF3">
      <w:pPr>
        <w:numPr>
          <w:ilvl w:val="0"/>
          <w:numId w:val="116"/>
        </w:numPr>
        <w:rPr>
          <w:lang w:val="en-CA"/>
        </w:rPr>
      </w:pPr>
      <w:r w:rsidRPr="000B6FF3">
        <w:rPr>
          <w:b/>
          <w:bCs/>
          <w:lang w:val="en-CA"/>
        </w:rPr>
        <w:t>Trivia</w:t>
      </w:r>
    </w:p>
    <w:p w:rsidR="000B6FF3" w:rsidRPr="000B6FF3" w:rsidRDefault="000B6FF3" w:rsidP="000B6FF3">
      <w:pPr>
        <w:numPr>
          <w:ilvl w:val="1"/>
          <w:numId w:val="116"/>
        </w:numPr>
        <w:rPr>
          <w:lang w:val="en-CA"/>
        </w:rPr>
      </w:pPr>
      <w:r w:rsidRPr="000B6FF3">
        <w:rPr>
          <w:lang w:val="en-CA"/>
        </w:rPr>
        <w:t>There is an </w:t>
      </w:r>
      <w:hyperlink r:id="rId2747" w:tooltip="Achievements" w:history="1">
        <w:r w:rsidRPr="000B6FF3">
          <w:rPr>
            <w:rStyle w:val="Hyperlink"/>
            <w:lang w:val="en-CA"/>
          </w:rPr>
          <w:t>Achievement</w:t>
        </w:r>
      </w:hyperlink>
      <w:r w:rsidRPr="000B6FF3">
        <w:rPr>
          <w:lang w:val="en-CA"/>
        </w:rPr>
        <w:t> called </w:t>
      </w:r>
      <w:hyperlink r:id="rId2748" w:anchor="Wall_Buster" w:tooltip="Achievements" w:history="1">
        <w:r w:rsidRPr="000B6FF3">
          <w:rPr>
            <w:rStyle w:val="Hyperlink"/>
            <w:lang w:val="en-CA"/>
          </w:rPr>
          <w:t>Wall Buster</w:t>
        </w:r>
      </w:hyperlink>
      <w:r w:rsidRPr="000B6FF3">
        <w:rPr>
          <w:lang w:val="en-CA"/>
        </w:rPr>
        <w:t> that advances when you destroy a certain amount of walls.</w:t>
      </w:r>
    </w:p>
    <w:p w:rsidR="000B6FF3" w:rsidRPr="000B6FF3" w:rsidRDefault="000B6FF3" w:rsidP="000B6FF3">
      <w:pPr>
        <w:numPr>
          <w:ilvl w:val="1"/>
          <w:numId w:val="116"/>
        </w:numPr>
        <w:rPr>
          <w:lang w:val="en-CA"/>
        </w:rPr>
      </w:pPr>
      <w:r w:rsidRPr="000B6FF3">
        <w:rPr>
          <w:lang w:val="en-CA"/>
        </w:rPr>
        <w:t>Thus far, Level 13 Walls are the structures with the greatest amount of hitpoints in the game, having 10,000 hitpoints.</w:t>
      </w:r>
    </w:p>
    <w:p w:rsidR="000B6FF3" w:rsidRPr="000B6FF3" w:rsidRDefault="000B6FF3" w:rsidP="000B6FF3">
      <w:pPr>
        <w:numPr>
          <w:ilvl w:val="1"/>
          <w:numId w:val="116"/>
        </w:numPr>
        <w:rPr>
          <w:lang w:val="en-CA"/>
        </w:rPr>
      </w:pPr>
      <w:r w:rsidRPr="000B6FF3">
        <w:rPr>
          <w:lang w:val="en-CA"/>
        </w:rPr>
        <w:t>Walls will not be targeted by </w:t>
      </w:r>
      <w:hyperlink r:id="rId2749" w:tooltip="Category:Air Troops" w:history="1">
        <w:r w:rsidRPr="000B6FF3">
          <w:rPr>
            <w:rStyle w:val="Hyperlink"/>
            <w:lang w:val="en-CA"/>
          </w:rPr>
          <w:t>air troops</w:t>
        </w:r>
      </w:hyperlink>
      <w:r w:rsidRPr="000B6FF3">
        <w:rPr>
          <w:lang w:val="en-CA"/>
        </w:rPr>
        <w:t>, but they can be destroyed by them through indirect means (a very common example is </w:t>
      </w:r>
      <w:hyperlink r:id="rId2750" w:tooltip="Balloon" w:history="1">
        <w:r w:rsidRPr="000B6FF3">
          <w:rPr>
            <w:rStyle w:val="Hyperlink"/>
            <w:lang w:val="en-CA"/>
          </w:rPr>
          <w:t>Balloons</w:t>
        </w:r>
      </w:hyperlink>
      <w:r w:rsidRPr="000B6FF3">
        <w:rPr>
          <w:lang w:val="en-CA"/>
        </w:rPr>
        <w:t> can attack buildings and destroy nearby Walls by splash damage, and a rare example is </w:t>
      </w:r>
      <w:hyperlink r:id="rId2751" w:tooltip="Dragon" w:history="1">
        <w:r w:rsidRPr="000B6FF3">
          <w:rPr>
            <w:rStyle w:val="Hyperlink"/>
            <w:lang w:val="en-CA"/>
          </w:rPr>
          <w:t>Dragons</w:t>
        </w:r>
      </w:hyperlink>
      <w:r w:rsidRPr="000B6FF3">
        <w:rPr>
          <w:lang w:val="en-CA"/>
        </w:rPr>
        <w:t> can attack </w:t>
      </w:r>
      <w:hyperlink r:id="rId2752" w:tooltip="Clan Castle" w:history="1">
        <w:r w:rsidRPr="000B6FF3">
          <w:rPr>
            <w:rStyle w:val="Hyperlink"/>
            <w:lang w:val="en-CA"/>
          </w:rPr>
          <w:t>Clan Castle</w:t>
        </w:r>
      </w:hyperlink>
      <w:r w:rsidRPr="000B6FF3">
        <w:rPr>
          <w:lang w:val="en-CA"/>
        </w:rPr>
        <w:t> troops that are near Walls and destroy the Walls).</w:t>
      </w:r>
    </w:p>
    <w:p w:rsidR="000B6FF3" w:rsidRPr="000B6FF3" w:rsidRDefault="000B6FF3" w:rsidP="000B6FF3">
      <w:pPr>
        <w:numPr>
          <w:ilvl w:val="1"/>
          <w:numId w:val="116"/>
        </w:numPr>
        <w:rPr>
          <w:lang w:val="en-CA"/>
        </w:rPr>
      </w:pPr>
      <w:r w:rsidRPr="000B6FF3">
        <w:rPr>
          <w:lang w:val="en-CA"/>
        </w:rPr>
        <w:t>Occasionally two Wall segments will appear not to be connected, although they really are. This usually happens in the </w:t>
      </w:r>
      <w:hyperlink r:id="rId2753" w:tooltip="Village Edit Mode" w:history="1">
        <w:r w:rsidRPr="000B6FF3">
          <w:rPr>
            <w:rStyle w:val="Hyperlink"/>
            <w:lang w:val="en-CA"/>
          </w:rPr>
          <w:t>Village Edit Mode</w:t>
        </w:r>
      </w:hyperlink>
      <w:r w:rsidRPr="000B6FF3">
        <w:rPr>
          <w:lang w:val="en-CA"/>
        </w:rPr>
        <w:t>.</w:t>
      </w:r>
    </w:p>
    <w:p w:rsidR="000B6FF3" w:rsidRPr="000B6FF3" w:rsidRDefault="000B6FF3" w:rsidP="000B6FF3">
      <w:pPr>
        <w:numPr>
          <w:ilvl w:val="1"/>
          <w:numId w:val="116"/>
        </w:numPr>
        <w:rPr>
          <w:lang w:val="en-CA"/>
        </w:rPr>
      </w:pPr>
      <w:r w:rsidRPr="000B6FF3">
        <w:rPr>
          <w:lang w:val="en-CA"/>
        </w:rPr>
        <w:t>The </w:t>
      </w:r>
      <w:hyperlink r:id="rId2754" w:anchor="Version_6.253.4_-_16th_September_2014_.22Lava_Hound.22" w:tooltip="Version History" w:history="1">
        <w:r w:rsidRPr="000B6FF3">
          <w:rPr>
            <w:rStyle w:val="Hyperlink"/>
            <w:lang w:val="en-CA"/>
          </w:rPr>
          <w:t>16 Sept 2014 update</w:t>
        </w:r>
      </w:hyperlink>
      <w:r w:rsidRPr="000B6FF3">
        <w:rPr>
          <w:lang w:val="en-CA"/>
        </w:rPr>
        <w:t> added the ability for multiple Walls to be upgraded at once, and provided the capability for Level 7 and above Walls to be upgraded with </w:t>
      </w:r>
      <w:hyperlink r:id="rId2755" w:tooltip="Elixir" w:history="1">
        <w:r w:rsidRPr="000B6FF3">
          <w:rPr>
            <w:rStyle w:val="Hyperlink"/>
            <w:lang w:val="en-CA"/>
          </w:rPr>
          <w:t>Elixir</w:t>
        </w:r>
      </w:hyperlink>
      <w:r w:rsidRPr="000B6FF3">
        <w:rPr>
          <w:lang w:val="en-CA"/>
        </w:rPr>
        <w:t> at the same cost as it would take to upgrade the same Wall with </w:t>
      </w:r>
      <w:hyperlink r:id="rId2756" w:tooltip="Gold" w:history="1">
        <w:r w:rsidRPr="000B6FF3">
          <w:rPr>
            <w:rStyle w:val="Hyperlink"/>
            <w:lang w:val="en-CA"/>
          </w:rPr>
          <w:t>Gold</w:t>
        </w:r>
      </w:hyperlink>
      <w:r w:rsidRPr="000B6FF3">
        <w:rPr>
          <w:lang w:val="en-CA"/>
        </w:rPr>
        <w:t>.</w:t>
      </w:r>
    </w:p>
    <w:p w:rsidR="000B6FF3" w:rsidRPr="000B6FF3" w:rsidRDefault="000B6FF3" w:rsidP="000B6FF3">
      <w:pPr>
        <w:numPr>
          <w:ilvl w:val="1"/>
          <w:numId w:val="116"/>
        </w:numPr>
        <w:rPr>
          <w:lang w:val="en-CA"/>
        </w:rPr>
      </w:pPr>
      <w:r w:rsidRPr="000B6FF3">
        <w:rPr>
          <w:lang w:val="en-CA"/>
        </w:rPr>
        <w:t>Walls overall are one of the most expensive defenses to upgrade in the game, as the final upgrade of just one Wall costs 5,000,000 </w:t>
      </w:r>
      <w:hyperlink r:id="rId2757" w:anchor="Gold" w:tooltip="Resources" w:history="1">
        <w:r w:rsidRPr="000B6FF3">
          <w:rPr>
            <w:rStyle w:val="Hyperlink"/>
            <w:lang w:val="en-CA"/>
          </w:rPr>
          <w:t>Gold</w:t>
        </w:r>
      </w:hyperlink>
      <w:r w:rsidRPr="000B6FF3">
        <w:rPr>
          <w:lang w:val="en-CA"/>
        </w:rPr>
        <w:t> or </w:t>
      </w:r>
      <w:hyperlink r:id="rId2758" w:anchor="Elixir" w:tooltip="Resources" w:history="1">
        <w:r w:rsidRPr="000B6FF3">
          <w:rPr>
            <w:rStyle w:val="Hyperlink"/>
            <w:lang w:val="en-CA"/>
          </w:rPr>
          <w:t>Elixir</w:t>
        </w:r>
      </w:hyperlink>
      <w:r w:rsidRPr="000B6FF3">
        <w:rPr>
          <w:lang w:val="en-CA"/>
        </w:rPr>
        <w:t>. In total, upgrading all 300 available Walls from level 11 to level 12 cost up to 1,200,000,000 </w:t>
      </w:r>
      <w:hyperlink r:id="rId2759" w:anchor="Gold" w:tooltip="Resources" w:history="1">
        <w:r w:rsidRPr="000B6FF3">
          <w:rPr>
            <w:rStyle w:val="Hyperlink"/>
            <w:lang w:val="en-CA"/>
          </w:rPr>
          <w:t>Gold</w:t>
        </w:r>
      </w:hyperlink>
      <w:r w:rsidRPr="000B6FF3">
        <w:rPr>
          <w:lang w:val="en-CA"/>
        </w:rPr>
        <w:t> or </w:t>
      </w:r>
      <w:hyperlink r:id="rId2760" w:anchor="Elixir" w:tooltip="Resources" w:history="1">
        <w:r w:rsidRPr="000B6FF3">
          <w:rPr>
            <w:rStyle w:val="Hyperlink"/>
            <w:lang w:val="en-CA"/>
          </w:rPr>
          <w:t>Elixir</w:t>
        </w:r>
      </w:hyperlink>
      <w:r w:rsidRPr="000B6FF3">
        <w:rPr>
          <w:lang w:val="en-CA"/>
        </w:rPr>
        <w:t>. Upgrading 250 of the 300 Walls from level 12 to 13 will cost a further 1,250,000,000 </w:t>
      </w:r>
      <w:hyperlink r:id="rId2761" w:anchor="Gold" w:tooltip="Resources" w:history="1">
        <w:r w:rsidRPr="000B6FF3">
          <w:rPr>
            <w:rStyle w:val="Hyperlink"/>
            <w:lang w:val="en-CA"/>
          </w:rPr>
          <w:t>Gold</w:t>
        </w:r>
      </w:hyperlink>
      <w:r w:rsidRPr="000B6FF3">
        <w:rPr>
          <w:lang w:val="en-CA"/>
        </w:rPr>
        <w:t> or </w:t>
      </w:r>
      <w:hyperlink r:id="rId2762" w:anchor="Elixir" w:tooltip="Resources" w:history="1">
        <w:r w:rsidRPr="000B6FF3">
          <w:rPr>
            <w:rStyle w:val="Hyperlink"/>
            <w:lang w:val="en-CA"/>
          </w:rPr>
          <w:t>Elixir</w:t>
        </w:r>
      </w:hyperlink>
      <w:r w:rsidRPr="000B6FF3">
        <w:rPr>
          <w:lang w:val="en-CA"/>
        </w:rPr>
        <w:t>.</w:t>
      </w:r>
    </w:p>
    <w:p w:rsidR="000B6FF3" w:rsidRPr="000B6FF3" w:rsidRDefault="000B6FF3" w:rsidP="000B6FF3">
      <w:pPr>
        <w:numPr>
          <w:ilvl w:val="2"/>
          <w:numId w:val="116"/>
        </w:numPr>
        <w:rPr>
          <w:lang w:val="en-CA"/>
        </w:rPr>
      </w:pPr>
      <w:r w:rsidRPr="000B6FF3">
        <w:rPr>
          <w:lang w:val="en-CA"/>
        </w:rPr>
        <w:t>If you use gems (to purchase gold/elixir) for building all walls from scratch, it will cost you 673,895 gems (worth USD$4,813.06).</w:t>
      </w:r>
    </w:p>
    <w:p w:rsidR="000B6FF3" w:rsidRPr="000B6FF3" w:rsidRDefault="000B6FF3" w:rsidP="000B6FF3">
      <w:pPr>
        <w:numPr>
          <w:ilvl w:val="1"/>
          <w:numId w:val="116"/>
        </w:numPr>
        <w:rPr>
          <w:lang w:val="en-CA"/>
        </w:rPr>
      </w:pPr>
      <w:r w:rsidRPr="000B6FF3">
        <w:rPr>
          <w:lang w:val="en-CA"/>
        </w:rPr>
        <w:t>The </w:t>
      </w:r>
      <w:hyperlink r:id="rId2763" w:anchor="Version_6.407_-_11th_December_2014_.22Winter_is_here.21.22" w:tooltip="Version History" w:history="1">
        <w:r w:rsidRPr="000B6FF3">
          <w:rPr>
            <w:rStyle w:val="Hyperlink"/>
            <w:lang w:val="en-CA"/>
          </w:rPr>
          <w:t>11 Dec 2014 update</w:t>
        </w:r>
      </w:hyperlink>
      <w:r w:rsidRPr="000B6FF3">
        <w:rPr>
          <w:lang w:val="en-CA"/>
        </w:rPr>
        <w:t> restricted the capability for Walls to be upgraded with </w:t>
      </w:r>
      <w:hyperlink r:id="rId2764" w:tooltip="Elixir" w:history="1">
        <w:r w:rsidRPr="000B6FF3">
          <w:rPr>
            <w:rStyle w:val="Hyperlink"/>
            <w:lang w:val="en-CA"/>
          </w:rPr>
          <w:t>Elixir</w:t>
        </w:r>
      </w:hyperlink>
      <w:r w:rsidRPr="000B6FF3">
        <w:rPr>
          <w:lang w:val="en-CA"/>
        </w:rPr>
        <w:t> until the Wall is being upgraded to level 9 and above. In order to upgrade an entire row of Walls using </w:t>
      </w:r>
      <w:hyperlink r:id="rId2765" w:tooltip="Elixir" w:history="1">
        <w:r w:rsidRPr="000B6FF3">
          <w:rPr>
            <w:rStyle w:val="Hyperlink"/>
            <w:lang w:val="en-CA"/>
          </w:rPr>
          <w:t>Elixir</w:t>
        </w:r>
      </w:hyperlink>
      <w:r w:rsidRPr="000B6FF3">
        <w:rPr>
          <w:lang w:val="en-CA"/>
        </w:rPr>
        <w:t>, all pieces in the selected Wall must be at least level 8 or up. If there are any selected pieces of Wall in the row that are at level 7 or lower, the game will only offer to upgrade the row with </w:t>
      </w:r>
      <w:hyperlink r:id="rId2766" w:tooltip="Gold" w:history="1">
        <w:r w:rsidRPr="000B6FF3">
          <w:rPr>
            <w:rStyle w:val="Hyperlink"/>
            <w:lang w:val="en-CA"/>
          </w:rPr>
          <w:t>Gold</w:t>
        </w:r>
      </w:hyperlink>
      <w:r w:rsidRPr="000B6FF3">
        <w:rPr>
          <w:lang w:val="en-CA"/>
        </w:rPr>
        <w:t> until those lower-level pieces have been upgraded to level 8.</w:t>
      </w:r>
    </w:p>
    <w:p w:rsidR="000B6FF3" w:rsidRPr="000B6FF3" w:rsidRDefault="000B6FF3" w:rsidP="000B6FF3">
      <w:pPr>
        <w:numPr>
          <w:ilvl w:val="1"/>
          <w:numId w:val="116"/>
        </w:numPr>
        <w:rPr>
          <w:lang w:val="en-CA"/>
        </w:rPr>
      </w:pPr>
      <w:r w:rsidRPr="000B6FF3">
        <w:rPr>
          <w:lang w:val="en-CA"/>
        </w:rPr>
        <w:t>Walls only had 8 levels during the global launch in 2012, the other levels were added later on:</w:t>
      </w:r>
    </w:p>
    <w:p w:rsidR="000B6FF3" w:rsidRPr="000B6FF3" w:rsidRDefault="000B6FF3" w:rsidP="000B6FF3">
      <w:pPr>
        <w:numPr>
          <w:ilvl w:val="2"/>
          <w:numId w:val="116"/>
        </w:numPr>
        <w:rPr>
          <w:lang w:val="en-CA"/>
        </w:rPr>
      </w:pPr>
      <w:r w:rsidRPr="000B6FF3">
        <w:rPr>
          <w:lang w:val="en-CA"/>
        </w:rPr>
        <w:t>Levels 9 and 10 were added with the </w:t>
      </w:r>
      <w:hyperlink r:id="rId2767" w:anchor="Version_3.3_-_10th_January_2013" w:tooltip="Version History" w:history="1">
        <w:r w:rsidRPr="000B6FF3">
          <w:rPr>
            <w:rStyle w:val="Hyperlink"/>
            <w:lang w:val="en-CA"/>
          </w:rPr>
          <w:t>January 2013 update</w:t>
        </w:r>
      </w:hyperlink>
      <w:r w:rsidRPr="000B6FF3">
        <w:rPr>
          <w:lang w:val="en-CA"/>
        </w:rPr>
        <w:t>.</w:t>
      </w:r>
    </w:p>
    <w:p w:rsidR="000B6FF3" w:rsidRPr="000B6FF3" w:rsidRDefault="000B6FF3" w:rsidP="000B6FF3">
      <w:pPr>
        <w:numPr>
          <w:ilvl w:val="2"/>
          <w:numId w:val="116"/>
        </w:numPr>
        <w:rPr>
          <w:lang w:val="en-CA"/>
        </w:rPr>
      </w:pPr>
      <w:r w:rsidRPr="000B6FF3">
        <w:rPr>
          <w:lang w:val="en-CA"/>
        </w:rPr>
        <w:t>Level 11 was added with the </w:t>
      </w:r>
      <w:hyperlink r:id="rId2768" w:anchor="Version_4.53_-_17th_June_2013_.22Freeze_spell_.26_Japanese.22" w:tooltip="Version History" w:history="1">
        <w:r w:rsidRPr="000B6FF3">
          <w:rPr>
            <w:rStyle w:val="Hyperlink"/>
            <w:lang w:val="en-CA"/>
          </w:rPr>
          <w:t>June 2013 update</w:t>
        </w:r>
      </w:hyperlink>
      <w:r w:rsidRPr="000B6FF3">
        <w:rPr>
          <w:lang w:val="en-CA"/>
        </w:rPr>
        <w:t>.</w:t>
      </w:r>
    </w:p>
    <w:p w:rsidR="000B6FF3" w:rsidRPr="000B6FF3" w:rsidRDefault="000B6FF3" w:rsidP="000B6FF3">
      <w:pPr>
        <w:numPr>
          <w:ilvl w:val="2"/>
          <w:numId w:val="116"/>
        </w:numPr>
        <w:rPr>
          <w:lang w:val="en-CA"/>
        </w:rPr>
      </w:pPr>
      <w:r w:rsidRPr="000B6FF3">
        <w:rPr>
          <w:lang w:val="en-CA"/>
        </w:rPr>
        <w:t>Level 12 was added with the </w:t>
      </w:r>
      <w:hyperlink r:id="rId2769" w:anchor="Version_8.709.2_-_19th_December_2016_.22Clashmas_and_Events.22" w:tooltip="Version History" w:history="1">
        <w:r w:rsidRPr="000B6FF3">
          <w:rPr>
            <w:rStyle w:val="Hyperlink"/>
            <w:lang w:val="en-CA"/>
          </w:rPr>
          <w:t>December 2016 update</w:t>
        </w:r>
      </w:hyperlink>
      <w:r w:rsidRPr="000B6FF3">
        <w:rPr>
          <w:lang w:val="en-CA"/>
        </w:rPr>
        <w:t>. This same update also reduced the costs of level 10 and 11 walls.</w:t>
      </w:r>
    </w:p>
    <w:p w:rsidR="000B6FF3" w:rsidRPr="000B6FF3" w:rsidRDefault="000B6FF3" w:rsidP="000B6FF3">
      <w:pPr>
        <w:numPr>
          <w:ilvl w:val="2"/>
          <w:numId w:val="116"/>
        </w:numPr>
        <w:rPr>
          <w:lang w:val="en-CA"/>
        </w:rPr>
      </w:pPr>
      <w:r w:rsidRPr="000B6FF3">
        <w:rPr>
          <w:lang w:val="en-CA"/>
        </w:rPr>
        <w:t>Level 13 was added with the </w:t>
      </w:r>
      <w:hyperlink r:id="rId2770" w:anchor="Version_10.322.4_.28.3F.29_-_11th_June_2018_.22Town_Hall_12.22" w:tooltip="Version History" w:history="1">
        <w:r w:rsidRPr="000B6FF3">
          <w:rPr>
            <w:rStyle w:val="Hyperlink"/>
            <w:lang w:val="en-CA"/>
          </w:rPr>
          <w:t>Town Hall 12 update</w:t>
        </w:r>
      </w:hyperlink>
      <w:r w:rsidRPr="000B6FF3">
        <w:rPr>
          <w:lang w:val="en-CA"/>
        </w:rPr>
        <w:t>. This same update also reduced the costs of level 5-11 walls.</w:t>
      </w:r>
    </w:p>
    <w:p w:rsidR="000B6FF3" w:rsidRPr="000B6FF3" w:rsidRDefault="000B6FF3" w:rsidP="000B6FF3">
      <w:pPr>
        <w:numPr>
          <w:ilvl w:val="1"/>
          <w:numId w:val="116"/>
        </w:numPr>
        <w:rPr>
          <w:lang w:val="en-CA"/>
        </w:rPr>
      </w:pPr>
      <w:r w:rsidRPr="000B6FF3">
        <w:rPr>
          <w:lang w:val="en-CA"/>
        </w:rPr>
        <w:t>The 30 April 2015 update changed the original cost of 200 </w:t>
      </w:r>
      <w:hyperlink r:id="rId2771" w:tooltip="Gold" w:history="1">
        <w:r w:rsidRPr="000B6FF3">
          <w:rPr>
            <w:rStyle w:val="Hyperlink"/>
            <w:lang w:val="en-CA"/>
          </w:rPr>
          <w:t>Gold</w:t>
        </w:r>
      </w:hyperlink>
      <w:r w:rsidRPr="000B6FF3">
        <w:rPr>
          <w:lang w:val="en-CA"/>
        </w:rPr>
        <w:t> per wall to 50 </w:t>
      </w:r>
      <w:hyperlink r:id="rId2772" w:tooltip="Gold" w:history="1">
        <w:r w:rsidRPr="000B6FF3">
          <w:rPr>
            <w:rStyle w:val="Hyperlink"/>
            <w:lang w:val="en-CA"/>
          </w:rPr>
          <w:t>Gold</w:t>
        </w:r>
      </w:hyperlink>
      <w:r w:rsidRPr="000B6FF3">
        <w:rPr>
          <w:lang w:val="en-CA"/>
        </w:rPr>
        <w:t> per wall.</w:t>
      </w:r>
    </w:p>
    <w:p w:rsidR="000B6FF3" w:rsidRPr="000B6FF3" w:rsidRDefault="000B6FF3" w:rsidP="000B6FF3">
      <w:pPr>
        <w:numPr>
          <w:ilvl w:val="1"/>
          <w:numId w:val="116"/>
        </w:numPr>
        <w:rPr>
          <w:lang w:val="en-CA"/>
        </w:rPr>
      </w:pPr>
      <w:r w:rsidRPr="000B6FF3">
        <w:rPr>
          <w:lang w:val="en-CA"/>
        </w:rPr>
        <w:t>The 17 September 2015 update changed the look of level 11 walls.</w:t>
      </w:r>
    </w:p>
    <w:p w:rsidR="000B6FF3" w:rsidRPr="000B6FF3" w:rsidRDefault="000B6FF3" w:rsidP="000B6FF3">
      <w:pPr>
        <w:numPr>
          <w:ilvl w:val="2"/>
          <w:numId w:val="116"/>
        </w:numPr>
        <w:rPr>
          <w:lang w:val="en-CA"/>
        </w:rPr>
      </w:pPr>
      <w:r w:rsidRPr="000B6FF3">
        <w:rPr>
          <w:lang w:val="en-CA"/>
        </w:rPr>
        <w:lastRenderedPageBreak/>
        <w:t>There are also texture changes on Wall levels 2-8 except the 4th level.</w:t>
      </w:r>
    </w:p>
    <w:p w:rsidR="000B6FF3" w:rsidRPr="000B6FF3" w:rsidRDefault="000B6FF3" w:rsidP="000B6FF3">
      <w:pPr>
        <w:numPr>
          <w:ilvl w:val="2"/>
          <w:numId w:val="116"/>
        </w:numPr>
        <w:rPr>
          <w:lang w:val="en-CA"/>
        </w:rPr>
      </w:pPr>
      <w:r w:rsidRPr="000B6FF3">
        <w:rPr>
          <w:lang w:val="en-CA"/>
        </w:rPr>
        <w:t>Prior to this update, there used to be a different texture, which was aqua with electric sparks.</w:t>
      </w:r>
    </w:p>
    <w:p w:rsidR="000B6FF3" w:rsidRPr="000B6FF3" w:rsidRDefault="000B6FF3" w:rsidP="000B6FF3">
      <w:pPr>
        <w:numPr>
          <w:ilvl w:val="1"/>
          <w:numId w:val="116"/>
        </w:numPr>
        <w:rPr>
          <w:lang w:val="en-CA"/>
        </w:rPr>
      </w:pPr>
      <w:r w:rsidRPr="000B6FF3">
        <w:rPr>
          <w:lang w:val="en-CA"/>
        </w:rPr>
        <w:t>As of the 24 May 2016 update, the destroyed walls appearances are different for every level.</w:t>
      </w:r>
    </w:p>
    <w:p w:rsidR="000B6FF3" w:rsidRPr="000B6FF3" w:rsidRDefault="000B6FF3" w:rsidP="000B6FF3">
      <w:pPr>
        <w:numPr>
          <w:ilvl w:val="1"/>
          <w:numId w:val="116"/>
        </w:numPr>
        <w:rPr>
          <w:lang w:val="en-CA"/>
        </w:rPr>
      </w:pPr>
      <w:r w:rsidRPr="000B6FF3">
        <w:rPr>
          <w:lang w:val="en-CA"/>
        </w:rPr>
        <w:t>Individual walls from level 1-9 and level 11 seem to have a rectangular shadow despite their shape.</w:t>
      </w:r>
    </w:p>
    <w:p w:rsidR="000B6FF3" w:rsidRPr="000B6FF3" w:rsidRDefault="00A02F7D" w:rsidP="000B6FF3">
      <w:pPr>
        <w:rPr>
          <w:lang w:val="en-CA"/>
        </w:rPr>
      </w:pPr>
      <w:r>
        <w:rPr>
          <w:lang w:val="en-CA"/>
        </w:rPr>
        <w:pict>
          <v:rect id="_x0000_i1199" style="width:0;height:1.5pt" o:hralign="center" o:hrstd="t" o:hrnoshade="t" o:hr="t" fillcolor="#3a3a3a" stroked="f"/>
        </w:pict>
      </w:r>
    </w:p>
    <w:p w:rsidR="000B6FF3" w:rsidRPr="000B6FF3" w:rsidRDefault="000B6FF3" w:rsidP="000B6FF3">
      <w:pPr>
        <w:numPr>
          <w:ilvl w:val="0"/>
          <w:numId w:val="117"/>
        </w:numPr>
        <w:rPr>
          <w:lang w:val="en-CA"/>
        </w:rPr>
      </w:pPr>
      <w:r w:rsidRPr="000B6FF3">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6" name="Picture 106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displays information about the Wall, such as Level and Hitpoints.</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5" name="Picture 106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begins upgrading the Walls/Home Village to the next level, if you have enough resources and a free </w:t>
            </w:r>
            <w:hyperlink r:id="rId2775" w:tooltip="Builder's Hut" w:history="1">
              <w:r w:rsidRPr="000B6FF3">
                <w:rPr>
                  <w:rStyle w:val="Hyperlink"/>
                  <w:lang w:val="en-CA"/>
                </w:rPr>
                <w:t>Builder</w:t>
              </w:r>
            </w:hyperlink>
            <w:r w:rsidRPr="000B6FF3">
              <w:rPr>
                <w:lang w:val="en-CA"/>
              </w:rPr>
              <w:t>. When the Walls/Home Village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4" name="Picture 1064" descr="Icon Wall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Icon Wall Ring"/>
                          <pic:cNvPicPr>
                            <a:picLocks noChangeAspect="1" noChangeArrowheads="1"/>
                          </pic:cNvPicPr>
                        </pic:nvPicPr>
                        <pic:blipFill>
                          <a:blip r:embed="rId27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upgrades the Wall to the next level, if you have enough </w:t>
            </w:r>
            <w:hyperlink r:id="rId2777" w:tooltip="Magic Items" w:history="1">
              <w:r w:rsidRPr="000B6FF3">
                <w:rPr>
                  <w:rStyle w:val="Hyperlink"/>
                  <w:lang w:val="en-CA"/>
                </w:rPr>
                <w:t>Wall Rings</w:t>
              </w:r>
            </w:hyperlink>
            <w:r w:rsidRPr="000B6FF3">
              <w:rPr>
                <w:lang w:val="en-CA"/>
              </w:rPr>
              <w:t> and a free </w:t>
            </w:r>
            <w:hyperlink r:id="rId2778" w:tooltip="Builder's Hut" w:history="1">
              <w:r w:rsidRPr="000B6FF3">
                <w:rPr>
                  <w:rStyle w:val="Hyperlink"/>
                  <w:lang w:val="en-CA"/>
                </w:rPr>
                <w:t>Builder</w:t>
              </w:r>
            </w:hyperlink>
            <w:r w:rsidRPr="000B6FF3">
              <w:rPr>
                <w:lang w:val="en-CA"/>
              </w:rPr>
              <w:t>. When the Wall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3" name="Picture 1063" descr="Icon Select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Icon SelectRow"/>
                          <pic:cNvPicPr>
                            <a:picLocks noChangeAspect="1" noChangeArrowheads="1"/>
                          </pic:cNvPicPr>
                        </pic:nvPicPr>
                        <pic:blipFill>
                          <a:blip r:embed="rId2779">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selects a row of Walls to move or rotate instead of a single Wall. The longest contiguous row of Walls will be selected.</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2" name="Picture 1062" descr="Icon Rotate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Icon RotateRow"/>
                          <pic:cNvPicPr>
                            <a:picLocks noChangeAspect="1" noChangeArrowheads="1"/>
                          </pic:cNvPicPr>
                        </pic:nvPicPr>
                        <pic:blipFill>
                          <a:blip r:embed="rId278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rotates the selected row of Walls. This icon is only displayed while you have multiple Walls selected.</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1" name="Picture 1061" descr="IconUpgrade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IconUpgradeRow"/>
                          <pic:cNvPicPr>
                            <a:picLocks noChangeAspect="1" noChangeArrowheads="1"/>
                          </pic:cNvPicPr>
                        </pic:nvPicPr>
                        <pic:blipFill>
                          <a:blip r:embed="rId278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upgrades all the upgradable Walls in the selected row to the next level, if you have enough resources and a free Builder. This icon is only displayed while you have multiple Walls selected.</w:t>
            </w:r>
          </w:p>
        </w:tc>
      </w:tr>
      <w:tr w:rsidR="000B6FF3" w:rsidRPr="000B6FF3" w:rsidTr="000B6FF3">
        <w:trPr>
          <w:trHeight w:val="150"/>
        </w:trPr>
        <w:tc>
          <w:tcPr>
            <w:tcW w:w="0" w:type="auto"/>
            <w:vAlign w:val="center"/>
            <w:hideMark/>
          </w:tcPr>
          <w:p w:rsidR="000B6FF3" w:rsidRPr="000B6FF3" w:rsidRDefault="000B6FF3" w:rsidP="000B6FF3">
            <w:pPr>
              <w:rPr>
                <w:lang w:val="en-CA"/>
              </w:rPr>
            </w:pPr>
          </w:p>
        </w:tc>
        <w:tc>
          <w:tcPr>
            <w:tcW w:w="0" w:type="auto"/>
            <w:vAlign w:val="center"/>
            <w:hideMark/>
          </w:tcPr>
          <w:p w:rsidR="000B6FF3" w:rsidRPr="000B6FF3" w:rsidRDefault="000B6FF3" w:rsidP="000B6FF3">
            <w:pPr>
              <w:rPr>
                <w:lang w:val="en-CA"/>
              </w:rPr>
            </w:pPr>
          </w:p>
        </w:tc>
      </w:tr>
    </w:tbl>
    <w:p w:rsidR="000B6FF3" w:rsidRPr="000B6FF3" w:rsidRDefault="000B6FF3" w:rsidP="000B6FF3">
      <w:pPr>
        <w:numPr>
          <w:ilvl w:val="0"/>
          <w:numId w:val="117"/>
        </w:numPr>
        <w:rPr>
          <w:vanish/>
          <w:lang w:val="en-CA"/>
        </w:rPr>
      </w:pPr>
    </w:p>
    <w:tbl>
      <w:tblPr>
        <w:tblW w:w="975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628"/>
        <w:gridCol w:w="483"/>
        <w:gridCol w:w="605"/>
        <w:gridCol w:w="605"/>
        <w:gridCol w:w="605"/>
        <w:gridCol w:w="728"/>
        <w:gridCol w:w="728"/>
        <w:gridCol w:w="728"/>
        <w:gridCol w:w="728"/>
        <w:gridCol w:w="728"/>
        <w:gridCol w:w="728"/>
        <w:gridCol w:w="728"/>
        <w:gridCol w:w="728"/>
      </w:tblGrid>
      <w:tr w:rsidR="000B6FF3" w:rsidRPr="000B6FF3" w:rsidTr="000B6FF3">
        <w:trPr>
          <w:jc w:val="center"/>
        </w:trPr>
        <w:tc>
          <w:tcPr>
            <w:tcW w:w="112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A02F7D" w:rsidP="000B6FF3">
            <w:pPr>
              <w:rPr>
                <w:b/>
                <w:bCs/>
                <w:lang w:val="en-CA"/>
              </w:rPr>
            </w:pPr>
            <w:hyperlink r:id="rId2782" w:tooltip="Town Hall" w:history="1">
              <w:r w:rsidR="000B6FF3" w:rsidRPr="000B6FF3">
                <w:rPr>
                  <w:rStyle w:val="Hyperlink"/>
                  <w:b/>
                  <w:bCs/>
                  <w:lang w:val="en-CA"/>
                </w:rPr>
                <w:t>Town Hall</w:t>
              </w:r>
            </w:hyperlink>
            <w:r w:rsidR="000B6FF3" w:rsidRPr="000B6FF3">
              <w:rPr>
                <w:b/>
                <w:bCs/>
                <w:lang w:val="en-CA"/>
              </w:rPr>
              <w:t>Level</w:t>
            </w:r>
          </w:p>
        </w:tc>
        <w:tc>
          <w:tcPr>
            <w:tcW w:w="13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4</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8</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9</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11</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w:t>
            </w:r>
          </w:p>
        </w:tc>
      </w:tr>
      <w:tr w:rsidR="000B6FF3" w:rsidRPr="000B6FF3" w:rsidTr="000B6FF3">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250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300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300</w:t>
            </w:r>
          </w:p>
        </w:tc>
      </w:tr>
    </w:tbl>
    <w:p w:rsidR="000B6FF3" w:rsidRPr="000B6FF3" w:rsidRDefault="000B6FF3" w:rsidP="000B6FF3">
      <w:pPr>
        <w:numPr>
          <w:ilvl w:val="0"/>
          <w:numId w:val="117"/>
        </w:numPr>
        <w:rPr>
          <w:vanish/>
          <w:lang w:val="en-CA"/>
        </w:rPr>
      </w:pPr>
    </w:p>
    <w:p w:rsidR="000B6FF3" w:rsidRDefault="000B6FF3"/>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B6FF3" w:rsidRPr="000B6FF3" w:rsidTr="000B6FF3">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Size </w:t>
            </w:r>
            <w:r w:rsidRPr="000B6FF3">
              <w:rPr>
                <w:b/>
                <w:bCs/>
                <w:noProof/>
                <w:lang w:val="en-CA"/>
              </w:rPr>
              <w:drawing>
                <wp:inline distT="0" distB="0" distL="0" distR="0">
                  <wp:extent cx="190500" cy="142875"/>
                  <wp:effectExtent l="0" t="0" r="0" b="9525"/>
                  <wp:docPr id="159" name="Picture 159"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B6FF3" w:rsidRPr="000B6FF3" w:rsidTr="000B6FF3">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1x1</w:t>
            </w:r>
          </w:p>
        </w:tc>
      </w:tr>
    </w:tbl>
    <w:p w:rsidR="000B6FF3" w:rsidRPr="000B6FF3" w:rsidRDefault="000B6FF3" w:rsidP="000B6FF3">
      <w:pPr>
        <w:numPr>
          <w:ilvl w:val="0"/>
          <w:numId w:val="117"/>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075"/>
        <w:gridCol w:w="1583"/>
        <w:gridCol w:w="1075"/>
        <w:gridCol w:w="1573"/>
        <w:gridCol w:w="1036"/>
        <w:gridCol w:w="1050"/>
        <w:gridCol w:w="1669"/>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A02F7D" w:rsidP="000B6FF3">
            <w:pPr>
              <w:rPr>
                <w:b/>
                <w:bCs/>
                <w:lang w:val="en-CA"/>
              </w:rPr>
            </w:pPr>
            <w:hyperlink r:id="rId2784" w:anchor="Gold" w:tooltip="Resource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190500" cy="190500"/>
                  <wp:effectExtent l="0" t="0" r="0" b="0"/>
                  <wp:docPr id="158" name="Picture 15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Cumulative Cost </w:t>
            </w:r>
            <w:r w:rsidRPr="000B6FF3">
              <w:rPr>
                <w:b/>
                <w:bCs/>
                <w:noProof/>
                <w:lang w:val="en-CA"/>
              </w:rPr>
              <w:drawing>
                <wp:inline distT="0" distB="0" distL="0" distR="0">
                  <wp:extent cx="190500" cy="190500"/>
                  <wp:effectExtent l="0" t="0" r="0" b="0"/>
                  <wp:docPr id="157" name="Picture 157"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A02F7D" w:rsidP="000B6FF3">
            <w:pPr>
              <w:rPr>
                <w:b/>
                <w:bCs/>
                <w:lang w:val="en-CA"/>
              </w:rPr>
            </w:pPr>
            <w:hyperlink r:id="rId2787" w:anchor="Elixir" w:tooltip="Resource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171450" cy="190500"/>
                  <wp:effectExtent l="0" t="0" r="0" b="0"/>
                  <wp:docPr id="134" name="Picture 13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Cumulative Cost </w:t>
            </w:r>
            <w:r w:rsidRPr="000B6FF3">
              <w:rPr>
                <w:b/>
                <w:bCs/>
                <w:noProof/>
                <w:lang w:val="en-CA"/>
              </w:rPr>
              <w:drawing>
                <wp:inline distT="0" distB="0" distL="0" distR="0">
                  <wp:extent cx="171450" cy="190500"/>
                  <wp:effectExtent l="0" t="0" r="0" b="0"/>
                  <wp:docPr id="133" name="Picture 13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A02F7D" w:rsidP="000B6FF3">
            <w:pPr>
              <w:rPr>
                <w:b/>
                <w:bCs/>
                <w:lang w:val="en-CA"/>
              </w:rPr>
            </w:pPr>
            <w:hyperlink r:id="rId2788" w:tooltip="Magic Item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247650" cy="219075"/>
                  <wp:effectExtent l="0" t="0" r="0" b="9525"/>
                  <wp:docPr id="132" name="Picture 132" descr="Wall Ring">
                    <a:hlinkClick xmlns:a="http://schemas.openxmlformats.org/drawingml/2006/main" r:id="rId2777" tooltip="&quot;Magic Ite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Wall Ring">
                            <a:hlinkClick r:id="rId2777" tooltip="&quot;Magic Items&quot;"/>
                          </pic:cNvPr>
                          <pic:cNvPicPr>
                            <a:picLocks noChangeAspect="1" noChangeArrowheads="1"/>
                          </pic:cNvPicPr>
                        </pic:nvPicPr>
                        <pic:blipFill>
                          <a:blip r:embed="rId2789">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A02F7D" w:rsidP="000B6FF3">
            <w:pPr>
              <w:rPr>
                <w:b/>
                <w:bCs/>
                <w:lang w:val="en-CA"/>
              </w:rPr>
            </w:pPr>
            <w:hyperlink r:id="rId2790" w:tooltip="Town Hall" w:history="1">
              <w:r w:rsidR="000B6FF3" w:rsidRPr="000B6FF3">
                <w:rPr>
                  <w:rStyle w:val="Hyperlink"/>
                  <w:b/>
                  <w:bCs/>
                  <w:lang w:val="en-CA"/>
                </w:rPr>
                <w:t>Town Hall</w:t>
              </w:r>
            </w:hyperlink>
            <w:r w:rsidR="000B6FF3" w:rsidRPr="000B6FF3">
              <w:rPr>
                <w:b/>
                <w:bCs/>
                <w:lang w:val="en-CA"/>
              </w:rPr>
              <w:t> Level Required</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lastRenderedPageBreak/>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bl>
    <w:p w:rsidR="000B6FF3" w:rsidRPr="000B6FF3" w:rsidRDefault="000B6FF3" w:rsidP="000B6FF3">
      <w:pPr>
        <w:numPr>
          <w:ilvl w:val="0"/>
          <w:numId w:val="117"/>
        </w:numPr>
        <w:rPr>
          <w:vanish/>
          <w:lang w:val="en-CA"/>
        </w:rPr>
      </w:pPr>
    </w:p>
    <w:p w:rsidR="000B6FF3" w:rsidRDefault="000B6FF3"/>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421"/>
        <w:gridCol w:w="168"/>
        <w:gridCol w:w="630"/>
        <w:gridCol w:w="630"/>
        <w:gridCol w:w="630"/>
        <w:gridCol w:w="630"/>
        <w:gridCol w:w="630"/>
        <w:gridCol w:w="630"/>
        <w:gridCol w:w="630"/>
        <w:gridCol w:w="630"/>
        <w:gridCol w:w="630"/>
        <w:gridCol w:w="630"/>
        <w:gridCol w:w="630"/>
        <w:gridCol w:w="630"/>
        <w:gridCol w:w="645"/>
      </w:tblGrid>
      <w:tr w:rsidR="000B6FF3" w:rsidRPr="000B6FF3" w:rsidTr="000B6FF3">
        <w:trPr>
          <w:tblCellSpacing w:w="0" w:type="dxa"/>
          <w:jc w:val="center"/>
        </w:trPr>
        <w:tc>
          <w:tcPr>
            <w:tcW w:w="0" w:type="auto"/>
            <w:tcBorders>
              <w:top w:val="nil"/>
              <w:left w:val="nil"/>
              <w:bottom w:val="nil"/>
              <w:right w:val="nil"/>
            </w:tcBorders>
            <w:vAlign w:val="center"/>
            <w:hideMark/>
          </w:tcPr>
          <w:p w:rsidR="000B6FF3" w:rsidRPr="000B6FF3" w:rsidRDefault="000B6FF3" w:rsidP="000B6FF3">
            <w:pPr>
              <w:rPr>
                <w:lang w:val="en-CA"/>
              </w:rPr>
            </w:pPr>
          </w:p>
        </w:tc>
        <w:tc>
          <w:tcPr>
            <w:tcW w:w="0" w:type="auto"/>
            <w:tcBorders>
              <w:top w:val="nil"/>
              <w:left w:val="nil"/>
              <w:bottom w:val="nil"/>
              <w:right w:val="single" w:sz="6" w:space="0" w:color="CCCCCC"/>
            </w:tcBorders>
            <w:vAlign w:val="center"/>
            <w:hideMark/>
          </w:tcPr>
          <w:p w:rsidR="000B6FF3" w:rsidRPr="000B6FF3" w:rsidRDefault="000B6FF3" w:rsidP="000B6FF3">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0B6FF3" w:rsidRPr="000B6FF3" w:rsidRDefault="000B6FF3" w:rsidP="000B6FF3">
            <w:pPr>
              <w:rPr>
                <w:b/>
                <w:bCs/>
                <w:lang w:val="en-CA"/>
              </w:rPr>
            </w:pPr>
            <w:r w:rsidRPr="000B6FF3">
              <w:rPr>
                <w:b/>
                <w:bCs/>
                <w:lang w:val="en-CA"/>
              </w:rPr>
              <w:t>Walls Level</w:t>
            </w:r>
          </w:p>
        </w:tc>
      </w:tr>
      <w:tr w:rsidR="000B6FF3" w:rsidRPr="000B6FF3" w:rsidTr="000B6FF3">
        <w:trPr>
          <w:tblCellSpacing w:w="0" w:type="dxa"/>
          <w:jc w:val="center"/>
        </w:trPr>
        <w:tc>
          <w:tcPr>
            <w:tcW w:w="0" w:type="auto"/>
            <w:vAlign w:val="center"/>
            <w:hideMark/>
          </w:tcPr>
          <w:p w:rsidR="000B6FF3" w:rsidRPr="000B6FF3" w:rsidRDefault="000B6FF3" w:rsidP="000B6FF3">
            <w:pPr>
              <w:rPr>
                <w:b/>
                <w:bCs/>
                <w:lang w:val="en-CA"/>
              </w:rPr>
            </w:pPr>
          </w:p>
        </w:tc>
        <w:tc>
          <w:tcPr>
            <w:tcW w:w="0" w:type="auto"/>
            <w:tcBorders>
              <w:right w:val="single" w:sz="6" w:space="0" w:color="CCCCCC"/>
            </w:tcBorders>
            <w:vAlign w:val="center"/>
            <w:hideMark/>
          </w:tcPr>
          <w:p w:rsidR="000B6FF3" w:rsidRPr="000B6FF3" w:rsidRDefault="000B6FF3" w:rsidP="000B6FF3">
            <w:pPr>
              <w:rPr>
                <w:lang w:val="en-CA"/>
              </w:rPr>
            </w:pP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31" name="Picture 131"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30" name="Picture 130"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29" name="Picture 129"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28" name="Picture 128"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41" name="Picture 1041"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40" name="Picture 1040"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9" name="Picture 1039"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8" name="Picture 1038"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7" name="Picture 1037"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6" name="Picture 1036"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5" name="Picture 1035"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4" name="Picture 1034"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3" name="Picture 1033"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0B6FF3" w:rsidRPr="000B6FF3" w:rsidTr="000B6FF3">
        <w:trPr>
          <w:tblCellSpacing w:w="0" w:type="dxa"/>
          <w:jc w:val="center"/>
        </w:trPr>
        <w:tc>
          <w:tcPr>
            <w:tcW w:w="0" w:type="auto"/>
            <w:tcBorders>
              <w:bottom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9</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10</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12</w:t>
            </w:r>
          </w:p>
        </w:tc>
        <w:tc>
          <w:tcPr>
            <w:tcW w:w="0" w:type="auto"/>
            <w:tcBorders>
              <w:bottom w:val="single" w:sz="6" w:space="0" w:color="auto"/>
              <w:right w:val="single" w:sz="6" w:space="0" w:color="CCCCCC"/>
            </w:tcBorders>
            <w:shd w:val="clear" w:color="auto" w:fill="FAFAFA"/>
            <w:vAlign w:val="center"/>
            <w:hideMark/>
          </w:tcPr>
          <w:p w:rsidR="000B6FF3" w:rsidRPr="000B6FF3" w:rsidRDefault="000B6FF3" w:rsidP="000B6FF3">
            <w:pPr>
              <w:rPr>
                <w:lang w:val="en-CA"/>
              </w:rPr>
            </w:pPr>
            <w:r w:rsidRPr="000B6FF3">
              <w:rPr>
                <w:b/>
                <w:bCs/>
                <w:lang w:val="en-CA"/>
              </w:rPr>
              <w:t>13</w:t>
            </w:r>
          </w:p>
        </w:tc>
      </w:tr>
      <w:tr w:rsidR="000B6FF3" w:rsidRPr="000B6FF3" w:rsidTr="000B6FF3">
        <w:trPr>
          <w:tblCellSpacing w:w="0" w:type="dxa"/>
          <w:jc w:val="center"/>
        </w:trPr>
        <w:tc>
          <w:tcPr>
            <w:tcW w:w="1439" w:type="dxa"/>
            <w:vMerge w:val="restart"/>
            <w:tcBorders>
              <w:left w:val="single" w:sz="6" w:space="0" w:color="CCCCCC"/>
              <w:bottom w:val="single" w:sz="6" w:space="0" w:color="CCCCCC"/>
              <w:right w:val="single" w:sz="6" w:space="0" w:color="CCCCCC"/>
            </w:tcBorders>
            <w:shd w:val="clear" w:color="auto" w:fill="F2F2F2"/>
            <w:vAlign w:val="center"/>
            <w:hideMark/>
          </w:tcPr>
          <w:p w:rsidR="000B6FF3" w:rsidRDefault="00A02F7D" w:rsidP="000B6FF3">
            <w:hyperlink r:id="rId2791" w:tooltip="Wall Breaker" w:history="1">
              <w:r w:rsidR="000B6FF3" w:rsidRPr="000B6FF3">
                <w:rPr>
                  <w:rStyle w:val="Hyperlink"/>
                  <w:b/>
                  <w:bCs/>
                  <w:lang w:val="en-CA"/>
                </w:rPr>
                <w:t>Wall Breaker</w:t>
              </w:r>
            </w:hyperlink>
          </w:p>
          <w:p w:rsidR="000B6FF3" w:rsidRPr="000B6FF3" w:rsidRDefault="000B6FF3" w:rsidP="000B6FF3">
            <w:pPr>
              <w:rPr>
                <w:lang w:val="en-CA"/>
              </w:rPr>
            </w:pPr>
            <w:r w:rsidRPr="000B6FF3">
              <w:rPr>
                <w:b/>
                <w:bCs/>
                <w:lang w:val="en-CA"/>
              </w:rPr>
              <w:t>Level</w:t>
            </w:r>
          </w:p>
        </w:tc>
        <w:tc>
          <w:tcPr>
            <w:tcW w:w="167" w:type="dxa"/>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15</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18</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21</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14</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16</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8</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11</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8</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5</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gridSpan w:val="15"/>
            <w:tcBorders>
              <w:top w:val="nil"/>
              <w:left w:val="nil"/>
              <w:bottom w:val="nil"/>
              <w:right w:val="nil"/>
            </w:tcBorders>
            <w:vAlign w:val="center"/>
            <w:hideMark/>
          </w:tcPr>
          <w:p w:rsidR="000B6FF3" w:rsidRDefault="000B6FF3" w:rsidP="000B6FF3">
            <w:pPr>
              <w:rPr>
                <w:b/>
                <w:bCs/>
                <w:lang w:val="en-CA"/>
              </w:rPr>
            </w:pPr>
          </w:p>
          <w:p w:rsidR="000B6FF3" w:rsidRPr="000B6FF3" w:rsidRDefault="000B6FF3" w:rsidP="000B6FF3">
            <w:pPr>
              <w:rPr>
                <w:lang w:val="en-CA"/>
              </w:rPr>
            </w:pPr>
            <w:r w:rsidRPr="000B6FF3">
              <w:rPr>
                <w:b/>
                <w:bCs/>
                <w:lang w:val="en-CA"/>
              </w:rPr>
              <w:t>Number of </w:t>
            </w:r>
            <w:hyperlink r:id="rId2792" w:tooltip="Wall Breaker" w:history="1">
              <w:r w:rsidRPr="000B6FF3">
                <w:rPr>
                  <w:rStyle w:val="Hyperlink"/>
                  <w:b/>
                  <w:bCs/>
                  <w:lang w:val="en-CA"/>
                </w:rPr>
                <w:t>Wall Breakers</w:t>
              </w:r>
            </w:hyperlink>
            <w:r w:rsidRPr="000B6FF3">
              <w:rPr>
                <w:b/>
                <w:bCs/>
                <w:lang w:val="en-CA"/>
              </w:rPr>
              <w:t> required to break through Walls</w:t>
            </w:r>
          </w:p>
        </w:tc>
      </w:tr>
    </w:tbl>
    <w:p w:rsidR="000B6FF3" w:rsidRPr="000B6FF3" w:rsidRDefault="000B6FF3" w:rsidP="000B6FF3">
      <w:pPr>
        <w:numPr>
          <w:ilvl w:val="0"/>
          <w:numId w:val="117"/>
        </w:numPr>
        <w:rPr>
          <w:vanish/>
          <w:lang w:val="en-CA"/>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929"/>
        <w:gridCol w:w="450"/>
        <w:gridCol w:w="630"/>
        <w:gridCol w:w="630"/>
        <w:gridCol w:w="630"/>
        <w:gridCol w:w="630"/>
        <w:gridCol w:w="630"/>
        <w:gridCol w:w="630"/>
        <w:gridCol w:w="630"/>
        <w:gridCol w:w="630"/>
        <w:gridCol w:w="630"/>
        <w:gridCol w:w="630"/>
        <w:gridCol w:w="630"/>
        <w:gridCol w:w="630"/>
        <w:gridCol w:w="645"/>
      </w:tblGrid>
      <w:tr w:rsidR="000B6FF3" w:rsidRPr="000B6FF3" w:rsidTr="000B6FF3">
        <w:trPr>
          <w:tblCellSpacing w:w="0" w:type="dxa"/>
          <w:jc w:val="center"/>
        </w:trPr>
        <w:tc>
          <w:tcPr>
            <w:tcW w:w="0" w:type="auto"/>
            <w:tcBorders>
              <w:top w:val="nil"/>
              <w:left w:val="nil"/>
              <w:bottom w:val="nil"/>
              <w:right w:val="nil"/>
            </w:tcBorders>
            <w:vAlign w:val="center"/>
            <w:hideMark/>
          </w:tcPr>
          <w:p w:rsidR="000B6FF3" w:rsidRPr="000B6FF3" w:rsidRDefault="000B6FF3" w:rsidP="000B6FF3">
            <w:pPr>
              <w:rPr>
                <w:lang w:val="en-CA"/>
              </w:rPr>
            </w:pPr>
          </w:p>
        </w:tc>
        <w:tc>
          <w:tcPr>
            <w:tcW w:w="0" w:type="auto"/>
            <w:tcBorders>
              <w:top w:val="nil"/>
              <w:left w:val="nil"/>
              <w:bottom w:val="nil"/>
              <w:right w:val="single" w:sz="6" w:space="0" w:color="CCCCCC"/>
            </w:tcBorders>
            <w:vAlign w:val="center"/>
            <w:hideMark/>
          </w:tcPr>
          <w:p w:rsidR="000B6FF3" w:rsidRPr="000B6FF3" w:rsidRDefault="000B6FF3" w:rsidP="000B6FF3">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0B6FF3" w:rsidRPr="000B6FF3" w:rsidRDefault="000B6FF3" w:rsidP="000B6FF3">
            <w:pPr>
              <w:rPr>
                <w:b/>
                <w:bCs/>
                <w:lang w:val="en-CA"/>
              </w:rPr>
            </w:pPr>
            <w:r w:rsidRPr="000B6FF3">
              <w:rPr>
                <w:b/>
                <w:bCs/>
                <w:lang w:val="en-CA"/>
              </w:rPr>
              <w:t>Walls Level</w:t>
            </w:r>
          </w:p>
        </w:tc>
      </w:tr>
      <w:tr w:rsidR="000B6FF3" w:rsidRPr="000B6FF3" w:rsidTr="000B6FF3">
        <w:trPr>
          <w:tblCellSpacing w:w="0" w:type="dxa"/>
          <w:jc w:val="center"/>
        </w:trPr>
        <w:tc>
          <w:tcPr>
            <w:tcW w:w="0" w:type="auto"/>
            <w:vAlign w:val="center"/>
            <w:hideMark/>
          </w:tcPr>
          <w:p w:rsidR="000B6FF3" w:rsidRPr="000B6FF3" w:rsidRDefault="000B6FF3" w:rsidP="000B6FF3">
            <w:pPr>
              <w:rPr>
                <w:b/>
                <w:bCs/>
                <w:lang w:val="en-CA"/>
              </w:rPr>
            </w:pPr>
          </w:p>
        </w:tc>
        <w:tc>
          <w:tcPr>
            <w:tcW w:w="0" w:type="auto"/>
            <w:tcBorders>
              <w:right w:val="single" w:sz="6" w:space="0" w:color="CCCCCC"/>
            </w:tcBorders>
            <w:vAlign w:val="center"/>
            <w:hideMark/>
          </w:tcPr>
          <w:p w:rsidR="000B6FF3" w:rsidRPr="000B6FF3" w:rsidRDefault="000B6FF3" w:rsidP="000B6FF3">
            <w:pPr>
              <w:rPr>
                <w:lang w:val="en-CA"/>
              </w:rPr>
            </w:pP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2" name="Picture 1032"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1" name="Picture 1031"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0" name="Picture 1030"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9" name="Picture 1029"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8" name="Picture 1028"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7" name="Picture 1027"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6" name="Picture 1026"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5" name="Picture 1025"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4" name="Picture 1024"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3" name="Picture 1023"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11" name="Picture 1011"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10" name="Picture 1010"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09" name="Picture 1009"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0B6FF3" w:rsidRPr="000B6FF3" w:rsidTr="000B6FF3">
        <w:trPr>
          <w:tblCellSpacing w:w="0" w:type="dxa"/>
          <w:jc w:val="center"/>
        </w:trPr>
        <w:tc>
          <w:tcPr>
            <w:tcW w:w="0" w:type="auto"/>
            <w:tcBorders>
              <w:bottom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9</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10</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12</w:t>
            </w:r>
          </w:p>
        </w:tc>
        <w:tc>
          <w:tcPr>
            <w:tcW w:w="0" w:type="auto"/>
            <w:tcBorders>
              <w:bottom w:val="single" w:sz="6" w:space="0" w:color="auto"/>
              <w:right w:val="single" w:sz="6" w:space="0" w:color="CCCCCC"/>
            </w:tcBorders>
            <w:shd w:val="clear" w:color="auto" w:fill="FAFAFA"/>
            <w:vAlign w:val="center"/>
            <w:hideMark/>
          </w:tcPr>
          <w:p w:rsidR="000B6FF3" w:rsidRPr="000B6FF3" w:rsidRDefault="000B6FF3" w:rsidP="000B6FF3">
            <w:pPr>
              <w:rPr>
                <w:lang w:val="en-CA"/>
              </w:rPr>
            </w:pPr>
            <w:r w:rsidRPr="000B6FF3">
              <w:rPr>
                <w:b/>
                <w:bCs/>
                <w:lang w:val="en-CA"/>
              </w:rPr>
              <w:t>13</w:t>
            </w:r>
          </w:p>
        </w:tc>
      </w:tr>
      <w:tr w:rsidR="000B6FF3" w:rsidRPr="000B6FF3" w:rsidTr="000B6FF3">
        <w:trPr>
          <w:tblCellSpacing w:w="0" w:type="dxa"/>
          <w:jc w:val="center"/>
        </w:trPr>
        <w:tc>
          <w:tcPr>
            <w:tcW w:w="900" w:type="dxa"/>
            <w:vMerge w:val="restart"/>
            <w:tcBorders>
              <w:left w:val="single" w:sz="6" w:space="0" w:color="CCCCCC"/>
              <w:bottom w:val="single" w:sz="6" w:space="0" w:color="CCCCCC"/>
              <w:right w:val="single" w:sz="6" w:space="0" w:color="CCCCCC"/>
            </w:tcBorders>
            <w:shd w:val="clear" w:color="auto" w:fill="F2F2F2"/>
            <w:vAlign w:val="center"/>
            <w:hideMark/>
          </w:tcPr>
          <w:p w:rsidR="000B6FF3" w:rsidRDefault="00A02F7D" w:rsidP="000B6FF3">
            <w:hyperlink r:id="rId2793" w:tooltip="Wall Wrecker" w:history="1">
              <w:r w:rsidR="000B6FF3" w:rsidRPr="000B6FF3">
                <w:rPr>
                  <w:rStyle w:val="Hyperlink"/>
                  <w:b/>
                  <w:bCs/>
                  <w:lang w:val="en-CA"/>
                </w:rPr>
                <w:t>Wall Wrecker</w:t>
              </w:r>
            </w:hyperlink>
          </w:p>
          <w:p w:rsidR="000B6FF3" w:rsidRPr="000B6FF3" w:rsidRDefault="000B6FF3" w:rsidP="000B6FF3">
            <w:pPr>
              <w:rPr>
                <w:lang w:val="en-CA"/>
              </w:rPr>
            </w:pPr>
            <w:r w:rsidRPr="000B6FF3">
              <w:rPr>
                <w:b/>
                <w:bCs/>
                <w:lang w:val="en-CA"/>
              </w:rPr>
              <w:t>Level</w:t>
            </w:r>
          </w:p>
        </w:tc>
        <w:tc>
          <w:tcPr>
            <w:tcW w:w="450" w:type="dxa"/>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gridSpan w:val="15"/>
            <w:tcBorders>
              <w:top w:val="nil"/>
              <w:left w:val="nil"/>
              <w:bottom w:val="nil"/>
              <w:right w:val="nil"/>
            </w:tcBorders>
            <w:vAlign w:val="center"/>
            <w:hideMark/>
          </w:tcPr>
          <w:p w:rsidR="000B6FF3" w:rsidRPr="000B6FF3" w:rsidRDefault="000B6FF3" w:rsidP="000B6FF3">
            <w:pPr>
              <w:rPr>
                <w:lang w:val="en-CA"/>
              </w:rPr>
            </w:pPr>
            <w:r w:rsidRPr="000B6FF3">
              <w:rPr>
                <w:b/>
                <w:bCs/>
                <w:lang w:val="en-CA"/>
              </w:rPr>
              <w:t>Number of </w:t>
            </w:r>
            <w:hyperlink r:id="rId2794" w:tooltip="Wall Wrecker" w:history="1">
              <w:r w:rsidRPr="000B6FF3">
                <w:rPr>
                  <w:rStyle w:val="Hyperlink"/>
                  <w:b/>
                  <w:bCs/>
                  <w:lang w:val="en-CA"/>
                </w:rPr>
                <w:t>Wall Wrecker</w:t>
              </w:r>
            </w:hyperlink>
            <w:r w:rsidRPr="000B6FF3">
              <w:rPr>
                <w:b/>
                <w:bCs/>
                <w:lang w:val="en-CA"/>
              </w:rPr>
              <w:t> hits required to break through Walls</w:t>
            </w:r>
          </w:p>
        </w:tc>
      </w:tr>
    </w:tbl>
    <w:p w:rsidR="000B6FF3" w:rsidRPr="000B6FF3" w:rsidRDefault="000B6FF3" w:rsidP="000B6FF3">
      <w:pPr>
        <w:rPr>
          <w:lang w:val="en-CA"/>
        </w:rPr>
      </w:pPr>
    </w:p>
    <w:p w:rsidR="00BB436D" w:rsidRPr="00BB436D" w:rsidRDefault="00BB436D" w:rsidP="00BB436D"/>
    <w:p w:rsidR="00D6071D" w:rsidRDefault="00D6071D" w:rsidP="00BB436D">
      <w:pPr>
        <w:pStyle w:val="Heading2"/>
      </w:pPr>
      <w:r>
        <w:t>Cannon</w:t>
      </w:r>
    </w:p>
    <w:p w:rsidR="00D6071D" w:rsidRDefault="00D6071D" w:rsidP="00D6071D"/>
    <w:p w:rsidR="000B6FF3" w:rsidRPr="000B6FF3" w:rsidRDefault="000B6FF3" w:rsidP="000B6FF3">
      <w:pPr>
        <w:rPr>
          <w:lang w:val="en-CA"/>
        </w:rPr>
      </w:pPr>
      <w:r w:rsidRPr="000B6FF3">
        <w:rPr>
          <w:noProof/>
          <w:lang w:val="en-CA"/>
        </w:rPr>
        <w:drawing>
          <wp:inline distT="0" distB="0" distL="0" distR="0">
            <wp:extent cx="2095500" cy="1828800"/>
            <wp:effectExtent l="0" t="0" r="0" b="0"/>
            <wp:docPr id="303" name="Picture 303" descr="Canno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Cannon17"/>
                    <pic:cNvPicPr>
                      <a:picLocks noChangeAspect="1" noChangeArrowheads="1"/>
                    </pic:cNvPicPr>
                  </pic:nvPicPr>
                  <pic:blipFill>
                    <a:blip r:embed="rId2795">
                      <a:extLst>
                        <a:ext uri="{28A0092B-C50C-407E-A947-70E740481C1C}">
                          <a14:useLocalDpi xmlns:a14="http://schemas.microsoft.com/office/drawing/2010/main" val="0"/>
                        </a:ext>
                      </a:extLst>
                    </a:blip>
                    <a:srcRect/>
                    <a:stretch>
                      <a:fillRect/>
                    </a:stretch>
                  </pic:blipFill>
                  <pic:spPr bwMode="auto">
                    <a:xfrm>
                      <a:off x="0" y="0"/>
                      <a:ext cx="2095500" cy="1828800"/>
                    </a:xfrm>
                    <a:prstGeom prst="rect">
                      <a:avLst/>
                    </a:prstGeom>
                    <a:noFill/>
                    <a:ln>
                      <a:noFill/>
                    </a:ln>
                  </pic:spPr>
                </pic:pic>
              </a:graphicData>
            </a:graphic>
          </wp:inline>
        </w:drawing>
      </w:r>
    </w:p>
    <w:p w:rsidR="000B6FF3" w:rsidRPr="000B6FF3" w:rsidRDefault="000B6FF3" w:rsidP="000B6FF3">
      <w:pPr>
        <w:rPr>
          <w:lang w:val="en-CA"/>
        </w:rPr>
      </w:pPr>
      <w:r w:rsidRPr="000B6FF3">
        <w:rPr>
          <w:b/>
          <w:bCs/>
          <w:i/>
          <w:iCs/>
          <w:lang w:val="en-CA"/>
        </w:rPr>
        <w:lastRenderedPageBreak/>
        <w:t>"Cannons are great for point defense. Upgrade cannons to increase their firepower, but beware that your </w:t>
      </w:r>
      <w:hyperlink r:id="rId2796" w:tooltip="Defensive Buildings" w:history="1">
        <w:r w:rsidRPr="000B6FF3">
          <w:rPr>
            <w:rStyle w:val="Hyperlink"/>
            <w:b/>
            <w:bCs/>
            <w:i/>
            <w:iCs/>
            <w:lang w:val="en-CA"/>
          </w:rPr>
          <w:t>defensive turrets</w:t>
        </w:r>
      </w:hyperlink>
      <w:r w:rsidRPr="000B6FF3">
        <w:rPr>
          <w:b/>
          <w:bCs/>
          <w:i/>
          <w:iCs/>
          <w:lang w:val="en-CA"/>
        </w:rPr>
        <w:t> cannot shoot while being upgraded!"</w:t>
      </w:r>
    </w:p>
    <w:p w:rsidR="000B6FF3" w:rsidRPr="000B6FF3" w:rsidRDefault="00A02F7D" w:rsidP="000B6FF3">
      <w:pPr>
        <w:rPr>
          <w:lang w:val="en-CA"/>
        </w:rPr>
      </w:pPr>
      <w:r>
        <w:rPr>
          <w:lang w:val="en-CA"/>
        </w:rPr>
        <w:pict>
          <v:rect id="_x0000_i1200"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0B6FF3" w:rsidRPr="000B6FF3" w:rsidTr="000B6FF3">
        <w:tc>
          <w:tcPr>
            <w:tcW w:w="0" w:type="auto"/>
            <w:shd w:val="clear" w:color="auto" w:fill="281434"/>
            <w:vAlign w:val="center"/>
            <w:hideMark/>
          </w:tcPr>
          <w:p w:rsidR="000B6FF3" w:rsidRPr="000B6FF3" w:rsidRDefault="000B6FF3" w:rsidP="000B6FF3">
            <w:pPr>
              <w:rPr>
                <w:lang w:val="en-CA"/>
              </w:rPr>
            </w:pPr>
          </w:p>
        </w:tc>
      </w:tr>
    </w:tbl>
    <w:p w:rsidR="000B6FF3" w:rsidRPr="000B6FF3" w:rsidRDefault="000B6FF3" w:rsidP="000B6FF3">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2" name="Picture 302" descr="Cann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Cannon1"/>
                          <pic:cNvPicPr>
                            <a:picLocks noChangeAspect="1" noChangeArrowheads="1"/>
                          </pic:cNvPicPr>
                        </pic:nvPicPr>
                        <pic:blipFill>
                          <a:blip r:embed="rId2797">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1" name="Picture 301" descr="Cann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Cannon2"/>
                          <pic:cNvPicPr>
                            <a:picLocks noChangeAspect="1" noChangeArrowheads="1"/>
                          </pic:cNvPicPr>
                        </pic:nvPicPr>
                        <pic:blipFill>
                          <a:blip r:embed="rId2798">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0" name="Picture 300" descr="Cann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Cannon3"/>
                          <pic:cNvPicPr>
                            <a:picLocks noChangeAspect="1" noChangeArrowheads="1"/>
                          </pic:cNvPicPr>
                        </pic:nvPicPr>
                        <pic:blipFill>
                          <a:blip r:embed="rId2799">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9" name="Picture 299" descr="Cann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Cannon4"/>
                          <pic:cNvPicPr>
                            <a:picLocks noChangeAspect="1" noChangeArrowheads="1"/>
                          </pic:cNvPicPr>
                        </pic:nvPicPr>
                        <pic:blipFill>
                          <a:blip r:embed="rId2800">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8" name="Picture 298" descr="Cann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Cannon5"/>
                          <pic:cNvPicPr>
                            <a:picLocks noChangeAspect="1" noChangeArrowheads="1"/>
                          </pic:cNvPicPr>
                        </pic:nvPicPr>
                        <pic:blipFill>
                          <a:blip r:embed="rId2801">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7" name="Picture 297" descr="Cann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Cannon6"/>
                          <pic:cNvPicPr>
                            <a:picLocks noChangeAspect="1" noChangeArrowheads="1"/>
                          </pic:cNvPicPr>
                        </pic:nvPicPr>
                        <pic:blipFill>
                          <a:blip r:embed="rId2802">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1</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2</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3</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4</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5</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6</w:t>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6" name="Picture 296" descr="Cann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Cannon7"/>
                          <pic:cNvPicPr>
                            <a:picLocks noChangeAspect="1" noChangeArrowheads="1"/>
                          </pic:cNvPicPr>
                        </pic:nvPicPr>
                        <pic:blipFill>
                          <a:blip r:embed="rId2803">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5" name="Picture 295" descr="Cann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Cannon8"/>
                          <pic:cNvPicPr>
                            <a:picLocks noChangeAspect="1" noChangeArrowheads="1"/>
                          </pic:cNvPicPr>
                        </pic:nvPicPr>
                        <pic:blipFill>
                          <a:blip r:embed="rId2804">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4" name="Picture 294" descr="Cann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Cannon9"/>
                          <pic:cNvPicPr>
                            <a:picLocks noChangeAspect="1" noChangeArrowheads="1"/>
                          </pic:cNvPicPr>
                        </pic:nvPicPr>
                        <pic:blipFill>
                          <a:blip r:embed="rId2805">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3" name="Picture 293" descr="Cann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annon10"/>
                          <pic:cNvPicPr>
                            <a:picLocks noChangeAspect="1" noChangeArrowheads="1"/>
                          </pic:cNvPicPr>
                        </pic:nvPicPr>
                        <pic:blipFill>
                          <a:blip r:embed="rId2806">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70" name="Picture 270" descr="Canno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annon11"/>
                          <pic:cNvPicPr>
                            <a:picLocks noChangeAspect="1" noChangeArrowheads="1"/>
                          </pic:cNvPicPr>
                        </pic:nvPicPr>
                        <pic:blipFill>
                          <a:blip r:embed="rId2807">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69" name="Picture 269" descr="Canno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Cannon12"/>
                          <pic:cNvPicPr>
                            <a:picLocks noChangeAspect="1" noChangeArrowheads="1"/>
                          </pic:cNvPicPr>
                        </pic:nvPicPr>
                        <pic:blipFill>
                          <a:blip r:embed="rId2808">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7</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8</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9</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10</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11</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12</w:t>
            </w:r>
          </w:p>
        </w:tc>
      </w:tr>
    </w:tbl>
    <w:p w:rsidR="000B6FF3" w:rsidRPr="000B6FF3" w:rsidRDefault="000B6FF3" w:rsidP="000B6FF3">
      <w:pPr>
        <w:rPr>
          <w:vanish/>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59"/>
        <w:gridCol w:w="1644"/>
        <w:gridCol w:w="1644"/>
        <w:gridCol w:w="1644"/>
        <w:gridCol w:w="1659"/>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68" name="Picture 268" descr="Canno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Cannon13"/>
                          <pic:cNvPicPr>
                            <a:picLocks noChangeAspect="1" noChangeArrowheads="1"/>
                          </pic:cNvPicPr>
                        </pic:nvPicPr>
                        <pic:blipFill>
                          <a:blip r:embed="rId2809">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7" name="Picture 267" descr="Canno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Cannon14"/>
                          <pic:cNvPicPr>
                            <a:picLocks noChangeAspect="1" noChangeArrowheads="1"/>
                          </pic:cNvPicPr>
                        </pic:nvPicPr>
                        <pic:blipFill>
                          <a:blip r:embed="rId2810">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6" name="Picture 266" descr="Canno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Cannon15"/>
                          <pic:cNvPicPr>
                            <a:picLocks noChangeAspect="1" noChangeArrowheads="1"/>
                          </pic:cNvPicPr>
                        </pic:nvPicPr>
                        <pic:blipFill>
                          <a:blip r:embed="rId2811">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5" name="Picture 265" descr="Canno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Cannon16"/>
                          <pic:cNvPicPr>
                            <a:picLocks noChangeAspect="1" noChangeArrowheads="1"/>
                          </pic:cNvPicPr>
                        </pic:nvPicPr>
                        <pic:blipFill>
                          <a:blip r:embed="rId2812">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4" name="Picture 264" descr="Canno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Cannon17"/>
                          <pic:cNvPicPr>
                            <a:picLocks noChangeAspect="1" noChangeArrowheads="1"/>
                          </pic:cNvPicPr>
                        </pic:nvPicPr>
                        <pic:blipFill>
                          <a:blip r:embed="rId2813">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13</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14</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15</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16</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17</w:t>
            </w:r>
          </w:p>
        </w:tc>
      </w:tr>
    </w:tbl>
    <w:p w:rsidR="000B6FF3" w:rsidRPr="000B6FF3" w:rsidRDefault="00A02F7D" w:rsidP="000B6FF3">
      <w:pPr>
        <w:rPr>
          <w:lang w:val="en-CA"/>
        </w:rPr>
      </w:pPr>
      <w:r>
        <w:rPr>
          <w:lang w:val="en-CA"/>
        </w:rPr>
        <w:pict>
          <v:rect id="_x0000_i1201" style="width:0;height:1.5pt" o:hralign="center" o:hrstd="t" o:hrnoshade="t" o:hr="t" fillcolor="#3a3a3a" stroked="f"/>
        </w:pict>
      </w:r>
    </w:p>
    <w:p w:rsidR="000B6FF3" w:rsidRPr="000B6FF3" w:rsidRDefault="000B6FF3" w:rsidP="000B6FF3">
      <w:pPr>
        <w:numPr>
          <w:ilvl w:val="0"/>
          <w:numId w:val="118"/>
        </w:numPr>
        <w:rPr>
          <w:lang w:val="en-CA"/>
        </w:rPr>
      </w:pPr>
      <w:r w:rsidRPr="000B6FF3">
        <w:rPr>
          <w:b/>
          <w:bCs/>
          <w:lang w:val="en-CA"/>
        </w:rPr>
        <w:t>Summary</w:t>
      </w:r>
    </w:p>
    <w:p w:rsidR="000B6FF3" w:rsidRPr="000B6FF3" w:rsidRDefault="000B6FF3" w:rsidP="000B6FF3">
      <w:pPr>
        <w:numPr>
          <w:ilvl w:val="1"/>
          <w:numId w:val="118"/>
        </w:numPr>
        <w:rPr>
          <w:lang w:val="en-CA"/>
        </w:rPr>
      </w:pPr>
      <w:r w:rsidRPr="000B6FF3">
        <w:rPr>
          <w:lang w:val="en-CA"/>
        </w:rPr>
        <w:t>The Cannon is a single target defense that deals moderate damage. </w:t>
      </w:r>
    </w:p>
    <w:p w:rsidR="000B6FF3" w:rsidRPr="000B6FF3" w:rsidRDefault="000B6FF3" w:rsidP="000B6FF3">
      <w:pPr>
        <w:numPr>
          <w:ilvl w:val="1"/>
          <w:numId w:val="118"/>
        </w:numPr>
        <w:rPr>
          <w:lang w:val="en-CA"/>
        </w:rPr>
      </w:pPr>
      <w:r w:rsidRPr="000B6FF3">
        <w:rPr>
          <w:lang w:val="en-CA"/>
        </w:rPr>
        <w:t>Cannons are both cheap and quick to upgrade at lower levels.</w:t>
      </w:r>
    </w:p>
    <w:p w:rsidR="000B6FF3" w:rsidRPr="000B6FF3" w:rsidRDefault="000B6FF3" w:rsidP="000B6FF3">
      <w:pPr>
        <w:numPr>
          <w:ilvl w:val="1"/>
          <w:numId w:val="118"/>
        </w:numPr>
        <w:rPr>
          <w:lang w:val="en-CA"/>
        </w:rPr>
      </w:pPr>
      <w:r w:rsidRPr="000B6FF3">
        <w:rPr>
          <w:lang w:val="en-CA"/>
        </w:rPr>
        <w:t>Cannons can shoot any ground </w:t>
      </w:r>
      <w:hyperlink r:id="rId2814" w:tooltip="Troops" w:history="1">
        <w:r w:rsidRPr="000B6FF3">
          <w:rPr>
            <w:rStyle w:val="Hyperlink"/>
            <w:lang w:val="en-CA"/>
          </w:rPr>
          <w:t>units</w:t>
        </w:r>
      </w:hyperlink>
      <w:r w:rsidRPr="000B6FF3">
        <w:rPr>
          <w:lang w:val="en-CA"/>
        </w:rPr>
        <w:t>, such as </w:t>
      </w:r>
      <w:hyperlink r:id="rId2815" w:tooltip="Barbarian" w:history="1">
        <w:r w:rsidRPr="000B6FF3">
          <w:rPr>
            <w:rStyle w:val="Hyperlink"/>
            <w:lang w:val="en-CA"/>
          </w:rPr>
          <w:t>Barbarians</w:t>
        </w:r>
      </w:hyperlink>
      <w:r w:rsidRPr="000B6FF3">
        <w:rPr>
          <w:lang w:val="en-CA"/>
        </w:rPr>
        <w:t> and </w:t>
      </w:r>
      <w:hyperlink r:id="rId2816" w:tooltip="Archer" w:history="1">
        <w:r w:rsidRPr="000B6FF3">
          <w:rPr>
            <w:rStyle w:val="Hyperlink"/>
            <w:lang w:val="en-CA"/>
          </w:rPr>
          <w:t>Archers</w:t>
        </w:r>
      </w:hyperlink>
      <w:r w:rsidRPr="000B6FF3">
        <w:rPr>
          <w:lang w:val="en-CA"/>
        </w:rPr>
        <w:t>, but it can't hit any </w:t>
      </w:r>
      <w:hyperlink r:id="rId2817" w:tooltip="Category:Air Troops" w:history="1">
        <w:r w:rsidRPr="000B6FF3">
          <w:rPr>
            <w:rStyle w:val="Hyperlink"/>
            <w:lang w:val="en-CA"/>
          </w:rPr>
          <w:t>air units</w:t>
        </w:r>
      </w:hyperlink>
      <w:r w:rsidRPr="000B6FF3">
        <w:rPr>
          <w:lang w:val="en-CA"/>
        </w:rPr>
        <w:t>, such as </w:t>
      </w:r>
      <w:hyperlink r:id="rId2818" w:tooltip="Dragon" w:history="1">
        <w:r w:rsidRPr="000B6FF3">
          <w:rPr>
            <w:rStyle w:val="Hyperlink"/>
            <w:lang w:val="en-CA"/>
          </w:rPr>
          <w:t>Dragons</w:t>
        </w:r>
      </w:hyperlink>
      <w:r w:rsidRPr="000B6FF3">
        <w:rPr>
          <w:lang w:val="en-CA"/>
        </w:rPr>
        <w:t> and </w:t>
      </w:r>
      <w:hyperlink r:id="rId2819" w:tooltip="Balloon" w:history="1">
        <w:r w:rsidRPr="000B6FF3">
          <w:rPr>
            <w:rStyle w:val="Hyperlink"/>
            <w:lang w:val="en-CA"/>
          </w:rPr>
          <w:t>Balloons</w:t>
        </w:r>
      </w:hyperlink>
      <w:r w:rsidRPr="000B6FF3">
        <w:rPr>
          <w:lang w:val="en-CA"/>
        </w:rPr>
        <w:t>.</w:t>
      </w:r>
    </w:p>
    <w:p w:rsidR="000B6FF3" w:rsidRPr="000B6FF3" w:rsidRDefault="000B6FF3" w:rsidP="000B6FF3">
      <w:pPr>
        <w:numPr>
          <w:ilvl w:val="1"/>
          <w:numId w:val="118"/>
        </w:numPr>
        <w:rPr>
          <w:lang w:val="en-CA"/>
        </w:rPr>
      </w:pPr>
      <w:r w:rsidRPr="000B6FF3">
        <w:rPr>
          <w:lang w:val="en-CA"/>
        </w:rPr>
        <w:t>Starting from level 7, the </w:t>
      </w:r>
      <w:hyperlink r:id="rId2820" w:tooltip="Master Builder" w:history="1">
        <w:r w:rsidRPr="000B6FF3">
          <w:rPr>
            <w:rStyle w:val="Hyperlink"/>
            <w:lang w:val="en-CA"/>
          </w:rPr>
          <w:t>Master Builder</w:t>
        </w:r>
      </w:hyperlink>
      <w:r w:rsidRPr="000B6FF3">
        <w:rPr>
          <w:lang w:val="en-CA"/>
        </w:rPr>
        <w:t>, if it is available, can gear up a Cannon to make it resemble a </w:t>
      </w:r>
      <w:hyperlink r:id="rId2821" w:tooltip="Double Cannon" w:history="1">
        <w:r w:rsidRPr="000B6FF3">
          <w:rPr>
            <w:rStyle w:val="Hyperlink"/>
            <w:lang w:val="en-CA"/>
          </w:rPr>
          <w:t>Double Cannon</w:t>
        </w:r>
      </w:hyperlink>
      <w:r w:rsidRPr="000B6FF3">
        <w:rPr>
          <w:lang w:val="en-CA"/>
        </w:rPr>
        <w:t>.</w:t>
      </w:r>
    </w:p>
    <w:p w:rsidR="000B6FF3" w:rsidRPr="000B6FF3" w:rsidRDefault="00A02F7D" w:rsidP="000B6FF3">
      <w:pPr>
        <w:rPr>
          <w:lang w:val="en-CA"/>
        </w:rPr>
      </w:pPr>
      <w:r>
        <w:rPr>
          <w:lang w:val="en-CA"/>
        </w:rPr>
        <w:pict>
          <v:rect id="_x0000_i1202" style="width:0;height:1.5pt" o:hralign="center" o:hrstd="t" o:hrnoshade="t" o:hr="t" fillcolor="#3a3a3a" stroked="f"/>
        </w:pict>
      </w:r>
    </w:p>
    <w:p w:rsidR="000B6FF3" w:rsidRPr="000B6FF3" w:rsidRDefault="000B6FF3" w:rsidP="000B6FF3">
      <w:pPr>
        <w:numPr>
          <w:ilvl w:val="0"/>
          <w:numId w:val="119"/>
        </w:numPr>
        <w:rPr>
          <w:lang w:val="en-CA"/>
        </w:rPr>
      </w:pPr>
      <w:r w:rsidRPr="000B6FF3">
        <w:rPr>
          <w:b/>
          <w:bCs/>
          <w:lang w:val="en-CA"/>
        </w:rPr>
        <w:t>Defensive Strategy</w:t>
      </w:r>
    </w:p>
    <w:p w:rsidR="000B6FF3" w:rsidRPr="000B6FF3" w:rsidRDefault="000B6FF3" w:rsidP="000B6FF3">
      <w:pPr>
        <w:numPr>
          <w:ilvl w:val="1"/>
          <w:numId w:val="119"/>
        </w:numPr>
        <w:rPr>
          <w:lang w:val="en-CA"/>
        </w:rPr>
      </w:pPr>
      <w:r w:rsidRPr="000B6FF3">
        <w:rPr>
          <w:lang w:val="en-CA"/>
        </w:rPr>
        <w:t>Cannons have a high rate of fire and a decent range, which makes them an ideal deterrent for </w:t>
      </w:r>
      <w:hyperlink r:id="rId2822" w:tooltip="Wall Breaker" w:history="1">
        <w:r w:rsidRPr="000B6FF3">
          <w:rPr>
            <w:rStyle w:val="Hyperlink"/>
            <w:lang w:val="en-CA"/>
          </w:rPr>
          <w:t>Wall Breakers</w:t>
        </w:r>
      </w:hyperlink>
      <w:r w:rsidRPr="000B6FF3">
        <w:rPr>
          <w:lang w:val="en-CA"/>
        </w:rPr>
        <w:t> (which have extremely low health).</w:t>
      </w:r>
    </w:p>
    <w:p w:rsidR="000B6FF3" w:rsidRPr="000B6FF3" w:rsidRDefault="000B6FF3" w:rsidP="000B6FF3">
      <w:pPr>
        <w:numPr>
          <w:ilvl w:val="1"/>
          <w:numId w:val="119"/>
        </w:numPr>
        <w:rPr>
          <w:lang w:val="en-CA"/>
        </w:rPr>
      </w:pPr>
      <w:r w:rsidRPr="000B6FF3">
        <w:rPr>
          <w:lang w:val="en-CA"/>
        </w:rPr>
        <w:t>Cannons are very useful for keeping </w:t>
      </w:r>
      <w:hyperlink r:id="rId2823" w:tooltip="Giant" w:history="1">
        <w:r w:rsidRPr="000B6FF3">
          <w:rPr>
            <w:rStyle w:val="Hyperlink"/>
            <w:lang w:val="en-CA"/>
          </w:rPr>
          <w:t>Giants</w:t>
        </w:r>
      </w:hyperlink>
      <w:r w:rsidRPr="000B6FF3">
        <w:rPr>
          <w:lang w:val="en-CA"/>
        </w:rPr>
        <w:t> from attacking other defenses.</w:t>
      </w:r>
    </w:p>
    <w:p w:rsidR="000B6FF3" w:rsidRPr="000B6FF3" w:rsidRDefault="000B6FF3" w:rsidP="000B6FF3">
      <w:pPr>
        <w:numPr>
          <w:ilvl w:val="1"/>
          <w:numId w:val="119"/>
        </w:numPr>
        <w:rPr>
          <w:lang w:val="en-CA"/>
        </w:rPr>
      </w:pPr>
      <w:r w:rsidRPr="000B6FF3">
        <w:rPr>
          <w:lang w:val="en-CA"/>
        </w:rPr>
        <w:t>You can defend </w:t>
      </w:r>
      <w:hyperlink r:id="rId2824" w:tooltip="Mortar" w:history="1">
        <w:r w:rsidRPr="000B6FF3">
          <w:rPr>
            <w:rStyle w:val="Hyperlink"/>
            <w:lang w:val="en-CA"/>
          </w:rPr>
          <w:t>Mortars</w:t>
        </w:r>
      </w:hyperlink>
      <w:r w:rsidRPr="000B6FF3">
        <w:rPr>
          <w:lang w:val="en-CA"/>
        </w:rPr>
        <w:t> and </w:t>
      </w:r>
      <w:hyperlink r:id="rId2825" w:tooltip="Wizard Tower" w:history="1">
        <w:r w:rsidRPr="000B6FF3">
          <w:rPr>
            <w:rStyle w:val="Hyperlink"/>
            <w:lang w:val="en-CA"/>
          </w:rPr>
          <w:t>Wizard Towers</w:t>
        </w:r>
      </w:hyperlink>
      <w:r w:rsidRPr="000B6FF3">
        <w:rPr>
          <w:lang w:val="en-CA"/>
        </w:rPr>
        <w:t> by placing them within range of Cannons.</w:t>
      </w:r>
    </w:p>
    <w:p w:rsidR="000B6FF3" w:rsidRPr="000B6FF3" w:rsidRDefault="000B6FF3" w:rsidP="000B6FF3">
      <w:pPr>
        <w:numPr>
          <w:ilvl w:val="1"/>
          <w:numId w:val="119"/>
        </w:numPr>
        <w:rPr>
          <w:lang w:val="en-CA"/>
        </w:rPr>
      </w:pPr>
      <w:r w:rsidRPr="000B6FF3">
        <w:rPr>
          <w:lang w:val="en-CA"/>
        </w:rPr>
        <w:t>Make sure Cannons are placed within range of </w:t>
      </w:r>
      <w:hyperlink r:id="rId2826" w:tooltip="Air Defense" w:history="1">
        <w:r w:rsidRPr="000B6FF3">
          <w:rPr>
            <w:rStyle w:val="Hyperlink"/>
            <w:lang w:val="en-CA"/>
          </w:rPr>
          <w:t>Air Defenses</w:t>
        </w:r>
      </w:hyperlink>
      <w:r w:rsidRPr="000B6FF3">
        <w:rPr>
          <w:lang w:val="en-CA"/>
        </w:rPr>
        <w:t>, because Cannons are unable to target air units (or at least in range of an </w:t>
      </w:r>
      <w:hyperlink r:id="rId2827" w:tooltip="Archer Tower/Home Village" w:history="1">
        <w:r w:rsidRPr="000B6FF3">
          <w:rPr>
            <w:rStyle w:val="Hyperlink"/>
            <w:lang w:val="en-CA"/>
          </w:rPr>
          <w:t>Archer Tower</w:t>
        </w:r>
      </w:hyperlink>
      <w:r w:rsidRPr="000B6FF3">
        <w:rPr>
          <w:lang w:val="en-CA"/>
        </w:rPr>
        <w:t> or </w:t>
      </w:r>
      <w:hyperlink r:id="rId2828" w:tooltip="Wizard Tower" w:history="1">
        <w:r w:rsidRPr="000B6FF3">
          <w:rPr>
            <w:rStyle w:val="Hyperlink"/>
            <w:lang w:val="en-CA"/>
          </w:rPr>
          <w:t>Wizard Tower</w:t>
        </w:r>
      </w:hyperlink>
      <w:r w:rsidRPr="000B6FF3">
        <w:rPr>
          <w:lang w:val="en-CA"/>
        </w:rPr>
        <w:t> which can also target air units).</w:t>
      </w:r>
    </w:p>
    <w:p w:rsidR="000B6FF3" w:rsidRPr="000B6FF3" w:rsidRDefault="000B6FF3" w:rsidP="000B6FF3">
      <w:pPr>
        <w:numPr>
          <w:ilvl w:val="1"/>
          <w:numId w:val="119"/>
        </w:numPr>
        <w:rPr>
          <w:lang w:val="en-CA"/>
        </w:rPr>
      </w:pPr>
      <w:r w:rsidRPr="000B6FF3">
        <w:rPr>
          <w:lang w:val="en-CA"/>
        </w:rPr>
        <w:t>Upgrade these structures and </w:t>
      </w:r>
      <w:hyperlink r:id="rId2829" w:tooltip="Mortar" w:history="1">
        <w:r w:rsidRPr="000B6FF3">
          <w:rPr>
            <w:rStyle w:val="Hyperlink"/>
            <w:lang w:val="en-CA"/>
          </w:rPr>
          <w:t>Mortars</w:t>
        </w:r>
      </w:hyperlink>
      <w:r w:rsidRPr="000B6FF3">
        <w:rPr>
          <w:lang w:val="en-CA"/>
        </w:rPr>
        <w:t> first at lower levels, as they are one of your main </w:t>
      </w:r>
      <w:hyperlink r:id="rId2830" w:tooltip="Defensive Buildings" w:history="1">
        <w:r w:rsidRPr="000B6FF3">
          <w:rPr>
            <w:rStyle w:val="Hyperlink"/>
            <w:lang w:val="en-CA"/>
          </w:rPr>
          <w:t>ground defenses</w:t>
        </w:r>
      </w:hyperlink>
      <w:r w:rsidRPr="000B6FF3">
        <w:rPr>
          <w:lang w:val="en-CA"/>
        </w:rPr>
        <w:t>. They are also the cheapest and most common defensive structure available, which makes them a good initial investment for defense.</w:t>
      </w:r>
    </w:p>
    <w:p w:rsidR="000B6FF3" w:rsidRPr="000B6FF3" w:rsidRDefault="000B6FF3" w:rsidP="000B6FF3">
      <w:pPr>
        <w:numPr>
          <w:ilvl w:val="1"/>
          <w:numId w:val="119"/>
        </w:numPr>
        <w:rPr>
          <w:lang w:val="en-CA"/>
        </w:rPr>
      </w:pPr>
      <w:r w:rsidRPr="000B6FF3">
        <w:rPr>
          <w:lang w:val="en-CA"/>
        </w:rPr>
        <w:t>At </w:t>
      </w:r>
      <w:hyperlink r:id="rId2831" w:tooltip="Town Hall" w:history="1">
        <w:r w:rsidRPr="000B6FF3">
          <w:rPr>
            <w:rStyle w:val="Hyperlink"/>
            <w:lang w:val="en-CA"/>
          </w:rPr>
          <w:t>Town Hall</w:t>
        </w:r>
      </w:hyperlink>
      <w:r w:rsidRPr="000B6FF3">
        <w:rPr>
          <w:lang w:val="en-CA"/>
        </w:rPr>
        <w:t> 5 (and maybe above), if two Cannons are placed near each other, it could be a great help as sometimes players mostly try to go for the </w:t>
      </w:r>
      <w:hyperlink r:id="rId2832" w:tooltip="Archer Tower/Home Village" w:history="1">
        <w:r w:rsidRPr="000B6FF3">
          <w:rPr>
            <w:rStyle w:val="Hyperlink"/>
            <w:lang w:val="en-CA"/>
          </w:rPr>
          <w:t>Archer Towers</w:t>
        </w:r>
      </w:hyperlink>
      <w:r w:rsidRPr="000B6FF3">
        <w:rPr>
          <w:lang w:val="en-CA"/>
        </w:rPr>
        <w:t> using </w:t>
      </w:r>
      <w:hyperlink r:id="rId2833" w:tooltip="Giant" w:history="1">
        <w:r w:rsidRPr="000B6FF3">
          <w:rPr>
            <w:rStyle w:val="Hyperlink"/>
            <w:lang w:val="en-CA"/>
          </w:rPr>
          <w:t>Giants</w:t>
        </w:r>
      </w:hyperlink>
      <w:r w:rsidRPr="000B6FF3">
        <w:rPr>
          <w:lang w:val="en-CA"/>
        </w:rPr>
        <w:t>, which makes them shotguns thus killing </w:t>
      </w:r>
      <w:hyperlink r:id="rId2834" w:tooltip="Giant" w:history="1">
        <w:r w:rsidRPr="000B6FF3">
          <w:rPr>
            <w:rStyle w:val="Hyperlink"/>
            <w:lang w:val="en-CA"/>
          </w:rPr>
          <w:t>Giants</w:t>
        </w:r>
      </w:hyperlink>
      <w:r w:rsidRPr="000B6FF3">
        <w:rPr>
          <w:lang w:val="en-CA"/>
        </w:rPr>
        <w:t> easily.</w:t>
      </w:r>
    </w:p>
    <w:p w:rsidR="000B6FF3" w:rsidRPr="000B6FF3" w:rsidRDefault="000B6FF3" w:rsidP="000B6FF3">
      <w:pPr>
        <w:numPr>
          <w:ilvl w:val="1"/>
          <w:numId w:val="119"/>
        </w:numPr>
        <w:rPr>
          <w:lang w:val="en-CA"/>
        </w:rPr>
      </w:pPr>
      <w:r w:rsidRPr="000B6FF3">
        <w:rPr>
          <w:lang w:val="en-CA"/>
        </w:rPr>
        <w:t>A Geared Up Cannon is highly effective against swarms of smaller troops due to its increased rate of fire and higher damage over time.</w:t>
      </w:r>
    </w:p>
    <w:p w:rsidR="000B6FF3" w:rsidRPr="000B6FF3" w:rsidRDefault="000B6FF3" w:rsidP="000B6FF3">
      <w:pPr>
        <w:numPr>
          <w:ilvl w:val="0"/>
          <w:numId w:val="119"/>
        </w:numPr>
        <w:rPr>
          <w:lang w:val="en-CA"/>
        </w:rPr>
      </w:pPr>
      <w:r w:rsidRPr="000B6FF3">
        <w:rPr>
          <w:b/>
          <w:bCs/>
          <w:lang w:val="en-CA"/>
        </w:rPr>
        <w:t>Offensive Strategy</w:t>
      </w:r>
    </w:p>
    <w:p w:rsidR="000B6FF3" w:rsidRPr="000B6FF3" w:rsidRDefault="000B6FF3" w:rsidP="000B6FF3">
      <w:pPr>
        <w:numPr>
          <w:ilvl w:val="1"/>
          <w:numId w:val="119"/>
        </w:numPr>
        <w:rPr>
          <w:lang w:val="en-CA"/>
        </w:rPr>
      </w:pPr>
      <w:r w:rsidRPr="000B6FF3">
        <w:rPr>
          <w:lang w:val="en-CA"/>
        </w:rPr>
        <w:t>Cannons are one of the defensive units that cannot attack </w:t>
      </w:r>
      <w:hyperlink r:id="rId2835" w:tooltip="Category:Air Troops" w:history="1">
        <w:r w:rsidRPr="000B6FF3">
          <w:rPr>
            <w:rStyle w:val="Hyperlink"/>
            <w:lang w:val="en-CA"/>
          </w:rPr>
          <w:t>air units</w:t>
        </w:r>
      </w:hyperlink>
      <w:r w:rsidRPr="000B6FF3">
        <w:rPr>
          <w:lang w:val="en-CA"/>
        </w:rPr>
        <w:t>. This makes them easy pickings for </w:t>
      </w:r>
      <w:hyperlink r:id="rId2836" w:tooltip="Balloon" w:history="1">
        <w:r w:rsidRPr="000B6FF3">
          <w:rPr>
            <w:rStyle w:val="Hyperlink"/>
            <w:lang w:val="en-CA"/>
          </w:rPr>
          <w:t>Balloons</w:t>
        </w:r>
      </w:hyperlink>
      <w:r w:rsidRPr="000B6FF3">
        <w:rPr>
          <w:lang w:val="en-CA"/>
        </w:rPr>
        <w:t>, </w:t>
      </w:r>
      <w:hyperlink r:id="rId2837" w:tooltip="Dragon" w:history="1">
        <w:r w:rsidRPr="000B6FF3">
          <w:rPr>
            <w:rStyle w:val="Hyperlink"/>
            <w:lang w:val="en-CA"/>
          </w:rPr>
          <w:t>Dragons</w:t>
        </w:r>
      </w:hyperlink>
      <w:r w:rsidRPr="000B6FF3">
        <w:rPr>
          <w:lang w:val="en-CA"/>
        </w:rPr>
        <w:t> or </w:t>
      </w:r>
      <w:hyperlink r:id="rId2838" w:tooltip="Minion" w:history="1">
        <w:r w:rsidRPr="000B6FF3">
          <w:rPr>
            <w:rStyle w:val="Hyperlink"/>
            <w:lang w:val="en-CA"/>
          </w:rPr>
          <w:t>Minions</w:t>
        </w:r>
      </w:hyperlink>
      <w:r w:rsidRPr="000B6FF3">
        <w:rPr>
          <w:lang w:val="en-CA"/>
        </w:rPr>
        <w:t> if they are not within range of </w:t>
      </w:r>
      <w:hyperlink r:id="rId2839" w:tooltip="Air Defense" w:history="1">
        <w:r w:rsidRPr="000B6FF3">
          <w:rPr>
            <w:rStyle w:val="Hyperlink"/>
            <w:lang w:val="en-CA"/>
          </w:rPr>
          <w:t xml:space="preserve">Air </w:t>
        </w:r>
        <w:r w:rsidRPr="000B6FF3">
          <w:rPr>
            <w:rStyle w:val="Hyperlink"/>
            <w:lang w:val="en-CA"/>
          </w:rPr>
          <w:lastRenderedPageBreak/>
          <w:t>Defenses</w:t>
        </w:r>
      </w:hyperlink>
      <w:r w:rsidRPr="000B6FF3">
        <w:rPr>
          <w:lang w:val="en-CA"/>
        </w:rPr>
        <w:t>, </w:t>
      </w:r>
      <w:hyperlink r:id="rId2840" w:tooltip="Archer Tower/Home Village" w:history="1">
        <w:r w:rsidRPr="000B6FF3">
          <w:rPr>
            <w:rStyle w:val="Hyperlink"/>
            <w:lang w:val="en-CA"/>
          </w:rPr>
          <w:t>Archer Towers</w:t>
        </w:r>
      </w:hyperlink>
      <w:r w:rsidRPr="000B6FF3">
        <w:rPr>
          <w:lang w:val="en-CA"/>
        </w:rPr>
        <w:t>, </w:t>
      </w:r>
      <w:hyperlink r:id="rId2841" w:tooltip="X-Bow" w:history="1">
        <w:r w:rsidRPr="000B6FF3">
          <w:rPr>
            <w:rStyle w:val="Hyperlink"/>
            <w:lang w:val="en-CA"/>
          </w:rPr>
          <w:t>X-Bows</w:t>
        </w:r>
      </w:hyperlink>
      <w:r w:rsidRPr="000B6FF3">
        <w:rPr>
          <w:lang w:val="en-CA"/>
        </w:rPr>
        <w:t> (on ground and air mode), </w:t>
      </w:r>
      <w:hyperlink r:id="rId2842" w:tooltip="Hidden Tesla/Home Village" w:history="1">
        <w:r w:rsidRPr="000B6FF3">
          <w:rPr>
            <w:rStyle w:val="Hyperlink"/>
            <w:lang w:val="en-CA"/>
          </w:rPr>
          <w:t>Hidden Teslas</w:t>
        </w:r>
      </w:hyperlink>
      <w:r w:rsidRPr="000B6FF3">
        <w:rPr>
          <w:lang w:val="en-CA"/>
        </w:rPr>
        <w:t>, or </w:t>
      </w:r>
      <w:hyperlink r:id="rId2843" w:tooltip="Wizard Tower" w:history="1">
        <w:r w:rsidRPr="000B6FF3">
          <w:rPr>
            <w:rStyle w:val="Hyperlink"/>
            <w:lang w:val="en-CA"/>
          </w:rPr>
          <w:t>Wizard Towers</w:t>
        </w:r>
      </w:hyperlink>
      <w:r w:rsidRPr="000B6FF3">
        <w:rPr>
          <w:lang w:val="en-CA"/>
        </w:rPr>
        <w:t>.</w:t>
      </w:r>
    </w:p>
    <w:p w:rsidR="000B6FF3" w:rsidRPr="000B6FF3" w:rsidRDefault="000B6FF3" w:rsidP="000B6FF3">
      <w:pPr>
        <w:numPr>
          <w:ilvl w:val="1"/>
          <w:numId w:val="119"/>
        </w:numPr>
        <w:rPr>
          <w:lang w:val="en-CA"/>
        </w:rPr>
      </w:pPr>
      <w:r w:rsidRPr="000B6FF3">
        <w:rPr>
          <w:lang w:val="en-CA"/>
        </w:rPr>
        <w:t>Cannons are only able to damage one </w:t>
      </w:r>
      <w:hyperlink r:id="rId2844" w:tooltip="Troops" w:history="1">
        <w:r w:rsidRPr="000B6FF3">
          <w:rPr>
            <w:rStyle w:val="Hyperlink"/>
            <w:lang w:val="en-CA"/>
          </w:rPr>
          <w:t>unit</w:t>
        </w:r>
      </w:hyperlink>
      <w:r w:rsidRPr="000B6FF3">
        <w:rPr>
          <w:lang w:val="en-CA"/>
        </w:rPr>
        <w:t> at a time. This makes it very easy to overwhelm them with large groups of </w:t>
      </w:r>
      <w:hyperlink r:id="rId2845" w:tooltip="Archer" w:history="1">
        <w:r w:rsidRPr="000B6FF3">
          <w:rPr>
            <w:rStyle w:val="Hyperlink"/>
            <w:lang w:val="en-CA"/>
          </w:rPr>
          <w:t>Archers</w:t>
        </w:r>
      </w:hyperlink>
      <w:r w:rsidRPr="000B6FF3">
        <w:rPr>
          <w:lang w:val="en-CA"/>
        </w:rPr>
        <w:t> or </w:t>
      </w:r>
      <w:hyperlink r:id="rId2846" w:tooltip="Barbarian" w:history="1">
        <w:r w:rsidRPr="000B6FF3">
          <w:rPr>
            <w:rStyle w:val="Hyperlink"/>
            <w:lang w:val="en-CA"/>
          </w:rPr>
          <w:t>Barbarians</w:t>
        </w:r>
      </w:hyperlink>
      <w:r w:rsidRPr="000B6FF3">
        <w:rPr>
          <w:lang w:val="en-CA"/>
        </w:rPr>
        <w:t>.</w:t>
      </w:r>
    </w:p>
    <w:p w:rsidR="000B6FF3" w:rsidRPr="000B6FF3" w:rsidRDefault="00A02F7D" w:rsidP="000B6FF3">
      <w:pPr>
        <w:rPr>
          <w:lang w:val="en-CA"/>
        </w:rPr>
      </w:pPr>
      <w:r>
        <w:rPr>
          <w:lang w:val="en-CA"/>
        </w:rPr>
        <w:pict>
          <v:rect id="_x0000_i1203" style="width:0;height:1.5pt" o:hralign="center" o:hrstd="t" o:hrnoshade="t" o:hr="t" fillcolor="#3a3a3a" stroked="f"/>
        </w:pict>
      </w:r>
    </w:p>
    <w:p w:rsidR="000B6FF3" w:rsidRPr="000B6FF3" w:rsidRDefault="000B6FF3" w:rsidP="000B6FF3">
      <w:pPr>
        <w:numPr>
          <w:ilvl w:val="0"/>
          <w:numId w:val="120"/>
        </w:numPr>
        <w:rPr>
          <w:lang w:val="en-CA"/>
        </w:rPr>
      </w:pPr>
      <w:r w:rsidRPr="000B6FF3">
        <w:rPr>
          <w:b/>
          <w:bCs/>
          <w:lang w:val="en-CA"/>
        </w:rPr>
        <w:t>Upgrade Differences</w:t>
      </w:r>
    </w:p>
    <w:p w:rsidR="000B6FF3" w:rsidRPr="000B6FF3" w:rsidRDefault="000B6FF3" w:rsidP="000B6FF3">
      <w:pPr>
        <w:numPr>
          <w:ilvl w:val="1"/>
          <w:numId w:val="120"/>
        </w:numPr>
        <w:rPr>
          <w:lang w:val="en-CA"/>
        </w:rPr>
      </w:pPr>
      <w:r w:rsidRPr="000B6FF3">
        <w:rPr>
          <w:lang w:val="en-CA"/>
        </w:rPr>
        <w:t>Cannons undergo significant visual changes at levels 7, 10, 11, 12, 14, and 16. The Cannon barrel and support platform both increase in size at almost every level.</w:t>
      </w:r>
    </w:p>
    <w:p w:rsidR="000B6FF3" w:rsidRPr="000B6FF3" w:rsidRDefault="000B6FF3" w:rsidP="000B6FF3">
      <w:pPr>
        <w:numPr>
          <w:ilvl w:val="2"/>
          <w:numId w:val="120"/>
        </w:numPr>
        <w:rPr>
          <w:lang w:val="en-CA"/>
        </w:rPr>
      </w:pPr>
      <w:r w:rsidRPr="000B6FF3">
        <w:rPr>
          <w:lang w:val="en-CA"/>
        </w:rPr>
        <w:t>When initially constructed, the Cannon consists of a short dark metal barrel mounted on a crude four-legged wooden platform.</w:t>
      </w:r>
    </w:p>
    <w:p w:rsidR="000B6FF3" w:rsidRPr="000B6FF3" w:rsidRDefault="000B6FF3" w:rsidP="000B6FF3">
      <w:pPr>
        <w:numPr>
          <w:ilvl w:val="2"/>
          <w:numId w:val="120"/>
        </w:numPr>
        <w:rPr>
          <w:lang w:val="en-CA"/>
        </w:rPr>
      </w:pPr>
      <w:r w:rsidRPr="000B6FF3">
        <w:rPr>
          <w:lang w:val="en-CA"/>
        </w:rPr>
        <w:t>At level 2, the Cannon's base receives a wooden stabilizer tied to the legs with ropes.</w:t>
      </w:r>
    </w:p>
    <w:p w:rsidR="000B6FF3" w:rsidRPr="000B6FF3" w:rsidRDefault="000B6FF3" w:rsidP="000B6FF3">
      <w:pPr>
        <w:numPr>
          <w:ilvl w:val="2"/>
          <w:numId w:val="120"/>
        </w:numPr>
        <w:rPr>
          <w:lang w:val="en-CA"/>
        </w:rPr>
      </w:pPr>
      <w:r w:rsidRPr="000B6FF3">
        <w:rPr>
          <w:lang w:val="en-CA"/>
        </w:rPr>
        <w:t>At level 3, the Cannon's leg stabilizer becomes stouter and the Cannon becomes larger. The base itself rotates 45 degrees within the 3x3 square (ostensibly to accommodate the later, larger upgrades of the Cannon).</w:t>
      </w:r>
    </w:p>
    <w:p w:rsidR="000B6FF3" w:rsidRPr="000B6FF3" w:rsidRDefault="000B6FF3" w:rsidP="000B6FF3">
      <w:pPr>
        <w:numPr>
          <w:ilvl w:val="2"/>
          <w:numId w:val="120"/>
        </w:numPr>
        <w:rPr>
          <w:lang w:val="en-CA"/>
        </w:rPr>
      </w:pPr>
      <w:r w:rsidRPr="000B6FF3">
        <w:rPr>
          <w:lang w:val="en-CA"/>
        </w:rPr>
        <w:t>At level 4, the Cannon barrel receives two decorative latitudinal ridges, one midway along the barrel and one at the rear. The platform's leg stabilizer is removed in favor of a larger and stouter main support platform with much shorter legs.</w:t>
      </w:r>
    </w:p>
    <w:p w:rsidR="000B6FF3" w:rsidRPr="000B6FF3" w:rsidRDefault="000B6FF3" w:rsidP="000B6FF3">
      <w:pPr>
        <w:numPr>
          <w:ilvl w:val="2"/>
          <w:numId w:val="120"/>
        </w:numPr>
        <w:rPr>
          <w:lang w:val="en-CA"/>
        </w:rPr>
      </w:pPr>
      <w:r w:rsidRPr="000B6FF3">
        <w:rPr>
          <w:lang w:val="en-CA"/>
        </w:rPr>
        <w:t>At level 5, the Cannon base's wooden legs are replaced with metal ones and its metal ring which it pivots on gets wider.</w:t>
      </w:r>
    </w:p>
    <w:p w:rsidR="000B6FF3" w:rsidRPr="000B6FF3" w:rsidRDefault="000B6FF3" w:rsidP="000B6FF3">
      <w:pPr>
        <w:numPr>
          <w:ilvl w:val="2"/>
          <w:numId w:val="120"/>
        </w:numPr>
        <w:rPr>
          <w:lang w:val="en-CA"/>
        </w:rPr>
      </w:pPr>
      <w:r w:rsidRPr="000B6FF3">
        <w:rPr>
          <w:lang w:val="en-CA"/>
        </w:rPr>
        <w:t>At level 6, the Cannon base receives a pair of what appear to be metal clamps or straps on opposite sides of the platform to anchor the barrel more firmly to the rotational mount. The pivot it sits on is replaced with metal as well.</w:t>
      </w:r>
    </w:p>
    <w:p w:rsidR="000B6FF3" w:rsidRPr="000B6FF3" w:rsidRDefault="000B6FF3" w:rsidP="000B6FF3">
      <w:pPr>
        <w:numPr>
          <w:ilvl w:val="2"/>
          <w:numId w:val="120"/>
        </w:numPr>
        <w:rPr>
          <w:lang w:val="en-CA"/>
        </w:rPr>
      </w:pPr>
      <w:r w:rsidRPr="000B6FF3">
        <w:rPr>
          <w:lang w:val="en-CA"/>
        </w:rPr>
        <w:t>At level 7, the wooden base is discarded for a white stone or metal platform with four short brass-trimmed legs. The Cannon barrel's decorative center ridge is trimmed with a ring of brass.</w:t>
      </w:r>
    </w:p>
    <w:p w:rsidR="000B6FF3" w:rsidRPr="000B6FF3" w:rsidRDefault="000B6FF3" w:rsidP="000B6FF3">
      <w:pPr>
        <w:numPr>
          <w:ilvl w:val="2"/>
          <w:numId w:val="120"/>
        </w:numPr>
        <w:rPr>
          <w:lang w:val="en-CA"/>
        </w:rPr>
      </w:pPr>
      <w:r w:rsidRPr="000B6FF3">
        <w:rPr>
          <w:lang w:val="en-CA"/>
        </w:rPr>
        <w:t>At level 8, the other decorative ridge around the rear of the barrel also receives brass trimming, as well as a pair of opposing brass straps or clamps securing it to the platform.</w:t>
      </w:r>
    </w:p>
    <w:p w:rsidR="000B6FF3" w:rsidRPr="000B6FF3" w:rsidRDefault="000B6FF3" w:rsidP="000B6FF3">
      <w:pPr>
        <w:numPr>
          <w:ilvl w:val="2"/>
          <w:numId w:val="120"/>
        </w:numPr>
        <w:rPr>
          <w:lang w:val="en-CA"/>
        </w:rPr>
      </w:pPr>
      <w:r w:rsidRPr="000B6FF3">
        <w:rPr>
          <w:lang w:val="en-CA"/>
        </w:rPr>
        <w:t>At level 9, the Cannon receives a third brass-trimmed decorative ridge around the muzzle of the barrel, and two additional brass straps or clamps perpendicular to the first pair. The straps or clamps also receive a bolt on each end.</w:t>
      </w:r>
    </w:p>
    <w:p w:rsidR="000B6FF3" w:rsidRPr="000B6FF3" w:rsidRDefault="000B6FF3" w:rsidP="000B6FF3">
      <w:pPr>
        <w:numPr>
          <w:ilvl w:val="2"/>
          <w:numId w:val="120"/>
        </w:numPr>
        <w:rPr>
          <w:lang w:val="en-CA"/>
        </w:rPr>
      </w:pPr>
      <w:r w:rsidRPr="000B6FF3">
        <w:rPr>
          <w:lang w:val="en-CA"/>
        </w:rPr>
        <w:t>At level 10, the Cannon barrel is entirely made of brass. The rear of the Cannon barrel receives triangular reinforcing plates, and the platform's legs become dark metal trimmed in brass with small spikes. The spikes are also gold and made of brass. Due to its color, it is often referred to as golden.</w:t>
      </w:r>
    </w:p>
    <w:p w:rsidR="000B6FF3" w:rsidRPr="000B6FF3" w:rsidRDefault="000B6FF3" w:rsidP="000B6FF3">
      <w:pPr>
        <w:numPr>
          <w:ilvl w:val="2"/>
          <w:numId w:val="120"/>
        </w:numPr>
        <w:rPr>
          <w:lang w:val="en-CA"/>
        </w:rPr>
      </w:pPr>
      <w:r w:rsidRPr="000B6FF3">
        <w:rPr>
          <w:lang w:val="en-CA"/>
        </w:rPr>
        <w:t>At level 11, the Cannon barrel is transformed into black metal, and the base receives prominent black footings. Some call it the "rock cannon" for its features</w:t>
      </w:r>
    </w:p>
    <w:p w:rsidR="000B6FF3" w:rsidRPr="000B6FF3" w:rsidRDefault="000B6FF3" w:rsidP="000B6FF3">
      <w:pPr>
        <w:numPr>
          <w:ilvl w:val="2"/>
          <w:numId w:val="120"/>
        </w:numPr>
        <w:rPr>
          <w:lang w:val="en-CA"/>
        </w:rPr>
      </w:pPr>
      <w:r w:rsidRPr="000B6FF3">
        <w:rPr>
          <w:lang w:val="en-CA"/>
        </w:rPr>
        <w:t>At level 12, the Cannon is accented with a red ring around the barrel as well as red crystals on each corner of the base to act as the footing, similar to the level 4 X-Bow's base. The brass strap on the base receives a dark red band. The mouth of the Cannon changes from smooth to plated. Often referred to as the "lava cannon" for its features and projectiles.</w:t>
      </w:r>
    </w:p>
    <w:p w:rsidR="000B6FF3" w:rsidRPr="000B6FF3" w:rsidRDefault="000B6FF3" w:rsidP="000B6FF3">
      <w:pPr>
        <w:numPr>
          <w:ilvl w:val="2"/>
          <w:numId w:val="120"/>
        </w:numPr>
        <w:rPr>
          <w:lang w:val="en-CA"/>
        </w:rPr>
      </w:pPr>
      <w:r w:rsidRPr="000B6FF3">
        <w:rPr>
          <w:lang w:val="en-CA"/>
        </w:rPr>
        <w:t>At level 13, the Cannon's footing is now lined with brass. The outline of the plates at the back of the barrel turns to orange, and the brass strap on the base turn to a dark-gray metal. The barrel is now sleeker and raised. The barrel looks a little shorter than the level 12. The barrel is lined with strips fastened with brass nails, and the base stone is now glowing red.</w:t>
      </w:r>
    </w:p>
    <w:p w:rsidR="000B6FF3" w:rsidRPr="000B6FF3" w:rsidRDefault="000B6FF3" w:rsidP="000B6FF3">
      <w:pPr>
        <w:numPr>
          <w:ilvl w:val="2"/>
          <w:numId w:val="120"/>
        </w:numPr>
        <w:rPr>
          <w:lang w:val="en-CA"/>
        </w:rPr>
      </w:pPr>
      <w:r w:rsidRPr="000B6FF3">
        <w:rPr>
          <w:lang w:val="en-CA"/>
        </w:rPr>
        <w:t xml:space="preserve">At level 14, the Cannon's base becomes a white stone structure surrounding a lava pool. Each corner has a cube with three golden spikes protruding. There are some gold bars in the inner base also. The Cannon itself levitates above </w:t>
      </w:r>
      <w:r w:rsidRPr="000B6FF3">
        <w:rPr>
          <w:lang w:val="en-CA"/>
        </w:rPr>
        <w:lastRenderedPageBreak/>
        <w:t>the pool of lava. The plating on the sides of the barrel changes to a trapezoidal shape and the rectangle bars behind becomes brass, the orange outline cover it too. The hemisphere at the back of the Cannon is heated up to an orange color. The barrel is a lot shorter than the level 13 Cannon. The muzzle is more reflective and has a silvery color and the inner barrel glows in dim red.</w:t>
      </w:r>
    </w:p>
    <w:p w:rsidR="000B6FF3" w:rsidRPr="000B6FF3" w:rsidRDefault="000B6FF3" w:rsidP="000B6FF3">
      <w:pPr>
        <w:numPr>
          <w:ilvl w:val="2"/>
          <w:numId w:val="120"/>
        </w:numPr>
        <w:rPr>
          <w:lang w:val="en-CA"/>
        </w:rPr>
      </w:pPr>
      <w:r w:rsidRPr="000B6FF3">
        <w:rPr>
          <w:lang w:val="en-CA"/>
        </w:rPr>
        <w:t>At level 15, the Cannon's barrel becomes octagonal shaped with two metal bands around the front of the barrel held in place with golden bolts, and a small golden ring hanging from a fitting on each side. In between these two metal bands is a glowing lava-colored gap. The rear of the barrel is secured with metallic fittings, and the muzzle itself is much larger. The base gains some black stone pieces on the corners and golden bands on the sides. Often called the "Fireball Cannon" because its projectiles are large fireballs.</w:t>
      </w:r>
    </w:p>
    <w:p w:rsidR="000B6FF3" w:rsidRPr="000B6FF3" w:rsidRDefault="000B6FF3" w:rsidP="000B6FF3">
      <w:pPr>
        <w:numPr>
          <w:ilvl w:val="2"/>
          <w:numId w:val="120"/>
        </w:numPr>
        <w:rPr>
          <w:lang w:val="en-CA"/>
        </w:rPr>
      </w:pPr>
      <w:r w:rsidRPr="000B6FF3">
        <w:rPr>
          <w:lang w:val="en-CA"/>
        </w:rPr>
        <w:t>At level 16, the Cannon and its base change completely once again. Instead of being suspended above a lava pool, the main body of the Cannon has now connected to the base once again. The cannon is now gray with a golden bolted band around the barrel; there are also spikes on the barrel as well. The base now has dark gray metal corners and has a metallic floor with blue and gold details.</w:t>
      </w:r>
    </w:p>
    <w:p w:rsidR="000B6FF3" w:rsidRPr="000B6FF3" w:rsidRDefault="000B6FF3" w:rsidP="000B6FF3">
      <w:pPr>
        <w:numPr>
          <w:ilvl w:val="2"/>
          <w:numId w:val="120"/>
        </w:numPr>
        <w:rPr>
          <w:lang w:val="en-CA"/>
        </w:rPr>
      </w:pPr>
      <w:r w:rsidRPr="000B6FF3">
        <w:rPr>
          <w:lang w:val="en-CA"/>
        </w:rPr>
        <w:t>At level 17, the Cannon's golden band is replaced with a larger golden band with spikes, while the main body is now grooved rather than spiked. The back of the Cannon is also golden, and the gold details on the base are more pronounced.</w:t>
      </w:r>
    </w:p>
    <w:p w:rsidR="000B6FF3" w:rsidRPr="000B6FF3" w:rsidRDefault="000B6FF3" w:rsidP="000B6FF3">
      <w:pPr>
        <w:numPr>
          <w:ilvl w:val="1"/>
          <w:numId w:val="120"/>
        </w:numPr>
        <w:rPr>
          <w:lang w:val="en-CA"/>
        </w:rPr>
      </w:pPr>
      <w:r w:rsidRPr="000B6FF3">
        <w:rPr>
          <w:lang w:val="en-CA"/>
        </w:rPr>
        <w:t>The appearances of the cannonball change with level, along with its size.</w:t>
      </w:r>
    </w:p>
    <w:p w:rsidR="000B6FF3" w:rsidRPr="000B6FF3" w:rsidRDefault="000B6FF3" w:rsidP="000B6FF3">
      <w:pPr>
        <w:numPr>
          <w:ilvl w:val="2"/>
          <w:numId w:val="120"/>
        </w:numPr>
        <w:rPr>
          <w:lang w:val="en-CA"/>
        </w:rPr>
      </w:pPr>
      <w:r w:rsidRPr="000B6FF3">
        <w:rPr>
          <w:lang w:val="en-CA"/>
        </w:rPr>
        <w:t>When first constructed, the Cannon shoots small, light grey color balls.</w:t>
      </w:r>
    </w:p>
    <w:p w:rsidR="000B6FF3" w:rsidRPr="000B6FF3" w:rsidRDefault="000B6FF3" w:rsidP="000B6FF3">
      <w:pPr>
        <w:numPr>
          <w:ilvl w:val="2"/>
          <w:numId w:val="120"/>
        </w:numPr>
        <w:rPr>
          <w:lang w:val="en-CA"/>
        </w:rPr>
      </w:pPr>
      <w:r w:rsidRPr="000B6FF3">
        <w:rPr>
          <w:lang w:val="en-CA"/>
        </w:rPr>
        <w:t>At level 2, it shoots bigger balls.</w:t>
      </w:r>
    </w:p>
    <w:p w:rsidR="000B6FF3" w:rsidRPr="000B6FF3" w:rsidRDefault="000B6FF3" w:rsidP="000B6FF3">
      <w:pPr>
        <w:numPr>
          <w:ilvl w:val="2"/>
          <w:numId w:val="120"/>
        </w:numPr>
        <w:rPr>
          <w:lang w:val="en-CA"/>
        </w:rPr>
      </w:pPr>
      <w:r w:rsidRPr="000B6FF3">
        <w:rPr>
          <w:lang w:val="en-CA"/>
        </w:rPr>
        <w:t>At level 4, the balls become even bigger and darker.</w:t>
      </w:r>
    </w:p>
    <w:p w:rsidR="000B6FF3" w:rsidRPr="000B6FF3" w:rsidRDefault="000B6FF3" w:rsidP="000B6FF3">
      <w:pPr>
        <w:numPr>
          <w:ilvl w:val="2"/>
          <w:numId w:val="120"/>
        </w:numPr>
        <w:rPr>
          <w:lang w:val="en-CA"/>
        </w:rPr>
      </w:pPr>
      <w:r w:rsidRPr="000B6FF3">
        <w:rPr>
          <w:lang w:val="en-CA"/>
        </w:rPr>
        <w:t>At level 6, it gains spikes around the ball.</w:t>
      </w:r>
    </w:p>
    <w:p w:rsidR="000B6FF3" w:rsidRPr="000B6FF3" w:rsidRDefault="000B6FF3" w:rsidP="000B6FF3">
      <w:pPr>
        <w:numPr>
          <w:ilvl w:val="2"/>
          <w:numId w:val="120"/>
        </w:numPr>
        <w:rPr>
          <w:lang w:val="en-CA"/>
        </w:rPr>
      </w:pPr>
      <w:r w:rsidRPr="000B6FF3">
        <w:rPr>
          <w:lang w:val="en-CA"/>
        </w:rPr>
        <w:t>At level 7, the ball becomes bigger again.</w:t>
      </w:r>
    </w:p>
    <w:p w:rsidR="000B6FF3" w:rsidRPr="000B6FF3" w:rsidRDefault="000B6FF3" w:rsidP="000B6FF3">
      <w:pPr>
        <w:numPr>
          <w:ilvl w:val="2"/>
          <w:numId w:val="120"/>
        </w:numPr>
        <w:rPr>
          <w:lang w:val="en-CA"/>
        </w:rPr>
      </w:pPr>
      <w:r w:rsidRPr="000B6FF3">
        <w:rPr>
          <w:lang w:val="en-CA"/>
        </w:rPr>
        <w:t>At level 8, the ball it shoots is now glowing.</w:t>
      </w:r>
    </w:p>
    <w:p w:rsidR="000B6FF3" w:rsidRPr="000B6FF3" w:rsidRDefault="000B6FF3" w:rsidP="000B6FF3">
      <w:pPr>
        <w:numPr>
          <w:ilvl w:val="2"/>
          <w:numId w:val="120"/>
        </w:numPr>
        <w:rPr>
          <w:lang w:val="en-CA"/>
        </w:rPr>
      </w:pPr>
      <w:r w:rsidRPr="000B6FF3">
        <w:rPr>
          <w:lang w:val="en-CA"/>
        </w:rPr>
        <w:t>At level 10, the glow is hexagon patterned.</w:t>
      </w:r>
    </w:p>
    <w:p w:rsidR="000B6FF3" w:rsidRPr="000B6FF3" w:rsidRDefault="000B6FF3" w:rsidP="000B6FF3">
      <w:pPr>
        <w:numPr>
          <w:ilvl w:val="2"/>
          <w:numId w:val="120"/>
        </w:numPr>
        <w:rPr>
          <w:lang w:val="en-CA"/>
        </w:rPr>
      </w:pPr>
      <w:r w:rsidRPr="000B6FF3">
        <w:rPr>
          <w:lang w:val="en-CA"/>
        </w:rPr>
        <w:t>At level 12, the cannonball it shoots is now a small fireball.</w:t>
      </w:r>
    </w:p>
    <w:p w:rsidR="000B6FF3" w:rsidRPr="000B6FF3" w:rsidRDefault="000B6FF3" w:rsidP="000B6FF3">
      <w:pPr>
        <w:numPr>
          <w:ilvl w:val="2"/>
          <w:numId w:val="120"/>
        </w:numPr>
        <w:rPr>
          <w:lang w:val="en-CA"/>
        </w:rPr>
      </w:pPr>
      <w:r w:rsidRPr="000B6FF3">
        <w:rPr>
          <w:lang w:val="en-CA"/>
        </w:rPr>
        <w:t>At level 13, the fireball it shoots is now bigger.</w:t>
      </w:r>
    </w:p>
    <w:p w:rsidR="000B6FF3" w:rsidRPr="000B6FF3" w:rsidRDefault="000B6FF3" w:rsidP="000B6FF3">
      <w:pPr>
        <w:numPr>
          <w:ilvl w:val="1"/>
          <w:numId w:val="120"/>
        </w:numPr>
        <w:rPr>
          <w:lang w:val="en-CA"/>
        </w:rPr>
      </w:pPr>
      <w:r w:rsidRPr="000B6FF3">
        <w:rPr>
          <w:lang w:val="en-CA"/>
        </w:rPr>
        <w:t>Gearing up the Cannon adds an additional, identical barrel alongside the original one. Also, the ridges which surround Cannons (starting from level 7) get extended and appear to surround both the Cannons, which makes it appear as if one single cannon has divided itself into two.</w:t>
      </w:r>
    </w:p>
    <w:p w:rsidR="000B6FF3" w:rsidRPr="000B6FF3" w:rsidRDefault="00A02F7D" w:rsidP="000B6FF3">
      <w:pPr>
        <w:rPr>
          <w:lang w:val="en-CA"/>
        </w:rPr>
      </w:pPr>
      <w:r>
        <w:rPr>
          <w:lang w:val="en-CA"/>
        </w:rPr>
        <w:pict>
          <v:rect id="_x0000_i1204" style="width:0;height:1.5pt" o:hralign="center" o:hrstd="t" o:hrnoshade="t" o:hr="t" fillcolor="#3a3a3a" stroked="f"/>
        </w:pict>
      </w:r>
    </w:p>
    <w:p w:rsidR="000B6FF3" w:rsidRPr="000B6FF3" w:rsidRDefault="000B6FF3" w:rsidP="000B6FF3">
      <w:pPr>
        <w:numPr>
          <w:ilvl w:val="0"/>
          <w:numId w:val="121"/>
        </w:numPr>
        <w:rPr>
          <w:lang w:val="en-CA"/>
        </w:rPr>
      </w:pPr>
      <w:r w:rsidRPr="000B6FF3">
        <w:rPr>
          <w:b/>
          <w:bCs/>
          <w:lang w:val="en-CA"/>
        </w:rPr>
        <w:t>Trivia</w:t>
      </w:r>
    </w:p>
    <w:p w:rsidR="000B6FF3" w:rsidRPr="000B6FF3" w:rsidRDefault="000B6FF3" w:rsidP="000B6FF3">
      <w:pPr>
        <w:numPr>
          <w:ilvl w:val="1"/>
          <w:numId w:val="121"/>
        </w:numPr>
        <w:rPr>
          <w:lang w:val="en-CA"/>
        </w:rPr>
      </w:pPr>
      <w:r w:rsidRPr="000B6FF3">
        <w:rPr>
          <w:lang w:val="en-CA"/>
        </w:rPr>
        <w:t>You are required to build a Cannon during the tutorial.</w:t>
      </w:r>
    </w:p>
    <w:p w:rsidR="000B6FF3" w:rsidRPr="000B6FF3" w:rsidRDefault="000B6FF3" w:rsidP="000B6FF3">
      <w:pPr>
        <w:numPr>
          <w:ilvl w:val="2"/>
          <w:numId w:val="121"/>
        </w:numPr>
        <w:rPr>
          <w:lang w:val="en-CA"/>
        </w:rPr>
      </w:pPr>
      <w:r w:rsidRPr="000B6FF3">
        <w:rPr>
          <w:lang w:val="en-CA"/>
        </w:rPr>
        <w:t>Cannons are the first </w:t>
      </w:r>
      <w:hyperlink r:id="rId2847" w:tooltip="Defensive Buildings" w:history="1">
        <w:r w:rsidRPr="000B6FF3">
          <w:rPr>
            <w:rStyle w:val="Hyperlink"/>
            <w:lang w:val="en-CA"/>
          </w:rPr>
          <w:t>defensive structure</w:t>
        </w:r>
      </w:hyperlink>
      <w:r w:rsidRPr="000B6FF3">
        <w:rPr>
          <w:lang w:val="en-CA"/>
        </w:rPr>
        <w:t> that a player builds at the start of their Clash of Clans adventure.</w:t>
      </w:r>
    </w:p>
    <w:p w:rsidR="000B6FF3" w:rsidRPr="000B6FF3" w:rsidRDefault="000B6FF3" w:rsidP="000B6FF3">
      <w:pPr>
        <w:numPr>
          <w:ilvl w:val="1"/>
          <w:numId w:val="121"/>
        </w:numPr>
        <w:rPr>
          <w:lang w:val="en-CA"/>
        </w:rPr>
      </w:pPr>
      <w:r w:rsidRPr="000B6FF3">
        <w:rPr>
          <w:lang w:val="en-CA"/>
        </w:rPr>
        <w:t>When viewing your village, the Cannons will appear to aim randomly about. However, they will always be (generally) aiming away from the </w:t>
      </w:r>
      <w:hyperlink r:id="rId2848" w:tooltip="Town Hall" w:history="1">
        <w:r w:rsidRPr="000B6FF3">
          <w:rPr>
            <w:rStyle w:val="Hyperlink"/>
            <w:lang w:val="en-CA"/>
          </w:rPr>
          <w:t>Town Hall</w:t>
        </w:r>
      </w:hyperlink>
      <w:r w:rsidRPr="000B6FF3">
        <w:rPr>
          <w:lang w:val="en-CA"/>
        </w:rPr>
        <w:t>. If the Cannons (or the </w:t>
      </w:r>
      <w:hyperlink r:id="rId2849" w:tooltip="Town Hall" w:history="1">
        <w:r w:rsidRPr="000B6FF3">
          <w:rPr>
            <w:rStyle w:val="Hyperlink"/>
            <w:lang w:val="en-CA"/>
          </w:rPr>
          <w:t>Town Hall</w:t>
        </w:r>
      </w:hyperlink>
      <w:r w:rsidRPr="000B6FF3">
        <w:rPr>
          <w:lang w:val="en-CA"/>
        </w:rPr>
        <w:t>) are moved, the Cannons will instantly orient themselves to point away from the </w:t>
      </w:r>
      <w:hyperlink r:id="rId2850" w:tooltip="Town Hall" w:history="1">
        <w:r w:rsidRPr="000B6FF3">
          <w:rPr>
            <w:rStyle w:val="Hyperlink"/>
            <w:lang w:val="en-CA"/>
          </w:rPr>
          <w:t>Town Hall</w:t>
        </w:r>
      </w:hyperlink>
      <w:r w:rsidRPr="000B6FF3">
        <w:rPr>
          <w:lang w:val="en-CA"/>
        </w:rPr>
        <w:t>'s new relative location. This remains true even when the Cannons are being upgraded (except that upgrading Cannons always instantaneously point directly away from the </w:t>
      </w:r>
      <w:hyperlink r:id="rId2851" w:tooltip="Town Hall" w:history="1">
        <w:r w:rsidRPr="000B6FF3">
          <w:rPr>
            <w:rStyle w:val="Hyperlink"/>
            <w:lang w:val="en-CA"/>
          </w:rPr>
          <w:t>Town Hall</w:t>
        </w:r>
      </w:hyperlink>
      <w:r w:rsidRPr="000B6FF3">
        <w:rPr>
          <w:lang w:val="en-CA"/>
        </w:rPr>
        <w:t> with no random movement). </w:t>
      </w:r>
    </w:p>
    <w:p w:rsidR="000B6FF3" w:rsidRPr="000B6FF3" w:rsidRDefault="000B6FF3" w:rsidP="000B6FF3">
      <w:pPr>
        <w:numPr>
          <w:ilvl w:val="1"/>
          <w:numId w:val="121"/>
        </w:numPr>
        <w:rPr>
          <w:lang w:val="en-CA"/>
        </w:rPr>
      </w:pPr>
      <w:r w:rsidRPr="000B6FF3">
        <w:rPr>
          <w:lang w:val="en-CA"/>
        </w:rPr>
        <w:t>The Cannon is able to rotate in a full 360 degrees.</w:t>
      </w:r>
    </w:p>
    <w:p w:rsidR="000B6FF3" w:rsidRPr="000B6FF3" w:rsidRDefault="000B6FF3" w:rsidP="000B6FF3">
      <w:pPr>
        <w:numPr>
          <w:ilvl w:val="1"/>
          <w:numId w:val="121"/>
        </w:numPr>
        <w:rPr>
          <w:lang w:val="en-CA"/>
        </w:rPr>
      </w:pPr>
      <w:r w:rsidRPr="000B6FF3">
        <w:rPr>
          <w:lang w:val="en-CA"/>
        </w:rPr>
        <w:t>The Cannon's barrel expands slightly whenever it shoots.</w:t>
      </w:r>
    </w:p>
    <w:p w:rsidR="000B6FF3" w:rsidRPr="000B6FF3" w:rsidRDefault="000B6FF3" w:rsidP="000B6FF3">
      <w:pPr>
        <w:numPr>
          <w:ilvl w:val="1"/>
          <w:numId w:val="121"/>
        </w:numPr>
        <w:rPr>
          <w:lang w:val="en-CA"/>
        </w:rPr>
      </w:pPr>
      <w:r w:rsidRPr="000B6FF3">
        <w:rPr>
          <w:lang w:val="en-CA"/>
        </w:rPr>
        <w:t>The Cannon and the </w:t>
      </w:r>
      <w:hyperlink r:id="rId2852" w:tooltip="Archer Tower/Home Village" w:history="1">
        <w:r w:rsidRPr="000B6FF3">
          <w:rPr>
            <w:rStyle w:val="Hyperlink"/>
            <w:lang w:val="en-CA"/>
          </w:rPr>
          <w:t>Archer Tower</w:t>
        </w:r>
      </w:hyperlink>
      <w:r w:rsidRPr="000B6FF3">
        <w:rPr>
          <w:lang w:val="en-CA"/>
        </w:rPr>
        <w:t> have 17 upgrade levels, the highest of any building in the game.</w:t>
      </w:r>
    </w:p>
    <w:p w:rsidR="000B6FF3" w:rsidRPr="000B6FF3" w:rsidRDefault="000B6FF3" w:rsidP="000B6FF3">
      <w:pPr>
        <w:numPr>
          <w:ilvl w:val="1"/>
          <w:numId w:val="121"/>
        </w:numPr>
        <w:rPr>
          <w:lang w:val="en-CA"/>
        </w:rPr>
      </w:pPr>
      <w:r w:rsidRPr="000B6FF3">
        <w:rPr>
          <w:lang w:val="en-CA"/>
        </w:rPr>
        <w:t>As of the </w:t>
      </w:r>
      <w:hyperlink r:id="rId2853" w:tooltip="Air Sweeper" w:history="1">
        <w:r w:rsidRPr="000B6FF3">
          <w:rPr>
            <w:rStyle w:val="Hyperlink"/>
            <w:lang w:val="en-CA"/>
          </w:rPr>
          <w:t>Air Sweeper</w:t>
        </w:r>
      </w:hyperlink>
      <w:r w:rsidRPr="000B6FF3">
        <w:rPr>
          <w:lang w:val="en-CA"/>
        </w:rPr>
        <w:t> update (see </w:t>
      </w:r>
      <w:hyperlink r:id="rId2854" w:tooltip="Version History" w:history="1">
        <w:r w:rsidRPr="000B6FF3">
          <w:rPr>
            <w:rStyle w:val="Hyperlink"/>
            <w:lang w:val="en-CA"/>
          </w:rPr>
          <w:t>Version History</w:t>
        </w:r>
      </w:hyperlink>
      <w:r w:rsidRPr="000B6FF3">
        <w:rPr>
          <w:lang w:val="en-CA"/>
        </w:rPr>
        <w:t>), the level 1 Cannon's building time has been reduced from 1 minute to 10 seconds.</w:t>
      </w:r>
    </w:p>
    <w:p w:rsidR="000B6FF3" w:rsidRPr="000B6FF3" w:rsidRDefault="000B6FF3" w:rsidP="000B6FF3">
      <w:pPr>
        <w:numPr>
          <w:ilvl w:val="1"/>
          <w:numId w:val="121"/>
        </w:numPr>
        <w:rPr>
          <w:lang w:val="en-CA"/>
        </w:rPr>
      </w:pPr>
      <w:r w:rsidRPr="000B6FF3">
        <w:rPr>
          <w:lang w:val="en-CA"/>
        </w:rPr>
        <w:lastRenderedPageBreak/>
        <w:t>If the details of the Cannon are opened immediately after gearing up, it will display the DPS as half that of a normal cannon instead of burst information. This is likely a bug and easily fixed by reloading the game.</w:t>
      </w:r>
    </w:p>
    <w:p w:rsidR="000B6FF3" w:rsidRPr="000B6FF3" w:rsidRDefault="00A02F7D" w:rsidP="000B6FF3">
      <w:pPr>
        <w:rPr>
          <w:lang w:val="en-CA"/>
        </w:rPr>
      </w:pPr>
      <w:r>
        <w:rPr>
          <w:lang w:val="en-CA"/>
        </w:rPr>
        <w:pict>
          <v:rect id="_x0000_i1205" style="width:0;height:1.5pt" o:hralign="center" o:hrstd="t" o:hrnoshade="t" o:hr="t" fillcolor="#3a3a3a" stroked="f"/>
        </w:pict>
      </w:r>
    </w:p>
    <w:p w:rsidR="000B6FF3" w:rsidRPr="000B6FF3" w:rsidRDefault="000B6FF3" w:rsidP="000B6FF3">
      <w:pPr>
        <w:numPr>
          <w:ilvl w:val="0"/>
          <w:numId w:val="122"/>
        </w:numPr>
        <w:rPr>
          <w:lang w:val="en-CA"/>
        </w:rPr>
      </w:pPr>
      <w:r w:rsidRPr="000B6FF3">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3" name="Picture 263"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displays information about the Cannon, such as Level, Damage Per Second, Hitpoints, Range, Damage Type and Targets.</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2" name="Picture 262"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begins upgrading the Cannon to the next level, if you have enough resources and a free </w:t>
            </w:r>
            <w:hyperlink r:id="rId2855" w:tooltip="Builder's Hut" w:history="1">
              <w:r w:rsidRPr="000B6FF3">
                <w:rPr>
                  <w:rStyle w:val="Hyperlink"/>
                  <w:lang w:val="en-CA"/>
                </w:rPr>
                <w:t>Builder</w:t>
              </w:r>
            </w:hyperlink>
            <w:r w:rsidRPr="000B6FF3">
              <w:rPr>
                <w:lang w:val="en-CA"/>
              </w:rPr>
              <w:t>. When the Cannon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1" name="Picture 261"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instantly upgrades the Cannon to the next level, at the cost of one </w:t>
            </w:r>
            <w:hyperlink r:id="rId2857" w:tooltip="Magic Items" w:history="1">
              <w:r w:rsidRPr="000B6FF3">
                <w:rPr>
                  <w:rStyle w:val="Hyperlink"/>
                  <w:lang w:val="en-CA"/>
                </w:rPr>
                <w:t>Hammer of Building</w:t>
              </w:r>
            </w:hyperlink>
            <w:r w:rsidRPr="000B6FF3">
              <w:rPr>
                <w:lang w:val="en-CA"/>
              </w:rPr>
              <w:t> if you have one. When the Cannon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0" name="Picture 260"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the displayed number of </w:t>
            </w:r>
            <w:hyperlink r:id="rId2859" w:tooltip="Gems" w:history="1">
              <w:r w:rsidRPr="000B6FF3">
                <w:rPr>
                  <w:rStyle w:val="Hyperlink"/>
                  <w:lang w:val="en-CA"/>
                </w:rPr>
                <w:t>Gems</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9" name="Picture 259"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one </w:t>
            </w:r>
            <w:hyperlink r:id="rId2861" w:tooltip="Magic Items" w:history="1">
              <w:r w:rsidRPr="000B6FF3">
                <w:rPr>
                  <w:rStyle w:val="Hyperlink"/>
                  <w:lang w:val="en-CA"/>
                </w:rPr>
                <w:t>Book of Building</w:t>
              </w:r>
            </w:hyperlink>
            <w:r w:rsidRPr="000B6FF3">
              <w:rPr>
                <w:lang w:val="en-CA"/>
              </w:rPr>
              <w:t>. This icon is only shown if you have at least one </w:t>
            </w:r>
            <w:hyperlink r:id="rId2862" w:tooltip="Magic Items" w:history="1">
              <w:r w:rsidRPr="000B6FF3">
                <w:rPr>
                  <w:rStyle w:val="Hyperlink"/>
                  <w:lang w:val="en-CA"/>
                </w:rPr>
                <w:t>Book of Building</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8" name="Picture 258"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one </w:t>
            </w:r>
            <w:hyperlink r:id="rId2864" w:tooltip="Magic Items" w:history="1">
              <w:r w:rsidRPr="000B6FF3">
                <w:rPr>
                  <w:rStyle w:val="Hyperlink"/>
                  <w:lang w:val="en-CA"/>
                </w:rPr>
                <w:t>Book of Everything</w:t>
              </w:r>
            </w:hyperlink>
            <w:r w:rsidRPr="000B6FF3">
              <w:rPr>
                <w:lang w:val="en-CA"/>
              </w:rPr>
              <w:t>. This icon is only shown if you have at least one </w:t>
            </w:r>
            <w:hyperlink r:id="rId2865" w:tooltip="Magic Items" w:history="1">
              <w:r w:rsidRPr="000B6FF3">
                <w:rPr>
                  <w:rStyle w:val="Hyperlink"/>
                  <w:lang w:val="en-CA"/>
                </w:rPr>
                <w:t>Book of Everything</w:t>
              </w:r>
            </w:hyperlink>
            <w:r w:rsidRPr="000B6FF3">
              <w:rPr>
                <w:lang w:val="en-CA"/>
              </w:rPr>
              <w:t> but do not have a </w:t>
            </w:r>
            <w:hyperlink r:id="rId2866" w:tooltip="Magic Items" w:history="1">
              <w:r w:rsidRPr="000B6FF3">
                <w:rPr>
                  <w:rStyle w:val="Hyperlink"/>
                  <w:lang w:val="en-CA"/>
                </w:rPr>
                <w:t>Book of Building</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7" name="Picture 257"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boosts all your </w:t>
            </w:r>
            <w:hyperlink r:id="rId2868" w:tooltip="Builder" w:history="1">
              <w:r w:rsidRPr="000B6FF3">
                <w:rPr>
                  <w:rStyle w:val="Hyperlink"/>
                  <w:lang w:val="en-CA"/>
                </w:rPr>
                <w:t>Builders</w:t>
              </w:r>
            </w:hyperlink>
            <w:r w:rsidRPr="000B6FF3">
              <w:rPr>
                <w:lang w:val="en-CA"/>
              </w:rPr>
              <w:t>for 1 hour by a factor of ten, at the cost of one </w:t>
            </w:r>
            <w:hyperlink r:id="rId2869" w:tooltip="Magic Items" w:history="1">
              <w:r w:rsidRPr="000B6FF3">
                <w:rPr>
                  <w:rStyle w:val="Hyperlink"/>
                  <w:lang w:val="en-CA"/>
                </w:rPr>
                <w:t>Builder Potion</w:t>
              </w:r>
            </w:hyperlink>
            <w:r w:rsidRPr="000B6FF3">
              <w:rPr>
                <w:lang w:val="en-CA"/>
              </w:rPr>
              <w:t>. This icon is only shown if you have at least one </w:t>
            </w:r>
            <w:hyperlink r:id="rId2870" w:tooltip="Magic Items" w:history="1">
              <w:r w:rsidRPr="000B6FF3">
                <w:rPr>
                  <w:rStyle w:val="Hyperlink"/>
                  <w:lang w:val="en-CA"/>
                </w:rPr>
                <w:t>Builder Potion</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6" name="Picture 256"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cancels the current upgrade and refunds half of the upgrade cost.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5" name="Picture 255"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gears up the Cannon, if you have upgraded it enough to do so, have enough resources and a free </w:t>
            </w:r>
            <w:hyperlink r:id="rId2873" w:tooltip="Master Builder" w:history="1">
              <w:r w:rsidRPr="000B6FF3">
                <w:rPr>
                  <w:rStyle w:val="Hyperlink"/>
                  <w:lang w:val="en-CA"/>
                </w:rPr>
                <w:t>Master Builder</w:t>
              </w:r>
            </w:hyperlink>
            <w:r w:rsidRPr="000B6FF3">
              <w:rPr>
                <w:lang w:val="en-CA"/>
              </w:rPr>
              <w:t>. If any Cannon is already geared up, this icon will not appear.</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4" name="Picture 254"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This icon informs you that the Cannon cannot be geared up because it is insufficiently upgraded. Tapping this icon will tell you the required level to gear up this Cannon. If any Cannon is already geared up, this icon will not appear.</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3" name="Picture 253" descr="Icon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Icon Normal"/>
                          <pic:cNvPicPr>
                            <a:picLocks noChangeAspect="1" noChangeArrowheads="1"/>
                          </pic:cNvPicPr>
                        </pic:nvPicPr>
                        <pic:blipFill>
                          <a:blip r:embed="rId287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switches the Cannon to Burst mode. This icon only appears when the Cannon is geared up, and is in Normal mode.</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2" name="Picture 252" descr="Icon 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Icon Burst"/>
                          <pic:cNvPicPr>
                            <a:picLocks noChangeAspect="1" noChangeArrowheads="1"/>
                          </pic:cNvPicPr>
                        </pic:nvPicPr>
                        <pic:blipFill>
                          <a:blip r:embed="rId28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switches the Cannon to Normal mode. This icon only appears when the Cannon is geared up, and is in Burst mode.</w:t>
            </w:r>
          </w:p>
        </w:tc>
      </w:tr>
      <w:tr w:rsidR="000B6FF3" w:rsidRPr="000B6FF3" w:rsidTr="000B6FF3">
        <w:trPr>
          <w:trHeight w:val="150"/>
        </w:trPr>
        <w:tc>
          <w:tcPr>
            <w:tcW w:w="0" w:type="auto"/>
            <w:vAlign w:val="center"/>
            <w:hideMark/>
          </w:tcPr>
          <w:p w:rsidR="000B6FF3" w:rsidRPr="000B6FF3" w:rsidRDefault="000B6FF3" w:rsidP="000B6FF3">
            <w:pPr>
              <w:rPr>
                <w:lang w:val="en-CA"/>
              </w:rPr>
            </w:pPr>
          </w:p>
        </w:tc>
        <w:tc>
          <w:tcPr>
            <w:tcW w:w="0" w:type="auto"/>
            <w:vAlign w:val="center"/>
            <w:hideMark/>
          </w:tcPr>
          <w:p w:rsidR="000B6FF3" w:rsidRPr="000B6FF3" w:rsidRDefault="000B6FF3" w:rsidP="000B6FF3">
            <w:pPr>
              <w:rPr>
                <w:lang w:val="en-CA"/>
              </w:rPr>
            </w:pPr>
          </w:p>
        </w:tc>
      </w:tr>
    </w:tbl>
    <w:p w:rsidR="000B6FF3" w:rsidRPr="000B6FF3" w:rsidRDefault="000B6FF3" w:rsidP="000B6FF3">
      <w:pPr>
        <w:numPr>
          <w:ilvl w:val="0"/>
          <w:numId w:val="122"/>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0B6FF3" w:rsidRPr="000B6FF3" w:rsidTr="000B6FF3">
        <w:tc>
          <w:tcPr>
            <w:tcW w:w="0" w:type="auto"/>
            <w:vAlign w:val="center"/>
            <w:hideMark/>
          </w:tcPr>
          <w:p w:rsidR="000B6FF3" w:rsidRPr="000B6FF3" w:rsidRDefault="000B6FF3" w:rsidP="000B6FF3">
            <w:pPr>
              <w:ind w:left="720"/>
              <w:rPr>
                <w:lang w:val="en-CA"/>
              </w:rPr>
            </w:pPr>
          </w:p>
        </w:tc>
      </w:tr>
    </w:tbl>
    <w:p w:rsidR="000B6FF3" w:rsidRPr="000B6FF3" w:rsidRDefault="000B6FF3" w:rsidP="000B6FF3">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B6FF3" w:rsidRPr="000B6FF3" w:rsidTr="000B6FF3">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A02F7D" w:rsidP="000B6FF3">
            <w:pPr>
              <w:rPr>
                <w:b/>
                <w:bCs/>
                <w:lang w:val="en-CA"/>
              </w:rPr>
            </w:pPr>
            <w:hyperlink r:id="rId2877" w:tooltip="Town Hall" w:history="1">
              <w:r w:rsidR="000B6FF3" w:rsidRPr="000B6FF3">
                <w:rPr>
                  <w:rStyle w:val="Hyperlink"/>
                  <w:b/>
                  <w:bCs/>
                  <w:lang w:val="en-CA"/>
                </w:rPr>
                <w:t>Town Hall</w:t>
              </w:r>
            </w:hyperlink>
            <w:r w:rsidR="000B6FF3" w:rsidRPr="000B6FF3">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w:t>
            </w:r>
          </w:p>
        </w:tc>
      </w:tr>
      <w:tr w:rsidR="000B6FF3" w:rsidRPr="000B6FF3" w:rsidTr="000B6FF3">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7</w:t>
            </w:r>
          </w:p>
        </w:tc>
      </w:tr>
    </w:tbl>
    <w:p w:rsidR="000B6FF3" w:rsidRPr="000B6FF3" w:rsidRDefault="000B6FF3" w:rsidP="000B6FF3">
      <w:pPr>
        <w:ind w:left="720"/>
        <w:rPr>
          <w:lang w:val="en-CA"/>
        </w:rPr>
      </w:pPr>
      <w:r w:rsidRPr="000B6FF3">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B6FF3" w:rsidRPr="000B6FF3" w:rsidTr="000B6FF3">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Size </w:t>
            </w:r>
            <w:r w:rsidRPr="000B6FF3">
              <w:rPr>
                <w:b/>
                <w:bCs/>
                <w:noProof/>
                <w:lang w:val="en-CA"/>
              </w:rPr>
              <w:drawing>
                <wp:inline distT="0" distB="0" distL="0" distR="0">
                  <wp:extent cx="190500" cy="142875"/>
                  <wp:effectExtent l="0" t="0" r="0" b="9525"/>
                  <wp:docPr id="251" name="Picture 2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B6FF3" w:rsidRPr="000B6FF3" w:rsidTr="000B6FF3">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3x3</w:t>
            </w:r>
          </w:p>
        </w:tc>
      </w:tr>
    </w:tbl>
    <w:p w:rsidR="000B6FF3" w:rsidRPr="000B6FF3" w:rsidRDefault="000B6FF3" w:rsidP="000B6FF3">
      <w:pPr>
        <w:numPr>
          <w:ilvl w:val="0"/>
          <w:numId w:val="122"/>
        </w:numPr>
        <w:rPr>
          <w:vanish/>
          <w:lang w:val="en-CA"/>
        </w:rPr>
      </w:pPr>
    </w:p>
    <w:p w:rsidR="000B6FF3" w:rsidRDefault="000B6FF3"/>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Level </w:t>
            </w:r>
            <w:r w:rsidRPr="000B6FF3">
              <w:rPr>
                <w:b/>
                <w:bCs/>
                <w:noProof/>
                <w:lang w:val="en-CA"/>
              </w:rPr>
              <w:drawing>
                <wp:inline distT="0" distB="0" distL="0" distR="0">
                  <wp:extent cx="161925" cy="171450"/>
                  <wp:effectExtent l="0" t="0" r="9525" b="0"/>
                  <wp:docPr id="250" name="Picture 25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per Second </w:t>
            </w:r>
            <w:r w:rsidRPr="000B6FF3">
              <w:rPr>
                <w:b/>
                <w:bCs/>
                <w:noProof/>
                <w:lang w:val="en-CA"/>
              </w:rPr>
              <w:drawing>
                <wp:inline distT="0" distB="0" distL="0" distR="0">
                  <wp:extent cx="266700" cy="247650"/>
                  <wp:effectExtent l="0" t="0" r="0" b="0"/>
                  <wp:docPr id="249" name="Picture 24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per Shot </w:t>
            </w:r>
            <w:r w:rsidRPr="000B6FF3">
              <w:rPr>
                <w:b/>
                <w:bCs/>
                <w:noProof/>
                <w:lang w:val="en-CA"/>
              </w:rPr>
              <w:drawing>
                <wp:inline distT="0" distB="0" distL="0" distR="0">
                  <wp:extent cx="266700" cy="247650"/>
                  <wp:effectExtent l="0" t="0" r="0" b="0"/>
                  <wp:docPr id="225" name="Picture 22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Hitpoints </w:t>
            </w:r>
            <w:r w:rsidRPr="000B6FF3">
              <w:rPr>
                <w:b/>
                <w:bCs/>
                <w:noProof/>
                <w:lang w:val="en-CA"/>
              </w:rPr>
              <w:drawing>
                <wp:inline distT="0" distB="0" distL="0" distR="0">
                  <wp:extent cx="190500" cy="180975"/>
                  <wp:effectExtent l="0" t="0" r="0" b="9525"/>
                  <wp:docPr id="224" name="Picture 22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Build Cost </w:t>
            </w:r>
            <w:r w:rsidRPr="000B6FF3">
              <w:rPr>
                <w:b/>
                <w:bCs/>
                <w:noProof/>
                <w:lang w:val="en-CA"/>
              </w:rPr>
              <w:drawing>
                <wp:inline distT="0" distB="0" distL="0" distR="0">
                  <wp:extent cx="190500" cy="190500"/>
                  <wp:effectExtent l="0" t="0" r="0" b="0"/>
                  <wp:docPr id="223" name="Picture 223"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Build Time </w:t>
            </w:r>
            <w:r w:rsidRPr="000B6FF3">
              <w:rPr>
                <w:b/>
                <w:bCs/>
                <w:noProof/>
                <w:lang w:val="en-CA"/>
              </w:rPr>
              <w:drawing>
                <wp:inline distT="0" distB="0" distL="0" distR="0">
                  <wp:extent cx="171450" cy="200025"/>
                  <wp:effectExtent l="0" t="0" r="0" b="9525"/>
                  <wp:docPr id="222" name="Picture 22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A02F7D" w:rsidP="000B6FF3">
            <w:pPr>
              <w:rPr>
                <w:b/>
                <w:bCs/>
                <w:lang w:val="en-CA"/>
              </w:rPr>
            </w:pPr>
            <w:hyperlink r:id="rId2878" w:tooltip="Experience" w:history="1">
              <w:r w:rsidR="000B6FF3" w:rsidRPr="000B6FF3">
                <w:rPr>
                  <w:rStyle w:val="Hyperlink"/>
                  <w:b/>
                  <w:bCs/>
                  <w:lang w:val="en-CA"/>
                </w:rPr>
                <w:t>Experience</w:t>
              </w:r>
            </w:hyperlink>
            <w:r w:rsidR="000B6FF3" w:rsidRPr="000B6FF3">
              <w:rPr>
                <w:b/>
                <w:bCs/>
                <w:lang w:val="en-CA"/>
              </w:rPr>
              <w:t>Gained </w:t>
            </w:r>
            <w:r w:rsidR="000B6FF3" w:rsidRPr="000B6FF3">
              <w:rPr>
                <w:b/>
                <w:bCs/>
                <w:noProof/>
                <w:lang w:val="en-CA"/>
              </w:rPr>
              <w:drawing>
                <wp:inline distT="0" distB="0" distL="0" distR="0">
                  <wp:extent cx="209550" cy="219075"/>
                  <wp:effectExtent l="0" t="0" r="0" b="9525"/>
                  <wp:docPr id="221" name="Picture 221" descr="XP">
                    <a:hlinkClick xmlns:a="http://schemas.openxmlformats.org/drawingml/2006/main" r:id="rId2878"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XP">
                            <a:hlinkClick r:id="rId2878"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A02F7D" w:rsidP="000B6FF3">
            <w:pPr>
              <w:rPr>
                <w:b/>
                <w:bCs/>
                <w:lang w:val="en-CA"/>
              </w:rPr>
            </w:pPr>
            <w:hyperlink r:id="rId2880" w:tooltip="Town Hall" w:history="1">
              <w:r w:rsidR="000B6FF3" w:rsidRPr="000B6FF3">
                <w:rPr>
                  <w:rStyle w:val="Hyperlink"/>
                  <w:b/>
                  <w:bCs/>
                  <w:lang w:val="en-CA"/>
                </w:rPr>
                <w:t>Town Hall</w:t>
              </w:r>
            </w:hyperlink>
            <w:r w:rsidR="000B6FF3" w:rsidRPr="000B6FF3">
              <w:rPr>
                <w:b/>
                <w:bCs/>
                <w:lang w:val="en-CA"/>
              </w:rPr>
              <w:t> Level Required </w:t>
            </w:r>
            <w:r w:rsidR="000B6FF3" w:rsidRPr="000B6FF3">
              <w:rPr>
                <w:b/>
                <w:bCs/>
                <w:noProof/>
                <w:lang w:val="en-CA"/>
              </w:rPr>
              <w:drawing>
                <wp:inline distT="0" distB="0" distL="0" distR="0">
                  <wp:extent cx="247650" cy="276225"/>
                  <wp:effectExtent l="0" t="0" r="0" b="9525"/>
                  <wp:docPr id="220" name="Picture 220" descr="Town Hall12-5">
                    <a:hlinkClick xmlns:a="http://schemas.openxmlformats.org/drawingml/2006/main" r:id="rId936"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Town Hall12-5">
                            <a:hlinkClick r:id="rId936"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1,740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bl>
    <w:p w:rsidR="000B6FF3" w:rsidRPr="000B6FF3" w:rsidRDefault="000B6FF3" w:rsidP="000B6FF3">
      <w:pPr>
        <w:numPr>
          <w:ilvl w:val="0"/>
          <w:numId w:val="122"/>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29"/>
        <w:gridCol w:w="1586"/>
        <w:gridCol w:w="3453"/>
        <w:gridCol w:w="3052"/>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Gear Up Cost </w:t>
            </w:r>
            <w:r w:rsidRPr="000B6FF3">
              <w:rPr>
                <w:b/>
                <w:bCs/>
                <w:noProof/>
                <w:lang w:val="en-CA"/>
              </w:rPr>
              <w:drawing>
                <wp:inline distT="0" distB="0" distL="0" distR="0">
                  <wp:extent cx="190500" cy="190500"/>
                  <wp:effectExtent l="0" t="0" r="0" b="0"/>
                  <wp:docPr id="219" name="Picture 219"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Gear Up Time </w:t>
            </w:r>
            <w:r w:rsidRPr="000B6FF3">
              <w:rPr>
                <w:b/>
                <w:bCs/>
                <w:noProof/>
                <w:lang w:val="en-CA"/>
              </w:rPr>
              <w:drawing>
                <wp:inline distT="0" distB="0" distL="0" distR="0">
                  <wp:extent cx="171450" cy="200025"/>
                  <wp:effectExtent l="0" t="0" r="0" b="9525"/>
                  <wp:docPr id="218" name="Picture 218"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Home Village Cannon Level Required </w:t>
            </w:r>
            <w:r w:rsidRPr="000B6FF3">
              <w:rPr>
                <w:b/>
                <w:bCs/>
                <w:noProof/>
                <w:lang w:val="en-CA"/>
              </w:rPr>
              <w:drawing>
                <wp:inline distT="0" distB="0" distL="0" distR="0">
                  <wp:extent cx="161925" cy="171450"/>
                  <wp:effectExtent l="0" t="0" r="9525" b="0"/>
                  <wp:docPr id="217" name="Picture 21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A02F7D" w:rsidP="000B6FF3">
            <w:pPr>
              <w:rPr>
                <w:b/>
                <w:bCs/>
                <w:lang w:val="en-CA"/>
              </w:rPr>
            </w:pPr>
            <w:hyperlink r:id="rId2882" w:tooltip="Double Cannon" w:history="1">
              <w:r w:rsidR="000B6FF3" w:rsidRPr="000B6FF3">
                <w:rPr>
                  <w:rStyle w:val="Hyperlink"/>
                  <w:b/>
                  <w:bCs/>
                  <w:lang w:val="en-CA"/>
                </w:rPr>
                <w:t>Double Cannon</w:t>
              </w:r>
            </w:hyperlink>
            <w:r w:rsidR="000B6FF3" w:rsidRPr="000B6FF3">
              <w:rPr>
                <w:b/>
                <w:bCs/>
                <w:lang w:val="en-CA"/>
              </w:rPr>
              <w:t> Level Required </w:t>
            </w:r>
            <w:r w:rsidR="000B6FF3" w:rsidRPr="000B6FF3">
              <w:rPr>
                <w:b/>
                <w:bCs/>
                <w:noProof/>
                <w:lang w:val="en-CA"/>
              </w:rPr>
              <w:drawing>
                <wp:inline distT="0" distB="0" distL="0" distR="0">
                  <wp:extent cx="161925" cy="171450"/>
                  <wp:effectExtent l="0" t="0" r="9525" b="0"/>
                  <wp:docPr id="216" name="Picture 21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bl>
    <w:p w:rsidR="000B6FF3" w:rsidRPr="000B6FF3" w:rsidRDefault="000B6FF3" w:rsidP="000B6FF3">
      <w:pPr>
        <w:numPr>
          <w:ilvl w:val="0"/>
          <w:numId w:val="122"/>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72"/>
        <w:gridCol w:w="2640"/>
        <w:gridCol w:w="2501"/>
        <w:gridCol w:w="3007"/>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Range </w:t>
            </w:r>
            <w:r w:rsidRPr="000B6FF3">
              <w:rPr>
                <w:b/>
                <w:bCs/>
                <w:noProof/>
                <w:lang w:val="en-CA"/>
              </w:rPr>
              <w:drawing>
                <wp:inline distT="0" distB="0" distL="0" distR="0">
                  <wp:extent cx="285750" cy="133350"/>
                  <wp:effectExtent l="0" t="0" r="0" b="0"/>
                  <wp:docPr id="215" name="Picture 21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Attack Speed </w:t>
            </w:r>
            <w:r w:rsidRPr="000B6FF3">
              <w:rPr>
                <w:b/>
                <w:bCs/>
                <w:noProof/>
                <w:lang w:val="en-CA"/>
              </w:rPr>
              <w:drawing>
                <wp:inline distT="0" distB="0" distL="0" distR="0">
                  <wp:extent cx="381000" cy="190500"/>
                  <wp:effectExtent l="0" t="0" r="0" b="0"/>
                  <wp:docPr id="214" name="Picture 21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Type </w:t>
            </w:r>
            <w:r w:rsidRPr="000B6FF3">
              <w:rPr>
                <w:b/>
                <w:bCs/>
                <w:noProof/>
                <w:lang w:val="en-CA"/>
              </w:rPr>
              <w:drawing>
                <wp:inline distT="0" distB="0" distL="0" distR="0">
                  <wp:extent cx="285750" cy="209550"/>
                  <wp:effectExtent l="0" t="0" r="0" b="0"/>
                  <wp:docPr id="213" name="Picture 21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Unit Type Targeted </w:t>
            </w:r>
            <w:r w:rsidRPr="000B6FF3">
              <w:rPr>
                <w:b/>
                <w:bCs/>
                <w:noProof/>
                <w:lang w:val="en-CA"/>
              </w:rPr>
              <w:drawing>
                <wp:inline distT="0" distB="0" distL="0" distR="0">
                  <wp:extent cx="190500" cy="200025"/>
                  <wp:effectExtent l="0" t="0" r="0" b="9525"/>
                  <wp:docPr id="212" name="Picture 21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0.8s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Ground</w:t>
            </w:r>
          </w:p>
        </w:tc>
      </w:tr>
    </w:tbl>
    <w:p w:rsidR="000B6FF3" w:rsidRDefault="000B6FF3" w:rsidP="00D6071D"/>
    <w:p w:rsidR="00D6071D" w:rsidRDefault="00D6071D" w:rsidP="00BB436D">
      <w:pPr>
        <w:pStyle w:val="Heading2"/>
      </w:pPr>
      <w:r>
        <w:lastRenderedPageBreak/>
        <w:t>Archer Tower</w:t>
      </w:r>
    </w:p>
    <w:p w:rsidR="00D6071D" w:rsidRDefault="00D6071D" w:rsidP="00D6071D"/>
    <w:p w:rsidR="00857DBA" w:rsidRPr="00857DBA" w:rsidRDefault="00857DBA" w:rsidP="00857DBA">
      <w:pPr>
        <w:rPr>
          <w:lang w:val="en-CA"/>
        </w:rPr>
      </w:pPr>
      <w:r w:rsidRPr="00857DBA">
        <w:rPr>
          <w:noProof/>
          <w:lang w:val="en-CA"/>
        </w:rPr>
        <w:drawing>
          <wp:inline distT="0" distB="0" distL="0" distR="0">
            <wp:extent cx="1752600" cy="2381250"/>
            <wp:effectExtent l="0" t="0" r="0" b="0"/>
            <wp:docPr id="470" name="Picture 470" descr="Archer Towe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Archer Tower17"/>
                    <pic:cNvPicPr>
                      <a:picLocks noChangeAspect="1" noChangeArrowheads="1"/>
                    </pic:cNvPicPr>
                  </pic:nvPicPr>
                  <pic:blipFill>
                    <a:blip r:embed="rId2883">
                      <a:extLst>
                        <a:ext uri="{28A0092B-C50C-407E-A947-70E740481C1C}">
                          <a14:useLocalDpi xmlns:a14="http://schemas.microsoft.com/office/drawing/2010/main" val="0"/>
                        </a:ext>
                      </a:extLst>
                    </a:blip>
                    <a:srcRect/>
                    <a:stretch>
                      <a:fillRect/>
                    </a:stretch>
                  </pic:blipFill>
                  <pic:spPr bwMode="auto">
                    <a:xfrm>
                      <a:off x="0" y="0"/>
                      <a:ext cx="1752600" cy="2381250"/>
                    </a:xfrm>
                    <a:prstGeom prst="rect">
                      <a:avLst/>
                    </a:prstGeom>
                    <a:noFill/>
                    <a:ln>
                      <a:noFill/>
                    </a:ln>
                  </pic:spPr>
                </pic:pic>
              </a:graphicData>
            </a:graphic>
          </wp:inline>
        </w:drawing>
      </w:r>
    </w:p>
    <w:p w:rsidR="00857DBA" w:rsidRPr="00857DBA" w:rsidRDefault="00857DBA" w:rsidP="00857DBA">
      <w:pPr>
        <w:rPr>
          <w:lang w:val="en-CA"/>
        </w:rPr>
      </w:pPr>
      <w:r w:rsidRPr="00857DBA">
        <w:rPr>
          <w:b/>
          <w:bCs/>
          <w:i/>
          <w:iCs/>
          <w:lang w:val="en-CA"/>
        </w:rPr>
        <w:t>"Archer Towers have much longer range than </w:t>
      </w:r>
      <w:hyperlink r:id="rId2884" w:tooltip="Cannon/Home Village" w:history="1">
        <w:r w:rsidRPr="00857DBA">
          <w:rPr>
            <w:rStyle w:val="Hyperlink"/>
            <w:b/>
            <w:bCs/>
            <w:i/>
            <w:iCs/>
            <w:lang w:val="en-CA"/>
          </w:rPr>
          <w:t>Cannons</w:t>
        </w:r>
      </w:hyperlink>
      <w:r w:rsidRPr="00857DBA">
        <w:rPr>
          <w:b/>
          <w:bCs/>
          <w:i/>
          <w:iCs/>
          <w:lang w:val="en-CA"/>
        </w:rPr>
        <w:t>, and unlike </w:t>
      </w:r>
      <w:hyperlink r:id="rId2885" w:tooltip="Cannon/Home Village" w:history="1">
        <w:r w:rsidRPr="00857DBA">
          <w:rPr>
            <w:rStyle w:val="Hyperlink"/>
            <w:b/>
            <w:bCs/>
            <w:i/>
            <w:iCs/>
            <w:lang w:val="en-CA"/>
          </w:rPr>
          <w:t>Cannons</w:t>
        </w:r>
      </w:hyperlink>
      <w:r w:rsidRPr="00857DBA">
        <w:rPr>
          <w:b/>
          <w:bCs/>
          <w:i/>
          <w:iCs/>
          <w:lang w:val="en-CA"/>
        </w:rPr>
        <w:t> they can attack flying enemies."</w:t>
      </w:r>
    </w:p>
    <w:p w:rsidR="00857DBA" w:rsidRPr="00857DBA" w:rsidRDefault="00A02F7D" w:rsidP="00857DBA">
      <w:pPr>
        <w:rPr>
          <w:lang w:val="en-CA"/>
        </w:rPr>
      </w:pPr>
      <w:r>
        <w:rPr>
          <w:lang w:val="en-CA"/>
        </w:rPr>
        <w:pict>
          <v:rect id="_x0000_i1206"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shd w:val="clear" w:color="auto" w:fill="281434"/>
            <w:vAlign w:val="center"/>
            <w:hideMark/>
          </w:tcPr>
          <w:p w:rsidR="00857DBA" w:rsidRPr="00857DBA" w:rsidRDefault="00857DBA" w:rsidP="00857DBA">
            <w:pPr>
              <w:rPr>
                <w:lang w:val="en-CA"/>
              </w:rPr>
            </w:pPr>
          </w:p>
        </w:tc>
      </w:tr>
    </w:tbl>
    <w:p w:rsidR="00857DBA" w:rsidRPr="00857DBA" w:rsidRDefault="00857DBA" w:rsidP="00857DBA">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10"/>
        <w:gridCol w:w="1495"/>
        <w:gridCol w:w="1495"/>
        <w:gridCol w:w="1495"/>
        <w:gridCol w:w="1495"/>
        <w:gridCol w:w="1510"/>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9" name="Picture 469" descr="Archer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Archer Tower1"/>
                          <pic:cNvPicPr>
                            <a:picLocks noChangeAspect="1" noChangeArrowheads="1"/>
                          </pic:cNvPicPr>
                        </pic:nvPicPr>
                        <pic:blipFill>
                          <a:blip r:embed="rId2886">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8" name="Picture 468" descr="Archer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Archer Tower2"/>
                          <pic:cNvPicPr>
                            <a:picLocks noChangeAspect="1" noChangeArrowheads="1"/>
                          </pic:cNvPicPr>
                        </pic:nvPicPr>
                        <pic:blipFill>
                          <a:blip r:embed="rId2887">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7" name="Picture 467" descr="Archer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Archer Tower3"/>
                          <pic:cNvPicPr>
                            <a:picLocks noChangeAspect="1" noChangeArrowheads="1"/>
                          </pic:cNvPicPr>
                        </pic:nvPicPr>
                        <pic:blipFill>
                          <a:blip r:embed="rId2888">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6" name="Picture 466" descr="Archer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Archer Tower4"/>
                          <pic:cNvPicPr>
                            <a:picLocks noChangeAspect="1" noChangeArrowheads="1"/>
                          </pic:cNvPicPr>
                        </pic:nvPicPr>
                        <pic:blipFill>
                          <a:blip r:embed="rId2889">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5" name="Picture 465" descr="Archer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Archer Tower5"/>
                          <pic:cNvPicPr>
                            <a:picLocks noChangeAspect="1" noChangeArrowheads="1"/>
                          </pic:cNvPicPr>
                        </pic:nvPicPr>
                        <pic:blipFill>
                          <a:blip r:embed="rId2890">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4" name="Picture 464" descr="Archer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Archer Tower6"/>
                          <pic:cNvPicPr>
                            <a:picLocks noChangeAspect="1" noChangeArrowheads="1"/>
                          </pic:cNvPicPr>
                        </pic:nvPicPr>
                        <pic:blipFill>
                          <a:blip r:embed="rId2891">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1</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2</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3</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4</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5</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6</w:t>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3" name="Picture 463" descr="Archer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Archer Tower7"/>
                          <pic:cNvPicPr>
                            <a:picLocks noChangeAspect="1" noChangeArrowheads="1"/>
                          </pic:cNvPicPr>
                        </pic:nvPicPr>
                        <pic:blipFill>
                          <a:blip r:embed="rId2892">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2" name="Picture 462" descr="Archer Tow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Archer Tower8"/>
                          <pic:cNvPicPr>
                            <a:picLocks noChangeAspect="1" noChangeArrowheads="1"/>
                          </pic:cNvPicPr>
                        </pic:nvPicPr>
                        <pic:blipFill>
                          <a:blip r:embed="rId2893">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1" name="Picture 461" descr="Archer Tow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Archer Tower9"/>
                          <pic:cNvPicPr>
                            <a:picLocks noChangeAspect="1" noChangeArrowheads="1"/>
                          </pic:cNvPicPr>
                        </pic:nvPicPr>
                        <pic:blipFill>
                          <a:blip r:embed="rId2894">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0" name="Picture 460" descr="Archer T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Archer Tower10"/>
                          <pic:cNvPicPr>
                            <a:picLocks noChangeAspect="1" noChangeArrowheads="1"/>
                          </pic:cNvPicPr>
                        </pic:nvPicPr>
                        <pic:blipFill>
                          <a:blip r:embed="rId2895">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9" name="Picture 459" descr="Archer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Archer Tower11"/>
                          <pic:cNvPicPr>
                            <a:picLocks noChangeAspect="1" noChangeArrowheads="1"/>
                          </pic:cNvPicPr>
                        </pic:nvPicPr>
                        <pic:blipFill>
                          <a:blip r:embed="rId2896">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8" name="Picture 458" descr="Archer Towe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Archer Tower12"/>
                          <pic:cNvPicPr>
                            <a:picLocks noChangeAspect="1" noChangeArrowheads="1"/>
                          </pic:cNvPicPr>
                        </pic:nvPicPr>
                        <pic:blipFill>
                          <a:blip r:embed="rId2897">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7</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8</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9</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10</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11</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12</w:t>
            </w:r>
          </w:p>
        </w:tc>
      </w:tr>
    </w:tbl>
    <w:p w:rsidR="00857DBA" w:rsidRPr="00857DBA" w:rsidRDefault="00857DBA" w:rsidP="00857DBA">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9"/>
        <w:gridCol w:w="1494"/>
        <w:gridCol w:w="1494"/>
        <w:gridCol w:w="1494"/>
        <w:gridCol w:w="1509"/>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7" name="Picture 457" descr="Archer Towe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Archer Tower13"/>
                          <pic:cNvPicPr>
                            <a:picLocks noChangeAspect="1" noChangeArrowheads="1"/>
                          </pic:cNvPicPr>
                        </pic:nvPicPr>
                        <pic:blipFill>
                          <a:blip r:embed="rId2898">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6" name="Picture 456" descr="Archer Towe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Archer Tower14"/>
                          <pic:cNvPicPr>
                            <a:picLocks noChangeAspect="1" noChangeArrowheads="1"/>
                          </pic:cNvPicPr>
                        </pic:nvPicPr>
                        <pic:blipFill>
                          <a:blip r:embed="rId2899">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5" name="Picture 455" descr="Archer Towe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Archer Tower15"/>
                          <pic:cNvPicPr>
                            <a:picLocks noChangeAspect="1" noChangeArrowheads="1"/>
                          </pic:cNvPicPr>
                        </pic:nvPicPr>
                        <pic:blipFill>
                          <a:blip r:embed="rId2900">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31" name="Picture 431" descr="Archer Towe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Archer Tower16"/>
                          <pic:cNvPicPr>
                            <a:picLocks noChangeAspect="1" noChangeArrowheads="1"/>
                          </pic:cNvPicPr>
                        </pic:nvPicPr>
                        <pic:blipFill>
                          <a:blip r:embed="rId2901">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30" name="Picture 430" descr="Archer Towe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Archer Tower17"/>
                          <pic:cNvPicPr>
                            <a:picLocks noChangeAspect="1" noChangeArrowheads="1"/>
                          </pic:cNvPicPr>
                        </pic:nvPicPr>
                        <pic:blipFill>
                          <a:blip r:embed="rId2902">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13</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14</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15</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16</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17</w:t>
            </w:r>
          </w:p>
        </w:tc>
      </w:tr>
    </w:tbl>
    <w:p w:rsidR="00857DBA" w:rsidRPr="00857DBA" w:rsidRDefault="00A02F7D" w:rsidP="00857DBA">
      <w:pPr>
        <w:rPr>
          <w:lang w:val="en-CA"/>
        </w:rPr>
      </w:pPr>
      <w:r>
        <w:rPr>
          <w:lang w:val="en-CA"/>
        </w:rPr>
        <w:pict>
          <v:rect id="_x0000_i1207" style="width:0;height:1.5pt" o:hralign="center" o:hrstd="t" o:hrnoshade="t" o:hr="t" fillcolor="#3a3a3a" stroked="f"/>
        </w:pict>
      </w:r>
    </w:p>
    <w:p w:rsidR="00857DBA" w:rsidRPr="00857DBA" w:rsidRDefault="00857DBA" w:rsidP="00857DBA">
      <w:pPr>
        <w:numPr>
          <w:ilvl w:val="0"/>
          <w:numId w:val="123"/>
        </w:numPr>
        <w:rPr>
          <w:lang w:val="en-CA"/>
        </w:rPr>
      </w:pPr>
      <w:r w:rsidRPr="00857DBA">
        <w:rPr>
          <w:b/>
          <w:bCs/>
          <w:lang w:val="en-CA"/>
        </w:rPr>
        <w:t>Summary</w:t>
      </w:r>
    </w:p>
    <w:p w:rsidR="00857DBA" w:rsidRPr="00857DBA" w:rsidRDefault="00857DBA" w:rsidP="00857DBA">
      <w:pPr>
        <w:numPr>
          <w:ilvl w:val="1"/>
          <w:numId w:val="123"/>
        </w:numPr>
        <w:rPr>
          <w:lang w:val="en-CA"/>
        </w:rPr>
      </w:pPr>
      <w:r w:rsidRPr="00857DBA">
        <w:rPr>
          <w:lang w:val="en-CA"/>
        </w:rPr>
        <w:t>Archer Towers are a single target defense in the Home Village.</w:t>
      </w:r>
    </w:p>
    <w:p w:rsidR="00857DBA" w:rsidRPr="00857DBA" w:rsidRDefault="00857DBA" w:rsidP="00857DBA">
      <w:pPr>
        <w:numPr>
          <w:ilvl w:val="1"/>
          <w:numId w:val="123"/>
        </w:numPr>
        <w:rPr>
          <w:lang w:val="en-CA"/>
        </w:rPr>
      </w:pPr>
      <w:r w:rsidRPr="00857DBA">
        <w:rPr>
          <w:lang w:val="en-CA"/>
        </w:rPr>
        <w:t>Archer Towers are extremely versatile structures. They are able to target both </w:t>
      </w:r>
      <w:hyperlink r:id="rId2903" w:tooltip="Troops" w:history="1">
        <w:r w:rsidRPr="00857DBA">
          <w:rPr>
            <w:rStyle w:val="Hyperlink"/>
            <w:lang w:val="en-CA"/>
          </w:rPr>
          <w:t>Ground and Air Units</w:t>
        </w:r>
      </w:hyperlink>
      <w:r w:rsidRPr="00857DBA">
        <w:rPr>
          <w:lang w:val="en-CA"/>
        </w:rPr>
        <w:t>, and they have excellent range. This versatility means that they should form the cornerstone of every player's defense.</w:t>
      </w:r>
    </w:p>
    <w:p w:rsidR="00857DBA" w:rsidRPr="00857DBA" w:rsidRDefault="00857DBA" w:rsidP="00857DBA">
      <w:pPr>
        <w:numPr>
          <w:ilvl w:val="1"/>
          <w:numId w:val="123"/>
        </w:numPr>
        <w:rPr>
          <w:lang w:val="en-CA"/>
        </w:rPr>
      </w:pPr>
      <w:r w:rsidRPr="00857DBA">
        <w:rPr>
          <w:lang w:val="en-CA"/>
        </w:rPr>
        <w:t>Starting from level 10, an Archer Tower can be geared up by the Master Builder if he is available and at least one </w:t>
      </w:r>
      <w:hyperlink r:id="rId2904" w:tooltip="Archer Tower/Builder Base" w:history="1">
        <w:r w:rsidRPr="00857DBA">
          <w:rPr>
            <w:rStyle w:val="Hyperlink"/>
            <w:lang w:val="en-CA"/>
          </w:rPr>
          <w:t>Archer Tower</w:t>
        </w:r>
      </w:hyperlink>
      <w:r w:rsidRPr="00857DBA">
        <w:rPr>
          <w:lang w:val="en-CA"/>
        </w:rPr>
        <w:t xml:space="preserve"> in the Builder Base is upgraded to level 6. </w:t>
      </w:r>
      <w:r w:rsidRPr="00857DBA">
        <w:rPr>
          <w:lang w:val="en-CA"/>
        </w:rPr>
        <w:lastRenderedPageBreak/>
        <w:t>This gives the Archer Tower a "Fast Attack" mode, which increases its damage output at the expense of its range, like the </w:t>
      </w:r>
      <w:hyperlink r:id="rId2905" w:tooltip="Archer Tower/Builder Base" w:history="1">
        <w:r w:rsidRPr="00857DBA">
          <w:rPr>
            <w:rStyle w:val="Hyperlink"/>
            <w:lang w:val="en-CA"/>
          </w:rPr>
          <w:t>Archer Towers</w:t>
        </w:r>
      </w:hyperlink>
      <w:r w:rsidRPr="00857DBA">
        <w:rPr>
          <w:lang w:val="en-CA"/>
        </w:rPr>
        <w:t> in Builder Base.</w:t>
      </w:r>
    </w:p>
    <w:p w:rsidR="00857DBA" w:rsidRPr="00857DBA" w:rsidRDefault="00A02F7D" w:rsidP="00857DBA">
      <w:pPr>
        <w:rPr>
          <w:lang w:val="en-CA"/>
        </w:rPr>
      </w:pPr>
      <w:r>
        <w:rPr>
          <w:lang w:val="en-CA"/>
        </w:rPr>
        <w:pict>
          <v:rect id="_x0000_i1208" style="width:0;height:1.5pt" o:hralign="center" o:hrstd="t" o:hrnoshade="t" o:hr="t" fillcolor="#3a3a3a" stroked="f"/>
        </w:pict>
      </w:r>
    </w:p>
    <w:p w:rsidR="00857DBA" w:rsidRPr="00857DBA" w:rsidRDefault="00857DBA" w:rsidP="00857DBA">
      <w:pPr>
        <w:numPr>
          <w:ilvl w:val="0"/>
          <w:numId w:val="124"/>
        </w:numPr>
        <w:rPr>
          <w:lang w:val="en-CA"/>
        </w:rPr>
      </w:pPr>
      <w:r w:rsidRPr="00857DBA">
        <w:rPr>
          <w:b/>
          <w:bCs/>
          <w:lang w:val="en-CA"/>
        </w:rPr>
        <w:t>Defensive Strategy</w:t>
      </w:r>
    </w:p>
    <w:p w:rsidR="00857DBA" w:rsidRPr="00857DBA" w:rsidRDefault="00857DBA" w:rsidP="00857DBA">
      <w:pPr>
        <w:numPr>
          <w:ilvl w:val="1"/>
          <w:numId w:val="124"/>
        </w:numPr>
        <w:rPr>
          <w:lang w:val="en-CA"/>
        </w:rPr>
      </w:pPr>
      <w:r w:rsidRPr="00857DBA">
        <w:rPr>
          <w:lang w:val="en-CA"/>
        </w:rPr>
        <w:t>Archer Towers can target both </w:t>
      </w:r>
      <w:hyperlink r:id="rId2906" w:tooltip="Troops" w:history="1">
        <w:r w:rsidRPr="00857DBA">
          <w:rPr>
            <w:rStyle w:val="Hyperlink"/>
            <w:lang w:val="en-CA"/>
          </w:rPr>
          <w:t>Ground and Air Units</w:t>
        </w:r>
      </w:hyperlink>
      <w:r w:rsidRPr="00857DBA">
        <w:rPr>
          <w:lang w:val="en-CA"/>
        </w:rPr>
        <w:t> at an amazing distance. Therefore, it is generally a good idea to place them on the outer perimeter of the </w:t>
      </w:r>
      <w:hyperlink r:id="rId2907" w:tooltip="Layouts" w:history="1">
        <w:r w:rsidRPr="00857DBA">
          <w:rPr>
            <w:rStyle w:val="Hyperlink"/>
            <w:lang w:val="en-CA"/>
          </w:rPr>
          <w:t>village</w:t>
        </w:r>
      </w:hyperlink>
      <w:r w:rsidRPr="00857DBA">
        <w:rPr>
          <w:lang w:val="en-CA"/>
        </w:rPr>
        <w:t>. Doing so allows players to capitalize on the excellent range and provides good coverage for the rest of the </w:t>
      </w:r>
      <w:hyperlink r:id="rId2908" w:tooltip="Defensive Buildings" w:history="1">
        <w:r w:rsidRPr="00857DBA">
          <w:rPr>
            <w:rStyle w:val="Hyperlink"/>
            <w:lang w:val="en-CA"/>
          </w:rPr>
          <w:t>defenses</w:t>
        </w:r>
      </w:hyperlink>
      <w:r w:rsidRPr="00857DBA">
        <w:rPr>
          <w:lang w:val="en-CA"/>
        </w:rPr>
        <w:t>.</w:t>
      </w:r>
    </w:p>
    <w:p w:rsidR="00857DBA" w:rsidRPr="00857DBA" w:rsidRDefault="00857DBA" w:rsidP="00857DBA">
      <w:pPr>
        <w:numPr>
          <w:ilvl w:val="1"/>
          <w:numId w:val="124"/>
        </w:numPr>
        <w:rPr>
          <w:lang w:val="en-CA"/>
        </w:rPr>
      </w:pPr>
      <w:r w:rsidRPr="00857DBA">
        <w:rPr>
          <w:lang w:val="en-CA"/>
        </w:rPr>
        <w:t>As Archer Towers have the ability to target both </w:t>
      </w:r>
      <w:hyperlink r:id="rId2909" w:tooltip="Troops" w:history="1">
        <w:r w:rsidRPr="00857DBA">
          <w:rPr>
            <w:rStyle w:val="Hyperlink"/>
            <w:lang w:val="en-CA"/>
          </w:rPr>
          <w:t>Ground and Air Units</w:t>
        </w:r>
      </w:hyperlink>
      <w:r w:rsidRPr="00857DBA">
        <w:rPr>
          <w:lang w:val="en-CA"/>
        </w:rPr>
        <w:t>, a good strategy would be to place all of the other </w:t>
      </w:r>
      <w:hyperlink r:id="rId2910" w:tooltip="Defensive Buildings" w:history="1">
        <w:r w:rsidRPr="00857DBA">
          <w:rPr>
            <w:rStyle w:val="Hyperlink"/>
            <w:lang w:val="en-CA"/>
          </w:rPr>
          <w:t>defenses</w:t>
        </w:r>
      </w:hyperlink>
      <w:r w:rsidRPr="00857DBA">
        <w:rPr>
          <w:lang w:val="en-CA"/>
        </w:rPr>
        <w:t> within range of at least one Archer Tower.</w:t>
      </w:r>
    </w:p>
    <w:p w:rsidR="00857DBA" w:rsidRPr="00857DBA" w:rsidRDefault="00857DBA" w:rsidP="00857DBA">
      <w:pPr>
        <w:numPr>
          <w:ilvl w:val="1"/>
          <w:numId w:val="124"/>
        </w:numPr>
        <w:rPr>
          <w:lang w:val="en-CA"/>
        </w:rPr>
      </w:pPr>
      <w:r w:rsidRPr="00857DBA">
        <w:rPr>
          <w:lang w:val="en-CA"/>
        </w:rPr>
        <w:t>It is typically a good idea to upgrade Archer Towers before you upgrade </w:t>
      </w:r>
      <w:hyperlink r:id="rId2911" w:tooltip="Cannon/Home Village" w:history="1">
        <w:r w:rsidRPr="00857DBA">
          <w:rPr>
            <w:rStyle w:val="Hyperlink"/>
            <w:lang w:val="en-CA"/>
          </w:rPr>
          <w:t>Cannons</w:t>
        </w:r>
      </w:hyperlink>
      <w:r w:rsidRPr="00857DBA">
        <w:rPr>
          <w:lang w:val="en-CA"/>
        </w:rPr>
        <w:t>. Although they are more expensive and take longer to upgrade than similar-level </w:t>
      </w:r>
      <w:hyperlink r:id="rId2912" w:tooltip="Cannon/Home Village" w:history="1">
        <w:r w:rsidRPr="00857DBA">
          <w:rPr>
            <w:rStyle w:val="Hyperlink"/>
            <w:lang w:val="en-CA"/>
          </w:rPr>
          <w:t>Cannons</w:t>
        </w:r>
      </w:hyperlink>
      <w:r w:rsidRPr="00857DBA">
        <w:rPr>
          <w:lang w:val="en-CA"/>
        </w:rPr>
        <w:t>, Archer Towers have more range and can target </w:t>
      </w:r>
      <w:hyperlink r:id="rId2913" w:tooltip="Category:Air Troops" w:history="1">
        <w:r w:rsidRPr="00857DBA">
          <w:rPr>
            <w:rStyle w:val="Hyperlink"/>
            <w:lang w:val="en-CA"/>
          </w:rPr>
          <w:t>air units</w:t>
        </w:r>
      </w:hyperlink>
      <w:r w:rsidRPr="00857DBA">
        <w:rPr>
          <w:lang w:val="en-CA"/>
        </w:rPr>
        <w:t> as well as </w:t>
      </w:r>
      <w:hyperlink r:id="rId2914" w:tooltip="Category:Ground Troops" w:history="1">
        <w:r w:rsidRPr="00857DBA">
          <w:rPr>
            <w:rStyle w:val="Hyperlink"/>
            <w:lang w:val="en-CA"/>
          </w:rPr>
          <w:t>ground units</w:t>
        </w:r>
      </w:hyperlink>
      <w:r w:rsidRPr="00857DBA">
        <w:rPr>
          <w:lang w:val="en-CA"/>
        </w:rPr>
        <w:t>.</w:t>
      </w:r>
    </w:p>
    <w:p w:rsidR="00857DBA" w:rsidRPr="00857DBA" w:rsidRDefault="00857DBA" w:rsidP="00857DBA">
      <w:pPr>
        <w:numPr>
          <w:ilvl w:val="1"/>
          <w:numId w:val="124"/>
        </w:numPr>
        <w:rPr>
          <w:lang w:val="en-CA"/>
        </w:rPr>
      </w:pPr>
      <w:r w:rsidRPr="00857DBA">
        <w:rPr>
          <w:lang w:val="en-CA"/>
        </w:rPr>
        <w:t>It is typically wise to put an Archer Tower near a </w:t>
      </w:r>
      <w:hyperlink r:id="rId2915" w:tooltip="Cannon/Home Village" w:history="1">
        <w:r w:rsidRPr="00857DBA">
          <w:rPr>
            <w:rStyle w:val="Hyperlink"/>
            <w:lang w:val="en-CA"/>
          </w:rPr>
          <w:t>Cannon</w:t>
        </w:r>
      </w:hyperlink>
      <w:r w:rsidRPr="00857DBA">
        <w:rPr>
          <w:lang w:val="en-CA"/>
        </w:rPr>
        <w:t> or </w:t>
      </w:r>
      <w:hyperlink r:id="rId2916" w:tooltip="Mortar" w:history="1">
        <w:r w:rsidRPr="00857DBA">
          <w:rPr>
            <w:rStyle w:val="Hyperlink"/>
            <w:lang w:val="en-CA"/>
          </w:rPr>
          <w:t>Mortar</w:t>
        </w:r>
      </w:hyperlink>
      <w:r w:rsidRPr="00857DBA">
        <w:rPr>
          <w:lang w:val="en-CA"/>
        </w:rPr>
        <w:t> due to the fact that neither of these two defenses can target </w:t>
      </w:r>
      <w:hyperlink r:id="rId2917" w:tooltip="Category:Air Troops" w:history="1">
        <w:r w:rsidRPr="00857DBA">
          <w:rPr>
            <w:rStyle w:val="Hyperlink"/>
            <w:lang w:val="en-CA"/>
          </w:rPr>
          <w:t>air units</w:t>
        </w:r>
      </w:hyperlink>
      <w:r w:rsidRPr="00857DBA">
        <w:rPr>
          <w:lang w:val="en-CA"/>
        </w:rPr>
        <w:t>.</w:t>
      </w:r>
    </w:p>
    <w:p w:rsidR="00857DBA" w:rsidRPr="00857DBA" w:rsidRDefault="00857DBA" w:rsidP="00857DBA">
      <w:pPr>
        <w:numPr>
          <w:ilvl w:val="0"/>
          <w:numId w:val="124"/>
        </w:numPr>
        <w:rPr>
          <w:lang w:val="en-CA"/>
        </w:rPr>
      </w:pPr>
      <w:r w:rsidRPr="00857DBA">
        <w:rPr>
          <w:b/>
          <w:bCs/>
          <w:lang w:val="en-CA"/>
        </w:rPr>
        <w:t>Offensive Strategy</w:t>
      </w:r>
    </w:p>
    <w:p w:rsidR="00857DBA" w:rsidRPr="00857DBA" w:rsidRDefault="00857DBA" w:rsidP="00857DBA">
      <w:pPr>
        <w:numPr>
          <w:ilvl w:val="1"/>
          <w:numId w:val="124"/>
        </w:numPr>
        <w:rPr>
          <w:lang w:val="en-CA"/>
        </w:rPr>
      </w:pPr>
      <w:r w:rsidRPr="00857DBA">
        <w:rPr>
          <w:lang w:val="en-CA"/>
        </w:rPr>
        <w:t>Their ability to target both </w:t>
      </w:r>
      <w:hyperlink r:id="rId2918" w:tooltip="Troops" w:history="1">
        <w:r w:rsidRPr="00857DBA">
          <w:rPr>
            <w:rStyle w:val="Hyperlink"/>
            <w:lang w:val="en-CA"/>
          </w:rPr>
          <w:t>Ground and Air Units</w:t>
        </w:r>
      </w:hyperlink>
      <w:r w:rsidRPr="00857DBA">
        <w:rPr>
          <w:lang w:val="en-CA"/>
        </w:rPr>
        <w:t> makes Archer Towers formidable defenders. However, Archer Towers are only able to damage one </w:t>
      </w:r>
      <w:hyperlink r:id="rId2919" w:tooltip="Troops" w:history="1">
        <w:r w:rsidRPr="00857DBA">
          <w:rPr>
            <w:rStyle w:val="Hyperlink"/>
            <w:lang w:val="en-CA"/>
          </w:rPr>
          <w:t>unit</w:t>
        </w:r>
      </w:hyperlink>
      <w:r w:rsidRPr="00857DBA">
        <w:rPr>
          <w:lang w:val="en-CA"/>
        </w:rPr>
        <w:t> at a time. This makes it very easy to overwhelm them with large groups of </w:t>
      </w:r>
      <w:hyperlink r:id="rId2920" w:tooltip="Archer" w:history="1">
        <w:r w:rsidRPr="00857DBA">
          <w:rPr>
            <w:rStyle w:val="Hyperlink"/>
            <w:lang w:val="en-CA"/>
          </w:rPr>
          <w:t>Archers</w:t>
        </w:r>
      </w:hyperlink>
      <w:r w:rsidRPr="00857DBA">
        <w:rPr>
          <w:lang w:val="en-CA"/>
        </w:rPr>
        <w:t> or </w:t>
      </w:r>
      <w:hyperlink r:id="rId2921" w:tooltip="Barbarian" w:history="1">
        <w:r w:rsidRPr="00857DBA">
          <w:rPr>
            <w:rStyle w:val="Hyperlink"/>
            <w:lang w:val="en-CA"/>
          </w:rPr>
          <w:t>Barbarians</w:t>
        </w:r>
      </w:hyperlink>
      <w:r w:rsidRPr="00857DBA">
        <w:rPr>
          <w:lang w:val="en-CA"/>
        </w:rPr>
        <w:t>.</w:t>
      </w:r>
    </w:p>
    <w:p w:rsidR="00857DBA" w:rsidRPr="00857DBA" w:rsidRDefault="00857DBA" w:rsidP="00857DBA">
      <w:pPr>
        <w:numPr>
          <w:ilvl w:val="1"/>
          <w:numId w:val="124"/>
        </w:numPr>
        <w:rPr>
          <w:lang w:val="en-CA"/>
        </w:rPr>
      </w:pPr>
      <w:r w:rsidRPr="00857DBA">
        <w:rPr>
          <w:lang w:val="en-CA"/>
        </w:rPr>
        <w:t>When deploying only a few </w:t>
      </w:r>
      <w:hyperlink r:id="rId2922" w:tooltip="Balloon" w:history="1">
        <w:r w:rsidRPr="00857DBA">
          <w:rPr>
            <w:rStyle w:val="Hyperlink"/>
            <w:lang w:val="en-CA"/>
          </w:rPr>
          <w:t>Balloons</w:t>
        </w:r>
      </w:hyperlink>
      <w:r w:rsidRPr="00857DBA">
        <w:rPr>
          <w:lang w:val="en-CA"/>
        </w:rPr>
        <w:t>, it is advisable to keep them away from an Archer Tower, as their slow </w:t>
      </w:r>
      <w:hyperlink r:id="rId2923" w:tooltip="Troop Movement Speed" w:history="1">
        <w:r w:rsidRPr="00857DBA">
          <w:rPr>
            <w:rStyle w:val="Hyperlink"/>
            <w:lang w:val="en-CA"/>
          </w:rPr>
          <w:t>movement speed</w:t>
        </w:r>
      </w:hyperlink>
      <w:r w:rsidRPr="00857DBA">
        <w:rPr>
          <w:lang w:val="en-CA"/>
        </w:rPr>
        <w:t> makes them an easy target. However, </w:t>
      </w:r>
      <w:hyperlink r:id="rId2924" w:tooltip="Balloon" w:history="1">
        <w:r w:rsidRPr="00857DBA">
          <w:rPr>
            <w:rStyle w:val="Hyperlink"/>
            <w:lang w:val="en-CA"/>
          </w:rPr>
          <w:t>Balloons</w:t>
        </w:r>
      </w:hyperlink>
      <w:r w:rsidRPr="00857DBA">
        <w:rPr>
          <w:lang w:val="en-CA"/>
        </w:rPr>
        <w:t> deployed in large numbers will quickly destroy an Archer Tower while only losing one or two </w:t>
      </w:r>
      <w:hyperlink r:id="rId2925" w:tooltip="Balloon" w:history="1">
        <w:r w:rsidRPr="00857DBA">
          <w:rPr>
            <w:rStyle w:val="Hyperlink"/>
            <w:lang w:val="en-CA"/>
          </w:rPr>
          <w:t>Balloons</w:t>
        </w:r>
      </w:hyperlink>
      <w:r w:rsidRPr="00857DBA">
        <w:rPr>
          <w:lang w:val="en-CA"/>
        </w:rPr>
        <w:t>. After the Archer Towers (and </w:t>
      </w:r>
      <w:hyperlink r:id="rId2926" w:tooltip="Air Defense" w:history="1">
        <w:r w:rsidRPr="00857DBA">
          <w:rPr>
            <w:rStyle w:val="Hyperlink"/>
            <w:lang w:val="en-CA"/>
          </w:rPr>
          <w:t>Air Defenses</w:t>
        </w:r>
      </w:hyperlink>
      <w:r w:rsidRPr="00857DBA">
        <w:rPr>
          <w:lang w:val="en-CA"/>
        </w:rPr>
        <w:t>) are taken out, the </w:t>
      </w:r>
      <w:hyperlink r:id="rId2927" w:tooltip="Balloon" w:history="1">
        <w:r w:rsidRPr="00857DBA">
          <w:rPr>
            <w:rStyle w:val="Hyperlink"/>
            <w:lang w:val="en-CA"/>
          </w:rPr>
          <w:t>Balloons</w:t>
        </w:r>
      </w:hyperlink>
      <w:r w:rsidRPr="00857DBA">
        <w:rPr>
          <w:lang w:val="en-CA"/>
        </w:rPr>
        <w:t> will proceed to destroy the rest of the village (although </w:t>
      </w:r>
      <w:hyperlink r:id="rId2928" w:tooltip="Wizard Tower" w:history="1">
        <w:r w:rsidRPr="00857DBA">
          <w:rPr>
            <w:rStyle w:val="Hyperlink"/>
            <w:lang w:val="en-CA"/>
          </w:rPr>
          <w:t>Wizard Towers</w:t>
        </w:r>
      </w:hyperlink>
      <w:r w:rsidRPr="00857DBA">
        <w:rPr>
          <w:lang w:val="en-CA"/>
        </w:rPr>
        <w:t> and time can still be a problem). You can also place a group of </w:t>
      </w:r>
      <w:hyperlink r:id="rId2929" w:tooltip="Archer" w:history="1">
        <w:r w:rsidRPr="00857DBA">
          <w:rPr>
            <w:rStyle w:val="Hyperlink"/>
            <w:lang w:val="en-CA"/>
          </w:rPr>
          <w:t>Archers</w:t>
        </w:r>
      </w:hyperlink>
      <w:r w:rsidRPr="00857DBA">
        <w:rPr>
          <w:lang w:val="en-CA"/>
        </w:rPr>
        <w:t> (around 15-25) and let them do the work.</w:t>
      </w:r>
    </w:p>
    <w:p w:rsidR="00857DBA" w:rsidRPr="00857DBA" w:rsidRDefault="00857DBA" w:rsidP="00857DBA">
      <w:pPr>
        <w:numPr>
          <w:ilvl w:val="1"/>
          <w:numId w:val="124"/>
        </w:numPr>
        <w:rPr>
          <w:lang w:val="en-CA"/>
        </w:rPr>
      </w:pPr>
      <w:r w:rsidRPr="00857DBA">
        <w:rPr>
          <w:lang w:val="en-CA"/>
        </w:rPr>
        <w:t>The best choices for attack are high health </w:t>
      </w:r>
      <w:hyperlink r:id="rId2930" w:tooltip="Troops" w:history="1">
        <w:r w:rsidRPr="00857DBA">
          <w:rPr>
            <w:rStyle w:val="Hyperlink"/>
            <w:lang w:val="en-CA"/>
          </w:rPr>
          <w:t>troops</w:t>
        </w:r>
      </w:hyperlink>
      <w:r w:rsidRPr="00857DBA">
        <w:rPr>
          <w:lang w:val="en-CA"/>
        </w:rPr>
        <w:t> combined with low health, high attack </w:t>
      </w:r>
      <w:hyperlink r:id="rId2931" w:tooltip="Troops" w:history="1">
        <w:r w:rsidRPr="00857DBA">
          <w:rPr>
            <w:rStyle w:val="Hyperlink"/>
            <w:lang w:val="en-CA"/>
          </w:rPr>
          <w:t>Troops</w:t>
        </w:r>
      </w:hyperlink>
      <w:r w:rsidRPr="00857DBA">
        <w:rPr>
          <w:lang w:val="en-CA"/>
        </w:rPr>
        <w:t>, as the high health </w:t>
      </w:r>
      <w:hyperlink r:id="rId2932" w:tooltip="Troops" w:history="1">
        <w:r w:rsidRPr="00857DBA">
          <w:rPr>
            <w:rStyle w:val="Hyperlink"/>
            <w:lang w:val="en-CA"/>
          </w:rPr>
          <w:t>troops</w:t>
        </w:r>
      </w:hyperlink>
      <w:r w:rsidRPr="00857DBA">
        <w:rPr>
          <w:lang w:val="en-CA"/>
        </w:rPr>
        <w:t> will soak up all the damage, leaving the low health ones to attack.</w:t>
      </w:r>
    </w:p>
    <w:p w:rsidR="00857DBA" w:rsidRPr="00857DBA" w:rsidRDefault="00A02F7D" w:rsidP="00857DBA">
      <w:pPr>
        <w:rPr>
          <w:lang w:val="en-CA"/>
        </w:rPr>
      </w:pPr>
      <w:r>
        <w:rPr>
          <w:lang w:val="en-CA"/>
        </w:rPr>
        <w:pict>
          <v:rect id="_x0000_i1209" style="width:0;height:1.5pt" o:hralign="center" o:hrstd="t" o:hrnoshade="t" o:hr="t" fillcolor="#3a3a3a" stroked="f"/>
        </w:pict>
      </w:r>
    </w:p>
    <w:p w:rsidR="00857DBA" w:rsidRPr="00857DBA" w:rsidRDefault="00857DBA" w:rsidP="00857DBA">
      <w:pPr>
        <w:numPr>
          <w:ilvl w:val="0"/>
          <w:numId w:val="125"/>
        </w:numPr>
        <w:rPr>
          <w:lang w:val="en-CA"/>
        </w:rPr>
      </w:pPr>
      <w:r w:rsidRPr="00857DBA">
        <w:rPr>
          <w:b/>
          <w:bCs/>
          <w:lang w:val="en-CA"/>
        </w:rPr>
        <w:t>Upgrade Differences</w:t>
      </w:r>
    </w:p>
    <w:p w:rsidR="00857DBA" w:rsidRPr="00857DBA" w:rsidRDefault="00857DBA" w:rsidP="00857DBA">
      <w:pPr>
        <w:numPr>
          <w:ilvl w:val="1"/>
          <w:numId w:val="125"/>
        </w:numPr>
        <w:rPr>
          <w:lang w:val="en-CA"/>
        </w:rPr>
      </w:pPr>
      <w:r w:rsidRPr="00857DBA">
        <w:rPr>
          <w:lang w:val="en-CA"/>
        </w:rPr>
        <w:t>Archer Towers undergo significant visual changes at levels 6, 11 and 16.</w:t>
      </w:r>
    </w:p>
    <w:p w:rsidR="00857DBA" w:rsidRPr="00857DBA" w:rsidRDefault="00857DBA" w:rsidP="00857DBA">
      <w:pPr>
        <w:numPr>
          <w:ilvl w:val="2"/>
          <w:numId w:val="125"/>
        </w:numPr>
        <w:rPr>
          <w:lang w:val="en-CA"/>
        </w:rPr>
      </w:pPr>
      <w:r w:rsidRPr="00857DBA">
        <w:rPr>
          <w:lang w:val="en-CA"/>
        </w:rPr>
        <w:t>When initially constructed, the Archer Tower has an open wooden lattice supporting a flat wooden platform; an exterior wooden ladder leads from the ground to the platform level. From levels 2 through 5, the lattice structure and wooden platform both receive additional reinforcement.</w:t>
      </w:r>
    </w:p>
    <w:p w:rsidR="00857DBA" w:rsidRPr="00857DBA" w:rsidRDefault="00857DBA" w:rsidP="00857DBA">
      <w:pPr>
        <w:numPr>
          <w:ilvl w:val="2"/>
          <w:numId w:val="125"/>
        </w:numPr>
        <w:rPr>
          <w:lang w:val="en-CA"/>
        </w:rPr>
      </w:pPr>
      <w:r w:rsidRPr="00857DBA">
        <w:rPr>
          <w:lang w:val="en-CA"/>
        </w:rPr>
        <w:t>At level 2, the Archer Tower gets 4 short posts on the top and the wood gets thicker. The ladder also moves to the left.</w:t>
      </w:r>
    </w:p>
    <w:p w:rsidR="00857DBA" w:rsidRPr="00857DBA" w:rsidRDefault="00857DBA" w:rsidP="00857DBA">
      <w:pPr>
        <w:numPr>
          <w:ilvl w:val="2"/>
          <w:numId w:val="125"/>
        </w:numPr>
        <w:rPr>
          <w:lang w:val="en-CA"/>
        </w:rPr>
      </w:pPr>
      <w:r w:rsidRPr="00857DBA">
        <w:rPr>
          <w:lang w:val="en-CA"/>
        </w:rPr>
        <w:t>At level 3, the Archer Tower gets gray stone paddings on the legs and the short posts connect each other on the platform. The ladder moves back to the middle.</w:t>
      </w:r>
    </w:p>
    <w:p w:rsidR="00857DBA" w:rsidRPr="00857DBA" w:rsidRDefault="00857DBA" w:rsidP="00857DBA">
      <w:pPr>
        <w:numPr>
          <w:ilvl w:val="2"/>
          <w:numId w:val="125"/>
        </w:numPr>
        <w:rPr>
          <w:lang w:val="en-CA"/>
        </w:rPr>
      </w:pPr>
      <w:r w:rsidRPr="00857DBA">
        <w:rPr>
          <w:lang w:val="en-CA"/>
        </w:rPr>
        <w:t>At level 4, the Archer Tower has the paddings turn into supports and a small green flag is added under the platform. The wood slightly changes color and the ladder is now to the right.</w:t>
      </w:r>
    </w:p>
    <w:p w:rsidR="00857DBA" w:rsidRPr="00857DBA" w:rsidRDefault="00857DBA" w:rsidP="00857DBA">
      <w:pPr>
        <w:numPr>
          <w:ilvl w:val="2"/>
          <w:numId w:val="125"/>
        </w:numPr>
        <w:rPr>
          <w:lang w:val="en-CA"/>
        </w:rPr>
      </w:pPr>
      <w:r w:rsidRPr="00857DBA">
        <w:rPr>
          <w:lang w:val="en-CA"/>
        </w:rPr>
        <w:t>At level 5, the Archer Tower gets a solid stone base which connects each support with the ladder moving to the left.</w:t>
      </w:r>
    </w:p>
    <w:p w:rsidR="00857DBA" w:rsidRPr="00857DBA" w:rsidRDefault="00857DBA" w:rsidP="00857DBA">
      <w:pPr>
        <w:numPr>
          <w:ilvl w:val="2"/>
          <w:numId w:val="125"/>
        </w:numPr>
        <w:rPr>
          <w:lang w:val="en-CA"/>
        </w:rPr>
      </w:pPr>
      <w:r w:rsidRPr="00857DBA">
        <w:rPr>
          <w:lang w:val="en-CA"/>
        </w:rPr>
        <w:t>At level 6, the lattice supports and ladder are removed, and solid vertical supports are added. The wooden platform receives stone battlements and the green flag is extended to cover the interior.</w:t>
      </w:r>
    </w:p>
    <w:p w:rsidR="00857DBA" w:rsidRPr="00857DBA" w:rsidRDefault="00857DBA" w:rsidP="00857DBA">
      <w:pPr>
        <w:numPr>
          <w:ilvl w:val="2"/>
          <w:numId w:val="125"/>
        </w:numPr>
        <w:rPr>
          <w:lang w:val="en-CA"/>
        </w:rPr>
      </w:pPr>
      <w:r w:rsidRPr="00857DBA">
        <w:rPr>
          <w:lang w:val="en-CA"/>
        </w:rPr>
        <w:t>At level 7, the stone battlements around the platform are reinforced and the solid stone base is taller to completely obscure the interior.</w:t>
      </w:r>
    </w:p>
    <w:p w:rsidR="00857DBA" w:rsidRPr="00857DBA" w:rsidRDefault="00857DBA" w:rsidP="00857DBA">
      <w:pPr>
        <w:numPr>
          <w:ilvl w:val="2"/>
          <w:numId w:val="125"/>
        </w:numPr>
        <w:rPr>
          <w:lang w:val="en-CA"/>
        </w:rPr>
      </w:pPr>
      <w:r w:rsidRPr="00857DBA">
        <w:rPr>
          <w:lang w:val="en-CA"/>
        </w:rPr>
        <w:t>At level 8, the Archer Tower receives metal braces at the bottom of each leg.</w:t>
      </w:r>
    </w:p>
    <w:p w:rsidR="00857DBA" w:rsidRPr="00857DBA" w:rsidRDefault="00857DBA" w:rsidP="00857DBA">
      <w:pPr>
        <w:numPr>
          <w:ilvl w:val="2"/>
          <w:numId w:val="125"/>
        </w:numPr>
        <w:rPr>
          <w:lang w:val="en-CA"/>
        </w:rPr>
      </w:pPr>
      <w:r w:rsidRPr="00857DBA">
        <w:rPr>
          <w:lang w:val="en-CA"/>
        </w:rPr>
        <w:lastRenderedPageBreak/>
        <w:t>At level 9, the Archer Tower's flags get shorter to reveal the interior again and the braces on each leg gets bigger and have spikes.</w:t>
      </w:r>
    </w:p>
    <w:p w:rsidR="00857DBA" w:rsidRPr="00857DBA" w:rsidRDefault="00857DBA" w:rsidP="00857DBA">
      <w:pPr>
        <w:numPr>
          <w:ilvl w:val="2"/>
          <w:numId w:val="125"/>
        </w:numPr>
        <w:rPr>
          <w:lang w:val="en-CA"/>
        </w:rPr>
      </w:pPr>
      <w:r w:rsidRPr="00857DBA">
        <w:rPr>
          <w:lang w:val="en-CA"/>
        </w:rPr>
        <w:t>At level 10, the flags get larger again, golden plates get placed around the whole tower and the wooden supports gets darker.</w:t>
      </w:r>
    </w:p>
    <w:p w:rsidR="00857DBA" w:rsidRPr="00857DBA" w:rsidRDefault="00857DBA" w:rsidP="00857DBA">
      <w:pPr>
        <w:numPr>
          <w:ilvl w:val="2"/>
          <w:numId w:val="125"/>
        </w:numPr>
        <w:rPr>
          <w:lang w:val="en-CA"/>
        </w:rPr>
      </w:pPr>
      <w:r w:rsidRPr="00857DBA">
        <w:rPr>
          <w:lang w:val="en-CA"/>
        </w:rPr>
        <w:t>At level 11, the color scheme completely changes as all the wood is replaced with dark iron, and the battlements receive dark iron shields on each corner.</w:t>
      </w:r>
    </w:p>
    <w:p w:rsidR="00857DBA" w:rsidRPr="00857DBA" w:rsidRDefault="00857DBA" w:rsidP="00857DBA">
      <w:pPr>
        <w:numPr>
          <w:ilvl w:val="2"/>
          <w:numId w:val="125"/>
        </w:numPr>
        <w:rPr>
          <w:lang w:val="en-CA"/>
        </w:rPr>
      </w:pPr>
      <w:r w:rsidRPr="00857DBA">
        <w:rPr>
          <w:lang w:val="en-CA"/>
        </w:rPr>
        <w:t>At level 12, the tower gains golden-brown guard shields on the top corners. The base of the tower has orange-brown plating on the sides and reinforced corner guards with new spikes and brass ornaments on it.</w:t>
      </w:r>
    </w:p>
    <w:p w:rsidR="00857DBA" w:rsidRPr="00857DBA" w:rsidRDefault="00857DBA" w:rsidP="00857DBA">
      <w:pPr>
        <w:numPr>
          <w:ilvl w:val="2"/>
          <w:numId w:val="125"/>
        </w:numPr>
        <w:rPr>
          <w:lang w:val="en-CA"/>
        </w:rPr>
      </w:pPr>
      <w:r w:rsidRPr="00857DBA">
        <w:rPr>
          <w:lang w:val="en-CA"/>
        </w:rPr>
        <w:t>At level 13, the tower's battlements are overhauled, sporting metallic corner pieces with a red-colored shield on each corner. The tower's corner guards' spikes at the base turn golden. The planks where the </w:t>
      </w:r>
      <w:hyperlink r:id="rId2933" w:tooltip="Archer" w:history="1">
        <w:r w:rsidRPr="00857DBA">
          <w:rPr>
            <w:rStyle w:val="Hyperlink"/>
            <w:lang w:val="en-CA"/>
          </w:rPr>
          <w:t>Archers</w:t>
        </w:r>
      </w:hyperlink>
      <w:r w:rsidRPr="00857DBA">
        <w:rPr>
          <w:lang w:val="en-CA"/>
        </w:rPr>
        <w:t> stand also switch directions, and are now dark gray in color.</w:t>
      </w:r>
    </w:p>
    <w:p w:rsidR="00857DBA" w:rsidRPr="00857DBA" w:rsidRDefault="00857DBA" w:rsidP="00857DBA">
      <w:pPr>
        <w:numPr>
          <w:ilvl w:val="2"/>
          <w:numId w:val="125"/>
        </w:numPr>
        <w:rPr>
          <w:lang w:val="en-CA"/>
        </w:rPr>
      </w:pPr>
      <w:r w:rsidRPr="00857DBA">
        <w:rPr>
          <w:lang w:val="en-CA"/>
        </w:rPr>
        <w:t>At level 14, the corner pieces turn white and now sport golden spikes. The battlements themselves become bronze. Large golden spikes replace the smaller spiked braces, and the base is reinforced by a stone lining.</w:t>
      </w:r>
    </w:p>
    <w:p w:rsidR="00857DBA" w:rsidRPr="00857DBA" w:rsidRDefault="00857DBA" w:rsidP="00857DBA">
      <w:pPr>
        <w:numPr>
          <w:ilvl w:val="2"/>
          <w:numId w:val="125"/>
        </w:numPr>
        <w:rPr>
          <w:lang w:val="en-CA"/>
        </w:rPr>
      </w:pPr>
      <w:r w:rsidRPr="00857DBA">
        <w:rPr>
          <w:lang w:val="en-CA"/>
        </w:rPr>
        <w:t>At level 15, the foundations of the tower become a two-toned smooth concrete-like material. The spikes on the foundations disappear, instead being replaced by large ring-shaped ornaments. The corner pieces at the top of the tower become black stone with slightly smaller spikes.</w:t>
      </w:r>
    </w:p>
    <w:p w:rsidR="00857DBA" w:rsidRPr="00857DBA" w:rsidRDefault="00857DBA" w:rsidP="00857DBA">
      <w:pPr>
        <w:numPr>
          <w:ilvl w:val="2"/>
          <w:numId w:val="125"/>
        </w:numPr>
        <w:rPr>
          <w:lang w:val="en-CA"/>
        </w:rPr>
      </w:pPr>
      <w:r w:rsidRPr="00857DBA">
        <w:rPr>
          <w:lang w:val="en-CA"/>
        </w:rPr>
        <w:t>At level 16, the corner pieces are white-topped gray blocks, with golden lining beneath them, and are slightly lower to be more in line with the draped battlements. The spikes on the pieces are now absent. The foundations of the tower are now overhauled again, with its pillars being steel-gray with similarly colored bolts, as well as radiator-like structures on the sides. The part of the tower just below the corner pieces is now dark blue in color.</w:t>
      </w:r>
    </w:p>
    <w:p w:rsidR="00857DBA" w:rsidRPr="00857DBA" w:rsidRDefault="00857DBA" w:rsidP="00857DBA">
      <w:pPr>
        <w:numPr>
          <w:ilvl w:val="2"/>
          <w:numId w:val="125"/>
        </w:numPr>
        <w:rPr>
          <w:lang w:val="en-CA"/>
        </w:rPr>
      </w:pPr>
      <w:r w:rsidRPr="00857DBA">
        <w:rPr>
          <w:lang w:val="en-CA"/>
        </w:rPr>
        <w:t>At level 17, the battlements gain golden guards, and golden lining is present on the base and on the corner pieces of the tower. The bolts are now golden in color as well.</w:t>
      </w:r>
    </w:p>
    <w:p w:rsidR="00857DBA" w:rsidRPr="00857DBA" w:rsidRDefault="00857DBA" w:rsidP="00857DBA">
      <w:pPr>
        <w:numPr>
          <w:ilvl w:val="1"/>
          <w:numId w:val="125"/>
        </w:numPr>
        <w:rPr>
          <w:lang w:val="en-CA"/>
        </w:rPr>
      </w:pPr>
      <w:r w:rsidRPr="00857DBA">
        <w:rPr>
          <w:lang w:val="en-CA"/>
        </w:rPr>
        <w:t>The number of and apparent level of the </w:t>
      </w:r>
      <w:hyperlink r:id="rId2934" w:tooltip="Archer" w:history="1">
        <w:r w:rsidRPr="00857DBA">
          <w:rPr>
            <w:rStyle w:val="Hyperlink"/>
            <w:lang w:val="en-CA"/>
          </w:rPr>
          <w:t>Archers</w:t>
        </w:r>
      </w:hyperlink>
      <w:r w:rsidRPr="00857DBA">
        <w:rPr>
          <w:lang w:val="en-CA"/>
        </w:rPr>
        <w:t> atop the tower also change with level.</w:t>
      </w:r>
    </w:p>
    <w:p w:rsidR="00857DBA" w:rsidRPr="00857DBA" w:rsidRDefault="00857DBA" w:rsidP="00857DBA">
      <w:pPr>
        <w:numPr>
          <w:ilvl w:val="2"/>
          <w:numId w:val="125"/>
        </w:numPr>
        <w:rPr>
          <w:lang w:val="en-CA"/>
        </w:rPr>
      </w:pPr>
      <w:r w:rsidRPr="00857DBA">
        <w:rPr>
          <w:lang w:val="en-CA"/>
        </w:rPr>
        <w:t>When first constructed, the Archer Tower has two </w:t>
      </w:r>
      <w:hyperlink r:id="rId2935" w:tooltip="Archer" w:history="1">
        <w:r w:rsidRPr="00857DBA">
          <w:rPr>
            <w:rStyle w:val="Hyperlink"/>
            <w:lang w:val="en-CA"/>
          </w:rPr>
          <w:t>Archers</w:t>
        </w:r>
      </w:hyperlink>
      <w:r w:rsidRPr="00857DBA">
        <w:rPr>
          <w:lang w:val="en-CA"/>
        </w:rPr>
        <w:t> on its platform, with the appearance of a level 1 (or 2) Archer, and shoots normal arrows.</w:t>
      </w:r>
    </w:p>
    <w:p w:rsidR="00857DBA" w:rsidRPr="00857DBA" w:rsidRDefault="00857DBA" w:rsidP="00857DBA">
      <w:pPr>
        <w:numPr>
          <w:ilvl w:val="2"/>
          <w:numId w:val="125"/>
        </w:numPr>
        <w:rPr>
          <w:lang w:val="en-CA"/>
        </w:rPr>
      </w:pPr>
      <w:r w:rsidRPr="00857DBA">
        <w:rPr>
          <w:lang w:val="en-CA"/>
        </w:rPr>
        <w:t>At level 4, they shoot flaming arrows until the Archer Tower is level 7.</w:t>
      </w:r>
    </w:p>
    <w:p w:rsidR="00857DBA" w:rsidRPr="00857DBA" w:rsidRDefault="00857DBA" w:rsidP="00857DBA">
      <w:pPr>
        <w:numPr>
          <w:ilvl w:val="2"/>
          <w:numId w:val="125"/>
        </w:numPr>
        <w:rPr>
          <w:lang w:val="en-CA"/>
        </w:rPr>
      </w:pPr>
      <w:r w:rsidRPr="00857DBA">
        <w:rPr>
          <w:lang w:val="en-CA"/>
        </w:rPr>
        <w:t>At level 5, the </w:t>
      </w:r>
      <w:hyperlink r:id="rId2936" w:tooltip="Archer" w:history="1">
        <w:r w:rsidRPr="00857DBA">
          <w:rPr>
            <w:rStyle w:val="Hyperlink"/>
            <w:lang w:val="en-CA"/>
          </w:rPr>
          <w:t>Archers</w:t>
        </w:r>
      </w:hyperlink>
      <w:r w:rsidRPr="00857DBA">
        <w:rPr>
          <w:lang w:val="en-CA"/>
        </w:rPr>
        <w:t>' appearance changes to that of a level 3 (or 4) Archer.</w:t>
      </w:r>
    </w:p>
    <w:p w:rsidR="00857DBA" w:rsidRPr="00857DBA" w:rsidRDefault="00857DBA" w:rsidP="00857DBA">
      <w:pPr>
        <w:numPr>
          <w:ilvl w:val="2"/>
          <w:numId w:val="125"/>
        </w:numPr>
        <w:rPr>
          <w:lang w:val="en-CA"/>
        </w:rPr>
      </w:pPr>
      <w:r w:rsidRPr="00857DBA">
        <w:rPr>
          <w:lang w:val="en-CA"/>
        </w:rPr>
        <w:t>At level 7, a third </w:t>
      </w:r>
      <w:hyperlink r:id="rId2937" w:tooltip="Archer" w:history="1">
        <w:r w:rsidRPr="00857DBA">
          <w:rPr>
            <w:rStyle w:val="Hyperlink"/>
            <w:lang w:val="en-CA"/>
          </w:rPr>
          <w:t>Archer</w:t>
        </w:r>
      </w:hyperlink>
      <w:r w:rsidRPr="00857DBA">
        <w:rPr>
          <w:lang w:val="en-CA"/>
        </w:rPr>
        <w:t> appears, and they start shooting purple arrows (until level 11).</w:t>
      </w:r>
    </w:p>
    <w:p w:rsidR="00857DBA" w:rsidRPr="00857DBA" w:rsidRDefault="00857DBA" w:rsidP="00857DBA">
      <w:pPr>
        <w:numPr>
          <w:ilvl w:val="2"/>
          <w:numId w:val="125"/>
        </w:numPr>
        <w:rPr>
          <w:lang w:val="en-CA"/>
        </w:rPr>
      </w:pPr>
      <w:r w:rsidRPr="00857DBA">
        <w:rPr>
          <w:lang w:val="en-CA"/>
        </w:rPr>
        <w:t>At level 8, the </w:t>
      </w:r>
      <w:hyperlink r:id="rId2938" w:tooltip="Archer" w:history="1">
        <w:r w:rsidRPr="00857DBA">
          <w:rPr>
            <w:rStyle w:val="Hyperlink"/>
            <w:lang w:val="en-CA"/>
          </w:rPr>
          <w:t>Archers</w:t>
        </w:r>
      </w:hyperlink>
      <w:r w:rsidRPr="00857DBA">
        <w:rPr>
          <w:lang w:val="en-CA"/>
        </w:rPr>
        <w:t>' appearance changes to that of a level 5 </w:t>
      </w:r>
      <w:hyperlink r:id="rId2939" w:tooltip="Archer" w:history="1">
        <w:r w:rsidRPr="00857DBA">
          <w:rPr>
            <w:rStyle w:val="Hyperlink"/>
            <w:lang w:val="en-CA"/>
          </w:rPr>
          <w:t>Archer</w:t>
        </w:r>
      </w:hyperlink>
      <w:r w:rsidRPr="00857DBA">
        <w:rPr>
          <w:lang w:val="en-CA"/>
        </w:rPr>
        <w:t>.</w:t>
      </w:r>
    </w:p>
    <w:p w:rsidR="00857DBA" w:rsidRPr="00857DBA" w:rsidRDefault="00857DBA" w:rsidP="00857DBA">
      <w:pPr>
        <w:numPr>
          <w:ilvl w:val="2"/>
          <w:numId w:val="125"/>
        </w:numPr>
        <w:rPr>
          <w:lang w:val="en-CA"/>
        </w:rPr>
      </w:pPr>
      <w:r w:rsidRPr="00857DBA">
        <w:rPr>
          <w:lang w:val="en-CA"/>
        </w:rPr>
        <w:t>At level 10, the </w:t>
      </w:r>
      <w:hyperlink r:id="rId2940" w:tooltip="Archer" w:history="1">
        <w:r w:rsidRPr="00857DBA">
          <w:rPr>
            <w:rStyle w:val="Hyperlink"/>
            <w:lang w:val="en-CA"/>
          </w:rPr>
          <w:t>Archers</w:t>
        </w:r>
      </w:hyperlink>
      <w:r w:rsidRPr="00857DBA">
        <w:rPr>
          <w:lang w:val="en-CA"/>
        </w:rPr>
        <w:t>' arrows begin to explode on impact.</w:t>
      </w:r>
    </w:p>
    <w:p w:rsidR="00857DBA" w:rsidRPr="00857DBA" w:rsidRDefault="00857DBA" w:rsidP="00857DBA">
      <w:pPr>
        <w:numPr>
          <w:ilvl w:val="2"/>
          <w:numId w:val="125"/>
        </w:numPr>
        <w:rPr>
          <w:lang w:val="en-CA"/>
        </w:rPr>
      </w:pPr>
      <w:r w:rsidRPr="00857DBA">
        <w:rPr>
          <w:lang w:val="en-CA"/>
        </w:rPr>
        <w:t>At level 11, the </w:t>
      </w:r>
      <w:hyperlink r:id="rId2941" w:tooltip="Archer" w:history="1">
        <w:r w:rsidRPr="00857DBA">
          <w:rPr>
            <w:rStyle w:val="Hyperlink"/>
            <w:lang w:val="en-CA"/>
          </w:rPr>
          <w:t>Archers</w:t>
        </w:r>
      </w:hyperlink>
      <w:r w:rsidRPr="00857DBA">
        <w:rPr>
          <w:lang w:val="en-CA"/>
        </w:rPr>
        <w:t>' appearance changes to that of a level 6 </w:t>
      </w:r>
      <w:hyperlink r:id="rId2942" w:tooltip="Archer" w:history="1">
        <w:r w:rsidRPr="00857DBA">
          <w:rPr>
            <w:rStyle w:val="Hyperlink"/>
            <w:lang w:val="en-CA"/>
          </w:rPr>
          <w:t>Archer</w:t>
        </w:r>
      </w:hyperlink>
      <w:r w:rsidRPr="00857DBA">
        <w:rPr>
          <w:lang w:val="en-CA"/>
        </w:rPr>
        <w:t> and they shoot flaming arrows.</w:t>
      </w:r>
    </w:p>
    <w:p w:rsidR="00857DBA" w:rsidRPr="00857DBA" w:rsidRDefault="00857DBA" w:rsidP="00857DBA">
      <w:pPr>
        <w:numPr>
          <w:ilvl w:val="2"/>
          <w:numId w:val="125"/>
        </w:numPr>
        <w:rPr>
          <w:lang w:val="en-CA"/>
        </w:rPr>
      </w:pPr>
      <w:r w:rsidRPr="00857DBA">
        <w:rPr>
          <w:lang w:val="en-CA"/>
        </w:rPr>
        <w:t>At level 13, the </w:t>
      </w:r>
      <w:hyperlink r:id="rId2943" w:tooltip="Archer" w:history="1">
        <w:r w:rsidRPr="00857DBA">
          <w:rPr>
            <w:rStyle w:val="Hyperlink"/>
            <w:lang w:val="en-CA"/>
          </w:rPr>
          <w:t>Archers</w:t>
        </w:r>
      </w:hyperlink>
      <w:r w:rsidRPr="00857DBA">
        <w:rPr>
          <w:lang w:val="en-CA"/>
        </w:rPr>
        <w:t>' appearance changes to that of a level 7 </w:t>
      </w:r>
      <w:hyperlink r:id="rId2944" w:tooltip="Archer" w:history="1">
        <w:r w:rsidRPr="00857DBA">
          <w:rPr>
            <w:rStyle w:val="Hyperlink"/>
            <w:lang w:val="en-CA"/>
          </w:rPr>
          <w:t>Archer</w:t>
        </w:r>
      </w:hyperlink>
      <w:r w:rsidRPr="00857DBA">
        <w:rPr>
          <w:lang w:val="en-CA"/>
        </w:rPr>
        <w:t>. The arrows they shoot are flaming reddish-pink.</w:t>
      </w:r>
    </w:p>
    <w:p w:rsidR="00857DBA" w:rsidRPr="00857DBA" w:rsidRDefault="00857DBA" w:rsidP="00857DBA">
      <w:pPr>
        <w:numPr>
          <w:ilvl w:val="2"/>
          <w:numId w:val="125"/>
        </w:numPr>
        <w:rPr>
          <w:lang w:val="en-CA"/>
        </w:rPr>
      </w:pPr>
      <w:r w:rsidRPr="00857DBA">
        <w:rPr>
          <w:lang w:val="en-CA"/>
        </w:rPr>
        <w:t>At level 16, the </w:t>
      </w:r>
      <w:hyperlink r:id="rId2945" w:tooltip="Archer" w:history="1">
        <w:r w:rsidRPr="00857DBA">
          <w:rPr>
            <w:rStyle w:val="Hyperlink"/>
            <w:lang w:val="en-CA"/>
          </w:rPr>
          <w:t>Archers</w:t>
        </w:r>
      </w:hyperlink>
      <w:r w:rsidRPr="00857DBA">
        <w:rPr>
          <w:lang w:val="en-CA"/>
        </w:rPr>
        <w:t>' appearance changes to that of a level 8 </w:t>
      </w:r>
      <w:hyperlink r:id="rId2946" w:tooltip="Archer" w:history="1">
        <w:r w:rsidRPr="00857DBA">
          <w:rPr>
            <w:rStyle w:val="Hyperlink"/>
            <w:lang w:val="en-CA"/>
          </w:rPr>
          <w:t>Archer</w:t>
        </w:r>
      </w:hyperlink>
      <w:r w:rsidRPr="00857DBA">
        <w:rPr>
          <w:lang w:val="en-CA"/>
        </w:rPr>
        <w:t>.</w:t>
      </w:r>
    </w:p>
    <w:p w:rsidR="00857DBA" w:rsidRPr="00857DBA" w:rsidRDefault="00857DBA" w:rsidP="00857DBA">
      <w:pPr>
        <w:numPr>
          <w:ilvl w:val="1"/>
          <w:numId w:val="125"/>
        </w:numPr>
        <w:rPr>
          <w:lang w:val="en-CA"/>
        </w:rPr>
      </w:pPr>
      <w:r w:rsidRPr="00857DBA">
        <w:rPr>
          <w:lang w:val="en-CA"/>
        </w:rPr>
        <w:t>Gearing up the Archer Tower will remove, relocate or trim most of the footings to a shape perpendicular to the floor, ostensibly to allow the tower to be lowered. On certain levels, it will also center the Archer Tower inside the grass plot on which it stands (un-geared Archer Towers are often a bit behind the center of the plot).</w:t>
      </w:r>
    </w:p>
    <w:p w:rsidR="00857DBA" w:rsidRPr="00857DBA" w:rsidRDefault="00A02F7D" w:rsidP="00857DBA">
      <w:pPr>
        <w:rPr>
          <w:lang w:val="en-CA"/>
        </w:rPr>
      </w:pPr>
      <w:r>
        <w:rPr>
          <w:lang w:val="en-CA"/>
        </w:rPr>
        <w:pict>
          <v:rect id="_x0000_i1210" style="width:0;height:1.5pt" o:hralign="center" o:hrstd="t" o:hrnoshade="t" o:hr="t" fillcolor="#3a3a3a" stroked="f"/>
        </w:pict>
      </w:r>
    </w:p>
    <w:p w:rsidR="00857DBA" w:rsidRPr="00857DBA" w:rsidRDefault="00857DBA" w:rsidP="00857DBA">
      <w:pPr>
        <w:numPr>
          <w:ilvl w:val="0"/>
          <w:numId w:val="126"/>
        </w:numPr>
        <w:rPr>
          <w:lang w:val="en-CA"/>
        </w:rPr>
      </w:pPr>
      <w:r w:rsidRPr="00857DBA">
        <w:rPr>
          <w:b/>
          <w:bCs/>
          <w:lang w:val="en-CA"/>
        </w:rPr>
        <w:t>Trivia</w:t>
      </w:r>
    </w:p>
    <w:p w:rsidR="00857DBA" w:rsidRPr="00857DBA" w:rsidRDefault="00857DBA" w:rsidP="00857DBA">
      <w:pPr>
        <w:numPr>
          <w:ilvl w:val="1"/>
          <w:numId w:val="126"/>
        </w:numPr>
        <w:rPr>
          <w:lang w:val="en-CA"/>
        </w:rPr>
      </w:pPr>
      <w:r w:rsidRPr="00857DBA">
        <w:rPr>
          <w:lang w:val="en-CA"/>
        </w:rPr>
        <w:t>You don't need to train an </w:t>
      </w:r>
      <w:hyperlink r:id="rId2947" w:tooltip="Archer" w:history="1">
        <w:r w:rsidRPr="00857DBA">
          <w:rPr>
            <w:rStyle w:val="Hyperlink"/>
            <w:lang w:val="en-CA"/>
          </w:rPr>
          <w:t>Archer</w:t>
        </w:r>
      </w:hyperlink>
      <w:r w:rsidRPr="00857DBA">
        <w:rPr>
          <w:lang w:val="en-CA"/>
        </w:rPr>
        <w:t> to have the Archer Tower, nor do you need to unlock the </w:t>
      </w:r>
      <w:hyperlink r:id="rId2948" w:tooltip="Archer" w:history="1">
        <w:r w:rsidRPr="00857DBA">
          <w:rPr>
            <w:rStyle w:val="Hyperlink"/>
            <w:lang w:val="en-CA"/>
          </w:rPr>
          <w:t>Archer</w:t>
        </w:r>
      </w:hyperlink>
      <w:r w:rsidRPr="00857DBA">
        <w:rPr>
          <w:lang w:val="en-CA"/>
        </w:rPr>
        <w:t> in your </w:t>
      </w:r>
      <w:hyperlink r:id="rId2949" w:tooltip="Barracks" w:history="1">
        <w:r w:rsidRPr="00857DBA">
          <w:rPr>
            <w:rStyle w:val="Hyperlink"/>
            <w:lang w:val="en-CA"/>
          </w:rPr>
          <w:t>Barracks</w:t>
        </w:r>
      </w:hyperlink>
      <w:r w:rsidRPr="00857DBA">
        <w:rPr>
          <w:lang w:val="en-CA"/>
        </w:rPr>
        <w:t>. Any upgrades to </w:t>
      </w:r>
      <w:hyperlink r:id="rId2950" w:tooltip="Archer" w:history="1">
        <w:r w:rsidRPr="00857DBA">
          <w:rPr>
            <w:rStyle w:val="Hyperlink"/>
            <w:lang w:val="en-CA"/>
          </w:rPr>
          <w:t>Archers</w:t>
        </w:r>
      </w:hyperlink>
      <w:r w:rsidRPr="00857DBA">
        <w:rPr>
          <w:lang w:val="en-CA"/>
        </w:rPr>
        <w:t> you have completed in your </w:t>
      </w:r>
      <w:hyperlink r:id="rId2951" w:tooltip="Laboratory" w:history="1">
        <w:r w:rsidRPr="00857DBA">
          <w:rPr>
            <w:rStyle w:val="Hyperlink"/>
            <w:lang w:val="en-CA"/>
          </w:rPr>
          <w:t>Laboratory</w:t>
        </w:r>
      </w:hyperlink>
      <w:r w:rsidRPr="00857DBA">
        <w:rPr>
          <w:lang w:val="en-CA"/>
        </w:rPr>
        <w:t> have no effect on the Archer Tower whatsoever.</w:t>
      </w:r>
    </w:p>
    <w:p w:rsidR="00857DBA" w:rsidRPr="00857DBA" w:rsidRDefault="00857DBA" w:rsidP="00857DBA">
      <w:pPr>
        <w:numPr>
          <w:ilvl w:val="1"/>
          <w:numId w:val="126"/>
        </w:numPr>
        <w:rPr>
          <w:lang w:val="en-CA"/>
        </w:rPr>
      </w:pPr>
      <w:r w:rsidRPr="00857DBA">
        <w:rPr>
          <w:lang w:val="en-CA"/>
        </w:rPr>
        <w:t>The Archer Tower is the first </w:t>
      </w:r>
      <w:hyperlink r:id="rId2952" w:tooltip="Defensive Buildings" w:history="1">
        <w:r w:rsidRPr="00857DBA">
          <w:rPr>
            <w:rStyle w:val="Hyperlink"/>
            <w:lang w:val="en-CA"/>
          </w:rPr>
          <w:t>defense</w:t>
        </w:r>
      </w:hyperlink>
      <w:r w:rsidRPr="00857DBA">
        <w:rPr>
          <w:lang w:val="en-CA"/>
        </w:rPr>
        <w:t> that you unlock that can attack </w:t>
      </w:r>
      <w:hyperlink r:id="rId2953" w:tooltip="Category:Air Troops" w:history="1">
        <w:r w:rsidRPr="00857DBA">
          <w:rPr>
            <w:rStyle w:val="Hyperlink"/>
            <w:lang w:val="en-CA"/>
          </w:rPr>
          <w:t>air troops</w:t>
        </w:r>
      </w:hyperlink>
      <w:r w:rsidRPr="00857DBA">
        <w:rPr>
          <w:lang w:val="en-CA"/>
        </w:rPr>
        <w:t>.</w:t>
      </w:r>
    </w:p>
    <w:p w:rsidR="00857DBA" w:rsidRPr="00857DBA" w:rsidRDefault="00857DBA" w:rsidP="00857DBA">
      <w:pPr>
        <w:numPr>
          <w:ilvl w:val="1"/>
          <w:numId w:val="126"/>
        </w:numPr>
        <w:rPr>
          <w:lang w:val="en-CA"/>
        </w:rPr>
      </w:pPr>
      <w:r w:rsidRPr="00857DBA">
        <w:rPr>
          <w:lang w:val="en-CA"/>
        </w:rPr>
        <w:lastRenderedPageBreak/>
        <w:t>The number of </w:t>
      </w:r>
      <w:hyperlink r:id="rId2954" w:tooltip="Archer" w:history="1">
        <w:r w:rsidRPr="00857DBA">
          <w:rPr>
            <w:rStyle w:val="Hyperlink"/>
            <w:lang w:val="en-CA"/>
          </w:rPr>
          <w:t>Archers</w:t>
        </w:r>
      </w:hyperlink>
      <w:r w:rsidRPr="00857DBA">
        <w:rPr>
          <w:lang w:val="en-CA"/>
        </w:rPr>
        <w:t> atop the tower is purely aesthetic. Archer Towers with three </w:t>
      </w:r>
      <w:hyperlink r:id="rId2955" w:tooltip="Archer" w:history="1">
        <w:r w:rsidRPr="00857DBA">
          <w:rPr>
            <w:rStyle w:val="Hyperlink"/>
            <w:lang w:val="en-CA"/>
          </w:rPr>
          <w:t>Archers</w:t>
        </w:r>
      </w:hyperlink>
      <w:r w:rsidRPr="00857DBA">
        <w:rPr>
          <w:lang w:val="en-CA"/>
        </w:rPr>
        <w:t> at the top have the same range and rate of fire as towers with only two </w:t>
      </w:r>
      <w:hyperlink r:id="rId2956" w:tooltip="Archer" w:history="1">
        <w:r w:rsidRPr="00857DBA">
          <w:rPr>
            <w:rStyle w:val="Hyperlink"/>
            <w:lang w:val="en-CA"/>
          </w:rPr>
          <w:t>Archers</w:t>
        </w:r>
      </w:hyperlink>
      <w:r w:rsidRPr="00857DBA">
        <w:rPr>
          <w:lang w:val="en-CA"/>
        </w:rPr>
        <w:t> at the top. Ironically, nor does Gearing Up the Archer Tower change the number of Archers atop it.</w:t>
      </w:r>
    </w:p>
    <w:p w:rsidR="00857DBA" w:rsidRPr="00857DBA" w:rsidRDefault="00857DBA" w:rsidP="00857DBA">
      <w:pPr>
        <w:numPr>
          <w:ilvl w:val="1"/>
          <w:numId w:val="126"/>
        </w:numPr>
        <w:rPr>
          <w:lang w:val="en-CA"/>
        </w:rPr>
      </w:pPr>
      <w:r w:rsidRPr="00857DBA">
        <w:rPr>
          <w:lang w:val="en-CA"/>
        </w:rPr>
        <w:t>The Archer Tower is one of the three defenses that have </w:t>
      </w:r>
      <w:hyperlink r:id="rId2957" w:tooltip="Troops" w:history="1">
        <w:r w:rsidRPr="00857DBA">
          <w:rPr>
            <w:rStyle w:val="Hyperlink"/>
            <w:lang w:val="en-CA"/>
          </w:rPr>
          <w:t>Troops</w:t>
        </w:r>
      </w:hyperlink>
      <w:r w:rsidRPr="00857DBA">
        <w:rPr>
          <w:lang w:val="en-CA"/>
        </w:rPr>
        <w:t> on the top of it, the other two being the </w:t>
      </w:r>
      <w:hyperlink r:id="rId2958" w:tooltip="Wizard Tower" w:history="1">
        <w:r w:rsidRPr="00857DBA">
          <w:rPr>
            <w:rStyle w:val="Hyperlink"/>
            <w:lang w:val="en-CA"/>
          </w:rPr>
          <w:t>Wizard Tower</w:t>
        </w:r>
      </w:hyperlink>
      <w:r w:rsidRPr="00857DBA">
        <w:rPr>
          <w:lang w:val="en-CA"/>
        </w:rPr>
        <w:t> and the </w:t>
      </w:r>
      <w:hyperlink r:id="rId2959" w:tooltip="Bomb Tower" w:history="1">
        <w:r w:rsidRPr="00857DBA">
          <w:rPr>
            <w:rStyle w:val="Hyperlink"/>
            <w:lang w:val="en-CA"/>
          </w:rPr>
          <w:t>Bomb Tower</w:t>
        </w:r>
      </w:hyperlink>
      <w:r w:rsidRPr="00857DBA">
        <w:rPr>
          <w:lang w:val="en-CA"/>
        </w:rPr>
        <w:t>.</w:t>
      </w:r>
    </w:p>
    <w:p w:rsidR="00857DBA" w:rsidRPr="00857DBA" w:rsidRDefault="00857DBA" w:rsidP="00857DBA">
      <w:pPr>
        <w:numPr>
          <w:ilvl w:val="1"/>
          <w:numId w:val="126"/>
        </w:numPr>
        <w:rPr>
          <w:lang w:val="en-CA"/>
        </w:rPr>
      </w:pPr>
      <w:r w:rsidRPr="00857DBA">
        <w:rPr>
          <w:lang w:val="en-CA"/>
        </w:rPr>
        <w:t>When upgrading, the tower appears in the war base as the previous level, with no </w:t>
      </w:r>
      <w:hyperlink r:id="rId2960" w:tooltip="Archer" w:history="1">
        <w:r w:rsidRPr="00857DBA">
          <w:rPr>
            <w:rStyle w:val="Hyperlink"/>
            <w:lang w:val="en-CA"/>
          </w:rPr>
          <w:t>Archer</w:t>
        </w:r>
      </w:hyperlink>
      <w:r w:rsidRPr="00857DBA">
        <w:rPr>
          <w:lang w:val="en-CA"/>
        </w:rPr>
        <w:t> on top, although it is completely functional. (The same also holds true for </w:t>
      </w:r>
      <w:hyperlink r:id="rId2961" w:tooltip="Wizard Tower" w:history="1">
        <w:r w:rsidRPr="00857DBA">
          <w:rPr>
            <w:rStyle w:val="Hyperlink"/>
            <w:lang w:val="en-CA"/>
          </w:rPr>
          <w:t>Wizard Towers</w:t>
        </w:r>
      </w:hyperlink>
      <w:r w:rsidRPr="00857DBA">
        <w:rPr>
          <w:lang w:val="en-CA"/>
        </w:rPr>
        <w:t>.)</w:t>
      </w:r>
    </w:p>
    <w:p w:rsidR="00857DBA" w:rsidRPr="00857DBA" w:rsidRDefault="00857DBA" w:rsidP="00857DBA">
      <w:pPr>
        <w:numPr>
          <w:ilvl w:val="1"/>
          <w:numId w:val="126"/>
        </w:numPr>
        <w:rPr>
          <w:lang w:val="en-CA"/>
        </w:rPr>
      </w:pPr>
      <w:r w:rsidRPr="00857DBA">
        <w:rPr>
          <w:lang w:val="en-CA"/>
        </w:rPr>
        <w:t>Even though you cannot upgrade </w:t>
      </w:r>
      <w:hyperlink r:id="rId2962" w:tooltip="Archer" w:history="1">
        <w:r w:rsidRPr="00857DBA">
          <w:rPr>
            <w:rStyle w:val="Hyperlink"/>
            <w:lang w:val="en-CA"/>
          </w:rPr>
          <w:t>Archers</w:t>
        </w:r>
      </w:hyperlink>
      <w:r w:rsidRPr="00857DBA">
        <w:rPr>
          <w:lang w:val="en-CA"/>
        </w:rPr>
        <w:t> to level 5 until you upgrade your </w:t>
      </w:r>
      <w:hyperlink r:id="rId2963" w:tooltip="Laboratory" w:history="1">
        <w:r w:rsidRPr="00857DBA">
          <w:rPr>
            <w:rStyle w:val="Hyperlink"/>
            <w:lang w:val="en-CA"/>
          </w:rPr>
          <w:t>Laboratory</w:t>
        </w:r>
      </w:hyperlink>
      <w:r w:rsidRPr="00857DBA">
        <w:rPr>
          <w:lang w:val="en-CA"/>
        </w:rPr>
        <w:t> to level 6 (which requires a level 8 </w:t>
      </w:r>
      <w:hyperlink r:id="rId2964" w:tooltip="Town Hall" w:history="1">
        <w:r w:rsidRPr="00857DBA">
          <w:rPr>
            <w:rStyle w:val="Hyperlink"/>
            <w:lang w:val="en-CA"/>
          </w:rPr>
          <w:t>Town Hall</w:t>
        </w:r>
      </w:hyperlink>
      <w:r w:rsidRPr="00857DBA">
        <w:rPr>
          <w:lang w:val="en-CA"/>
        </w:rPr>
        <w:t>), the </w:t>
      </w:r>
      <w:hyperlink r:id="rId2965" w:tooltip="Archer" w:history="1">
        <w:r w:rsidRPr="00857DBA">
          <w:rPr>
            <w:rStyle w:val="Hyperlink"/>
            <w:lang w:val="en-CA"/>
          </w:rPr>
          <w:t>Archers</w:t>
        </w:r>
      </w:hyperlink>
      <w:r w:rsidRPr="00857DBA">
        <w:rPr>
          <w:lang w:val="en-CA"/>
        </w:rPr>
        <w:t> atop a level 8 Archer Tower (the max level for </w:t>
      </w:r>
      <w:hyperlink r:id="rId2966" w:tooltip="Town Hall" w:history="1">
        <w:r w:rsidRPr="00857DBA">
          <w:rPr>
            <w:rStyle w:val="Hyperlink"/>
            <w:lang w:val="en-CA"/>
          </w:rPr>
          <w:t>Town Hall</w:t>
        </w:r>
      </w:hyperlink>
      <w:r w:rsidRPr="00857DBA">
        <w:rPr>
          <w:lang w:val="en-CA"/>
        </w:rPr>
        <w:t> 7) resemble level 5 </w:t>
      </w:r>
      <w:hyperlink r:id="rId2967" w:tooltip="Archer" w:history="1">
        <w:r w:rsidRPr="00857DBA">
          <w:rPr>
            <w:rStyle w:val="Hyperlink"/>
            <w:lang w:val="en-CA"/>
          </w:rPr>
          <w:t>Archers</w:t>
        </w:r>
      </w:hyperlink>
      <w:r w:rsidRPr="00857DBA">
        <w:rPr>
          <w:lang w:val="en-CA"/>
        </w:rPr>
        <w:t>.</w:t>
      </w:r>
    </w:p>
    <w:p w:rsidR="00857DBA" w:rsidRPr="00857DBA" w:rsidRDefault="00857DBA" w:rsidP="00857DBA">
      <w:pPr>
        <w:numPr>
          <w:ilvl w:val="1"/>
          <w:numId w:val="126"/>
        </w:numPr>
        <w:rPr>
          <w:lang w:val="en-CA"/>
        </w:rPr>
      </w:pPr>
      <w:r w:rsidRPr="00857DBA">
        <w:rPr>
          <w:lang w:val="en-CA"/>
        </w:rPr>
        <w:t>A geared up level 16 Archer Tower in fast attack mode will deal the highest consistent DPS (260) out of all defensive structures that can target ground and air troops.</w:t>
      </w:r>
    </w:p>
    <w:p w:rsidR="00857DBA" w:rsidRPr="00857DBA" w:rsidRDefault="00857DBA" w:rsidP="00857DBA">
      <w:pPr>
        <w:numPr>
          <w:ilvl w:val="1"/>
          <w:numId w:val="126"/>
        </w:numPr>
        <w:rPr>
          <w:lang w:val="en-CA"/>
        </w:rPr>
      </w:pPr>
      <w:r w:rsidRPr="00857DBA">
        <w:rPr>
          <w:lang w:val="en-CA"/>
        </w:rPr>
        <w:t>A player can build up to eight Archer Towers, which outnumbers any other </w:t>
      </w:r>
      <w:hyperlink r:id="rId2968" w:tooltip="Defensive Buildings" w:history="1">
        <w:r w:rsidRPr="00857DBA">
          <w:rPr>
            <w:rStyle w:val="Hyperlink"/>
            <w:lang w:val="en-CA"/>
          </w:rPr>
          <w:t>defenses</w:t>
        </w:r>
      </w:hyperlink>
      <w:r w:rsidRPr="00857DBA">
        <w:rPr>
          <w:lang w:val="en-CA"/>
        </w:rPr>
        <w:t> (not counting </w:t>
      </w:r>
      <w:hyperlink r:id="rId2969" w:tooltip="Walls/Home Village" w:history="1">
        <w:r w:rsidRPr="00857DBA">
          <w:rPr>
            <w:rStyle w:val="Hyperlink"/>
            <w:lang w:val="en-CA"/>
          </w:rPr>
          <w:t>Walls</w:t>
        </w:r>
      </w:hyperlink>
      <w:r w:rsidRPr="00857DBA">
        <w:rPr>
          <w:lang w:val="en-CA"/>
        </w:rPr>
        <w:t>).</w:t>
      </w:r>
    </w:p>
    <w:p w:rsidR="00857DBA" w:rsidRPr="00857DBA" w:rsidRDefault="00857DBA" w:rsidP="00857DBA">
      <w:pPr>
        <w:numPr>
          <w:ilvl w:val="1"/>
          <w:numId w:val="126"/>
        </w:numPr>
        <w:rPr>
          <w:lang w:val="en-CA"/>
        </w:rPr>
      </w:pPr>
      <w:r w:rsidRPr="00857DBA">
        <w:rPr>
          <w:lang w:val="en-CA"/>
        </w:rPr>
        <w:t>The </w:t>
      </w:r>
      <w:hyperlink r:id="rId2970" w:tooltip="Cannon/Home Village" w:history="1">
        <w:r w:rsidRPr="00857DBA">
          <w:rPr>
            <w:rStyle w:val="Hyperlink"/>
            <w:lang w:val="en-CA"/>
          </w:rPr>
          <w:t>Cannon</w:t>
        </w:r>
      </w:hyperlink>
      <w:r w:rsidRPr="00857DBA">
        <w:rPr>
          <w:lang w:val="en-CA"/>
        </w:rPr>
        <w:t> and the Archer Tower have the most levels of any building, being able to be upgraded to level 17.</w:t>
      </w:r>
    </w:p>
    <w:p w:rsidR="00857DBA" w:rsidRPr="00857DBA" w:rsidRDefault="00A02F7D" w:rsidP="00857DBA">
      <w:pPr>
        <w:rPr>
          <w:lang w:val="en-CA"/>
        </w:rPr>
      </w:pPr>
      <w:r>
        <w:rPr>
          <w:lang w:val="en-CA"/>
        </w:rPr>
        <w:pict>
          <v:rect id="_x0000_i1211" style="width:0;height:1.5pt" o:hralign="center" o:hrstd="t" o:hrnoshade="t" o:hr="t" fillcolor="#3a3a3a" stroked="f"/>
        </w:pict>
      </w:r>
    </w:p>
    <w:p w:rsidR="00857DBA" w:rsidRPr="00857DBA" w:rsidRDefault="00857DBA" w:rsidP="00857DBA">
      <w:pPr>
        <w:numPr>
          <w:ilvl w:val="0"/>
          <w:numId w:val="127"/>
        </w:numPr>
        <w:rPr>
          <w:lang w:val="en-CA"/>
        </w:rPr>
      </w:pPr>
      <w:r w:rsidRPr="00857DB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9" name="Picture 42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displays information about the Archer Tower, such as Level, Damage Per Second, Hitpoints, Range, Damage Type and Targets.</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8" name="Picture 42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begins upgrading the Archer Tower to the next level, if you have enough resources and a free </w:t>
            </w:r>
            <w:hyperlink r:id="rId2971" w:tooltip="Builder's Hut" w:history="1">
              <w:r w:rsidRPr="00857DBA">
                <w:rPr>
                  <w:rStyle w:val="Hyperlink"/>
                  <w:lang w:val="en-CA"/>
                </w:rPr>
                <w:t>Builder</w:t>
              </w:r>
            </w:hyperlink>
            <w:r w:rsidRPr="00857DBA">
              <w:rPr>
                <w:lang w:val="en-CA"/>
              </w:rPr>
              <w:t>. When the Archer Tower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7" name="Picture 42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instantly upgrades the Archer Tower to the next level, at the cost of one </w:t>
            </w:r>
            <w:hyperlink r:id="rId2972" w:tooltip="Magic Items" w:history="1">
              <w:r w:rsidRPr="00857DBA">
                <w:rPr>
                  <w:rStyle w:val="Hyperlink"/>
                  <w:lang w:val="en-CA"/>
                </w:rPr>
                <w:t>Hammer of Building</w:t>
              </w:r>
            </w:hyperlink>
            <w:r w:rsidRPr="00857DBA">
              <w:rPr>
                <w:lang w:val="en-CA"/>
              </w:rPr>
              <w:t> if you have one. When the Archer Tower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6" name="Picture 42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the displayed number of </w:t>
            </w:r>
            <w:hyperlink r:id="rId2973" w:tooltip="Gems" w:history="1">
              <w:r w:rsidRPr="00857DBA">
                <w:rPr>
                  <w:rStyle w:val="Hyperlink"/>
                  <w:lang w:val="en-CA"/>
                </w:rPr>
                <w:t>Gems</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5" name="Picture 42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2974" w:tooltip="Magic Items" w:history="1">
              <w:r w:rsidRPr="00857DBA">
                <w:rPr>
                  <w:rStyle w:val="Hyperlink"/>
                  <w:lang w:val="en-CA"/>
                </w:rPr>
                <w:t>Book of Building</w:t>
              </w:r>
            </w:hyperlink>
            <w:r w:rsidRPr="00857DBA">
              <w:rPr>
                <w:lang w:val="en-CA"/>
              </w:rPr>
              <w:t>. This icon is only shown if you have at least one </w:t>
            </w:r>
            <w:hyperlink r:id="rId2975"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4" name="Picture 42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2976" w:tooltip="Magic Items" w:history="1">
              <w:r w:rsidRPr="00857DBA">
                <w:rPr>
                  <w:rStyle w:val="Hyperlink"/>
                  <w:lang w:val="en-CA"/>
                </w:rPr>
                <w:t>Book of Everything</w:t>
              </w:r>
            </w:hyperlink>
            <w:r w:rsidRPr="00857DBA">
              <w:rPr>
                <w:lang w:val="en-CA"/>
              </w:rPr>
              <w:t>. This icon is only shown if you have at least one </w:t>
            </w:r>
            <w:hyperlink r:id="rId2977" w:tooltip="Magic Items" w:history="1">
              <w:r w:rsidRPr="00857DBA">
                <w:rPr>
                  <w:rStyle w:val="Hyperlink"/>
                  <w:lang w:val="en-CA"/>
                </w:rPr>
                <w:t>Book of Everything</w:t>
              </w:r>
            </w:hyperlink>
            <w:r w:rsidRPr="00857DBA">
              <w:rPr>
                <w:lang w:val="en-CA"/>
              </w:rPr>
              <w:t> but do not have a </w:t>
            </w:r>
            <w:hyperlink r:id="rId2978"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3" name="Picture 42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boosts all your </w:t>
            </w:r>
            <w:hyperlink r:id="rId2979" w:tooltip="Builder" w:history="1">
              <w:r w:rsidRPr="00857DBA">
                <w:rPr>
                  <w:rStyle w:val="Hyperlink"/>
                  <w:lang w:val="en-CA"/>
                </w:rPr>
                <w:t>Builders</w:t>
              </w:r>
            </w:hyperlink>
            <w:r w:rsidRPr="00857DBA">
              <w:rPr>
                <w:lang w:val="en-CA"/>
              </w:rPr>
              <w:t>for 1 hour by a factor of ten, at the cost of one </w:t>
            </w:r>
            <w:hyperlink r:id="rId2980" w:tooltip="Magic Items" w:history="1">
              <w:r w:rsidRPr="00857DBA">
                <w:rPr>
                  <w:rStyle w:val="Hyperlink"/>
                  <w:lang w:val="en-CA"/>
                </w:rPr>
                <w:t>Builder Potion</w:t>
              </w:r>
            </w:hyperlink>
            <w:r w:rsidRPr="00857DBA">
              <w:rPr>
                <w:lang w:val="en-CA"/>
              </w:rPr>
              <w:t>. This icon is only shown if you have at least one </w:t>
            </w:r>
            <w:hyperlink r:id="rId2981" w:tooltip="Magic Items" w:history="1">
              <w:r w:rsidRPr="00857DBA">
                <w:rPr>
                  <w:rStyle w:val="Hyperlink"/>
                  <w:lang w:val="en-CA"/>
                </w:rPr>
                <w:t>Builder Potion</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2" name="Picture 42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cancels the current upgrade and refunds half of the upgrade cost.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lastRenderedPageBreak/>
              <w:drawing>
                <wp:inline distT="0" distB="0" distL="0" distR="0">
                  <wp:extent cx="428625" cy="428625"/>
                  <wp:effectExtent l="0" t="0" r="9525" b="9525"/>
                  <wp:docPr id="421" name="Picture 421"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gears up the Archer Tower, if you have upgraded it enough to do so, have enough resources and a free </w:t>
            </w:r>
            <w:hyperlink r:id="rId2982" w:tooltip="Master Builder" w:history="1">
              <w:r w:rsidRPr="00857DBA">
                <w:rPr>
                  <w:rStyle w:val="Hyperlink"/>
                  <w:lang w:val="en-CA"/>
                </w:rPr>
                <w:t>Master Builder</w:t>
              </w:r>
            </w:hyperlink>
            <w:r w:rsidRPr="00857DBA">
              <w:rPr>
                <w:lang w:val="en-CA"/>
              </w:rPr>
              <w:t>. If any Archer Tower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0" name="Picture 420"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This icon informs you that the Archer Tower cannot be geared up because it is insufficiently upgraded. Tapping this icon will tell you the required level to gear up this Archer Tower. If any Archer Tower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19" name="Picture 419" descr="Icon Long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Icon LongRange"/>
                          <pic:cNvPicPr>
                            <a:picLocks noChangeAspect="1" noChangeArrowheads="1"/>
                          </pic:cNvPicPr>
                        </pic:nvPicPr>
                        <pic:blipFill>
                          <a:blip r:embed="rId298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Archer Tower to Fast Attack mode. This icon only appears when the Archer Tower is geared up, and is in Long Range mode.</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18" name="Picture 418" descr="Icon Fast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Icon FastAttack"/>
                          <pic:cNvPicPr>
                            <a:picLocks noChangeAspect="1" noChangeArrowheads="1"/>
                          </pic:cNvPicPr>
                        </pic:nvPicPr>
                        <pic:blipFill>
                          <a:blip r:embed="rId298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Archer Tower to Long Range mode. This icon only appears when the Archer Tower is geared up, and is in Fast Attack mode.</w:t>
            </w:r>
          </w:p>
        </w:tc>
      </w:tr>
      <w:tr w:rsidR="00857DBA" w:rsidRPr="00857DBA" w:rsidTr="00857DBA">
        <w:trPr>
          <w:trHeight w:val="150"/>
        </w:trPr>
        <w:tc>
          <w:tcPr>
            <w:tcW w:w="0" w:type="auto"/>
            <w:vAlign w:val="center"/>
            <w:hideMark/>
          </w:tcPr>
          <w:p w:rsidR="00857DBA" w:rsidRPr="00857DBA" w:rsidRDefault="00857DBA" w:rsidP="00857DBA">
            <w:pPr>
              <w:rPr>
                <w:lang w:val="en-CA"/>
              </w:rPr>
            </w:pPr>
          </w:p>
        </w:tc>
        <w:tc>
          <w:tcPr>
            <w:tcW w:w="0" w:type="auto"/>
            <w:vAlign w:val="center"/>
            <w:hideMark/>
          </w:tcPr>
          <w:p w:rsidR="00857DBA" w:rsidRPr="00857DBA" w:rsidRDefault="00857DBA" w:rsidP="00857DBA">
            <w:pPr>
              <w:rPr>
                <w:lang w:val="en-CA"/>
              </w:rPr>
            </w:pPr>
          </w:p>
        </w:tc>
      </w:tr>
    </w:tbl>
    <w:p w:rsidR="00857DBA" w:rsidRPr="00857DBA" w:rsidRDefault="00857DBA" w:rsidP="00857DBA">
      <w:pPr>
        <w:numPr>
          <w:ilvl w:val="0"/>
          <w:numId w:val="127"/>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vAlign w:val="center"/>
            <w:hideMark/>
          </w:tcPr>
          <w:p w:rsidR="00857DBA" w:rsidRPr="00857DBA" w:rsidRDefault="00857DBA" w:rsidP="00857DBA">
            <w:pPr>
              <w:ind w:left="720"/>
              <w:rPr>
                <w:lang w:val="en-CA"/>
              </w:rPr>
            </w:pPr>
          </w:p>
        </w:tc>
      </w:tr>
    </w:tbl>
    <w:p w:rsidR="00857DBA" w:rsidRPr="00857DBA" w:rsidRDefault="00857DBA" w:rsidP="00857DBA">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857DBA" w:rsidRPr="00857DBA" w:rsidTr="00857DB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A02F7D" w:rsidP="00857DBA">
            <w:pPr>
              <w:rPr>
                <w:b/>
                <w:bCs/>
                <w:lang w:val="en-CA"/>
              </w:rPr>
            </w:pPr>
            <w:hyperlink r:id="rId2985" w:tooltip="Town Hall" w:history="1">
              <w:r w:rsidR="00857DBA" w:rsidRPr="00857DBA">
                <w:rPr>
                  <w:rStyle w:val="Hyperlink"/>
                  <w:b/>
                  <w:bCs/>
                  <w:lang w:val="en-CA"/>
                </w:rPr>
                <w:t>Town Hall</w:t>
              </w:r>
            </w:hyperlink>
            <w:r w:rsidR="00857DBA" w:rsidRPr="00857DB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12</w:t>
            </w:r>
          </w:p>
        </w:tc>
      </w:tr>
      <w:tr w:rsidR="00857DBA" w:rsidRPr="00857DBA" w:rsidTr="00857DB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8</w:t>
            </w:r>
          </w:p>
        </w:tc>
      </w:tr>
    </w:tbl>
    <w:p w:rsidR="00857DBA" w:rsidRPr="00857DBA" w:rsidRDefault="00857DBA" w:rsidP="00857DBA">
      <w:pPr>
        <w:ind w:left="720"/>
        <w:rPr>
          <w:lang w:val="en-CA"/>
        </w:rPr>
      </w:pPr>
      <w:r w:rsidRPr="00857DB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857DBA" w:rsidRPr="00857DBA" w:rsidTr="00857DB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Size </w:t>
            </w:r>
            <w:r w:rsidRPr="00857DBA">
              <w:rPr>
                <w:b/>
                <w:bCs/>
                <w:noProof/>
                <w:lang w:val="en-CA"/>
              </w:rPr>
              <w:drawing>
                <wp:inline distT="0" distB="0" distL="0" distR="0">
                  <wp:extent cx="190500" cy="142875"/>
                  <wp:effectExtent l="0" t="0" r="0" b="9525"/>
                  <wp:docPr id="417" name="Picture 417"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857DBA" w:rsidRPr="00857DBA" w:rsidTr="00857DB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3x3</w:t>
            </w:r>
          </w:p>
        </w:tc>
      </w:tr>
    </w:tbl>
    <w:p w:rsidR="00857DBA" w:rsidRPr="00857DBA" w:rsidRDefault="00857DBA" w:rsidP="00857DBA">
      <w:pPr>
        <w:numPr>
          <w:ilvl w:val="0"/>
          <w:numId w:val="127"/>
        </w:numPr>
        <w:rPr>
          <w:vanish/>
          <w:lang w:val="en-CA"/>
        </w:rPr>
      </w:pPr>
    </w:p>
    <w:p w:rsidR="00857DBA" w:rsidRDefault="00857DBA"/>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Level </w:t>
            </w:r>
            <w:r w:rsidRPr="00857DBA">
              <w:rPr>
                <w:b/>
                <w:bCs/>
                <w:noProof/>
                <w:lang w:val="en-CA"/>
              </w:rPr>
              <w:drawing>
                <wp:inline distT="0" distB="0" distL="0" distR="0">
                  <wp:extent cx="161925" cy="171450"/>
                  <wp:effectExtent l="0" t="0" r="9525" b="0"/>
                  <wp:docPr id="416" name="Picture 41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Second </w:t>
            </w:r>
            <w:r w:rsidRPr="00857DBA">
              <w:rPr>
                <w:b/>
                <w:bCs/>
                <w:noProof/>
                <w:lang w:val="en-CA"/>
              </w:rPr>
              <w:drawing>
                <wp:inline distT="0" distB="0" distL="0" distR="0">
                  <wp:extent cx="266700" cy="247650"/>
                  <wp:effectExtent l="0" t="0" r="0" b="0"/>
                  <wp:docPr id="415" name="Picture 41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Shot </w:t>
            </w:r>
            <w:r w:rsidRPr="00857DBA">
              <w:rPr>
                <w:b/>
                <w:bCs/>
                <w:noProof/>
                <w:lang w:val="en-CA"/>
              </w:rPr>
              <w:drawing>
                <wp:inline distT="0" distB="0" distL="0" distR="0">
                  <wp:extent cx="266700" cy="247650"/>
                  <wp:effectExtent l="0" t="0" r="0" b="0"/>
                  <wp:docPr id="414" name="Picture 41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Hitpoints </w:t>
            </w:r>
            <w:r w:rsidRPr="00857DBA">
              <w:rPr>
                <w:b/>
                <w:bCs/>
                <w:noProof/>
                <w:lang w:val="en-CA"/>
              </w:rPr>
              <w:drawing>
                <wp:inline distT="0" distB="0" distL="0" distR="0">
                  <wp:extent cx="190500" cy="180975"/>
                  <wp:effectExtent l="0" t="0" r="0" b="9525"/>
                  <wp:docPr id="413" name="Picture 41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A02F7D" w:rsidP="00857DBA">
            <w:pPr>
              <w:rPr>
                <w:b/>
                <w:bCs/>
                <w:lang w:val="en-CA"/>
              </w:rPr>
            </w:pPr>
            <w:hyperlink r:id="rId2986" w:anchor="Gold" w:tooltip="Resources" w:history="1">
              <w:r w:rsidR="00857DBA" w:rsidRPr="00857DBA">
                <w:rPr>
                  <w:rStyle w:val="Hyperlink"/>
                  <w:b/>
                  <w:bCs/>
                  <w:lang w:val="en-CA"/>
                </w:rPr>
                <w:t>Cost</w:t>
              </w:r>
            </w:hyperlink>
            <w:r w:rsidR="00857DBA" w:rsidRPr="00857DBA">
              <w:rPr>
                <w:b/>
                <w:bCs/>
                <w:lang w:val="en-CA"/>
              </w:rPr>
              <w:t> </w:t>
            </w:r>
            <w:r w:rsidR="00857DBA" w:rsidRPr="00857DBA">
              <w:rPr>
                <w:b/>
                <w:bCs/>
                <w:noProof/>
                <w:lang w:val="en-CA"/>
              </w:rPr>
              <w:drawing>
                <wp:inline distT="0" distB="0" distL="0" distR="0">
                  <wp:extent cx="190500" cy="190500"/>
                  <wp:effectExtent l="0" t="0" r="0" b="0"/>
                  <wp:docPr id="412" name="Picture 41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 Time </w:t>
            </w:r>
            <w:r w:rsidRPr="00857DBA">
              <w:rPr>
                <w:b/>
                <w:bCs/>
                <w:noProof/>
                <w:lang w:val="en-CA"/>
              </w:rPr>
              <w:drawing>
                <wp:inline distT="0" distB="0" distL="0" distR="0">
                  <wp:extent cx="171450" cy="200025"/>
                  <wp:effectExtent l="0" t="0" r="0" b="9525"/>
                  <wp:docPr id="411" name="Picture 41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A02F7D" w:rsidP="00857DBA">
            <w:pPr>
              <w:rPr>
                <w:b/>
                <w:bCs/>
                <w:lang w:val="en-CA"/>
              </w:rPr>
            </w:pPr>
            <w:hyperlink r:id="rId2987" w:tooltip="Experience" w:history="1">
              <w:r w:rsidR="00857DBA" w:rsidRPr="00857DBA">
                <w:rPr>
                  <w:rStyle w:val="Hyperlink"/>
                  <w:b/>
                  <w:bCs/>
                  <w:lang w:val="en-CA"/>
                </w:rPr>
                <w:t>Experience</w:t>
              </w:r>
            </w:hyperlink>
            <w:r w:rsidR="00857DBA" w:rsidRPr="00857DBA">
              <w:rPr>
                <w:b/>
                <w:bCs/>
                <w:lang w:val="en-CA"/>
              </w:rPr>
              <w:t>Gained </w:t>
            </w:r>
            <w:r w:rsidR="00857DBA" w:rsidRPr="00857DBA">
              <w:rPr>
                <w:b/>
                <w:bCs/>
                <w:noProof/>
                <w:lang w:val="en-CA"/>
              </w:rPr>
              <w:drawing>
                <wp:inline distT="0" distB="0" distL="0" distR="0">
                  <wp:extent cx="209550" cy="219075"/>
                  <wp:effectExtent l="0" t="0" r="0" b="9525"/>
                  <wp:docPr id="410" name="Picture 410" descr="XP">
                    <a:hlinkClick xmlns:a="http://schemas.openxmlformats.org/drawingml/2006/main" r:id="rId2878"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XP">
                            <a:hlinkClick r:id="rId2878"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A02F7D" w:rsidP="00857DBA">
            <w:pPr>
              <w:rPr>
                <w:b/>
                <w:bCs/>
                <w:lang w:val="en-CA"/>
              </w:rPr>
            </w:pPr>
            <w:hyperlink r:id="rId2988" w:tooltip="Town Hall" w:history="1">
              <w:r w:rsidR="00857DBA" w:rsidRPr="00857DBA">
                <w:rPr>
                  <w:rStyle w:val="Hyperlink"/>
                  <w:b/>
                  <w:bCs/>
                  <w:lang w:val="en-CA"/>
                </w:rPr>
                <w:t>Town Hall</w:t>
              </w:r>
            </w:hyperlink>
            <w:r w:rsidR="00857DBA" w:rsidRPr="00857DBA">
              <w:rPr>
                <w:b/>
                <w:bCs/>
                <w:lang w:val="en-CA"/>
              </w:rPr>
              <w:t> Level Required </w:t>
            </w:r>
            <w:r w:rsidR="00857DBA" w:rsidRPr="00857DBA">
              <w:rPr>
                <w:b/>
                <w:bCs/>
                <w:noProof/>
                <w:lang w:val="en-CA"/>
              </w:rPr>
              <w:drawing>
                <wp:inline distT="0" distB="0" distL="0" distR="0">
                  <wp:extent cx="247650" cy="276225"/>
                  <wp:effectExtent l="0" t="0" r="0" b="9525"/>
                  <wp:docPr id="409" name="Picture 409" descr="Town Hall12-5">
                    <a:hlinkClick xmlns:a="http://schemas.openxmlformats.org/drawingml/2006/main" r:id="rId2964"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Town Hall12-5">
                            <a:hlinkClick r:id="rId2964"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lastRenderedPageBreak/>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bl>
    <w:p w:rsidR="00857DBA" w:rsidRPr="00857DBA" w:rsidRDefault="00857DBA" w:rsidP="00857DBA">
      <w:pPr>
        <w:numPr>
          <w:ilvl w:val="0"/>
          <w:numId w:val="127"/>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19"/>
        <w:gridCol w:w="1458"/>
        <w:gridCol w:w="3379"/>
        <w:gridCol w:w="3364"/>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Cost </w:t>
            </w:r>
            <w:r w:rsidRPr="00857DBA">
              <w:rPr>
                <w:b/>
                <w:bCs/>
                <w:noProof/>
                <w:lang w:val="en-CA"/>
              </w:rPr>
              <w:drawing>
                <wp:inline distT="0" distB="0" distL="0" distR="0">
                  <wp:extent cx="190500" cy="190500"/>
                  <wp:effectExtent l="0" t="0" r="0" b="0"/>
                  <wp:docPr id="384" name="Picture 384"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Time </w:t>
            </w:r>
            <w:r w:rsidRPr="00857DBA">
              <w:rPr>
                <w:b/>
                <w:bCs/>
                <w:noProof/>
                <w:lang w:val="en-CA"/>
              </w:rPr>
              <w:drawing>
                <wp:inline distT="0" distB="0" distL="0" distR="0">
                  <wp:extent cx="171450" cy="200025"/>
                  <wp:effectExtent l="0" t="0" r="0" b="9525"/>
                  <wp:docPr id="383" name="Picture 38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Home Village Archer Tower Level Required </w:t>
            </w:r>
            <w:r w:rsidRPr="00857DBA">
              <w:rPr>
                <w:b/>
                <w:bCs/>
                <w:noProof/>
                <w:lang w:val="en-CA"/>
              </w:rPr>
              <w:drawing>
                <wp:inline distT="0" distB="0" distL="0" distR="0">
                  <wp:extent cx="161925" cy="171450"/>
                  <wp:effectExtent l="0" t="0" r="9525" b="0"/>
                  <wp:docPr id="382" name="Picture 38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Builder Base </w:t>
            </w:r>
            <w:hyperlink r:id="rId2989" w:tooltip="Archer Tower/Builder Base" w:history="1">
              <w:r w:rsidRPr="00857DBA">
                <w:rPr>
                  <w:rStyle w:val="Hyperlink"/>
                  <w:b/>
                  <w:bCs/>
                  <w:lang w:val="en-CA"/>
                </w:rPr>
                <w:t>Archer Tower</w:t>
              </w:r>
            </w:hyperlink>
            <w:r w:rsidRPr="00857DBA">
              <w:rPr>
                <w:b/>
                <w:bCs/>
                <w:lang w:val="en-CA"/>
              </w:rPr>
              <w:t> Level Required </w:t>
            </w:r>
            <w:r w:rsidRPr="00857DBA">
              <w:rPr>
                <w:b/>
                <w:bCs/>
                <w:noProof/>
                <w:lang w:val="en-CA"/>
              </w:rPr>
              <w:drawing>
                <wp:inline distT="0" distB="0" distL="0" distR="0">
                  <wp:extent cx="161925" cy="171450"/>
                  <wp:effectExtent l="0" t="0" r="9525" b="0"/>
                  <wp:docPr id="381" name="Picture 38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bl>
    <w:p w:rsidR="00857DBA" w:rsidRPr="00857DBA" w:rsidRDefault="00857DBA" w:rsidP="00857DBA">
      <w:pPr>
        <w:numPr>
          <w:ilvl w:val="0"/>
          <w:numId w:val="127"/>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Unit Type Targeted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0.5s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Ground &amp; Air</w:t>
            </w:r>
          </w:p>
        </w:tc>
      </w:tr>
    </w:tbl>
    <w:p w:rsidR="00857DBA" w:rsidRDefault="00857DBA" w:rsidP="00D6071D"/>
    <w:p w:rsidR="00D6071D" w:rsidRDefault="00D6071D" w:rsidP="00BB436D">
      <w:pPr>
        <w:pStyle w:val="Heading2"/>
      </w:pPr>
      <w:r>
        <w:t>Mortar</w:t>
      </w:r>
    </w:p>
    <w:p w:rsidR="00D6071D" w:rsidRDefault="00D6071D" w:rsidP="00D6071D"/>
    <w:p w:rsidR="00857DBA" w:rsidRPr="00857DBA" w:rsidRDefault="00857DBA" w:rsidP="00857DBA">
      <w:pPr>
        <w:rPr>
          <w:lang w:val="en-CA"/>
        </w:rPr>
      </w:pPr>
      <w:r w:rsidRPr="00857DBA">
        <w:rPr>
          <w:noProof/>
          <w:lang w:val="en-CA"/>
        </w:rPr>
        <w:drawing>
          <wp:inline distT="0" distB="0" distL="0" distR="0">
            <wp:extent cx="2095500" cy="2181225"/>
            <wp:effectExtent l="0" t="0" r="0" b="9525"/>
            <wp:docPr id="606" name="Picture 606" descr="Mort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descr="Mortar11"/>
                    <pic:cNvPicPr>
                      <a:picLocks noChangeAspect="1" noChangeArrowheads="1"/>
                    </pic:cNvPicPr>
                  </pic:nvPicPr>
                  <pic:blipFill>
                    <a:blip r:embed="rId2990">
                      <a:extLst>
                        <a:ext uri="{28A0092B-C50C-407E-A947-70E740481C1C}">
                          <a14:useLocalDpi xmlns:a14="http://schemas.microsoft.com/office/drawing/2010/main" val="0"/>
                        </a:ext>
                      </a:extLst>
                    </a:blip>
                    <a:srcRect/>
                    <a:stretch>
                      <a:fillRect/>
                    </a:stretch>
                  </pic:blipFill>
                  <pic:spPr bwMode="auto">
                    <a:xfrm>
                      <a:off x="0" y="0"/>
                      <a:ext cx="2095500" cy="2181225"/>
                    </a:xfrm>
                    <a:prstGeom prst="rect">
                      <a:avLst/>
                    </a:prstGeom>
                    <a:noFill/>
                    <a:ln>
                      <a:noFill/>
                    </a:ln>
                  </pic:spPr>
                </pic:pic>
              </a:graphicData>
            </a:graphic>
          </wp:inline>
        </w:drawing>
      </w:r>
    </w:p>
    <w:p w:rsidR="00857DBA" w:rsidRPr="00857DBA" w:rsidRDefault="00857DBA" w:rsidP="00857DBA">
      <w:pPr>
        <w:rPr>
          <w:lang w:val="en-CA"/>
        </w:rPr>
      </w:pPr>
      <w:r w:rsidRPr="00857DBA">
        <w:rPr>
          <w:b/>
          <w:bCs/>
          <w:i/>
          <w:iCs/>
          <w:lang w:val="en-CA"/>
        </w:rPr>
        <w:t>"The Mortar can mow down hordes of </w:t>
      </w:r>
      <w:hyperlink r:id="rId2991" w:tooltip="Troops" w:history="1">
        <w:r w:rsidRPr="00857DBA">
          <w:rPr>
            <w:rStyle w:val="Hyperlink"/>
            <w:b/>
            <w:bCs/>
            <w:i/>
            <w:iCs/>
            <w:lang w:val="en-CA"/>
          </w:rPr>
          <w:t>enemies</w:t>
        </w:r>
      </w:hyperlink>
      <w:r w:rsidRPr="00857DBA">
        <w:rPr>
          <w:b/>
          <w:bCs/>
          <w:i/>
          <w:iCs/>
          <w:lang w:val="en-CA"/>
        </w:rPr>
        <w:t> by the splash damage from its shell. Don't let </w:t>
      </w:r>
      <w:hyperlink r:id="rId2992" w:tooltip="Troops" w:history="1">
        <w:r w:rsidRPr="00857DBA">
          <w:rPr>
            <w:rStyle w:val="Hyperlink"/>
            <w:b/>
            <w:bCs/>
            <w:i/>
            <w:iCs/>
            <w:lang w:val="en-CA"/>
          </w:rPr>
          <w:t>enemies</w:t>
        </w:r>
      </w:hyperlink>
      <w:r w:rsidRPr="00857DBA">
        <w:rPr>
          <w:b/>
          <w:bCs/>
          <w:i/>
          <w:iCs/>
          <w:lang w:val="en-CA"/>
        </w:rPr>
        <w:t> get too close to it!"</w:t>
      </w:r>
    </w:p>
    <w:p w:rsidR="00857DBA" w:rsidRPr="00857DBA" w:rsidRDefault="00A02F7D" w:rsidP="00857DBA">
      <w:pPr>
        <w:rPr>
          <w:lang w:val="en-CA"/>
        </w:rPr>
      </w:pPr>
      <w:r>
        <w:rPr>
          <w:lang w:val="en-CA"/>
        </w:rPr>
        <w:pict>
          <v:rect id="_x0000_i1212"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shd w:val="clear" w:color="auto" w:fill="281434"/>
            <w:vAlign w:val="center"/>
            <w:hideMark/>
          </w:tcPr>
          <w:p w:rsidR="00857DBA" w:rsidRPr="00857DBA" w:rsidRDefault="00857DBA" w:rsidP="00857DBA">
            <w:pPr>
              <w:rPr>
                <w:lang w:val="en-CA"/>
              </w:rPr>
            </w:pPr>
          </w:p>
        </w:tc>
      </w:tr>
    </w:tbl>
    <w:p w:rsidR="00857DBA" w:rsidRPr="00857DBA" w:rsidRDefault="00857DBA" w:rsidP="00857DBA">
      <w:pPr>
        <w:rPr>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75"/>
        <w:gridCol w:w="1659"/>
        <w:gridCol w:w="1659"/>
        <w:gridCol w:w="1659"/>
        <w:gridCol w:w="1598"/>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5" name="Picture 605" descr="Mort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descr="Mortar1"/>
                          <pic:cNvPicPr>
                            <a:picLocks noChangeAspect="1" noChangeArrowheads="1"/>
                          </pic:cNvPicPr>
                        </pic:nvPicPr>
                        <pic:blipFill>
                          <a:blip r:embed="rId2993">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4" name="Picture 604" descr="Mort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Mortar2"/>
                          <pic:cNvPicPr>
                            <a:picLocks noChangeAspect="1" noChangeArrowheads="1"/>
                          </pic:cNvPicPr>
                        </pic:nvPicPr>
                        <pic:blipFill>
                          <a:blip r:embed="rId2994">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3" name="Picture 603" descr="Mort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descr="Mortar3"/>
                          <pic:cNvPicPr>
                            <a:picLocks noChangeAspect="1" noChangeArrowheads="1"/>
                          </pic:cNvPicPr>
                        </pic:nvPicPr>
                        <pic:blipFill>
                          <a:blip r:embed="rId2995">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4" name="Picture 594" descr="Morta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Mortar4"/>
                          <pic:cNvPicPr>
                            <a:picLocks noChangeAspect="1" noChangeArrowheads="1"/>
                          </pic:cNvPicPr>
                        </pic:nvPicPr>
                        <pic:blipFill>
                          <a:blip r:embed="rId2996">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3" name="Picture 593" descr="Morta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Mortar5"/>
                          <pic:cNvPicPr>
                            <a:picLocks noChangeAspect="1" noChangeArrowheads="1"/>
                          </pic:cNvPicPr>
                        </pic:nvPicPr>
                        <pic:blipFill>
                          <a:blip r:embed="rId2997">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r>
      <w:tr w:rsidR="00857DBA" w:rsidRPr="00857DBA" w:rsidTr="00857DBA">
        <w:trPr>
          <w:tblCellSpacing w:w="15" w:type="dxa"/>
        </w:trPr>
        <w:tc>
          <w:tcPr>
            <w:tcW w:w="1605" w:type="dxa"/>
            <w:shd w:val="clear" w:color="auto" w:fill="281434"/>
            <w:vAlign w:val="center"/>
            <w:hideMark/>
          </w:tcPr>
          <w:p w:rsidR="00857DBA" w:rsidRPr="00857DBA" w:rsidRDefault="00857DBA" w:rsidP="00857DBA">
            <w:pPr>
              <w:rPr>
                <w:lang w:val="en-CA"/>
              </w:rPr>
            </w:pPr>
            <w:r w:rsidRPr="00857DBA">
              <w:rPr>
                <w:b/>
                <w:bCs/>
                <w:lang w:val="en-CA"/>
              </w:rPr>
              <w:t>Level 1</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2</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3</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4</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5</w:t>
            </w:r>
          </w:p>
        </w:tc>
      </w:tr>
    </w:tbl>
    <w:p w:rsidR="00857DBA" w:rsidRPr="00857DBA" w:rsidRDefault="00857DBA" w:rsidP="00857DBA">
      <w:pPr>
        <w:rPr>
          <w:vanish/>
          <w:lang w:val="en-CA"/>
        </w:rPr>
      </w:pP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857DBA" w:rsidRPr="00857DBA" w:rsidTr="00857DBA">
        <w:trPr>
          <w:tblCellSpacing w:w="15" w:type="dxa"/>
        </w:trPr>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2" name="Picture 592" descr="Morta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Mortar6"/>
                          <pic:cNvPicPr>
                            <a:picLocks noChangeAspect="1" noChangeArrowheads="1"/>
                          </pic:cNvPicPr>
                        </pic:nvPicPr>
                        <pic:blipFill>
                          <a:blip r:embed="rId2998">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1" name="Picture 591" descr="Morta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Mortar7"/>
                          <pic:cNvPicPr>
                            <a:picLocks noChangeAspect="1" noChangeArrowheads="1"/>
                          </pic:cNvPicPr>
                        </pic:nvPicPr>
                        <pic:blipFill>
                          <a:blip r:embed="rId2999">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0" name="Picture 590" descr="Morta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Mortar8"/>
                          <pic:cNvPicPr>
                            <a:picLocks noChangeAspect="1" noChangeArrowheads="1"/>
                          </pic:cNvPicPr>
                        </pic:nvPicPr>
                        <pic:blipFill>
                          <a:blip r:embed="rId3000">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9" name="Picture 589" descr="Morta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Mortar9"/>
                          <pic:cNvPicPr>
                            <a:picLocks noChangeAspect="1" noChangeArrowheads="1"/>
                          </pic:cNvPicPr>
                        </pic:nvPicPr>
                        <pic:blipFill>
                          <a:blip r:embed="rId3001">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8" name="Picture 588" descr="Mort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Mortar10"/>
                          <pic:cNvPicPr>
                            <a:picLocks noChangeAspect="1" noChangeArrowheads="1"/>
                          </pic:cNvPicPr>
                        </pic:nvPicPr>
                        <pic:blipFill>
                          <a:blip r:embed="rId3002">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7" name="Picture 587" descr="Mort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descr="Mortar11"/>
                          <pic:cNvPicPr>
                            <a:picLocks noChangeAspect="1" noChangeArrowheads="1"/>
                          </pic:cNvPicPr>
                        </pic:nvPicPr>
                        <pic:blipFill>
                          <a:blip r:embed="rId3003">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r>
      <w:tr w:rsidR="00857DBA" w:rsidRPr="00857DBA" w:rsidTr="00857DBA">
        <w:trPr>
          <w:tblCellSpacing w:w="15" w:type="dxa"/>
        </w:trPr>
        <w:tc>
          <w:tcPr>
            <w:tcW w:w="1500" w:type="dxa"/>
            <w:shd w:val="clear" w:color="auto" w:fill="281434"/>
            <w:vAlign w:val="center"/>
            <w:hideMark/>
          </w:tcPr>
          <w:p w:rsidR="00857DBA" w:rsidRPr="00857DBA" w:rsidRDefault="00857DBA" w:rsidP="00857DBA">
            <w:pPr>
              <w:rPr>
                <w:lang w:val="en-CA"/>
              </w:rPr>
            </w:pPr>
            <w:r w:rsidRPr="00857DBA">
              <w:rPr>
                <w:b/>
                <w:bCs/>
                <w:lang w:val="en-CA"/>
              </w:rPr>
              <w:t>Level 6</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7</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8</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9</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10</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11</w:t>
            </w:r>
          </w:p>
        </w:tc>
      </w:tr>
    </w:tbl>
    <w:p w:rsidR="00857DBA" w:rsidRPr="00857DBA" w:rsidRDefault="00A02F7D" w:rsidP="00857DBA">
      <w:pPr>
        <w:rPr>
          <w:lang w:val="en-CA"/>
        </w:rPr>
      </w:pPr>
      <w:r>
        <w:rPr>
          <w:lang w:val="en-CA"/>
        </w:rPr>
        <w:pict>
          <v:rect id="_x0000_i1213" style="width:0;height:1.5pt" o:hralign="center" o:hrstd="t" o:hrnoshade="t" o:hr="t" fillcolor="#3a3a3a" stroked="f"/>
        </w:pict>
      </w:r>
    </w:p>
    <w:p w:rsidR="00857DBA" w:rsidRPr="00857DBA" w:rsidRDefault="00857DBA" w:rsidP="00857DBA">
      <w:pPr>
        <w:numPr>
          <w:ilvl w:val="0"/>
          <w:numId w:val="128"/>
        </w:numPr>
        <w:rPr>
          <w:lang w:val="en-CA"/>
        </w:rPr>
      </w:pPr>
      <w:r w:rsidRPr="00857DBA">
        <w:rPr>
          <w:b/>
          <w:bCs/>
          <w:lang w:val="en-CA"/>
        </w:rPr>
        <w:lastRenderedPageBreak/>
        <w:t>Summary</w:t>
      </w:r>
    </w:p>
    <w:p w:rsidR="00857DBA" w:rsidRPr="00857DBA" w:rsidRDefault="00857DBA" w:rsidP="00857DBA">
      <w:pPr>
        <w:numPr>
          <w:ilvl w:val="1"/>
          <w:numId w:val="128"/>
        </w:numPr>
        <w:rPr>
          <w:lang w:val="en-CA"/>
        </w:rPr>
      </w:pPr>
      <w:r w:rsidRPr="00857DBA">
        <w:rPr>
          <w:lang w:val="en-CA"/>
        </w:rPr>
        <w:t>Mortars are the player's heavy </w:t>
      </w:r>
      <w:hyperlink r:id="rId3004" w:tooltip="Defensive Buildings" w:history="1">
        <w:r w:rsidRPr="00857DBA">
          <w:rPr>
            <w:rStyle w:val="Hyperlink"/>
            <w:lang w:val="en-CA"/>
          </w:rPr>
          <w:t>defenses</w:t>
        </w:r>
      </w:hyperlink>
      <w:r w:rsidRPr="00857DBA">
        <w:rPr>
          <w:lang w:val="en-CA"/>
        </w:rPr>
        <w:t>. Whenever an </w:t>
      </w:r>
      <w:hyperlink r:id="rId3005" w:tooltip="Troops" w:history="1">
        <w:r w:rsidRPr="00857DBA">
          <w:rPr>
            <w:rStyle w:val="Hyperlink"/>
            <w:lang w:val="en-CA"/>
          </w:rPr>
          <w:t>enemy</w:t>
        </w:r>
      </w:hyperlink>
      <w:r w:rsidRPr="00857DBA">
        <w:rPr>
          <w:lang w:val="en-CA"/>
        </w:rPr>
        <w:t> comes into range, it blasts out an explosive shell that deals area damage.</w:t>
      </w:r>
    </w:p>
    <w:p w:rsidR="00857DBA" w:rsidRPr="00857DBA" w:rsidRDefault="00857DBA" w:rsidP="00857DBA">
      <w:pPr>
        <w:numPr>
          <w:ilvl w:val="1"/>
          <w:numId w:val="128"/>
        </w:numPr>
        <w:rPr>
          <w:lang w:val="en-CA"/>
        </w:rPr>
      </w:pPr>
      <w:r w:rsidRPr="00857DBA">
        <w:rPr>
          <w:lang w:val="en-CA"/>
        </w:rPr>
        <w:t>Starting at level 8, the </w:t>
      </w:r>
      <w:hyperlink r:id="rId3006" w:tooltip="Master Builder" w:history="1">
        <w:r w:rsidRPr="00857DBA">
          <w:rPr>
            <w:rStyle w:val="Hyperlink"/>
            <w:lang w:val="en-CA"/>
          </w:rPr>
          <w:t>Master Builder</w:t>
        </w:r>
      </w:hyperlink>
      <w:r w:rsidRPr="00857DBA">
        <w:rPr>
          <w:lang w:val="en-CA"/>
        </w:rPr>
        <w:t> in the Builder Base can Gear Up a single Mortar to make it resemble a </w:t>
      </w:r>
      <w:hyperlink r:id="rId3007" w:tooltip="Multi Mortar" w:history="1">
        <w:r w:rsidRPr="00857DBA">
          <w:rPr>
            <w:rStyle w:val="Hyperlink"/>
            <w:lang w:val="en-CA"/>
          </w:rPr>
          <w:t>Multi Mortar</w:t>
        </w:r>
      </w:hyperlink>
      <w:r w:rsidRPr="00857DBA">
        <w:rPr>
          <w:lang w:val="en-CA"/>
        </w:rPr>
        <w:t>. The geared up Mortar will fire its shots in bursts of three.</w:t>
      </w:r>
    </w:p>
    <w:p w:rsidR="00857DBA" w:rsidRPr="00857DBA" w:rsidRDefault="00857DBA" w:rsidP="00857DBA">
      <w:pPr>
        <w:numPr>
          <w:ilvl w:val="2"/>
          <w:numId w:val="128"/>
        </w:numPr>
        <w:rPr>
          <w:lang w:val="en-CA"/>
        </w:rPr>
      </w:pPr>
      <w:r w:rsidRPr="00857DBA">
        <w:rPr>
          <w:lang w:val="en-CA"/>
        </w:rPr>
        <w:t>Your Multi Mortar, however, needs to be level 8.</w:t>
      </w:r>
    </w:p>
    <w:p w:rsidR="00857DBA" w:rsidRPr="00857DBA" w:rsidRDefault="00857DBA" w:rsidP="00857DBA">
      <w:pPr>
        <w:numPr>
          <w:ilvl w:val="1"/>
          <w:numId w:val="128"/>
        </w:numPr>
        <w:rPr>
          <w:lang w:val="en-CA"/>
        </w:rPr>
      </w:pPr>
      <w:r w:rsidRPr="00857DBA">
        <w:rPr>
          <w:lang w:val="en-CA"/>
        </w:rPr>
        <w:t>Mortars shoot long-range explosive shells every 5 seconds which deal devastating splash damage to every ground unit within a small radius of the impact point. Their splash damage, combined with their long range, make them deadly weapons against large groups of weaker enemies such as </w:t>
      </w:r>
      <w:hyperlink r:id="rId3008" w:tooltip="Barbarian" w:history="1">
        <w:r w:rsidRPr="00857DBA">
          <w:rPr>
            <w:rStyle w:val="Hyperlink"/>
            <w:lang w:val="en-CA"/>
          </w:rPr>
          <w:t>Barbarians</w:t>
        </w:r>
      </w:hyperlink>
      <w:r w:rsidRPr="00857DBA">
        <w:rPr>
          <w:lang w:val="en-CA"/>
        </w:rPr>
        <w:t>, </w:t>
      </w:r>
      <w:hyperlink r:id="rId3009" w:tooltip="Archer" w:history="1">
        <w:r w:rsidRPr="00857DBA">
          <w:rPr>
            <w:rStyle w:val="Hyperlink"/>
            <w:lang w:val="en-CA"/>
          </w:rPr>
          <w:t>Archers</w:t>
        </w:r>
      </w:hyperlink>
      <w:r w:rsidRPr="00857DBA">
        <w:rPr>
          <w:lang w:val="en-CA"/>
        </w:rPr>
        <w:t>, or </w:t>
      </w:r>
      <w:hyperlink r:id="rId3010" w:tooltip="Goblin" w:history="1">
        <w:r w:rsidRPr="00857DBA">
          <w:rPr>
            <w:rStyle w:val="Hyperlink"/>
            <w:lang w:val="en-CA"/>
          </w:rPr>
          <w:t>Goblins</w:t>
        </w:r>
      </w:hyperlink>
      <w:r w:rsidRPr="00857DBA">
        <w:rPr>
          <w:lang w:val="en-CA"/>
        </w:rPr>
        <w:t>. Multiple mortars can sweep away giants and wizards.</w:t>
      </w:r>
    </w:p>
    <w:p w:rsidR="00857DBA" w:rsidRPr="00857DBA" w:rsidRDefault="00857DBA" w:rsidP="00857DBA">
      <w:pPr>
        <w:numPr>
          <w:ilvl w:val="1"/>
          <w:numId w:val="128"/>
        </w:numPr>
        <w:rPr>
          <w:lang w:val="en-CA"/>
        </w:rPr>
      </w:pPr>
      <w:r w:rsidRPr="00857DBA">
        <w:rPr>
          <w:lang w:val="en-CA"/>
        </w:rPr>
        <w:t>A Mortar's major disadvantages are its inability to attack </w:t>
      </w:r>
      <w:hyperlink r:id="rId3011" w:tooltip="Troops" w:history="1">
        <w:r w:rsidRPr="00857DBA">
          <w:rPr>
            <w:rStyle w:val="Hyperlink"/>
            <w:lang w:val="en-CA"/>
          </w:rPr>
          <w:t>troops</w:t>
        </w:r>
      </w:hyperlink>
      <w:r w:rsidRPr="00857DBA">
        <w:rPr>
          <w:lang w:val="en-CA"/>
        </w:rPr>
        <w:t> within its 4-tile blind spot, its low rate of fire and low DPS which makes them less effective against high-health troops. It also cannot attack air troops, such as </w:t>
      </w:r>
      <w:hyperlink r:id="rId3012" w:tooltip="Balloon" w:history="1">
        <w:r w:rsidRPr="00857DBA">
          <w:rPr>
            <w:rStyle w:val="Hyperlink"/>
            <w:lang w:val="en-CA"/>
          </w:rPr>
          <w:t>Balloons</w:t>
        </w:r>
      </w:hyperlink>
      <w:r w:rsidRPr="00857DBA">
        <w:rPr>
          <w:lang w:val="en-CA"/>
        </w:rPr>
        <w:t>.</w:t>
      </w:r>
    </w:p>
    <w:p w:rsidR="00857DBA" w:rsidRPr="00857DBA" w:rsidRDefault="00857DBA" w:rsidP="00857DBA">
      <w:pPr>
        <w:numPr>
          <w:ilvl w:val="1"/>
          <w:numId w:val="128"/>
        </w:numPr>
        <w:rPr>
          <w:lang w:val="en-CA"/>
        </w:rPr>
      </w:pPr>
      <w:r w:rsidRPr="00857DBA">
        <w:rPr>
          <w:lang w:val="en-CA"/>
        </w:rPr>
        <w:t>The Mortar's low Damage per Second is due to its very slow firing speed; multiplying its DPS by 5 (its hit speed) will give you its damage per shot, which is the important stat for Mortars.</w:t>
      </w:r>
    </w:p>
    <w:p w:rsidR="00857DBA" w:rsidRPr="00857DBA" w:rsidRDefault="00857DBA" w:rsidP="00857DBA">
      <w:pPr>
        <w:numPr>
          <w:ilvl w:val="1"/>
          <w:numId w:val="128"/>
        </w:numPr>
        <w:rPr>
          <w:lang w:val="en-CA"/>
        </w:rPr>
      </w:pPr>
      <w:r w:rsidRPr="00857DBA">
        <w:rPr>
          <w:lang w:val="en-CA"/>
        </w:rPr>
        <w:t>Due to the fact that the Mortar's shell takes a while to reach its target (over a second at maximum range), fast troops like </w:t>
      </w:r>
      <w:hyperlink r:id="rId3013" w:tooltip="Goblin" w:history="1">
        <w:r w:rsidRPr="00857DBA">
          <w:rPr>
            <w:rStyle w:val="Hyperlink"/>
            <w:lang w:val="en-CA"/>
          </w:rPr>
          <w:t>Goblins</w:t>
        </w:r>
      </w:hyperlink>
      <w:r w:rsidRPr="00857DBA">
        <w:rPr>
          <w:lang w:val="en-CA"/>
        </w:rPr>
        <w:t> can easily dodge its attack if they are moving when the Mortar fires.</w:t>
      </w:r>
    </w:p>
    <w:p w:rsidR="00857DBA" w:rsidRPr="00857DBA" w:rsidRDefault="00A02F7D" w:rsidP="00857DBA">
      <w:pPr>
        <w:rPr>
          <w:lang w:val="en-CA"/>
        </w:rPr>
      </w:pPr>
      <w:r>
        <w:rPr>
          <w:lang w:val="en-CA"/>
        </w:rPr>
        <w:pict>
          <v:rect id="_x0000_i1214" style="width:0;height:1.5pt" o:hralign="center" o:hrstd="t" o:hrnoshade="t" o:hr="t" fillcolor="#3a3a3a" stroked="f"/>
        </w:pict>
      </w:r>
    </w:p>
    <w:p w:rsidR="00857DBA" w:rsidRPr="00857DBA" w:rsidRDefault="00857DBA" w:rsidP="00857DBA">
      <w:pPr>
        <w:numPr>
          <w:ilvl w:val="0"/>
          <w:numId w:val="129"/>
        </w:numPr>
        <w:rPr>
          <w:lang w:val="en-CA"/>
        </w:rPr>
      </w:pPr>
      <w:r w:rsidRPr="00857DBA">
        <w:rPr>
          <w:b/>
          <w:bCs/>
          <w:lang w:val="en-CA"/>
        </w:rPr>
        <w:t>Defensive Strategy</w:t>
      </w:r>
    </w:p>
    <w:p w:rsidR="00857DBA" w:rsidRPr="00857DBA" w:rsidRDefault="00857DBA" w:rsidP="00857DBA">
      <w:pPr>
        <w:numPr>
          <w:ilvl w:val="1"/>
          <w:numId w:val="129"/>
        </w:numPr>
        <w:rPr>
          <w:lang w:val="en-CA"/>
        </w:rPr>
      </w:pPr>
      <w:r w:rsidRPr="00857DBA">
        <w:rPr>
          <w:lang w:val="en-CA"/>
        </w:rPr>
        <w:t>Mortars should generally be placed towards the center of your </w:t>
      </w:r>
      <w:hyperlink r:id="rId3014" w:tooltip="Layouts" w:history="1">
        <w:r w:rsidRPr="00857DBA">
          <w:rPr>
            <w:rStyle w:val="Hyperlink"/>
            <w:lang w:val="en-CA"/>
          </w:rPr>
          <w:t>base</w:t>
        </w:r>
      </w:hyperlink>
      <w:r w:rsidRPr="00857DBA">
        <w:rPr>
          <w:lang w:val="en-CA"/>
        </w:rPr>
        <w:t>, preferably behind at least one set of </w:t>
      </w:r>
      <w:hyperlink r:id="rId3015" w:tooltip="Walls" w:history="1">
        <w:r w:rsidRPr="00857DBA">
          <w:rPr>
            <w:rStyle w:val="Hyperlink"/>
            <w:lang w:val="en-CA"/>
          </w:rPr>
          <w:t>Walls</w:t>
        </w:r>
      </w:hyperlink>
      <w:r w:rsidRPr="00857DBA">
        <w:rPr>
          <w:lang w:val="en-CA"/>
        </w:rPr>
        <w:t>, because its long range allows the Mortar to attack from far behind other structures.</w:t>
      </w:r>
    </w:p>
    <w:p w:rsidR="00857DBA" w:rsidRPr="00857DBA" w:rsidRDefault="00857DBA" w:rsidP="00857DBA">
      <w:pPr>
        <w:numPr>
          <w:ilvl w:val="1"/>
          <w:numId w:val="129"/>
        </w:numPr>
        <w:rPr>
          <w:lang w:val="en-CA"/>
        </w:rPr>
      </w:pPr>
      <w:r w:rsidRPr="00857DBA">
        <w:rPr>
          <w:lang w:val="en-CA"/>
        </w:rPr>
        <w:t>Since the Mortar deals heavy splash damage, it can quite rapidly eliminate attacking </w:t>
      </w:r>
      <w:hyperlink r:id="rId3016" w:tooltip="Troops" w:history="1">
        <w:r w:rsidRPr="00857DBA">
          <w:rPr>
            <w:rStyle w:val="Hyperlink"/>
            <w:lang w:val="en-CA"/>
          </w:rPr>
          <w:t>troops</w:t>
        </w:r>
      </w:hyperlink>
      <w:r w:rsidRPr="00857DBA">
        <w:rPr>
          <w:lang w:val="en-CA"/>
        </w:rPr>
        <w:t>.</w:t>
      </w:r>
    </w:p>
    <w:p w:rsidR="00857DBA" w:rsidRPr="00857DBA" w:rsidRDefault="00857DBA" w:rsidP="00857DBA">
      <w:pPr>
        <w:numPr>
          <w:ilvl w:val="1"/>
          <w:numId w:val="129"/>
        </w:numPr>
        <w:rPr>
          <w:lang w:val="en-CA"/>
        </w:rPr>
      </w:pPr>
      <w:r w:rsidRPr="00857DBA">
        <w:rPr>
          <w:lang w:val="en-CA"/>
        </w:rPr>
        <w:t>It is smart to form a triangle or square with your Mortars near the center of your </w:t>
      </w:r>
      <w:hyperlink r:id="rId3017" w:tooltip="Layouts" w:history="1">
        <w:r w:rsidRPr="00857DBA">
          <w:rPr>
            <w:rStyle w:val="Hyperlink"/>
            <w:lang w:val="en-CA"/>
          </w:rPr>
          <w:t>base</w:t>
        </w:r>
      </w:hyperlink>
      <w:r w:rsidRPr="00857DBA">
        <w:rPr>
          <w:lang w:val="en-CA"/>
        </w:rPr>
        <w:t>, as this allows multiple Mortars to attack the same area.</w:t>
      </w:r>
    </w:p>
    <w:p w:rsidR="00857DBA" w:rsidRPr="00857DBA" w:rsidRDefault="00857DBA" w:rsidP="00857DBA">
      <w:pPr>
        <w:numPr>
          <w:ilvl w:val="1"/>
          <w:numId w:val="129"/>
        </w:numPr>
        <w:rPr>
          <w:lang w:val="en-CA"/>
        </w:rPr>
      </w:pPr>
      <w:r w:rsidRPr="00857DBA">
        <w:rPr>
          <w:lang w:val="en-CA"/>
        </w:rPr>
        <w:t>At each level, the Mortar can kill a same-level </w:t>
      </w:r>
      <w:hyperlink r:id="rId3018" w:tooltip="Archer" w:history="1">
        <w:r w:rsidRPr="00857DBA">
          <w:rPr>
            <w:rStyle w:val="Hyperlink"/>
            <w:lang w:val="en-CA"/>
          </w:rPr>
          <w:t>Archer</w:t>
        </w:r>
      </w:hyperlink>
      <w:r w:rsidRPr="00857DBA">
        <w:rPr>
          <w:lang w:val="en-CA"/>
        </w:rPr>
        <w:t> in a single shot. i.e. A level 1 Mortar can one-shot level 1 </w:t>
      </w:r>
      <w:hyperlink r:id="rId3019" w:tooltip="Archer" w:history="1">
        <w:r w:rsidRPr="00857DBA">
          <w:rPr>
            <w:rStyle w:val="Hyperlink"/>
            <w:lang w:val="en-CA"/>
          </w:rPr>
          <w:t>Archers</w:t>
        </w:r>
      </w:hyperlink>
      <w:r w:rsidRPr="00857DBA">
        <w:rPr>
          <w:lang w:val="en-CA"/>
        </w:rPr>
        <w:t>, level 2 can one-shot level 2 </w:t>
      </w:r>
      <w:hyperlink r:id="rId3020" w:tooltip="Archer" w:history="1">
        <w:r w:rsidRPr="00857DBA">
          <w:rPr>
            <w:rStyle w:val="Hyperlink"/>
            <w:lang w:val="en-CA"/>
          </w:rPr>
          <w:t>Archers</w:t>
        </w:r>
      </w:hyperlink>
      <w:r w:rsidRPr="00857DBA">
        <w:rPr>
          <w:lang w:val="en-CA"/>
        </w:rPr>
        <w:t>, etc.</w:t>
      </w:r>
    </w:p>
    <w:p w:rsidR="00857DBA" w:rsidRPr="00857DBA" w:rsidRDefault="00857DBA" w:rsidP="00857DBA">
      <w:pPr>
        <w:numPr>
          <w:ilvl w:val="1"/>
          <w:numId w:val="129"/>
        </w:numPr>
        <w:rPr>
          <w:lang w:val="en-CA"/>
        </w:rPr>
      </w:pPr>
      <w:r w:rsidRPr="00857DBA">
        <w:rPr>
          <w:lang w:val="en-CA"/>
        </w:rPr>
        <w:t>Putting a Mortar and </w:t>
      </w:r>
      <w:hyperlink r:id="rId3021" w:tooltip="Wizard Tower" w:history="1">
        <w:r w:rsidRPr="00857DBA">
          <w:rPr>
            <w:rStyle w:val="Hyperlink"/>
            <w:lang w:val="en-CA"/>
          </w:rPr>
          <w:t>Wizard Tower</w:t>
        </w:r>
      </w:hyperlink>
      <w:r w:rsidRPr="00857DBA">
        <w:rPr>
          <w:lang w:val="en-CA"/>
        </w:rPr>
        <w:t> together makes a smart pair because the Mortar covers a large area while the </w:t>
      </w:r>
      <w:hyperlink r:id="rId3022" w:tooltip="Wizard Tower" w:history="1">
        <w:r w:rsidRPr="00857DBA">
          <w:rPr>
            <w:rStyle w:val="Hyperlink"/>
            <w:lang w:val="en-CA"/>
          </w:rPr>
          <w:t>Wizard Tower</w:t>
        </w:r>
      </w:hyperlink>
      <w:r w:rsidRPr="00857DBA">
        <w:rPr>
          <w:lang w:val="en-CA"/>
        </w:rPr>
        <w:t> helps protect the Mortar from mass </w:t>
      </w:r>
      <w:hyperlink r:id="rId3023" w:tooltip="Category:Air Troops" w:history="1">
        <w:r w:rsidRPr="00857DBA">
          <w:rPr>
            <w:rStyle w:val="Hyperlink"/>
            <w:lang w:val="en-CA"/>
          </w:rPr>
          <w:t>air troops</w:t>
        </w:r>
      </w:hyperlink>
      <w:r w:rsidRPr="00857DBA">
        <w:rPr>
          <w:lang w:val="en-CA"/>
        </w:rPr>
        <w:t> and covers the Mortar's blind spot.</w:t>
      </w:r>
    </w:p>
    <w:p w:rsidR="00857DBA" w:rsidRPr="00857DBA" w:rsidRDefault="00857DBA" w:rsidP="00857DBA">
      <w:pPr>
        <w:numPr>
          <w:ilvl w:val="2"/>
          <w:numId w:val="129"/>
        </w:numPr>
        <w:rPr>
          <w:lang w:val="en-CA"/>
        </w:rPr>
      </w:pPr>
      <w:r w:rsidRPr="00857DBA">
        <w:rPr>
          <w:lang w:val="en-CA"/>
        </w:rPr>
        <w:t>However, it is not a very good idea to place the two towers right next to each other (or separated by a single wall), because two or three appropriately leveled Lightning Spells can take them out easily. Try to put another building in between them if possible.</w:t>
      </w:r>
    </w:p>
    <w:p w:rsidR="00857DBA" w:rsidRPr="00857DBA" w:rsidRDefault="00857DBA" w:rsidP="00857DBA">
      <w:pPr>
        <w:numPr>
          <w:ilvl w:val="1"/>
          <w:numId w:val="129"/>
        </w:numPr>
        <w:rPr>
          <w:lang w:val="en-CA"/>
        </w:rPr>
      </w:pPr>
      <w:r w:rsidRPr="00857DBA">
        <w:rPr>
          <w:lang w:val="en-CA"/>
        </w:rPr>
        <w:t>It is a good idea to place Mortars near each other, without putting them in the same wall pocket (if possible). When more than one Mortars' range overlaps, it creates a kill-zone where almost no low-health troops can survive.</w:t>
      </w:r>
    </w:p>
    <w:p w:rsidR="00857DBA" w:rsidRPr="00857DBA" w:rsidRDefault="00857DBA" w:rsidP="00857DBA">
      <w:pPr>
        <w:numPr>
          <w:ilvl w:val="1"/>
          <w:numId w:val="129"/>
        </w:numPr>
        <w:rPr>
          <w:lang w:val="en-CA"/>
        </w:rPr>
      </w:pPr>
      <w:r w:rsidRPr="00857DBA">
        <w:rPr>
          <w:lang w:val="en-CA"/>
        </w:rPr>
        <w:t>Take care when upgrading, as many players use this as a chance to attack. For this reason, it is a good idea to only upgrade one Mortar at a time. However, upgrading all of them at once is also viable, as it gets the upgrades out of the way quickly, leaving you more time to benefit from all Mortars being online and maxed out at your current </w:t>
      </w:r>
      <w:hyperlink r:id="rId3024" w:tooltip="Town Hall" w:history="1">
        <w:r w:rsidRPr="00857DBA">
          <w:rPr>
            <w:rStyle w:val="Hyperlink"/>
            <w:lang w:val="en-CA"/>
          </w:rPr>
          <w:t>Town Hall</w:t>
        </w:r>
      </w:hyperlink>
      <w:r w:rsidRPr="00857DBA">
        <w:rPr>
          <w:lang w:val="en-CA"/>
        </w:rPr>
        <w:t> level.</w:t>
      </w:r>
    </w:p>
    <w:p w:rsidR="00857DBA" w:rsidRPr="00857DBA" w:rsidRDefault="00857DBA" w:rsidP="00857DBA">
      <w:pPr>
        <w:numPr>
          <w:ilvl w:val="1"/>
          <w:numId w:val="129"/>
        </w:numPr>
        <w:rPr>
          <w:lang w:val="en-CA"/>
        </w:rPr>
      </w:pPr>
      <w:r w:rsidRPr="00857DBA">
        <w:rPr>
          <w:lang w:val="en-CA"/>
        </w:rPr>
        <w:t>A good strategy placement against all types of attacks is putting your mortar by a </w:t>
      </w:r>
      <w:hyperlink r:id="rId3025" w:tooltip="Wizard Tower" w:history="1">
        <w:r w:rsidRPr="00857DBA">
          <w:rPr>
            <w:rStyle w:val="Hyperlink"/>
            <w:lang w:val="en-CA"/>
          </w:rPr>
          <w:t>Wizard Tower</w:t>
        </w:r>
      </w:hyperlink>
      <w:r w:rsidRPr="00857DBA">
        <w:rPr>
          <w:lang w:val="en-CA"/>
        </w:rPr>
        <w:t> and an </w:t>
      </w:r>
      <w:hyperlink r:id="rId3026" w:tooltip="Air Defense" w:history="1">
        <w:r w:rsidRPr="00857DBA">
          <w:rPr>
            <w:rStyle w:val="Hyperlink"/>
            <w:lang w:val="en-CA"/>
          </w:rPr>
          <w:t>Air Defense</w:t>
        </w:r>
      </w:hyperlink>
      <w:r w:rsidRPr="00857DBA">
        <w:rPr>
          <w:lang w:val="en-CA"/>
        </w:rPr>
        <w:t> with a storage. The storage acts as a damage sponge, while the </w:t>
      </w:r>
      <w:hyperlink r:id="rId3027" w:tooltip="Defensive Buildings" w:history="1">
        <w:r w:rsidRPr="00857DBA">
          <w:rPr>
            <w:rStyle w:val="Hyperlink"/>
            <w:lang w:val="en-CA"/>
          </w:rPr>
          <w:t>defenses</w:t>
        </w:r>
      </w:hyperlink>
      <w:r w:rsidRPr="00857DBA">
        <w:rPr>
          <w:lang w:val="en-CA"/>
        </w:rPr>
        <w:t> will take out hordes of </w:t>
      </w:r>
      <w:hyperlink r:id="rId3028" w:tooltip="Troops" w:history="1">
        <w:r w:rsidRPr="00857DBA">
          <w:rPr>
            <w:rStyle w:val="Hyperlink"/>
            <w:lang w:val="en-CA"/>
          </w:rPr>
          <w:t>troops</w:t>
        </w:r>
      </w:hyperlink>
      <w:r w:rsidRPr="00857DBA">
        <w:rPr>
          <w:lang w:val="en-CA"/>
        </w:rPr>
        <w:t>.</w:t>
      </w:r>
    </w:p>
    <w:p w:rsidR="00857DBA" w:rsidRPr="00857DBA" w:rsidRDefault="00857DBA" w:rsidP="00857DBA">
      <w:pPr>
        <w:numPr>
          <w:ilvl w:val="1"/>
          <w:numId w:val="129"/>
        </w:numPr>
        <w:rPr>
          <w:lang w:val="en-CA"/>
        </w:rPr>
      </w:pPr>
      <w:r w:rsidRPr="00857DBA">
        <w:rPr>
          <w:lang w:val="en-CA"/>
        </w:rPr>
        <w:t>At high levels where Mortars may be less relevant, you can place them outside your Walls, in the corners, to prevent </w:t>
      </w:r>
      <w:hyperlink r:id="rId3029" w:tooltip="Archer" w:history="1">
        <w:r w:rsidRPr="00857DBA">
          <w:rPr>
            <w:rStyle w:val="Hyperlink"/>
            <w:lang w:val="en-CA"/>
          </w:rPr>
          <w:t>Archers</w:t>
        </w:r>
      </w:hyperlink>
      <w:r w:rsidRPr="00857DBA">
        <w:rPr>
          <w:lang w:val="en-CA"/>
        </w:rPr>
        <w:t xml:space="preserve"> from easily sniping other non-defensive buildings. However, without additional protection, these buildings are vulnerable </w:t>
      </w:r>
      <w:r w:rsidRPr="00857DBA">
        <w:rPr>
          <w:lang w:val="en-CA"/>
        </w:rPr>
        <w:lastRenderedPageBreak/>
        <w:t>to </w:t>
      </w:r>
      <w:hyperlink r:id="rId3030" w:tooltip="Wizard" w:history="1">
        <w:r w:rsidRPr="00857DBA">
          <w:rPr>
            <w:rStyle w:val="Hyperlink"/>
            <w:lang w:val="en-CA"/>
          </w:rPr>
          <w:t>Wizards</w:t>
        </w:r>
      </w:hyperlink>
      <w:r w:rsidRPr="00857DBA">
        <w:rPr>
          <w:lang w:val="en-CA"/>
        </w:rPr>
        <w:t> or </w:t>
      </w:r>
      <w:hyperlink r:id="rId3031" w:tooltip="Minion" w:history="1">
        <w:r w:rsidRPr="00857DBA">
          <w:rPr>
            <w:rStyle w:val="Hyperlink"/>
            <w:lang w:val="en-CA"/>
          </w:rPr>
          <w:t>Minions</w:t>
        </w:r>
      </w:hyperlink>
      <w:r w:rsidRPr="00857DBA">
        <w:rPr>
          <w:lang w:val="en-CA"/>
        </w:rPr>
        <w:t>, the former being able to survive a shot or two from the Mortar while the latter is invulnerable to the Mortar.</w:t>
      </w:r>
    </w:p>
    <w:p w:rsidR="00857DBA" w:rsidRPr="00857DBA" w:rsidRDefault="00857DBA" w:rsidP="00857DBA">
      <w:pPr>
        <w:numPr>
          <w:ilvl w:val="0"/>
          <w:numId w:val="129"/>
        </w:numPr>
        <w:rPr>
          <w:lang w:val="en-CA"/>
        </w:rPr>
      </w:pPr>
      <w:r w:rsidRPr="00857DBA">
        <w:rPr>
          <w:b/>
          <w:bCs/>
          <w:lang w:val="en-CA"/>
        </w:rPr>
        <w:t>Offensive Strategy</w:t>
      </w:r>
    </w:p>
    <w:p w:rsidR="00857DBA" w:rsidRPr="00857DBA" w:rsidRDefault="00857DBA" w:rsidP="00857DBA">
      <w:pPr>
        <w:numPr>
          <w:ilvl w:val="1"/>
          <w:numId w:val="129"/>
        </w:numPr>
        <w:rPr>
          <w:lang w:val="en-CA"/>
        </w:rPr>
      </w:pPr>
      <w:r w:rsidRPr="00857DBA">
        <w:rPr>
          <w:lang w:val="en-CA"/>
        </w:rPr>
        <w:t>The Mortar's blind spot, low rate of fire, and inability to target </w:t>
      </w:r>
      <w:hyperlink r:id="rId3032" w:tooltip="Category:Air Troops" w:history="1">
        <w:r w:rsidRPr="00857DBA">
          <w:rPr>
            <w:rStyle w:val="Hyperlink"/>
            <w:lang w:val="en-CA"/>
          </w:rPr>
          <w:t>air troops</w:t>
        </w:r>
      </w:hyperlink>
      <w:r w:rsidRPr="00857DBA">
        <w:rPr>
          <w:lang w:val="en-CA"/>
        </w:rPr>
        <w:t> make them vulnerable to a wide variety of different attacks. Fast melee </w:t>
      </w:r>
      <w:hyperlink r:id="rId3033" w:tooltip="Troops" w:history="1">
        <w:r w:rsidRPr="00857DBA">
          <w:rPr>
            <w:rStyle w:val="Hyperlink"/>
            <w:lang w:val="en-CA"/>
          </w:rPr>
          <w:t>troops</w:t>
        </w:r>
      </w:hyperlink>
      <w:r w:rsidRPr="00857DBA">
        <w:rPr>
          <w:lang w:val="en-CA"/>
        </w:rPr>
        <w:t> such as </w:t>
      </w:r>
      <w:hyperlink r:id="rId3034" w:tooltip="Barbarian" w:history="1">
        <w:r w:rsidRPr="00857DBA">
          <w:rPr>
            <w:rStyle w:val="Hyperlink"/>
            <w:lang w:val="en-CA"/>
          </w:rPr>
          <w:t>Barbarians</w:t>
        </w:r>
      </w:hyperlink>
      <w:r w:rsidRPr="00857DBA">
        <w:rPr>
          <w:lang w:val="en-CA"/>
        </w:rPr>
        <w:t> or </w:t>
      </w:r>
      <w:hyperlink r:id="rId3035" w:tooltip="Goblin" w:history="1">
        <w:r w:rsidRPr="00857DBA">
          <w:rPr>
            <w:rStyle w:val="Hyperlink"/>
            <w:lang w:val="en-CA"/>
          </w:rPr>
          <w:t>Goblins</w:t>
        </w:r>
      </w:hyperlink>
      <w:r w:rsidRPr="00857DBA">
        <w:rPr>
          <w:lang w:val="en-CA"/>
        </w:rPr>
        <w:t> (after all </w:t>
      </w:r>
      <w:hyperlink r:id="rId3036" w:tooltip="Resource Buildings" w:history="1">
        <w:r w:rsidRPr="00857DBA">
          <w:rPr>
            <w:rStyle w:val="Hyperlink"/>
            <w:lang w:val="en-CA"/>
          </w:rPr>
          <w:t>resource structures</w:t>
        </w:r>
      </w:hyperlink>
      <w:r w:rsidRPr="00857DBA">
        <w:rPr>
          <w:lang w:val="en-CA"/>
        </w:rPr>
        <w:t> are destroyed) can rush to the Mortar and quickly enter its blind spot. Unfortunately, </w:t>
      </w:r>
      <w:hyperlink r:id="rId3037" w:tooltip="Archer" w:history="1">
        <w:r w:rsidRPr="00857DBA">
          <w:rPr>
            <w:rStyle w:val="Hyperlink"/>
            <w:lang w:val="en-CA"/>
          </w:rPr>
          <w:t>Archers</w:t>
        </w:r>
      </w:hyperlink>
      <w:r w:rsidR="008259C6">
        <w:t xml:space="preserve"> </w:t>
      </w:r>
      <w:r w:rsidRPr="00857DBA">
        <w:rPr>
          <w:lang w:val="en-CA"/>
        </w:rPr>
        <w:t>will always stop and begin firing at a Mortar before they enter its blind spot, so pairing them with a </w:t>
      </w:r>
      <w:hyperlink r:id="rId3038" w:anchor="meatshield" w:tooltip="Attack Strategies" w:history="1">
        <w:r w:rsidRPr="00857DBA">
          <w:rPr>
            <w:rStyle w:val="Hyperlink"/>
            <w:lang w:val="en-CA"/>
          </w:rPr>
          <w:t>meat shield</w:t>
        </w:r>
      </w:hyperlink>
      <w:r w:rsidRPr="00857DBA">
        <w:rPr>
          <w:lang w:val="en-CA"/>
        </w:rPr>
        <w:t> is ideal.</w:t>
      </w:r>
    </w:p>
    <w:p w:rsidR="00857DBA" w:rsidRPr="00857DBA" w:rsidRDefault="00857DBA" w:rsidP="00857DBA">
      <w:pPr>
        <w:numPr>
          <w:ilvl w:val="1"/>
          <w:numId w:val="129"/>
        </w:numPr>
        <w:rPr>
          <w:lang w:val="en-CA"/>
        </w:rPr>
      </w:pPr>
      <w:r w:rsidRPr="00857DBA">
        <w:rPr>
          <w:lang w:val="en-CA"/>
        </w:rPr>
        <w:t>The Mortar's relatively low hit points make it very vulnerable to </w:t>
      </w:r>
      <w:hyperlink r:id="rId3039" w:tooltip="Giant" w:history="1">
        <w:r w:rsidRPr="00857DBA">
          <w:rPr>
            <w:rStyle w:val="Hyperlink"/>
            <w:lang w:val="en-CA"/>
          </w:rPr>
          <w:t>Giants</w:t>
        </w:r>
      </w:hyperlink>
      <w:r w:rsidRPr="00857DBA">
        <w:rPr>
          <w:lang w:val="en-CA"/>
        </w:rPr>
        <w:t> and </w:t>
      </w:r>
      <w:hyperlink r:id="rId3040" w:tooltip="Lightning Spell" w:history="1">
        <w:r w:rsidRPr="00857DBA">
          <w:rPr>
            <w:rStyle w:val="Hyperlink"/>
            <w:lang w:val="en-CA"/>
          </w:rPr>
          <w:t>Lightning Spells</w:t>
        </w:r>
      </w:hyperlink>
      <w:r w:rsidRPr="00857DBA">
        <w:rPr>
          <w:lang w:val="en-CA"/>
        </w:rPr>
        <w:t>. It takes only a pair of appropriately-leveled </w:t>
      </w:r>
      <w:hyperlink r:id="rId3041" w:tooltip="Lightning Spell" w:history="1">
        <w:r w:rsidRPr="00857DBA">
          <w:rPr>
            <w:rStyle w:val="Hyperlink"/>
            <w:lang w:val="en-CA"/>
          </w:rPr>
          <w:t>Lightning Spells</w:t>
        </w:r>
      </w:hyperlink>
      <w:r w:rsidRPr="00857DBA">
        <w:rPr>
          <w:lang w:val="en-CA"/>
        </w:rPr>
        <w:t> to take out any Mortar.</w:t>
      </w:r>
    </w:p>
    <w:p w:rsidR="00857DBA" w:rsidRPr="00857DBA" w:rsidRDefault="00857DBA" w:rsidP="00857DBA">
      <w:pPr>
        <w:numPr>
          <w:ilvl w:val="1"/>
          <w:numId w:val="129"/>
        </w:numPr>
        <w:rPr>
          <w:lang w:val="en-CA"/>
        </w:rPr>
      </w:pPr>
      <w:r w:rsidRPr="00857DBA">
        <w:rPr>
          <w:lang w:val="en-CA"/>
        </w:rPr>
        <w:t>Their inability to target </w:t>
      </w:r>
      <w:hyperlink r:id="rId3042" w:tooltip="Category:Air Troops" w:history="1">
        <w:r w:rsidRPr="00857DBA">
          <w:rPr>
            <w:rStyle w:val="Hyperlink"/>
            <w:lang w:val="en-CA"/>
          </w:rPr>
          <w:t>air troops</w:t>
        </w:r>
      </w:hyperlink>
      <w:r w:rsidRPr="00857DBA">
        <w:rPr>
          <w:lang w:val="en-CA"/>
        </w:rPr>
        <w:t> makes Mortars easy pickings for </w:t>
      </w:r>
      <w:hyperlink r:id="rId3043" w:tooltip="Balloon" w:history="1">
        <w:r w:rsidRPr="00857DBA">
          <w:rPr>
            <w:rStyle w:val="Hyperlink"/>
            <w:lang w:val="en-CA"/>
          </w:rPr>
          <w:t>Balloons</w:t>
        </w:r>
      </w:hyperlink>
      <w:r w:rsidRPr="00857DBA">
        <w:rPr>
          <w:lang w:val="en-CA"/>
        </w:rPr>
        <w:t>, </w:t>
      </w:r>
      <w:hyperlink r:id="rId3044" w:tooltip="Dragon" w:history="1">
        <w:r w:rsidRPr="00857DBA">
          <w:rPr>
            <w:rStyle w:val="Hyperlink"/>
            <w:lang w:val="en-CA"/>
          </w:rPr>
          <w:t>Dragons</w:t>
        </w:r>
      </w:hyperlink>
      <w:r w:rsidRPr="00857DBA">
        <w:rPr>
          <w:lang w:val="en-CA"/>
        </w:rPr>
        <w:t> and </w:t>
      </w:r>
      <w:hyperlink r:id="rId3045" w:tooltip="Minion" w:history="1">
        <w:r w:rsidRPr="00857DBA">
          <w:rPr>
            <w:rStyle w:val="Hyperlink"/>
            <w:lang w:val="en-CA"/>
          </w:rPr>
          <w:t>Minions</w:t>
        </w:r>
      </w:hyperlink>
      <w:r w:rsidRPr="00857DBA">
        <w:rPr>
          <w:lang w:val="en-CA"/>
        </w:rPr>
        <w:t> if they are not covered by </w:t>
      </w:r>
      <w:hyperlink r:id="rId3046" w:tooltip="Air Defense" w:history="1">
        <w:r w:rsidRPr="00857DBA">
          <w:rPr>
            <w:rStyle w:val="Hyperlink"/>
            <w:lang w:val="en-CA"/>
          </w:rPr>
          <w:t>Air Defenses</w:t>
        </w:r>
      </w:hyperlink>
      <w:r w:rsidRPr="00857DBA">
        <w:rPr>
          <w:lang w:val="en-CA"/>
        </w:rPr>
        <w:t>.</w:t>
      </w:r>
    </w:p>
    <w:p w:rsidR="00857DBA" w:rsidRPr="00857DBA" w:rsidRDefault="00857DBA" w:rsidP="00857DBA">
      <w:pPr>
        <w:numPr>
          <w:ilvl w:val="1"/>
          <w:numId w:val="129"/>
        </w:numPr>
        <w:rPr>
          <w:lang w:val="en-CA"/>
        </w:rPr>
      </w:pPr>
      <w:r w:rsidRPr="00857DBA">
        <w:rPr>
          <w:lang w:val="en-CA"/>
        </w:rPr>
        <w:t>When deploying </w:t>
      </w:r>
      <w:hyperlink r:id="rId3047" w:tooltip="Troops" w:history="1">
        <w:r w:rsidRPr="00857DBA">
          <w:rPr>
            <w:rStyle w:val="Hyperlink"/>
            <w:lang w:val="en-CA"/>
          </w:rPr>
          <w:t>troops</w:t>
        </w:r>
      </w:hyperlink>
      <w:r w:rsidRPr="00857DBA">
        <w:rPr>
          <w:lang w:val="en-CA"/>
        </w:rPr>
        <w:t>, try to avoid deploying low hit point </w:t>
      </w:r>
      <w:hyperlink r:id="rId3048" w:tooltip="Category:Ground Troops" w:history="1">
        <w:r w:rsidRPr="00857DBA">
          <w:rPr>
            <w:rStyle w:val="Hyperlink"/>
            <w:lang w:val="en-CA"/>
          </w:rPr>
          <w:t>ground troops</w:t>
        </w:r>
      </w:hyperlink>
      <w:r w:rsidRPr="00857DBA">
        <w:rPr>
          <w:lang w:val="en-CA"/>
        </w:rPr>
        <w:t> in clumps. The Mortar does great splash damage unless a </w:t>
      </w:r>
      <w:hyperlink r:id="rId3049" w:tooltip="Healing Spell" w:history="1">
        <w:r w:rsidRPr="00857DBA">
          <w:rPr>
            <w:rStyle w:val="Hyperlink"/>
            <w:lang w:val="en-CA"/>
          </w:rPr>
          <w:t>Healing Spell</w:t>
        </w:r>
      </w:hyperlink>
      <w:r w:rsidRPr="00857DBA">
        <w:rPr>
          <w:lang w:val="en-CA"/>
        </w:rPr>
        <w:t> is in hand.</w:t>
      </w:r>
    </w:p>
    <w:p w:rsidR="00857DBA" w:rsidRPr="00857DBA" w:rsidRDefault="00857DBA" w:rsidP="00857DBA">
      <w:pPr>
        <w:numPr>
          <w:ilvl w:val="1"/>
          <w:numId w:val="129"/>
        </w:numPr>
        <w:rPr>
          <w:lang w:val="en-CA"/>
        </w:rPr>
      </w:pPr>
      <w:r w:rsidRPr="00857DBA">
        <w:rPr>
          <w:lang w:val="en-CA"/>
        </w:rPr>
        <w:t>If a building is protected only by a Mortar, using a </w:t>
      </w:r>
      <w:hyperlink r:id="rId3050" w:tooltip="Wizard" w:history="1">
        <w:r w:rsidRPr="00857DBA">
          <w:rPr>
            <w:rStyle w:val="Hyperlink"/>
            <w:lang w:val="en-CA"/>
          </w:rPr>
          <w:t>Wizard</w:t>
        </w:r>
      </w:hyperlink>
      <w:r w:rsidRPr="00857DBA">
        <w:rPr>
          <w:lang w:val="en-CA"/>
        </w:rPr>
        <w:t> or two can easily destroy it if you are using a ground attack.</w:t>
      </w:r>
    </w:p>
    <w:p w:rsidR="00857DBA" w:rsidRPr="00857DBA" w:rsidRDefault="00A02F7D" w:rsidP="00857DBA">
      <w:pPr>
        <w:rPr>
          <w:lang w:val="en-CA"/>
        </w:rPr>
      </w:pPr>
      <w:r>
        <w:rPr>
          <w:lang w:val="en-CA"/>
        </w:rPr>
        <w:pict>
          <v:rect id="_x0000_i1215" style="width:0;height:1.5pt" o:hralign="center" o:hrstd="t" o:hrnoshade="t" o:hr="t" fillcolor="#3a3a3a" stroked="f"/>
        </w:pict>
      </w:r>
    </w:p>
    <w:p w:rsidR="00857DBA" w:rsidRPr="00857DBA" w:rsidRDefault="00857DBA" w:rsidP="00857DBA">
      <w:pPr>
        <w:numPr>
          <w:ilvl w:val="0"/>
          <w:numId w:val="130"/>
        </w:numPr>
        <w:rPr>
          <w:lang w:val="en-CA"/>
        </w:rPr>
      </w:pPr>
      <w:r w:rsidRPr="00857DBA">
        <w:rPr>
          <w:b/>
          <w:bCs/>
          <w:lang w:val="en-CA"/>
        </w:rPr>
        <w:t>Upgrade Differences</w:t>
      </w:r>
    </w:p>
    <w:p w:rsidR="00857DBA" w:rsidRPr="00857DBA" w:rsidRDefault="00857DBA" w:rsidP="00857DBA">
      <w:pPr>
        <w:numPr>
          <w:ilvl w:val="1"/>
          <w:numId w:val="130"/>
        </w:numPr>
        <w:rPr>
          <w:lang w:val="en-CA"/>
        </w:rPr>
      </w:pPr>
      <w:r w:rsidRPr="00857DBA">
        <w:rPr>
          <w:lang w:val="en-CA"/>
        </w:rPr>
        <w:t>Mortars undergo significant visual changes at levels 5, 6, 7, 8, 10 and 11.</w:t>
      </w:r>
    </w:p>
    <w:p w:rsidR="00857DBA" w:rsidRPr="00857DBA" w:rsidRDefault="00857DBA" w:rsidP="00857DBA">
      <w:pPr>
        <w:numPr>
          <w:ilvl w:val="2"/>
          <w:numId w:val="130"/>
        </w:numPr>
        <w:rPr>
          <w:lang w:val="en-CA"/>
        </w:rPr>
      </w:pPr>
      <w:r w:rsidRPr="00857DBA">
        <w:rPr>
          <w:lang w:val="en-CA"/>
        </w:rPr>
        <w:t>When initially constructed, the Mortar consists of a solid black launcher tube with two half-disc gimbals on each side. It fires a gray stone shell.</w:t>
      </w:r>
    </w:p>
    <w:p w:rsidR="00857DBA" w:rsidRPr="00857DBA" w:rsidRDefault="00857DBA" w:rsidP="00857DBA">
      <w:pPr>
        <w:numPr>
          <w:ilvl w:val="2"/>
          <w:numId w:val="130"/>
        </w:numPr>
        <w:rPr>
          <w:lang w:val="en-CA"/>
        </w:rPr>
      </w:pPr>
      <w:r w:rsidRPr="00857DBA">
        <w:rPr>
          <w:lang w:val="en-CA"/>
        </w:rPr>
        <w:t>The level 2 and 3 Mortars grow larger and sport an increasingly wider gold trim on the outer rim of the tube.</w:t>
      </w:r>
    </w:p>
    <w:p w:rsidR="00857DBA" w:rsidRPr="00857DBA" w:rsidRDefault="00857DBA" w:rsidP="00857DBA">
      <w:pPr>
        <w:numPr>
          <w:ilvl w:val="2"/>
          <w:numId w:val="130"/>
        </w:numPr>
        <w:rPr>
          <w:lang w:val="en-CA"/>
        </w:rPr>
      </w:pPr>
      <w:r w:rsidRPr="00857DBA">
        <w:rPr>
          <w:lang w:val="en-CA"/>
        </w:rPr>
        <w:t>At level 4, the Mortar's gimbals change to a bright golden color, and it sports a wider, pitted ring of gold trim. Its shell changes to a black stone.</w:t>
      </w:r>
    </w:p>
    <w:p w:rsidR="00857DBA" w:rsidRPr="00857DBA" w:rsidRDefault="00857DBA" w:rsidP="00857DBA">
      <w:pPr>
        <w:numPr>
          <w:ilvl w:val="2"/>
          <w:numId w:val="130"/>
        </w:numPr>
        <w:rPr>
          <w:lang w:val="en-CA"/>
        </w:rPr>
      </w:pPr>
      <w:r w:rsidRPr="00857DBA">
        <w:rPr>
          <w:lang w:val="en-CA"/>
        </w:rPr>
        <w:t>At level 5, the Mortars gold rim reaches its greatest width.</w:t>
      </w:r>
    </w:p>
    <w:p w:rsidR="00857DBA" w:rsidRPr="00857DBA" w:rsidRDefault="00857DBA" w:rsidP="00857DBA">
      <w:pPr>
        <w:numPr>
          <w:ilvl w:val="2"/>
          <w:numId w:val="130"/>
        </w:numPr>
        <w:rPr>
          <w:lang w:val="en-CA"/>
        </w:rPr>
      </w:pPr>
      <w:r w:rsidRPr="00857DBA">
        <w:rPr>
          <w:lang w:val="en-CA"/>
        </w:rPr>
        <w:t>At level 6, the Mortar's exterior turns entirely golden. Its shell becomes a golden fiery ball.</w:t>
      </w:r>
    </w:p>
    <w:p w:rsidR="00857DBA" w:rsidRPr="00857DBA" w:rsidRDefault="00857DBA" w:rsidP="00857DBA">
      <w:pPr>
        <w:numPr>
          <w:ilvl w:val="2"/>
          <w:numId w:val="130"/>
        </w:numPr>
        <w:rPr>
          <w:lang w:val="en-CA"/>
        </w:rPr>
      </w:pPr>
      <w:r w:rsidRPr="00857DBA">
        <w:rPr>
          <w:lang w:val="en-CA"/>
        </w:rPr>
        <w:t>At level 7, the Mortar's exterior reverts to black with golden trim, but acquires a skull on each gimbal (which turn black as well) and bones and another skull on the ground in front of it.</w:t>
      </w:r>
    </w:p>
    <w:p w:rsidR="00857DBA" w:rsidRPr="00857DBA" w:rsidRDefault="00857DBA" w:rsidP="00857DBA">
      <w:pPr>
        <w:numPr>
          <w:ilvl w:val="2"/>
          <w:numId w:val="130"/>
        </w:numPr>
        <w:rPr>
          <w:lang w:val="en-CA"/>
        </w:rPr>
      </w:pPr>
      <w:r w:rsidRPr="00857DBA">
        <w:rPr>
          <w:lang w:val="en-CA"/>
        </w:rPr>
        <w:t>At level 8, the Mortar's color becomes metallic, and the barrel's internals glows with what appears to be lava. The golden fiery ball becomes noticeably larger. The gimbal of the mortar also becomes bigger in a somewhat trapezoid shape. Spikes appear on the ring around the top of the mortar, replacing the skulls of the former level.</w:t>
      </w:r>
    </w:p>
    <w:p w:rsidR="00857DBA" w:rsidRPr="00857DBA" w:rsidRDefault="00857DBA" w:rsidP="00857DBA">
      <w:pPr>
        <w:numPr>
          <w:ilvl w:val="2"/>
          <w:numId w:val="130"/>
        </w:numPr>
        <w:rPr>
          <w:lang w:val="en-CA"/>
        </w:rPr>
      </w:pPr>
      <w:r w:rsidRPr="00857DBA">
        <w:rPr>
          <w:lang w:val="en-CA"/>
        </w:rPr>
        <w:t>At level 9, the plating becomes white stone, and the barrel gets bigger and more elongated, and gains rifling. The number of spikes on the gimbal is reduced to 3, while the spikes on the rim become one huge spike instead of 5 small ones. There is a gold chain connecting the two halves of the gimbal. The projectile becomes slightly larger, has more bulk to it, and rotates when it flies through the air.</w:t>
      </w:r>
    </w:p>
    <w:p w:rsidR="00857DBA" w:rsidRPr="00857DBA" w:rsidRDefault="00857DBA" w:rsidP="00857DBA">
      <w:pPr>
        <w:numPr>
          <w:ilvl w:val="2"/>
          <w:numId w:val="130"/>
        </w:numPr>
        <w:rPr>
          <w:lang w:val="en-CA"/>
        </w:rPr>
      </w:pPr>
      <w:r w:rsidRPr="00857DBA">
        <w:rPr>
          <w:lang w:val="en-CA"/>
        </w:rPr>
        <w:t>At level 10, the gimbal gains red stone, the rifling in the barrel disappears and the glow from the inside of the barrel becomes much more intense. The white stone plating changes pattern slightly and the gaps between the plating glow red. The barrel greatly increases in size.</w:t>
      </w:r>
    </w:p>
    <w:p w:rsidR="00857DBA" w:rsidRPr="00857DBA" w:rsidRDefault="00857DBA" w:rsidP="00857DBA">
      <w:pPr>
        <w:numPr>
          <w:ilvl w:val="2"/>
          <w:numId w:val="130"/>
        </w:numPr>
        <w:rPr>
          <w:lang w:val="en-CA"/>
        </w:rPr>
      </w:pPr>
      <w:r w:rsidRPr="00857DBA">
        <w:rPr>
          <w:lang w:val="en-CA"/>
        </w:rPr>
        <w:t>At level 11, the gimbals are now metallic with golden links; each gimbal has a metal piece which is bolted to the building. The Mortar's exterior now consists of gray spiked plates, and there is a golden studded band just beneath the barrel of the Mortar.</w:t>
      </w:r>
    </w:p>
    <w:p w:rsidR="00857DBA" w:rsidRPr="00857DBA" w:rsidRDefault="00A02F7D" w:rsidP="00857DBA">
      <w:pPr>
        <w:rPr>
          <w:lang w:val="en-CA"/>
        </w:rPr>
      </w:pPr>
      <w:r>
        <w:rPr>
          <w:lang w:val="en-CA"/>
        </w:rPr>
        <w:pict>
          <v:rect id="_x0000_i1216" style="width:0;height:1.5pt" o:hralign="center" o:hrstd="t" o:hrnoshade="t" o:hr="t" fillcolor="#3a3a3a" stroked="f"/>
        </w:pict>
      </w:r>
    </w:p>
    <w:p w:rsidR="00857DBA" w:rsidRPr="00857DBA" w:rsidRDefault="00857DBA" w:rsidP="00857DBA">
      <w:pPr>
        <w:numPr>
          <w:ilvl w:val="0"/>
          <w:numId w:val="131"/>
        </w:numPr>
        <w:rPr>
          <w:lang w:val="en-CA"/>
        </w:rPr>
      </w:pPr>
      <w:r w:rsidRPr="00857DBA">
        <w:rPr>
          <w:b/>
          <w:bCs/>
          <w:lang w:val="en-CA"/>
        </w:rPr>
        <w:t>Trivia</w:t>
      </w:r>
    </w:p>
    <w:p w:rsidR="00857DBA" w:rsidRPr="00857DBA" w:rsidRDefault="00857DBA" w:rsidP="00857DBA">
      <w:pPr>
        <w:numPr>
          <w:ilvl w:val="1"/>
          <w:numId w:val="131"/>
        </w:numPr>
        <w:rPr>
          <w:lang w:val="en-CA"/>
        </w:rPr>
      </w:pPr>
      <w:r w:rsidRPr="00857DBA">
        <w:rPr>
          <w:lang w:val="en-CA"/>
        </w:rPr>
        <w:lastRenderedPageBreak/>
        <w:t>There is an </w:t>
      </w:r>
      <w:hyperlink r:id="rId3051" w:tooltip="Achievements" w:history="1">
        <w:r w:rsidRPr="00857DBA">
          <w:rPr>
            <w:rStyle w:val="Hyperlink"/>
            <w:lang w:val="en-CA"/>
          </w:rPr>
          <w:t>Achievement</w:t>
        </w:r>
      </w:hyperlink>
      <w:r w:rsidRPr="00857DBA">
        <w:rPr>
          <w:lang w:val="en-CA"/>
        </w:rPr>
        <w:t> called </w:t>
      </w:r>
      <w:hyperlink r:id="rId3052" w:anchor="Mortar_Mauler" w:tooltip="Achievements" w:history="1">
        <w:r w:rsidRPr="00857DBA">
          <w:rPr>
            <w:rStyle w:val="Hyperlink"/>
            <w:lang w:val="en-CA"/>
          </w:rPr>
          <w:t>Mortar Mauler</w:t>
        </w:r>
      </w:hyperlink>
      <w:r w:rsidRPr="00857DBA">
        <w:rPr>
          <w:lang w:val="en-CA"/>
        </w:rPr>
        <w:t> that rewards the player for destroying a certain number of Mortars in raids.</w:t>
      </w:r>
    </w:p>
    <w:p w:rsidR="00857DBA" w:rsidRPr="00857DBA" w:rsidRDefault="00857DBA" w:rsidP="00857DBA">
      <w:pPr>
        <w:numPr>
          <w:ilvl w:val="1"/>
          <w:numId w:val="131"/>
        </w:numPr>
        <w:rPr>
          <w:lang w:val="en-CA"/>
        </w:rPr>
      </w:pPr>
      <w:r w:rsidRPr="00857DBA">
        <w:rPr>
          <w:lang w:val="en-CA"/>
        </w:rPr>
        <w:t>Every time a Mortar shell impacts the ground, the screen shakes slightly.</w:t>
      </w:r>
    </w:p>
    <w:p w:rsidR="00857DBA" w:rsidRPr="00857DBA" w:rsidRDefault="00857DBA" w:rsidP="00857DBA">
      <w:pPr>
        <w:numPr>
          <w:ilvl w:val="1"/>
          <w:numId w:val="131"/>
        </w:numPr>
        <w:rPr>
          <w:lang w:val="en-CA"/>
        </w:rPr>
      </w:pPr>
      <w:r w:rsidRPr="00857DBA">
        <w:rPr>
          <w:lang w:val="en-CA"/>
        </w:rPr>
        <w:t>The Mortar has the least hit points of all maximum-level </w:t>
      </w:r>
      <w:hyperlink r:id="rId3053" w:tooltip="Defensive Buildings" w:history="1">
        <w:r w:rsidRPr="00857DBA">
          <w:rPr>
            <w:rStyle w:val="Hyperlink"/>
            <w:lang w:val="en-CA"/>
          </w:rPr>
          <w:t>Defensive Buildings</w:t>
        </w:r>
      </w:hyperlink>
      <w:r w:rsidRPr="00857DBA">
        <w:rPr>
          <w:lang w:val="en-CA"/>
        </w:rPr>
        <w:t>.</w:t>
      </w:r>
    </w:p>
    <w:p w:rsidR="00857DBA" w:rsidRPr="00857DBA" w:rsidRDefault="00857DBA" w:rsidP="00857DBA">
      <w:pPr>
        <w:numPr>
          <w:ilvl w:val="1"/>
          <w:numId w:val="131"/>
        </w:numPr>
        <w:rPr>
          <w:lang w:val="en-CA"/>
        </w:rPr>
      </w:pPr>
      <w:r w:rsidRPr="00857DBA">
        <w:rPr>
          <w:lang w:val="en-CA"/>
        </w:rPr>
        <w:t>The Mortar shell's explosion is so powerful that it knocks back smaller </w:t>
      </w:r>
      <w:hyperlink r:id="rId3054" w:tooltip="Troops" w:history="1">
        <w:r w:rsidRPr="00857DBA">
          <w:rPr>
            <w:rStyle w:val="Hyperlink"/>
            <w:lang w:val="en-CA"/>
          </w:rPr>
          <w:t>Troops</w:t>
        </w:r>
      </w:hyperlink>
      <w:r w:rsidRPr="00857DBA">
        <w:rPr>
          <w:lang w:val="en-CA"/>
        </w:rPr>
        <w:t>. It is possible that a troop, after getting knocked back, will change their targets depending on the current situation.</w:t>
      </w:r>
    </w:p>
    <w:p w:rsidR="00857DBA" w:rsidRPr="00857DBA" w:rsidRDefault="00857DBA" w:rsidP="00857DBA">
      <w:pPr>
        <w:numPr>
          <w:ilvl w:val="1"/>
          <w:numId w:val="131"/>
        </w:numPr>
        <w:rPr>
          <w:lang w:val="en-CA"/>
        </w:rPr>
      </w:pPr>
      <w:r w:rsidRPr="00857DBA">
        <w:rPr>
          <w:lang w:val="en-CA"/>
        </w:rPr>
        <w:t>The Mortar is one of the three </w:t>
      </w:r>
      <w:hyperlink r:id="rId3055" w:tooltip="Defensive Buildings" w:history="1">
        <w:r w:rsidRPr="00857DBA">
          <w:rPr>
            <w:rStyle w:val="Hyperlink"/>
            <w:lang w:val="en-CA"/>
          </w:rPr>
          <w:t>Defensive Buildings</w:t>
        </w:r>
      </w:hyperlink>
      <w:r w:rsidRPr="00857DBA">
        <w:rPr>
          <w:lang w:val="en-CA"/>
        </w:rPr>
        <w:t> (along with the </w:t>
      </w:r>
      <w:hyperlink r:id="rId3056" w:tooltip="Cannon" w:history="1">
        <w:r w:rsidRPr="00857DBA">
          <w:rPr>
            <w:rStyle w:val="Hyperlink"/>
            <w:lang w:val="en-CA"/>
          </w:rPr>
          <w:t>Cannon</w:t>
        </w:r>
      </w:hyperlink>
      <w:r w:rsidRPr="00857DBA">
        <w:rPr>
          <w:lang w:val="en-CA"/>
        </w:rPr>
        <w:t> and </w:t>
      </w:r>
      <w:hyperlink r:id="rId3057" w:tooltip="X-Bow" w:history="1">
        <w:r w:rsidRPr="00857DBA">
          <w:rPr>
            <w:rStyle w:val="Hyperlink"/>
            <w:lang w:val="en-CA"/>
          </w:rPr>
          <w:t>X-Bow</w:t>
        </w:r>
      </w:hyperlink>
      <w:r w:rsidRPr="00857DBA">
        <w:rPr>
          <w:lang w:val="en-CA"/>
        </w:rPr>
        <w:t>) that rotate themselves to aim at different targets, as the </w:t>
      </w:r>
      <w:hyperlink r:id="rId3058" w:tooltip="Air Defense" w:history="1">
        <w:r w:rsidRPr="00857DBA">
          <w:rPr>
            <w:rStyle w:val="Hyperlink"/>
            <w:lang w:val="en-CA"/>
          </w:rPr>
          <w:t>Air Defense</w:t>
        </w:r>
      </w:hyperlink>
      <w:r w:rsidRPr="00857DBA">
        <w:rPr>
          <w:lang w:val="en-CA"/>
        </w:rPr>
        <w:t> is made of rockets, while the others are towers. These three face away from the </w:t>
      </w:r>
      <w:hyperlink r:id="rId3059" w:tooltip="Town Hall" w:history="1">
        <w:r w:rsidRPr="00857DBA">
          <w:rPr>
            <w:rStyle w:val="Hyperlink"/>
            <w:lang w:val="en-CA"/>
          </w:rPr>
          <w:t>Town Hall</w:t>
        </w:r>
      </w:hyperlink>
      <w:r w:rsidRPr="00857DBA">
        <w:rPr>
          <w:lang w:val="en-CA"/>
        </w:rPr>
        <w:t> when the village is not under attack.</w:t>
      </w:r>
    </w:p>
    <w:p w:rsidR="00857DBA" w:rsidRPr="00857DBA" w:rsidRDefault="00857DBA" w:rsidP="00857DBA">
      <w:pPr>
        <w:numPr>
          <w:ilvl w:val="1"/>
          <w:numId w:val="131"/>
        </w:numPr>
        <w:rPr>
          <w:lang w:val="en-CA"/>
        </w:rPr>
      </w:pPr>
      <w:r w:rsidRPr="00857DBA">
        <w:rPr>
          <w:lang w:val="en-CA"/>
        </w:rPr>
        <w:t>Up until level 6, the even number level Mortars have 3 studs on the rim, and the odd number level Mortars have 1 stud on the rim, except level 1.</w:t>
      </w:r>
    </w:p>
    <w:p w:rsidR="00857DBA" w:rsidRPr="00857DBA" w:rsidRDefault="00857DBA" w:rsidP="00857DBA">
      <w:pPr>
        <w:numPr>
          <w:ilvl w:val="1"/>
          <w:numId w:val="131"/>
        </w:numPr>
        <w:rPr>
          <w:lang w:val="en-CA"/>
        </w:rPr>
      </w:pPr>
      <w:r w:rsidRPr="00857DBA">
        <w:rPr>
          <w:lang w:val="en-CA"/>
        </w:rPr>
        <w:t>As of the </w:t>
      </w:r>
      <w:hyperlink r:id="rId3060" w:anchor="Version_8551.2_-_12th_October_2016_.22Friendly_Wars.22" w:tooltip="Version History" w:history="1">
        <w:r w:rsidRPr="00857DBA">
          <w:rPr>
            <w:rStyle w:val="Hyperlink"/>
            <w:lang w:val="en-CA"/>
          </w:rPr>
          <w:t>October 2016 update</w:t>
        </w:r>
      </w:hyperlink>
      <w:r w:rsidRPr="00857DBA">
        <w:rPr>
          <w:lang w:val="en-CA"/>
        </w:rPr>
        <w:t>, Town Hall 11 is the only Town Hall level that has 2 available Mortar upgrades.</w:t>
      </w:r>
    </w:p>
    <w:p w:rsidR="00857DBA" w:rsidRPr="00857DBA" w:rsidRDefault="00A02F7D" w:rsidP="00857DBA">
      <w:pPr>
        <w:rPr>
          <w:lang w:val="en-CA"/>
        </w:rPr>
      </w:pPr>
      <w:r>
        <w:rPr>
          <w:lang w:val="en-CA"/>
        </w:rPr>
        <w:pict>
          <v:rect id="_x0000_i1217" style="width:0;height:1.5pt" o:hralign="center" o:hrstd="t" o:hrnoshade="t" o:hr="t" fillcolor="#3a3a3a" stroked="f"/>
        </w:pict>
      </w:r>
    </w:p>
    <w:p w:rsidR="00857DBA" w:rsidRPr="00857DBA" w:rsidRDefault="00857DBA" w:rsidP="00857DBA">
      <w:pPr>
        <w:numPr>
          <w:ilvl w:val="0"/>
          <w:numId w:val="132"/>
        </w:numPr>
        <w:rPr>
          <w:lang w:val="en-CA"/>
        </w:rPr>
      </w:pPr>
      <w:r w:rsidRPr="00857DB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3" name="Picture 563"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displays information about the Mortar, such as Level, Damage Per Second, Hitpoints, Range, Damage Type and Targets.</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2" name="Picture 562"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begins upgrading the Mortar to the next level, if you have enough resources and a free </w:t>
            </w:r>
            <w:hyperlink r:id="rId3061" w:tooltip="Builder's Hut" w:history="1">
              <w:r w:rsidRPr="00857DBA">
                <w:rPr>
                  <w:rStyle w:val="Hyperlink"/>
                  <w:lang w:val="en-CA"/>
                </w:rPr>
                <w:t>Builder</w:t>
              </w:r>
            </w:hyperlink>
            <w:r w:rsidRPr="00857DBA">
              <w:rPr>
                <w:lang w:val="en-CA"/>
              </w:rPr>
              <w:t>. When the Mortar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1" name="Picture 561"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instantly upgrades the Mortar to the next level, at the cost of one </w:t>
            </w:r>
            <w:hyperlink r:id="rId3062" w:tooltip="Magic Items" w:history="1">
              <w:r w:rsidRPr="00857DBA">
                <w:rPr>
                  <w:rStyle w:val="Hyperlink"/>
                  <w:lang w:val="en-CA"/>
                </w:rPr>
                <w:t>Hammer of Building</w:t>
              </w:r>
            </w:hyperlink>
            <w:r w:rsidRPr="00857DBA">
              <w:rPr>
                <w:lang w:val="en-CA"/>
              </w:rPr>
              <w:t> if you have one. When the Mortar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0" name="Picture 560"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the displayed number of </w:t>
            </w:r>
            <w:hyperlink r:id="rId3063" w:tooltip="Gems" w:history="1">
              <w:r w:rsidRPr="00857DBA">
                <w:rPr>
                  <w:rStyle w:val="Hyperlink"/>
                  <w:lang w:val="en-CA"/>
                </w:rPr>
                <w:t>Gems</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9" name="Picture 559"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3064" w:tooltip="Magic Items" w:history="1">
              <w:r w:rsidRPr="00857DBA">
                <w:rPr>
                  <w:rStyle w:val="Hyperlink"/>
                  <w:lang w:val="en-CA"/>
                </w:rPr>
                <w:t>Book of Building</w:t>
              </w:r>
            </w:hyperlink>
            <w:r w:rsidRPr="00857DBA">
              <w:rPr>
                <w:lang w:val="en-CA"/>
              </w:rPr>
              <w:t>. This icon is only shown if you have at least one </w:t>
            </w:r>
            <w:hyperlink r:id="rId3065"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8" name="Picture 558"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3066" w:tooltip="Magic Items" w:history="1">
              <w:r w:rsidRPr="00857DBA">
                <w:rPr>
                  <w:rStyle w:val="Hyperlink"/>
                  <w:lang w:val="en-CA"/>
                </w:rPr>
                <w:t>Book of Everything</w:t>
              </w:r>
            </w:hyperlink>
            <w:r w:rsidRPr="00857DBA">
              <w:rPr>
                <w:lang w:val="en-CA"/>
              </w:rPr>
              <w:t>. This icon is only shown if you have at least one </w:t>
            </w:r>
            <w:hyperlink r:id="rId3067" w:tooltip="Magic Items" w:history="1">
              <w:r w:rsidRPr="00857DBA">
                <w:rPr>
                  <w:rStyle w:val="Hyperlink"/>
                  <w:lang w:val="en-CA"/>
                </w:rPr>
                <w:t>Book of Everything</w:t>
              </w:r>
            </w:hyperlink>
            <w:r w:rsidRPr="00857DBA">
              <w:rPr>
                <w:lang w:val="en-CA"/>
              </w:rPr>
              <w:t> but do not have a </w:t>
            </w:r>
            <w:hyperlink r:id="rId3068"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7" name="Picture 557"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boosts all your </w:t>
            </w:r>
            <w:hyperlink r:id="rId3069" w:tooltip="Builder" w:history="1">
              <w:r w:rsidRPr="00857DBA">
                <w:rPr>
                  <w:rStyle w:val="Hyperlink"/>
                  <w:lang w:val="en-CA"/>
                </w:rPr>
                <w:t>Builders</w:t>
              </w:r>
            </w:hyperlink>
            <w:r w:rsidRPr="00857DBA">
              <w:rPr>
                <w:lang w:val="en-CA"/>
              </w:rPr>
              <w:t>for 1 hour by a factor of ten, at the cost of one </w:t>
            </w:r>
            <w:hyperlink r:id="rId3070" w:tooltip="Magic Items" w:history="1">
              <w:r w:rsidRPr="00857DBA">
                <w:rPr>
                  <w:rStyle w:val="Hyperlink"/>
                  <w:lang w:val="en-CA"/>
                </w:rPr>
                <w:t>Builder Potion</w:t>
              </w:r>
            </w:hyperlink>
            <w:r w:rsidRPr="00857DBA">
              <w:rPr>
                <w:lang w:val="en-CA"/>
              </w:rPr>
              <w:t>. This icon is only shown if you have at least one </w:t>
            </w:r>
            <w:hyperlink r:id="rId3071" w:tooltip="Magic Items" w:history="1">
              <w:r w:rsidRPr="00857DBA">
                <w:rPr>
                  <w:rStyle w:val="Hyperlink"/>
                  <w:lang w:val="en-CA"/>
                </w:rPr>
                <w:t>Builder Potion</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6" name="Picture 556"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cancels the current upgrade and refunds half of the upgrade cost.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5" name="Picture 555"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gears up the Mortar, if you have upgraded it enough to do so, have enough resources and a free </w:t>
            </w:r>
            <w:hyperlink r:id="rId3072" w:tooltip="Master Builder" w:history="1">
              <w:r w:rsidRPr="00857DBA">
                <w:rPr>
                  <w:rStyle w:val="Hyperlink"/>
                  <w:lang w:val="en-CA"/>
                </w:rPr>
                <w:t>Master Builder</w:t>
              </w:r>
            </w:hyperlink>
            <w:r w:rsidRPr="00857DBA">
              <w:rPr>
                <w:lang w:val="en-CA"/>
              </w:rPr>
              <w:t>. If any Mortar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lastRenderedPageBreak/>
              <w:drawing>
                <wp:inline distT="0" distB="0" distL="0" distR="0">
                  <wp:extent cx="428625" cy="428625"/>
                  <wp:effectExtent l="0" t="0" r="9525" b="9525"/>
                  <wp:docPr id="554" name="Picture 554"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This icon informs you that the Mortar cannot be geared up because it is insufficiently upgraded. Tapping this icon will tell you the required level to gear up this Mortar. If any Mortar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3" name="Picture 553" descr="Icon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Icon Normal"/>
                          <pic:cNvPicPr>
                            <a:picLocks noChangeAspect="1" noChangeArrowheads="1"/>
                          </pic:cNvPicPr>
                        </pic:nvPicPr>
                        <pic:blipFill>
                          <a:blip r:embed="rId287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Mortar to Burst mode. This icon only appears when the Mortar is geared up, and is in Normal mode.</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2" name="Picture 552" descr="Icon 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Icon Burst"/>
                          <pic:cNvPicPr>
                            <a:picLocks noChangeAspect="1" noChangeArrowheads="1"/>
                          </pic:cNvPicPr>
                        </pic:nvPicPr>
                        <pic:blipFill>
                          <a:blip r:embed="rId28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Mortar to Normal mode. This icon only appears when the Mortar is geared up, and is in Burst mode.</w:t>
            </w:r>
          </w:p>
        </w:tc>
      </w:tr>
      <w:tr w:rsidR="00857DBA" w:rsidRPr="00857DBA" w:rsidTr="00857DBA">
        <w:trPr>
          <w:trHeight w:val="150"/>
        </w:trPr>
        <w:tc>
          <w:tcPr>
            <w:tcW w:w="0" w:type="auto"/>
            <w:vAlign w:val="center"/>
            <w:hideMark/>
          </w:tcPr>
          <w:p w:rsidR="00857DBA" w:rsidRPr="00857DBA" w:rsidRDefault="00857DBA" w:rsidP="00857DBA">
            <w:pPr>
              <w:rPr>
                <w:lang w:val="en-CA"/>
              </w:rPr>
            </w:pPr>
          </w:p>
        </w:tc>
        <w:tc>
          <w:tcPr>
            <w:tcW w:w="0" w:type="auto"/>
            <w:vAlign w:val="center"/>
            <w:hideMark/>
          </w:tcPr>
          <w:p w:rsidR="00857DBA" w:rsidRPr="00857DBA" w:rsidRDefault="00857DBA" w:rsidP="00857DBA">
            <w:pPr>
              <w:rPr>
                <w:lang w:val="en-CA"/>
              </w:rPr>
            </w:pPr>
          </w:p>
        </w:tc>
      </w:tr>
    </w:tbl>
    <w:p w:rsidR="00857DBA" w:rsidRPr="00857DBA" w:rsidRDefault="00857DBA" w:rsidP="00857DBA">
      <w:pPr>
        <w:numPr>
          <w:ilvl w:val="0"/>
          <w:numId w:val="132"/>
        </w:numPr>
        <w:rPr>
          <w:vanish/>
          <w:lang w:val="en-CA"/>
        </w:rPr>
      </w:pPr>
    </w:p>
    <w:p w:rsidR="00857DBA" w:rsidRPr="00857DBA" w:rsidRDefault="00857DBA" w:rsidP="00757ECF">
      <w:pPr>
        <w:rPr>
          <w:lang w:val="en-CA"/>
        </w:rPr>
      </w:pPr>
    </w:p>
    <w:p w:rsidR="00857DBA" w:rsidRPr="00857DBA" w:rsidRDefault="00857DBA" w:rsidP="00757ECF">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857DBA" w:rsidRPr="00857DBA" w:rsidTr="00857DB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A02F7D" w:rsidP="00857DBA">
            <w:pPr>
              <w:rPr>
                <w:b/>
                <w:bCs/>
                <w:lang w:val="en-CA"/>
              </w:rPr>
            </w:pPr>
            <w:hyperlink r:id="rId3073" w:tooltip="Town Hall" w:history="1">
              <w:r w:rsidR="00857DBA" w:rsidRPr="00857DBA">
                <w:rPr>
                  <w:rStyle w:val="Hyperlink"/>
                  <w:b/>
                  <w:bCs/>
                  <w:lang w:val="en-CA"/>
                </w:rPr>
                <w:t>Town Hall</w:t>
              </w:r>
            </w:hyperlink>
            <w:r w:rsidR="00857DBA" w:rsidRPr="00857DB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12</w:t>
            </w:r>
          </w:p>
        </w:tc>
      </w:tr>
      <w:tr w:rsidR="00857DBA" w:rsidRPr="00857DBA" w:rsidTr="00857DB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r>
    </w:tbl>
    <w:p w:rsidR="00857DBA" w:rsidRPr="00857DBA" w:rsidRDefault="00857DBA" w:rsidP="00757ECF">
      <w:pPr>
        <w:ind w:left="720"/>
        <w:rPr>
          <w:lang w:val="en-CA"/>
        </w:rPr>
      </w:pPr>
      <w:r w:rsidRPr="00857DB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857DBA" w:rsidRPr="00857DBA" w:rsidTr="00857DB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Size </w:t>
            </w:r>
            <w:r w:rsidRPr="00857DBA">
              <w:rPr>
                <w:b/>
                <w:bCs/>
                <w:noProof/>
                <w:lang w:val="en-CA"/>
              </w:rPr>
              <w:drawing>
                <wp:inline distT="0" distB="0" distL="0" distR="0">
                  <wp:extent cx="190500" cy="142875"/>
                  <wp:effectExtent l="0" t="0" r="0" b="9525"/>
                  <wp:docPr id="551" name="Picture 5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857DBA" w:rsidRPr="00857DBA" w:rsidTr="00857DB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3x3</w:t>
            </w:r>
          </w:p>
        </w:tc>
      </w:tr>
    </w:tbl>
    <w:p w:rsidR="00857DBA" w:rsidRPr="00857DBA" w:rsidRDefault="00857DBA" w:rsidP="00857DBA">
      <w:pPr>
        <w:numPr>
          <w:ilvl w:val="0"/>
          <w:numId w:val="132"/>
        </w:numPr>
        <w:rPr>
          <w:vanish/>
          <w:lang w:val="en-CA"/>
        </w:rPr>
      </w:pPr>
    </w:p>
    <w:p w:rsidR="00757ECF" w:rsidRDefault="00757EC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160"/>
        <w:gridCol w:w="1109"/>
        <w:gridCol w:w="1050"/>
        <w:gridCol w:w="1198"/>
        <w:gridCol w:w="741"/>
        <w:gridCol w:w="2407"/>
        <w:gridCol w:w="1396"/>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A02F7D" w:rsidP="00857DBA">
            <w:pPr>
              <w:rPr>
                <w:b/>
                <w:bCs/>
                <w:lang w:val="en-CA"/>
              </w:rPr>
            </w:pPr>
            <w:hyperlink r:id="rId3074" w:anchor="Gold" w:tooltip="Resources" w:history="1">
              <w:r w:rsidR="00857DBA" w:rsidRPr="00857DBA">
                <w:rPr>
                  <w:rStyle w:val="Hyperlink"/>
                  <w:b/>
                  <w:bCs/>
                  <w:lang w:val="en-CA"/>
                </w:rPr>
                <w:t>Cost</w:t>
              </w:r>
            </w:hyperlink>
            <w:r w:rsidR="00857DBA" w:rsidRPr="00857DBA">
              <w:rPr>
                <w:b/>
                <w:bCs/>
                <w:lang w:val="en-CA"/>
              </w:rPr>
              <w:t> </w:t>
            </w:r>
            <w:r w:rsidR="00857DBA" w:rsidRPr="00857DBA">
              <w:rPr>
                <w:b/>
                <w:bCs/>
                <w:noProof/>
                <w:lang w:val="en-CA"/>
              </w:rPr>
              <w:drawing>
                <wp:inline distT="0" distB="0" distL="0" distR="0">
                  <wp:extent cx="190500" cy="190500"/>
                  <wp:effectExtent l="0" t="0" r="0" b="0"/>
                  <wp:docPr id="550" name="Picture 55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A02F7D" w:rsidP="00857DBA">
            <w:pPr>
              <w:rPr>
                <w:b/>
                <w:bCs/>
                <w:lang w:val="en-CA"/>
              </w:rPr>
            </w:pPr>
            <w:hyperlink r:id="rId3075" w:tooltip="Experience" w:history="1">
              <w:r w:rsidR="00857DBA" w:rsidRPr="00857DBA">
                <w:rPr>
                  <w:rStyle w:val="Hyperlink"/>
                  <w:b/>
                  <w:bCs/>
                  <w:lang w:val="en-CA"/>
                </w:rPr>
                <w:t>Experience</w:t>
              </w:r>
            </w:hyperlink>
            <w:r w:rsidR="00857DBA" w:rsidRPr="00857DBA">
              <w:rPr>
                <w:b/>
                <w:bCs/>
                <w:lang w:val="en-CA"/>
              </w:rPr>
              <w:t>Gained </w:t>
            </w:r>
            <w:r w:rsidR="00857DBA" w:rsidRPr="00857DBA">
              <w:rPr>
                <w:b/>
                <w:bCs/>
                <w:noProof/>
                <w:lang w:val="en-CA"/>
              </w:rPr>
              <w:drawing>
                <wp:inline distT="0" distB="0" distL="0" distR="0">
                  <wp:extent cx="209550" cy="219075"/>
                  <wp:effectExtent l="0" t="0" r="0" b="9525"/>
                  <wp:docPr id="549" name="Picture 549" descr="XP">
                    <a:hlinkClick xmlns:a="http://schemas.openxmlformats.org/drawingml/2006/main" r:id="rId3075"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XP">
                            <a:hlinkClick r:id="rId3075"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A02F7D" w:rsidP="00857DBA">
            <w:pPr>
              <w:rPr>
                <w:b/>
                <w:bCs/>
                <w:lang w:val="en-CA"/>
              </w:rPr>
            </w:pPr>
            <w:hyperlink r:id="rId3076" w:tooltip="Town Hall" w:history="1">
              <w:r w:rsidR="00857DBA" w:rsidRPr="00857DBA">
                <w:rPr>
                  <w:rStyle w:val="Hyperlink"/>
                  <w:b/>
                  <w:bCs/>
                  <w:lang w:val="en-CA"/>
                </w:rPr>
                <w:t>Town Hall</w:t>
              </w:r>
            </w:hyperlink>
            <w:r w:rsidR="00857DBA" w:rsidRPr="00857DBA">
              <w:rPr>
                <w:b/>
                <w:bCs/>
                <w:lang w:val="en-CA"/>
              </w:rPr>
              <w:t> Level Required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bl>
    <w:p w:rsidR="00857DBA" w:rsidRPr="00857DBA" w:rsidRDefault="00857DBA" w:rsidP="00857DBA">
      <w:pPr>
        <w:numPr>
          <w:ilvl w:val="0"/>
          <w:numId w:val="132"/>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77"/>
        <w:gridCol w:w="1642"/>
        <w:gridCol w:w="3529"/>
        <w:gridCol w:w="2872"/>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Cost </w:t>
            </w:r>
            <w:r w:rsidRPr="00857DBA">
              <w:rPr>
                <w:b/>
                <w:bCs/>
                <w:noProof/>
                <w:lang w:val="en-CA"/>
              </w:rPr>
              <w:drawing>
                <wp:inline distT="0" distB="0" distL="0" distR="0">
                  <wp:extent cx="190500" cy="190500"/>
                  <wp:effectExtent l="0" t="0" r="0" b="0"/>
                  <wp:docPr id="548" name="Picture 54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Time </w:t>
            </w:r>
            <w:r w:rsidRPr="00857DBA">
              <w:rPr>
                <w:b/>
                <w:bCs/>
                <w:noProof/>
                <w:lang w:val="en-CA"/>
              </w:rPr>
              <w:drawing>
                <wp:inline distT="0" distB="0" distL="0" distR="0">
                  <wp:extent cx="171450" cy="200025"/>
                  <wp:effectExtent l="0" t="0" r="0" b="9525"/>
                  <wp:docPr id="547" name="Picture 54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Home Village Mortar Level Required </w:t>
            </w:r>
            <w:r w:rsidRPr="00857DBA">
              <w:rPr>
                <w:b/>
                <w:bCs/>
                <w:noProof/>
                <w:lang w:val="en-CA"/>
              </w:rPr>
              <w:drawing>
                <wp:inline distT="0" distB="0" distL="0" distR="0">
                  <wp:extent cx="161925" cy="171450"/>
                  <wp:effectExtent l="0" t="0" r="9525" b="0"/>
                  <wp:docPr id="546" name="Picture 54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A02F7D" w:rsidP="00857DBA">
            <w:pPr>
              <w:rPr>
                <w:b/>
                <w:bCs/>
                <w:lang w:val="en-CA"/>
              </w:rPr>
            </w:pPr>
            <w:hyperlink r:id="rId3077" w:tooltip="Multi Mortar" w:history="1">
              <w:r w:rsidR="00857DBA" w:rsidRPr="00857DBA">
                <w:rPr>
                  <w:rStyle w:val="Hyperlink"/>
                  <w:b/>
                  <w:bCs/>
                  <w:lang w:val="en-CA"/>
                </w:rPr>
                <w:t>Multi Mortar</w:t>
              </w:r>
            </w:hyperlink>
            <w:r w:rsidR="00857DBA" w:rsidRPr="00857DBA">
              <w:rPr>
                <w:b/>
                <w:bCs/>
                <w:lang w:val="en-CA"/>
              </w:rPr>
              <w:t> Level Required </w:t>
            </w:r>
            <w:r w:rsidR="00857DBA" w:rsidRPr="00857DBA">
              <w:rPr>
                <w:b/>
                <w:bCs/>
                <w:noProof/>
                <w:lang w:val="en-CA"/>
              </w:rPr>
              <w:drawing>
                <wp:inline distT="0" distB="0" distL="0" distR="0">
                  <wp:extent cx="161925" cy="171450"/>
                  <wp:effectExtent l="0" t="0" r="9525" b="0"/>
                  <wp:docPr id="545" name="Picture 54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bl>
    <w:p w:rsidR="00857DBA" w:rsidRPr="00857DBA" w:rsidRDefault="00857DBA" w:rsidP="00857DBA">
      <w:pPr>
        <w:numPr>
          <w:ilvl w:val="0"/>
          <w:numId w:val="132"/>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30"/>
        <w:gridCol w:w="2386"/>
        <w:gridCol w:w="2759"/>
        <w:gridCol w:w="3345"/>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Unit Type Targeted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lastRenderedPageBreak/>
              <w:t>4-11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Splash - 1.5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Ground</w:t>
            </w:r>
          </w:p>
        </w:tc>
      </w:tr>
    </w:tbl>
    <w:p w:rsidR="00857DBA" w:rsidRDefault="00857DBA" w:rsidP="00D6071D"/>
    <w:p w:rsidR="00D6071D" w:rsidRDefault="00D6071D" w:rsidP="00BB436D">
      <w:pPr>
        <w:pStyle w:val="Heading2"/>
      </w:pPr>
      <w:r>
        <w:t>Air Defense</w:t>
      </w:r>
    </w:p>
    <w:p w:rsidR="00D6071D" w:rsidRDefault="00D6071D" w:rsidP="00D6071D"/>
    <w:p w:rsidR="00A8408A" w:rsidRPr="00A8408A" w:rsidRDefault="00A8408A" w:rsidP="00A8408A">
      <w:pPr>
        <w:rPr>
          <w:lang w:val="en-CA"/>
        </w:rPr>
      </w:pPr>
      <w:r w:rsidRPr="00A8408A">
        <w:rPr>
          <w:noProof/>
          <w:lang w:val="en-CA"/>
        </w:rPr>
        <w:drawing>
          <wp:inline distT="0" distB="0" distL="0" distR="0">
            <wp:extent cx="1905000" cy="2238375"/>
            <wp:effectExtent l="0" t="0" r="0" b="9525"/>
            <wp:docPr id="729" name="Picture 729" descr="Air Defen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descr="Air Defense10"/>
                    <pic:cNvPicPr>
                      <a:picLocks noChangeAspect="1" noChangeArrowheads="1"/>
                    </pic:cNvPicPr>
                  </pic:nvPicPr>
                  <pic:blipFill>
                    <a:blip r:embed="rId3078">
                      <a:extLst>
                        <a:ext uri="{28A0092B-C50C-407E-A947-70E740481C1C}">
                          <a14:useLocalDpi xmlns:a14="http://schemas.microsoft.com/office/drawing/2010/main" val="0"/>
                        </a:ext>
                      </a:extLst>
                    </a:blip>
                    <a:srcRect/>
                    <a:stretch>
                      <a:fillRect/>
                    </a:stretch>
                  </pic:blipFill>
                  <pic:spPr bwMode="auto">
                    <a:xfrm>
                      <a:off x="0" y="0"/>
                      <a:ext cx="1905000" cy="2238375"/>
                    </a:xfrm>
                    <a:prstGeom prst="rect">
                      <a:avLst/>
                    </a:prstGeom>
                    <a:noFill/>
                    <a:ln>
                      <a:noFill/>
                    </a:ln>
                  </pic:spPr>
                </pic:pic>
              </a:graphicData>
            </a:graphic>
          </wp:inline>
        </w:drawing>
      </w:r>
    </w:p>
    <w:p w:rsidR="00A8408A" w:rsidRPr="00A8408A" w:rsidRDefault="00A8408A" w:rsidP="00A8408A">
      <w:pPr>
        <w:rPr>
          <w:lang w:val="en-CA"/>
        </w:rPr>
      </w:pPr>
      <w:r w:rsidRPr="00A8408A">
        <w:rPr>
          <w:b/>
          <w:bCs/>
          <w:i/>
          <w:iCs/>
          <w:lang w:val="en-CA"/>
        </w:rPr>
        <w:t>"This anti-air tower is deadly against </w:t>
      </w:r>
      <w:hyperlink r:id="rId3079" w:tooltip="Category:Air Troops" w:history="1">
        <w:r w:rsidRPr="00A8408A">
          <w:rPr>
            <w:rStyle w:val="Hyperlink"/>
            <w:b/>
            <w:bCs/>
            <w:i/>
            <w:iCs/>
            <w:lang w:val="en-CA"/>
          </w:rPr>
          <w:t>flying enemies</w:t>
        </w:r>
      </w:hyperlink>
      <w:r w:rsidRPr="00A8408A">
        <w:rPr>
          <w:b/>
          <w:bCs/>
          <w:i/>
          <w:iCs/>
          <w:lang w:val="en-CA"/>
        </w:rPr>
        <w:t>, but can't target </w:t>
      </w:r>
      <w:hyperlink r:id="rId3080" w:tooltip="Category:Ground Troops" w:history="1">
        <w:r w:rsidRPr="00A8408A">
          <w:rPr>
            <w:rStyle w:val="Hyperlink"/>
            <w:b/>
            <w:bCs/>
            <w:i/>
            <w:iCs/>
            <w:lang w:val="en-CA"/>
          </w:rPr>
          <w:t>foes on the ground</w:t>
        </w:r>
      </w:hyperlink>
      <w:r w:rsidRPr="00A8408A">
        <w:rPr>
          <w:b/>
          <w:bCs/>
          <w:i/>
          <w:iCs/>
          <w:lang w:val="en-CA"/>
        </w:rPr>
        <w:t>. Place it wisely to cover as much airspace as possible."</w:t>
      </w:r>
    </w:p>
    <w:p w:rsidR="00A8408A" w:rsidRPr="00A8408A" w:rsidRDefault="00A02F7D" w:rsidP="00A8408A">
      <w:pPr>
        <w:rPr>
          <w:lang w:val="en-CA"/>
        </w:rPr>
      </w:pPr>
      <w:r>
        <w:rPr>
          <w:lang w:val="en-CA"/>
        </w:rPr>
        <w:pict>
          <v:rect id="_x0000_i121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8" name="Picture 728" descr="Air Defe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descr="Air Defense1"/>
                          <pic:cNvPicPr>
                            <a:picLocks noChangeAspect="1" noChangeArrowheads="1"/>
                          </pic:cNvPicPr>
                        </pic:nvPicPr>
                        <pic:blipFill>
                          <a:blip r:embed="rId3081">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7" name="Picture 727" descr="Air Defe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descr="Air Defense2"/>
                          <pic:cNvPicPr>
                            <a:picLocks noChangeAspect="1" noChangeArrowheads="1"/>
                          </pic:cNvPicPr>
                        </pic:nvPicPr>
                        <pic:blipFill>
                          <a:blip r:embed="rId3082">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6" name="Picture 726" descr="Air Defens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descr="Air Defense3"/>
                          <pic:cNvPicPr>
                            <a:picLocks noChangeAspect="1" noChangeArrowheads="1"/>
                          </pic:cNvPicPr>
                        </pic:nvPicPr>
                        <pic:blipFill>
                          <a:blip r:embed="rId3083">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5" name="Picture 725" descr="Air Defens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descr="Air Defense4"/>
                          <pic:cNvPicPr>
                            <a:picLocks noChangeAspect="1" noChangeArrowheads="1"/>
                          </pic:cNvPicPr>
                        </pic:nvPicPr>
                        <pic:blipFill>
                          <a:blip r:embed="rId3084">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4" name="Picture 724" descr="Air Defens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descr="Air Defense5"/>
                          <pic:cNvPicPr>
                            <a:picLocks noChangeAspect="1" noChangeArrowheads="1"/>
                          </pic:cNvPicPr>
                        </pic:nvPicPr>
                        <pic:blipFill>
                          <a:blip r:embed="rId3085">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r>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b/>
                <w:bCs/>
                <w:lang w:val="en-CA"/>
              </w:rPr>
              <w:t>Level 1</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2</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3</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4</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5</w:t>
            </w:r>
          </w:p>
        </w:tc>
      </w:tr>
    </w:tbl>
    <w:p w:rsidR="00A8408A" w:rsidRPr="00A8408A" w:rsidRDefault="00A8408A" w:rsidP="00A8408A">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3" name="Picture 723" descr="Air Defens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descr="Air Defense6"/>
                          <pic:cNvPicPr>
                            <a:picLocks noChangeAspect="1" noChangeArrowheads="1"/>
                          </pic:cNvPicPr>
                        </pic:nvPicPr>
                        <pic:blipFill>
                          <a:blip r:embed="rId3086">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2" name="Picture 722" descr="Air Defens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 descr="Air Defense7"/>
                          <pic:cNvPicPr>
                            <a:picLocks noChangeAspect="1" noChangeArrowheads="1"/>
                          </pic:cNvPicPr>
                        </pic:nvPicPr>
                        <pic:blipFill>
                          <a:blip r:embed="rId3087">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1" name="Picture 721" descr="Air Defens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9" descr="Air Defense8"/>
                          <pic:cNvPicPr>
                            <a:picLocks noChangeAspect="1" noChangeArrowheads="1"/>
                          </pic:cNvPicPr>
                        </pic:nvPicPr>
                        <pic:blipFill>
                          <a:blip r:embed="rId3088">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0" name="Picture 720" descr="Air Defens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 descr="Air Defense9"/>
                          <pic:cNvPicPr>
                            <a:picLocks noChangeAspect="1" noChangeArrowheads="1"/>
                          </pic:cNvPicPr>
                        </pic:nvPicPr>
                        <pic:blipFill>
                          <a:blip r:embed="rId3089">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19" name="Picture 719" descr="Air Defen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Air Defense10"/>
                          <pic:cNvPicPr>
                            <a:picLocks noChangeAspect="1" noChangeArrowheads="1"/>
                          </pic:cNvPicPr>
                        </pic:nvPicPr>
                        <pic:blipFill>
                          <a:blip r:embed="rId3090">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r>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b/>
                <w:bCs/>
                <w:lang w:val="en-CA"/>
              </w:rPr>
              <w:t>Level 6</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7</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8</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9</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10</w:t>
            </w:r>
          </w:p>
        </w:tc>
      </w:tr>
    </w:tbl>
    <w:p w:rsidR="00A8408A" w:rsidRPr="00A8408A" w:rsidRDefault="00A02F7D" w:rsidP="00A8408A">
      <w:pPr>
        <w:rPr>
          <w:lang w:val="en-CA"/>
        </w:rPr>
      </w:pPr>
      <w:r>
        <w:rPr>
          <w:lang w:val="en-CA"/>
        </w:rPr>
        <w:pict>
          <v:rect id="_x0000_i1219" style="width:0;height:1.5pt" o:hralign="center" o:hrstd="t" o:hrnoshade="t" o:hr="t" fillcolor="#3a3a3a" stroked="f"/>
        </w:pict>
      </w:r>
    </w:p>
    <w:p w:rsidR="00A8408A" w:rsidRPr="00A8408A" w:rsidRDefault="00A8408A" w:rsidP="00A8408A">
      <w:pPr>
        <w:numPr>
          <w:ilvl w:val="0"/>
          <w:numId w:val="133"/>
        </w:numPr>
        <w:rPr>
          <w:lang w:val="en-CA"/>
        </w:rPr>
      </w:pPr>
      <w:r w:rsidRPr="00A8408A">
        <w:rPr>
          <w:b/>
          <w:bCs/>
          <w:lang w:val="en-CA"/>
        </w:rPr>
        <w:t>Summary</w:t>
      </w:r>
    </w:p>
    <w:p w:rsidR="00A8408A" w:rsidRPr="00A8408A" w:rsidRDefault="00A8408A" w:rsidP="00A8408A">
      <w:pPr>
        <w:numPr>
          <w:ilvl w:val="1"/>
          <w:numId w:val="133"/>
        </w:numPr>
        <w:rPr>
          <w:lang w:val="en-CA"/>
        </w:rPr>
      </w:pPr>
      <w:r w:rsidRPr="00A8408A">
        <w:rPr>
          <w:lang w:val="en-CA"/>
        </w:rPr>
        <w:t>The Air Defense is a powerful </w:t>
      </w:r>
      <w:hyperlink r:id="rId3091" w:tooltip="Defensive Buildings" w:history="1">
        <w:r w:rsidRPr="00A8408A">
          <w:rPr>
            <w:rStyle w:val="Hyperlink"/>
            <w:lang w:val="en-CA"/>
          </w:rPr>
          <w:t>Defensive Building</w:t>
        </w:r>
      </w:hyperlink>
      <w:r w:rsidRPr="00A8408A">
        <w:rPr>
          <w:lang w:val="en-CA"/>
        </w:rPr>
        <w:t> with a very high damage-per-second, capable of defending against </w:t>
      </w:r>
      <w:hyperlink r:id="rId3092" w:tooltip="Category:Air Troops" w:history="1">
        <w:r w:rsidRPr="00A8408A">
          <w:rPr>
            <w:rStyle w:val="Hyperlink"/>
            <w:lang w:val="en-CA"/>
          </w:rPr>
          <w:t>flying units</w:t>
        </w:r>
      </w:hyperlink>
      <w:r w:rsidRPr="00A8408A">
        <w:rPr>
          <w:lang w:val="en-CA"/>
        </w:rPr>
        <w:t>.</w:t>
      </w:r>
    </w:p>
    <w:p w:rsidR="00A8408A" w:rsidRPr="00A8408A" w:rsidRDefault="00A8408A" w:rsidP="00A8408A">
      <w:pPr>
        <w:numPr>
          <w:ilvl w:val="1"/>
          <w:numId w:val="133"/>
        </w:numPr>
        <w:rPr>
          <w:lang w:val="en-CA"/>
        </w:rPr>
      </w:pPr>
      <w:r w:rsidRPr="00A8408A">
        <w:rPr>
          <w:lang w:val="en-CA"/>
        </w:rPr>
        <w:t>Air Defenses can only target and shoot one </w:t>
      </w:r>
      <w:hyperlink r:id="rId3093" w:tooltip="Category:Air Troops" w:history="1">
        <w:r w:rsidRPr="00A8408A">
          <w:rPr>
            <w:rStyle w:val="Hyperlink"/>
            <w:lang w:val="en-CA"/>
          </w:rPr>
          <w:t>air troop</w:t>
        </w:r>
      </w:hyperlink>
      <w:r w:rsidRPr="00A8408A">
        <w:rPr>
          <w:lang w:val="en-CA"/>
        </w:rPr>
        <w:t> at a time.</w:t>
      </w:r>
    </w:p>
    <w:p w:rsidR="00A8408A" w:rsidRPr="00A8408A" w:rsidRDefault="00A8408A" w:rsidP="00A8408A">
      <w:pPr>
        <w:numPr>
          <w:ilvl w:val="1"/>
          <w:numId w:val="133"/>
        </w:numPr>
        <w:rPr>
          <w:lang w:val="en-CA"/>
        </w:rPr>
      </w:pPr>
      <w:r w:rsidRPr="00A8408A">
        <w:rPr>
          <w:lang w:val="en-CA"/>
        </w:rPr>
        <w:t>It cannot harm </w:t>
      </w:r>
      <w:hyperlink r:id="rId3094" w:tooltip="Category:Ground Troops" w:history="1">
        <w:r w:rsidRPr="00A8408A">
          <w:rPr>
            <w:rStyle w:val="Hyperlink"/>
            <w:lang w:val="en-CA"/>
          </w:rPr>
          <w:t>ground-based units</w:t>
        </w:r>
      </w:hyperlink>
      <w:r w:rsidRPr="00A8408A">
        <w:rPr>
          <w:lang w:val="en-CA"/>
        </w:rPr>
        <w:t>, or interfere with them in any way other than potentially distracting them from attacking a more valuable target (e.g. the </w:t>
      </w:r>
      <w:hyperlink r:id="rId3095" w:tooltip="Town Hall" w:history="1">
        <w:r w:rsidRPr="00A8408A">
          <w:rPr>
            <w:rStyle w:val="Hyperlink"/>
            <w:lang w:val="en-CA"/>
          </w:rPr>
          <w:t>Town Hall</w:t>
        </w:r>
      </w:hyperlink>
      <w:r w:rsidRPr="00A8408A">
        <w:rPr>
          <w:lang w:val="en-CA"/>
        </w:rPr>
        <w:t>).</w:t>
      </w:r>
    </w:p>
    <w:p w:rsidR="00A8408A" w:rsidRPr="00A8408A" w:rsidRDefault="00A8408A" w:rsidP="00A8408A">
      <w:pPr>
        <w:numPr>
          <w:ilvl w:val="1"/>
          <w:numId w:val="133"/>
        </w:numPr>
        <w:rPr>
          <w:lang w:val="en-CA"/>
        </w:rPr>
      </w:pPr>
      <w:r w:rsidRPr="00A8408A">
        <w:rPr>
          <w:lang w:val="en-CA"/>
        </w:rPr>
        <w:t>The Air Defense is unlocked at </w:t>
      </w:r>
      <w:hyperlink r:id="rId3096" w:tooltip="Town Hall" w:history="1">
        <w:r w:rsidRPr="00A8408A">
          <w:rPr>
            <w:rStyle w:val="Hyperlink"/>
            <w:lang w:val="en-CA"/>
          </w:rPr>
          <w:t>Town Hall</w:t>
        </w:r>
      </w:hyperlink>
      <w:r w:rsidRPr="00A8408A">
        <w:rPr>
          <w:lang w:val="en-CA"/>
        </w:rPr>
        <w:t> Level 4.</w:t>
      </w:r>
    </w:p>
    <w:p w:rsidR="00A8408A" w:rsidRPr="00A8408A" w:rsidRDefault="00A02F7D" w:rsidP="00A8408A">
      <w:pPr>
        <w:rPr>
          <w:lang w:val="en-CA"/>
        </w:rPr>
      </w:pPr>
      <w:r>
        <w:rPr>
          <w:lang w:val="en-CA"/>
        </w:rPr>
        <w:pict>
          <v:rect id="_x0000_i1220" style="width:0;height:1.5pt" o:hralign="center" o:hrstd="t" o:hrnoshade="t" o:hr="t" fillcolor="#3a3a3a" stroked="f"/>
        </w:pict>
      </w:r>
    </w:p>
    <w:p w:rsidR="00A8408A" w:rsidRPr="00A8408A" w:rsidRDefault="00A8408A" w:rsidP="00A8408A">
      <w:pPr>
        <w:numPr>
          <w:ilvl w:val="0"/>
          <w:numId w:val="134"/>
        </w:numPr>
        <w:rPr>
          <w:lang w:val="en-CA"/>
        </w:rPr>
      </w:pPr>
      <w:r w:rsidRPr="00A8408A">
        <w:rPr>
          <w:b/>
          <w:bCs/>
          <w:lang w:val="en-CA"/>
        </w:rPr>
        <w:t>Defensive Strategy</w:t>
      </w:r>
    </w:p>
    <w:p w:rsidR="00A8408A" w:rsidRPr="00A8408A" w:rsidRDefault="00A8408A" w:rsidP="00A8408A">
      <w:pPr>
        <w:numPr>
          <w:ilvl w:val="1"/>
          <w:numId w:val="134"/>
        </w:numPr>
        <w:rPr>
          <w:lang w:val="en-CA"/>
        </w:rPr>
      </w:pPr>
      <w:r w:rsidRPr="00A8408A">
        <w:rPr>
          <w:lang w:val="en-CA"/>
        </w:rPr>
        <w:t>The Air Defense has an excellent range and a very high damage per shot. As the in-game description states, it's best to position them so that they cover as much area as possible. One common strategy for </w:t>
      </w:r>
      <w:hyperlink r:id="rId3097" w:tooltip="Town Hall" w:history="1">
        <w:r w:rsidRPr="00A8408A">
          <w:rPr>
            <w:rStyle w:val="Hyperlink"/>
            <w:lang w:val="en-CA"/>
          </w:rPr>
          <w:t>Town Hall</w:t>
        </w:r>
      </w:hyperlink>
      <w:r w:rsidRPr="00A8408A">
        <w:rPr>
          <w:lang w:val="en-CA"/>
        </w:rPr>
        <w:t> 7 and above is to position them in a wide triangle (or diamond, once the fourth Air Defense is available around </w:t>
      </w:r>
      <w:hyperlink r:id="rId3098" w:tooltip="Town Hall" w:history="1">
        <w:r w:rsidRPr="00A8408A">
          <w:rPr>
            <w:rStyle w:val="Hyperlink"/>
            <w:lang w:val="en-CA"/>
          </w:rPr>
          <w:t>Town Hall</w:t>
        </w:r>
      </w:hyperlink>
      <w:r w:rsidRPr="00A8408A">
        <w:rPr>
          <w:lang w:val="en-CA"/>
        </w:rPr>
        <w:t> 9).</w:t>
      </w:r>
    </w:p>
    <w:p w:rsidR="00A8408A" w:rsidRPr="00A8408A" w:rsidRDefault="00A02F7D" w:rsidP="00A8408A">
      <w:pPr>
        <w:numPr>
          <w:ilvl w:val="1"/>
          <w:numId w:val="134"/>
        </w:numPr>
        <w:rPr>
          <w:lang w:val="en-CA"/>
        </w:rPr>
      </w:pPr>
      <w:hyperlink r:id="rId3099" w:tooltip="Lava Hound" w:history="1">
        <w:r w:rsidR="00A8408A" w:rsidRPr="00A8408A">
          <w:rPr>
            <w:rStyle w:val="Hyperlink"/>
            <w:lang w:val="en-CA"/>
          </w:rPr>
          <w:t>Lava Hounds</w:t>
        </w:r>
      </w:hyperlink>
      <w:r w:rsidR="00A8408A" w:rsidRPr="00A8408A">
        <w:rPr>
          <w:lang w:val="en-CA"/>
        </w:rPr>
        <w:t> target this building first, so make sure you defend it well with other </w:t>
      </w:r>
      <w:hyperlink r:id="rId3100" w:tooltip="Defensive Buildings" w:history="1">
        <w:r w:rsidR="00A8408A" w:rsidRPr="00A8408A">
          <w:rPr>
            <w:rStyle w:val="Hyperlink"/>
            <w:lang w:val="en-CA"/>
          </w:rPr>
          <w:t>defenses</w:t>
        </w:r>
      </w:hyperlink>
      <w:r w:rsidR="00A8408A" w:rsidRPr="00A8408A">
        <w:rPr>
          <w:lang w:val="en-CA"/>
        </w:rPr>
        <w:t> which target </w:t>
      </w:r>
      <w:hyperlink r:id="rId3101" w:tooltip="Category:Air Troops" w:history="1">
        <w:r w:rsidR="00A8408A" w:rsidRPr="00A8408A">
          <w:rPr>
            <w:rStyle w:val="Hyperlink"/>
            <w:lang w:val="en-CA"/>
          </w:rPr>
          <w:t>air troops</w:t>
        </w:r>
      </w:hyperlink>
      <w:r w:rsidR="00A8408A" w:rsidRPr="00A8408A">
        <w:rPr>
          <w:lang w:val="en-CA"/>
        </w:rPr>
        <w:t>. Single-Target </w:t>
      </w:r>
      <w:hyperlink r:id="rId3102" w:tooltip="Inferno Tower" w:history="1">
        <w:r w:rsidR="00A8408A" w:rsidRPr="00A8408A">
          <w:rPr>
            <w:rStyle w:val="Hyperlink"/>
            <w:lang w:val="en-CA"/>
          </w:rPr>
          <w:t>Inferno Towers</w:t>
        </w:r>
      </w:hyperlink>
      <w:r w:rsidR="00A8408A" w:rsidRPr="00A8408A">
        <w:rPr>
          <w:lang w:val="en-CA"/>
        </w:rPr>
        <w:t> are most effective if you have them. If not, other point </w:t>
      </w:r>
      <w:hyperlink r:id="rId3103" w:tooltip="Defensive Buildings" w:history="1">
        <w:r w:rsidR="00A8408A" w:rsidRPr="00A8408A">
          <w:rPr>
            <w:rStyle w:val="Hyperlink"/>
            <w:lang w:val="en-CA"/>
          </w:rPr>
          <w:t>defenses</w:t>
        </w:r>
      </w:hyperlink>
      <w:r w:rsidR="00A8408A" w:rsidRPr="00A8408A">
        <w:rPr>
          <w:lang w:val="en-CA"/>
        </w:rPr>
        <w:t> such as </w:t>
      </w:r>
      <w:hyperlink r:id="rId3104" w:tooltip="Archer Tower" w:history="1">
        <w:r w:rsidR="00A8408A" w:rsidRPr="00A8408A">
          <w:rPr>
            <w:rStyle w:val="Hyperlink"/>
            <w:lang w:val="en-CA"/>
          </w:rPr>
          <w:t>Archer Towers</w:t>
        </w:r>
      </w:hyperlink>
      <w:r w:rsidR="00A8408A" w:rsidRPr="00A8408A">
        <w:rPr>
          <w:lang w:val="en-CA"/>
        </w:rPr>
        <w:t> and </w:t>
      </w:r>
      <w:hyperlink r:id="rId3105" w:tooltip="Hidden Tesla" w:history="1">
        <w:r w:rsidR="00A8408A" w:rsidRPr="00A8408A">
          <w:rPr>
            <w:rStyle w:val="Hyperlink"/>
            <w:lang w:val="en-CA"/>
          </w:rPr>
          <w:t>Hidden Teslas</w:t>
        </w:r>
      </w:hyperlink>
      <w:r w:rsidR="00A8408A" w:rsidRPr="00A8408A">
        <w:rPr>
          <w:lang w:val="en-CA"/>
        </w:rPr>
        <w:t> or 2 </w:t>
      </w:r>
      <w:hyperlink r:id="rId3106" w:tooltip="Seeking Air Mine" w:history="1">
        <w:r w:rsidR="00A8408A" w:rsidRPr="00A8408A">
          <w:rPr>
            <w:rStyle w:val="Hyperlink"/>
            <w:lang w:val="en-CA"/>
          </w:rPr>
          <w:t>Seeking Air Mines</w:t>
        </w:r>
      </w:hyperlink>
      <w:r w:rsidR="00A8408A" w:rsidRPr="00A8408A">
        <w:rPr>
          <w:lang w:val="en-CA"/>
        </w:rPr>
        <w:t> are recommended.</w:t>
      </w:r>
    </w:p>
    <w:p w:rsidR="00A8408A" w:rsidRPr="00A8408A" w:rsidRDefault="00A8408A" w:rsidP="00A8408A">
      <w:pPr>
        <w:numPr>
          <w:ilvl w:val="1"/>
          <w:numId w:val="134"/>
        </w:numPr>
        <w:rPr>
          <w:lang w:val="en-CA"/>
        </w:rPr>
      </w:pPr>
      <w:r w:rsidRPr="00A8408A">
        <w:rPr>
          <w:lang w:val="en-CA"/>
        </w:rPr>
        <w:t>The Air Defense is a popular first target for armies sporting </w:t>
      </w:r>
      <w:hyperlink r:id="rId3107" w:tooltip="Category:Ground Troops" w:history="1">
        <w:r w:rsidRPr="00A8408A">
          <w:rPr>
            <w:rStyle w:val="Hyperlink"/>
            <w:lang w:val="en-CA"/>
          </w:rPr>
          <w:t>ground troops</w:t>
        </w:r>
      </w:hyperlink>
      <w:r w:rsidRPr="00A8408A">
        <w:rPr>
          <w:lang w:val="en-CA"/>
        </w:rPr>
        <w:t>, as they are one of only 2 defensive structures that cannot target them (the other being the </w:t>
      </w:r>
      <w:hyperlink r:id="rId3108" w:tooltip="Air Sweeper" w:history="1">
        <w:r w:rsidRPr="00A8408A">
          <w:rPr>
            <w:rStyle w:val="Hyperlink"/>
            <w:lang w:val="en-CA"/>
          </w:rPr>
          <w:t>Air Sweeper</w:t>
        </w:r>
      </w:hyperlink>
      <w:r w:rsidRPr="00A8408A">
        <w:rPr>
          <w:lang w:val="en-CA"/>
        </w:rPr>
        <w:t>). Make sure they are defended well, and they will help to keep the skies clear from rampaging </w:t>
      </w:r>
      <w:hyperlink r:id="rId3109" w:tooltip="Balloon" w:history="1">
        <w:r w:rsidRPr="00A8408A">
          <w:rPr>
            <w:rStyle w:val="Hyperlink"/>
            <w:lang w:val="en-CA"/>
          </w:rPr>
          <w:t>Balloons</w:t>
        </w:r>
      </w:hyperlink>
      <w:r w:rsidRPr="00A8408A">
        <w:rPr>
          <w:lang w:val="en-CA"/>
        </w:rPr>
        <w:t>, </w:t>
      </w:r>
      <w:hyperlink r:id="rId3110" w:tooltip="Dragon" w:history="1">
        <w:r w:rsidRPr="00A8408A">
          <w:rPr>
            <w:rStyle w:val="Hyperlink"/>
            <w:lang w:val="en-CA"/>
          </w:rPr>
          <w:t>Dragons</w:t>
        </w:r>
      </w:hyperlink>
      <w:r w:rsidRPr="00A8408A">
        <w:rPr>
          <w:lang w:val="en-CA"/>
        </w:rPr>
        <w:t>, </w:t>
      </w:r>
      <w:hyperlink r:id="rId3111" w:tooltip="Healer" w:history="1">
        <w:r w:rsidRPr="00A8408A">
          <w:rPr>
            <w:rStyle w:val="Hyperlink"/>
            <w:lang w:val="en-CA"/>
          </w:rPr>
          <w:t>Healers</w:t>
        </w:r>
      </w:hyperlink>
      <w:r w:rsidRPr="00A8408A">
        <w:rPr>
          <w:lang w:val="en-CA"/>
        </w:rPr>
        <w:t>, </w:t>
      </w:r>
      <w:hyperlink r:id="rId3112" w:tooltip="Lava Hound" w:history="1">
        <w:r w:rsidRPr="00A8408A">
          <w:rPr>
            <w:rStyle w:val="Hyperlink"/>
            <w:lang w:val="en-CA"/>
          </w:rPr>
          <w:t>Lava Hounds</w:t>
        </w:r>
      </w:hyperlink>
      <w:r w:rsidRPr="00A8408A">
        <w:rPr>
          <w:lang w:val="en-CA"/>
        </w:rPr>
        <w:t>, and </w:t>
      </w:r>
      <w:hyperlink r:id="rId3113" w:tooltip="Minion" w:history="1">
        <w:r w:rsidRPr="00A8408A">
          <w:rPr>
            <w:rStyle w:val="Hyperlink"/>
            <w:lang w:val="en-CA"/>
          </w:rPr>
          <w:t>Minions</w:t>
        </w:r>
      </w:hyperlink>
      <w:r w:rsidRPr="00A8408A">
        <w:rPr>
          <w:lang w:val="en-CA"/>
        </w:rPr>
        <w:t>. Air Defenses are there for when </w:t>
      </w:r>
      <w:hyperlink r:id="rId3114" w:tooltip="Archer Tower" w:history="1">
        <w:r w:rsidRPr="00A8408A">
          <w:rPr>
            <w:rStyle w:val="Hyperlink"/>
            <w:lang w:val="en-CA"/>
          </w:rPr>
          <w:t>Archer Towers</w:t>
        </w:r>
      </w:hyperlink>
      <w:r w:rsidRPr="00A8408A">
        <w:rPr>
          <w:lang w:val="en-CA"/>
        </w:rPr>
        <w:t> and </w:t>
      </w:r>
      <w:hyperlink r:id="rId3115" w:tooltip="Wizard Tower" w:history="1">
        <w:r w:rsidRPr="00A8408A">
          <w:rPr>
            <w:rStyle w:val="Hyperlink"/>
            <w:lang w:val="en-CA"/>
          </w:rPr>
          <w:t>Wizard Towers</w:t>
        </w:r>
      </w:hyperlink>
      <w:r w:rsidRPr="00A8408A">
        <w:rPr>
          <w:lang w:val="en-CA"/>
        </w:rPr>
        <w:t> just won't cut it or are distracted by ground units such as </w:t>
      </w:r>
      <w:hyperlink r:id="rId3116" w:tooltip="Giant" w:history="1">
        <w:r w:rsidRPr="00A8408A">
          <w:rPr>
            <w:rStyle w:val="Hyperlink"/>
            <w:lang w:val="en-CA"/>
          </w:rPr>
          <w:t>Giants</w:t>
        </w:r>
      </w:hyperlink>
      <w:r w:rsidRPr="00A8408A">
        <w:rPr>
          <w:lang w:val="en-CA"/>
        </w:rPr>
        <w:t> and </w:t>
      </w:r>
      <w:hyperlink r:id="rId3117" w:tooltip="Heroes" w:history="1">
        <w:r w:rsidRPr="00A8408A">
          <w:rPr>
            <w:rStyle w:val="Hyperlink"/>
            <w:lang w:val="en-CA"/>
          </w:rPr>
          <w:t>Heroes</w:t>
        </w:r>
      </w:hyperlink>
      <w:r w:rsidRPr="00A8408A">
        <w:rPr>
          <w:lang w:val="en-CA"/>
        </w:rPr>
        <w:t>.</w:t>
      </w:r>
    </w:p>
    <w:p w:rsidR="00A8408A" w:rsidRPr="00A8408A" w:rsidRDefault="00A8408A" w:rsidP="00A8408A">
      <w:pPr>
        <w:numPr>
          <w:ilvl w:val="1"/>
          <w:numId w:val="134"/>
        </w:numPr>
        <w:rPr>
          <w:lang w:val="en-CA"/>
        </w:rPr>
      </w:pPr>
      <w:r w:rsidRPr="00A8408A">
        <w:rPr>
          <w:lang w:val="en-CA"/>
        </w:rPr>
        <w:t>If possible, keep your Air Defenses behind your first lines of </w:t>
      </w:r>
      <w:hyperlink r:id="rId3118" w:tooltip="Defensive Buildings" w:history="1">
        <w:r w:rsidRPr="00A8408A">
          <w:rPr>
            <w:rStyle w:val="Hyperlink"/>
            <w:lang w:val="en-CA"/>
          </w:rPr>
          <w:t>defense</w:t>
        </w:r>
      </w:hyperlink>
      <w:r w:rsidRPr="00A8408A">
        <w:rPr>
          <w:lang w:val="en-CA"/>
        </w:rPr>
        <w:t> (e.g. </w:t>
      </w:r>
      <w:hyperlink r:id="rId3119" w:tooltip="Cannon" w:history="1">
        <w:r w:rsidRPr="00A8408A">
          <w:rPr>
            <w:rStyle w:val="Hyperlink"/>
            <w:lang w:val="en-CA"/>
          </w:rPr>
          <w:t>Cannons</w:t>
        </w:r>
      </w:hyperlink>
      <w:r w:rsidRPr="00A8408A">
        <w:rPr>
          <w:lang w:val="en-CA"/>
        </w:rPr>
        <w:t> and </w:t>
      </w:r>
      <w:hyperlink r:id="rId3120" w:tooltip="Archer Tower" w:history="1">
        <w:r w:rsidRPr="00A8408A">
          <w:rPr>
            <w:rStyle w:val="Hyperlink"/>
            <w:lang w:val="en-CA"/>
          </w:rPr>
          <w:t>Archer Towers</w:t>
        </w:r>
      </w:hyperlink>
      <w:r w:rsidRPr="00A8408A">
        <w:rPr>
          <w:lang w:val="en-CA"/>
        </w:rPr>
        <w:t>), preferably with a </w:t>
      </w:r>
      <w:hyperlink r:id="rId3121" w:tooltip="Walls" w:history="1">
        <w:r w:rsidRPr="00A8408A">
          <w:rPr>
            <w:rStyle w:val="Hyperlink"/>
            <w:lang w:val="en-CA"/>
          </w:rPr>
          <w:t>Wall</w:t>
        </w:r>
      </w:hyperlink>
      <w:r w:rsidRPr="00A8408A">
        <w:rPr>
          <w:lang w:val="en-CA"/>
        </w:rPr>
        <w:t> in between. This will prevent a large </w:t>
      </w:r>
      <w:hyperlink r:id="rId3122" w:tooltip="Giant" w:history="1">
        <w:r w:rsidRPr="00A8408A">
          <w:rPr>
            <w:rStyle w:val="Hyperlink"/>
            <w:lang w:val="en-CA"/>
          </w:rPr>
          <w:t>Giant</w:t>
        </w:r>
      </w:hyperlink>
      <w:r w:rsidRPr="00A8408A">
        <w:rPr>
          <w:lang w:val="en-CA"/>
        </w:rPr>
        <w:t> or </w:t>
      </w:r>
      <w:hyperlink r:id="rId3123" w:tooltip="Golem" w:history="1">
        <w:r w:rsidRPr="00A8408A">
          <w:rPr>
            <w:rStyle w:val="Hyperlink"/>
            <w:lang w:val="en-CA"/>
          </w:rPr>
          <w:t>Golem</w:t>
        </w:r>
      </w:hyperlink>
      <w:r w:rsidRPr="00A8408A">
        <w:rPr>
          <w:lang w:val="en-CA"/>
        </w:rPr>
        <w:t> assault from quickly destroying the Air Defense and allowing a </w:t>
      </w:r>
      <w:hyperlink r:id="rId3124" w:tooltip="Healer" w:history="1">
        <w:r w:rsidRPr="00A8408A">
          <w:rPr>
            <w:rStyle w:val="Hyperlink"/>
            <w:lang w:val="en-CA"/>
          </w:rPr>
          <w:t>Healer</w:t>
        </w:r>
      </w:hyperlink>
      <w:r w:rsidRPr="00A8408A">
        <w:rPr>
          <w:lang w:val="en-CA"/>
        </w:rPr>
        <w:t> to be deployed early in the battle. The longer it takes the </w:t>
      </w:r>
      <w:hyperlink r:id="rId3125" w:tooltip="Giant" w:history="1">
        <w:r w:rsidRPr="00A8408A">
          <w:rPr>
            <w:rStyle w:val="Hyperlink"/>
            <w:lang w:val="en-CA"/>
          </w:rPr>
          <w:t>Giants</w:t>
        </w:r>
      </w:hyperlink>
      <w:r w:rsidRPr="00A8408A">
        <w:rPr>
          <w:lang w:val="en-CA"/>
        </w:rPr>
        <w:t> to destroy the Air Defense, the more time your turrets will have to thin out their ranks before a </w:t>
      </w:r>
      <w:hyperlink r:id="rId3126" w:tooltip="Healer" w:history="1">
        <w:r w:rsidRPr="00A8408A">
          <w:rPr>
            <w:rStyle w:val="Hyperlink"/>
            <w:lang w:val="en-CA"/>
          </w:rPr>
          <w:t>Healer</w:t>
        </w:r>
      </w:hyperlink>
      <w:r w:rsidRPr="00A8408A">
        <w:rPr>
          <w:lang w:val="en-CA"/>
        </w:rPr>
        <w:t> can be safely deployed.</w:t>
      </w:r>
    </w:p>
    <w:p w:rsidR="00A8408A" w:rsidRPr="00A8408A" w:rsidRDefault="00A8408A" w:rsidP="00A8408A">
      <w:pPr>
        <w:numPr>
          <w:ilvl w:val="1"/>
          <w:numId w:val="134"/>
        </w:numPr>
        <w:rPr>
          <w:lang w:val="en-CA"/>
        </w:rPr>
      </w:pPr>
      <w:r w:rsidRPr="00A8408A">
        <w:rPr>
          <w:lang w:val="en-CA"/>
        </w:rPr>
        <w:t>A good strategy placement for this </w:t>
      </w:r>
      <w:hyperlink r:id="rId3127" w:tooltip="Defensive Buildings" w:history="1">
        <w:r w:rsidRPr="00A8408A">
          <w:rPr>
            <w:rStyle w:val="Hyperlink"/>
            <w:lang w:val="en-CA"/>
          </w:rPr>
          <w:t>defense</w:t>
        </w:r>
      </w:hyperlink>
      <w:r w:rsidRPr="00A8408A">
        <w:rPr>
          <w:lang w:val="en-CA"/>
        </w:rPr>
        <w:t> is by placing it near a </w:t>
      </w:r>
      <w:hyperlink r:id="rId3128" w:tooltip="Wizard Tower" w:history="1">
        <w:r w:rsidRPr="00A8408A">
          <w:rPr>
            <w:rStyle w:val="Hyperlink"/>
            <w:lang w:val="en-CA"/>
          </w:rPr>
          <w:t>Wizard Tower</w:t>
        </w:r>
      </w:hyperlink>
      <w:r w:rsidRPr="00A8408A">
        <w:rPr>
          <w:lang w:val="en-CA"/>
        </w:rPr>
        <w:t> (which would be near a </w:t>
      </w:r>
      <w:hyperlink r:id="rId3129" w:tooltip="Mortar" w:history="1">
        <w:r w:rsidRPr="00A8408A">
          <w:rPr>
            <w:rStyle w:val="Hyperlink"/>
            <w:lang w:val="en-CA"/>
          </w:rPr>
          <w:t>Mortar</w:t>
        </w:r>
      </w:hyperlink>
      <w:r w:rsidRPr="00A8408A">
        <w:rPr>
          <w:lang w:val="en-CA"/>
        </w:rPr>
        <w:t> and a storage, for maximum protection).</w:t>
      </w:r>
    </w:p>
    <w:p w:rsidR="00A8408A" w:rsidRPr="00A8408A" w:rsidRDefault="00A8408A" w:rsidP="00A8408A">
      <w:pPr>
        <w:numPr>
          <w:ilvl w:val="0"/>
          <w:numId w:val="134"/>
        </w:numPr>
        <w:rPr>
          <w:lang w:val="en-CA"/>
        </w:rPr>
      </w:pPr>
      <w:r w:rsidRPr="00A8408A">
        <w:rPr>
          <w:b/>
          <w:bCs/>
          <w:lang w:val="en-CA"/>
        </w:rPr>
        <w:t>Offensive Strategy</w:t>
      </w:r>
    </w:p>
    <w:p w:rsidR="00A8408A" w:rsidRPr="00A8408A" w:rsidRDefault="00A8408A" w:rsidP="00A8408A">
      <w:pPr>
        <w:numPr>
          <w:ilvl w:val="1"/>
          <w:numId w:val="134"/>
        </w:numPr>
        <w:rPr>
          <w:lang w:val="en-CA"/>
        </w:rPr>
      </w:pPr>
      <w:r w:rsidRPr="00A8408A">
        <w:rPr>
          <w:lang w:val="en-CA"/>
        </w:rPr>
        <w:t>The Air Defense is a natural target to attack first, as clearing them helps pave the way for an air assault. </w:t>
      </w:r>
      <w:hyperlink r:id="rId3130" w:tooltip="Healer" w:history="1">
        <w:r w:rsidRPr="00A8408A">
          <w:rPr>
            <w:rStyle w:val="Hyperlink"/>
            <w:lang w:val="en-CA"/>
          </w:rPr>
          <w:t>Healers</w:t>
        </w:r>
      </w:hyperlink>
      <w:r w:rsidRPr="00A8408A">
        <w:rPr>
          <w:lang w:val="en-CA"/>
        </w:rPr>
        <w:t> are very vulnerable to the Air Defense, destroying this defense with </w:t>
      </w:r>
      <w:hyperlink r:id="rId3131" w:tooltip="Giant" w:history="1">
        <w:r w:rsidRPr="00A8408A">
          <w:rPr>
            <w:rStyle w:val="Hyperlink"/>
            <w:lang w:val="en-CA"/>
          </w:rPr>
          <w:t>Giants</w:t>
        </w:r>
      </w:hyperlink>
      <w:r w:rsidRPr="00A8408A">
        <w:rPr>
          <w:lang w:val="en-CA"/>
        </w:rPr>
        <w:t> before deploying her is recommended. They are easily destroyed by any </w:t>
      </w:r>
      <w:hyperlink r:id="rId3132" w:tooltip="Category:Ground Troops" w:history="1">
        <w:r w:rsidRPr="00A8408A">
          <w:rPr>
            <w:rStyle w:val="Hyperlink"/>
            <w:lang w:val="en-CA"/>
          </w:rPr>
          <w:t>ground-based troop</w:t>
        </w:r>
      </w:hyperlink>
      <w:r w:rsidRPr="00A8408A">
        <w:rPr>
          <w:lang w:val="en-CA"/>
        </w:rPr>
        <w:t>, as they cannot fight back.</w:t>
      </w:r>
    </w:p>
    <w:p w:rsidR="00A8408A" w:rsidRPr="00A8408A" w:rsidRDefault="00A8408A" w:rsidP="00A8408A">
      <w:pPr>
        <w:numPr>
          <w:ilvl w:val="1"/>
          <w:numId w:val="134"/>
        </w:numPr>
        <w:rPr>
          <w:lang w:val="en-CA"/>
        </w:rPr>
      </w:pPr>
      <w:r w:rsidRPr="00A8408A">
        <w:rPr>
          <w:lang w:val="en-CA"/>
        </w:rPr>
        <w:t>It is advisable to keep </w:t>
      </w:r>
      <w:hyperlink r:id="rId3133" w:tooltip="Balloon" w:history="1">
        <w:r w:rsidRPr="00A8408A">
          <w:rPr>
            <w:rStyle w:val="Hyperlink"/>
            <w:lang w:val="en-CA"/>
          </w:rPr>
          <w:t>Balloons</w:t>
        </w:r>
      </w:hyperlink>
      <w:r w:rsidRPr="00A8408A">
        <w:rPr>
          <w:lang w:val="en-CA"/>
        </w:rPr>
        <w:t> away from Air Defenses, as they are capable of destroying most </w:t>
      </w:r>
      <w:hyperlink r:id="rId3134" w:tooltip="Balloon" w:history="1">
        <w:r w:rsidRPr="00A8408A">
          <w:rPr>
            <w:rStyle w:val="Hyperlink"/>
            <w:lang w:val="en-CA"/>
          </w:rPr>
          <w:t>Balloons</w:t>
        </w:r>
      </w:hyperlink>
      <w:r w:rsidRPr="00A8408A">
        <w:rPr>
          <w:lang w:val="en-CA"/>
        </w:rPr>
        <w:t> in one or two hits from a great distance.</w:t>
      </w:r>
    </w:p>
    <w:p w:rsidR="00A8408A" w:rsidRPr="00A8408A" w:rsidRDefault="00A8408A" w:rsidP="00A8408A">
      <w:pPr>
        <w:numPr>
          <w:ilvl w:val="1"/>
          <w:numId w:val="134"/>
        </w:numPr>
        <w:rPr>
          <w:lang w:val="en-CA"/>
        </w:rPr>
      </w:pPr>
      <w:r w:rsidRPr="00A8408A">
        <w:rPr>
          <w:lang w:val="en-CA"/>
        </w:rPr>
        <w:t>Although Air Defenses are quite effective against </w:t>
      </w:r>
      <w:hyperlink r:id="rId3135" w:tooltip="Dragon" w:history="1">
        <w:r w:rsidRPr="00A8408A">
          <w:rPr>
            <w:rStyle w:val="Hyperlink"/>
            <w:lang w:val="en-CA"/>
          </w:rPr>
          <w:t>Dragons</w:t>
        </w:r>
      </w:hyperlink>
      <w:r w:rsidRPr="00A8408A">
        <w:rPr>
          <w:lang w:val="en-CA"/>
        </w:rPr>
        <w:t>, it is possible to keep an Air Defense occupied with a one or two </w:t>
      </w:r>
      <w:hyperlink r:id="rId3136" w:tooltip="Dragon" w:history="1">
        <w:r w:rsidRPr="00A8408A">
          <w:rPr>
            <w:rStyle w:val="Hyperlink"/>
            <w:lang w:val="en-CA"/>
          </w:rPr>
          <w:t>Dragons</w:t>
        </w:r>
      </w:hyperlink>
      <w:r w:rsidRPr="00A8408A">
        <w:rPr>
          <w:lang w:val="en-CA"/>
        </w:rPr>
        <w:t> for a fleet of </w:t>
      </w:r>
      <w:hyperlink r:id="rId3137" w:tooltip="Balloon" w:history="1">
        <w:r w:rsidRPr="00A8408A">
          <w:rPr>
            <w:rStyle w:val="Hyperlink"/>
            <w:lang w:val="en-CA"/>
          </w:rPr>
          <w:t>Balloons</w:t>
        </w:r>
      </w:hyperlink>
      <w:r w:rsidRPr="00A8408A">
        <w:rPr>
          <w:lang w:val="en-CA"/>
        </w:rPr>
        <w:t> to quickly destroy a majority of the ground </w:t>
      </w:r>
      <w:hyperlink r:id="rId3138" w:tooltip="Defensive Buildings" w:history="1">
        <w:r w:rsidRPr="00A8408A">
          <w:rPr>
            <w:rStyle w:val="Hyperlink"/>
            <w:lang w:val="en-CA"/>
          </w:rPr>
          <w:t>defenses</w:t>
        </w:r>
      </w:hyperlink>
      <w:r w:rsidRPr="00A8408A">
        <w:rPr>
          <w:lang w:val="en-CA"/>
        </w:rPr>
        <w:t>.</w:t>
      </w:r>
    </w:p>
    <w:p w:rsidR="00A8408A" w:rsidRPr="00A8408A" w:rsidRDefault="00A8408A" w:rsidP="00A8408A">
      <w:pPr>
        <w:numPr>
          <w:ilvl w:val="1"/>
          <w:numId w:val="134"/>
        </w:numPr>
        <w:rPr>
          <w:lang w:val="en-CA"/>
        </w:rPr>
      </w:pPr>
      <w:r w:rsidRPr="00A8408A">
        <w:rPr>
          <w:lang w:val="en-CA"/>
        </w:rPr>
        <w:t>An </w:t>
      </w:r>
      <w:hyperlink r:id="rId3139" w:tooltip="Archer Queen" w:history="1">
        <w:r w:rsidRPr="00A8408A">
          <w:rPr>
            <w:rStyle w:val="Hyperlink"/>
            <w:lang w:val="en-CA"/>
          </w:rPr>
          <w:t>Archer Queen</w:t>
        </w:r>
      </w:hyperlink>
      <w:r w:rsidRPr="00A8408A">
        <w:rPr>
          <w:lang w:val="en-CA"/>
        </w:rPr>
        <w:t> backed by </w:t>
      </w:r>
      <w:hyperlink r:id="rId3140" w:tooltip="Healer" w:history="1">
        <w:r w:rsidRPr="00A8408A">
          <w:rPr>
            <w:rStyle w:val="Hyperlink"/>
            <w:lang w:val="en-CA"/>
          </w:rPr>
          <w:t>Healers</w:t>
        </w:r>
      </w:hyperlink>
      <w:r w:rsidRPr="00A8408A">
        <w:rPr>
          <w:lang w:val="en-CA"/>
        </w:rPr>
        <w:t> is capable of attacking an Air Defense while keeping the </w:t>
      </w:r>
      <w:hyperlink r:id="rId3141" w:tooltip="Healer" w:history="1">
        <w:r w:rsidRPr="00A8408A">
          <w:rPr>
            <w:rStyle w:val="Hyperlink"/>
            <w:lang w:val="en-CA"/>
          </w:rPr>
          <w:t>Healers</w:t>
        </w:r>
      </w:hyperlink>
      <w:r w:rsidRPr="00A8408A">
        <w:rPr>
          <w:lang w:val="en-CA"/>
        </w:rPr>
        <w:t>out of range. This allows the Air Defense to be taken out without any significant threat to your </w:t>
      </w:r>
      <w:hyperlink r:id="rId3142" w:tooltip="Healer" w:history="1">
        <w:r w:rsidRPr="00A8408A">
          <w:rPr>
            <w:rStyle w:val="Hyperlink"/>
            <w:lang w:val="en-CA"/>
          </w:rPr>
          <w:t>Healers</w:t>
        </w:r>
      </w:hyperlink>
      <w:r w:rsidRPr="00A8408A">
        <w:rPr>
          <w:lang w:val="en-CA"/>
        </w:rPr>
        <w:t>.</w:t>
      </w:r>
    </w:p>
    <w:p w:rsidR="00A8408A" w:rsidRPr="00A8408A" w:rsidRDefault="00A8408A" w:rsidP="00A8408A">
      <w:pPr>
        <w:numPr>
          <w:ilvl w:val="1"/>
          <w:numId w:val="134"/>
        </w:numPr>
        <w:rPr>
          <w:lang w:val="en-CA"/>
        </w:rPr>
      </w:pPr>
      <w:r w:rsidRPr="00A8408A">
        <w:rPr>
          <w:lang w:val="en-CA"/>
        </w:rPr>
        <w:t>A great way to overwhelm the Air Defense is using a large group of </w:t>
      </w:r>
      <w:hyperlink r:id="rId3143" w:tooltip="Minion" w:history="1">
        <w:r w:rsidRPr="00A8408A">
          <w:rPr>
            <w:rStyle w:val="Hyperlink"/>
            <w:lang w:val="en-CA"/>
          </w:rPr>
          <w:t>Minions</w:t>
        </w:r>
      </w:hyperlink>
      <w:r w:rsidRPr="00A8408A">
        <w:rPr>
          <w:lang w:val="en-CA"/>
        </w:rPr>
        <w:t> since the Air Defense can only target one </w:t>
      </w:r>
      <w:hyperlink r:id="rId3144" w:tooltip="Category:Air Troops" w:history="1">
        <w:r w:rsidRPr="00A8408A">
          <w:rPr>
            <w:rStyle w:val="Hyperlink"/>
            <w:lang w:val="en-CA"/>
          </w:rPr>
          <w:t>air unit</w:t>
        </w:r>
      </w:hyperlink>
      <w:r w:rsidRPr="00A8408A">
        <w:rPr>
          <w:lang w:val="en-CA"/>
        </w:rPr>
        <w:t> at a time.</w:t>
      </w:r>
    </w:p>
    <w:p w:rsidR="00A8408A" w:rsidRPr="00A8408A" w:rsidRDefault="00A02F7D" w:rsidP="00A8408A">
      <w:pPr>
        <w:rPr>
          <w:lang w:val="en-CA"/>
        </w:rPr>
      </w:pPr>
      <w:r>
        <w:rPr>
          <w:lang w:val="en-CA"/>
        </w:rPr>
        <w:pict>
          <v:rect id="_x0000_i1221" style="width:0;height:1.5pt" o:hralign="center" o:hrstd="t" o:hrnoshade="t" o:hr="t" fillcolor="#3a3a3a" stroked="f"/>
        </w:pict>
      </w:r>
    </w:p>
    <w:p w:rsidR="00A8408A" w:rsidRPr="00A8408A" w:rsidRDefault="00A8408A" w:rsidP="00A8408A">
      <w:pPr>
        <w:numPr>
          <w:ilvl w:val="0"/>
          <w:numId w:val="135"/>
        </w:numPr>
        <w:rPr>
          <w:lang w:val="en-CA"/>
        </w:rPr>
      </w:pPr>
      <w:r w:rsidRPr="00A8408A">
        <w:rPr>
          <w:b/>
          <w:bCs/>
          <w:lang w:val="en-CA"/>
        </w:rPr>
        <w:t>Upgrade Differences</w:t>
      </w:r>
    </w:p>
    <w:p w:rsidR="00A8408A" w:rsidRPr="00A8408A" w:rsidRDefault="00A8408A" w:rsidP="00A8408A">
      <w:pPr>
        <w:numPr>
          <w:ilvl w:val="1"/>
          <w:numId w:val="135"/>
        </w:numPr>
        <w:rPr>
          <w:lang w:val="en-CA"/>
        </w:rPr>
      </w:pPr>
      <w:r w:rsidRPr="00A8408A">
        <w:rPr>
          <w:lang w:val="en-CA"/>
        </w:rPr>
        <w:t>Air Defenses undergo significant visual changes at levels 2 through to 9.</w:t>
      </w:r>
    </w:p>
    <w:p w:rsidR="00A8408A" w:rsidRPr="00A8408A" w:rsidRDefault="00A8408A" w:rsidP="00A8408A">
      <w:pPr>
        <w:numPr>
          <w:ilvl w:val="2"/>
          <w:numId w:val="135"/>
        </w:numPr>
        <w:rPr>
          <w:lang w:val="en-CA"/>
        </w:rPr>
      </w:pPr>
      <w:r w:rsidRPr="00A8408A">
        <w:rPr>
          <w:lang w:val="en-CA"/>
        </w:rPr>
        <w:t>When initially constructed, the Air Defense consists of a single wooden launch tube with a single red-and-black rocket. The launch tube is banded with metal.</w:t>
      </w:r>
    </w:p>
    <w:p w:rsidR="00A8408A" w:rsidRPr="00A8408A" w:rsidRDefault="00A8408A" w:rsidP="00A8408A">
      <w:pPr>
        <w:numPr>
          <w:ilvl w:val="2"/>
          <w:numId w:val="135"/>
        </w:numPr>
        <w:rPr>
          <w:lang w:val="en-CA"/>
        </w:rPr>
      </w:pPr>
      <w:r w:rsidRPr="00A8408A">
        <w:rPr>
          <w:lang w:val="en-CA"/>
        </w:rPr>
        <w:t>At levels 2, a second launch tube with a rocket is added, with more wood space below.</w:t>
      </w:r>
    </w:p>
    <w:p w:rsidR="00A8408A" w:rsidRPr="00A8408A" w:rsidRDefault="00A8408A" w:rsidP="00A8408A">
      <w:pPr>
        <w:numPr>
          <w:ilvl w:val="2"/>
          <w:numId w:val="135"/>
        </w:numPr>
        <w:rPr>
          <w:lang w:val="en-CA"/>
        </w:rPr>
      </w:pPr>
      <w:r w:rsidRPr="00A8408A">
        <w:rPr>
          <w:lang w:val="en-CA"/>
        </w:rPr>
        <w:t>At level 3, a third launch tube with a rocket inside is added again.</w:t>
      </w:r>
    </w:p>
    <w:p w:rsidR="00A8408A" w:rsidRPr="00A8408A" w:rsidRDefault="00A8408A" w:rsidP="00A8408A">
      <w:pPr>
        <w:numPr>
          <w:ilvl w:val="2"/>
          <w:numId w:val="135"/>
        </w:numPr>
        <w:rPr>
          <w:lang w:val="en-CA"/>
        </w:rPr>
      </w:pPr>
      <w:r w:rsidRPr="00A8408A">
        <w:rPr>
          <w:lang w:val="en-CA"/>
        </w:rPr>
        <w:t>At level 4, the three wooden launch tubes merge into one and gain an additional rocket. The launch base is reinforced with metal.</w:t>
      </w:r>
    </w:p>
    <w:p w:rsidR="00A8408A" w:rsidRPr="00A8408A" w:rsidRDefault="00A8408A" w:rsidP="00A8408A">
      <w:pPr>
        <w:numPr>
          <w:ilvl w:val="2"/>
          <w:numId w:val="135"/>
        </w:numPr>
        <w:rPr>
          <w:lang w:val="en-CA"/>
        </w:rPr>
      </w:pPr>
      <w:r w:rsidRPr="00A8408A">
        <w:rPr>
          <w:lang w:val="en-CA"/>
        </w:rPr>
        <w:t>At level 5, another launch tube is added with 3 rockets in one and 2 in the other. The nail on the right turns golden. These launch tubes seem to be smaller than the level 4 one.</w:t>
      </w:r>
    </w:p>
    <w:p w:rsidR="00A8408A" w:rsidRPr="00A8408A" w:rsidRDefault="00A8408A" w:rsidP="00A8408A">
      <w:pPr>
        <w:numPr>
          <w:ilvl w:val="2"/>
          <w:numId w:val="135"/>
        </w:numPr>
        <w:rPr>
          <w:lang w:val="en-CA"/>
        </w:rPr>
      </w:pPr>
      <w:r w:rsidRPr="00A8408A">
        <w:rPr>
          <w:lang w:val="en-CA"/>
        </w:rPr>
        <w:t>At level 6, another launch tube is added, but there are now 2 rockets in each one. The wood at the bottom turns golden colored and the nail is now spiked.</w:t>
      </w:r>
    </w:p>
    <w:p w:rsidR="00A8408A" w:rsidRPr="00A8408A" w:rsidRDefault="00A8408A" w:rsidP="00A8408A">
      <w:pPr>
        <w:numPr>
          <w:ilvl w:val="2"/>
          <w:numId w:val="135"/>
        </w:numPr>
        <w:rPr>
          <w:lang w:val="en-CA"/>
        </w:rPr>
      </w:pPr>
      <w:r w:rsidRPr="00A8408A">
        <w:rPr>
          <w:lang w:val="en-CA"/>
        </w:rPr>
        <w:t>At level 7, the three launch tubes are replaced with a single large wooden launcher with four large black and yellow rockets in it. The bottom also becomes more secure.</w:t>
      </w:r>
    </w:p>
    <w:p w:rsidR="00A8408A" w:rsidRPr="00A8408A" w:rsidRDefault="00A8408A" w:rsidP="00A8408A">
      <w:pPr>
        <w:numPr>
          <w:ilvl w:val="2"/>
          <w:numId w:val="135"/>
        </w:numPr>
        <w:rPr>
          <w:lang w:val="en-CA"/>
        </w:rPr>
      </w:pPr>
      <w:r w:rsidRPr="00A8408A">
        <w:rPr>
          <w:lang w:val="en-CA"/>
        </w:rPr>
        <w:t>At level 8, the Air Defense's launcher receives a coat of red paint, along with dark metal bands and golden rivets. It is filled with four large, black-</w:t>
      </w:r>
      <w:r w:rsidRPr="00A8408A">
        <w:rPr>
          <w:lang w:val="en-CA"/>
        </w:rPr>
        <w:lastRenderedPageBreak/>
        <w:t>tipped rockets that are painted in a yellow and black chessboard pattern, similar to that seen on the </w:t>
      </w:r>
      <w:hyperlink r:id="rId3145" w:tooltip="wikipedia:V-2 Rocket" w:history="1">
        <w:r w:rsidRPr="00A8408A">
          <w:rPr>
            <w:rStyle w:val="Hyperlink"/>
            <w:lang w:val="en-CA"/>
          </w:rPr>
          <w:t>V-2 Rocket</w:t>
        </w:r>
      </w:hyperlink>
      <w:r w:rsidRPr="00A8408A">
        <w:rPr>
          <w:lang w:val="en-CA"/>
        </w:rPr>
        <w:t>.</w:t>
      </w:r>
    </w:p>
    <w:p w:rsidR="00A8408A" w:rsidRPr="00A8408A" w:rsidRDefault="00A8408A" w:rsidP="00A8408A">
      <w:pPr>
        <w:numPr>
          <w:ilvl w:val="2"/>
          <w:numId w:val="135"/>
        </w:numPr>
        <w:rPr>
          <w:lang w:val="en-CA"/>
        </w:rPr>
      </w:pPr>
      <w:r w:rsidRPr="00A8408A">
        <w:rPr>
          <w:lang w:val="en-CA"/>
        </w:rPr>
        <w:t>At level 9, the bolts holding the launcher together change to golden spikes, the wooden beams of the launcher become white at the sides and red at the front and possibly the back, and the nails on the launch tube are hidden by golden bands. The yellow bands on the rocket tips become much wider and the rockets themselves become a bit thicker.</w:t>
      </w:r>
    </w:p>
    <w:p w:rsidR="00A8408A" w:rsidRPr="00A8408A" w:rsidRDefault="00A8408A" w:rsidP="00A8408A">
      <w:pPr>
        <w:numPr>
          <w:ilvl w:val="2"/>
          <w:numId w:val="135"/>
        </w:numPr>
        <w:rPr>
          <w:lang w:val="en-CA"/>
        </w:rPr>
      </w:pPr>
      <w:r w:rsidRPr="00A8408A">
        <w:rPr>
          <w:lang w:val="en-CA"/>
        </w:rPr>
        <w:t>At level 10, the launch tube is now dark blue with black straps around it. The base changes to steel gray without spikes, with dark gray beams on the sides; the front beam is now replaced by a bellow-like support with bronze parts on either end. The rockets still use the same color scheme as before, however they have different patterns on both tips and body; no longer using a checkerboard pattern but rather a striped pattern on its body.</w:t>
      </w:r>
    </w:p>
    <w:p w:rsidR="00A8408A" w:rsidRPr="00A8408A" w:rsidRDefault="00A02F7D" w:rsidP="00A8408A">
      <w:pPr>
        <w:rPr>
          <w:lang w:val="en-CA"/>
        </w:rPr>
      </w:pPr>
      <w:r>
        <w:rPr>
          <w:lang w:val="en-CA"/>
        </w:rPr>
        <w:pict>
          <v:rect id="_x0000_i1222" style="width:0;height:1.5pt" o:hralign="center" o:hrstd="t" o:hrnoshade="t" o:hr="t" fillcolor="#3a3a3a" stroked="f"/>
        </w:pict>
      </w:r>
    </w:p>
    <w:p w:rsidR="00A8408A" w:rsidRPr="00A8408A" w:rsidRDefault="00A8408A" w:rsidP="00A8408A">
      <w:pPr>
        <w:numPr>
          <w:ilvl w:val="0"/>
          <w:numId w:val="136"/>
        </w:numPr>
        <w:rPr>
          <w:lang w:val="en-CA"/>
        </w:rPr>
      </w:pPr>
      <w:r w:rsidRPr="00A8408A">
        <w:rPr>
          <w:b/>
          <w:bCs/>
          <w:lang w:val="en-CA"/>
        </w:rPr>
        <w:t>Trivia</w:t>
      </w:r>
    </w:p>
    <w:p w:rsidR="00A8408A" w:rsidRPr="00A8408A" w:rsidRDefault="00A8408A" w:rsidP="00A8408A">
      <w:pPr>
        <w:numPr>
          <w:ilvl w:val="1"/>
          <w:numId w:val="136"/>
        </w:numPr>
        <w:rPr>
          <w:lang w:val="en-CA"/>
        </w:rPr>
      </w:pPr>
      <w:r w:rsidRPr="00A8408A">
        <w:rPr>
          <w:lang w:val="en-CA"/>
        </w:rPr>
        <w:t>The rockets in the launcher look like fireworks. When they explode, you can see a small show of lights if you zoom in close enough.</w:t>
      </w:r>
    </w:p>
    <w:p w:rsidR="00A8408A" w:rsidRPr="00A8408A" w:rsidRDefault="00A8408A" w:rsidP="00A8408A">
      <w:pPr>
        <w:numPr>
          <w:ilvl w:val="1"/>
          <w:numId w:val="136"/>
        </w:numPr>
        <w:rPr>
          <w:lang w:val="en-CA"/>
        </w:rPr>
      </w:pPr>
      <w:r w:rsidRPr="00A8408A">
        <w:rPr>
          <w:lang w:val="en-CA"/>
        </w:rPr>
        <w:t>The visual representation of rockets in the Air Defense's launchers </w:t>
      </w:r>
      <w:r w:rsidRPr="00A8408A">
        <w:rPr>
          <w:b/>
          <w:bCs/>
          <w:i/>
          <w:iCs/>
          <w:lang w:val="en-CA"/>
        </w:rPr>
        <w:t>does not</w:t>
      </w:r>
      <w:r w:rsidRPr="00A8408A">
        <w:rPr>
          <w:lang w:val="en-CA"/>
        </w:rPr>
        <w:t> represent the amount of ammunition the Air Defense contains. The Air Defense has unlimited ammunition and will continue to fire as long as the enemy has any surviving </w:t>
      </w:r>
      <w:hyperlink r:id="rId3146" w:tooltip="Category:Air Troops" w:history="1">
        <w:r w:rsidRPr="00A8408A">
          <w:rPr>
            <w:rStyle w:val="Hyperlink"/>
            <w:lang w:val="en-CA"/>
          </w:rPr>
          <w:t>Air Troops</w:t>
        </w:r>
      </w:hyperlink>
      <w:r w:rsidRPr="00A8408A">
        <w:rPr>
          <w:lang w:val="en-CA"/>
        </w:rPr>
        <w:t> in range.</w:t>
      </w:r>
    </w:p>
    <w:p w:rsidR="00A8408A" w:rsidRPr="00A8408A" w:rsidRDefault="00A8408A" w:rsidP="00A8408A">
      <w:pPr>
        <w:numPr>
          <w:ilvl w:val="1"/>
          <w:numId w:val="136"/>
        </w:numPr>
        <w:rPr>
          <w:lang w:val="en-CA"/>
        </w:rPr>
      </w:pPr>
      <w:r w:rsidRPr="00A8408A">
        <w:rPr>
          <w:lang w:val="en-CA"/>
        </w:rPr>
        <w:t>Even though after the 12/10/16 update, Air Defenses under upgrade have their rocket heads removed and look unarmed, they still don't need re-arming. This is made to make it visually realistic, as they can't shoot when upgrading.</w:t>
      </w:r>
    </w:p>
    <w:p w:rsidR="00A8408A" w:rsidRPr="00A8408A" w:rsidRDefault="00A8408A" w:rsidP="00A8408A">
      <w:pPr>
        <w:numPr>
          <w:ilvl w:val="1"/>
          <w:numId w:val="136"/>
        </w:numPr>
        <w:rPr>
          <w:lang w:val="en-CA"/>
        </w:rPr>
      </w:pPr>
      <w:r w:rsidRPr="00A8408A">
        <w:rPr>
          <w:lang w:val="en-CA"/>
        </w:rPr>
        <w:t>In most English-speaking countries outside the United States, the Air Defense is called the Air Defence.</w:t>
      </w:r>
    </w:p>
    <w:p w:rsidR="00A8408A" w:rsidRPr="00A8408A" w:rsidRDefault="00A8408A" w:rsidP="00A8408A">
      <w:pPr>
        <w:numPr>
          <w:ilvl w:val="1"/>
          <w:numId w:val="136"/>
        </w:numPr>
        <w:rPr>
          <w:lang w:val="en-CA"/>
        </w:rPr>
      </w:pPr>
      <w:r w:rsidRPr="00A8408A">
        <w:rPr>
          <w:lang w:val="en-CA"/>
        </w:rPr>
        <w:t>It is one of the 2 </w:t>
      </w:r>
      <w:hyperlink r:id="rId3147" w:tooltip="Defensive Buildings" w:history="1">
        <w:r w:rsidRPr="00A8408A">
          <w:rPr>
            <w:rStyle w:val="Hyperlink"/>
            <w:lang w:val="en-CA"/>
          </w:rPr>
          <w:t>defensive buildings</w:t>
        </w:r>
      </w:hyperlink>
      <w:r w:rsidRPr="00A8408A">
        <w:rPr>
          <w:lang w:val="en-CA"/>
        </w:rPr>
        <w:t> which target only </w:t>
      </w:r>
      <w:hyperlink r:id="rId3148" w:tooltip="Category:Air Troops" w:history="1">
        <w:r w:rsidRPr="00A8408A">
          <w:rPr>
            <w:rStyle w:val="Hyperlink"/>
            <w:lang w:val="en-CA"/>
          </w:rPr>
          <w:t>air troops</w:t>
        </w:r>
      </w:hyperlink>
      <w:r w:rsidRPr="00A8408A">
        <w:rPr>
          <w:lang w:val="en-CA"/>
        </w:rPr>
        <w:t>, the other being the </w:t>
      </w:r>
      <w:hyperlink r:id="rId3149" w:tooltip="Air Sweeper" w:history="1">
        <w:r w:rsidRPr="00A8408A">
          <w:rPr>
            <w:rStyle w:val="Hyperlink"/>
            <w:lang w:val="en-CA"/>
          </w:rPr>
          <w:t>Air Sweeper</w:t>
        </w:r>
      </w:hyperlink>
      <w:r w:rsidRPr="00A8408A">
        <w:rPr>
          <w:lang w:val="en-CA"/>
        </w:rPr>
        <w:t>, although it doesn't damage the troops.</w:t>
      </w:r>
    </w:p>
    <w:p w:rsidR="00A8408A" w:rsidRPr="00A8408A" w:rsidRDefault="00A8408A" w:rsidP="00A8408A">
      <w:pPr>
        <w:numPr>
          <w:ilvl w:val="1"/>
          <w:numId w:val="136"/>
        </w:numPr>
        <w:rPr>
          <w:lang w:val="en-CA"/>
        </w:rPr>
      </w:pPr>
      <w:r w:rsidRPr="00A8408A">
        <w:rPr>
          <w:lang w:val="en-CA"/>
        </w:rPr>
        <w:t>The Air Defense had a significant visual change for levels 2-7 in the 21/3 Bowler Update.</w:t>
      </w:r>
    </w:p>
    <w:p w:rsidR="00A8408A" w:rsidRPr="00A8408A" w:rsidRDefault="00A8408A" w:rsidP="00A8408A">
      <w:pPr>
        <w:numPr>
          <w:ilvl w:val="1"/>
          <w:numId w:val="136"/>
        </w:numPr>
        <w:rPr>
          <w:lang w:val="en-CA"/>
        </w:rPr>
      </w:pPr>
      <w:r w:rsidRPr="00A8408A">
        <w:rPr>
          <w:lang w:val="en-CA"/>
        </w:rPr>
        <w:t>In the </w:t>
      </w:r>
      <w:hyperlink r:id="rId3150" w:tooltip="Version History" w:history="1">
        <w:r w:rsidRPr="00A8408A">
          <w:rPr>
            <w:rStyle w:val="Hyperlink"/>
            <w:lang w:val="en-CA"/>
          </w:rPr>
          <w:t>October 12th 8.551.2 "Friendly Wars" update</w:t>
        </w:r>
      </w:hyperlink>
      <w:r w:rsidRPr="00A8408A">
        <w:rPr>
          <w:lang w:val="en-CA"/>
        </w:rPr>
        <w:t>, the level 9 Air Defense was added to the game files but not immediately made available until March 8th, 2017.</w:t>
      </w:r>
    </w:p>
    <w:p w:rsidR="00A8408A" w:rsidRPr="00A8408A" w:rsidRDefault="00A8408A" w:rsidP="00A8408A">
      <w:pPr>
        <w:numPr>
          <w:ilvl w:val="1"/>
          <w:numId w:val="136"/>
        </w:numPr>
        <w:rPr>
          <w:lang w:val="en-CA"/>
        </w:rPr>
      </w:pPr>
      <w:r w:rsidRPr="00A8408A">
        <w:rPr>
          <w:lang w:val="en-CA"/>
        </w:rPr>
        <w:t>The number of rockets in level 1-6 Air Defenses corresponds to its level.</w:t>
      </w:r>
    </w:p>
    <w:p w:rsidR="00A8408A" w:rsidRPr="00A8408A" w:rsidRDefault="00A02F7D" w:rsidP="00A8408A">
      <w:pPr>
        <w:rPr>
          <w:lang w:val="en-CA"/>
        </w:rPr>
      </w:pPr>
      <w:r>
        <w:rPr>
          <w:lang w:val="en-CA"/>
        </w:rPr>
        <w:pict>
          <v:rect id="_x0000_i1223" style="width:0;height:1.5pt" o:hralign="center" o:hrstd="t" o:hrnoshade="t" o:hr="t" fillcolor="#3a3a3a" stroked="f"/>
        </w:pict>
      </w:r>
    </w:p>
    <w:p w:rsidR="00A8408A" w:rsidRPr="00A8408A" w:rsidRDefault="00A8408A" w:rsidP="00A8408A">
      <w:pPr>
        <w:numPr>
          <w:ilvl w:val="0"/>
          <w:numId w:val="137"/>
        </w:numPr>
        <w:rPr>
          <w:lang w:val="en-CA"/>
        </w:rPr>
      </w:pPr>
      <w:r w:rsidRPr="00A8408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718" name="Picture 718"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displays information about the Air Defense, such as Level, Damage Per Second, Hitpoints, Range, Damage Type and Targets.</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717" name="Picture 717"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begins upgrading the Air Defense to the next level, if you have enough resources and a free </w:t>
            </w:r>
            <w:hyperlink r:id="rId3151" w:tooltip="Builder's Hut" w:history="1">
              <w:r w:rsidRPr="00A8408A">
                <w:rPr>
                  <w:rStyle w:val="Hyperlink"/>
                  <w:lang w:val="en-CA"/>
                </w:rPr>
                <w:t>Builder</w:t>
              </w:r>
            </w:hyperlink>
            <w:r w:rsidRPr="00A8408A">
              <w:rPr>
                <w:lang w:val="en-CA"/>
              </w:rPr>
              <w:t>. When the Air Defense is at maximum level, this icon is not shown.</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6" name="Picture 696"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instantly upgrades the Air Defense to the next level, at the cost of one </w:t>
            </w:r>
            <w:hyperlink r:id="rId3152" w:tooltip="Magic Items" w:history="1">
              <w:r w:rsidRPr="00A8408A">
                <w:rPr>
                  <w:rStyle w:val="Hyperlink"/>
                  <w:lang w:val="en-CA"/>
                </w:rPr>
                <w:t>Hammer of Building</w:t>
              </w:r>
            </w:hyperlink>
            <w:r w:rsidRPr="00A8408A">
              <w:rPr>
                <w:lang w:val="en-CA"/>
              </w:rPr>
              <w:t> if you have one. When the Air Defense is at maximum level, this icon is not shown.</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5" name="Picture 695"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the displayed number of </w:t>
            </w:r>
            <w:hyperlink r:id="rId3153" w:tooltip="Gems" w:history="1">
              <w:r w:rsidRPr="00A8408A">
                <w:rPr>
                  <w:rStyle w:val="Hyperlink"/>
                  <w:lang w:val="en-CA"/>
                </w:rPr>
                <w:t>Gems</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4" name="Picture 694"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one </w:t>
            </w:r>
            <w:hyperlink r:id="rId3154" w:tooltip="Magic Items" w:history="1">
              <w:r w:rsidRPr="00A8408A">
                <w:rPr>
                  <w:rStyle w:val="Hyperlink"/>
                  <w:lang w:val="en-CA"/>
                </w:rPr>
                <w:t>Book of Building</w:t>
              </w:r>
            </w:hyperlink>
            <w:r w:rsidRPr="00A8408A">
              <w:rPr>
                <w:lang w:val="en-CA"/>
              </w:rPr>
              <w:t>. This icon is only shown if you have at least one </w:t>
            </w:r>
            <w:hyperlink r:id="rId3155" w:tooltip="Magic Items" w:history="1">
              <w:r w:rsidRPr="00A8408A">
                <w:rPr>
                  <w:rStyle w:val="Hyperlink"/>
                  <w:lang w:val="en-CA"/>
                </w:rPr>
                <w:t>Book of Building</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lastRenderedPageBreak/>
              <w:drawing>
                <wp:inline distT="0" distB="0" distL="0" distR="0">
                  <wp:extent cx="428625" cy="428625"/>
                  <wp:effectExtent l="0" t="0" r="9525" b="9525"/>
                  <wp:docPr id="693" name="Picture 693"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one </w:t>
            </w:r>
            <w:hyperlink r:id="rId3156" w:tooltip="Magic Items" w:history="1">
              <w:r w:rsidRPr="00A8408A">
                <w:rPr>
                  <w:rStyle w:val="Hyperlink"/>
                  <w:lang w:val="en-CA"/>
                </w:rPr>
                <w:t>Book of Everything</w:t>
              </w:r>
            </w:hyperlink>
            <w:r w:rsidRPr="00A8408A">
              <w:rPr>
                <w:lang w:val="en-CA"/>
              </w:rPr>
              <w:t>. This icon is only shown if you have at least one </w:t>
            </w:r>
            <w:hyperlink r:id="rId3157" w:tooltip="Magic Items" w:history="1">
              <w:r w:rsidRPr="00A8408A">
                <w:rPr>
                  <w:rStyle w:val="Hyperlink"/>
                  <w:lang w:val="en-CA"/>
                </w:rPr>
                <w:t>Book of Everything</w:t>
              </w:r>
            </w:hyperlink>
            <w:r w:rsidRPr="00A8408A">
              <w:rPr>
                <w:lang w:val="en-CA"/>
              </w:rPr>
              <w:t> but do not have a </w:t>
            </w:r>
            <w:hyperlink r:id="rId3158" w:tooltip="Magic Items" w:history="1">
              <w:r w:rsidRPr="00A8408A">
                <w:rPr>
                  <w:rStyle w:val="Hyperlink"/>
                  <w:lang w:val="en-CA"/>
                </w:rPr>
                <w:t>Book of Building</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2" name="Picture 692"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boosts all your </w:t>
            </w:r>
            <w:hyperlink r:id="rId3159" w:tooltip="Builder" w:history="1">
              <w:r w:rsidRPr="00A8408A">
                <w:rPr>
                  <w:rStyle w:val="Hyperlink"/>
                  <w:lang w:val="en-CA"/>
                </w:rPr>
                <w:t>Builders</w:t>
              </w:r>
            </w:hyperlink>
            <w:r w:rsidRPr="00A8408A">
              <w:rPr>
                <w:lang w:val="en-CA"/>
              </w:rPr>
              <w:t>for 1 hour by a factor of ten, at the cost of one </w:t>
            </w:r>
            <w:hyperlink r:id="rId3160" w:tooltip="Magic Items" w:history="1">
              <w:r w:rsidRPr="00A8408A">
                <w:rPr>
                  <w:rStyle w:val="Hyperlink"/>
                  <w:lang w:val="en-CA"/>
                </w:rPr>
                <w:t>Builder Potion</w:t>
              </w:r>
            </w:hyperlink>
            <w:r w:rsidRPr="00A8408A">
              <w:rPr>
                <w:lang w:val="en-CA"/>
              </w:rPr>
              <w:t>. This icon is only shown if you have at least one </w:t>
            </w:r>
            <w:hyperlink r:id="rId3161" w:tooltip="Magic Items" w:history="1">
              <w:r w:rsidRPr="00A8408A">
                <w:rPr>
                  <w:rStyle w:val="Hyperlink"/>
                  <w:lang w:val="en-CA"/>
                </w:rPr>
                <w:t>Builder Potion</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1" name="Picture 691"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cancels the current upgrade and refunds half of the upgrade cost.</w:t>
            </w:r>
          </w:p>
        </w:tc>
      </w:tr>
      <w:tr w:rsidR="00A8408A" w:rsidRPr="00A8408A" w:rsidTr="00A8408A">
        <w:trPr>
          <w:trHeight w:val="150"/>
        </w:trPr>
        <w:tc>
          <w:tcPr>
            <w:tcW w:w="0" w:type="auto"/>
            <w:vAlign w:val="center"/>
            <w:hideMark/>
          </w:tcPr>
          <w:p w:rsidR="00A8408A" w:rsidRPr="00A8408A" w:rsidRDefault="00A8408A" w:rsidP="00A8408A">
            <w:pPr>
              <w:rPr>
                <w:lang w:val="en-CA"/>
              </w:rPr>
            </w:pPr>
          </w:p>
        </w:tc>
        <w:tc>
          <w:tcPr>
            <w:tcW w:w="0" w:type="auto"/>
            <w:vAlign w:val="center"/>
            <w:hideMark/>
          </w:tcPr>
          <w:p w:rsidR="00A8408A" w:rsidRPr="00A8408A" w:rsidRDefault="00A8408A" w:rsidP="00A8408A">
            <w:pPr>
              <w:rPr>
                <w:lang w:val="en-CA"/>
              </w:rPr>
            </w:pPr>
          </w:p>
        </w:tc>
      </w:tr>
    </w:tbl>
    <w:p w:rsidR="00A8408A" w:rsidRPr="00A8408A" w:rsidRDefault="00A8408A" w:rsidP="00A8408A">
      <w:pPr>
        <w:numPr>
          <w:ilvl w:val="0"/>
          <w:numId w:val="13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A8408A" w:rsidRPr="00A8408A" w:rsidTr="00A8408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A8408A" w:rsidRPr="00A8408A" w:rsidRDefault="00A02F7D" w:rsidP="00A8408A">
            <w:pPr>
              <w:rPr>
                <w:b/>
                <w:bCs/>
                <w:lang w:val="en-CA"/>
              </w:rPr>
            </w:pPr>
            <w:hyperlink r:id="rId3162" w:tooltip="Town Hall" w:history="1">
              <w:r w:rsidR="00A8408A" w:rsidRPr="00A8408A">
                <w:rPr>
                  <w:rStyle w:val="Hyperlink"/>
                  <w:b/>
                  <w:bCs/>
                  <w:lang w:val="en-CA"/>
                </w:rPr>
                <w:t>Town Hall</w:t>
              </w:r>
            </w:hyperlink>
            <w:r w:rsidR="00A8408A" w:rsidRPr="00A8408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12</w:t>
            </w:r>
          </w:p>
        </w:tc>
      </w:tr>
      <w:tr w:rsidR="00A8408A" w:rsidRPr="00A8408A" w:rsidTr="00A8408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r>
    </w:tbl>
    <w:p w:rsidR="00A8408A" w:rsidRPr="00A8408A" w:rsidRDefault="00A8408A" w:rsidP="00A8408A">
      <w:pPr>
        <w:ind w:left="720"/>
        <w:rPr>
          <w:lang w:val="en-CA"/>
        </w:rPr>
      </w:pPr>
      <w:r w:rsidRPr="00A8408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A8408A" w:rsidRPr="00A8408A" w:rsidTr="00A8408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Size </w:t>
            </w:r>
            <w:r w:rsidRPr="00A8408A">
              <w:rPr>
                <w:b/>
                <w:bCs/>
                <w:noProof/>
                <w:lang w:val="en-CA"/>
              </w:rPr>
              <w:drawing>
                <wp:inline distT="0" distB="0" distL="0" distR="0">
                  <wp:extent cx="190500" cy="142875"/>
                  <wp:effectExtent l="0" t="0" r="0" b="9525"/>
                  <wp:docPr id="690" name="Picture 690"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A8408A" w:rsidRPr="00A8408A" w:rsidTr="00A8408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3x3</w:t>
            </w:r>
          </w:p>
        </w:tc>
      </w:tr>
    </w:tbl>
    <w:p w:rsidR="00A8408A" w:rsidRPr="00A8408A" w:rsidRDefault="00A8408A" w:rsidP="00A8408A">
      <w:pPr>
        <w:numPr>
          <w:ilvl w:val="0"/>
          <w:numId w:val="137"/>
        </w:numPr>
        <w:rPr>
          <w:vanish/>
          <w:lang w:val="en-CA"/>
        </w:rPr>
      </w:pPr>
    </w:p>
    <w:p w:rsidR="00A8408A" w:rsidRDefault="00A8408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561"/>
        <w:gridCol w:w="1050"/>
        <w:gridCol w:w="1198"/>
        <w:gridCol w:w="924"/>
        <w:gridCol w:w="2407"/>
        <w:gridCol w:w="1921"/>
      </w:tblGrid>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02F7D" w:rsidP="00A8408A">
            <w:pPr>
              <w:rPr>
                <w:b/>
                <w:bCs/>
                <w:lang w:val="en-CA"/>
              </w:rPr>
            </w:pPr>
            <w:hyperlink r:id="rId3163" w:anchor="Gold" w:tooltip="Resources" w:history="1">
              <w:r w:rsidR="00A8408A" w:rsidRPr="00A8408A">
                <w:rPr>
                  <w:rStyle w:val="Hyperlink"/>
                  <w:b/>
                  <w:bCs/>
                  <w:lang w:val="en-CA"/>
                </w:rPr>
                <w:t>Cost</w:t>
              </w:r>
            </w:hyperlink>
            <w:r w:rsidR="00A8408A" w:rsidRPr="00A8408A">
              <w:rPr>
                <w:b/>
                <w:bCs/>
                <w:lang w:val="en-CA"/>
              </w:rPr>
              <w:t> </w:t>
            </w:r>
            <w:r w:rsidR="00A8408A" w:rsidRPr="00A8408A">
              <w:rPr>
                <w:b/>
                <w:bCs/>
                <w:noProof/>
                <w:lang w:val="en-CA"/>
              </w:rPr>
              <w:drawing>
                <wp:inline distT="0" distB="0" distL="0" distR="0">
                  <wp:extent cx="190500" cy="190500"/>
                  <wp:effectExtent l="0" t="0" r="0" b="0"/>
                  <wp:docPr id="689" name="Picture 689"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02F7D" w:rsidP="00A8408A">
            <w:pPr>
              <w:rPr>
                <w:b/>
                <w:bCs/>
                <w:lang w:val="en-CA"/>
              </w:rPr>
            </w:pPr>
            <w:hyperlink r:id="rId3164" w:tooltip="Experience" w:history="1">
              <w:r w:rsidR="00A8408A" w:rsidRPr="00A8408A">
                <w:rPr>
                  <w:rStyle w:val="Hyperlink"/>
                  <w:b/>
                  <w:bCs/>
                  <w:lang w:val="en-CA"/>
                </w:rPr>
                <w:t>Experience</w:t>
              </w:r>
            </w:hyperlink>
            <w:r w:rsidR="00A8408A" w:rsidRPr="00A8408A">
              <w:rPr>
                <w:b/>
                <w:bCs/>
                <w:lang w:val="en-CA"/>
              </w:rPr>
              <w:t>Gained </w:t>
            </w:r>
            <w:r w:rsidR="00A8408A" w:rsidRPr="00A8408A">
              <w:rPr>
                <w:b/>
                <w:bCs/>
                <w:noProof/>
                <w:lang w:val="en-CA"/>
              </w:rPr>
              <w:drawing>
                <wp:inline distT="0" distB="0" distL="0" distR="0">
                  <wp:extent cx="209550" cy="219075"/>
                  <wp:effectExtent l="0" t="0" r="0" b="9525"/>
                  <wp:docPr id="688" name="Picture 688" descr="XP">
                    <a:hlinkClick xmlns:a="http://schemas.openxmlformats.org/drawingml/2006/main" r:id="rId3075"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descr="XP">
                            <a:hlinkClick r:id="rId3075"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02F7D" w:rsidP="00A8408A">
            <w:pPr>
              <w:rPr>
                <w:b/>
                <w:bCs/>
                <w:lang w:val="en-CA"/>
              </w:rPr>
            </w:pPr>
            <w:hyperlink r:id="rId3165" w:tooltip="Town Hall" w:history="1">
              <w:r w:rsidR="00A8408A" w:rsidRPr="00A8408A">
                <w:rPr>
                  <w:rStyle w:val="Hyperlink"/>
                  <w:b/>
                  <w:bCs/>
                  <w:lang w:val="en-CA"/>
                </w:rPr>
                <w:t>Town Hall</w:t>
              </w:r>
            </w:hyperlink>
            <w:r w:rsidR="00A8408A" w:rsidRPr="00A8408A">
              <w:rPr>
                <w:b/>
                <w:bCs/>
                <w:lang w:val="en-CA"/>
              </w:rPr>
              <w:t> Level Required</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w:t>
            </w:r>
          </w:p>
        </w:tc>
      </w:tr>
    </w:tbl>
    <w:p w:rsidR="00A8408A" w:rsidRPr="00A8408A" w:rsidRDefault="00A8408A" w:rsidP="00A8408A">
      <w:pPr>
        <w:numPr>
          <w:ilvl w:val="0"/>
          <w:numId w:val="137"/>
        </w:numPr>
        <w:rPr>
          <w:vanish/>
          <w:lang w:val="en-CA"/>
        </w:rPr>
      </w:pPr>
    </w:p>
    <w:p w:rsidR="00A8408A" w:rsidRDefault="00A8408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Unit Type Targeted</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Air</w:t>
            </w:r>
          </w:p>
        </w:tc>
      </w:tr>
    </w:tbl>
    <w:p w:rsidR="00B6703E" w:rsidRDefault="00B6703E" w:rsidP="00D6071D"/>
    <w:p w:rsidR="00D6071D" w:rsidRDefault="00D6071D" w:rsidP="00BB436D">
      <w:pPr>
        <w:pStyle w:val="Heading2"/>
      </w:pPr>
      <w:r>
        <w:t>Wizard Tower</w:t>
      </w:r>
    </w:p>
    <w:p w:rsidR="00D6071D" w:rsidRDefault="00D6071D" w:rsidP="00D6071D"/>
    <w:p w:rsidR="00FD639B" w:rsidRPr="00FD639B" w:rsidRDefault="00FD639B" w:rsidP="00FD639B">
      <w:pPr>
        <w:rPr>
          <w:lang w:val="en-CA"/>
        </w:rPr>
      </w:pPr>
      <w:r w:rsidRPr="00FD639B">
        <w:rPr>
          <w:noProof/>
          <w:lang w:val="en-CA"/>
        </w:rPr>
        <w:lastRenderedPageBreak/>
        <w:drawing>
          <wp:inline distT="0" distB="0" distL="0" distR="0">
            <wp:extent cx="1905000" cy="2238375"/>
            <wp:effectExtent l="0" t="0" r="0" b="9525"/>
            <wp:docPr id="817" name="Picture 817" descr="Wizard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descr="Wizard Tower11"/>
                    <pic:cNvPicPr>
                      <a:picLocks noChangeAspect="1" noChangeArrowheads="1"/>
                    </pic:cNvPicPr>
                  </pic:nvPicPr>
                  <pic:blipFill>
                    <a:blip r:embed="rId3166">
                      <a:extLst>
                        <a:ext uri="{28A0092B-C50C-407E-A947-70E740481C1C}">
                          <a14:useLocalDpi xmlns:a14="http://schemas.microsoft.com/office/drawing/2010/main" val="0"/>
                        </a:ext>
                      </a:extLst>
                    </a:blip>
                    <a:srcRect/>
                    <a:stretch>
                      <a:fillRect/>
                    </a:stretch>
                  </pic:blipFill>
                  <pic:spPr bwMode="auto">
                    <a:xfrm>
                      <a:off x="0" y="0"/>
                      <a:ext cx="1905000" cy="2238375"/>
                    </a:xfrm>
                    <a:prstGeom prst="rect">
                      <a:avLst/>
                    </a:prstGeom>
                    <a:noFill/>
                    <a:ln>
                      <a:noFill/>
                    </a:ln>
                  </pic:spPr>
                </pic:pic>
              </a:graphicData>
            </a:graphic>
          </wp:inline>
        </w:drawing>
      </w:r>
    </w:p>
    <w:p w:rsidR="00FD639B" w:rsidRPr="00FD639B" w:rsidRDefault="00FD639B" w:rsidP="00FD639B">
      <w:pPr>
        <w:rPr>
          <w:lang w:val="en-CA"/>
        </w:rPr>
      </w:pPr>
      <w:r w:rsidRPr="00FD639B">
        <w:rPr>
          <w:b/>
          <w:bCs/>
          <w:i/>
          <w:iCs/>
          <w:lang w:val="en-CA"/>
        </w:rPr>
        <w:t>"The Ultimate Arcane Defense! Tower Wizards cast powerful area effect spells that target both </w:t>
      </w:r>
      <w:hyperlink r:id="rId3167" w:tooltip="Category:Air Troops" w:history="1">
        <w:r w:rsidRPr="00FD639B">
          <w:rPr>
            <w:rStyle w:val="Hyperlink"/>
            <w:b/>
            <w:bCs/>
            <w:i/>
            <w:iCs/>
            <w:lang w:val="en-CA"/>
          </w:rPr>
          <w:t>flying</w:t>
        </w:r>
      </w:hyperlink>
      <w:r w:rsidRPr="00FD639B">
        <w:rPr>
          <w:b/>
          <w:bCs/>
          <w:i/>
          <w:iCs/>
          <w:lang w:val="en-CA"/>
        </w:rPr>
        <w:t> and </w:t>
      </w:r>
      <w:hyperlink r:id="rId3168" w:tooltip="Category:Ground Troops" w:history="1">
        <w:r w:rsidRPr="00FD639B">
          <w:rPr>
            <w:rStyle w:val="Hyperlink"/>
            <w:b/>
            <w:bCs/>
            <w:i/>
            <w:iCs/>
            <w:lang w:val="en-CA"/>
          </w:rPr>
          <w:t>ground troops</w:t>
        </w:r>
      </w:hyperlink>
      <w:r w:rsidRPr="00FD639B">
        <w:rPr>
          <w:b/>
          <w:bCs/>
          <w:i/>
          <w:iCs/>
          <w:lang w:val="en-CA"/>
        </w:rPr>
        <w:t>."</w:t>
      </w:r>
    </w:p>
    <w:p w:rsidR="00FD639B" w:rsidRPr="00FD639B" w:rsidRDefault="00A02F7D" w:rsidP="00FD639B">
      <w:pPr>
        <w:rPr>
          <w:lang w:val="en-CA"/>
        </w:rPr>
      </w:pPr>
      <w:r>
        <w:rPr>
          <w:lang w:val="en-CA"/>
        </w:rPr>
        <w:pict>
          <v:rect id="_x0000_i1224"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6" name="Picture 816" descr="Wizard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9" descr="Wizard Tower1"/>
                          <pic:cNvPicPr>
                            <a:picLocks noChangeAspect="1" noChangeArrowheads="1"/>
                          </pic:cNvPicPr>
                        </pic:nvPicPr>
                        <pic:blipFill>
                          <a:blip r:embed="rId3169">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5" name="Picture 815" descr="Wizard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descr="Wizard Tower2"/>
                          <pic:cNvPicPr>
                            <a:picLocks noChangeAspect="1" noChangeArrowheads="1"/>
                          </pic:cNvPicPr>
                        </pic:nvPicPr>
                        <pic:blipFill>
                          <a:blip r:embed="rId3170">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4" name="Picture 814" descr="Wizard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 descr="Wizard Tower3"/>
                          <pic:cNvPicPr>
                            <a:picLocks noChangeAspect="1" noChangeArrowheads="1"/>
                          </pic:cNvPicPr>
                        </pic:nvPicPr>
                        <pic:blipFill>
                          <a:blip r:embed="rId3171">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3" name="Picture 813" descr="Wizard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descr="Wizard Tower4"/>
                          <pic:cNvPicPr>
                            <a:picLocks noChangeAspect="1" noChangeArrowheads="1"/>
                          </pic:cNvPicPr>
                        </pic:nvPicPr>
                        <pic:blipFill>
                          <a:blip r:embed="rId3172">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2" name="Picture 812" descr="Wizard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descr="Wizard Tower5"/>
                          <pic:cNvPicPr>
                            <a:picLocks noChangeAspect="1" noChangeArrowheads="1"/>
                          </pic:cNvPicPr>
                        </pic:nvPicPr>
                        <pic:blipFill>
                          <a:blip r:embed="rId3173">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r>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b/>
                <w:bCs/>
                <w:lang w:val="en-CA"/>
              </w:rPr>
              <w:t>Level 1</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2</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3</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4</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5</w:t>
            </w:r>
          </w:p>
        </w:tc>
      </w:tr>
    </w:tbl>
    <w:p w:rsidR="00FD639B" w:rsidRPr="00FD639B" w:rsidRDefault="00FD639B" w:rsidP="00FD639B">
      <w:pPr>
        <w:rPr>
          <w:vanish/>
          <w:lang w:val="en-CA"/>
        </w:rPr>
      </w:pP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35"/>
        <w:gridCol w:w="1620"/>
        <w:gridCol w:w="1620"/>
        <w:gridCol w:w="1620"/>
        <w:gridCol w:w="1620"/>
        <w:gridCol w:w="1635"/>
      </w:tblGrid>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1" name="Picture 811" descr="Wizard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descr="Wizard Tower6"/>
                          <pic:cNvPicPr>
                            <a:picLocks noChangeAspect="1" noChangeArrowheads="1"/>
                          </pic:cNvPicPr>
                        </pic:nvPicPr>
                        <pic:blipFill>
                          <a:blip r:embed="rId3174">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0" name="Picture 810" descr="Wizard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descr="Wizard Tower7"/>
                          <pic:cNvPicPr>
                            <a:picLocks noChangeAspect="1" noChangeArrowheads="1"/>
                          </pic:cNvPicPr>
                        </pic:nvPicPr>
                        <pic:blipFill>
                          <a:blip r:embed="rId3175">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9" name="Picture 809" descr="Wizard Tow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6" descr="Wizard Tower8"/>
                          <pic:cNvPicPr>
                            <a:picLocks noChangeAspect="1" noChangeArrowheads="1"/>
                          </pic:cNvPicPr>
                        </pic:nvPicPr>
                        <pic:blipFill>
                          <a:blip r:embed="rId3176">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8" name="Picture 808" descr="Wizard Tow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7" descr="Wizard Tower9"/>
                          <pic:cNvPicPr>
                            <a:picLocks noChangeAspect="1" noChangeArrowheads="1"/>
                          </pic:cNvPicPr>
                        </pic:nvPicPr>
                        <pic:blipFill>
                          <a:blip r:embed="rId3177">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7" name="Picture 807" descr="Wizard T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Wizard Tower10"/>
                          <pic:cNvPicPr>
                            <a:picLocks noChangeAspect="1" noChangeArrowheads="1"/>
                          </pic:cNvPicPr>
                        </pic:nvPicPr>
                        <pic:blipFill>
                          <a:blip r:embed="rId3178">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6" name="Picture 806" descr="Wizard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Wizard Tower11"/>
                          <pic:cNvPicPr>
                            <a:picLocks noChangeAspect="1" noChangeArrowheads="1"/>
                          </pic:cNvPicPr>
                        </pic:nvPicPr>
                        <pic:blipFill>
                          <a:blip r:embed="rId3179">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r>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b/>
                <w:bCs/>
                <w:lang w:val="en-CA"/>
              </w:rPr>
              <w:t>Level 6</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7</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8</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9</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10</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11</w:t>
            </w:r>
          </w:p>
        </w:tc>
      </w:tr>
    </w:tbl>
    <w:p w:rsidR="00FD639B" w:rsidRPr="00FD639B" w:rsidRDefault="00A02F7D" w:rsidP="00FD639B">
      <w:pPr>
        <w:rPr>
          <w:lang w:val="en-CA"/>
        </w:rPr>
      </w:pPr>
      <w:r>
        <w:rPr>
          <w:lang w:val="en-CA"/>
        </w:rPr>
        <w:pict>
          <v:rect id="_x0000_i1225" style="width:0;height:1.5pt" o:hralign="center" o:hrstd="t" o:hrnoshade="t" o:hr="t" fillcolor="#3a3a3a" stroked="f"/>
        </w:pict>
      </w:r>
    </w:p>
    <w:p w:rsidR="00FD639B" w:rsidRPr="00FD639B" w:rsidRDefault="00FD639B" w:rsidP="00FD639B">
      <w:pPr>
        <w:numPr>
          <w:ilvl w:val="0"/>
          <w:numId w:val="138"/>
        </w:numPr>
        <w:rPr>
          <w:lang w:val="en-CA"/>
        </w:rPr>
      </w:pPr>
      <w:r w:rsidRPr="00FD639B">
        <w:rPr>
          <w:b/>
          <w:bCs/>
          <w:lang w:val="en-CA"/>
        </w:rPr>
        <w:t>Summary</w:t>
      </w:r>
    </w:p>
    <w:p w:rsidR="00FD639B" w:rsidRPr="00FD639B" w:rsidRDefault="00FD639B" w:rsidP="00FD639B">
      <w:pPr>
        <w:numPr>
          <w:ilvl w:val="1"/>
          <w:numId w:val="138"/>
        </w:numPr>
        <w:rPr>
          <w:lang w:val="en-CA"/>
        </w:rPr>
      </w:pPr>
      <w:r w:rsidRPr="00FD639B">
        <w:rPr>
          <w:lang w:val="en-CA"/>
        </w:rPr>
        <w:t>The Wizard Tower is a spiraling, cone-shaped tower of rock, then later crystalline rock that has a </w:t>
      </w:r>
      <w:hyperlink r:id="rId3180" w:tooltip="Wizard" w:history="1">
        <w:r w:rsidRPr="00FD639B">
          <w:rPr>
            <w:rStyle w:val="Hyperlink"/>
            <w:lang w:val="en-CA"/>
          </w:rPr>
          <w:t>Wizard</w:t>
        </w:r>
      </w:hyperlink>
      <w:r w:rsidRPr="00FD639B">
        <w:rPr>
          <w:lang w:val="en-CA"/>
        </w:rPr>
        <w:t> on the top of it. It is capable of inflicting powerful splash damage to both </w:t>
      </w:r>
      <w:hyperlink r:id="rId3181" w:tooltip="Troops" w:history="1">
        <w:r w:rsidRPr="00FD639B">
          <w:rPr>
            <w:rStyle w:val="Hyperlink"/>
            <w:lang w:val="en-CA"/>
          </w:rPr>
          <w:t>Ground and Air Units</w:t>
        </w:r>
      </w:hyperlink>
      <w:r w:rsidRPr="00FD639B">
        <w:rPr>
          <w:lang w:val="en-CA"/>
        </w:rPr>
        <w:t>, though it is limited to a relatively short range.</w:t>
      </w:r>
    </w:p>
    <w:p w:rsidR="00FD639B" w:rsidRPr="00FD639B" w:rsidRDefault="00FD639B" w:rsidP="00FD639B">
      <w:pPr>
        <w:numPr>
          <w:ilvl w:val="1"/>
          <w:numId w:val="138"/>
        </w:numPr>
        <w:rPr>
          <w:lang w:val="en-CA"/>
        </w:rPr>
      </w:pPr>
      <w:r w:rsidRPr="00FD639B">
        <w:rPr>
          <w:lang w:val="en-CA"/>
        </w:rPr>
        <w:t>The Wizard Tower, like the </w:t>
      </w:r>
      <w:hyperlink r:id="rId3182" w:tooltip="Mortar" w:history="1">
        <w:r w:rsidRPr="00FD639B">
          <w:rPr>
            <w:rStyle w:val="Hyperlink"/>
            <w:lang w:val="en-CA"/>
          </w:rPr>
          <w:t>Mortar</w:t>
        </w:r>
      </w:hyperlink>
      <w:r w:rsidRPr="00FD639B">
        <w:rPr>
          <w:lang w:val="en-CA"/>
        </w:rPr>
        <w:t>, excels at mowing down entire groups of </w:t>
      </w:r>
      <w:hyperlink r:id="rId3183" w:tooltip="Troops" w:history="1">
        <w:r w:rsidRPr="00FD639B">
          <w:rPr>
            <w:rStyle w:val="Hyperlink"/>
            <w:lang w:val="en-CA"/>
          </w:rPr>
          <w:t>Troops</w:t>
        </w:r>
      </w:hyperlink>
      <w:r w:rsidRPr="00FD639B">
        <w:rPr>
          <w:lang w:val="en-CA"/>
        </w:rPr>
        <w:t>. However, unlike the </w:t>
      </w:r>
      <w:hyperlink r:id="rId3184" w:tooltip="Mortar" w:history="1">
        <w:r w:rsidRPr="00FD639B">
          <w:rPr>
            <w:rStyle w:val="Hyperlink"/>
            <w:lang w:val="en-CA"/>
          </w:rPr>
          <w:t>Mortar</w:t>
        </w:r>
      </w:hyperlink>
      <w:r w:rsidRPr="00FD639B">
        <w:rPr>
          <w:lang w:val="en-CA"/>
        </w:rPr>
        <w:t>, it has a relatively decent damage per second (making it more effective against higher health troops like </w:t>
      </w:r>
      <w:hyperlink r:id="rId3185" w:tooltip="Giant" w:history="1">
        <w:r w:rsidRPr="00FD639B">
          <w:rPr>
            <w:rStyle w:val="Hyperlink"/>
            <w:lang w:val="en-CA"/>
          </w:rPr>
          <w:t>Giants</w:t>
        </w:r>
      </w:hyperlink>
      <w:r w:rsidRPr="00FD639B">
        <w:rPr>
          <w:lang w:val="en-CA"/>
        </w:rPr>
        <w:t>), and it will target </w:t>
      </w:r>
      <w:hyperlink r:id="rId3186" w:tooltip="Troops" w:history="1">
        <w:r w:rsidRPr="00FD639B">
          <w:rPr>
            <w:rStyle w:val="Hyperlink"/>
            <w:lang w:val="en-CA"/>
          </w:rPr>
          <w:t>Air Troops</w:t>
        </w:r>
      </w:hyperlink>
      <w:r w:rsidRPr="00FD639B">
        <w:rPr>
          <w:lang w:val="en-CA"/>
        </w:rPr>
        <w:t> in addition to </w:t>
      </w:r>
      <w:hyperlink r:id="rId3187" w:tooltip="Troops" w:history="1">
        <w:r w:rsidRPr="00FD639B">
          <w:rPr>
            <w:rStyle w:val="Hyperlink"/>
            <w:lang w:val="en-CA"/>
          </w:rPr>
          <w:t>Ground Troops</w:t>
        </w:r>
      </w:hyperlink>
      <w:r w:rsidRPr="00FD639B">
        <w:rPr>
          <w:lang w:val="en-CA"/>
        </w:rPr>
        <w:t>. Also unlike the </w:t>
      </w:r>
      <w:hyperlink r:id="rId3188" w:tooltip="Mortar" w:history="1">
        <w:r w:rsidRPr="00FD639B">
          <w:rPr>
            <w:rStyle w:val="Hyperlink"/>
            <w:lang w:val="en-CA"/>
          </w:rPr>
          <w:t>Mortar</w:t>
        </w:r>
      </w:hyperlink>
      <w:r w:rsidRPr="00FD639B">
        <w:rPr>
          <w:lang w:val="en-CA"/>
        </w:rPr>
        <w:t>, the Wizard Tower has no blind spot.</w:t>
      </w:r>
    </w:p>
    <w:p w:rsidR="00FD639B" w:rsidRPr="00FD639B" w:rsidRDefault="00FD639B" w:rsidP="00FD639B">
      <w:pPr>
        <w:numPr>
          <w:ilvl w:val="1"/>
          <w:numId w:val="138"/>
        </w:numPr>
        <w:rPr>
          <w:lang w:val="en-CA"/>
        </w:rPr>
      </w:pPr>
      <w:r w:rsidRPr="00FD639B">
        <w:rPr>
          <w:lang w:val="en-CA"/>
        </w:rPr>
        <w:t>Although the arcane blasts from the Wizard Tower do less damage per shot than </w:t>
      </w:r>
      <w:hyperlink r:id="rId3189" w:tooltip="Mortar" w:history="1">
        <w:r w:rsidRPr="00FD639B">
          <w:rPr>
            <w:rStyle w:val="Hyperlink"/>
            <w:lang w:val="en-CA"/>
          </w:rPr>
          <w:t>Mortar</w:t>
        </w:r>
      </w:hyperlink>
      <w:r w:rsidRPr="00FD639B">
        <w:rPr>
          <w:lang w:val="en-CA"/>
        </w:rPr>
        <w:t>, it makes up for this by having a much higher rate of fire. This makes the Wizard Tower an excellent choice for defending other structures by blasting </w:t>
      </w:r>
      <w:hyperlink r:id="rId3190" w:tooltip="Troops" w:history="1">
        <w:r w:rsidRPr="00FD639B">
          <w:rPr>
            <w:rStyle w:val="Hyperlink"/>
            <w:lang w:val="en-CA"/>
          </w:rPr>
          <w:t>troops</w:t>
        </w:r>
      </w:hyperlink>
      <w:r w:rsidRPr="00FD639B">
        <w:rPr>
          <w:lang w:val="en-CA"/>
        </w:rPr>
        <w:t> that get too close. The Wizard Tower's only real weakness is its range, which is among the lowest of all </w:t>
      </w:r>
      <w:hyperlink r:id="rId3191" w:tooltip="Defensive Buildings" w:history="1">
        <w:r w:rsidRPr="00FD639B">
          <w:rPr>
            <w:rStyle w:val="Hyperlink"/>
            <w:lang w:val="en-CA"/>
          </w:rPr>
          <w:t>defensive structures</w:t>
        </w:r>
      </w:hyperlink>
      <w:r w:rsidRPr="00FD639B">
        <w:rPr>
          <w:lang w:val="en-CA"/>
        </w:rPr>
        <w:t>.</w:t>
      </w:r>
    </w:p>
    <w:p w:rsidR="00FD639B" w:rsidRPr="00FD639B" w:rsidRDefault="00FD639B" w:rsidP="00FD639B">
      <w:pPr>
        <w:numPr>
          <w:ilvl w:val="1"/>
          <w:numId w:val="138"/>
        </w:numPr>
        <w:rPr>
          <w:lang w:val="en-CA"/>
        </w:rPr>
      </w:pPr>
      <w:r w:rsidRPr="00FD639B">
        <w:rPr>
          <w:lang w:val="en-CA"/>
        </w:rPr>
        <w:t>Taking out Wizard Towers can be tricky despite their relatively short range. It is often a better tactic to avoid them entirely by attacking a part of the village that isn't covered by them. To quickly destroy a Wizard Tower, deploy a few </w:t>
      </w:r>
      <w:hyperlink r:id="rId3192" w:tooltip="Giant" w:history="1">
        <w:r w:rsidRPr="00FD639B">
          <w:rPr>
            <w:rStyle w:val="Hyperlink"/>
            <w:lang w:val="en-CA"/>
          </w:rPr>
          <w:t>Giants</w:t>
        </w:r>
      </w:hyperlink>
      <w:r w:rsidRPr="00FD639B">
        <w:rPr>
          <w:lang w:val="en-CA"/>
        </w:rPr>
        <w:t> as a distraction while </w:t>
      </w:r>
      <w:hyperlink r:id="rId3193" w:tooltip="Archer" w:history="1">
        <w:r w:rsidRPr="00FD639B">
          <w:rPr>
            <w:rStyle w:val="Hyperlink"/>
            <w:lang w:val="en-CA"/>
          </w:rPr>
          <w:t>Archers</w:t>
        </w:r>
      </w:hyperlink>
      <w:r w:rsidRPr="00FD639B">
        <w:rPr>
          <w:lang w:val="en-CA"/>
        </w:rPr>
        <w:t>, </w:t>
      </w:r>
      <w:hyperlink r:id="rId3194" w:tooltip="Wizard" w:history="1">
        <w:r w:rsidRPr="00FD639B">
          <w:rPr>
            <w:rStyle w:val="Hyperlink"/>
            <w:lang w:val="en-CA"/>
          </w:rPr>
          <w:t>Wizards</w:t>
        </w:r>
      </w:hyperlink>
      <w:r w:rsidRPr="00FD639B">
        <w:rPr>
          <w:lang w:val="en-CA"/>
        </w:rPr>
        <w:t> or </w:t>
      </w:r>
      <w:hyperlink r:id="rId3195" w:tooltip="Minion" w:history="1">
        <w:r w:rsidRPr="00FD639B">
          <w:rPr>
            <w:rStyle w:val="Hyperlink"/>
            <w:lang w:val="en-CA"/>
          </w:rPr>
          <w:t>Minions</w:t>
        </w:r>
      </w:hyperlink>
      <w:r w:rsidRPr="00FD639B">
        <w:rPr>
          <w:lang w:val="en-CA"/>
        </w:rPr>
        <w:t> take out the tower. Deploy </w:t>
      </w:r>
      <w:hyperlink r:id="rId3196" w:tooltip="Troops" w:history="1">
        <w:r w:rsidRPr="00FD639B">
          <w:rPr>
            <w:rStyle w:val="Hyperlink"/>
            <w:lang w:val="en-CA"/>
          </w:rPr>
          <w:t>Troops</w:t>
        </w:r>
      </w:hyperlink>
      <w:r w:rsidRPr="00FD639B">
        <w:rPr>
          <w:lang w:val="en-CA"/>
        </w:rPr>
        <w:t> in a circle around it since this will limit its ability to take out multiple </w:t>
      </w:r>
      <w:hyperlink r:id="rId3197" w:tooltip="Troops" w:history="1">
        <w:r w:rsidRPr="00FD639B">
          <w:rPr>
            <w:rStyle w:val="Hyperlink"/>
            <w:lang w:val="en-CA"/>
          </w:rPr>
          <w:t>troops</w:t>
        </w:r>
      </w:hyperlink>
      <w:r w:rsidRPr="00FD639B">
        <w:rPr>
          <w:lang w:val="en-CA"/>
        </w:rPr>
        <w:t xml:space="preserve"> with splash damage. </w:t>
      </w:r>
      <w:r w:rsidRPr="00FD639B">
        <w:rPr>
          <w:lang w:val="en-CA"/>
        </w:rPr>
        <w:lastRenderedPageBreak/>
        <w:t>Dropping 1 </w:t>
      </w:r>
      <w:hyperlink r:id="rId3198" w:tooltip="Giant" w:history="1">
        <w:r w:rsidRPr="00FD639B">
          <w:rPr>
            <w:rStyle w:val="Hyperlink"/>
            <w:lang w:val="en-CA"/>
          </w:rPr>
          <w:t>Giant</w:t>
        </w:r>
      </w:hyperlink>
      <w:r w:rsidRPr="00FD639B">
        <w:rPr>
          <w:lang w:val="en-CA"/>
        </w:rPr>
        <w:t> and surrounding the tower with 5 </w:t>
      </w:r>
      <w:hyperlink r:id="rId3199" w:tooltip="Archer" w:history="1">
        <w:r w:rsidRPr="00FD639B">
          <w:rPr>
            <w:rStyle w:val="Hyperlink"/>
            <w:lang w:val="en-CA"/>
          </w:rPr>
          <w:t>Archers</w:t>
        </w:r>
      </w:hyperlink>
      <w:r w:rsidRPr="00FD639B">
        <w:rPr>
          <w:lang w:val="en-CA"/>
        </w:rPr>
        <w:t> will generally be sufficient to destroy it.</w:t>
      </w:r>
    </w:p>
    <w:p w:rsidR="00FD639B" w:rsidRPr="00FD639B" w:rsidRDefault="00A02F7D" w:rsidP="00FD639B">
      <w:pPr>
        <w:rPr>
          <w:lang w:val="en-CA"/>
        </w:rPr>
      </w:pPr>
      <w:r>
        <w:rPr>
          <w:lang w:val="en-CA"/>
        </w:rPr>
        <w:pict>
          <v:rect id="_x0000_i1226" style="width:0;height:1.5pt" o:hralign="center" o:hrstd="t" o:hrnoshade="t" o:hr="t" fillcolor="#3a3a3a" stroked="f"/>
        </w:pict>
      </w:r>
    </w:p>
    <w:p w:rsidR="00FD639B" w:rsidRPr="00FD639B" w:rsidRDefault="00FD639B" w:rsidP="00FD639B">
      <w:pPr>
        <w:numPr>
          <w:ilvl w:val="0"/>
          <w:numId w:val="139"/>
        </w:numPr>
        <w:rPr>
          <w:lang w:val="en-CA"/>
        </w:rPr>
      </w:pPr>
      <w:r w:rsidRPr="00FD639B">
        <w:rPr>
          <w:b/>
          <w:bCs/>
          <w:lang w:val="en-CA"/>
        </w:rPr>
        <w:t>Defensive Strategy</w:t>
      </w:r>
    </w:p>
    <w:p w:rsidR="00FD639B" w:rsidRPr="00FD639B" w:rsidRDefault="00FD639B" w:rsidP="00FD639B">
      <w:pPr>
        <w:numPr>
          <w:ilvl w:val="1"/>
          <w:numId w:val="139"/>
        </w:numPr>
        <w:rPr>
          <w:lang w:val="en-CA"/>
        </w:rPr>
      </w:pPr>
      <w:r w:rsidRPr="00FD639B">
        <w:rPr>
          <w:lang w:val="en-CA"/>
        </w:rPr>
        <w:t>An excellent defensive strategy for the Wizard Tower is to put it near your </w:t>
      </w:r>
      <w:hyperlink r:id="rId3200" w:tooltip="Town Hall" w:history="1">
        <w:r w:rsidRPr="00FD639B">
          <w:rPr>
            <w:rStyle w:val="Hyperlink"/>
            <w:lang w:val="en-CA"/>
          </w:rPr>
          <w:t>Town Hall</w:t>
        </w:r>
      </w:hyperlink>
      <w:r w:rsidRPr="00FD639B">
        <w:rPr>
          <w:lang w:val="en-CA"/>
        </w:rPr>
        <w:t> because of the Wizard Tower's splash damage and relatively high rate of fire. However, due to its limited range, it is sometimes more desirable to put the Wizard Tower near the inside of your village. </w:t>
      </w:r>
    </w:p>
    <w:p w:rsidR="00FD639B" w:rsidRPr="00FD639B" w:rsidRDefault="00FD639B" w:rsidP="00FD639B">
      <w:pPr>
        <w:numPr>
          <w:ilvl w:val="1"/>
          <w:numId w:val="139"/>
        </w:numPr>
        <w:rPr>
          <w:lang w:val="en-CA"/>
        </w:rPr>
      </w:pPr>
      <w:r w:rsidRPr="00FD639B">
        <w:rPr>
          <w:lang w:val="en-CA"/>
        </w:rPr>
        <w:t>Putting your Wizard Tower next to your </w:t>
      </w:r>
      <w:hyperlink r:id="rId3201" w:tooltip="Resource Buildings" w:history="1">
        <w:r w:rsidRPr="00FD639B">
          <w:rPr>
            <w:rStyle w:val="Hyperlink"/>
            <w:lang w:val="en-CA"/>
          </w:rPr>
          <w:t>Storages</w:t>
        </w:r>
      </w:hyperlink>
      <w:r w:rsidRPr="00FD639B">
        <w:rPr>
          <w:lang w:val="en-CA"/>
        </w:rPr>
        <w:t> is an excellent method of protecting them against hordes of </w:t>
      </w:r>
      <w:hyperlink r:id="rId3202" w:tooltip="Goblin" w:history="1">
        <w:r w:rsidRPr="00FD639B">
          <w:rPr>
            <w:rStyle w:val="Hyperlink"/>
            <w:lang w:val="en-CA"/>
          </w:rPr>
          <w:t>Goblins</w:t>
        </w:r>
      </w:hyperlink>
      <w:r w:rsidRPr="00FD639B">
        <w:rPr>
          <w:lang w:val="en-CA"/>
        </w:rPr>
        <w:t> due to its splash damage and fast attack speed.</w:t>
      </w:r>
    </w:p>
    <w:p w:rsidR="00FD639B" w:rsidRPr="00FD639B" w:rsidRDefault="00FD639B" w:rsidP="00FD639B">
      <w:pPr>
        <w:numPr>
          <w:ilvl w:val="1"/>
          <w:numId w:val="139"/>
        </w:numPr>
        <w:rPr>
          <w:lang w:val="en-CA"/>
        </w:rPr>
      </w:pPr>
      <w:r w:rsidRPr="00FD639B">
        <w:rPr>
          <w:lang w:val="en-CA"/>
        </w:rPr>
        <w:t>Wizard Towers and </w:t>
      </w:r>
      <w:hyperlink r:id="rId3203" w:tooltip="Mortar" w:history="1">
        <w:r w:rsidRPr="00FD639B">
          <w:rPr>
            <w:rStyle w:val="Hyperlink"/>
            <w:lang w:val="en-CA"/>
          </w:rPr>
          <w:t>Mortars</w:t>
        </w:r>
      </w:hyperlink>
      <w:r w:rsidRPr="00FD639B">
        <w:rPr>
          <w:lang w:val="en-CA"/>
        </w:rPr>
        <w:t> are quite complementary, as they can each cover the other's weaknesses.</w:t>
      </w:r>
    </w:p>
    <w:p w:rsidR="00FD639B" w:rsidRPr="00FD639B" w:rsidRDefault="00FD639B" w:rsidP="00FD639B">
      <w:pPr>
        <w:numPr>
          <w:ilvl w:val="2"/>
          <w:numId w:val="139"/>
        </w:numPr>
        <w:rPr>
          <w:lang w:val="en-CA"/>
        </w:rPr>
      </w:pPr>
      <w:r w:rsidRPr="00FD639B">
        <w:rPr>
          <w:i/>
          <w:iCs/>
          <w:lang w:val="en-CA"/>
        </w:rPr>
        <w:t>Example of a Wizard Tower-</w:t>
      </w:r>
      <w:hyperlink r:id="rId3204" w:tooltip="Mortar" w:history="1">
        <w:r w:rsidRPr="00FD639B">
          <w:rPr>
            <w:rStyle w:val="Hyperlink"/>
            <w:i/>
            <w:iCs/>
            <w:lang w:val="en-CA"/>
          </w:rPr>
          <w:t>Mortar</w:t>
        </w:r>
      </w:hyperlink>
      <w:r w:rsidRPr="00FD639B">
        <w:rPr>
          <w:i/>
          <w:iCs/>
          <w:lang w:val="en-CA"/>
        </w:rPr>
        <w:t> combination:</w:t>
      </w:r>
      <w:r w:rsidRPr="00FD639B">
        <w:rPr>
          <w:lang w:val="en-CA"/>
        </w:rPr>
        <w:t> The </w:t>
      </w:r>
      <w:hyperlink r:id="rId3205" w:tooltip="Mortar" w:history="1">
        <w:r w:rsidRPr="00FD639B">
          <w:rPr>
            <w:rStyle w:val="Hyperlink"/>
            <w:lang w:val="en-CA"/>
          </w:rPr>
          <w:t>Mortar</w:t>
        </w:r>
      </w:hyperlink>
      <w:r w:rsidRPr="00FD639B">
        <w:rPr>
          <w:lang w:val="en-CA"/>
        </w:rPr>
        <w:t> can cover a very large range so </w:t>
      </w:r>
      <w:hyperlink r:id="rId3206" w:tooltip="Troops" w:history="1">
        <w:r w:rsidRPr="00FD639B">
          <w:rPr>
            <w:rStyle w:val="Hyperlink"/>
            <w:lang w:val="en-CA"/>
          </w:rPr>
          <w:t>attacking units</w:t>
        </w:r>
      </w:hyperlink>
      <w:r w:rsidRPr="00FD639B">
        <w:rPr>
          <w:lang w:val="en-CA"/>
        </w:rPr>
        <w:t> will have reduced health by the time they come into shorter range of the Wizard Tower, which helps finish them off. In exchange, the Wizard Tower defends the </w:t>
      </w:r>
      <w:hyperlink r:id="rId3207" w:tooltip="Mortar" w:history="1">
        <w:r w:rsidRPr="00FD639B">
          <w:rPr>
            <w:rStyle w:val="Hyperlink"/>
            <w:lang w:val="en-CA"/>
          </w:rPr>
          <w:t>Mortar</w:t>
        </w:r>
      </w:hyperlink>
      <w:r w:rsidRPr="00FD639B">
        <w:rPr>
          <w:lang w:val="en-CA"/>
        </w:rPr>
        <w:t> by destroying </w:t>
      </w:r>
      <w:hyperlink r:id="rId3208" w:tooltip="Troops" w:history="1">
        <w:r w:rsidRPr="00FD639B">
          <w:rPr>
            <w:rStyle w:val="Hyperlink"/>
            <w:lang w:val="en-CA"/>
          </w:rPr>
          <w:t>units</w:t>
        </w:r>
      </w:hyperlink>
      <w:r w:rsidRPr="00FD639B">
        <w:rPr>
          <w:lang w:val="en-CA"/>
        </w:rPr>
        <w:t> that cannot be attacked by the </w:t>
      </w:r>
      <w:hyperlink r:id="rId3209" w:tooltip="Mortar" w:history="1">
        <w:r w:rsidRPr="00FD639B">
          <w:rPr>
            <w:rStyle w:val="Hyperlink"/>
            <w:lang w:val="en-CA"/>
          </w:rPr>
          <w:t>Mortar</w:t>
        </w:r>
      </w:hyperlink>
      <w:r w:rsidRPr="00FD639B">
        <w:rPr>
          <w:lang w:val="en-CA"/>
        </w:rPr>
        <w:t> (all </w:t>
      </w:r>
      <w:hyperlink r:id="rId3210" w:tooltip="Category:Air Troops" w:history="1">
        <w:r w:rsidRPr="00FD639B">
          <w:rPr>
            <w:rStyle w:val="Hyperlink"/>
            <w:lang w:val="en-CA"/>
          </w:rPr>
          <w:t>air units</w:t>
        </w:r>
      </w:hyperlink>
      <w:r w:rsidRPr="00FD639B">
        <w:rPr>
          <w:lang w:val="en-CA"/>
        </w:rPr>
        <w:t> and </w:t>
      </w:r>
      <w:hyperlink r:id="rId3211" w:tooltip="Category:Ground Troops" w:history="1">
        <w:r w:rsidRPr="00FD639B">
          <w:rPr>
            <w:rStyle w:val="Hyperlink"/>
            <w:lang w:val="en-CA"/>
          </w:rPr>
          <w:t>ground units</w:t>
        </w:r>
      </w:hyperlink>
      <w:r w:rsidRPr="00FD639B">
        <w:rPr>
          <w:lang w:val="en-CA"/>
        </w:rPr>
        <w:t> inside the </w:t>
      </w:r>
      <w:hyperlink r:id="rId3212" w:tooltip="Mortar" w:history="1">
        <w:r w:rsidRPr="00FD639B">
          <w:rPr>
            <w:rStyle w:val="Hyperlink"/>
            <w:lang w:val="en-CA"/>
          </w:rPr>
          <w:t>Mortar</w:t>
        </w:r>
      </w:hyperlink>
      <w:r w:rsidRPr="00FD639B">
        <w:rPr>
          <w:lang w:val="en-CA"/>
        </w:rPr>
        <w:t>'s minimum range).</w:t>
      </w:r>
    </w:p>
    <w:p w:rsidR="00FD639B" w:rsidRPr="00FD639B" w:rsidRDefault="00FD639B" w:rsidP="00FD639B">
      <w:pPr>
        <w:numPr>
          <w:ilvl w:val="1"/>
          <w:numId w:val="139"/>
        </w:numPr>
        <w:rPr>
          <w:lang w:val="en-CA"/>
        </w:rPr>
      </w:pPr>
      <w:r w:rsidRPr="00FD639B">
        <w:rPr>
          <w:lang w:val="en-CA"/>
        </w:rPr>
        <w:t>Try putting Wizard Towers near </w:t>
      </w:r>
      <w:hyperlink r:id="rId3213" w:tooltip="Air Defense" w:history="1">
        <w:r w:rsidRPr="00FD639B">
          <w:rPr>
            <w:rStyle w:val="Hyperlink"/>
            <w:lang w:val="en-CA"/>
          </w:rPr>
          <w:t>Air Defenses</w:t>
        </w:r>
      </w:hyperlink>
      <w:r w:rsidRPr="00FD639B">
        <w:rPr>
          <w:lang w:val="en-CA"/>
        </w:rPr>
        <w:t>, with </w:t>
      </w:r>
      <w:hyperlink r:id="rId3214" w:tooltip="Air Bomb" w:history="1">
        <w:r w:rsidRPr="00FD639B">
          <w:rPr>
            <w:rStyle w:val="Hyperlink"/>
            <w:lang w:val="en-CA"/>
          </w:rPr>
          <w:t>Air Bombs</w:t>
        </w:r>
      </w:hyperlink>
      <w:r w:rsidRPr="00FD639B">
        <w:rPr>
          <w:lang w:val="en-CA"/>
        </w:rPr>
        <w:t> to take out the </w:t>
      </w:r>
      <w:hyperlink r:id="rId3215" w:tooltip="Balloon" w:history="1">
        <w:r w:rsidRPr="00FD639B">
          <w:rPr>
            <w:rStyle w:val="Hyperlink"/>
            <w:lang w:val="en-CA"/>
          </w:rPr>
          <w:t>Balloons</w:t>
        </w:r>
      </w:hyperlink>
      <w:r w:rsidRPr="00FD639B">
        <w:rPr>
          <w:lang w:val="en-CA"/>
        </w:rPr>
        <w:t>. Works well against Balloonion ( Balloon+Minion )</w:t>
      </w:r>
    </w:p>
    <w:p w:rsidR="00FD639B" w:rsidRPr="00FD639B" w:rsidRDefault="00FD639B" w:rsidP="00FD639B">
      <w:pPr>
        <w:numPr>
          <w:ilvl w:val="2"/>
          <w:numId w:val="139"/>
        </w:numPr>
        <w:rPr>
          <w:lang w:val="en-CA"/>
        </w:rPr>
      </w:pPr>
      <w:r w:rsidRPr="00FD639B">
        <w:rPr>
          <w:lang w:val="en-CA"/>
        </w:rPr>
        <w:t>To expand on this, place this defense near an </w:t>
      </w:r>
      <w:hyperlink r:id="rId3216" w:tooltip="Air Defense" w:history="1">
        <w:r w:rsidRPr="00FD639B">
          <w:rPr>
            <w:rStyle w:val="Hyperlink"/>
            <w:lang w:val="en-CA"/>
          </w:rPr>
          <w:t>Air Defense</w:t>
        </w:r>
      </w:hyperlink>
      <w:r w:rsidRPr="00FD639B">
        <w:rPr>
          <w:lang w:val="en-CA"/>
        </w:rPr>
        <w:t>. Also, just put it near a </w:t>
      </w:r>
      <w:hyperlink r:id="rId3217" w:tooltip="Mortar" w:history="1">
        <w:r w:rsidRPr="00FD639B">
          <w:rPr>
            <w:rStyle w:val="Hyperlink"/>
            <w:lang w:val="en-CA"/>
          </w:rPr>
          <w:t>Mortar</w:t>
        </w:r>
      </w:hyperlink>
      <w:r w:rsidRPr="00FD639B">
        <w:rPr>
          <w:lang w:val="en-CA"/>
        </w:rPr>
        <w:t> and a </w:t>
      </w:r>
      <w:hyperlink r:id="rId3218" w:tooltip="Resource Buildings" w:history="1">
        <w:r w:rsidRPr="00FD639B">
          <w:rPr>
            <w:rStyle w:val="Hyperlink"/>
            <w:lang w:val="en-CA"/>
          </w:rPr>
          <w:t>Storage</w:t>
        </w:r>
      </w:hyperlink>
      <w:r w:rsidRPr="00FD639B">
        <w:rPr>
          <w:lang w:val="en-CA"/>
        </w:rPr>
        <w:t> to protect against various attacks.</w:t>
      </w:r>
    </w:p>
    <w:p w:rsidR="00FD639B" w:rsidRPr="00FD639B" w:rsidRDefault="00FD639B" w:rsidP="00FD639B">
      <w:pPr>
        <w:numPr>
          <w:ilvl w:val="1"/>
          <w:numId w:val="139"/>
        </w:numPr>
        <w:rPr>
          <w:lang w:val="en-CA"/>
        </w:rPr>
      </w:pPr>
      <w:r w:rsidRPr="00FD639B">
        <w:rPr>
          <w:lang w:val="en-CA"/>
        </w:rPr>
        <w:t>A single Wizard Tower can obliterate groups of </w:t>
      </w:r>
      <w:hyperlink r:id="rId3219" w:tooltip="Giant" w:history="1">
        <w:r w:rsidRPr="00FD639B">
          <w:rPr>
            <w:rStyle w:val="Hyperlink"/>
            <w:lang w:val="en-CA"/>
          </w:rPr>
          <w:t>Giants</w:t>
        </w:r>
      </w:hyperlink>
      <w:r w:rsidRPr="00FD639B">
        <w:rPr>
          <w:lang w:val="en-CA"/>
        </w:rPr>
        <w:t> stuck behind a wall, almost always dealing massive damage altogether, because a Wizard Tower's splash radius, and the </w:t>
      </w:r>
      <w:hyperlink r:id="rId3220" w:tooltip="Giant" w:history="1">
        <w:r w:rsidRPr="00FD639B">
          <w:rPr>
            <w:rStyle w:val="Hyperlink"/>
            <w:lang w:val="en-CA"/>
          </w:rPr>
          <w:t>Giant</w:t>
        </w:r>
      </w:hyperlink>
      <w:r w:rsidRPr="00FD639B">
        <w:rPr>
          <w:lang w:val="en-CA"/>
        </w:rPr>
        <w:t>'s slow attack combined with medium-low DPS would be another deciding factor.</w:t>
      </w:r>
    </w:p>
    <w:p w:rsidR="00FD639B" w:rsidRPr="00FD639B" w:rsidRDefault="00FD639B" w:rsidP="00FD639B">
      <w:pPr>
        <w:numPr>
          <w:ilvl w:val="0"/>
          <w:numId w:val="139"/>
        </w:numPr>
        <w:rPr>
          <w:lang w:val="en-CA"/>
        </w:rPr>
      </w:pPr>
      <w:r w:rsidRPr="00FD639B">
        <w:rPr>
          <w:b/>
          <w:bCs/>
          <w:lang w:val="en-CA"/>
        </w:rPr>
        <w:t>Offensive Strategy</w:t>
      </w:r>
    </w:p>
    <w:p w:rsidR="00FD639B" w:rsidRPr="00FD639B" w:rsidRDefault="00FD639B" w:rsidP="00FD639B">
      <w:pPr>
        <w:numPr>
          <w:ilvl w:val="1"/>
          <w:numId w:val="139"/>
        </w:numPr>
        <w:rPr>
          <w:lang w:val="en-CA"/>
        </w:rPr>
      </w:pPr>
      <w:r w:rsidRPr="00FD639B">
        <w:rPr>
          <w:lang w:val="en-CA"/>
        </w:rPr>
        <w:t>For attacking, use some units to distract it (</w:t>
      </w:r>
      <w:hyperlink r:id="rId3221" w:tooltip="Giant" w:history="1">
        <w:r w:rsidRPr="00FD639B">
          <w:rPr>
            <w:rStyle w:val="Hyperlink"/>
            <w:lang w:val="en-CA"/>
          </w:rPr>
          <w:t>Giants</w:t>
        </w:r>
      </w:hyperlink>
      <w:r w:rsidRPr="00FD639B">
        <w:rPr>
          <w:lang w:val="en-CA"/>
        </w:rPr>
        <w:t> or </w:t>
      </w:r>
      <w:hyperlink r:id="rId3222" w:tooltip="Barbarian" w:history="1">
        <w:r w:rsidRPr="00FD639B">
          <w:rPr>
            <w:rStyle w:val="Hyperlink"/>
            <w:lang w:val="en-CA"/>
          </w:rPr>
          <w:t>Barbarians</w:t>
        </w:r>
      </w:hyperlink>
      <w:r w:rsidRPr="00FD639B">
        <w:rPr>
          <w:lang w:val="en-CA"/>
        </w:rPr>
        <w:t>) and destroy it with </w:t>
      </w:r>
      <w:hyperlink r:id="rId3223" w:tooltip="Archer" w:history="1">
        <w:r w:rsidRPr="00FD639B">
          <w:rPr>
            <w:rStyle w:val="Hyperlink"/>
            <w:lang w:val="en-CA"/>
          </w:rPr>
          <w:t>Archers</w:t>
        </w:r>
      </w:hyperlink>
      <w:r w:rsidRPr="00FD639B">
        <w:rPr>
          <w:lang w:val="en-CA"/>
        </w:rPr>
        <w:t>, </w:t>
      </w:r>
      <w:hyperlink r:id="rId3224" w:tooltip="Minion" w:history="1">
        <w:r w:rsidRPr="00FD639B">
          <w:rPr>
            <w:rStyle w:val="Hyperlink"/>
            <w:lang w:val="en-CA"/>
          </w:rPr>
          <w:t>Minions</w:t>
        </w:r>
      </w:hyperlink>
      <w:r w:rsidRPr="00FD639B">
        <w:rPr>
          <w:lang w:val="en-CA"/>
        </w:rPr>
        <w:t>, or another ranged </w:t>
      </w:r>
      <w:hyperlink r:id="rId3225" w:tooltip="Troops" w:history="1">
        <w:r w:rsidRPr="00FD639B">
          <w:rPr>
            <w:rStyle w:val="Hyperlink"/>
            <w:lang w:val="en-CA"/>
          </w:rPr>
          <w:t>troop</w:t>
        </w:r>
      </w:hyperlink>
      <w:r w:rsidRPr="00FD639B">
        <w:rPr>
          <w:lang w:val="en-CA"/>
        </w:rPr>
        <w:t>. Melee </w:t>
      </w:r>
      <w:hyperlink r:id="rId3226" w:tooltip="Troops" w:history="1">
        <w:r w:rsidRPr="00FD639B">
          <w:rPr>
            <w:rStyle w:val="Hyperlink"/>
            <w:lang w:val="en-CA"/>
          </w:rPr>
          <w:t>troops</w:t>
        </w:r>
      </w:hyperlink>
      <w:r w:rsidRPr="00FD639B">
        <w:rPr>
          <w:lang w:val="en-CA"/>
        </w:rPr>
        <w:t> like </w:t>
      </w:r>
      <w:hyperlink r:id="rId3227" w:tooltip="Barbarian" w:history="1">
        <w:r w:rsidRPr="00FD639B">
          <w:rPr>
            <w:rStyle w:val="Hyperlink"/>
            <w:lang w:val="en-CA"/>
          </w:rPr>
          <w:t>Barbarians</w:t>
        </w:r>
      </w:hyperlink>
      <w:r w:rsidRPr="00FD639B">
        <w:rPr>
          <w:lang w:val="en-CA"/>
        </w:rPr>
        <w:t> or </w:t>
      </w:r>
      <w:hyperlink r:id="rId3228" w:tooltip="Giant" w:history="1">
        <w:r w:rsidRPr="00FD639B">
          <w:rPr>
            <w:rStyle w:val="Hyperlink"/>
            <w:lang w:val="en-CA"/>
          </w:rPr>
          <w:t>Giants</w:t>
        </w:r>
      </w:hyperlink>
      <w:r w:rsidRPr="00FD639B">
        <w:rPr>
          <w:lang w:val="en-CA"/>
        </w:rPr>
        <w:t> can destroy a Wizard Tower by themselves if there are enough of them, but because these </w:t>
      </w:r>
      <w:hyperlink r:id="rId3229" w:tooltip="Troops" w:history="1">
        <w:r w:rsidRPr="00FD639B">
          <w:rPr>
            <w:rStyle w:val="Hyperlink"/>
            <w:lang w:val="en-CA"/>
          </w:rPr>
          <w:t>troops</w:t>
        </w:r>
      </w:hyperlink>
      <w:r w:rsidRPr="00FD639B">
        <w:rPr>
          <w:lang w:val="en-CA"/>
        </w:rPr>
        <w:t> must attack while physically touching the tower (and are therefore grouped up), the Wizard Tower can usually destroy the entire group fairly quickly.</w:t>
      </w:r>
    </w:p>
    <w:p w:rsidR="00FD639B" w:rsidRPr="00FD639B" w:rsidRDefault="00FD639B" w:rsidP="00FD639B">
      <w:pPr>
        <w:numPr>
          <w:ilvl w:val="1"/>
          <w:numId w:val="139"/>
        </w:numPr>
        <w:rPr>
          <w:lang w:val="en-CA"/>
        </w:rPr>
      </w:pPr>
      <w:r w:rsidRPr="00FD639B">
        <w:rPr>
          <w:lang w:val="en-CA"/>
        </w:rPr>
        <w:t>When deploying units, be careful to ensure that they won't get into a clump as they come into range of the Wizard Tower (e.g. attacking a </w:t>
      </w:r>
      <w:hyperlink r:id="rId3230" w:tooltip="Gold Storage" w:history="1">
        <w:r w:rsidRPr="00FD639B">
          <w:rPr>
            <w:rStyle w:val="Hyperlink"/>
            <w:lang w:val="en-CA"/>
          </w:rPr>
          <w:t>Gold Storage</w:t>
        </w:r>
      </w:hyperlink>
      <w:r w:rsidRPr="00FD639B">
        <w:rPr>
          <w:lang w:val="en-CA"/>
        </w:rPr>
        <w:t> that's near a Wizard Tower), because the Wizard Tower will destroy the group very quickly.</w:t>
      </w:r>
    </w:p>
    <w:p w:rsidR="00FD639B" w:rsidRPr="00FD639B" w:rsidRDefault="00FD639B" w:rsidP="00FD639B">
      <w:pPr>
        <w:numPr>
          <w:ilvl w:val="1"/>
          <w:numId w:val="139"/>
        </w:numPr>
        <w:rPr>
          <w:lang w:val="en-CA"/>
        </w:rPr>
      </w:pPr>
      <w:r w:rsidRPr="00FD639B">
        <w:rPr>
          <w:lang w:val="en-CA"/>
        </w:rPr>
        <w:t>Using </w:t>
      </w:r>
      <w:hyperlink r:id="rId3231" w:tooltip="Healer" w:history="1">
        <w:r w:rsidRPr="00FD639B">
          <w:rPr>
            <w:rStyle w:val="Hyperlink"/>
            <w:lang w:val="en-CA"/>
          </w:rPr>
          <w:t>Healers</w:t>
        </w:r>
      </w:hyperlink>
      <w:r w:rsidRPr="00FD639B">
        <w:rPr>
          <w:lang w:val="en-CA"/>
        </w:rPr>
        <w:t> can support groups of Giants or other troops that would otherwise take severe damage from the Wizard Tower. Note, however, that this combination is ineffective if an </w:t>
      </w:r>
      <w:hyperlink r:id="rId3232" w:tooltip="Inferno Tower" w:history="1">
        <w:r w:rsidRPr="00FD639B">
          <w:rPr>
            <w:rStyle w:val="Hyperlink"/>
            <w:lang w:val="en-CA"/>
          </w:rPr>
          <w:t>Inferno Tower</w:t>
        </w:r>
      </w:hyperlink>
      <w:r w:rsidRPr="00FD639B">
        <w:rPr>
          <w:lang w:val="en-CA"/>
        </w:rPr>
        <w:t> is in range or the Wizard Tower is capable of destroying your troops in one shot.</w:t>
      </w:r>
    </w:p>
    <w:p w:rsidR="00FD639B" w:rsidRPr="00FD639B" w:rsidRDefault="00A02F7D" w:rsidP="00FD639B">
      <w:pPr>
        <w:rPr>
          <w:lang w:val="en-CA"/>
        </w:rPr>
      </w:pPr>
      <w:r>
        <w:rPr>
          <w:lang w:val="en-CA"/>
        </w:rPr>
        <w:pict>
          <v:rect id="_x0000_i1227" style="width:0;height:1.5pt" o:hralign="center" o:hrstd="t" o:hrnoshade="t" o:hr="t" fillcolor="#3a3a3a" stroked="f"/>
        </w:pict>
      </w:r>
    </w:p>
    <w:p w:rsidR="00FD639B" w:rsidRPr="00FD639B" w:rsidRDefault="00FD639B" w:rsidP="00FD639B">
      <w:pPr>
        <w:numPr>
          <w:ilvl w:val="0"/>
          <w:numId w:val="140"/>
        </w:numPr>
        <w:rPr>
          <w:lang w:val="en-CA"/>
        </w:rPr>
      </w:pPr>
      <w:r w:rsidRPr="00FD639B">
        <w:rPr>
          <w:b/>
          <w:bCs/>
          <w:lang w:val="en-CA"/>
        </w:rPr>
        <w:t>Upgrade Differences</w:t>
      </w:r>
    </w:p>
    <w:p w:rsidR="00FD639B" w:rsidRPr="00FD639B" w:rsidRDefault="00FD639B" w:rsidP="00FD639B">
      <w:pPr>
        <w:numPr>
          <w:ilvl w:val="1"/>
          <w:numId w:val="140"/>
        </w:numPr>
        <w:rPr>
          <w:lang w:val="en-CA"/>
        </w:rPr>
      </w:pPr>
      <w:r w:rsidRPr="00FD639B">
        <w:rPr>
          <w:lang w:val="en-CA"/>
        </w:rPr>
        <w:t>Wizard Towers undergo significant visual changes at levels 3, 6, 7, 8, 9 and 11.</w:t>
      </w:r>
    </w:p>
    <w:p w:rsidR="00FD639B" w:rsidRPr="00FD639B" w:rsidRDefault="00FD639B" w:rsidP="00FD639B">
      <w:pPr>
        <w:numPr>
          <w:ilvl w:val="2"/>
          <w:numId w:val="140"/>
        </w:numPr>
        <w:rPr>
          <w:lang w:val="en-CA"/>
        </w:rPr>
      </w:pPr>
      <w:r w:rsidRPr="00FD639B">
        <w:rPr>
          <w:lang w:val="en-CA"/>
        </w:rPr>
        <w:t>When initially constructed, the Wizard Tower appears to be solid gray rock.</w:t>
      </w:r>
    </w:p>
    <w:p w:rsidR="00FD639B" w:rsidRPr="00FD639B" w:rsidRDefault="00FD639B" w:rsidP="00FD639B">
      <w:pPr>
        <w:numPr>
          <w:ilvl w:val="2"/>
          <w:numId w:val="140"/>
        </w:numPr>
        <w:rPr>
          <w:lang w:val="en-CA"/>
        </w:rPr>
      </w:pPr>
      <w:r w:rsidRPr="00FD639B">
        <w:rPr>
          <w:lang w:val="en-CA"/>
        </w:rPr>
        <w:t>At level 2, the lower portion of the tower just barely begins to show </w:t>
      </w:r>
      <w:hyperlink r:id="rId3233" w:anchor="Elixir" w:tooltip="Resources" w:history="1">
        <w:r w:rsidRPr="00FD639B">
          <w:rPr>
            <w:rStyle w:val="Hyperlink"/>
            <w:lang w:val="en-CA"/>
          </w:rPr>
          <w:t>Elixir</w:t>
        </w:r>
      </w:hyperlink>
      <w:r w:rsidRPr="00FD639B">
        <w:rPr>
          <w:lang w:val="en-CA"/>
        </w:rPr>
        <w:t>-colored pink crystal, much like the level 6 </w:t>
      </w:r>
      <w:hyperlink r:id="rId3234" w:tooltip="Walls" w:history="1">
        <w:r w:rsidRPr="00FD639B">
          <w:rPr>
            <w:rStyle w:val="Hyperlink"/>
            <w:lang w:val="en-CA"/>
          </w:rPr>
          <w:t>Walls</w:t>
        </w:r>
      </w:hyperlink>
      <w:r w:rsidRPr="00FD639B">
        <w:rPr>
          <w:lang w:val="en-CA"/>
        </w:rPr>
        <w:t>. This can be seen if you look closely enough, but can be easily missed. The shape of the rock also changes slightly.</w:t>
      </w:r>
    </w:p>
    <w:p w:rsidR="00FD639B" w:rsidRPr="00FD639B" w:rsidRDefault="00FD639B" w:rsidP="00FD639B">
      <w:pPr>
        <w:numPr>
          <w:ilvl w:val="2"/>
          <w:numId w:val="140"/>
        </w:numPr>
        <w:rPr>
          <w:lang w:val="en-CA"/>
        </w:rPr>
      </w:pPr>
      <w:r w:rsidRPr="00FD639B">
        <w:rPr>
          <w:lang w:val="en-CA"/>
        </w:rPr>
        <w:t>At level 3, the crystals become much more visible.</w:t>
      </w:r>
    </w:p>
    <w:p w:rsidR="00FD639B" w:rsidRPr="00FD639B" w:rsidRDefault="00FD639B" w:rsidP="00FD639B">
      <w:pPr>
        <w:numPr>
          <w:ilvl w:val="2"/>
          <w:numId w:val="140"/>
        </w:numPr>
        <w:rPr>
          <w:lang w:val="en-CA"/>
        </w:rPr>
      </w:pPr>
      <w:r w:rsidRPr="00FD639B">
        <w:rPr>
          <w:lang w:val="en-CA"/>
        </w:rPr>
        <w:t>At level 4, some of the gray rock turn into crystals, and begin spiraling around the tower.</w:t>
      </w:r>
    </w:p>
    <w:p w:rsidR="00FD639B" w:rsidRPr="00FD639B" w:rsidRDefault="00FD639B" w:rsidP="00FD639B">
      <w:pPr>
        <w:numPr>
          <w:ilvl w:val="2"/>
          <w:numId w:val="140"/>
        </w:numPr>
        <w:rPr>
          <w:lang w:val="en-CA"/>
        </w:rPr>
      </w:pPr>
      <w:r w:rsidRPr="00FD639B">
        <w:rPr>
          <w:lang w:val="en-CA"/>
        </w:rPr>
        <w:t>At level 5, the entire base of the tower is crystalline, with only the top portion of the tower remaining gray rock.</w:t>
      </w:r>
    </w:p>
    <w:p w:rsidR="00FD639B" w:rsidRPr="00FD639B" w:rsidRDefault="00FD639B" w:rsidP="00FD639B">
      <w:pPr>
        <w:numPr>
          <w:ilvl w:val="2"/>
          <w:numId w:val="140"/>
        </w:numPr>
        <w:rPr>
          <w:lang w:val="en-CA"/>
        </w:rPr>
      </w:pPr>
      <w:r w:rsidRPr="00FD639B">
        <w:rPr>
          <w:lang w:val="en-CA"/>
        </w:rPr>
        <w:lastRenderedPageBreak/>
        <w:t>The level 6 Wizard Tower has no gray rock left. The entire tower is now constructed of pink crystal, resembling a gigantic level 6 </w:t>
      </w:r>
      <w:hyperlink r:id="rId3235" w:tooltip="Walls" w:history="1">
        <w:r w:rsidRPr="00FD639B">
          <w:rPr>
            <w:rStyle w:val="Hyperlink"/>
            <w:lang w:val="en-CA"/>
          </w:rPr>
          <w:t>Wall</w:t>
        </w:r>
      </w:hyperlink>
      <w:r w:rsidRPr="00FD639B">
        <w:rPr>
          <w:lang w:val="en-CA"/>
        </w:rPr>
        <w:t>.</w:t>
      </w:r>
    </w:p>
    <w:p w:rsidR="00FD639B" w:rsidRPr="00FD639B" w:rsidRDefault="00FD639B" w:rsidP="00FD639B">
      <w:pPr>
        <w:numPr>
          <w:ilvl w:val="2"/>
          <w:numId w:val="140"/>
        </w:numPr>
        <w:rPr>
          <w:lang w:val="en-CA"/>
        </w:rPr>
      </w:pPr>
      <w:r w:rsidRPr="00FD639B">
        <w:rPr>
          <w:lang w:val="en-CA"/>
        </w:rPr>
        <w:t>At level 7, the crystal structures grow prominent upward spikes surrounding the platform, and the entire tower darkens to a dark purple, appearing very much like a giant level 7 </w:t>
      </w:r>
      <w:hyperlink r:id="rId3236" w:tooltip="Walls" w:history="1">
        <w:r w:rsidRPr="00FD639B">
          <w:rPr>
            <w:rStyle w:val="Hyperlink"/>
            <w:lang w:val="en-CA"/>
          </w:rPr>
          <w:t>Wall</w:t>
        </w:r>
      </w:hyperlink>
      <w:r w:rsidRPr="00FD639B">
        <w:rPr>
          <w:lang w:val="en-CA"/>
        </w:rPr>
        <w:t>.</w:t>
      </w:r>
    </w:p>
    <w:p w:rsidR="00FD639B" w:rsidRPr="00FD639B" w:rsidRDefault="00FD639B" w:rsidP="00FD639B">
      <w:pPr>
        <w:numPr>
          <w:ilvl w:val="2"/>
          <w:numId w:val="140"/>
        </w:numPr>
        <w:rPr>
          <w:lang w:val="en-CA"/>
        </w:rPr>
      </w:pPr>
      <w:r w:rsidRPr="00FD639B">
        <w:rPr>
          <w:lang w:val="en-CA"/>
        </w:rPr>
        <w:t>At level 8, the podium on which the </w:t>
      </w:r>
      <w:hyperlink r:id="rId3237" w:tooltip="Wizard" w:history="1">
        <w:r w:rsidRPr="00FD639B">
          <w:rPr>
            <w:rStyle w:val="Hyperlink"/>
            <w:lang w:val="en-CA"/>
          </w:rPr>
          <w:t>Wizard</w:t>
        </w:r>
      </w:hyperlink>
      <w:r w:rsidRPr="00FD639B">
        <w:rPr>
          <w:lang w:val="en-CA"/>
        </w:rPr>
        <w:t> stands becomes far wider and more jagged. The spikes melt into the tower and it has stone pillars on each side, making eight stone pillars in all. It also has embers floating around the base, indicating a lava source beneath. The embers and the lava source may also be referred to the </w:t>
      </w:r>
      <w:hyperlink r:id="rId3238" w:tooltip="Town Hall" w:history="1">
        <w:r w:rsidRPr="00FD639B">
          <w:rPr>
            <w:rStyle w:val="Hyperlink"/>
            <w:lang w:val="en-CA"/>
          </w:rPr>
          <w:t>Town Hall</w:t>
        </w:r>
      </w:hyperlink>
      <w:r w:rsidRPr="00FD639B">
        <w:rPr>
          <w:lang w:val="en-CA"/>
        </w:rPr>
        <w:t> being at least level 10, its Town Hall level requirement.</w:t>
      </w:r>
    </w:p>
    <w:p w:rsidR="00FD639B" w:rsidRPr="00FD639B" w:rsidRDefault="00FD639B" w:rsidP="00FD639B">
      <w:pPr>
        <w:numPr>
          <w:ilvl w:val="2"/>
          <w:numId w:val="140"/>
        </w:numPr>
        <w:rPr>
          <w:lang w:val="en-CA"/>
        </w:rPr>
      </w:pPr>
      <w:r w:rsidRPr="00FD639B">
        <w:rPr>
          <w:lang w:val="en-CA"/>
        </w:rPr>
        <w:t>At level 9, the stone pillars turn white like quartz and extend throughout the perimeter of the top of the Wizard Tower.</w:t>
      </w:r>
    </w:p>
    <w:p w:rsidR="00FD639B" w:rsidRPr="00FD639B" w:rsidRDefault="00FD639B" w:rsidP="00FD639B">
      <w:pPr>
        <w:numPr>
          <w:ilvl w:val="2"/>
          <w:numId w:val="140"/>
        </w:numPr>
        <w:rPr>
          <w:lang w:val="en-CA"/>
        </w:rPr>
      </w:pPr>
      <w:r w:rsidRPr="00FD639B">
        <w:rPr>
          <w:lang w:val="en-CA"/>
        </w:rPr>
        <w:t>At level 10, a new white stone platform is erected at the top, replacing the purple crystal summit. More pillar structures have been put in place beneath to fortify and support the new platform.</w:t>
      </w:r>
    </w:p>
    <w:p w:rsidR="00FD639B" w:rsidRPr="00FD639B" w:rsidRDefault="00FD639B" w:rsidP="00FD639B">
      <w:pPr>
        <w:numPr>
          <w:ilvl w:val="2"/>
          <w:numId w:val="140"/>
        </w:numPr>
        <w:rPr>
          <w:lang w:val="en-CA"/>
        </w:rPr>
      </w:pPr>
      <w:r w:rsidRPr="00FD639B">
        <w:rPr>
          <w:lang w:val="en-CA"/>
        </w:rPr>
        <w:t>At level 11, the platform appears to be marble white with purple and golden outlines; the small gaps in the platform have been filled with purple as well. The main pillar structures turn to metal with golden decorations and golden top; and the internal structure (that was once white) turns pink-purple.</w:t>
      </w:r>
    </w:p>
    <w:p w:rsidR="00FD639B" w:rsidRPr="00FD639B" w:rsidRDefault="00FD639B" w:rsidP="00FD639B">
      <w:pPr>
        <w:numPr>
          <w:ilvl w:val="1"/>
          <w:numId w:val="140"/>
        </w:numPr>
        <w:rPr>
          <w:lang w:val="en-CA"/>
        </w:rPr>
      </w:pPr>
      <w:r w:rsidRPr="00FD639B">
        <w:rPr>
          <w:lang w:val="en-CA"/>
        </w:rPr>
        <w:t>The </w:t>
      </w:r>
      <w:hyperlink r:id="rId3239" w:tooltip="Wizard" w:history="1">
        <w:r w:rsidRPr="00FD639B">
          <w:rPr>
            <w:rStyle w:val="Hyperlink"/>
            <w:lang w:val="en-CA"/>
          </w:rPr>
          <w:t>Wizard</w:t>
        </w:r>
      </w:hyperlink>
      <w:r w:rsidRPr="00FD639B">
        <w:rPr>
          <w:lang w:val="en-CA"/>
        </w:rPr>
        <w:t> atop the tower also changes with the Tower's level. He himself shoots the projectile that is fired by the </w:t>
      </w:r>
      <w:hyperlink r:id="rId3240" w:tooltip="Wizard" w:history="1">
        <w:r w:rsidRPr="00FD639B">
          <w:rPr>
            <w:rStyle w:val="Hyperlink"/>
            <w:lang w:val="en-CA"/>
          </w:rPr>
          <w:t>Wizards</w:t>
        </w:r>
      </w:hyperlink>
      <w:r w:rsidRPr="00FD639B">
        <w:rPr>
          <w:lang w:val="en-CA"/>
        </w:rPr>
        <w:t> of the level he resembles. For example, level 1 Wizard Tower housing a level 1 or 2 Wizard would fire fireballs, while level 5 Wizard Tower that has a level 5 Wizard would fire lightning bolts.</w:t>
      </w:r>
    </w:p>
    <w:p w:rsidR="00FD639B" w:rsidRPr="00FD639B" w:rsidRDefault="00FD639B" w:rsidP="00FD639B">
      <w:pPr>
        <w:numPr>
          <w:ilvl w:val="2"/>
          <w:numId w:val="140"/>
        </w:numPr>
        <w:rPr>
          <w:lang w:val="en-CA"/>
        </w:rPr>
      </w:pPr>
      <w:r w:rsidRPr="00FD639B">
        <w:rPr>
          <w:lang w:val="en-CA"/>
        </w:rPr>
        <w:t>When first placed, the Tower </w:t>
      </w:r>
      <w:hyperlink r:id="rId3241" w:tooltip="Wizard" w:history="1">
        <w:r w:rsidRPr="00FD639B">
          <w:rPr>
            <w:rStyle w:val="Hyperlink"/>
            <w:lang w:val="en-CA"/>
          </w:rPr>
          <w:t>Wizard</w:t>
        </w:r>
      </w:hyperlink>
      <w:r w:rsidRPr="00FD639B">
        <w:rPr>
          <w:lang w:val="en-CA"/>
        </w:rPr>
        <w:t> appears as a level 1 (or 2) </w:t>
      </w:r>
      <w:hyperlink r:id="rId3242"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3, the </w:t>
      </w:r>
      <w:hyperlink r:id="rId3243" w:tooltip="Wizard" w:history="1">
        <w:r w:rsidRPr="00FD639B">
          <w:rPr>
            <w:rStyle w:val="Hyperlink"/>
            <w:lang w:val="en-CA"/>
          </w:rPr>
          <w:t>Wizard</w:t>
        </w:r>
      </w:hyperlink>
      <w:r w:rsidRPr="00FD639B">
        <w:rPr>
          <w:lang w:val="en-CA"/>
        </w:rPr>
        <w:t> atop the tower changes in appearance to that of a level 3 (or 4) </w:t>
      </w:r>
      <w:hyperlink r:id="rId3244"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5, the </w:t>
      </w:r>
      <w:hyperlink r:id="rId3245" w:tooltip="Wizard" w:history="1">
        <w:r w:rsidRPr="00FD639B">
          <w:rPr>
            <w:rStyle w:val="Hyperlink"/>
            <w:lang w:val="en-CA"/>
          </w:rPr>
          <w:t>Wizard</w:t>
        </w:r>
      </w:hyperlink>
      <w:r w:rsidRPr="00FD639B">
        <w:rPr>
          <w:lang w:val="en-CA"/>
        </w:rPr>
        <w:t> changes its appearance to that of a level 5 </w:t>
      </w:r>
      <w:hyperlink r:id="rId3246"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7, the </w:t>
      </w:r>
      <w:hyperlink r:id="rId3247" w:tooltip="Wizard" w:history="1">
        <w:r w:rsidRPr="00FD639B">
          <w:rPr>
            <w:rStyle w:val="Hyperlink"/>
            <w:lang w:val="en-CA"/>
          </w:rPr>
          <w:t>Wizard</w:t>
        </w:r>
      </w:hyperlink>
      <w:r w:rsidRPr="00FD639B">
        <w:rPr>
          <w:lang w:val="en-CA"/>
        </w:rPr>
        <w:t> changes its appearance to that of a level 6 </w:t>
      </w:r>
      <w:hyperlink r:id="rId3248"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9, the </w:t>
      </w:r>
      <w:hyperlink r:id="rId3249" w:tooltip="Wizard" w:history="1">
        <w:r w:rsidRPr="00FD639B">
          <w:rPr>
            <w:rStyle w:val="Hyperlink"/>
            <w:lang w:val="en-CA"/>
          </w:rPr>
          <w:t>Wizard</w:t>
        </w:r>
      </w:hyperlink>
      <w:r w:rsidRPr="00FD639B">
        <w:rPr>
          <w:lang w:val="en-CA"/>
        </w:rPr>
        <w:t> changes its appearance to that of a level 7 </w:t>
      </w:r>
      <w:hyperlink r:id="rId3250"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11, the </w:t>
      </w:r>
      <w:hyperlink r:id="rId3251" w:tooltip="Wizard" w:history="1">
        <w:r w:rsidRPr="00FD639B">
          <w:rPr>
            <w:rStyle w:val="Hyperlink"/>
            <w:lang w:val="en-CA"/>
          </w:rPr>
          <w:t>Wizard</w:t>
        </w:r>
      </w:hyperlink>
      <w:r w:rsidRPr="00FD639B">
        <w:rPr>
          <w:lang w:val="en-CA"/>
        </w:rPr>
        <w:t> changes its appearance to that of a level 8 </w:t>
      </w:r>
      <w:hyperlink r:id="rId3252" w:tooltip="Wizard" w:history="1">
        <w:r w:rsidRPr="00FD639B">
          <w:rPr>
            <w:rStyle w:val="Hyperlink"/>
            <w:lang w:val="en-CA"/>
          </w:rPr>
          <w:t>Wizard</w:t>
        </w:r>
      </w:hyperlink>
      <w:r w:rsidRPr="00FD639B">
        <w:rPr>
          <w:lang w:val="en-CA"/>
        </w:rPr>
        <w:t>.</w:t>
      </w:r>
    </w:p>
    <w:p w:rsidR="00FD639B" w:rsidRPr="00FD639B" w:rsidRDefault="00A02F7D" w:rsidP="00FD639B">
      <w:pPr>
        <w:rPr>
          <w:lang w:val="en-CA"/>
        </w:rPr>
      </w:pPr>
      <w:r>
        <w:rPr>
          <w:lang w:val="en-CA"/>
        </w:rPr>
        <w:pict>
          <v:rect id="_x0000_i1228" style="width:0;height:1.5pt" o:hralign="center" o:hrstd="t" o:hrnoshade="t" o:hr="t" fillcolor="#3a3a3a" stroked="f"/>
        </w:pict>
      </w:r>
    </w:p>
    <w:p w:rsidR="00FD639B" w:rsidRPr="00FD639B" w:rsidRDefault="00FD639B" w:rsidP="00FD639B">
      <w:pPr>
        <w:numPr>
          <w:ilvl w:val="0"/>
          <w:numId w:val="141"/>
        </w:numPr>
        <w:rPr>
          <w:lang w:val="en-CA"/>
        </w:rPr>
      </w:pPr>
      <w:r w:rsidRPr="00FD639B">
        <w:rPr>
          <w:b/>
          <w:bCs/>
          <w:lang w:val="en-CA"/>
        </w:rPr>
        <w:t>Trivia</w:t>
      </w:r>
    </w:p>
    <w:p w:rsidR="00FD639B" w:rsidRPr="00FD639B" w:rsidRDefault="00FD639B" w:rsidP="00FD639B">
      <w:pPr>
        <w:numPr>
          <w:ilvl w:val="1"/>
          <w:numId w:val="141"/>
        </w:numPr>
        <w:rPr>
          <w:lang w:val="en-CA"/>
        </w:rPr>
      </w:pPr>
      <w:r w:rsidRPr="00FD639B">
        <w:rPr>
          <w:lang w:val="en-CA"/>
        </w:rPr>
        <w:t>You don't need to unlock or train a </w:t>
      </w:r>
      <w:hyperlink r:id="rId3253" w:tooltip="Wizard" w:history="1">
        <w:r w:rsidRPr="00FD639B">
          <w:rPr>
            <w:rStyle w:val="Hyperlink"/>
            <w:lang w:val="en-CA"/>
          </w:rPr>
          <w:t>Wizard</w:t>
        </w:r>
      </w:hyperlink>
      <w:r w:rsidRPr="00FD639B">
        <w:rPr>
          <w:lang w:val="en-CA"/>
        </w:rPr>
        <w:t> in order to construct a Wizard Tower. The level of your army's </w:t>
      </w:r>
      <w:hyperlink r:id="rId3254" w:tooltip="Wizard" w:history="1">
        <w:r w:rsidRPr="00FD639B">
          <w:rPr>
            <w:rStyle w:val="Hyperlink"/>
            <w:lang w:val="en-CA"/>
          </w:rPr>
          <w:t>Wizards</w:t>
        </w:r>
      </w:hyperlink>
      <w:r w:rsidRPr="00FD639B">
        <w:rPr>
          <w:lang w:val="en-CA"/>
        </w:rPr>
        <w:t>, if you have them, do not affect the appearance or abilities of the </w:t>
      </w:r>
      <w:hyperlink r:id="rId3255" w:tooltip="Wizard" w:history="1">
        <w:r w:rsidRPr="00FD639B">
          <w:rPr>
            <w:rStyle w:val="Hyperlink"/>
            <w:lang w:val="en-CA"/>
          </w:rPr>
          <w:t>Wizard</w:t>
        </w:r>
      </w:hyperlink>
      <w:r w:rsidRPr="00FD639B">
        <w:rPr>
          <w:lang w:val="en-CA"/>
        </w:rPr>
        <w:t> atop the tower.</w:t>
      </w:r>
    </w:p>
    <w:p w:rsidR="00FD639B" w:rsidRPr="00FD639B" w:rsidRDefault="00FD639B" w:rsidP="00FD639B">
      <w:pPr>
        <w:numPr>
          <w:ilvl w:val="1"/>
          <w:numId w:val="141"/>
        </w:numPr>
        <w:rPr>
          <w:lang w:val="en-CA"/>
        </w:rPr>
      </w:pPr>
      <w:r w:rsidRPr="00FD639B">
        <w:rPr>
          <w:lang w:val="en-CA"/>
        </w:rPr>
        <w:t>When you begin an upgrade on a Wizard Tower, the </w:t>
      </w:r>
      <w:hyperlink r:id="rId3256" w:tooltip="Wizard" w:history="1">
        <w:r w:rsidRPr="00FD639B">
          <w:rPr>
            <w:rStyle w:val="Hyperlink"/>
            <w:lang w:val="en-CA"/>
          </w:rPr>
          <w:t>Wizard</w:t>
        </w:r>
      </w:hyperlink>
      <w:r w:rsidRPr="00FD639B">
        <w:rPr>
          <w:lang w:val="en-CA"/>
        </w:rPr>
        <w:t> on the top will disappear after a few minutes and will not reappear until the tower has finished upgrading.</w:t>
      </w:r>
    </w:p>
    <w:p w:rsidR="00FD639B" w:rsidRPr="00FD639B" w:rsidRDefault="00FD639B" w:rsidP="00FD639B">
      <w:pPr>
        <w:numPr>
          <w:ilvl w:val="1"/>
          <w:numId w:val="141"/>
        </w:numPr>
        <w:rPr>
          <w:lang w:val="en-CA"/>
        </w:rPr>
      </w:pPr>
      <w:r w:rsidRPr="00FD639B">
        <w:rPr>
          <w:lang w:val="en-CA"/>
        </w:rPr>
        <w:t>While you are moving the Wizard Tower, the </w:t>
      </w:r>
      <w:hyperlink r:id="rId3257" w:tooltip="Wizard" w:history="1">
        <w:r w:rsidRPr="00FD639B">
          <w:rPr>
            <w:rStyle w:val="Hyperlink"/>
            <w:lang w:val="en-CA"/>
          </w:rPr>
          <w:t>Wizard</w:t>
        </w:r>
      </w:hyperlink>
      <w:r w:rsidRPr="00FD639B">
        <w:rPr>
          <w:lang w:val="en-CA"/>
        </w:rPr>
        <w:t> on the top disappears.</w:t>
      </w:r>
    </w:p>
    <w:p w:rsidR="00FD639B" w:rsidRPr="00FD639B" w:rsidRDefault="00FD639B" w:rsidP="00FD639B">
      <w:pPr>
        <w:numPr>
          <w:ilvl w:val="1"/>
          <w:numId w:val="141"/>
        </w:numPr>
        <w:rPr>
          <w:lang w:val="en-CA"/>
        </w:rPr>
      </w:pPr>
      <w:r w:rsidRPr="00FD639B">
        <w:rPr>
          <w:lang w:val="en-CA"/>
        </w:rPr>
        <w:t>The Wizard Tower will not hold a wizard when its health is being regenerated by the Ley Lines upon logging in following an enemy attack.</w:t>
      </w:r>
    </w:p>
    <w:p w:rsidR="00FD639B" w:rsidRPr="00FD639B" w:rsidRDefault="00FD639B" w:rsidP="00FD639B">
      <w:pPr>
        <w:numPr>
          <w:ilvl w:val="1"/>
          <w:numId w:val="141"/>
        </w:numPr>
        <w:rPr>
          <w:lang w:val="en-CA"/>
        </w:rPr>
      </w:pPr>
      <w:r w:rsidRPr="00FD639B">
        <w:rPr>
          <w:lang w:val="en-CA"/>
        </w:rPr>
        <w:t>When viewing the Info screen, the Wizard Tower does not have a </w:t>
      </w:r>
      <w:hyperlink r:id="rId3258" w:tooltip="Wizard" w:history="1">
        <w:r w:rsidRPr="00FD639B">
          <w:rPr>
            <w:rStyle w:val="Hyperlink"/>
            <w:lang w:val="en-CA"/>
          </w:rPr>
          <w:t>Wizard</w:t>
        </w:r>
      </w:hyperlink>
      <w:r w:rsidRPr="00FD639B">
        <w:rPr>
          <w:lang w:val="en-CA"/>
        </w:rPr>
        <w:t> on it.</w:t>
      </w:r>
    </w:p>
    <w:p w:rsidR="00FD639B" w:rsidRPr="00FD639B" w:rsidRDefault="00FD639B" w:rsidP="00FD639B">
      <w:pPr>
        <w:numPr>
          <w:ilvl w:val="1"/>
          <w:numId w:val="141"/>
        </w:numPr>
        <w:rPr>
          <w:lang w:val="en-CA"/>
        </w:rPr>
      </w:pPr>
      <w:r w:rsidRPr="00FD639B">
        <w:rPr>
          <w:lang w:val="en-CA"/>
        </w:rPr>
        <w:t>Strangely, normal </w:t>
      </w:r>
      <w:hyperlink r:id="rId3259" w:tooltip="Wizard" w:history="1">
        <w:r w:rsidRPr="00FD639B">
          <w:rPr>
            <w:rStyle w:val="Hyperlink"/>
            <w:lang w:val="en-CA"/>
          </w:rPr>
          <w:t>Wizards</w:t>
        </w:r>
      </w:hyperlink>
      <w:r w:rsidRPr="00FD639B">
        <w:rPr>
          <w:lang w:val="en-CA"/>
        </w:rPr>
        <w:t> have a powerful attack, the while those atop the Wizard Towers have a much weaker one. They make up for this by having much greater hitpoints and a larger splash damage area than the </w:t>
      </w:r>
      <w:hyperlink r:id="rId3260" w:tooltip="Wizard" w:history="1">
        <w:r w:rsidRPr="00FD639B">
          <w:rPr>
            <w:rStyle w:val="Hyperlink"/>
            <w:lang w:val="en-CA"/>
          </w:rPr>
          <w:t>Wizard troop</w:t>
        </w:r>
      </w:hyperlink>
      <w:r w:rsidRPr="00FD639B">
        <w:rPr>
          <w:lang w:val="en-CA"/>
        </w:rPr>
        <w:t>.</w:t>
      </w:r>
    </w:p>
    <w:p w:rsidR="00FD639B" w:rsidRPr="00FD639B" w:rsidRDefault="00FD639B" w:rsidP="00FD639B">
      <w:pPr>
        <w:numPr>
          <w:ilvl w:val="1"/>
          <w:numId w:val="141"/>
        </w:numPr>
        <w:rPr>
          <w:lang w:val="en-CA"/>
        </w:rPr>
      </w:pPr>
      <w:r w:rsidRPr="00FD639B">
        <w:rPr>
          <w:lang w:val="en-CA"/>
        </w:rPr>
        <w:t>Only one </w:t>
      </w:r>
      <w:hyperlink r:id="rId3261" w:tooltip="Wizard" w:history="1">
        <w:r w:rsidRPr="00FD639B">
          <w:rPr>
            <w:rStyle w:val="Hyperlink"/>
            <w:lang w:val="en-CA"/>
          </w:rPr>
          <w:t>Wizard</w:t>
        </w:r>
      </w:hyperlink>
      <w:r w:rsidRPr="00FD639B">
        <w:rPr>
          <w:lang w:val="en-CA"/>
        </w:rPr>
        <w:t> will ever appear atop a Wizard Tower, unlike the </w:t>
      </w:r>
      <w:hyperlink r:id="rId3262" w:tooltip="Archer Tower" w:history="1">
        <w:r w:rsidRPr="00FD639B">
          <w:rPr>
            <w:rStyle w:val="Hyperlink"/>
            <w:lang w:val="en-CA"/>
          </w:rPr>
          <w:t>Archer Tower</w:t>
        </w:r>
      </w:hyperlink>
      <w:r w:rsidRPr="00FD639B">
        <w:rPr>
          <w:lang w:val="en-CA"/>
        </w:rPr>
        <w:t>, which can have up to three </w:t>
      </w:r>
      <w:hyperlink r:id="rId3263" w:tooltip="Archer" w:history="1">
        <w:r w:rsidRPr="00FD639B">
          <w:rPr>
            <w:rStyle w:val="Hyperlink"/>
            <w:lang w:val="en-CA"/>
          </w:rPr>
          <w:t>Archers</w:t>
        </w:r>
      </w:hyperlink>
      <w:r w:rsidRPr="00FD639B">
        <w:rPr>
          <w:lang w:val="en-CA"/>
        </w:rPr>
        <w:t>.</w:t>
      </w:r>
    </w:p>
    <w:p w:rsidR="00FD639B" w:rsidRPr="00FD639B" w:rsidRDefault="00A02F7D" w:rsidP="00FD639B">
      <w:pPr>
        <w:rPr>
          <w:lang w:val="en-CA"/>
        </w:rPr>
      </w:pPr>
      <w:r>
        <w:rPr>
          <w:lang w:val="en-CA"/>
        </w:rPr>
        <w:pict>
          <v:rect id="_x0000_i1229" style="width:0;height:1.5pt" o:hralign="center" o:hrstd="t" o:hrnoshade="t" o:hr="t" fillcolor="#3a3a3a" stroked="f"/>
        </w:pict>
      </w:r>
    </w:p>
    <w:p w:rsidR="00FD639B" w:rsidRPr="00FD639B" w:rsidRDefault="00FD639B" w:rsidP="00FD639B">
      <w:pPr>
        <w:numPr>
          <w:ilvl w:val="0"/>
          <w:numId w:val="142"/>
        </w:numPr>
        <w:rPr>
          <w:lang w:val="en-CA"/>
        </w:rPr>
      </w:pPr>
      <w:r w:rsidRPr="00FD639B">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5" name="Picture 805"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displays information about the Wizard Tower, such as Level, Damage Per Second, Hitpoints, Range, Damage Type and Targets.</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lastRenderedPageBreak/>
              <w:drawing>
                <wp:inline distT="0" distB="0" distL="0" distR="0">
                  <wp:extent cx="428625" cy="428625"/>
                  <wp:effectExtent l="0" t="0" r="9525" b="9525"/>
                  <wp:docPr id="804" name="Picture 804"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begins upgrading the Wizard Tower to the next level, if you have enough resources and a free </w:t>
            </w:r>
            <w:hyperlink r:id="rId3264" w:tooltip="Builder's Hut" w:history="1">
              <w:r w:rsidRPr="00FD639B">
                <w:rPr>
                  <w:rStyle w:val="Hyperlink"/>
                  <w:lang w:val="en-CA"/>
                </w:rPr>
                <w:t>Builder</w:t>
              </w:r>
            </w:hyperlink>
            <w:r w:rsidRPr="00FD639B">
              <w:rPr>
                <w:lang w:val="en-CA"/>
              </w:rPr>
              <w:t>. When the Wizard Tower is at maximum level, this icon is not shown.</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3" name="Picture 803"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instantly upgrades the Wizard Tower to the next level, at the cost of one </w:t>
            </w:r>
            <w:hyperlink r:id="rId3265" w:tooltip="Magic Items" w:history="1">
              <w:r w:rsidRPr="00FD639B">
                <w:rPr>
                  <w:rStyle w:val="Hyperlink"/>
                  <w:lang w:val="en-CA"/>
                </w:rPr>
                <w:t>Hammer of Building</w:t>
              </w:r>
            </w:hyperlink>
            <w:r w:rsidRPr="00FD639B">
              <w:rPr>
                <w:lang w:val="en-CA"/>
              </w:rPr>
              <w:t> if you have one. When the Wizard Tower is at maximum level, this icon is not shown.</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2" name="Picture 802"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the displayed number of </w:t>
            </w:r>
            <w:hyperlink r:id="rId3266" w:tooltip="Gems" w:history="1">
              <w:r w:rsidRPr="00FD639B">
                <w:rPr>
                  <w:rStyle w:val="Hyperlink"/>
                  <w:lang w:val="en-CA"/>
                </w:rPr>
                <w:t>Gems</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1" name="Picture 801"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one </w:t>
            </w:r>
            <w:hyperlink r:id="rId3267" w:tooltip="Magic Items" w:history="1">
              <w:r w:rsidRPr="00FD639B">
                <w:rPr>
                  <w:rStyle w:val="Hyperlink"/>
                  <w:lang w:val="en-CA"/>
                </w:rPr>
                <w:t>Book of Building</w:t>
              </w:r>
            </w:hyperlink>
            <w:r w:rsidRPr="00FD639B">
              <w:rPr>
                <w:lang w:val="en-CA"/>
              </w:rPr>
              <w:t>. This icon is only shown if you have at least one </w:t>
            </w:r>
            <w:hyperlink r:id="rId3268" w:tooltip="Magic Items" w:history="1">
              <w:r w:rsidRPr="00FD639B">
                <w:rPr>
                  <w:rStyle w:val="Hyperlink"/>
                  <w:lang w:val="en-CA"/>
                </w:rPr>
                <w:t>Book of Building</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80" name="Picture 780"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one </w:t>
            </w:r>
            <w:hyperlink r:id="rId3269" w:tooltip="Magic Items" w:history="1">
              <w:r w:rsidRPr="00FD639B">
                <w:rPr>
                  <w:rStyle w:val="Hyperlink"/>
                  <w:lang w:val="en-CA"/>
                </w:rPr>
                <w:t>Book of Everything</w:t>
              </w:r>
            </w:hyperlink>
            <w:r w:rsidRPr="00FD639B">
              <w:rPr>
                <w:lang w:val="en-CA"/>
              </w:rPr>
              <w:t>. This icon is only shown if you have at least one </w:t>
            </w:r>
            <w:hyperlink r:id="rId3270" w:tooltip="Magic Items" w:history="1">
              <w:r w:rsidRPr="00FD639B">
                <w:rPr>
                  <w:rStyle w:val="Hyperlink"/>
                  <w:lang w:val="en-CA"/>
                </w:rPr>
                <w:t>Book of Everything</w:t>
              </w:r>
            </w:hyperlink>
            <w:r w:rsidRPr="00FD639B">
              <w:rPr>
                <w:lang w:val="en-CA"/>
              </w:rPr>
              <w:t> but do not have a </w:t>
            </w:r>
            <w:hyperlink r:id="rId3271" w:tooltip="Magic Items" w:history="1">
              <w:r w:rsidRPr="00FD639B">
                <w:rPr>
                  <w:rStyle w:val="Hyperlink"/>
                  <w:lang w:val="en-CA"/>
                </w:rPr>
                <w:t>Book of Building</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79" name="Picture 779"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boosts all your </w:t>
            </w:r>
            <w:hyperlink r:id="rId3272" w:tooltip="Builder" w:history="1">
              <w:r w:rsidRPr="00FD639B">
                <w:rPr>
                  <w:rStyle w:val="Hyperlink"/>
                  <w:lang w:val="en-CA"/>
                </w:rPr>
                <w:t>Builders</w:t>
              </w:r>
            </w:hyperlink>
            <w:r w:rsidRPr="00FD639B">
              <w:rPr>
                <w:lang w:val="en-CA"/>
              </w:rPr>
              <w:t>for 1 hour by a factor of ten, at the cost of one </w:t>
            </w:r>
            <w:hyperlink r:id="rId3273" w:tooltip="Magic Items" w:history="1">
              <w:r w:rsidRPr="00FD639B">
                <w:rPr>
                  <w:rStyle w:val="Hyperlink"/>
                  <w:lang w:val="en-CA"/>
                </w:rPr>
                <w:t>Builder Potion</w:t>
              </w:r>
            </w:hyperlink>
            <w:r w:rsidRPr="00FD639B">
              <w:rPr>
                <w:lang w:val="en-CA"/>
              </w:rPr>
              <w:t>. This icon is only shown if you have at least one </w:t>
            </w:r>
            <w:hyperlink r:id="rId3274" w:tooltip="Magic Items" w:history="1">
              <w:r w:rsidRPr="00FD639B">
                <w:rPr>
                  <w:rStyle w:val="Hyperlink"/>
                  <w:lang w:val="en-CA"/>
                </w:rPr>
                <w:t>Builder Potion</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78" name="Picture 778"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cancels the current upgrade and refunds half of the upgrade cost.</w:t>
            </w:r>
          </w:p>
        </w:tc>
      </w:tr>
      <w:tr w:rsidR="00FD639B" w:rsidRPr="00FD639B" w:rsidTr="00FD639B">
        <w:trPr>
          <w:trHeight w:val="150"/>
        </w:trPr>
        <w:tc>
          <w:tcPr>
            <w:tcW w:w="0" w:type="auto"/>
            <w:vAlign w:val="center"/>
            <w:hideMark/>
          </w:tcPr>
          <w:p w:rsidR="00FD639B" w:rsidRPr="00FD639B" w:rsidRDefault="00FD639B" w:rsidP="00FD639B">
            <w:pPr>
              <w:rPr>
                <w:lang w:val="en-CA"/>
              </w:rPr>
            </w:pPr>
          </w:p>
        </w:tc>
        <w:tc>
          <w:tcPr>
            <w:tcW w:w="0" w:type="auto"/>
            <w:vAlign w:val="center"/>
            <w:hideMark/>
          </w:tcPr>
          <w:p w:rsidR="00FD639B" w:rsidRPr="00FD639B" w:rsidRDefault="00FD639B" w:rsidP="00FD639B">
            <w:pPr>
              <w:rPr>
                <w:lang w:val="en-CA"/>
              </w:rPr>
            </w:pPr>
          </w:p>
        </w:tc>
      </w:tr>
    </w:tbl>
    <w:p w:rsidR="00FD639B" w:rsidRPr="00FD639B" w:rsidRDefault="00FD639B" w:rsidP="00FD639B">
      <w:pPr>
        <w:numPr>
          <w:ilvl w:val="0"/>
          <w:numId w:val="14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FD639B" w:rsidRPr="00FD639B" w:rsidTr="00FD639B">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FD639B" w:rsidRPr="00FD639B" w:rsidRDefault="00A02F7D" w:rsidP="00FD639B">
            <w:pPr>
              <w:rPr>
                <w:b/>
                <w:bCs/>
                <w:lang w:val="en-CA"/>
              </w:rPr>
            </w:pPr>
            <w:hyperlink r:id="rId3275" w:tooltip="Town Hall" w:history="1">
              <w:r w:rsidR="00FD639B" w:rsidRPr="00FD639B">
                <w:rPr>
                  <w:rStyle w:val="Hyperlink"/>
                  <w:b/>
                  <w:bCs/>
                  <w:lang w:val="en-CA"/>
                </w:rPr>
                <w:t>Town Hall</w:t>
              </w:r>
            </w:hyperlink>
            <w:r w:rsidR="00FD639B" w:rsidRPr="00FD639B">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12</w:t>
            </w:r>
          </w:p>
        </w:tc>
      </w:tr>
      <w:tr w:rsidR="00FD639B" w:rsidRPr="00FD639B" w:rsidTr="00FD639B">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5</w:t>
            </w:r>
          </w:p>
        </w:tc>
      </w:tr>
    </w:tbl>
    <w:p w:rsidR="00FD639B" w:rsidRPr="00FD639B" w:rsidRDefault="00FD639B" w:rsidP="00D6258F">
      <w:pPr>
        <w:rPr>
          <w:lang w:val="en-CA"/>
        </w:rPr>
      </w:pPr>
      <w:r w:rsidRPr="00FD639B">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FD639B" w:rsidRPr="00FD639B" w:rsidTr="00FD639B">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Size </w:t>
            </w:r>
            <w:r w:rsidRPr="00FD639B">
              <w:rPr>
                <w:b/>
                <w:bCs/>
                <w:noProof/>
                <w:lang w:val="en-CA"/>
              </w:rPr>
              <w:drawing>
                <wp:inline distT="0" distB="0" distL="0" distR="0">
                  <wp:extent cx="190500" cy="142875"/>
                  <wp:effectExtent l="0" t="0" r="0" b="9525"/>
                  <wp:docPr id="777" name="Picture 777"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FD639B" w:rsidRPr="00FD639B" w:rsidTr="00FD639B">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3x3</w:t>
            </w:r>
          </w:p>
        </w:tc>
      </w:tr>
    </w:tbl>
    <w:p w:rsidR="00FD639B" w:rsidRPr="00FD639B" w:rsidRDefault="00FD639B" w:rsidP="00FD639B">
      <w:pPr>
        <w:numPr>
          <w:ilvl w:val="0"/>
          <w:numId w:val="142"/>
        </w:numPr>
        <w:rPr>
          <w:vanish/>
          <w:lang w:val="en-CA"/>
        </w:rPr>
      </w:pPr>
    </w:p>
    <w:p w:rsidR="00D6258F" w:rsidRDefault="00D6258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160"/>
        <w:gridCol w:w="1109"/>
        <w:gridCol w:w="1050"/>
        <w:gridCol w:w="1198"/>
        <w:gridCol w:w="741"/>
        <w:gridCol w:w="2407"/>
        <w:gridCol w:w="1396"/>
      </w:tblGrid>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A02F7D" w:rsidP="00FD639B">
            <w:pPr>
              <w:rPr>
                <w:b/>
                <w:bCs/>
                <w:lang w:val="en-CA"/>
              </w:rPr>
            </w:pPr>
            <w:hyperlink r:id="rId3276" w:anchor="Gold" w:tooltip="Resources" w:history="1">
              <w:r w:rsidR="00FD639B" w:rsidRPr="00FD639B">
                <w:rPr>
                  <w:rStyle w:val="Hyperlink"/>
                  <w:b/>
                  <w:bCs/>
                  <w:lang w:val="en-CA"/>
                </w:rPr>
                <w:t>Cost</w:t>
              </w:r>
            </w:hyperlink>
            <w:r w:rsidR="00FD639B" w:rsidRPr="00FD639B">
              <w:rPr>
                <w:b/>
                <w:bCs/>
                <w:lang w:val="en-CA"/>
              </w:rPr>
              <w:t> </w:t>
            </w:r>
            <w:r w:rsidR="00FD639B" w:rsidRPr="00FD639B">
              <w:rPr>
                <w:b/>
                <w:bCs/>
                <w:noProof/>
                <w:lang w:val="en-CA"/>
              </w:rPr>
              <w:drawing>
                <wp:inline distT="0" distB="0" distL="0" distR="0">
                  <wp:extent cx="190500" cy="190500"/>
                  <wp:effectExtent l="0" t="0" r="0" b="0"/>
                  <wp:docPr id="776" name="Picture 77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A02F7D" w:rsidP="00FD639B">
            <w:pPr>
              <w:rPr>
                <w:b/>
                <w:bCs/>
                <w:lang w:val="en-CA"/>
              </w:rPr>
            </w:pPr>
            <w:hyperlink r:id="rId3277" w:tooltip="Experience" w:history="1">
              <w:r w:rsidR="00FD639B" w:rsidRPr="00FD639B">
                <w:rPr>
                  <w:rStyle w:val="Hyperlink"/>
                  <w:b/>
                  <w:bCs/>
                  <w:lang w:val="en-CA"/>
                </w:rPr>
                <w:t>Experience</w:t>
              </w:r>
            </w:hyperlink>
            <w:r w:rsidR="00FD639B" w:rsidRPr="00FD639B">
              <w:rPr>
                <w:b/>
                <w:bCs/>
                <w:lang w:val="en-CA"/>
              </w:rPr>
              <w:t>Gained </w:t>
            </w:r>
            <w:r w:rsidR="00FD639B" w:rsidRPr="00FD639B">
              <w:rPr>
                <w:b/>
                <w:bCs/>
                <w:noProof/>
                <w:lang w:val="en-CA"/>
              </w:rPr>
              <w:drawing>
                <wp:inline distT="0" distB="0" distL="0" distR="0">
                  <wp:extent cx="209550" cy="219075"/>
                  <wp:effectExtent l="0" t="0" r="0" b="9525"/>
                  <wp:docPr id="775" name="Picture 775"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A02F7D" w:rsidP="00FD639B">
            <w:pPr>
              <w:rPr>
                <w:b/>
                <w:bCs/>
                <w:lang w:val="en-CA"/>
              </w:rPr>
            </w:pPr>
            <w:hyperlink r:id="rId3278" w:tooltip="Town Hall" w:history="1">
              <w:r w:rsidR="00FD639B" w:rsidRPr="00FD639B">
                <w:rPr>
                  <w:rStyle w:val="Hyperlink"/>
                  <w:b/>
                  <w:bCs/>
                  <w:lang w:val="en-CA"/>
                </w:rPr>
                <w:t>Town Hall</w:t>
              </w:r>
            </w:hyperlink>
            <w:r w:rsidR="00FD639B" w:rsidRPr="00FD639B">
              <w:rPr>
                <w:b/>
                <w:bCs/>
                <w:lang w:val="en-CA"/>
              </w:rPr>
              <w:t> Level Required</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1,700,000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lastRenderedPageBreak/>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w:t>
            </w:r>
          </w:p>
        </w:tc>
      </w:tr>
    </w:tbl>
    <w:p w:rsidR="00FD639B" w:rsidRPr="00FD639B" w:rsidRDefault="00FD639B" w:rsidP="00FD639B">
      <w:pPr>
        <w:numPr>
          <w:ilvl w:val="0"/>
          <w:numId w:val="142"/>
        </w:numPr>
        <w:rPr>
          <w:vanish/>
          <w:lang w:val="en-CA"/>
        </w:rPr>
      </w:pPr>
    </w:p>
    <w:p w:rsidR="00D6258F" w:rsidRDefault="00D6258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Unit Type Targeted</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Splash - 1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Ground &amp; Air</w:t>
            </w:r>
          </w:p>
        </w:tc>
      </w:tr>
    </w:tbl>
    <w:p w:rsidR="00A8408A" w:rsidRDefault="00A8408A" w:rsidP="00D6071D"/>
    <w:p w:rsidR="00D6071D" w:rsidRDefault="00D6071D" w:rsidP="00BB436D">
      <w:pPr>
        <w:pStyle w:val="Heading2"/>
      </w:pPr>
      <w:r>
        <w:t>Air sweeper</w:t>
      </w:r>
    </w:p>
    <w:p w:rsidR="00D6071D" w:rsidRDefault="00D6071D" w:rsidP="00D6071D"/>
    <w:p w:rsidR="00473BE8" w:rsidRPr="00473BE8" w:rsidRDefault="00473BE8" w:rsidP="00473BE8">
      <w:pPr>
        <w:rPr>
          <w:lang w:val="en-CA"/>
        </w:rPr>
      </w:pPr>
      <w:r w:rsidRPr="00473BE8">
        <w:rPr>
          <w:noProof/>
          <w:lang w:val="en-CA"/>
        </w:rPr>
        <w:drawing>
          <wp:inline distT="0" distB="0" distL="0" distR="0">
            <wp:extent cx="1905000" cy="2047875"/>
            <wp:effectExtent l="0" t="0" r="0" b="9525"/>
            <wp:docPr id="1128" name="Picture 1128" descr="Air Sweep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4" descr="Air Sweeper7"/>
                    <pic:cNvPicPr>
                      <a:picLocks noChangeAspect="1" noChangeArrowheads="1"/>
                    </pic:cNvPicPr>
                  </pic:nvPicPr>
                  <pic:blipFill>
                    <a:blip r:embed="rId3279">
                      <a:extLst>
                        <a:ext uri="{28A0092B-C50C-407E-A947-70E740481C1C}">
                          <a14:useLocalDpi xmlns:a14="http://schemas.microsoft.com/office/drawing/2010/main" val="0"/>
                        </a:ext>
                      </a:extLst>
                    </a:blip>
                    <a:srcRect/>
                    <a:stretch>
                      <a:fillRect/>
                    </a:stretch>
                  </pic:blipFill>
                  <pic:spPr bwMode="auto">
                    <a:xfrm>
                      <a:off x="0" y="0"/>
                      <a:ext cx="1905000" cy="2047875"/>
                    </a:xfrm>
                    <a:prstGeom prst="rect">
                      <a:avLst/>
                    </a:prstGeom>
                    <a:noFill/>
                    <a:ln>
                      <a:noFill/>
                    </a:ln>
                  </pic:spPr>
                </pic:pic>
              </a:graphicData>
            </a:graphic>
          </wp:inline>
        </w:drawing>
      </w:r>
    </w:p>
    <w:p w:rsidR="00473BE8" w:rsidRPr="00473BE8" w:rsidRDefault="00473BE8" w:rsidP="00473BE8">
      <w:pPr>
        <w:rPr>
          <w:lang w:val="en-CA"/>
        </w:rPr>
      </w:pPr>
      <w:r w:rsidRPr="00473BE8">
        <w:rPr>
          <w:b/>
          <w:bCs/>
          <w:i/>
          <w:iCs/>
          <w:lang w:val="en-CA"/>
        </w:rPr>
        <w:t>"Air Sweepers control the sky with strong blasts of air that push back flying enemies. Air Sweepers can only face one direction, so rotate them to maximize their effectiveness."</w:t>
      </w:r>
    </w:p>
    <w:p w:rsidR="00473BE8" w:rsidRPr="00473BE8" w:rsidRDefault="00A02F7D" w:rsidP="00473BE8">
      <w:pPr>
        <w:rPr>
          <w:lang w:val="en-CA"/>
        </w:rPr>
      </w:pPr>
      <w:r>
        <w:rPr>
          <w:lang w:val="en-CA"/>
        </w:rPr>
        <w:pict>
          <v:rect id="_x0000_i1230"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05"/>
        <w:gridCol w:w="1990"/>
        <w:gridCol w:w="2005"/>
      </w:tblGrid>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7" name="Picture 1127" descr="Air Sweep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6" descr="Air Sweeper1"/>
                          <pic:cNvPicPr>
                            <a:picLocks noChangeAspect="1" noChangeArrowheads="1"/>
                          </pic:cNvPicPr>
                        </pic:nvPicPr>
                        <pic:blipFill>
                          <a:blip r:embed="rId3280">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6" name="Picture 1126" descr="Air Sweep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7" descr="Air Sweeper2"/>
                          <pic:cNvPicPr>
                            <a:picLocks noChangeAspect="1" noChangeArrowheads="1"/>
                          </pic:cNvPicPr>
                        </pic:nvPicPr>
                        <pic:blipFill>
                          <a:blip r:embed="rId3281">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5" name="Picture 1125" descr="Air Sweep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8" descr="Air Sweeper3"/>
                          <pic:cNvPicPr>
                            <a:picLocks noChangeAspect="1" noChangeArrowheads="1"/>
                          </pic:cNvPicPr>
                        </pic:nvPicPr>
                        <pic:blipFill>
                          <a:blip r:embed="rId3282">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r>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b/>
                <w:bCs/>
                <w:lang w:val="en-CA"/>
              </w:rPr>
              <w:t>Level 1</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2</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3</w:t>
            </w:r>
          </w:p>
        </w:tc>
      </w:tr>
    </w:tbl>
    <w:p w:rsidR="00473BE8" w:rsidRPr="00473BE8" w:rsidRDefault="00473BE8" w:rsidP="00473BE8">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4" name="Picture 1124" descr="Air Sweep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9" descr="Air Sweeper4"/>
                          <pic:cNvPicPr>
                            <a:picLocks noChangeAspect="1" noChangeArrowheads="1"/>
                          </pic:cNvPicPr>
                        </pic:nvPicPr>
                        <pic:blipFill>
                          <a:blip r:embed="rId3283">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3" name="Picture 1123" descr="Air Sweep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0" descr="Air Sweeper5"/>
                          <pic:cNvPicPr>
                            <a:picLocks noChangeAspect="1" noChangeArrowheads="1"/>
                          </pic:cNvPicPr>
                        </pic:nvPicPr>
                        <pic:blipFill>
                          <a:blip r:embed="rId3284">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2" name="Picture 1122" descr="Air Sweep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1" descr="Air Sweeper6"/>
                          <pic:cNvPicPr>
                            <a:picLocks noChangeAspect="1" noChangeArrowheads="1"/>
                          </pic:cNvPicPr>
                        </pic:nvPicPr>
                        <pic:blipFill>
                          <a:blip r:embed="rId3285">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1" name="Picture 1121" descr="Air Sweep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2" descr="Air Sweeper7"/>
                          <pic:cNvPicPr>
                            <a:picLocks noChangeAspect="1" noChangeArrowheads="1"/>
                          </pic:cNvPicPr>
                        </pic:nvPicPr>
                        <pic:blipFill>
                          <a:blip r:embed="rId3286">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r>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b/>
                <w:bCs/>
                <w:lang w:val="en-CA"/>
              </w:rPr>
              <w:t>Level 4</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5</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6</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7</w:t>
            </w:r>
          </w:p>
        </w:tc>
      </w:tr>
    </w:tbl>
    <w:p w:rsidR="00473BE8" w:rsidRPr="00473BE8" w:rsidRDefault="00A02F7D" w:rsidP="00473BE8">
      <w:pPr>
        <w:rPr>
          <w:lang w:val="en-CA"/>
        </w:rPr>
      </w:pPr>
      <w:r>
        <w:rPr>
          <w:lang w:val="en-CA"/>
        </w:rPr>
        <w:pict>
          <v:rect id="_x0000_i1231" style="width:0;height:1.5pt" o:hralign="center" o:hrstd="t" o:hrnoshade="t" o:hr="t" fillcolor="#3a3a3a" stroked="f"/>
        </w:pict>
      </w:r>
    </w:p>
    <w:p w:rsidR="00473BE8" w:rsidRPr="00473BE8" w:rsidRDefault="00473BE8" w:rsidP="00473BE8">
      <w:pPr>
        <w:numPr>
          <w:ilvl w:val="0"/>
          <w:numId w:val="143"/>
        </w:numPr>
        <w:rPr>
          <w:lang w:val="en-CA"/>
        </w:rPr>
      </w:pPr>
      <w:r w:rsidRPr="00473BE8">
        <w:rPr>
          <w:b/>
          <w:bCs/>
          <w:lang w:val="en-CA"/>
        </w:rPr>
        <w:t>Summary</w:t>
      </w:r>
    </w:p>
    <w:p w:rsidR="00473BE8" w:rsidRPr="00473BE8" w:rsidRDefault="00473BE8" w:rsidP="00473BE8">
      <w:pPr>
        <w:numPr>
          <w:ilvl w:val="1"/>
          <w:numId w:val="143"/>
        </w:numPr>
        <w:rPr>
          <w:lang w:val="en-CA"/>
        </w:rPr>
      </w:pPr>
      <w:r w:rsidRPr="00473BE8">
        <w:rPr>
          <w:lang w:val="en-CA"/>
        </w:rPr>
        <w:t>The Air Sweeper is a </w:t>
      </w:r>
      <w:hyperlink r:id="rId3287" w:tooltip="Defensive Buildings" w:history="1">
        <w:r w:rsidRPr="00473BE8">
          <w:rPr>
            <w:rStyle w:val="Hyperlink"/>
            <w:lang w:val="en-CA"/>
          </w:rPr>
          <w:t>defense</w:t>
        </w:r>
      </w:hyperlink>
      <w:r w:rsidRPr="00473BE8">
        <w:rPr>
          <w:lang w:val="en-CA"/>
        </w:rPr>
        <w:t> that shoots blasts of air at </w:t>
      </w:r>
      <w:hyperlink r:id="rId3288" w:tooltip="Category:Air Troops" w:history="1">
        <w:r w:rsidRPr="00473BE8">
          <w:rPr>
            <w:rStyle w:val="Hyperlink"/>
            <w:lang w:val="en-CA"/>
          </w:rPr>
          <w:t>Air Troops</w:t>
        </w:r>
      </w:hyperlink>
      <w:r w:rsidRPr="00473BE8">
        <w:rPr>
          <w:lang w:val="en-CA"/>
        </w:rPr>
        <w:t>. Although it deals no damage, it pushes back </w:t>
      </w:r>
      <w:hyperlink r:id="rId3289" w:tooltip="Category:Air Troops" w:history="1">
        <w:r w:rsidRPr="00473BE8">
          <w:rPr>
            <w:rStyle w:val="Hyperlink"/>
            <w:lang w:val="en-CA"/>
          </w:rPr>
          <w:t>air troops</w:t>
        </w:r>
      </w:hyperlink>
      <w:r w:rsidRPr="00473BE8">
        <w:rPr>
          <w:lang w:val="en-CA"/>
        </w:rPr>
        <w:t>, giving other </w:t>
      </w:r>
      <w:hyperlink r:id="rId3290" w:tooltip="Defensive Buildings" w:history="1">
        <w:r w:rsidRPr="00473BE8">
          <w:rPr>
            <w:rStyle w:val="Hyperlink"/>
            <w:lang w:val="en-CA"/>
          </w:rPr>
          <w:t>defenses</w:t>
        </w:r>
      </w:hyperlink>
      <w:r w:rsidRPr="00473BE8">
        <w:rPr>
          <w:lang w:val="en-CA"/>
        </w:rPr>
        <w:t> more time to take down these </w:t>
      </w:r>
      <w:hyperlink r:id="rId3291" w:tooltip="Troops" w:history="1">
        <w:r w:rsidRPr="00473BE8">
          <w:rPr>
            <w:rStyle w:val="Hyperlink"/>
            <w:lang w:val="en-CA"/>
          </w:rPr>
          <w:t>Troops</w:t>
        </w:r>
      </w:hyperlink>
      <w:r w:rsidRPr="00473BE8">
        <w:rPr>
          <w:lang w:val="en-CA"/>
        </w:rPr>
        <w:t> and impeding their advancement.</w:t>
      </w:r>
    </w:p>
    <w:p w:rsidR="00473BE8" w:rsidRPr="00473BE8" w:rsidRDefault="00473BE8" w:rsidP="00473BE8">
      <w:pPr>
        <w:numPr>
          <w:ilvl w:val="1"/>
          <w:numId w:val="143"/>
        </w:numPr>
        <w:rPr>
          <w:lang w:val="en-CA"/>
        </w:rPr>
      </w:pPr>
      <w:r w:rsidRPr="00473BE8">
        <w:rPr>
          <w:lang w:val="en-CA"/>
        </w:rPr>
        <w:t>It cannot harm </w:t>
      </w:r>
      <w:hyperlink r:id="rId3292" w:tooltip="Category:Ground Troops" w:history="1">
        <w:r w:rsidRPr="00473BE8">
          <w:rPr>
            <w:rStyle w:val="Hyperlink"/>
            <w:lang w:val="en-CA"/>
          </w:rPr>
          <w:t>ground-based units</w:t>
        </w:r>
      </w:hyperlink>
      <w:r w:rsidRPr="00473BE8">
        <w:rPr>
          <w:lang w:val="en-CA"/>
        </w:rPr>
        <w:t>, or interfere with them in any way other than potentially distracting them from attacking a more valuable target (e.g. the </w:t>
      </w:r>
      <w:hyperlink r:id="rId3293" w:tooltip="Town Hall" w:history="1">
        <w:r w:rsidRPr="00473BE8">
          <w:rPr>
            <w:rStyle w:val="Hyperlink"/>
            <w:lang w:val="en-CA"/>
          </w:rPr>
          <w:t>Town Hall</w:t>
        </w:r>
      </w:hyperlink>
      <w:r w:rsidRPr="00473BE8">
        <w:rPr>
          <w:lang w:val="en-CA"/>
        </w:rPr>
        <w:t>).</w:t>
      </w:r>
    </w:p>
    <w:p w:rsidR="00473BE8" w:rsidRPr="00473BE8" w:rsidRDefault="00473BE8" w:rsidP="00473BE8">
      <w:pPr>
        <w:numPr>
          <w:ilvl w:val="1"/>
          <w:numId w:val="143"/>
        </w:numPr>
        <w:rPr>
          <w:lang w:val="en-CA"/>
        </w:rPr>
      </w:pPr>
      <w:r w:rsidRPr="00473BE8">
        <w:rPr>
          <w:lang w:val="en-CA"/>
        </w:rPr>
        <w:t xml:space="preserve">As its description implies, the Air Sweeper can only face a single general direction, though its air bursts (which cover a smaller angle) can be anywhere within this </w:t>
      </w:r>
      <w:r w:rsidRPr="00473BE8">
        <w:rPr>
          <w:lang w:val="en-CA"/>
        </w:rPr>
        <w:lastRenderedPageBreak/>
        <w:t>direction. Due to this, it can be rotated 45 degrees at a time, and hence has 8 directional settings.</w:t>
      </w:r>
    </w:p>
    <w:p w:rsidR="00473BE8" w:rsidRPr="00473BE8" w:rsidRDefault="00A02F7D" w:rsidP="00473BE8">
      <w:pPr>
        <w:rPr>
          <w:lang w:val="en-CA"/>
        </w:rPr>
      </w:pPr>
      <w:r>
        <w:rPr>
          <w:lang w:val="en-CA"/>
        </w:rPr>
        <w:pict>
          <v:rect id="_x0000_i1232" style="width:0;height:1.5pt" o:hralign="center" o:hrstd="t" o:hrnoshade="t" o:hr="t" fillcolor="#3a3a3a" stroked="f"/>
        </w:pict>
      </w:r>
    </w:p>
    <w:p w:rsidR="00473BE8" w:rsidRPr="00473BE8" w:rsidRDefault="00473BE8" w:rsidP="00473BE8">
      <w:pPr>
        <w:numPr>
          <w:ilvl w:val="0"/>
          <w:numId w:val="144"/>
        </w:numPr>
        <w:rPr>
          <w:lang w:val="en-CA"/>
        </w:rPr>
      </w:pPr>
      <w:r w:rsidRPr="00473BE8">
        <w:rPr>
          <w:b/>
          <w:bCs/>
          <w:lang w:val="en-CA"/>
        </w:rPr>
        <w:t>Defensive Strategy</w:t>
      </w:r>
    </w:p>
    <w:p w:rsidR="00473BE8" w:rsidRPr="00473BE8" w:rsidRDefault="00473BE8" w:rsidP="00473BE8">
      <w:pPr>
        <w:numPr>
          <w:ilvl w:val="1"/>
          <w:numId w:val="144"/>
        </w:numPr>
        <w:rPr>
          <w:lang w:val="en-CA"/>
        </w:rPr>
      </w:pPr>
      <w:r w:rsidRPr="00473BE8">
        <w:rPr>
          <w:lang w:val="en-CA"/>
        </w:rPr>
        <w:t>It can only shoot blasts of air in a 120-degree radius, so make sure to have it face the side of the base which is most likely to be attacked by </w:t>
      </w:r>
      <w:hyperlink r:id="rId3294" w:tooltip="Category:Air Troops" w:history="1">
        <w:r w:rsidRPr="00473BE8">
          <w:rPr>
            <w:rStyle w:val="Hyperlink"/>
            <w:lang w:val="en-CA"/>
          </w:rPr>
          <w:t>Air Troops</w:t>
        </w:r>
      </w:hyperlink>
      <w:r w:rsidRPr="00473BE8">
        <w:rPr>
          <w:lang w:val="en-CA"/>
        </w:rPr>
        <w:t>.</w:t>
      </w:r>
    </w:p>
    <w:p w:rsidR="00473BE8" w:rsidRPr="00473BE8" w:rsidRDefault="00473BE8" w:rsidP="00473BE8">
      <w:pPr>
        <w:numPr>
          <w:ilvl w:val="1"/>
          <w:numId w:val="144"/>
        </w:numPr>
        <w:rPr>
          <w:lang w:val="en-CA"/>
        </w:rPr>
      </w:pPr>
      <w:r w:rsidRPr="00473BE8">
        <w:rPr>
          <w:lang w:val="en-CA"/>
        </w:rPr>
        <w:t>Its range is "1-15", which means it has a 1 tile blind spot. For example, a </w:t>
      </w:r>
      <w:hyperlink r:id="rId3295" w:tooltip="Balloon" w:history="1">
        <w:r w:rsidRPr="00473BE8">
          <w:rPr>
            <w:rStyle w:val="Hyperlink"/>
            <w:lang w:val="en-CA"/>
          </w:rPr>
          <w:t>Balloon</w:t>
        </w:r>
      </w:hyperlink>
      <w:r w:rsidRPr="00473BE8">
        <w:rPr>
          <w:lang w:val="en-CA"/>
        </w:rPr>
        <w:t> attacking directly above the Air Sweeper won't be pushed back.</w:t>
      </w:r>
    </w:p>
    <w:p w:rsidR="00473BE8" w:rsidRPr="00473BE8" w:rsidRDefault="00473BE8" w:rsidP="00473BE8">
      <w:pPr>
        <w:numPr>
          <w:ilvl w:val="1"/>
          <w:numId w:val="144"/>
        </w:numPr>
        <w:rPr>
          <w:lang w:val="en-CA"/>
        </w:rPr>
      </w:pPr>
      <w:r w:rsidRPr="00473BE8">
        <w:rPr>
          <w:lang w:val="en-CA"/>
        </w:rPr>
        <w:t>High-level Air Sweepers are capable of holding back a clump of </w:t>
      </w:r>
      <w:hyperlink r:id="rId3296" w:tooltip="Balloon" w:history="1">
        <w:r w:rsidRPr="00473BE8">
          <w:rPr>
            <w:rStyle w:val="Hyperlink"/>
            <w:lang w:val="en-CA"/>
          </w:rPr>
          <w:t>Balloons</w:t>
        </w:r>
      </w:hyperlink>
      <w:r w:rsidRPr="00473BE8">
        <w:rPr>
          <w:lang w:val="en-CA"/>
        </w:rPr>
        <w:t> for an extremely long time, provided there is nothing else in range of the Air Sweeper. Use this fact to cover areas of your base you want to especially defend against </w:t>
      </w:r>
      <w:hyperlink r:id="rId3297" w:tooltip="Balloon" w:history="1">
        <w:r w:rsidRPr="00473BE8">
          <w:rPr>
            <w:rStyle w:val="Hyperlink"/>
            <w:lang w:val="en-CA"/>
          </w:rPr>
          <w:t>Balloons</w:t>
        </w:r>
      </w:hyperlink>
      <w:r w:rsidRPr="00473BE8">
        <w:rPr>
          <w:lang w:val="en-CA"/>
        </w:rPr>
        <w:t>.</w:t>
      </w:r>
    </w:p>
    <w:p w:rsidR="00473BE8" w:rsidRPr="00473BE8" w:rsidRDefault="00473BE8" w:rsidP="00473BE8">
      <w:pPr>
        <w:numPr>
          <w:ilvl w:val="1"/>
          <w:numId w:val="144"/>
        </w:numPr>
        <w:rPr>
          <w:lang w:val="en-CA"/>
        </w:rPr>
      </w:pPr>
      <w:r w:rsidRPr="00473BE8">
        <w:rPr>
          <w:lang w:val="en-CA"/>
        </w:rPr>
        <w:t>Ensure the sides of your base that are not covered by Air Sweepers are heavily defended by anti-air defenses such as </w:t>
      </w:r>
      <w:hyperlink r:id="rId3298" w:tooltip="Air Defense" w:history="1">
        <w:r w:rsidRPr="00473BE8">
          <w:rPr>
            <w:rStyle w:val="Hyperlink"/>
            <w:lang w:val="en-CA"/>
          </w:rPr>
          <w:t>Air Defenses</w:t>
        </w:r>
      </w:hyperlink>
      <w:r w:rsidRPr="00473BE8">
        <w:rPr>
          <w:lang w:val="en-CA"/>
        </w:rPr>
        <w:t> and </w:t>
      </w:r>
      <w:hyperlink r:id="rId3299" w:tooltip="Archer Tower" w:history="1">
        <w:r w:rsidRPr="00473BE8">
          <w:rPr>
            <w:rStyle w:val="Hyperlink"/>
            <w:lang w:val="en-CA"/>
          </w:rPr>
          <w:t>Archer Towers</w:t>
        </w:r>
      </w:hyperlink>
      <w:r w:rsidRPr="00473BE8">
        <w:rPr>
          <w:lang w:val="en-CA"/>
        </w:rPr>
        <w:t> if possible. Players may choose not to attack from the side the Air Sweepers are covering and attack from the opposite sides - if the sides not covered by the Air Sweepers are heavily defended by other anti-air defenses, the attack may be defeated quickly and this can lead to a defensive victory.</w:t>
      </w:r>
    </w:p>
    <w:p w:rsidR="00473BE8" w:rsidRPr="00473BE8" w:rsidRDefault="00473BE8" w:rsidP="00473BE8">
      <w:pPr>
        <w:numPr>
          <w:ilvl w:val="1"/>
          <w:numId w:val="144"/>
        </w:numPr>
        <w:rPr>
          <w:lang w:val="en-CA"/>
        </w:rPr>
      </w:pPr>
      <w:r w:rsidRPr="00473BE8">
        <w:rPr>
          <w:lang w:val="en-CA"/>
        </w:rPr>
        <w:t>Air Sweepers are effective at keeping </w:t>
      </w:r>
      <w:hyperlink r:id="rId3300" w:tooltip="Lava Pup" w:history="1">
        <w:r w:rsidRPr="00473BE8">
          <w:rPr>
            <w:rStyle w:val="Hyperlink"/>
            <w:lang w:val="en-CA"/>
          </w:rPr>
          <w:t>Lava Pups</w:t>
        </w:r>
      </w:hyperlink>
      <w:r w:rsidRPr="00473BE8">
        <w:rPr>
          <w:lang w:val="en-CA"/>
        </w:rPr>
        <w:t> or </w:t>
      </w:r>
      <w:hyperlink r:id="rId3301" w:tooltip="Minion" w:history="1">
        <w:r w:rsidRPr="00473BE8">
          <w:rPr>
            <w:rStyle w:val="Hyperlink"/>
            <w:lang w:val="en-CA"/>
          </w:rPr>
          <w:t>Minions</w:t>
        </w:r>
      </w:hyperlink>
      <w:r w:rsidRPr="00473BE8">
        <w:rPr>
          <w:lang w:val="en-CA"/>
        </w:rPr>
        <w:t> away from defending </w:t>
      </w:r>
      <w:hyperlink r:id="rId3302" w:tooltip="Heroes" w:history="1">
        <w:r w:rsidRPr="00473BE8">
          <w:rPr>
            <w:rStyle w:val="Hyperlink"/>
            <w:lang w:val="en-CA"/>
          </w:rPr>
          <w:t>Heroes</w:t>
        </w:r>
      </w:hyperlink>
      <w:r w:rsidRPr="00473BE8">
        <w:rPr>
          <w:lang w:val="en-CA"/>
        </w:rPr>
        <w:t>, and causing large clumps of enemy </w:t>
      </w:r>
      <w:hyperlink r:id="rId3303" w:tooltip="Category:Air Troops" w:history="1">
        <w:r w:rsidRPr="00473BE8">
          <w:rPr>
            <w:rStyle w:val="Hyperlink"/>
            <w:lang w:val="en-CA"/>
          </w:rPr>
          <w:t>Air Troops</w:t>
        </w:r>
      </w:hyperlink>
      <w:r w:rsidRPr="00473BE8">
        <w:rPr>
          <w:lang w:val="en-CA"/>
        </w:rPr>
        <w:t> to fan out or spread.</w:t>
      </w:r>
    </w:p>
    <w:p w:rsidR="00473BE8" w:rsidRPr="00473BE8" w:rsidRDefault="00473BE8" w:rsidP="00473BE8">
      <w:pPr>
        <w:numPr>
          <w:ilvl w:val="1"/>
          <w:numId w:val="144"/>
        </w:numPr>
        <w:rPr>
          <w:lang w:val="en-CA"/>
        </w:rPr>
      </w:pPr>
      <w:r w:rsidRPr="00473BE8">
        <w:rPr>
          <w:lang w:val="en-CA"/>
        </w:rPr>
        <w:t>Air Sweepers could be compared to walls in the sky. They can make enemy troops "stack" (much like what real walls do) and make them vulnerable to </w:t>
      </w:r>
      <w:hyperlink r:id="rId3304" w:tooltip="Air Bomb" w:history="1">
        <w:r w:rsidRPr="00473BE8">
          <w:rPr>
            <w:rStyle w:val="Hyperlink"/>
            <w:lang w:val="en-CA"/>
          </w:rPr>
          <w:t>Air Bombs</w:t>
        </w:r>
      </w:hyperlink>
      <w:r w:rsidRPr="00473BE8">
        <w:rPr>
          <w:lang w:val="en-CA"/>
        </w:rPr>
        <w:t> and </w:t>
      </w:r>
      <w:hyperlink r:id="rId3305" w:tooltip="Wizard Tower" w:history="1">
        <w:r w:rsidRPr="00473BE8">
          <w:rPr>
            <w:rStyle w:val="Hyperlink"/>
            <w:lang w:val="en-CA"/>
          </w:rPr>
          <w:t>Wizard Towers</w:t>
        </w:r>
      </w:hyperlink>
      <w:r w:rsidRPr="00473BE8">
        <w:rPr>
          <w:lang w:val="en-CA"/>
        </w:rPr>
        <w:t>.</w:t>
      </w:r>
    </w:p>
    <w:p w:rsidR="00473BE8" w:rsidRPr="00473BE8" w:rsidRDefault="00473BE8" w:rsidP="00473BE8">
      <w:pPr>
        <w:numPr>
          <w:ilvl w:val="1"/>
          <w:numId w:val="144"/>
        </w:numPr>
        <w:rPr>
          <w:lang w:val="en-CA"/>
        </w:rPr>
      </w:pPr>
      <w:r w:rsidRPr="00473BE8">
        <w:rPr>
          <w:lang w:val="en-CA"/>
        </w:rPr>
        <w:t>The value of Air Sweepers resides primarily in its ability to deter air attacks from a specific direction.</w:t>
      </w:r>
    </w:p>
    <w:p w:rsidR="00473BE8" w:rsidRPr="00473BE8" w:rsidRDefault="00473BE8" w:rsidP="00473BE8">
      <w:pPr>
        <w:numPr>
          <w:ilvl w:val="2"/>
          <w:numId w:val="144"/>
        </w:numPr>
        <w:rPr>
          <w:lang w:val="en-CA"/>
        </w:rPr>
      </w:pPr>
      <w:r w:rsidRPr="00473BE8">
        <w:rPr>
          <w:lang w:val="en-CA"/>
        </w:rPr>
        <w:t>As a </w:t>
      </w:r>
      <w:hyperlink r:id="rId3306" w:tooltip="Town Hall" w:history="1">
        <w:r w:rsidRPr="00473BE8">
          <w:rPr>
            <w:rStyle w:val="Hyperlink"/>
            <w:lang w:val="en-CA"/>
          </w:rPr>
          <w:t>Town Hall</w:t>
        </w:r>
      </w:hyperlink>
      <w:r w:rsidRPr="00473BE8">
        <w:rPr>
          <w:lang w:val="en-CA"/>
        </w:rPr>
        <w:t> 6-8 player, one can face the Air Sweeper in one direction and load the opposite side of the base with Air </w:t>
      </w:r>
      <w:hyperlink r:id="rId3307" w:tooltip="Traps" w:history="1">
        <w:r w:rsidRPr="00473BE8">
          <w:rPr>
            <w:rStyle w:val="Hyperlink"/>
            <w:lang w:val="en-CA"/>
          </w:rPr>
          <w:t>Traps</w:t>
        </w:r>
      </w:hyperlink>
      <w:r w:rsidRPr="00473BE8">
        <w:rPr>
          <w:lang w:val="en-CA"/>
        </w:rPr>
        <w:t>.</w:t>
      </w:r>
    </w:p>
    <w:p w:rsidR="00473BE8" w:rsidRPr="00473BE8" w:rsidRDefault="00473BE8" w:rsidP="00473BE8">
      <w:pPr>
        <w:numPr>
          <w:ilvl w:val="2"/>
          <w:numId w:val="144"/>
        </w:numPr>
        <w:rPr>
          <w:lang w:val="en-CA"/>
        </w:rPr>
      </w:pPr>
      <w:r w:rsidRPr="00473BE8">
        <w:rPr>
          <w:lang w:val="en-CA"/>
        </w:rPr>
        <w:t>As a </w:t>
      </w:r>
      <w:hyperlink r:id="rId3308" w:tooltip="Town Hall" w:history="1">
        <w:r w:rsidRPr="00473BE8">
          <w:rPr>
            <w:rStyle w:val="Hyperlink"/>
            <w:lang w:val="en-CA"/>
          </w:rPr>
          <w:t>Town Hall</w:t>
        </w:r>
      </w:hyperlink>
      <w:r w:rsidRPr="00473BE8">
        <w:rPr>
          <w:lang w:val="en-CA"/>
        </w:rPr>
        <w:t> 9-12 player, both Air Sweepers can be stacked to make one segment of the base nearly impassable to </w:t>
      </w:r>
      <w:hyperlink r:id="rId3309" w:tooltip="Category:Air Troops" w:history="1">
        <w:r w:rsidRPr="00473BE8">
          <w:rPr>
            <w:rStyle w:val="Hyperlink"/>
            <w:lang w:val="en-CA"/>
          </w:rPr>
          <w:t>air troops</w:t>
        </w:r>
      </w:hyperlink>
      <w:r w:rsidRPr="00473BE8">
        <w:rPr>
          <w:lang w:val="en-CA"/>
        </w:rPr>
        <w:t>; or both Air Sweepers can face different directions to offer a wider area of deterrence. Placing them too close to each other will make them vulnerable to </w:t>
      </w:r>
      <w:hyperlink r:id="rId3310" w:tooltip="Lightning Spell" w:history="1">
        <w:r w:rsidRPr="00473BE8">
          <w:rPr>
            <w:rStyle w:val="Hyperlink"/>
            <w:lang w:val="en-CA"/>
          </w:rPr>
          <w:t>Lightning Spells</w:t>
        </w:r>
      </w:hyperlink>
      <w:r w:rsidRPr="00473BE8">
        <w:rPr>
          <w:lang w:val="en-CA"/>
        </w:rPr>
        <w:t>.</w:t>
      </w:r>
    </w:p>
    <w:p w:rsidR="00473BE8" w:rsidRPr="00473BE8" w:rsidRDefault="00473BE8" w:rsidP="00473BE8">
      <w:pPr>
        <w:numPr>
          <w:ilvl w:val="1"/>
          <w:numId w:val="144"/>
        </w:numPr>
        <w:rPr>
          <w:lang w:val="en-CA"/>
        </w:rPr>
      </w:pPr>
      <w:r w:rsidRPr="00473BE8">
        <w:rPr>
          <w:lang w:val="en-CA"/>
        </w:rPr>
        <w:t>Air Sweepers can be very effective in nullifying the Queen Walk strategy. If placed and angled correctly, the Sweeper can force the </w:t>
      </w:r>
      <w:hyperlink r:id="rId3311" w:tooltip="Healer" w:history="1">
        <w:r w:rsidRPr="00473BE8">
          <w:rPr>
            <w:rStyle w:val="Hyperlink"/>
            <w:lang w:val="en-CA"/>
          </w:rPr>
          <w:t>Healers</w:t>
        </w:r>
      </w:hyperlink>
      <w:r w:rsidRPr="00473BE8">
        <w:rPr>
          <w:lang w:val="en-CA"/>
        </w:rPr>
        <w:t> into the range of </w:t>
      </w:r>
      <w:hyperlink r:id="rId3312" w:tooltip="Air Defense" w:history="1">
        <w:r w:rsidRPr="00473BE8">
          <w:rPr>
            <w:rStyle w:val="Hyperlink"/>
            <w:lang w:val="en-CA"/>
          </w:rPr>
          <w:t>Air Defenses</w:t>
        </w:r>
      </w:hyperlink>
      <w:r w:rsidRPr="00473BE8">
        <w:rPr>
          <w:lang w:val="en-CA"/>
        </w:rPr>
        <w:t> which will then take them down.</w:t>
      </w:r>
    </w:p>
    <w:p w:rsidR="00473BE8" w:rsidRPr="00473BE8" w:rsidRDefault="00473BE8" w:rsidP="00473BE8">
      <w:pPr>
        <w:numPr>
          <w:ilvl w:val="0"/>
          <w:numId w:val="144"/>
        </w:numPr>
        <w:rPr>
          <w:lang w:val="en-CA"/>
        </w:rPr>
      </w:pPr>
      <w:r w:rsidRPr="00473BE8">
        <w:rPr>
          <w:b/>
          <w:bCs/>
          <w:lang w:val="en-CA"/>
        </w:rPr>
        <w:t>Offensive Strategy</w:t>
      </w:r>
    </w:p>
    <w:p w:rsidR="00473BE8" w:rsidRPr="00473BE8" w:rsidRDefault="00473BE8" w:rsidP="00473BE8">
      <w:pPr>
        <w:numPr>
          <w:ilvl w:val="1"/>
          <w:numId w:val="144"/>
        </w:numPr>
        <w:rPr>
          <w:lang w:val="en-CA"/>
        </w:rPr>
      </w:pPr>
      <w:r w:rsidRPr="00473BE8">
        <w:rPr>
          <w:lang w:val="en-CA"/>
        </w:rPr>
        <w:t>Air Sweepers can only cover a certain angle, so take advantage and attack buildings that are not covered by the Air Sweepers.</w:t>
      </w:r>
    </w:p>
    <w:p w:rsidR="00473BE8" w:rsidRPr="00473BE8" w:rsidRDefault="00473BE8" w:rsidP="00473BE8">
      <w:pPr>
        <w:numPr>
          <w:ilvl w:val="1"/>
          <w:numId w:val="144"/>
        </w:numPr>
        <w:rPr>
          <w:lang w:val="en-CA"/>
        </w:rPr>
      </w:pPr>
      <w:r w:rsidRPr="00473BE8">
        <w:rPr>
          <w:lang w:val="en-CA"/>
        </w:rPr>
        <w:t>Slow </w:t>
      </w:r>
      <w:hyperlink r:id="rId3313" w:tooltip="Category:Air Troops" w:history="1">
        <w:r w:rsidRPr="00473BE8">
          <w:rPr>
            <w:rStyle w:val="Hyperlink"/>
            <w:lang w:val="en-CA"/>
          </w:rPr>
          <w:t>air troops</w:t>
        </w:r>
      </w:hyperlink>
      <w:r w:rsidRPr="00473BE8">
        <w:rPr>
          <w:lang w:val="en-CA"/>
        </w:rPr>
        <w:t> like </w:t>
      </w:r>
      <w:hyperlink r:id="rId3314" w:tooltip="Balloon" w:history="1">
        <w:r w:rsidRPr="00473BE8">
          <w:rPr>
            <w:rStyle w:val="Hyperlink"/>
            <w:lang w:val="en-CA"/>
          </w:rPr>
          <w:t>Balloons</w:t>
        </w:r>
      </w:hyperlink>
      <w:r w:rsidRPr="00473BE8">
        <w:rPr>
          <w:lang w:val="en-CA"/>
        </w:rPr>
        <w:t> will be devastated most by this </w:t>
      </w:r>
      <w:hyperlink r:id="rId3315" w:tooltip="Defensive Buildings" w:history="1">
        <w:r w:rsidRPr="00473BE8">
          <w:rPr>
            <w:rStyle w:val="Hyperlink"/>
            <w:lang w:val="en-CA"/>
          </w:rPr>
          <w:t>defense</w:t>
        </w:r>
      </w:hyperlink>
      <w:r w:rsidRPr="00473BE8">
        <w:rPr>
          <w:lang w:val="en-CA"/>
        </w:rPr>
        <w:t> as they will take a relatively long time for them to return to the building they were targeting. Combat this temporarily by using a </w:t>
      </w:r>
      <w:hyperlink r:id="rId3316" w:tooltip="Rage Spell" w:history="1">
        <w:r w:rsidRPr="00473BE8">
          <w:rPr>
            <w:rStyle w:val="Hyperlink"/>
            <w:lang w:val="en-CA"/>
          </w:rPr>
          <w:t>Rage Spell</w:t>
        </w:r>
      </w:hyperlink>
      <w:r w:rsidRPr="00473BE8">
        <w:rPr>
          <w:lang w:val="en-CA"/>
        </w:rPr>
        <w:t> or </w:t>
      </w:r>
      <w:hyperlink r:id="rId3317" w:tooltip="Haste Spell" w:history="1">
        <w:r w:rsidRPr="00473BE8">
          <w:rPr>
            <w:rStyle w:val="Hyperlink"/>
            <w:lang w:val="en-CA"/>
          </w:rPr>
          <w:t>Haste Spell</w:t>
        </w:r>
      </w:hyperlink>
      <w:r w:rsidRPr="00473BE8">
        <w:rPr>
          <w:lang w:val="en-CA"/>
        </w:rPr>
        <w:t> to speed them up.</w:t>
      </w:r>
    </w:p>
    <w:p w:rsidR="00473BE8" w:rsidRPr="00473BE8" w:rsidRDefault="00473BE8" w:rsidP="00473BE8">
      <w:pPr>
        <w:numPr>
          <w:ilvl w:val="1"/>
          <w:numId w:val="144"/>
        </w:numPr>
        <w:rPr>
          <w:lang w:val="en-CA"/>
        </w:rPr>
      </w:pPr>
      <w:r w:rsidRPr="00473BE8">
        <w:rPr>
          <w:lang w:val="en-CA"/>
        </w:rPr>
        <w:t>A Level 1 Air Sweeper can be destroyed by 2 level 4 or higher </w:t>
      </w:r>
      <w:hyperlink r:id="rId3318" w:tooltip="Lightning Spell" w:history="1">
        <w:r w:rsidRPr="00473BE8">
          <w:rPr>
            <w:rStyle w:val="Hyperlink"/>
            <w:lang w:val="en-CA"/>
          </w:rPr>
          <w:t>Lightning Spells</w:t>
        </w:r>
      </w:hyperlink>
      <w:r w:rsidRPr="00473BE8">
        <w:rPr>
          <w:lang w:val="en-CA"/>
        </w:rPr>
        <w:t> or 3 </w:t>
      </w:r>
      <w:hyperlink r:id="rId3319" w:tooltip="Lightning Spell" w:history="1">
        <w:r w:rsidRPr="00473BE8">
          <w:rPr>
            <w:rStyle w:val="Hyperlink"/>
            <w:lang w:val="en-CA"/>
          </w:rPr>
          <w:t>Lightning Spells</w:t>
        </w:r>
      </w:hyperlink>
      <w:r w:rsidRPr="00473BE8">
        <w:rPr>
          <w:lang w:val="en-CA"/>
        </w:rPr>
        <w:t> of level 3 and below. A maximum-level Air Sweeper can be destroyed by 3 </w:t>
      </w:r>
      <w:hyperlink r:id="rId3320" w:tooltip="Lightning Spell" w:history="1">
        <w:r w:rsidRPr="00473BE8">
          <w:rPr>
            <w:rStyle w:val="Hyperlink"/>
            <w:lang w:val="en-CA"/>
          </w:rPr>
          <w:t>Lightning Spells</w:t>
        </w:r>
      </w:hyperlink>
      <w:r w:rsidRPr="00473BE8">
        <w:rPr>
          <w:lang w:val="en-CA"/>
        </w:rPr>
        <w:t> of level 3 or higher.</w:t>
      </w:r>
    </w:p>
    <w:p w:rsidR="00473BE8" w:rsidRPr="00473BE8" w:rsidRDefault="00473BE8" w:rsidP="00473BE8">
      <w:pPr>
        <w:numPr>
          <w:ilvl w:val="1"/>
          <w:numId w:val="144"/>
        </w:numPr>
        <w:rPr>
          <w:lang w:val="en-CA"/>
        </w:rPr>
      </w:pPr>
      <w:r w:rsidRPr="00473BE8">
        <w:rPr>
          <w:lang w:val="en-CA"/>
        </w:rPr>
        <w:t>It can be distracted by </w:t>
      </w:r>
      <w:hyperlink r:id="rId3321" w:tooltip="Dragon" w:history="1">
        <w:r w:rsidRPr="00473BE8">
          <w:rPr>
            <w:rStyle w:val="Hyperlink"/>
            <w:lang w:val="en-CA"/>
          </w:rPr>
          <w:t>Dragons</w:t>
        </w:r>
      </w:hyperlink>
      <w:r w:rsidRPr="00473BE8">
        <w:rPr>
          <w:lang w:val="en-CA"/>
        </w:rPr>
        <w:t>, </w:t>
      </w:r>
      <w:hyperlink r:id="rId3322" w:tooltip="Healer" w:history="1">
        <w:r w:rsidRPr="00473BE8">
          <w:rPr>
            <w:rStyle w:val="Hyperlink"/>
            <w:lang w:val="en-CA"/>
          </w:rPr>
          <w:t>Healers</w:t>
        </w:r>
      </w:hyperlink>
      <w:r w:rsidRPr="00473BE8">
        <w:rPr>
          <w:lang w:val="en-CA"/>
        </w:rPr>
        <w:t> or </w:t>
      </w:r>
      <w:hyperlink r:id="rId3323" w:tooltip="Minion" w:history="1">
        <w:r w:rsidRPr="00473BE8">
          <w:rPr>
            <w:rStyle w:val="Hyperlink"/>
            <w:lang w:val="en-CA"/>
          </w:rPr>
          <w:t>Minions</w:t>
        </w:r>
      </w:hyperlink>
      <w:r w:rsidRPr="00473BE8">
        <w:rPr>
          <w:lang w:val="en-CA"/>
        </w:rPr>
        <w:t>, which can give more time for any other </w:t>
      </w:r>
      <w:hyperlink r:id="rId3324" w:tooltip="Troops" w:history="1">
        <w:r w:rsidRPr="00473BE8">
          <w:rPr>
            <w:rStyle w:val="Hyperlink"/>
            <w:lang w:val="en-CA"/>
          </w:rPr>
          <w:t>troops</w:t>
        </w:r>
      </w:hyperlink>
      <w:r w:rsidRPr="00473BE8">
        <w:rPr>
          <w:lang w:val="en-CA"/>
        </w:rPr>
        <w:t> to destroy it.</w:t>
      </w:r>
    </w:p>
    <w:p w:rsidR="00473BE8" w:rsidRPr="00473BE8" w:rsidRDefault="00473BE8" w:rsidP="00473BE8">
      <w:pPr>
        <w:numPr>
          <w:ilvl w:val="1"/>
          <w:numId w:val="144"/>
        </w:numPr>
        <w:rPr>
          <w:lang w:val="en-CA"/>
        </w:rPr>
      </w:pPr>
      <w:r w:rsidRPr="00473BE8">
        <w:rPr>
          <w:lang w:val="en-CA"/>
        </w:rPr>
        <w:t>Even though the Air Sweeper covers a 120-degree sector-shaped area, it can only fire blasts of air that cover a 30-degree angle. If you are going head-on against an Air Sweeper with </w:t>
      </w:r>
      <w:hyperlink r:id="rId3325" w:tooltip="Category:Air Troops" w:history="1">
        <w:r w:rsidRPr="00473BE8">
          <w:rPr>
            <w:rStyle w:val="Hyperlink"/>
            <w:lang w:val="en-CA"/>
          </w:rPr>
          <w:t>air troops</w:t>
        </w:r>
      </w:hyperlink>
      <w:r w:rsidRPr="00473BE8">
        <w:rPr>
          <w:lang w:val="en-CA"/>
        </w:rPr>
        <w:t>, it is recommended to deploy them in a semicircle formation if possible to minimize the effect of the Air Sweeper.</w:t>
      </w:r>
    </w:p>
    <w:p w:rsidR="00473BE8" w:rsidRPr="00473BE8" w:rsidRDefault="00A02F7D" w:rsidP="00473BE8">
      <w:pPr>
        <w:rPr>
          <w:lang w:val="en-CA"/>
        </w:rPr>
      </w:pPr>
      <w:r>
        <w:rPr>
          <w:lang w:val="en-CA"/>
        </w:rPr>
        <w:pict>
          <v:rect id="_x0000_i1233" style="width:0;height:1.5pt" o:hralign="center" o:hrstd="t" o:hrnoshade="t" o:hr="t" fillcolor="#3a3a3a" stroked="f"/>
        </w:pict>
      </w:r>
    </w:p>
    <w:p w:rsidR="00473BE8" w:rsidRPr="00473BE8" w:rsidRDefault="00473BE8" w:rsidP="00473BE8">
      <w:pPr>
        <w:numPr>
          <w:ilvl w:val="0"/>
          <w:numId w:val="145"/>
        </w:numPr>
        <w:rPr>
          <w:lang w:val="en-CA"/>
        </w:rPr>
      </w:pPr>
      <w:r w:rsidRPr="00473BE8">
        <w:rPr>
          <w:b/>
          <w:bCs/>
          <w:lang w:val="en-CA"/>
        </w:rPr>
        <w:t>Upgrade Differences</w:t>
      </w:r>
    </w:p>
    <w:p w:rsidR="00473BE8" w:rsidRPr="00473BE8" w:rsidRDefault="00473BE8" w:rsidP="00473BE8">
      <w:pPr>
        <w:numPr>
          <w:ilvl w:val="1"/>
          <w:numId w:val="145"/>
        </w:numPr>
        <w:rPr>
          <w:lang w:val="en-CA"/>
        </w:rPr>
      </w:pPr>
      <w:r w:rsidRPr="00473BE8">
        <w:rPr>
          <w:lang w:val="en-CA"/>
        </w:rPr>
        <w:t>The Air Sweeper undergoes significant visual changes at levels 2, 4 and 5.</w:t>
      </w:r>
    </w:p>
    <w:p w:rsidR="00473BE8" w:rsidRPr="00473BE8" w:rsidRDefault="00473BE8" w:rsidP="00473BE8">
      <w:pPr>
        <w:numPr>
          <w:ilvl w:val="1"/>
          <w:numId w:val="145"/>
        </w:numPr>
        <w:rPr>
          <w:lang w:val="en-CA"/>
        </w:rPr>
      </w:pPr>
      <w:r w:rsidRPr="00473BE8">
        <w:rPr>
          <w:lang w:val="en-CA"/>
        </w:rPr>
        <w:t xml:space="preserve">When initially constructed, the Air Sweeper has four wooden supports reinforced by small, metal braces and a curved, squarish platform supporting a nozzle made out of </w:t>
      </w:r>
      <w:r w:rsidRPr="00473BE8">
        <w:rPr>
          <w:lang w:val="en-CA"/>
        </w:rPr>
        <w:lastRenderedPageBreak/>
        <w:t>blue steel, that is tied to the platform by ropes. It also has a red air pump that compresses every few seconds to release the air used to blow back </w:t>
      </w:r>
      <w:hyperlink r:id="rId3326" w:tooltip="Troops" w:history="1">
        <w:r w:rsidRPr="00473BE8">
          <w:rPr>
            <w:rStyle w:val="Hyperlink"/>
            <w:lang w:val="en-CA"/>
          </w:rPr>
          <w:t>Troops</w:t>
        </w:r>
      </w:hyperlink>
      <w:r w:rsidRPr="00473BE8">
        <w:rPr>
          <w:lang w:val="en-CA"/>
        </w:rPr>
        <w:t>.</w:t>
      </w:r>
    </w:p>
    <w:p w:rsidR="00473BE8" w:rsidRPr="00473BE8" w:rsidRDefault="00473BE8" w:rsidP="00473BE8">
      <w:pPr>
        <w:numPr>
          <w:ilvl w:val="1"/>
          <w:numId w:val="145"/>
        </w:numPr>
        <w:rPr>
          <w:lang w:val="en-CA"/>
        </w:rPr>
      </w:pPr>
      <w:r w:rsidRPr="00473BE8">
        <w:rPr>
          <w:lang w:val="en-CA"/>
        </w:rPr>
        <w:t>At level 2, the nozzle becomes larger and adds a decorative blue ring. The supports for the platform itself are now made of smooth stone (or metal) instead of rope.</w:t>
      </w:r>
    </w:p>
    <w:p w:rsidR="00473BE8" w:rsidRPr="00473BE8" w:rsidRDefault="00473BE8" w:rsidP="00473BE8">
      <w:pPr>
        <w:numPr>
          <w:ilvl w:val="1"/>
          <w:numId w:val="145"/>
        </w:numPr>
        <w:rPr>
          <w:lang w:val="en-CA"/>
        </w:rPr>
      </w:pPr>
      <w:r w:rsidRPr="00473BE8">
        <w:rPr>
          <w:lang w:val="en-CA"/>
        </w:rPr>
        <w:t>At level 3, the four wooden supports gain extra reinforcement from additional smooth stone (or metal) braces, one on each support. It is also reinforced on the side of the platform itself.</w:t>
      </w:r>
    </w:p>
    <w:p w:rsidR="00473BE8" w:rsidRPr="00473BE8" w:rsidRDefault="00473BE8" w:rsidP="00473BE8">
      <w:pPr>
        <w:numPr>
          <w:ilvl w:val="1"/>
          <w:numId w:val="145"/>
        </w:numPr>
        <w:rPr>
          <w:lang w:val="en-CA"/>
        </w:rPr>
      </w:pPr>
      <w:r w:rsidRPr="00473BE8">
        <w:rPr>
          <w:lang w:val="en-CA"/>
        </w:rPr>
        <w:t>At level 4, the platform itself is now made of smooth stone (or metal) with golden supports on each side and reinforcing the side of the platform. It also gains steel footings.</w:t>
      </w:r>
    </w:p>
    <w:p w:rsidR="00473BE8" w:rsidRPr="00473BE8" w:rsidRDefault="00473BE8" w:rsidP="00473BE8">
      <w:pPr>
        <w:numPr>
          <w:ilvl w:val="1"/>
          <w:numId w:val="145"/>
        </w:numPr>
        <w:rPr>
          <w:lang w:val="en-CA"/>
        </w:rPr>
      </w:pPr>
      <w:r w:rsidRPr="00473BE8">
        <w:rPr>
          <w:lang w:val="en-CA"/>
        </w:rPr>
        <w:t>At level 5, the nozzle increases in size once again, this time with a black ring on it instead of a blue ring. The nozzle changes from being made out of blue steel to being made out of grey steel. The platform is now completely gold-plated, straps and all. The base is now reinforced as it gains an armor plating complete with golden spikes on each corner. The four supports are now gold-plated on the ends instead.</w:t>
      </w:r>
    </w:p>
    <w:p w:rsidR="00473BE8" w:rsidRPr="00473BE8" w:rsidRDefault="00473BE8" w:rsidP="00473BE8">
      <w:pPr>
        <w:numPr>
          <w:ilvl w:val="1"/>
          <w:numId w:val="145"/>
        </w:numPr>
        <w:rPr>
          <w:lang w:val="en-CA"/>
        </w:rPr>
      </w:pPr>
      <w:r w:rsidRPr="00473BE8">
        <w:rPr>
          <w:lang w:val="en-CA"/>
        </w:rPr>
        <w:t>At level 6, the armored base is now golden, and the supports gain golden spikes all over them.</w:t>
      </w:r>
    </w:p>
    <w:p w:rsidR="00473BE8" w:rsidRPr="00473BE8" w:rsidRDefault="00473BE8" w:rsidP="00473BE8">
      <w:pPr>
        <w:numPr>
          <w:ilvl w:val="1"/>
          <w:numId w:val="145"/>
        </w:numPr>
        <w:rPr>
          <w:lang w:val="en-CA"/>
        </w:rPr>
      </w:pPr>
      <w:r w:rsidRPr="00473BE8">
        <w:rPr>
          <w:lang w:val="en-CA"/>
        </w:rPr>
        <w:t>At level 7, the armored base becomes bigger, changes colour, and has larger spikes. The ring over the blower also becomes red.</w:t>
      </w:r>
    </w:p>
    <w:p w:rsidR="00473BE8" w:rsidRPr="00473BE8" w:rsidRDefault="00A02F7D" w:rsidP="00473BE8">
      <w:pPr>
        <w:rPr>
          <w:lang w:val="en-CA"/>
        </w:rPr>
      </w:pPr>
      <w:r>
        <w:rPr>
          <w:lang w:val="en-CA"/>
        </w:rPr>
        <w:pict>
          <v:rect id="_x0000_i1234" style="width:0;height:1.5pt" o:hralign="center" o:hrstd="t" o:hrnoshade="t" o:hr="t" fillcolor="#3a3a3a" stroked="f"/>
        </w:pict>
      </w:r>
    </w:p>
    <w:p w:rsidR="00473BE8" w:rsidRPr="00473BE8" w:rsidRDefault="00473BE8" w:rsidP="00473BE8">
      <w:pPr>
        <w:numPr>
          <w:ilvl w:val="0"/>
          <w:numId w:val="146"/>
        </w:numPr>
        <w:rPr>
          <w:lang w:val="en-CA"/>
        </w:rPr>
      </w:pPr>
      <w:r w:rsidRPr="00473BE8">
        <w:rPr>
          <w:b/>
          <w:bCs/>
          <w:lang w:val="en-CA"/>
        </w:rPr>
        <w:t>Trivia</w:t>
      </w:r>
    </w:p>
    <w:p w:rsidR="00473BE8" w:rsidRPr="00473BE8" w:rsidRDefault="00473BE8" w:rsidP="00473BE8">
      <w:pPr>
        <w:numPr>
          <w:ilvl w:val="1"/>
          <w:numId w:val="146"/>
        </w:numPr>
        <w:rPr>
          <w:lang w:val="en-CA"/>
        </w:rPr>
      </w:pPr>
      <w:r w:rsidRPr="00473BE8">
        <w:rPr>
          <w:lang w:val="en-CA"/>
        </w:rPr>
        <w:t>The Air Sweeper was added in the 30th April, 2015 update.</w:t>
      </w:r>
    </w:p>
    <w:p w:rsidR="00473BE8" w:rsidRPr="00473BE8" w:rsidRDefault="00473BE8" w:rsidP="00473BE8">
      <w:pPr>
        <w:numPr>
          <w:ilvl w:val="1"/>
          <w:numId w:val="146"/>
        </w:numPr>
        <w:rPr>
          <w:lang w:val="en-CA"/>
        </w:rPr>
      </w:pPr>
      <w:r w:rsidRPr="00473BE8">
        <w:rPr>
          <w:lang w:val="en-CA"/>
        </w:rPr>
        <w:t>The Air Sweeper is currently the only </w:t>
      </w:r>
      <w:hyperlink r:id="rId3327" w:tooltip="Defensive Buildings" w:history="1">
        <w:r w:rsidRPr="00473BE8">
          <w:rPr>
            <w:rStyle w:val="Hyperlink"/>
            <w:lang w:val="en-CA"/>
          </w:rPr>
          <w:t>defense</w:t>
        </w:r>
      </w:hyperlink>
      <w:r w:rsidRPr="00473BE8">
        <w:rPr>
          <w:lang w:val="en-CA"/>
        </w:rPr>
        <w:t> that can push back </w:t>
      </w:r>
      <w:hyperlink r:id="rId3328" w:tooltip="Category:Air Troops" w:history="1">
        <w:r w:rsidRPr="00473BE8">
          <w:rPr>
            <w:rStyle w:val="Hyperlink"/>
            <w:lang w:val="en-CA"/>
          </w:rPr>
          <w:t>air troops</w:t>
        </w:r>
      </w:hyperlink>
      <w:r w:rsidRPr="00473BE8">
        <w:rPr>
          <w:lang w:val="en-CA"/>
        </w:rPr>
        <w:t>, and also the only </w:t>
      </w:r>
      <w:hyperlink r:id="rId3329" w:tooltip="Defensive Buildings" w:history="1">
        <w:r w:rsidRPr="00473BE8">
          <w:rPr>
            <w:rStyle w:val="Hyperlink"/>
            <w:lang w:val="en-CA"/>
          </w:rPr>
          <w:t>defense</w:t>
        </w:r>
      </w:hyperlink>
      <w:r w:rsidRPr="00473BE8">
        <w:rPr>
          <w:lang w:val="en-CA"/>
        </w:rPr>
        <w:t>that causes no damage (the </w:t>
      </w:r>
      <w:hyperlink r:id="rId3330" w:tooltip="Spring Trap" w:history="1">
        <w:r w:rsidRPr="00473BE8">
          <w:rPr>
            <w:rStyle w:val="Hyperlink"/>
            <w:lang w:val="en-CA"/>
          </w:rPr>
          <w:t>Spring Trap</w:t>
        </w:r>
      </w:hyperlink>
      <w:r w:rsidRPr="00473BE8">
        <w:rPr>
          <w:lang w:val="en-CA"/>
        </w:rPr>
        <w:t> technically causes no damage either, but it does instantly eliminate </w:t>
      </w:r>
      <w:hyperlink r:id="rId3331" w:tooltip="Troops" w:history="1">
        <w:r w:rsidRPr="00473BE8">
          <w:rPr>
            <w:rStyle w:val="Hyperlink"/>
            <w:lang w:val="en-CA"/>
          </w:rPr>
          <w:t>troops</w:t>
        </w:r>
      </w:hyperlink>
      <w:r w:rsidRPr="00473BE8">
        <w:rPr>
          <w:lang w:val="en-CA"/>
        </w:rPr>
        <w:t> that step on it).</w:t>
      </w:r>
    </w:p>
    <w:p w:rsidR="00473BE8" w:rsidRPr="00473BE8" w:rsidRDefault="00473BE8" w:rsidP="00473BE8">
      <w:pPr>
        <w:numPr>
          <w:ilvl w:val="1"/>
          <w:numId w:val="146"/>
        </w:numPr>
        <w:rPr>
          <w:lang w:val="en-CA"/>
        </w:rPr>
      </w:pPr>
      <w:r w:rsidRPr="00473BE8">
        <w:rPr>
          <w:lang w:val="en-CA"/>
        </w:rPr>
        <w:t>The Air Sweeper's push back icon and the Spring Trap's bounce icon are the same icon in different directions.</w:t>
      </w:r>
    </w:p>
    <w:p w:rsidR="00473BE8" w:rsidRPr="00473BE8" w:rsidRDefault="00473BE8" w:rsidP="00473BE8">
      <w:pPr>
        <w:numPr>
          <w:ilvl w:val="1"/>
          <w:numId w:val="146"/>
        </w:numPr>
        <w:rPr>
          <w:lang w:val="en-CA"/>
        </w:rPr>
      </w:pPr>
      <w:r w:rsidRPr="00473BE8">
        <w:rPr>
          <w:lang w:val="en-CA"/>
        </w:rPr>
        <w:t>It is also the only </w:t>
      </w:r>
      <w:hyperlink r:id="rId3332" w:tooltip="Defensive Buildings" w:history="1">
        <w:r w:rsidRPr="00473BE8">
          <w:rPr>
            <w:rStyle w:val="Hyperlink"/>
            <w:lang w:val="en-CA"/>
          </w:rPr>
          <w:t>defense</w:t>
        </w:r>
      </w:hyperlink>
      <w:r w:rsidRPr="00473BE8">
        <w:rPr>
          <w:lang w:val="en-CA"/>
        </w:rPr>
        <w:t> that aims only in one general direction.</w:t>
      </w:r>
    </w:p>
    <w:p w:rsidR="00473BE8" w:rsidRPr="00473BE8" w:rsidRDefault="00473BE8" w:rsidP="00473BE8">
      <w:pPr>
        <w:numPr>
          <w:ilvl w:val="1"/>
          <w:numId w:val="146"/>
        </w:numPr>
        <w:rPr>
          <w:lang w:val="en-CA"/>
        </w:rPr>
      </w:pPr>
      <w:r w:rsidRPr="00473BE8">
        <w:rPr>
          <w:lang w:val="en-CA"/>
        </w:rPr>
        <w:t>The Air Sweeper is one of three defensive structures in the Home Village that has a blind spot, the </w:t>
      </w:r>
      <w:hyperlink r:id="rId3333" w:tooltip="Mortar" w:history="1">
        <w:r w:rsidRPr="00473BE8">
          <w:rPr>
            <w:rStyle w:val="Hyperlink"/>
            <w:lang w:val="en-CA"/>
          </w:rPr>
          <w:t>Mortar</w:t>
        </w:r>
      </w:hyperlink>
      <w:r w:rsidRPr="00473BE8">
        <w:rPr>
          <w:lang w:val="en-CA"/>
        </w:rPr>
        <w:t> and </w:t>
      </w:r>
      <w:hyperlink r:id="rId3334" w:tooltip="Eagle Artillery" w:history="1">
        <w:r w:rsidRPr="00473BE8">
          <w:rPr>
            <w:rStyle w:val="Hyperlink"/>
            <w:lang w:val="en-CA"/>
          </w:rPr>
          <w:t>Eagle Artillery</w:t>
        </w:r>
      </w:hyperlink>
      <w:r w:rsidRPr="00473BE8">
        <w:rPr>
          <w:lang w:val="en-CA"/>
        </w:rPr>
        <w:t> being the others.</w:t>
      </w:r>
    </w:p>
    <w:p w:rsidR="00473BE8" w:rsidRPr="00473BE8" w:rsidRDefault="00473BE8" w:rsidP="00473BE8">
      <w:pPr>
        <w:numPr>
          <w:ilvl w:val="1"/>
          <w:numId w:val="146"/>
        </w:numPr>
        <w:rPr>
          <w:lang w:val="en-CA"/>
        </w:rPr>
      </w:pPr>
      <w:r w:rsidRPr="00473BE8">
        <w:rPr>
          <w:lang w:val="en-CA"/>
        </w:rPr>
        <w:t>As part of the </w:t>
      </w:r>
      <w:hyperlink r:id="rId3335" w:anchor="Version_7.156_-_1st_July_2015_.22Dark_Spell_Factory.22" w:tooltip="Version History" w:history="1">
        <w:r w:rsidRPr="00473BE8">
          <w:rPr>
            <w:rStyle w:val="Hyperlink"/>
            <w:lang w:val="en-CA"/>
          </w:rPr>
          <w:t>1 July 2015 update</w:t>
        </w:r>
      </w:hyperlink>
      <w:r w:rsidRPr="00473BE8">
        <w:rPr>
          <w:lang w:val="en-CA"/>
        </w:rPr>
        <w:t>, a second Air Sweeper was added for </w:t>
      </w:r>
      <w:hyperlink r:id="rId3336" w:tooltip="Town Hall" w:history="1">
        <w:r w:rsidRPr="00473BE8">
          <w:rPr>
            <w:rStyle w:val="Hyperlink"/>
            <w:lang w:val="en-CA"/>
          </w:rPr>
          <w:t>Town Hall</w:t>
        </w:r>
      </w:hyperlink>
      <w:r w:rsidRPr="00473BE8">
        <w:rPr>
          <w:lang w:val="en-CA"/>
        </w:rPr>
        <w:t> 9.</w:t>
      </w:r>
    </w:p>
    <w:p w:rsidR="00473BE8" w:rsidRPr="00473BE8" w:rsidRDefault="00473BE8" w:rsidP="00473BE8">
      <w:pPr>
        <w:numPr>
          <w:ilvl w:val="1"/>
          <w:numId w:val="146"/>
        </w:numPr>
        <w:rPr>
          <w:lang w:val="en-CA"/>
        </w:rPr>
      </w:pPr>
      <w:r w:rsidRPr="00473BE8">
        <w:rPr>
          <w:lang w:val="en-CA"/>
        </w:rPr>
        <w:t>The Air Sweeper attacks in a sector-shaped area of effect with an angle of 60 degrees, maximum width of 5 tiles and length 14. This animation takes place over 3.5 seconds, meaning that attacking </w:t>
      </w:r>
      <w:hyperlink r:id="rId3337" w:tooltip="Troops" w:history="1">
        <w:r w:rsidRPr="00473BE8">
          <w:rPr>
            <w:rStyle w:val="Hyperlink"/>
            <w:lang w:val="en-CA"/>
          </w:rPr>
          <w:t>troops</w:t>
        </w:r>
      </w:hyperlink>
      <w:r w:rsidRPr="00473BE8">
        <w:rPr>
          <w:lang w:val="en-CA"/>
        </w:rPr>
        <w:t> are unable to attack while being pushed for a maximum of 1.2 seconds.</w:t>
      </w:r>
    </w:p>
    <w:p w:rsidR="00473BE8" w:rsidRPr="00473BE8" w:rsidRDefault="00473BE8" w:rsidP="00473BE8">
      <w:pPr>
        <w:numPr>
          <w:ilvl w:val="1"/>
          <w:numId w:val="146"/>
        </w:numPr>
        <w:rPr>
          <w:lang w:val="en-CA"/>
        </w:rPr>
      </w:pPr>
      <w:r w:rsidRPr="00473BE8">
        <w:rPr>
          <w:lang w:val="en-CA"/>
        </w:rPr>
        <w:t>Units that are hit by the Air Sweeper are pushed away in a direction normal (i.e. perpendicular) to the curve of the air blast. This means that </w:t>
      </w:r>
      <w:hyperlink r:id="rId3338" w:tooltip="Troops" w:history="1">
        <w:r w:rsidRPr="00473BE8">
          <w:rPr>
            <w:rStyle w:val="Hyperlink"/>
            <w:lang w:val="en-CA"/>
          </w:rPr>
          <w:t>troops</w:t>
        </w:r>
      </w:hyperlink>
      <w:r w:rsidRPr="00473BE8">
        <w:rPr>
          <w:lang w:val="en-CA"/>
        </w:rPr>
        <w:t> can fan out when hit by an attack and may re-target separately.</w:t>
      </w:r>
    </w:p>
    <w:p w:rsidR="00473BE8" w:rsidRPr="00473BE8" w:rsidRDefault="00473BE8" w:rsidP="00473BE8">
      <w:pPr>
        <w:numPr>
          <w:ilvl w:val="1"/>
          <w:numId w:val="146"/>
        </w:numPr>
        <w:rPr>
          <w:lang w:val="en-CA"/>
        </w:rPr>
      </w:pPr>
      <w:r w:rsidRPr="00473BE8">
        <w:rPr>
          <w:lang w:val="en-CA"/>
        </w:rPr>
        <w:t>It is one of the 2 defensive buildings that can only target </w:t>
      </w:r>
      <w:hyperlink r:id="rId3339" w:tooltip="Category:Air Troops" w:history="1">
        <w:r w:rsidRPr="00473BE8">
          <w:rPr>
            <w:rStyle w:val="Hyperlink"/>
            <w:lang w:val="en-CA"/>
          </w:rPr>
          <w:t>Air Troops</w:t>
        </w:r>
      </w:hyperlink>
      <w:r w:rsidRPr="00473BE8">
        <w:rPr>
          <w:lang w:val="en-CA"/>
        </w:rPr>
        <w:t>, the other being the </w:t>
      </w:r>
      <w:hyperlink r:id="rId3340" w:tooltip="Air Defense" w:history="1">
        <w:r w:rsidRPr="00473BE8">
          <w:rPr>
            <w:rStyle w:val="Hyperlink"/>
            <w:lang w:val="en-CA"/>
          </w:rPr>
          <w:t>Air Defense</w:t>
        </w:r>
      </w:hyperlink>
      <w:r w:rsidRPr="00473BE8">
        <w:rPr>
          <w:lang w:val="en-CA"/>
        </w:rPr>
        <w:t>.</w:t>
      </w:r>
    </w:p>
    <w:p w:rsidR="00473BE8" w:rsidRPr="00473BE8" w:rsidRDefault="00473BE8" w:rsidP="00473BE8">
      <w:pPr>
        <w:numPr>
          <w:ilvl w:val="1"/>
          <w:numId w:val="146"/>
        </w:numPr>
        <w:rPr>
          <w:lang w:val="en-CA"/>
        </w:rPr>
      </w:pPr>
      <w:r w:rsidRPr="00473BE8">
        <w:rPr>
          <w:lang w:val="en-CA"/>
        </w:rPr>
        <w:t>In the </w:t>
      </w:r>
      <w:hyperlink r:id="rId3341" w:tooltip="Version History" w:history="1">
        <w:r w:rsidRPr="00473BE8">
          <w:rPr>
            <w:rStyle w:val="Hyperlink"/>
            <w:lang w:val="en-CA"/>
          </w:rPr>
          <w:t>October 12th 8.551.2 "Friendly Wars" update</w:t>
        </w:r>
      </w:hyperlink>
      <w:r w:rsidRPr="00473BE8">
        <w:rPr>
          <w:lang w:val="en-CA"/>
        </w:rPr>
        <w:t>, what appeared to be a level 7 Air Sweeper was added to the game files, but was not yet made available in the game until one year later.</w:t>
      </w:r>
    </w:p>
    <w:p w:rsidR="00473BE8" w:rsidRPr="00473BE8" w:rsidRDefault="00473BE8" w:rsidP="00473BE8">
      <w:pPr>
        <w:numPr>
          <w:ilvl w:val="1"/>
          <w:numId w:val="146"/>
        </w:numPr>
        <w:rPr>
          <w:lang w:val="en-CA"/>
        </w:rPr>
      </w:pPr>
      <w:r w:rsidRPr="00473BE8">
        <w:rPr>
          <w:lang w:val="en-CA"/>
        </w:rPr>
        <w:t>It is the only defensive building that did not gain a new upgrade level in the Town Hall 12 update.</w:t>
      </w:r>
    </w:p>
    <w:p w:rsidR="00473BE8" w:rsidRPr="00473BE8" w:rsidRDefault="00A02F7D" w:rsidP="00473BE8">
      <w:pPr>
        <w:rPr>
          <w:lang w:val="en-CA"/>
        </w:rPr>
      </w:pPr>
      <w:r>
        <w:rPr>
          <w:lang w:val="en-CA"/>
        </w:rPr>
        <w:pict>
          <v:rect id="_x0000_i1235" style="width:0;height:1.5pt" o:hralign="center" o:hrstd="t" o:hrnoshade="t" o:hr="t" fillcolor="#3a3a3a" stroked="f"/>
        </w:pict>
      </w:r>
    </w:p>
    <w:p w:rsidR="00473BE8" w:rsidRPr="00473BE8" w:rsidRDefault="00473BE8" w:rsidP="00473BE8">
      <w:pPr>
        <w:numPr>
          <w:ilvl w:val="0"/>
          <w:numId w:val="147"/>
        </w:numPr>
        <w:rPr>
          <w:lang w:val="en-CA"/>
        </w:rPr>
      </w:pPr>
      <w:r w:rsidRPr="00473BE8">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1120" name="Picture 1120"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8"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displays information about the Air Sweeper, such as Level, Damage Per Second, Hitpoints, Range, Damage Type and Targets.</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10" name="Picture 91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9"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begins upgrading the Air Sweeper to the next level, if you have enough resources and a free </w:t>
            </w:r>
            <w:hyperlink r:id="rId3342" w:tooltip="Builder's Hut" w:history="1">
              <w:r w:rsidRPr="00473BE8">
                <w:rPr>
                  <w:rStyle w:val="Hyperlink"/>
                  <w:lang w:val="en-CA"/>
                </w:rPr>
                <w:t>Builder</w:t>
              </w:r>
            </w:hyperlink>
            <w:r w:rsidRPr="00473BE8">
              <w:rPr>
                <w:lang w:val="en-CA"/>
              </w:rPr>
              <w:t>. When the Air Sweeper is at maximum level, this icon is not shown.</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lastRenderedPageBreak/>
              <w:drawing>
                <wp:inline distT="0" distB="0" distL="0" distR="0">
                  <wp:extent cx="428625" cy="428625"/>
                  <wp:effectExtent l="0" t="0" r="9525" b="9525"/>
                  <wp:docPr id="909" name="Picture 90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instantly upgrades the Air Sweeper to the next level, at the cost of one </w:t>
            </w:r>
            <w:hyperlink r:id="rId3343" w:tooltip="Magic Items" w:history="1">
              <w:r w:rsidRPr="00473BE8">
                <w:rPr>
                  <w:rStyle w:val="Hyperlink"/>
                  <w:lang w:val="en-CA"/>
                </w:rPr>
                <w:t>Hammer of Building</w:t>
              </w:r>
            </w:hyperlink>
            <w:r w:rsidRPr="00473BE8">
              <w:rPr>
                <w:lang w:val="en-CA"/>
              </w:rPr>
              <w:t> if you have one. When the Air Sweeper is at maximum level, this icon is not shown.</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8" name="Picture 90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1"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the displayed number of </w:t>
            </w:r>
            <w:hyperlink r:id="rId3344" w:tooltip="Gems" w:history="1">
              <w:r w:rsidRPr="00473BE8">
                <w:rPr>
                  <w:rStyle w:val="Hyperlink"/>
                  <w:lang w:val="en-CA"/>
                </w:rPr>
                <w:t>Gems</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7" name="Picture 90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one </w:t>
            </w:r>
            <w:hyperlink r:id="rId3345" w:tooltip="Magic Items" w:history="1">
              <w:r w:rsidRPr="00473BE8">
                <w:rPr>
                  <w:rStyle w:val="Hyperlink"/>
                  <w:lang w:val="en-CA"/>
                </w:rPr>
                <w:t>Book of Building</w:t>
              </w:r>
            </w:hyperlink>
            <w:r w:rsidRPr="00473BE8">
              <w:rPr>
                <w:lang w:val="en-CA"/>
              </w:rPr>
              <w:t>. This icon is only shown if you have at least one </w:t>
            </w:r>
            <w:hyperlink r:id="rId3346" w:tooltip="Magic Items" w:history="1">
              <w:r w:rsidRPr="00473BE8">
                <w:rPr>
                  <w:rStyle w:val="Hyperlink"/>
                  <w:lang w:val="en-CA"/>
                </w:rPr>
                <w:t>Book of Building</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6" name="Picture 90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one </w:t>
            </w:r>
            <w:hyperlink r:id="rId3347" w:tooltip="Magic Items" w:history="1">
              <w:r w:rsidRPr="00473BE8">
                <w:rPr>
                  <w:rStyle w:val="Hyperlink"/>
                  <w:lang w:val="en-CA"/>
                </w:rPr>
                <w:t>Book of Everything</w:t>
              </w:r>
            </w:hyperlink>
            <w:r w:rsidRPr="00473BE8">
              <w:rPr>
                <w:lang w:val="en-CA"/>
              </w:rPr>
              <w:t>. This icon is only shown if you have at least one </w:t>
            </w:r>
            <w:hyperlink r:id="rId3348" w:tooltip="Magic Items" w:history="1">
              <w:r w:rsidRPr="00473BE8">
                <w:rPr>
                  <w:rStyle w:val="Hyperlink"/>
                  <w:lang w:val="en-CA"/>
                </w:rPr>
                <w:t>Book of Everything</w:t>
              </w:r>
            </w:hyperlink>
            <w:r w:rsidRPr="00473BE8">
              <w:rPr>
                <w:lang w:val="en-CA"/>
              </w:rPr>
              <w:t> but do not have a </w:t>
            </w:r>
            <w:hyperlink r:id="rId3349" w:tooltip="Magic Items" w:history="1">
              <w:r w:rsidRPr="00473BE8">
                <w:rPr>
                  <w:rStyle w:val="Hyperlink"/>
                  <w:lang w:val="en-CA"/>
                </w:rPr>
                <w:t>Book of Building</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5" name="Picture 90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boosts all your </w:t>
            </w:r>
            <w:hyperlink r:id="rId3350" w:tooltip="Builder" w:history="1">
              <w:r w:rsidRPr="00473BE8">
                <w:rPr>
                  <w:rStyle w:val="Hyperlink"/>
                  <w:lang w:val="en-CA"/>
                </w:rPr>
                <w:t>Builders</w:t>
              </w:r>
            </w:hyperlink>
            <w:r w:rsidRPr="00473BE8">
              <w:rPr>
                <w:lang w:val="en-CA"/>
              </w:rPr>
              <w:t>for 1 hour by a factor of ten, at the cost of one </w:t>
            </w:r>
            <w:hyperlink r:id="rId3351" w:tooltip="Magic Items" w:history="1">
              <w:r w:rsidRPr="00473BE8">
                <w:rPr>
                  <w:rStyle w:val="Hyperlink"/>
                  <w:lang w:val="en-CA"/>
                </w:rPr>
                <w:t>Builder Potion</w:t>
              </w:r>
            </w:hyperlink>
            <w:r w:rsidRPr="00473BE8">
              <w:rPr>
                <w:lang w:val="en-CA"/>
              </w:rPr>
              <w:t>. This icon is only shown if you have at least one </w:t>
            </w:r>
            <w:hyperlink r:id="rId3352" w:tooltip="Magic Items" w:history="1">
              <w:r w:rsidRPr="00473BE8">
                <w:rPr>
                  <w:rStyle w:val="Hyperlink"/>
                  <w:lang w:val="en-CA"/>
                </w:rPr>
                <w:t>Builder Potion</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4" name="Picture 90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5"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cancels the current upgrade and refunds half of the upgrade cost.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3" name="Picture 903" descr="Icon 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descr="Icon Rotate"/>
                          <pic:cNvPicPr>
                            <a:picLocks noChangeAspect="1" noChangeArrowheads="1"/>
                          </pic:cNvPicPr>
                        </pic:nvPicPr>
                        <pic:blipFill>
                          <a:blip r:embed="rId335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rotates the Air Sweeper 45 degrees clockwise.</w:t>
            </w:r>
          </w:p>
        </w:tc>
      </w:tr>
      <w:tr w:rsidR="00473BE8" w:rsidRPr="00473BE8" w:rsidTr="00473BE8">
        <w:trPr>
          <w:trHeight w:val="150"/>
        </w:trPr>
        <w:tc>
          <w:tcPr>
            <w:tcW w:w="0" w:type="auto"/>
            <w:vAlign w:val="center"/>
            <w:hideMark/>
          </w:tcPr>
          <w:p w:rsidR="00473BE8" w:rsidRPr="00473BE8" w:rsidRDefault="00473BE8" w:rsidP="00473BE8">
            <w:pPr>
              <w:rPr>
                <w:lang w:val="en-CA"/>
              </w:rPr>
            </w:pPr>
          </w:p>
        </w:tc>
        <w:tc>
          <w:tcPr>
            <w:tcW w:w="0" w:type="auto"/>
            <w:vAlign w:val="center"/>
            <w:hideMark/>
          </w:tcPr>
          <w:p w:rsidR="00473BE8" w:rsidRPr="00473BE8" w:rsidRDefault="00473BE8" w:rsidP="00473BE8">
            <w:pPr>
              <w:rPr>
                <w:lang w:val="en-CA"/>
              </w:rPr>
            </w:pPr>
          </w:p>
        </w:tc>
      </w:tr>
    </w:tbl>
    <w:p w:rsidR="00473BE8" w:rsidRPr="00473BE8" w:rsidRDefault="00473BE8" w:rsidP="00473BE8">
      <w:pPr>
        <w:numPr>
          <w:ilvl w:val="0"/>
          <w:numId w:val="14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473BE8" w:rsidRPr="00473BE8" w:rsidTr="00473BE8">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3BE8" w:rsidRPr="00473BE8" w:rsidRDefault="00A02F7D" w:rsidP="00473BE8">
            <w:pPr>
              <w:rPr>
                <w:b/>
                <w:bCs/>
                <w:lang w:val="en-CA"/>
              </w:rPr>
            </w:pPr>
            <w:hyperlink r:id="rId3354" w:tooltip="Town Hall" w:history="1">
              <w:r w:rsidR="00473BE8" w:rsidRPr="00473BE8">
                <w:rPr>
                  <w:rStyle w:val="Hyperlink"/>
                  <w:b/>
                  <w:bCs/>
                  <w:lang w:val="en-CA"/>
                </w:rPr>
                <w:t>Town Hall</w:t>
              </w:r>
            </w:hyperlink>
            <w:r w:rsidR="00473BE8" w:rsidRPr="00473BE8">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12</w:t>
            </w:r>
          </w:p>
        </w:tc>
      </w:tr>
      <w:tr w:rsidR="00473BE8" w:rsidRPr="00473BE8" w:rsidTr="00473BE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r>
    </w:tbl>
    <w:p w:rsidR="00473BE8" w:rsidRPr="00473BE8" w:rsidRDefault="00473BE8" w:rsidP="00473BE8">
      <w:pPr>
        <w:rPr>
          <w:lang w:val="en-CA"/>
        </w:rPr>
      </w:pPr>
      <w:r w:rsidRPr="00473BE8">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473BE8" w:rsidRPr="00473BE8" w:rsidTr="00473BE8">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Size </w:t>
            </w:r>
            <w:r w:rsidRPr="00473BE8">
              <w:rPr>
                <w:b/>
                <w:bCs/>
                <w:noProof/>
                <w:lang w:val="en-CA"/>
              </w:rPr>
              <w:drawing>
                <wp:inline distT="0" distB="0" distL="0" distR="0">
                  <wp:extent cx="190500" cy="142875"/>
                  <wp:effectExtent l="0" t="0" r="0" b="9525"/>
                  <wp:docPr id="902" name="Picture 902"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473BE8" w:rsidRPr="00473BE8" w:rsidTr="00473BE8">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2x2</w:t>
            </w:r>
          </w:p>
        </w:tc>
      </w:tr>
    </w:tbl>
    <w:p w:rsidR="00473BE8" w:rsidRPr="00473BE8" w:rsidRDefault="00473BE8" w:rsidP="00473BE8">
      <w:pPr>
        <w:numPr>
          <w:ilvl w:val="0"/>
          <w:numId w:val="147"/>
        </w:numPr>
        <w:rPr>
          <w:vanish/>
          <w:lang w:val="en-CA"/>
        </w:rPr>
      </w:pPr>
    </w:p>
    <w:p w:rsidR="00473BE8" w:rsidRDefault="00473BE8"/>
    <w:tbl>
      <w:tblPr>
        <w:tblW w:w="977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52"/>
        <w:gridCol w:w="1411"/>
        <w:gridCol w:w="1075"/>
        <w:gridCol w:w="941"/>
        <w:gridCol w:w="2407"/>
        <w:gridCol w:w="1501"/>
      </w:tblGrid>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Level </w:t>
            </w:r>
            <w:r w:rsidRPr="00473BE8">
              <w:rPr>
                <w:b/>
                <w:bCs/>
                <w:noProof/>
                <w:lang w:val="en-CA"/>
              </w:rPr>
              <w:drawing>
                <wp:inline distT="0" distB="0" distL="0" distR="0">
                  <wp:extent cx="161925" cy="171450"/>
                  <wp:effectExtent l="0" t="0" r="9525" b="0"/>
                  <wp:docPr id="901" name="Picture 90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Push Strength </w:t>
            </w:r>
            <w:r w:rsidRPr="00473BE8">
              <w:rPr>
                <w:b/>
                <w:bCs/>
                <w:noProof/>
                <w:lang w:val="en-CA"/>
              </w:rPr>
              <w:drawing>
                <wp:inline distT="0" distB="0" distL="0" distR="0">
                  <wp:extent cx="247650" cy="228600"/>
                  <wp:effectExtent l="0" t="0" r="0" b="0"/>
                  <wp:docPr id="900" name="Picture 900" descr="Icon PushStrengthSw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descr="Icon PushStrengthSweeper"/>
                          <pic:cNvPicPr>
                            <a:picLocks noChangeAspect="1" noChangeArrowheads="1"/>
                          </pic:cNvPicPr>
                        </pic:nvPicPr>
                        <pic:blipFill>
                          <a:blip r:embed="rId3355">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Hitpoints </w:t>
            </w:r>
            <w:r w:rsidRPr="00473BE8">
              <w:rPr>
                <w:b/>
                <w:bCs/>
                <w:noProof/>
                <w:lang w:val="en-CA"/>
              </w:rPr>
              <w:drawing>
                <wp:inline distT="0" distB="0" distL="0" distR="0">
                  <wp:extent cx="190500" cy="180975"/>
                  <wp:effectExtent l="0" t="0" r="0" b="9525"/>
                  <wp:docPr id="899" name="Picture 89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A02F7D" w:rsidP="00473BE8">
            <w:pPr>
              <w:rPr>
                <w:b/>
                <w:bCs/>
                <w:lang w:val="en-CA"/>
              </w:rPr>
            </w:pPr>
            <w:hyperlink r:id="rId3356" w:anchor="Gold" w:tooltip="Resources" w:history="1">
              <w:r w:rsidR="00473BE8" w:rsidRPr="00473BE8">
                <w:rPr>
                  <w:rStyle w:val="Hyperlink"/>
                  <w:b/>
                  <w:bCs/>
                  <w:lang w:val="en-CA"/>
                </w:rPr>
                <w:t>Cost</w:t>
              </w:r>
            </w:hyperlink>
            <w:r w:rsidR="00473BE8" w:rsidRPr="00473BE8">
              <w:rPr>
                <w:b/>
                <w:bCs/>
                <w:lang w:val="en-CA"/>
              </w:rPr>
              <w:t> </w:t>
            </w:r>
            <w:r w:rsidR="00473BE8" w:rsidRPr="00473BE8">
              <w:rPr>
                <w:b/>
                <w:bCs/>
                <w:noProof/>
                <w:lang w:val="en-CA"/>
              </w:rPr>
              <w:drawing>
                <wp:inline distT="0" distB="0" distL="0" distR="0">
                  <wp:extent cx="190500" cy="190500"/>
                  <wp:effectExtent l="0" t="0" r="0" b="0"/>
                  <wp:docPr id="898" name="Picture 89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Build Time </w:t>
            </w:r>
            <w:r w:rsidRPr="00473BE8">
              <w:rPr>
                <w:b/>
                <w:bCs/>
                <w:noProof/>
                <w:lang w:val="en-CA"/>
              </w:rPr>
              <w:drawing>
                <wp:inline distT="0" distB="0" distL="0" distR="0">
                  <wp:extent cx="171450" cy="200025"/>
                  <wp:effectExtent l="0" t="0" r="0" b="9525"/>
                  <wp:docPr id="897" name="Picture 89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A02F7D" w:rsidP="00473BE8">
            <w:pPr>
              <w:rPr>
                <w:b/>
                <w:bCs/>
                <w:lang w:val="en-CA"/>
              </w:rPr>
            </w:pPr>
            <w:hyperlink r:id="rId3357" w:tooltip="Experience" w:history="1">
              <w:r w:rsidR="00473BE8" w:rsidRPr="00473BE8">
                <w:rPr>
                  <w:rStyle w:val="Hyperlink"/>
                  <w:b/>
                  <w:bCs/>
                  <w:lang w:val="en-CA"/>
                </w:rPr>
                <w:t>Experience</w:t>
              </w:r>
            </w:hyperlink>
            <w:r w:rsidR="00473BE8" w:rsidRPr="00473BE8">
              <w:rPr>
                <w:b/>
                <w:bCs/>
                <w:lang w:val="en-CA"/>
              </w:rPr>
              <w:t>Gained </w:t>
            </w:r>
            <w:r w:rsidR="00473BE8" w:rsidRPr="00473BE8">
              <w:rPr>
                <w:b/>
                <w:bCs/>
                <w:noProof/>
                <w:lang w:val="en-CA"/>
              </w:rPr>
              <w:drawing>
                <wp:inline distT="0" distB="0" distL="0" distR="0">
                  <wp:extent cx="209550" cy="219075"/>
                  <wp:effectExtent l="0" t="0" r="0" b="9525"/>
                  <wp:docPr id="896" name="Picture 896"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A02F7D" w:rsidP="00473BE8">
            <w:pPr>
              <w:rPr>
                <w:b/>
                <w:bCs/>
                <w:lang w:val="en-CA"/>
              </w:rPr>
            </w:pPr>
            <w:hyperlink r:id="rId3358" w:tooltip="Town Hall" w:history="1">
              <w:r w:rsidR="00473BE8" w:rsidRPr="00473BE8">
                <w:rPr>
                  <w:rStyle w:val="Hyperlink"/>
                  <w:b/>
                  <w:bCs/>
                  <w:lang w:val="en-CA"/>
                </w:rPr>
                <w:t>Town Hall</w:t>
              </w:r>
            </w:hyperlink>
            <w:r w:rsidR="00473BE8" w:rsidRPr="00473BE8">
              <w:rPr>
                <w:b/>
                <w:bCs/>
                <w:lang w:val="en-CA"/>
              </w:rPr>
              <w:t> Level Required </w:t>
            </w:r>
            <w:r w:rsidR="00473BE8" w:rsidRPr="00473BE8">
              <w:rPr>
                <w:b/>
                <w:bCs/>
                <w:noProof/>
                <w:lang w:val="en-CA"/>
              </w:rPr>
              <w:drawing>
                <wp:inline distT="0" distB="0" distL="0" distR="0">
                  <wp:extent cx="247650" cy="276225"/>
                  <wp:effectExtent l="0" t="0" r="0" b="9525"/>
                  <wp:docPr id="895" name="Picture 895"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2.0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2.8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4.0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11</w:t>
            </w:r>
          </w:p>
        </w:tc>
      </w:tr>
    </w:tbl>
    <w:p w:rsidR="00473BE8" w:rsidRPr="00473BE8" w:rsidRDefault="00473BE8" w:rsidP="00473BE8">
      <w:pPr>
        <w:numPr>
          <w:ilvl w:val="0"/>
          <w:numId w:val="147"/>
        </w:numPr>
        <w:rPr>
          <w:vanish/>
          <w:lang w:val="en-CA"/>
        </w:rPr>
      </w:pPr>
    </w:p>
    <w:p w:rsidR="00473BE8" w:rsidRDefault="00473BE8"/>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498"/>
        <w:gridCol w:w="2519"/>
        <w:gridCol w:w="2834"/>
        <w:gridCol w:w="2869"/>
      </w:tblGrid>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Range </w:t>
            </w:r>
            <w:r w:rsidRPr="00473BE8">
              <w:rPr>
                <w:b/>
                <w:bCs/>
                <w:noProof/>
                <w:lang w:val="en-CA"/>
              </w:rPr>
              <w:drawing>
                <wp:inline distT="0" distB="0" distL="0" distR="0">
                  <wp:extent cx="285750" cy="133350"/>
                  <wp:effectExtent l="0" t="0" r="0" b="0"/>
                  <wp:docPr id="894" name="Picture 89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Attack Speed </w:t>
            </w:r>
            <w:r w:rsidRPr="00473BE8">
              <w:rPr>
                <w:b/>
                <w:bCs/>
                <w:noProof/>
                <w:lang w:val="en-CA"/>
              </w:rPr>
              <w:drawing>
                <wp:inline distT="0" distB="0" distL="0" distR="0">
                  <wp:extent cx="381000" cy="190500"/>
                  <wp:effectExtent l="0" t="0" r="0" b="0"/>
                  <wp:docPr id="893" name="Picture 893"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Damage Type </w:t>
            </w:r>
            <w:r w:rsidRPr="00473BE8">
              <w:rPr>
                <w:b/>
                <w:bCs/>
                <w:noProof/>
                <w:lang w:val="en-CA"/>
              </w:rPr>
              <w:drawing>
                <wp:inline distT="0" distB="0" distL="0" distR="0">
                  <wp:extent cx="285750" cy="209550"/>
                  <wp:effectExtent l="0" t="0" r="0" b="0"/>
                  <wp:docPr id="892" name="Picture 892"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Unit Type Targeted </w:t>
            </w:r>
            <w:r w:rsidRPr="00473BE8">
              <w:rPr>
                <w:b/>
                <w:bCs/>
                <w:noProof/>
                <w:lang w:val="en-CA"/>
              </w:rPr>
              <w:drawing>
                <wp:inline distT="0" distB="0" distL="0" distR="0">
                  <wp:extent cx="190500" cy="200025"/>
                  <wp:effectExtent l="0" t="0" r="0" b="9525"/>
                  <wp:docPr id="891" name="Picture 89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None (Knockback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Air</w:t>
            </w:r>
          </w:p>
        </w:tc>
      </w:tr>
    </w:tbl>
    <w:p w:rsidR="00473BE8" w:rsidRDefault="00473BE8" w:rsidP="00D6071D"/>
    <w:p w:rsidR="00D6071D" w:rsidRDefault="00D6071D" w:rsidP="00BB436D">
      <w:pPr>
        <w:pStyle w:val="Heading2"/>
      </w:pPr>
      <w:r>
        <w:t>Hidden Tesla</w:t>
      </w:r>
    </w:p>
    <w:p w:rsidR="00D6071D" w:rsidRDefault="00D6071D" w:rsidP="00D6071D"/>
    <w:p w:rsidR="00BE0128" w:rsidRPr="00BE0128" w:rsidRDefault="00BE0128" w:rsidP="00BE0128">
      <w:pPr>
        <w:rPr>
          <w:lang w:val="en-CA"/>
        </w:rPr>
      </w:pPr>
      <w:r w:rsidRPr="00BE0128">
        <w:rPr>
          <w:noProof/>
          <w:lang w:val="en-CA"/>
        </w:rPr>
        <w:drawing>
          <wp:inline distT="0" distB="0" distL="0" distR="0">
            <wp:extent cx="1047750" cy="1552575"/>
            <wp:effectExtent l="0" t="0" r="0" b="9525"/>
            <wp:docPr id="1172" name="Picture 1172" descr="Hidden Tesl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 descr="Hidden Tesla10"/>
                    <pic:cNvPicPr>
                      <a:picLocks noChangeAspect="1" noChangeArrowheads="1"/>
                    </pic:cNvPicPr>
                  </pic:nvPicPr>
                  <pic:blipFill>
                    <a:blip r:embed="rId3359">
                      <a:extLst>
                        <a:ext uri="{28A0092B-C50C-407E-A947-70E740481C1C}">
                          <a14:useLocalDpi xmlns:a14="http://schemas.microsoft.com/office/drawing/2010/main" val="0"/>
                        </a:ext>
                      </a:extLst>
                    </a:blip>
                    <a:srcRect/>
                    <a:stretch>
                      <a:fillRect/>
                    </a:stretch>
                  </pic:blipFill>
                  <pic:spPr bwMode="auto">
                    <a:xfrm>
                      <a:off x="0" y="0"/>
                      <a:ext cx="1047750" cy="1552575"/>
                    </a:xfrm>
                    <a:prstGeom prst="rect">
                      <a:avLst/>
                    </a:prstGeom>
                    <a:noFill/>
                    <a:ln>
                      <a:noFill/>
                    </a:ln>
                  </pic:spPr>
                </pic:pic>
              </a:graphicData>
            </a:graphic>
          </wp:inline>
        </w:drawing>
      </w:r>
    </w:p>
    <w:p w:rsidR="00BE0128" w:rsidRPr="00BE0128" w:rsidRDefault="00BE0128" w:rsidP="00BE0128">
      <w:pPr>
        <w:rPr>
          <w:lang w:val="en-CA"/>
        </w:rPr>
      </w:pPr>
      <w:r w:rsidRPr="00BE0128">
        <w:rPr>
          <w:b/>
          <w:bCs/>
          <w:i/>
          <w:iCs/>
          <w:lang w:val="en-CA"/>
        </w:rPr>
        <w:t>"Lay a deadly trap with the Hidden Tesla! Our </w:t>
      </w:r>
      <w:hyperlink r:id="rId3360" w:tooltip="Wizard" w:history="1">
        <w:r w:rsidRPr="00BE0128">
          <w:rPr>
            <w:rStyle w:val="Hyperlink"/>
            <w:b/>
            <w:bCs/>
            <w:i/>
            <w:iCs/>
            <w:lang w:val="en-CA"/>
          </w:rPr>
          <w:t>Wizards</w:t>
        </w:r>
      </w:hyperlink>
      <w:r w:rsidRPr="00BE0128">
        <w:rPr>
          <w:b/>
          <w:bCs/>
          <w:i/>
          <w:iCs/>
          <w:lang w:val="en-CA"/>
        </w:rPr>
        <w:t> have trapped a storm cloud into each of these sneaky towers. When an enemy walks or flies close enough, the tower springs up and fries it using the power of Electrickery!"</w:t>
      </w:r>
    </w:p>
    <w:p w:rsidR="00BE0128" w:rsidRPr="00BE0128" w:rsidRDefault="00A02F7D" w:rsidP="00BE0128">
      <w:pPr>
        <w:rPr>
          <w:lang w:val="en-CA"/>
        </w:rPr>
      </w:pPr>
      <w:r>
        <w:rPr>
          <w:lang w:val="en-CA"/>
        </w:rPr>
        <w:pict>
          <v:rect id="_x0000_i1236" style="width:0;height:1.5pt" o:hralign="center" o:hrstd="t" o:hrnoshade="t" o:hr="t" fillcolor="#3a3a3a" stroked="f"/>
        </w:pict>
      </w:r>
    </w:p>
    <w:tbl>
      <w:tblPr>
        <w:tblW w:w="85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40"/>
        <w:gridCol w:w="1826"/>
        <w:gridCol w:w="1826"/>
        <w:gridCol w:w="1841"/>
        <w:gridCol w:w="1217"/>
      </w:tblGrid>
      <w:tr w:rsidR="00BE0128" w:rsidRPr="00BE0128" w:rsidTr="00BE0128">
        <w:trPr>
          <w:tblCellSpacing w:w="15" w:type="dxa"/>
        </w:trPr>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71" name="Picture 1171" descr="Hidden Tes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descr="Hidden Tesla1"/>
                          <pic:cNvPicPr>
                            <a:picLocks noChangeAspect="1" noChangeArrowheads="1"/>
                          </pic:cNvPicPr>
                        </pic:nvPicPr>
                        <pic:blipFill>
                          <a:blip r:embed="rId3361">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70" name="Picture 1170" descr="Hidden Tes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Hidden Tesla2"/>
                          <pic:cNvPicPr>
                            <a:picLocks noChangeAspect="1" noChangeArrowheads="1"/>
                          </pic:cNvPicPr>
                        </pic:nvPicPr>
                        <pic:blipFill>
                          <a:blip r:embed="rId3362">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9" name="Picture 1169" descr="Hidden Tes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Hidden Tesla3"/>
                          <pic:cNvPicPr>
                            <a:picLocks noChangeAspect="1" noChangeArrowheads="1"/>
                          </pic:cNvPicPr>
                        </pic:nvPicPr>
                        <pic:blipFill>
                          <a:blip r:embed="rId3363">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8" name="Picture 1168" descr="Hidden Tes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 descr="Hidden Tesla4"/>
                          <pic:cNvPicPr>
                            <a:picLocks noChangeAspect="1" noChangeArrowheads="1"/>
                          </pic:cNvPicPr>
                        </pic:nvPicPr>
                        <pic:blipFill>
                          <a:blip r:embed="rId3364">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7" name="Picture 1167" descr="Hidden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descr="Hidden Tesla5"/>
                          <pic:cNvPicPr>
                            <a:picLocks noChangeAspect="1" noChangeArrowheads="1"/>
                          </pic:cNvPicPr>
                        </pic:nvPicPr>
                        <pic:blipFill>
                          <a:blip r:embed="rId3365">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r>
      <w:tr w:rsidR="00BE0128" w:rsidRPr="00BE0128" w:rsidTr="00BE0128">
        <w:trPr>
          <w:tblCellSpacing w:w="15" w:type="dxa"/>
        </w:trPr>
        <w:tc>
          <w:tcPr>
            <w:tcW w:w="1770" w:type="dxa"/>
            <w:shd w:val="clear" w:color="auto" w:fill="281434"/>
            <w:vAlign w:val="center"/>
            <w:hideMark/>
          </w:tcPr>
          <w:p w:rsidR="00BE0128" w:rsidRPr="00BE0128" w:rsidRDefault="00BE0128" w:rsidP="00BE0128">
            <w:pPr>
              <w:rPr>
                <w:lang w:val="en-CA"/>
              </w:rPr>
            </w:pPr>
            <w:r w:rsidRPr="00BE0128">
              <w:rPr>
                <w:b/>
                <w:bCs/>
                <w:lang w:val="en-CA"/>
              </w:rPr>
              <w:t>Level 1</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2</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3</w:t>
            </w:r>
          </w:p>
        </w:tc>
        <w:tc>
          <w:tcPr>
            <w:tcW w:w="1785" w:type="dxa"/>
            <w:shd w:val="clear" w:color="auto" w:fill="281434"/>
            <w:vAlign w:val="center"/>
            <w:hideMark/>
          </w:tcPr>
          <w:p w:rsidR="00BE0128" w:rsidRPr="00BE0128" w:rsidRDefault="00BE0128" w:rsidP="00BE0128">
            <w:pPr>
              <w:rPr>
                <w:lang w:val="en-CA"/>
              </w:rPr>
            </w:pPr>
            <w:r w:rsidRPr="00BE0128">
              <w:rPr>
                <w:b/>
                <w:bCs/>
                <w:lang w:val="en-CA"/>
              </w:rPr>
              <w:t>Level 4</w:t>
            </w:r>
          </w:p>
        </w:tc>
        <w:tc>
          <w:tcPr>
            <w:tcW w:w="1125" w:type="dxa"/>
            <w:shd w:val="clear" w:color="auto" w:fill="281434"/>
            <w:vAlign w:val="center"/>
            <w:hideMark/>
          </w:tcPr>
          <w:p w:rsidR="00BE0128" w:rsidRPr="00BE0128" w:rsidRDefault="00BE0128" w:rsidP="00BE0128">
            <w:pPr>
              <w:rPr>
                <w:lang w:val="en-CA"/>
              </w:rPr>
            </w:pPr>
            <w:r w:rsidRPr="00BE0128">
              <w:rPr>
                <w:b/>
                <w:bCs/>
                <w:lang w:val="en-CA"/>
              </w:rPr>
              <w:t>Level 5</w:t>
            </w:r>
          </w:p>
        </w:tc>
      </w:tr>
    </w:tbl>
    <w:p w:rsidR="00BE0128" w:rsidRPr="00BE0128" w:rsidRDefault="00BE0128" w:rsidP="00BE0128">
      <w:pPr>
        <w:rPr>
          <w:vanish/>
          <w:lang w:val="en-CA"/>
        </w:rPr>
      </w:pPr>
    </w:p>
    <w:tbl>
      <w:tblPr>
        <w:tblW w:w="85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38"/>
        <w:gridCol w:w="1822"/>
        <w:gridCol w:w="1822"/>
        <w:gridCol w:w="1838"/>
        <w:gridCol w:w="1230"/>
      </w:tblGrid>
      <w:tr w:rsidR="00BE0128" w:rsidRPr="00BE0128" w:rsidTr="00BE0128">
        <w:trPr>
          <w:tblCellSpacing w:w="15" w:type="dxa"/>
        </w:trPr>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6" name="Picture 1166" descr="Hidden Tes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7" descr="Hidden Tesla6"/>
                          <pic:cNvPicPr>
                            <a:picLocks noChangeAspect="1" noChangeArrowheads="1"/>
                          </pic:cNvPicPr>
                        </pic:nvPicPr>
                        <pic:blipFill>
                          <a:blip r:embed="rId3366">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5" name="Picture 1165" descr="Hidden Tes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8" descr="Hidden Tesla7"/>
                          <pic:cNvPicPr>
                            <a:picLocks noChangeAspect="1" noChangeArrowheads="1"/>
                          </pic:cNvPicPr>
                        </pic:nvPicPr>
                        <pic:blipFill>
                          <a:blip r:embed="rId3367">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4" name="Picture 1164" descr="Hidden Tes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9" descr="Hidden Tesla8"/>
                          <pic:cNvPicPr>
                            <a:picLocks noChangeAspect="1" noChangeArrowheads="1"/>
                          </pic:cNvPicPr>
                        </pic:nvPicPr>
                        <pic:blipFill>
                          <a:blip r:embed="rId3368">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3" name="Picture 1163" descr="Hidden Tesl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0" descr="Hidden Tesla9"/>
                          <pic:cNvPicPr>
                            <a:picLocks noChangeAspect="1" noChangeArrowheads="1"/>
                          </pic:cNvPicPr>
                        </pic:nvPicPr>
                        <pic:blipFill>
                          <a:blip r:embed="rId3369">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9525" b="9525"/>
                  <wp:docPr id="1162" name="Picture 1162" descr="Hidden Tesl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1" descr="Hidden Tesla10"/>
                          <pic:cNvPicPr>
                            <a:picLocks noChangeAspect="1" noChangeArrowheads="1"/>
                          </pic:cNvPicPr>
                        </pic:nvPicPr>
                        <pic:blipFill>
                          <a:blip r:embed="rId3370">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r>
      <w:tr w:rsidR="00BE0128" w:rsidRPr="00BE0128" w:rsidTr="00BE0128">
        <w:trPr>
          <w:tblCellSpacing w:w="15" w:type="dxa"/>
        </w:trPr>
        <w:tc>
          <w:tcPr>
            <w:tcW w:w="1770" w:type="dxa"/>
            <w:shd w:val="clear" w:color="auto" w:fill="281434"/>
            <w:vAlign w:val="center"/>
            <w:hideMark/>
          </w:tcPr>
          <w:p w:rsidR="00BE0128" w:rsidRPr="00BE0128" w:rsidRDefault="00BE0128" w:rsidP="00BE0128">
            <w:pPr>
              <w:rPr>
                <w:lang w:val="en-CA"/>
              </w:rPr>
            </w:pPr>
            <w:r w:rsidRPr="00BE0128">
              <w:rPr>
                <w:b/>
                <w:bCs/>
                <w:lang w:val="en-CA"/>
              </w:rPr>
              <w:t>Level 6</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7</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8</w:t>
            </w:r>
          </w:p>
        </w:tc>
        <w:tc>
          <w:tcPr>
            <w:tcW w:w="1785" w:type="dxa"/>
            <w:shd w:val="clear" w:color="auto" w:fill="281434"/>
            <w:vAlign w:val="center"/>
            <w:hideMark/>
          </w:tcPr>
          <w:p w:rsidR="00BE0128" w:rsidRPr="00BE0128" w:rsidRDefault="00BE0128" w:rsidP="00BE0128">
            <w:pPr>
              <w:rPr>
                <w:lang w:val="en-CA"/>
              </w:rPr>
            </w:pPr>
            <w:r w:rsidRPr="00BE0128">
              <w:rPr>
                <w:b/>
                <w:bCs/>
                <w:lang w:val="en-CA"/>
              </w:rPr>
              <w:t>Level 9</w:t>
            </w:r>
          </w:p>
        </w:tc>
        <w:tc>
          <w:tcPr>
            <w:tcW w:w="1125" w:type="dxa"/>
            <w:shd w:val="clear" w:color="auto" w:fill="281434"/>
            <w:vAlign w:val="center"/>
            <w:hideMark/>
          </w:tcPr>
          <w:p w:rsidR="00BE0128" w:rsidRPr="00BE0128" w:rsidRDefault="00BE0128" w:rsidP="00BE0128">
            <w:pPr>
              <w:rPr>
                <w:lang w:val="en-CA"/>
              </w:rPr>
            </w:pPr>
            <w:r w:rsidRPr="00BE0128">
              <w:rPr>
                <w:b/>
                <w:bCs/>
                <w:lang w:val="en-CA"/>
              </w:rPr>
              <w:t>Level 10</w:t>
            </w:r>
          </w:p>
        </w:tc>
      </w:tr>
    </w:tbl>
    <w:p w:rsidR="00BE0128" w:rsidRPr="00BE0128" w:rsidRDefault="00A02F7D" w:rsidP="00BE0128">
      <w:pPr>
        <w:rPr>
          <w:lang w:val="en-CA"/>
        </w:rPr>
      </w:pPr>
      <w:r>
        <w:rPr>
          <w:lang w:val="en-CA"/>
        </w:rPr>
        <w:pict>
          <v:rect id="_x0000_i1237" style="width:0;height:1.5pt" o:hralign="center" o:hrstd="t" o:hrnoshade="t" o:hr="t" fillcolor="#3a3a3a" stroked="f"/>
        </w:pict>
      </w:r>
    </w:p>
    <w:p w:rsidR="00BE0128" w:rsidRPr="00BE0128" w:rsidRDefault="00BE0128" w:rsidP="00BE0128">
      <w:pPr>
        <w:numPr>
          <w:ilvl w:val="0"/>
          <w:numId w:val="148"/>
        </w:numPr>
        <w:rPr>
          <w:lang w:val="en-CA"/>
        </w:rPr>
      </w:pPr>
      <w:r w:rsidRPr="00BE0128">
        <w:rPr>
          <w:b/>
          <w:bCs/>
          <w:lang w:val="en-CA"/>
        </w:rPr>
        <w:t>Summary</w:t>
      </w:r>
    </w:p>
    <w:p w:rsidR="00BE0128" w:rsidRPr="00BE0128" w:rsidRDefault="00BE0128" w:rsidP="00BE0128">
      <w:pPr>
        <w:numPr>
          <w:ilvl w:val="1"/>
          <w:numId w:val="148"/>
        </w:numPr>
        <w:rPr>
          <w:lang w:val="en-CA"/>
        </w:rPr>
      </w:pPr>
      <w:r w:rsidRPr="00BE0128">
        <w:rPr>
          <w:lang w:val="en-CA"/>
        </w:rPr>
        <w:t>The Hidden Tesla is a </w:t>
      </w:r>
      <w:hyperlink r:id="rId3371" w:tooltip="Defensive Buildings" w:history="1">
        <w:r w:rsidRPr="00BE0128">
          <w:rPr>
            <w:rStyle w:val="Hyperlink"/>
            <w:lang w:val="en-CA"/>
          </w:rPr>
          <w:t>defensive building</w:t>
        </w:r>
      </w:hyperlink>
      <w:r w:rsidRPr="00BE0128">
        <w:rPr>
          <w:lang w:val="en-CA"/>
        </w:rPr>
        <w:t> with a twist: Similar to a </w:t>
      </w:r>
      <w:hyperlink r:id="rId3372" w:anchor="springtrap" w:tooltip="Traps" w:history="1">
        <w:r w:rsidRPr="00BE0128">
          <w:rPr>
            <w:rStyle w:val="Hyperlink"/>
            <w:lang w:val="en-CA"/>
          </w:rPr>
          <w:t>Spring Trap</w:t>
        </w:r>
      </w:hyperlink>
      <w:r w:rsidRPr="00BE0128">
        <w:rPr>
          <w:lang w:val="en-CA"/>
        </w:rPr>
        <w:t> or </w:t>
      </w:r>
      <w:hyperlink r:id="rId3373" w:anchor="bomb" w:tooltip="Traps" w:history="1">
        <w:r w:rsidRPr="00BE0128">
          <w:rPr>
            <w:rStyle w:val="Hyperlink"/>
            <w:lang w:val="en-CA"/>
          </w:rPr>
          <w:t>Bomb</w:t>
        </w:r>
      </w:hyperlink>
      <w:r w:rsidRPr="00BE0128">
        <w:rPr>
          <w:lang w:val="en-CA"/>
        </w:rPr>
        <w:t>, it stays hidden and appears when a ground or air </w:t>
      </w:r>
      <w:hyperlink r:id="rId3374" w:tooltip="Troops" w:history="1">
        <w:r w:rsidRPr="00BE0128">
          <w:rPr>
            <w:rStyle w:val="Hyperlink"/>
            <w:lang w:val="en-CA"/>
          </w:rPr>
          <w:t>unit</w:t>
        </w:r>
      </w:hyperlink>
      <w:r w:rsidRPr="00BE0128">
        <w:rPr>
          <w:lang w:val="en-CA"/>
        </w:rPr>
        <w:t> gets close, or when 51% of the base is destroyed. However, unlike a </w:t>
      </w:r>
      <w:hyperlink r:id="rId3375" w:tooltip="Traps" w:history="1">
        <w:r w:rsidRPr="00BE0128">
          <w:rPr>
            <w:rStyle w:val="Hyperlink"/>
            <w:lang w:val="en-CA"/>
          </w:rPr>
          <w:t>Trap</w:t>
        </w:r>
      </w:hyperlink>
      <w:r w:rsidRPr="00BE0128">
        <w:rPr>
          <w:lang w:val="en-CA"/>
        </w:rPr>
        <w:t>, it does not have to be rearmed after being deployed.</w:t>
      </w:r>
    </w:p>
    <w:p w:rsidR="00BE0128" w:rsidRPr="00BE0128" w:rsidRDefault="00BE0128" w:rsidP="00BE0128">
      <w:pPr>
        <w:numPr>
          <w:ilvl w:val="1"/>
          <w:numId w:val="148"/>
        </w:numPr>
        <w:rPr>
          <w:lang w:val="en-CA"/>
        </w:rPr>
      </w:pPr>
      <w:r w:rsidRPr="00BE0128">
        <w:rPr>
          <w:lang w:val="en-CA"/>
        </w:rPr>
        <w:t>The Hidden Tesla is unlocked at </w:t>
      </w:r>
      <w:hyperlink r:id="rId3376" w:tooltip="Town Hall" w:history="1">
        <w:r w:rsidRPr="00BE0128">
          <w:rPr>
            <w:rStyle w:val="Hyperlink"/>
            <w:lang w:val="en-CA"/>
          </w:rPr>
          <w:t>Town Hall</w:t>
        </w:r>
      </w:hyperlink>
      <w:r w:rsidRPr="00BE0128">
        <w:rPr>
          <w:lang w:val="en-CA"/>
        </w:rPr>
        <w:t> level 7.</w:t>
      </w:r>
    </w:p>
    <w:p w:rsidR="00BE0128" w:rsidRPr="00BE0128" w:rsidRDefault="00BE0128" w:rsidP="00BE0128">
      <w:pPr>
        <w:numPr>
          <w:ilvl w:val="1"/>
          <w:numId w:val="148"/>
        </w:numPr>
        <w:rPr>
          <w:lang w:val="en-CA"/>
        </w:rPr>
      </w:pPr>
      <w:r w:rsidRPr="00BE0128">
        <w:rPr>
          <w:lang w:val="en-CA"/>
        </w:rPr>
        <w:t>A Hidden Tesla has a seven tile range but a six tile trigger radius in which it will only pop up if a troop comes near it or the enemy has destroyed at least 51% of the base.</w:t>
      </w:r>
    </w:p>
    <w:p w:rsidR="00BE0128" w:rsidRPr="00BE0128" w:rsidRDefault="00BE0128" w:rsidP="00BE0128">
      <w:pPr>
        <w:numPr>
          <w:ilvl w:val="1"/>
          <w:numId w:val="148"/>
        </w:numPr>
        <w:rPr>
          <w:lang w:val="en-CA"/>
        </w:rPr>
      </w:pPr>
      <w:r w:rsidRPr="00BE0128">
        <w:rPr>
          <w:lang w:val="en-CA"/>
        </w:rPr>
        <w:t>Hidden Teslas are </w:t>
      </w:r>
      <w:r w:rsidRPr="00BE0128">
        <w:rPr>
          <w:b/>
          <w:bCs/>
          <w:lang w:val="en-CA"/>
        </w:rPr>
        <w:t>not</w:t>
      </w:r>
      <w:r w:rsidRPr="00BE0128">
        <w:rPr>
          <w:lang w:val="en-CA"/>
        </w:rPr>
        <w:t> </w:t>
      </w:r>
      <w:hyperlink r:id="rId3377" w:tooltip="Traps" w:history="1">
        <w:r w:rsidRPr="00BE0128">
          <w:rPr>
            <w:rStyle w:val="Hyperlink"/>
            <w:lang w:val="en-CA"/>
          </w:rPr>
          <w:t>traps</w:t>
        </w:r>
      </w:hyperlink>
      <w:r w:rsidRPr="00BE0128">
        <w:rPr>
          <w:lang w:val="en-CA"/>
        </w:rPr>
        <w:t>. Their aesthetics trick some into believing that they are </w:t>
      </w:r>
      <w:hyperlink r:id="rId3378" w:tooltip="Traps" w:history="1">
        <w:r w:rsidRPr="00BE0128">
          <w:rPr>
            <w:rStyle w:val="Hyperlink"/>
            <w:lang w:val="en-CA"/>
          </w:rPr>
          <w:t>traps</w:t>
        </w:r>
      </w:hyperlink>
      <w:r w:rsidRPr="00BE0128">
        <w:rPr>
          <w:lang w:val="en-CA"/>
        </w:rPr>
        <w:t>, but they're actually permanent structures just like any other </w:t>
      </w:r>
      <w:hyperlink r:id="rId3379" w:tooltip="Defensive Buildings" w:history="1">
        <w:r w:rsidRPr="00BE0128">
          <w:rPr>
            <w:rStyle w:val="Hyperlink"/>
            <w:lang w:val="en-CA"/>
          </w:rPr>
          <w:t>defensive building</w:t>
        </w:r>
      </w:hyperlink>
      <w:r w:rsidRPr="00BE0128">
        <w:rPr>
          <w:lang w:val="en-CA"/>
        </w:rPr>
        <w:t>.</w:t>
      </w:r>
    </w:p>
    <w:p w:rsidR="00BE0128" w:rsidRPr="00BE0128" w:rsidRDefault="00A02F7D" w:rsidP="00BE0128">
      <w:pPr>
        <w:rPr>
          <w:lang w:val="en-CA"/>
        </w:rPr>
      </w:pPr>
      <w:r>
        <w:rPr>
          <w:lang w:val="en-CA"/>
        </w:rPr>
        <w:pict>
          <v:rect id="_x0000_i1238" style="width:0;height:1.5pt" o:hralign="center" o:hrstd="t" o:hrnoshade="t" o:hr="t" fillcolor="#3a3a3a" stroked="f"/>
        </w:pict>
      </w:r>
    </w:p>
    <w:p w:rsidR="00BE0128" w:rsidRPr="00BE0128" w:rsidRDefault="00BE0128" w:rsidP="00BE0128">
      <w:pPr>
        <w:numPr>
          <w:ilvl w:val="0"/>
          <w:numId w:val="149"/>
        </w:numPr>
        <w:rPr>
          <w:lang w:val="en-CA"/>
        </w:rPr>
      </w:pPr>
      <w:r w:rsidRPr="00BE0128">
        <w:rPr>
          <w:b/>
          <w:bCs/>
          <w:lang w:val="en-CA"/>
        </w:rPr>
        <w:t>Defensive Strategy</w:t>
      </w:r>
    </w:p>
    <w:p w:rsidR="00BE0128" w:rsidRPr="00BE0128" w:rsidRDefault="00BE0128" w:rsidP="00BE0128">
      <w:pPr>
        <w:numPr>
          <w:ilvl w:val="1"/>
          <w:numId w:val="149"/>
        </w:numPr>
        <w:rPr>
          <w:lang w:val="en-CA"/>
        </w:rPr>
      </w:pPr>
      <w:r w:rsidRPr="00BE0128">
        <w:rPr>
          <w:lang w:val="en-CA"/>
        </w:rPr>
        <w:lastRenderedPageBreak/>
        <w:t>The main advantage of the Hidden Tesla is that it is (hopefully) a surprise. Capitalize on that. A well-placed Hidden Tesla can wreak havoc on an attacker's offensive strategy.</w:t>
      </w:r>
    </w:p>
    <w:p w:rsidR="00BE0128" w:rsidRPr="00BE0128" w:rsidRDefault="00BE0128" w:rsidP="00BE0128">
      <w:pPr>
        <w:numPr>
          <w:ilvl w:val="1"/>
          <w:numId w:val="149"/>
        </w:numPr>
        <w:rPr>
          <w:lang w:val="en-CA"/>
        </w:rPr>
      </w:pPr>
      <w:r w:rsidRPr="00BE0128">
        <w:rPr>
          <w:lang w:val="en-CA"/>
        </w:rPr>
        <w:t>Unfortunately, many players design their villages such that it has only as many 2x2 open spaces within its layout as it has Hidden Teslas (and possibly </w:t>
      </w:r>
      <w:hyperlink r:id="rId3380" w:tooltip="Giant Bomb" w:history="1">
        <w:r w:rsidRPr="00BE0128">
          <w:rPr>
            <w:rStyle w:val="Hyperlink"/>
            <w:lang w:val="en-CA"/>
          </w:rPr>
          <w:t>Giant Bombs</w:t>
        </w:r>
      </w:hyperlink>
      <w:r w:rsidRPr="00BE0128">
        <w:rPr>
          <w:lang w:val="en-CA"/>
        </w:rPr>
        <w:t>) available, which makes it obvious where they are located. Instead, try to make sure that there are a few different places where Hidden Teslas could be lurking.</w:t>
      </w:r>
    </w:p>
    <w:p w:rsidR="00BE0128" w:rsidRPr="00BE0128" w:rsidRDefault="00BE0128" w:rsidP="00BE0128">
      <w:pPr>
        <w:numPr>
          <w:ilvl w:val="2"/>
          <w:numId w:val="149"/>
        </w:numPr>
        <w:rPr>
          <w:lang w:val="en-CA"/>
        </w:rPr>
      </w:pPr>
      <w:r w:rsidRPr="00BE0128">
        <w:rPr>
          <w:lang w:val="en-CA"/>
        </w:rPr>
        <w:t>A good strategy is to create "dummy" 2x2 open spaces to make the enemy think they know where your Hidden Teslas are. For example, you unlock 2 Hidden Teslas at </w:t>
      </w:r>
      <w:hyperlink r:id="rId3381" w:tooltip="Town Hall" w:history="1">
        <w:r w:rsidRPr="00BE0128">
          <w:rPr>
            <w:rStyle w:val="Hyperlink"/>
            <w:lang w:val="en-CA"/>
          </w:rPr>
          <w:t>Town Hall</w:t>
        </w:r>
      </w:hyperlink>
      <w:r w:rsidRPr="00BE0128">
        <w:rPr>
          <w:lang w:val="en-CA"/>
        </w:rPr>
        <w:t> 7. You could create two empty 2x2 spaces in your base which are </w:t>
      </w:r>
      <w:r w:rsidRPr="00BE0128">
        <w:rPr>
          <w:i/>
          <w:iCs/>
          <w:lang w:val="en-CA"/>
        </w:rPr>
        <w:t>actually</w:t>
      </w:r>
      <w:r w:rsidRPr="00BE0128">
        <w:rPr>
          <w:lang w:val="en-CA"/>
        </w:rPr>
        <w:t> empty, while deploying your Hidden Teslas elsewhere, increasing the chances of surprising your opponent.</w:t>
      </w:r>
    </w:p>
    <w:p w:rsidR="00BE0128" w:rsidRPr="00BE0128" w:rsidRDefault="00BE0128" w:rsidP="00BE0128">
      <w:pPr>
        <w:numPr>
          <w:ilvl w:val="1"/>
          <w:numId w:val="149"/>
        </w:numPr>
        <w:rPr>
          <w:lang w:val="en-CA"/>
        </w:rPr>
      </w:pPr>
      <w:r w:rsidRPr="00BE0128">
        <w:rPr>
          <w:lang w:val="en-CA"/>
        </w:rPr>
        <w:t>Be cautious when upgrading the Hidden Tesla, as this will reveal its location to future attackers. Combat this by relocating it during the upgrade period.</w:t>
      </w:r>
    </w:p>
    <w:p w:rsidR="00BE0128" w:rsidRPr="00BE0128" w:rsidRDefault="00BE0128" w:rsidP="00BE0128">
      <w:pPr>
        <w:numPr>
          <w:ilvl w:val="2"/>
          <w:numId w:val="149"/>
        </w:numPr>
        <w:rPr>
          <w:lang w:val="en-CA"/>
        </w:rPr>
      </w:pPr>
      <w:r w:rsidRPr="00BE0128">
        <w:rPr>
          <w:lang w:val="en-CA"/>
        </w:rPr>
        <w:t>Although a Hidden Tesla being upgraded loses the merit of being invisible, it still keeps the demerit of being unable to cause a no-spawn zone.</w:t>
      </w:r>
    </w:p>
    <w:p w:rsidR="00BE0128" w:rsidRPr="00BE0128" w:rsidRDefault="00BE0128" w:rsidP="00BE0128">
      <w:pPr>
        <w:numPr>
          <w:ilvl w:val="1"/>
          <w:numId w:val="149"/>
        </w:numPr>
        <w:rPr>
          <w:lang w:val="en-CA"/>
        </w:rPr>
      </w:pPr>
      <w:r w:rsidRPr="00BE0128">
        <w:rPr>
          <w:lang w:val="en-CA"/>
        </w:rPr>
        <w:t>Make sure to place your Hidden Tesla in a space where </w:t>
      </w:r>
      <w:hyperlink r:id="rId3382" w:tooltip="Troops" w:history="1">
        <w:r w:rsidRPr="00BE0128">
          <w:rPr>
            <w:rStyle w:val="Hyperlink"/>
            <w:lang w:val="en-CA"/>
          </w:rPr>
          <w:t>Troops</w:t>
        </w:r>
      </w:hyperlink>
      <w:r w:rsidRPr="00BE0128">
        <w:rPr>
          <w:lang w:val="en-CA"/>
        </w:rPr>
        <w:t> cannot be placed (an empty space no larger than 2xn), as unlike other </w:t>
      </w:r>
      <w:hyperlink r:id="rId3383" w:tooltip="Defensive Buildings" w:history="1">
        <w:r w:rsidRPr="00BE0128">
          <w:rPr>
            <w:rStyle w:val="Hyperlink"/>
            <w:lang w:val="en-CA"/>
          </w:rPr>
          <w:t>defenses</w:t>
        </w:r>
      </w:hyperlink>
      <w:r w:rsidRPr="00BE0128">
        <w:rPr>
          <w:lang w:val="en-CA"/>
        </w:rPr>
        <w:t> structures, Hidden Teslas do not expand your no-spawn zone, meaning that </w:t>
      </w:r>
      <w:hyperlink r:id="rId3384" w:tooltip="Troops" w:history="1">
        <w:r w:rsidRPr="00BE0128">
          <w:rPr>
            <w:rStyle w:val="Hyperlink"/>
            <w:lang w:val="en-CA"/>
          </w:rPr>
          <w:t>Troops</w:t>
        </w:r>
      </w:hyperlink>
      <w:r w:rsidRPr="00BE0128">
        <w:rPr>
          <w:lang w:val="en-CA"/>
        </w:rPr>
        <w:t> can be placed directly on top of a Hidden Tesla.</w:t>
      </w:r>
    </w:p>
    <w:p w:rsidR="00BE0128" w:rsidRPr="00BE0128" w:rsidRDefault="00BE0128" w:rsidP="00BE0128">
      <w:pPr>
        <w:numPr>
          <w:ilvl w:val="1"/>
          <w:numId w:val="149"/>
        </w:numPr>
        <w:rPr>
          <w:lang w:val="en-CA"/>
        </w:rPr>
      </w:pPr>
      <w:r w:rsidRPr="00BE0128">
        <w:rPr>
          <w:lang w:val="en-CA"/>
        </w:rPr>
        <w:t>Players can place Hidden Teslas next to an exposed Town Hall as a means of deceiving enemies. This will force them to use more troops to destroy or otherwise outlast the Teslas, leaving less available troops for other areas of the base. While it is possible to win trophies in this manner, a sufficiently prepared army will almost certainly be able to destroy the Town Hall.</w:t>
      </w:r>
    </w:p>
    <w:p w:rsidR="00BE0128" w:rsidRPr="00BE0128" w:rsidRDefault="00BE0128" w:rsidP="00BE0128">
      <w:pPr>
        <w:numPr>
          <w:ilvl w:val="1"/>
          <w:numId w:val="149"/>
        </w:numPr>
        <w:rPr>
          <w:lang w:val="en-CA"/>
        </w:rPr>
      </w:pPr>
      <w:r w:rsidRPr="00BE0128">
        <w:rPr>
          <w:lang w:val="en-CA"/>
        </w:rPr>
        <w:t>A risky but effective strategy is to put the Hidden Teslas in the corners of your base without the builder huts. They are Hidden and since this is an unusual strategy, your opponents wont check the corners of your base for something hidden. That can prevent a 3-star.</w:t>
      </w:r>
    </w:p>
    <w:p w:rsidR="00BE0128" w:rsidRPr="00BE0128" w:rsidRDefault="00BE0128" w:rsidP="00BE0128">
      <w:pPr>
        <w:numPr>
          <w:ilvl w:val="0"/>
          <w:numId w:val="149"/>
        </w:numPr>
        <w:rPr>
          <w:lang w:val="en-CA"/>
        </w:rPr>
      </w:pPr>
      <w:r w:rsidRPr="00BE0128">
        <w:rPr>
          <w:b/>
          <w:bCs/>
          <w:lang w:val="en-CA"/>
        </w:rPr>
        <w:t>Offensive Strategy</w:t>
      </w:r>
    </w:p>
    <w:p w:rsidR="00BE0128" w:rsidRPr="00BE0128" w:rsidRDefault="00BE0128" w:rsidP="00BE0128">
      <w:pPr>
        <w:numPr>
          <w:ilvl w:val="1"/>
          <w:numId w:val="149"/>
        </w:numPr>
        <w:rPr>
          <w:lang w:val="en-CA"/>
        </w:rPr>
      </w:pPr>
      <w:r w:rsidRPr="00BE0128">
        <w:rPr>
          <w:lang w:val="en-CA"/>
        </w:rPr>
        <w:t>Before attacking, look for obvious places where a Hidden Tesla might be located, and avoid them. Hidden Teslas will only activate when </w:t>
      </w:r>
      <w:hyperlink r:id="rId3385" w:tooltip="Troops" w:history="1">
        <w:r w:rsidRPr="00BE0128">
          <w:rPr>
            <w:rStyle w:val="Hyperlink"/>
            <w:lang w:val="en-CA"/>
          </w:rPr>
          <w:t>Troops</w:t>
        </w:r>
      </w:hyperlink>
      <w:r w:rsidRPr="00BE0128">
        <w:rPr>
          <w:lang w:val="en-CA"/>
        </w:rPr>
        <w:t> come close to them. If one happens to trigger, keep in mind that it has a low range. If you cannot destroy it easily, avoid deploying more </w:t>
      </w:r>
      <w:hyperlink r:id="rId3386" w:tooltip="Troops" w:history="1">
        <w:r w:rsidRPr="00BE0128">
          <w:rPr>
            <w:rStyle w:val="Hyperlink"/>
            <w:lang w:val="en-CA"/>
          </w:rPr>
          <w:t>Troops</w:t>
        </w:r>
      </w:hyperlink>
      <w:r w:rsidRPr="00BE0128">
        <w:rPr>
          <w:lang w:val="en-CA"/>
        </w:rPr>
        <w:t> near it if possible, as Hidden Teslas can deal high amounts of damage.</w:t>
      </w:r>
    </w:p>
    <w:p w:rsidR="00BE0128" w:rsidRPr="00BE0128" w:rsidRDefault="00BE0128" w:rsidP="00BE0128">
      <w:pPr>
        <w:numPr>
          <w:ilvl w:val="1"/>
          <w:numId w:val="149"/>
        </w:numPr>
        <w:rPr>
          <w:lang w:val="en-CA"/>
        </w:rPr>
      </w:pPr>
      <w:r w:rsidRPr="00BE0128">
        <w:rPr>
          <w:lang w:val="en-CA"/>
        </w:rPr>
        <w:t>If you see a 2x2 empty square space surrounded by </w:t>
      </w:r>
      <w:hyperlink r:id="rId3387" w:tooltip="Walls" w:history="1">
        <w:r w:rsidRPr="00BE0128">
          <w:rPr>
            <w:rStyle w:val="Hyperlink"/>
            <w:lang w:val="en-CA"/>
          </w:rPr>
          <w:t>Walls</w:t>
        </w:r>
      </w:hyperlink>
      <w:r w:rsidRPr="00BE0128">
        <w:rPr>
          <w:lang w:val="en-CA"/>
        </w:rPr>
        <w:t>, it is very likely that a Hidden Tesla has been placed there. Be aware that Hidden Teslas are only for </w:t>
      </w:r>
      <w:hyperlink r:id="rId3388" w:tooltip="Town Hall" w:history="1">
        <w:r w:rsidRPr="00BE0128">
          <w:rPr>
            <w:rStyle w:val="Hyperlink"/>
            <w:lang w:val="en-CA"/>
          </w:rPr>
          <w:t>Town Hall</w:t>
        </w:r>
      </w:hyperlink>
      <w:r w:rsidRPr="00BE0128">
        <w:rPr>
          <w:lang w:val="en-CA"/>
        </w:rPr>
        <w:t> level 7+. If it is a Town Hall 6, it is most likely a </w:t>
      </w:r>
      <w:hyperlink r:id="rId3389" w:tooltip="Giant Bomb" w:history="1">
        <w:r w:rsidRPr="00BE0128">
          <w:rPr>
            <w:rStyle w:val="Hyperlink"/>
            <w:lang w:val="en-CA"/>
          </w:rPr>
          <w:t>Giant Bomb</w:t>
        </w:r>
      </w:hyperlink>
      <w:r w:rsidRPr="00BE0128">
        <w:rPr>
          <w:lang w:val="en-CA"/>
        </w:rPr>
        <w:t>.</w:t>
      </w:r>
    </w:p>
    <w:p w:rsidR="00BE0128" w:rsidRPr="00BE0128" w:rsidRDefault="00BE0128" w:rsidP="00BE0128">
      <w:pPr>
        <w:numPr>
          <w:ilvl w:val="1"/>
          <w:numId w:val="149"/>
        </w:numPr>
        <w:rPr>
          <w:lang w:val="en-CA"/>
        </w:rPr>
      </w:pPr>
      <w:r w:rsidRPr="00BE0128">
        <w:rPr>
          <w:lang w:val="en-CA"/>
        </w:rPr>
        <w:t>You can use a troop to trigger the Hidden Tesla and then destroy it with the </w:t>
      </w:r>
      <w:hyperlink r:id="rId3390" w:tooltip="Grand Warden" w:history="1">
        <w:r w:rsidRPr="00BE0128">
          <w:rPr>
            <w:rStyle w:val="Hyperlink"/>
            <w:lang w:val="en-CA"/>
          </w:rPr>
          <w:t>Grand Warden</w:t>
        </w:r>
      </w:hyperlink>
      <w:r w:rsidRPr="00BE0128">
        <w:rPr>
          <w:lang w:val="en-CA"/>
        </w:rPr>
        <w:t> as he has more range than the Hidden Tesla.</w:t>
      </w:r>
    </w:p>
    <w:p w:rsidR="00BE0128" w:rsidRPr="00BE0128" w:rsidRDefault="00BE0128" w:rsidP="00BE0128">
      <w:pPr>
        <w:numPr>
          <w:ilvl w:val="1"/>
          <w:numId w:val="149"/>
        </w:numPr>
        <w:rPr>
          <w:lang w:val="en-CA"/>
        </w:rPr>
      </w:pPr>
      <w:r w:rsidRPr="00BE0128">
        <w:rPr>
          <w:lang w:val="en-CA"/>
        </w:rPr>
        <w:t>One </w:t>
      </w:r>
      <w:hyperlink r:id="rId3391" w:tooltip="Giant" w:history="1">
        <w:r w:rsidRPr="00BE0128">
          <w:rPr>
            <w:rStyle w:val="Hyperlink"/>
            <w:lang w:val="en-CA"/>
          </w:rPr>
          <w:t>Giant</w:t>
        </w:r>
      </w:hyperlink>
      <w:r w:rsidRPr="00BE0128">
        <w:rPr>
          <w:lang w:val="en-CA"/>
        </w:rPr>
        <w:t> and a few </w:t>
      </w:r>
      <w:hyperlink r:id="rId3392" w:tooltip="Archer" w:history="1">
        <w:r w:rsidRPr="00BE0128">
          <w:rPr>
            <w:rStyle w:val="Hyperlink"/>
            <w:lang w:val="en-CA"/>
          </w:rPr>
          <w:t>Archers</w:t>
        </w:r>
      </w:hyperlink>
      <w:r w:rsidRPr="00BE0128">
        <w:rPr>
          <w:lang w:val="en-CA"/>
        </w:rPr>
        <w:t> can quite easily destroy a Hidden Tesla, as it has relatively low health.</w:t>
      </w:r>
    </w:p>
    <w:p w:rsidR="00BE0128" w:rsidRPr="00BE0128" w:rsidRDefault="00BE0128" w:rsidP="00BE0128">
      <w:pPr>
        <w:numPr>
          <w:ilvl w:val="1"/>
          <w:numId w:val="149"/>
        </w:numPr>
        <w:rPr>
          <w:lang w:val="en-CA"/>
        </w:rPr>
      </w:pPr>
      <w:r w:rsidRPr="00BE0128">
        <w:rPr>
          <w:lang w:val="en-CA"/>
        </w:rPr>
        <w:t>Some people have free places inside </w:t>
      </w:r>
      <w:hyperlink r:id="rId3393" w:tooltip="Walls" w:history="1">
        <w:r w:rsidRPr="00BE0128">
          <w:rPr>
            <w:rStyle w:val="Hyperlink"/>
            <w:lang w:val="en-CA"/>
          </w:rPr>
          <w:t>Walls</w:t>
        </w:r>
      </w:hyperlink>
      <w:r w:rsidRPr="00BE0128">
        <w:rPr>
          <w:lang w:val="en-CA"/>
        </w:rPr>
        <w:t>, but place a Hidden Tesla to deceive the enemy.</w:t>
      </w:r>
    </w:p>
    <w:p w:rsidR="00BE0128" w:rsidRPr="00BE0128" w:rsidRDefault="00BE0128" w:rsidP="00BE0128">
      <w:pPr>
        <w:numPr>
          <w:ilvl w:val="1"/>
          <w:numId w:val="149"/>
        </w:numPr>
        <w:rPr>
          <w:lang w:val="en-CA"/>
        </w:rPr>
      </w:pPr>
      <w:r w:rsidRPr="00BE0128">
        <w:rPr>
          <w:lang w:val="en-CA"/>
        </w:rPr>
        <w:t>If you have the opportunity to observe a village prior to attacking, such as when planning a revenge, then watch the </w:t>
      </w:r>
      <w:hyperlink r:id="rId3394" w:tooltip="Villager" w:history="1">
        <w:r w:rsidRPr="00BE0128">
          <w:rPr>
            <w:rStyle w:val="Hyperlink"/>
            <w:lang w:val="en-CA"/>
          </w:rPr>
          <w:t>Villagers</w:t>
        </w:r>
      </w:hyperlink>
      <w:r w:rsidRPr="00BE0128">
        <w:rPr>
          <w:lang w:val="en-CA"/>
        </w:rPr>
        <w:t>. They can reveal the location of Hidden Teslas by walking up to the "empty" spot where the Tesla is hidden and clapping.</w:t>
      </w:r>
    </w:p>
    <w:p w:rsidR="00BE0128" w:rsidRPr="00BE0128" w:rsidRDefault="00A02F7D" w:rsidP="00BE0128">
      <w:pPr>
        <w:rPr>
          <w:lang w:val="en-CA"/>
        </w:rPr>
      </w:pPr>
      <w:r>
        <w:rPr>
          <w:lang w:val="en-CA"/>
        </w:rPr>
        <w:pict>
          <v:rect id="_x0000_i1239" style="width:0;height:1.5pt" o:hralign="center" o:hrstd="t" o:hrnoshade="t" o:hr="t" fillcolor="#3a3a3a" stroked="f"/>
        </w:pict>
      </w:r>
    </w:p>
    <w:p w:rsidR="00BE0128" w:rsidRPr="00BE0128" w:rsidRDefault="00BE0128" w:rsidP="00BE0128">
      <w:pPr>
        <w:numPr>
          <w:ilvl w:val="0"/>
          <w:numId w:val="150"/>
        </w:numPr>
        <w:rPr>
          <w:lang w:val="en-CA"/>
        </w:rPr>
      </w:pPr>
      <w:r w:rsidRPr="00BE0128">
        <w:rPr>
          <w:b/>
          <w:bCs/>
          <w:lang w:val="en-CA"/>
        </w:rPr>
        <w:t>Upgrade Differences</w:t>
      </w:r>
    </w:p>
    <w:p w:rsidR="00BE0128" w:rsidRPr="00BE0128" w:rsidRDefault="00BE0128" w:rsidP="00BE0128">
      <w:pPr>
        <w:numPr>
          <w:ilvl w:val="1"/>
          <w:numId w:val="150"/>
        </w:numPr>
        <w:rPr>
          <w:lang w:val="en-CA"/>
        </w:rPr>
      </w:pPr>
      <w:r w:rsidRPr="00BE0128">
        <w:rPr>
          <w:lang w:val="en-CA"/>
        </w:rPr>
        <w:t>Hidden Teslas undergo significant visual changes at levels 4, 7, 8, 9 and 10.</w:t>
      </w:r>
    </w:p>
    <w:p w:rsidR="00BE0128" w:rsidRPr="00BE0128" w:rsidRDefault="00BE0128" w:rsidP="00BE0128">
      <w:pPr>
        <w:numPr>
          <w:ilvl w:val="1"/>
          <w:numId w:val="150"/>
        </w:numPr>
        <w:rPr>
          <w:lang w:val="en-CA"/>
        </w:rPr>
      </w:pPr>
      <w:r w:rsidRPr="00BE0128">
        <w:rPr>
          <w:lang w:val="en-CA"/>
        </w:rPr>
        <w:t xml:space="preserve">When initially constructed, the Hidden Tesla consists of a tall, slender wooden lattice structure with a wire coiled up one support. The top of the tower has a metal conducting rod protruding from it. On each side of the tower's base are what appear </w:t>
      </w:r>
      <w:r w:rsidRPr="00BE0128">
        <w:rPr>
          <w:lang w:val="en-CA"/>
        </w:rPr>
        <w:lastRenderedPageBreak/>
        <w:t>to be open trapdoors, evidence of the fact that it buries oneself under the ground until an enemy comes through.</w:t>
      </w:r>
    </w:p>
    <w:p w:rsidR="00BE0128" w:rsidRPr="00BE0128" w:rsidRDefault="00BE0128" w:rsidP="00BE0128">
      <w:pPr>
        <w:numPr>
          <w:ilvl w:val="1"/>
          <w:numId w:val="150"/>
        </w:numPr>
        <w:rPr>
          <w:lang w:val="en-CA"/>
        </w:rPr>
      </w:pPr>
      <w:r w:rsidRPr="00BE0128">
        <w:rPr>
          <w:lang w:val="en-CA"/>
        </w:rPr>
        <w:t>At level 2, the Hidden Tesla gains an additional metal conductor hanging down from the top of the tower,</w:t>
      </w:r>
    </w:p>
    <w:p w:rsidR="00BE0128" w:rsidRPr="00BE0128" w:rsidRDefault="00BE0128" w:rsidP="00BE0128">
      <w:pPr>
        <w:numPr>
          <w:ilvl w:val="1"/>
          <w:numId w:val="150"/>
        </w:numPr>
        <w:rPr>
          <w:lang w:val="en-CA"/>
        </w:rPr>
      </w:pPr>
      <w:r w:rsidRPr="00BE0128">
        <w:rPr>
          <w:lang w:val="en-CA"/>
        </w:rPr>
        <w:t>At level 3, it gets a second wire coiled up for support on the opposite side of the tower and a second set of metal conductor is added. The bottom of the Tesla gain some stone support.</w:t>
      </w:r>
    </w:p>
    <w:p w:rsidR="00BE0128" w:rsidRPr="00BE0128" w:rsidRDefault="00BE0128" w:rsidP="00BE0128">
      <w:pPr>
        <w:numPr>
          <w:ilvl w:val="1"/>
          <w:numId w:val="150"/>
        </w:numPr>
        <w:rPr>
          <w:lang w:val="en-CA"/>
        </w:rPr>
      </w:pPr>
      <w:r w:rsidRPr="00BE0128">
        <w:rPr>
          <w:lang w:val="en-CA"/>
        </w:rPr>
        <w:t>At level 4, the Hidden Tesla acquires its namesake Tesla coil at the top.</w:t>
      </w:r>
    </w:p>
    <w:p w:rsidR="00BE0128" w:rsidRPr="00BE0128" w:rsidRDefault="00BE0128" w:rsidP="00BE0128">
      <w:pPr>
        <w:numPr>
          <w:ilvl w:val="1"/>
          <w:numId w:val="150"/>
        </w:numPr>
        <w:rPr>
          <w:lang w:val="en-CA"/>
        </w:rPr>
      </w:pPr>
      <w:r w:rsidRPr="00BE0128">
        <w:rPr>
          <w:lang w:val="en-CA"/>
        </w:rPr>
        <w:t>At level 5, a third coil of wire appears on the front support. The metal conductor pieces, the bottom stone support and the top of the Tesla also turns gold does too.</w:t>
      </w:r>
    </w:p>
    <w:p w:rsidR="00BE0128" w:rsidRPr="00BE0128" w:rsidRDefault="00BE0128" w:rsidP="00BE0128">
      <w:pPr>
        <w:numPr>
          <w:ilvl w:val="1"/>
          <w:numId w:val="150"/>
        </w:numPr>
        <w:rPr>
          <w:lang w:val="en-CA"/>
        </w:rPr>
      </w:pPr>
      <w:r w:rsidRPr="00BE0128">
        <w:rPr>
          <w:lang w:val="en-CA"/>
        </w:rPr>
        <w:t>At level 6, the Tesla coil at the top and a small bump on the metal conductor pieces turn golden as well. The "bolt" that the hidden tesla fires becomes thicker.</w:t>
      </w:r>
    </w:p>
    <w:p w:rsidR="00BE0128" w:rsidRPr="00BE0128" w:rsidRDefault="00BE0128" w:rsidP="00BE0128">
      <w:pPr>
        <w:numPr>
          <w:ilvl w:val="1"/>
          <w:numId w:val="150"/>
        </w:numPr>
        <w:rPr>
          <w:lang w:val="en-CA"/>
        </w:rPr>
      </w:pPr>
      <w:r w:rsidRPr="00BE0128">
        <w:rPr>
          <w:lang w:val="en-CA"/>
        </w:rPr>
        <w:t>At level 7, the Hidden Tesla's coil is replaced with a set of massive horizontal bronze rings and the base of it become circular. The structure of the building is replaced with fewer but thicker woods and the bottom has a bigger golden support. The end of the metal conductors becomes darker and where it attach to the base has a square surrounding it instead of the bump. The three smaller wire coils on the tower supports disappear and are replaced with a very thick coil of wire running up the front support. When it fires, the rings glow a steady blue.</w:t>
      </w:r>
    </w:p>
    <w:p w:rsidR="00BE0128" w:rsidRPr="00BE0128" w:rsidRDefault="00BE0128" w:rsidP="00BE0128">
      <w:pPr>
        <w:numPr>
          <w:ilvl w:val="1"/>
          <w:numId w:val="150"/>
        </w:numPr>
        <w:rPr>
          <w:lang w:val="en-CA"/>
        </w:rPr>
      </w:pPr>
      <w:r w:rsidRPr="00BE0128">
        <w:rPr>
          <w:lang w:val="en-CA"/>
        </w:rPr>
        <w:t>At level 8, the Hidden Tesla's horizontal bronze rings are replaced with a set of yellow transformer coils with a black shell, with a yellow bump on the middle one. The metal conductors changed from cardinal direction to diagonals. More wires appear wrapped around the building and spikes are added on the wood. Zaps of electricity jump from the tower several times per minute.</w:t>
      </w:r>
    </w:p>
    <w:p w:rsidR="00BE0128" w:rsidRPr="00BE0128" w:rsidRDefault="00BE0128" w:rsidP="00BE0128">
      <w:pPr>
        <w:numPr>
          <w:ilvl w:val="1"/>
          <w:numId w:val="150"/>
        </w:numPr>
        <w:rPr>
          <w:lang w:val="en-CA"/>
        </w:rPr>
      </w:pPr>
      <w:r w:rsidRPr="00BE0128">
        <w:rPr>
          <w:lang w:val="en-CA"/>
        </w:rPr>
        <w:t>At level 9, the Hidden Tesla's transformer coils are now reduced from 5 to 4. The 4 coils have much thicker golden wires, and are now positioned firmly together on a circular plate. The electrode where the Hidden Tesla fires from becomes a small blue square between the four coils. The black wires wrapped around the building is thicker. The metal conductor hanging down from the top of the tower gain some coils.</w:t>
      </w:r>
    </w:p>
    <w:p w:rsidR="00BE0128" w:rsidRPr="00BE0128" w:rsidRDefault="00BE0128" w:rsidP="00BE0128">
      <w:pPr>
        <w:numPr>
          <w:ilvl w:val="1"/>
          <w:numId w:val="150"/>
        </w:numPr>
        <w:rPr>
          <w:lang w:val="en-CA"/>
        </w:rPr>
      </w:pPr>
      <w:r w:rsidRPr="00BE0128">
        <w:rPr>
          <w:lang w:val="en-CA"/>
        </w:rPr>
        <w:t>At level 10, the Hidden Tesla's transformer coils are replaced with what appears to be a large, crystal-colored hexadecahedron. The black wires around the tower disappear, and the tower itself is constructed of much thicker wood and is reinforced by additional planks and metal. Four yellow bases are added to the bottom of each wooden plank. The wooden trapdoors are replaced with sturdier metallic ones.</w:t>
      </w:r>
    </w:p>
    <w:p w:rsidR="00BE0128" w:rsidRPr="00BE0128" w:rsidRDefault="00A02F7D" w:rsidP="00BE0128">
      <w:pPr>
        <w:rPr>
          <w:lang w:val="en-CA"/>
        </w:rPr>
      </w:pPr>
      <w:r>
        <w:rPr>
          <w:lang w:val="en-CA"/>
        </w:rPr>
        <w:pict>
          <v:rect id="_x0000_i1240" style="width:0;height:1.5pt" o:hralign="center" o:hrstd="t" o:hrnoshade="t" o:hr="t" fillcolor="#3a3a3a" stroked="f"/>
        </w:pict>
      </w:r>
    </w:p>
    <w:p w:rsidR="00BE0128" w:rsidRPr="00BE0128" w:rsidRDefault="00BE0128" w:rsidP="00BE0128">
      <w:pPr>
        <w:numPr>
          <w:ilvl w:val="0"/>
          <w:numId w:val="151"/>
        </w:numPr>
        <w:rPr>
          <w:lang w:val="en-CA"/>
        </w:rPr>
      </w:pPr>
      <w:r w:rsidRPr="00BE0128">
        <w:rPr>
          <w:b/>
          <w:bCs/>
          <w:lang w:val="en-CA"/>
        </w:rPr>
        <w:t>Trivia</w:t>
      </w:r>
    </w:p>
    <w:p w:rsidR="00BE0128" w:rsidRPr="00BE0128" w:rsidRDefault="00BE0128" w:rsidP="00BE0128">
      <w:pPr>
        <w:numPr>
          <w:ilvl w:val="1"/>
          <w:numId w:val="151"/>
        </w:numPr>
        <w:rPr>
          <w:lang w:val="en-CA"/>
        </w:rPr>
      </w:pPr>
      <w:r w:rsidRPr="00BE0128">
        <w:rPr>
          <w:lang w:val="en-CA"/>
        </w:rPr>
        <w:t>The Hidden Tesla gets its name and appearance from the Tesla coil, invented by the scientist </w:t>
      </w:r>
      <w:hyperlink r:id="rId3395" w:tooltip="wikipedia:Nikola Tesla" w:history="1">
        <w:r w:rsidRPr="00BE0128">
          <w:rPr>
            <w:rStyle w:val="Hyperlink"/>
            <w:lang w:val="en-CA"/>
          </w:rPr>
          <w:t>Nikola Tesla</w:t>
        </w:r>
      </w:hyperlink>
      <w:r w:rsidRPr="00BE0128">
        <w:rPr>
          <w:lang w:val="en-CA"/>
        </w:rPr>
        <w:t>.</w:t>
      </w:r>
    </w:p>
    <w:p w:rsidR="00BE0128" w:rsidRPr="00BE0128" w:rsidRDefault="00A02F7D" w:rsidP="00BE0128">
      <w:pPr>
        <w:numPr>
          <w:ilvl w:val="1"/>
          <w:numId w:val="151"/>
        </w:numPr>
        <w:rPr>
          <w:lang w:val="en-CA"/>
        </w:rPr>
      </w:pPr>
      <w:hyperlink r:id="rId3396" w:tooltip="Lightning Spell" w:history="1">
        <w:r w:rsidR="00BE0128" w:rsidRPr="00BE0128">
          <w:rPr>
            <w:rStyle w:val="Hyperlink"/>
            <w:lang w:val="en-CA"/>
          </w:rPr>
          <w:t>Lightning Spells</w:t>
        </w:r>
      </w:hyperlink>
      <w:r w:rsidR="00BE0128" w:rsidRPr="00BE0128">
        <w:rPr>
          <w:lang w:val="en-CA"/>
        </w:rPr>
        <w:t>, </w:t>
      </w:r>
      <w:hyperlink r:id="rId3397" w:tooltip="Freeze Spell" w:history="1">
        <w:r w:rsidR="00BE0128" w:rsidRPr="00BE0128">
          <w:rPr>
            <w:rStyle w:val="Hyperlink"/>
            <w:lang w:val="en-CA"/>
          </w:rPr>
          <w:t>Freeze Spells</w:t>
        </w:r>
      </w:hyperlink>
      <w:r w:rsidR="00BE0128" w:rsidRPr="00BE0128">
        <w:rPr>
          <w:lang w:val="en-CA"/>
        </w:rPr>
        <w:t>, and </w:t>
      </w:r>
      <w:hyperlink r:id="rId3398" w:tooltip="Earthquake Spell" w:history="1">
        <w:r w:rsidR="00BE0128" w:rsidRPr="00BE0128">
          <w:rPr>
            <w:rStyle w:val="Hyperlink"/>
            <w:lang w:val="en-CA"/>
          </w:rPr>
          <w:t>Earthquake Spells</w:t>
        </w:r>
      </w:hyperlink>
      <w:r w:rsidR="00BE0128" w:rsidRPr="00BE0128">
        <w:rPr>
          <w:lang w:val="en-CA"/>
        </w:rPr>
        <w:t> cannot harm a Hidden Tesla if it has not yet been revealed.</w:t>
      </w:r>
    </w:p>
    <w:p w:rsidR="00BE0128" w:rsidRPr="00BE0128" w:rsidRDefault="00BE0128" w:rsidP="00BE0128">
      <w:pPr>
        <w:numPr>
          <w:ilvl w:val="1"/>
          <w:numId w:val="151"/>
        </w:numPr>
        <w:rPr>
          <w:lang w:val="en-CA"/>
        </w:rPr>
      </w:pPr>
      <w:r w:rsidRPr="00BE0128">
        <w:rPr>
          <w:lang w:val="en-CA"/>
        </w:rPr>
        <w:t>Defense-targeting </w:t>
      </w:r>
      <w:hyperlink r:id="rId3399" w:tooltip="Troops" w:history="1">
        <w:r w:rsidRPr="00BE0128">
          <w:rPr>
            <w:rStyle w:val="Hyperlink"/>
            <w:lang w:val="en-CA"/>
          </w:rPr>
          <w:t>troops</w:t>
        </w:r>
      </w:hyperlink>
      <w:r w:rsidRPr="00BE0128">
        <w:rPr>
          <w:lang w:val="en-CA"/>
        </w:rPr>
        <w:t> will not target a Tesla until it is revealed, even if all other </w:t>
      </w:r>
      <w:hyperlink r:id="rId3400" w:tooltip="Defensive Buildings" w:history="1">
        <w:r w:rsidRPr="00BE0128">
          <w:rPr>
            <w:rStyle w:val="Hyperlink"/>
            <w:lang w:val="en-CA"/>
          </w:rPr>
          <w:t>defenses</w:t>
        </w:r>
      </w:hyperlink>
      <w:r w:rsidRPr="00BE0128">
        <w:rPr>
          <w:lang w:val="en-CA"/>
        </w:rPr>
        <w:t> are destroyed.</w:t>
      </w:r>
    </w:p>
    <w:p w:rsidR="00BE0128" w:rsidRPr="00BE0128" w:rsidRDefault="00BE0128" w:rsidP="00BE0128">
      <w:pPr>
        <w:numPr>
          <w:ilvl w:val="1"/>
          <w:numId w:val="151"/>
        </w:numPr>
        <w:rPr>
          <w:lang w:val="en-CA"/>
        </w:rPr>
      </w:pPr>
      <w:r w:rsidRPr="00BE0128">
        <w:rPr>
          <w:lang w:val="en-CA"/>
        </w:rPr>
        <w:t>The Hidden Tesla can have </w:t>
      </w:r>
      <w:hyperlink r:id="rId3401" w:tooltip="Troops" w:history="1">
        <w:r w:rsidRPr="00BE0128">
          <w:rPr>
            <w:rStyle w:val="Hyperlink"/>
            <w:lang w:val="en-CA"/>
          </w:rPr>
          <w:t>troops</w:t>
        </w:r>
      </w:hyperlink>
      <w:r w:rsidRPr="00BE0128">
        <w:rPr>
          <w:lang w:val="en-CA"/>
        </w:rPr>
        <w:t> spawned on top of it if it's in an area where troops can be deployed, such as a 3x3 empty area commonly known as a "spawn hole"</w:t>
      </w:r>
    </w:p>
    <w:p w:rsidR="00BE0128" w:rsidRPr="00BE0128" w:rsidRDefault="00BE0128" w:rsidP="00BE0128">
      <w:pPr>
        <w:numPr>
          <w:ilvl w:val="1"/>
          <w:numId w:val="151"/>
        </w:numPr>
        <w:rPr>
          <w:lang w:val="en-CA"/>
        </w:rPr>
      </w:pPr>
      <w:r w:rsidRPr="00BE0128">
        <w:rPr>
          <w:lang w:val="en-CA"/>
        </w:rPr>
        <w:t>This can be a hole in the defence of your base.</w:t>
      </w:r>
    </w:p>
    <w:p w:rsidR="00BE0128" w:rsidRPr="00BE0128" w:rsidRDefault="00BE0128" w:rsidP="00BE0128">
      <w:pPr>
        <w:numPr>
          <w:ilvl w:val="1"/>
          <w:numId w:val="151"/>
        </w:numPr>
        <w:rPr>
          <w:lang w:val="en-CA"/>
        </w:rPr>
      </w:pPr>
      <w:r w:rsidRPr="00BE0128">
        <w:rPr>
          <w:lang w:val="en-CA"/>
        </w:rPr>
        <w:t>When you are viewing your village, the Tesla will eject small sparks. The Tesla will still create sparks even if it is being upgraded.</w:t>
      </w:r>
    </w:p>
    <w:p w:rsidR="00BE0128" w:rsidRPr="00BE0128" w:rsidRDefault="00BE0128" w:rsidP="00BE0128">
      <w:pPr>
        <w:numPr>
          <w:ilvl w:val="1"/>
          <w:numId w:val="151"/>
        </w:numPr>
        <w:rPr>
          <w:lang w:val="en-CA"/>
        </w:rPr>
      </w:pPr>
      <w:r w:rsidRPr="00BE0128">
        <w:rPr>
          <w:lang w:val="en-CA"/>
        </w:rPr>
        <w:t>The level 7 Tesla has the same top piece as the level 7 </w:t>
      </w:r>
      <w:hyperlink r:id="rId3402" w:tooltip="Laboratory" w:history="1">
        <w:r w:rsidRPr="00BE0128">
          <w:rPr>
            <w:rStyle w:val="Hyperlink"/>
            <w:lang w:val="en-CA"/>
          </w:rPr>
          <w:t>Laboratory</w:t>
        </w:r>
      </w:hyperlink>
      <w:r w:rsidRPr="00BE0128">
        <w:rPr>
          <w:lang w:val="en-CA"/>
        </w:rPr>
        <w:t>.</w:t>
      </w:r>
    </w:p>
    <w:p w:rsidR="00BE0128" w:rsidRPr="00BE0128" w:rsidRDefault="00BE0128" w:rsidP="00BE0128">
      <w:pPr>
        <w:numPr>
          <w:ilvl w:val="2"/>
          <w:numId w:val="151"/>
        </w:numPr>
        <w:rPr>
          <w:lang w:val="en-CA"/>
        </w:rPr>
      </w:pPr>
      <w:r w:rsidRPr="00BE0128">
        <w:rPr>
          <w:lang w:val="en-CA"/>
        </w:rPr>
        <w:t>In Clash Royale, the card "Sparky" shares the same feature.</w:t>
      </w:r>
    </w:p>
    <w:p w:rsidR="00BE0128" w:rsidRPr="00BE0128" w:rsidRDefault="00BE0128" w:rsidP="00BE0128">
      <w:pPr>
        <w:numPr>
          <w:ilvl w:val="1"/>
          <w:numId w:val="151"/>
        </w:numPr>
        <w:rPr>
          <w:lang w:val="en-CA"/>
        </w:rPr>
      </w:pPr>
      <w:r w:rsidRPr="00BE0128">
        <w:rPr>
          <w:lang w:val="en-CA"/>
        </w:rPr>
        <w:t>Like the </w:t>
      </w:r>
      <w:hyperlink r:id="rId3403" w:tooltip="Mortar" w:history="1">
        <w:r w:rsidRPr="00BE0128">
          <w:rPr>
            <w:rStyle w:val="Hyperlink"/>
            <w:lang w:val="en-CA"/>
          </w:rPr>
          <w:t>Mortar</w:t>
        </w:r>
      </w:hyperlink>
      <w:r w:rsidRPr="00BE0128">
        <w:rPr>
          <w:lang w:val="en-CA"/>
        </w:rPr>
        <w:t>, the Hidden Tesla can one-shot a same-level </w:t>
      </w:r>
      <w:hyperlink r:id="rId3404" w:tooltip="Archer" w:history="1">
        <w:r w:rsidRPr="00BE0128">
          <w:rPr>
            <w:rStyle w:val="Hyperlink"/>
            <w:lang w:val="en-CA"/>
          </w:rPr>
          <w:t>Archer</w:t>
        </w:r>
      </w:hyperlink>
      <w:r w:rsidRPr="00BE0128">
        <w:rPr>
          <w:lang w:val="en-CA"/>
        </w:rPr>
        <w:t>, e.g. a level 4 Hidden Tesla can one-shot a level 4 </w:t>
      </w:r>
      <w:hyperlink r:id="rId3405" w:tooltip="Archer" w:history="1">
        <w:r w:rsidRPr="00BE0128">
          <w:rPr>
            <w:rStyle w:val="Hyperlink"/>
            <w:lang w:val="en-CA"/>
          </w:rPr>
          <w:t>Archer</w:t>
        </w:r>
      </w:hyperlink>
      <w:r w:rsidRPr="00BE0128">
        <w:rPr>
          <w:lang w:val="en-CA"/>
        </w:rPr>
        <w:t>. However, this is not true for a Level 5 </w:t>
      </w:r>
      <w:hyperlink r:id="rId3406" w:tooltip="Archer" w:history="1">
        <w:r w:rsidRPr="00BE0128">
          <w:rPr>
            <w:rStyle w:val="Hyperlink"/>
            <w:lang w:val="en-CA"/>
          </w:rPr>
          <w:t>Archer</w:t>
        </w:r>
      </w:hyperlink>
      <w:r w:rsidRPr="00BE0128">
        <w:rPr>
          <w:lang w:val="en-CA"/>
        </w:rPr>
        <w:t>.</w:t>
      </w:r>
    </w:p>
    <w:p w:rsidR="00BE0128" w:rsidRPr="00BE0128" w:rsidRDefault="00BE0128" w:rsidP="00BE0128">
      <w:pPr>
        <w:numPr>
          <w:ilvl w:val="1"/>
          <w:numId w:val="151"/>
        </w:numPr>
        <w:rPr>
          <w:lang w:val="en-CA"/>
        </w:rPr>
      </w:pPr>
      <w:r w:rsidRPr="00BE0128">
        <w:rPr>
          <w:lang w:val="en-CA"/>
        </w:rPr>
        <w:t>You can discover an opponent's Tesla when scouting if you see a </w:t>
      </w:r>
      <w:hyperlink r:id="rId3407" w:tooltip="Villager" w:history="1">
        <w:r w:rsidRPr="00BE0128">
          <w:rPr>
            <w:rStyle w:val="Hyperlink"/>
            <w:lang w:val="en-CA"/>
          </w:rPr>
          <w:t>Villager</w:t>
        </w:r>
      </w:hyperlink>
      <w:r w:rsidRPr="00BE0128">
        <w:rPr>
          <w:lang w:val="en-CA"/>
        </w:rPr>
        <w:t> tapping on an open 2x2 space.</w:t>
      </w:r>
    </w:p>
    <w:p w:rsidR="00BE0128" w:rsidRPr="00BE0128" w:rsidRDefault="00BE0128" w:rsidP="00BE0128">
      <w:pPr>
        <w:numPr>
          <w:ilvl w:val="1"/>
          <w:numId w:val="151"/>
        </w:numPr>
        <w:rPr>
          <w:lang w:val="en-CA"/>
        </w:rPr>
      </w:pPr>
      <w:r w:rsidRPr="00BE0128">
        <w:rPr>
          <w:lang w:val="en-CA"/>
        </w:rPr>
        <w:lastRenderedPageBreak/>
        <w:t>Prior to the October 2016 update, the Hidden Tesla did double damage to the </w:t>
      </w:r>
      <w:hyperlink r:id="rId3408" w:tooltip="P.E.K.K.A" w:history="1">
        <w:r w:rsidRPr="00BE0128">
          <w:rPr>
            <w:rStyle w:val="Hyperlink"/>
            <w:lang w:val="en-CA"/>
          </w:rPr>
          <w:t>P.E.K.K.A</w:t>
        </w:r>
      </w:hyperlink>
      <w:r w:rsidRPr="00BE0128">
        <w:rPr>
          <w:lang w:val="en-CA"/>
        </w:rPr>
        <w:t> and also identified her as a priority before other troops.</w:t>
      </w:r>
    </w:p>
    <w:p w:rsidR="00BE0128" w:rsidRPr="00BE0128" w:rsidRDefault="00A02F7D" w:rsidP="00BE0128">
      <w:pPr>
        <w:rPr>
          <w:lang w:val="en-CA"/>
        </w:rPr>
      </w:pPr>
      <w:r>
        <w:rPr>
          <w:lang w:val="en-CA"/>
        </w:rPr>
        <w:pict>
          <v:rect id="_x0000_i1241" style="width:0;height:1.5pt" o:hralign="center" o:hrstd="t" o:hrnoshade="t" o:hr="t" fillcolor="#3a3a3a" stroked="f"/>
        </w:pict>
      </w:r>
    </w:p>
    <w:p w:rsidR="00BE0128" w:rsidRPr="00BE0128" w:rsidRDefault="00BE0128" w:rsidP="00BE0128">
      <w:pPr>
        <w:numPr>
          <w:ilvl w:val="0"/>
          <w:numId w:val="152"/>
        </w:numPr>
        <w:rPr>
          <w:lang w:val="en-CA"/>
        </w:rPr>
      </w:pPr>
      <w:r w:rsidRPr="00BE0128">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61" name="Picture 116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displays information about the Hidden Tesla/Home Village, such as Level, Damage Per Second, Hitpoints, Range, Damage Type and Targets.</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60" name="Picture 116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begins upgrading the Hidden Tesla/Home Village to the next level, if you have enough resources and a free </w:t>
            </w:r>
            <w:hyperlink r:id="rId3409" w:tooltip="Builder's Hut" w:history="1">
              <w:r w:rsidRPr="00BE0128">
                <w:rPr>
                  <w:rStyle w:val="Hyperlink"/>
                  <w:lang w:val="en-CA"/>
                </w:rPr>
                <w:t>Builder</w:t>
              </w:r>
            </w:hyperlink>
            <w:r w:rsidRPr="00BE0128">
              <w:rPr>
                <w:lang w:val="en-CA"/>
              </w:rPr>
              <w:t>. When the Hidden Tesla/Home Village is at maximum level, this icon is not shown.</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9" name="Picture 115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instantly upgrades the Hidden Tesla/Home Village to the next level, at the cost of one </w:t>
            </w:r>
            <w:hyperlink r:id="rId3410" w:tooltip="Magic Items" w:history="1">
              <w:r w:rsidRPr="00BE0128">
                <w:rPr>
                  <w:rStyle w:val="Hyperlink"/>
                  <w:lang w:val="en-CA"/>
                </w:rPr>
                <w:t>Hammer of Building</w:t>
              </w:r>
            </w:hyperlink>
            <w:r w:rsidRPr="00BE0128">
              <w:rPr>
                <w:lang w:val="en-CA"/>
              </w:rPr>
              <w:t> if you have one. When the Hidden Tesla/Home Village is at maximum level, this icon is not shown.</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8" name="Picture 115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the displayed number of </w:t>
            </w:r>
            <w:hyperlink r:id="rId3411" w:tooltip="Gems" w:history="1">
              <w:r w:rsidRPr="00BE0128">
                <w:rPr>
                  <w:rStyle w:val="Hyperlink"/>
                  <w:lang w:val="en-CA"/>
                </w:rPr>
                <w:t>Gems</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7" name="Picture 115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one </w:t>
            </w:r>
            <w:hyperlink r:id="rId3412" w:tooltip="Magic Items" w:history="1">
              <w:r w:rsidRPr="00BE0128">
                <w:rPr>
                  <w:rStyle w:val="Hyperlink"/>
                  <w:lang w:val="en-CA"/>
                </w:rPr>
                <w:t>Book of Building</w:t>
              </w:r>
            </w:hyperlink>
            <w:r w:rsidRPr="00BE0128">
              <w:rPr>
                <w:lang w:val="en-CA"/>
              </w:rPr>
              <w:t>. This icon is only shown if you have at least one </w:t>
            </w:r>
            <w:hyperlink r:id="rId3413" w:tooltip="Magic Items" w:history="1">
              <w:r w:rsidRPr="00BE0128">
                <w:rPr>
                  <w:rStyle w:val="Hyperlink"/>
                  <w:lang w:val="en-CA"/>
                </w:rPr>
                <w:t>Book of Building</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6" name="Picture 115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one </w:t>
            </w:r>
            <w:hyperlink r:id="rId3414" w:tooltip="Magic Items" w:history="1">
              <w:r w:rsidRPr="00BE0128">
                <w:rPr>
                  <w:rStyle w:val="Hyperlink"/>
                  <w:lang w:val="en-CA"/>
                </w:rPr>
                <w:t>Book of Everything</w:t>
              </w:r>
            </w:hyperlink>
            <w:r w:rsidRPr="00BE0128">
              <w:rPr>
                <w:lang w:val="en-CA"/>
              </w:rPr>
              <w:t>. This icon is only shown if you have at least one </w:t>
            </w:r>
            <w:hyperlink r:id="rId3415" w:tooltip="Magic Items" w:history="1">
              <w:r w:rsidRPr="00BE0128">
                <w:rPr>
                  <w:rStyle w:val="Hyperlink"/>
                  <w:lang w:val="en-CA"/>
                </w:rPr>
                <w:t>Book of Everything</w:t>
              </w:r>
            </w:hyperlink>
            <w:r w:rsidRPr="00BE0128">
              <w:rPr>
                <w:lang w:val="en-CA"/>
              </w:rPr>
              <w:t> but do not have a </w:t>
            </w:r>
            <w:hyperlink r:id="rId3416" w:tooltip="Magic Items" w:history="1">
              <w:r w:rsidRPr="00BE0128">
                <w:rPr>
                  <w:rStyle w:val="Hyperlink"/>
                  <w:lang w:val="en-CA"/>
                </w:rPr>
                <w:t>Book of Building</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5" name="Picture 115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boosts all your </w:t>
            </w:r>
            <w:hyperlink r:id="rId3417" w:tooltip="Builder" w:history="1">
              <w:r w:rsidRPr="00BE0128">
                <w:rPr>
                  <w:rStyle w:val="Hyperlink"/>
                  <w:lang w:val="en-CA"/>
                </w:rPr>
                <w:t>Builders</w:t>
              </w:r>
            </w:hyperlink>
            <w:r w:rsidRPr="00BE0128">
              <w:rPr>
                <w:lang w:val="en-CA"/>
              </w:rPr>
              <w:t>for 1 hour by a factor of ten, at the cost of one </w:t>
            </w:r>
            <w:hyperlink r:id="rId3418" w:tooltip="Magic Items" w:history="1">
              <w:r w:rsidRPr="00BE0128">
                <w:rPr>
                  <w:rStyle w:val="Hyperlink"/>
                  <w:lang w:val="en-CA"/>
                </w:rPr>
                <w:t>Builder Potion</w:t>
              </w:r>
            </w:hyperlink>
            <w:r w:rsidRPr="00BE0128">
              <w:rPr>
                <w:lang w:val="en-CA"/>
              </w:rPr>
              <w:t>. This icon is only shown if you have at least one </w:t>
            </w:r>
            <w:hyperlink r:id="rId3419" w:tooltip="Magic Items" w:history="1">
              <w:r w:rsidRPr="00BE0128">
                <w:rPr>
                  <w:rStyle w:val="Hyperlink"/>
                  <w:lang w:val="en-CA"/>
                </w:rPr>
                <w:t>Builder Potion</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4" name="Picture 115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cancels the current upgrade and refunds half of the upgrade cost.</w:t>
            </w:r>
          </w:p>
        </w:tc>
      </w:tr>
      <w:tr w:rsidR="00BE0128" w:rsidRPr="00BE0128" w:rsidTr="00BE0128">
        <w:trPr>
          <w:trHeight w:val="150"/>
        </w:trPr>
        <w:tc>
          <w:tcPr>
            <w:tcW w:w="0" w:type="auto"/>
            <w:vAlign w:val="center"/>
            <w:hideMark/>
          </w:tcPr>
          <w:p w:rsidR="00BE0128" w:rsidRPr="00BE0128" w:rsidRDefault="00BE0128" w:rsidP="00BE0128">
            <w:pPr>
              <w:rPr>
                <w:lang w:val="en-CA"/>
              </w:rPr>
            </w:pPr>
          </w:p>
        </w:tc>
        <w:tc>
          <w:tcPr>
            <w:tcW w:w="0" w:type="auto"/>
            <w:vAlign w:val="center"/>
            <w:hideMark/>
          </w:tcPr>
          <w:p w:rsidR="00BE0128" w:rsidRPr="00BE0128" w:rsidRDefault="00BE0128" w:rsidP="00BE0128">
            <w:pPr>
              <w:rPr>
                <w:lang w:val="en-CA"/>
              </w:rPr>
            </w:pPr>
          </w:p>
        </w:tc>
      </w:tr>
    </w:tbl>
    <w:p w:rsidR="00BE0128" w:rsidRPr="00BE0128" w:rsidRDefault="00BE0128" w:rsidP="00BE0128">
      <w:pPr>
        <w:numPr>
          <w:ilvl w:val="0"/>
          <w:numId w:val="15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BE0128" w:rsidRPr="00BE0128" w:rsidTr="00BE0128">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A02F7D" w:rsidP="00BE0128">
            <w:pPr>
              <w:rPr>
                <w:b/>
                <w:bCs/>
                <w:lang w:val="en-CA"/>
              </w:rPr>
            </w:pPr>
            <w:hyperlink r:id="rId3420" w:tooltip="Town Hall" w:history="1">
              <w:r w:rsidR="00BE0128" w:rsidRPr="00BE0128">
                <w:rPr>
                  <w:rStyle w:val="Hyperlink"/>
                  <w:b/>
                  <w:bCs/>
                  <w:lang w:val="en-CA"/>
                </w:rPr>
                <w:t>Town Hall</w:t>
              </w:r>
            </w:hyperlink>
            <w:r w:rsidR="00BE0128" w:rsidRPr="00BE0128">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12</w:t>
            </w:r>
          </w:p>
        </w:tc>
      </w:tr>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5</w:t>
            </w:r>
          </w:p>
        </w:tc>
      </w:tr>
    </w:tbl>
    <w:p w:rsidR="00BE0128" w:rsidRPr="00BE0128" w:rsidRDefault="00BE0128" w:rsidP="00BE0128">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Size </w:t>
            </w:r>
            <w:r w:rsidRPr="00BE0128">
              <w:rPr>
                <w:b/>
                <w:bCs/>
                <w:noProof/>
                <w:lang w:val="en-CA"/>
              </w:rPr>
              <w:drawing>
                <wp:inline distT="0" distB="0" distL="0" distR="0">
                  <wp:extent cx="190500" cy="142875"/>
                  <wp:effectExtent l="0" t="0" r="0" b="9525"/>
                  <wp:docPr id="1153" name="Picture 1153"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2x2</w:t>
            </w:r>
          </w:p>
        </w:tc>
      </w:tr>
    </w:tbl>
    <w:p w:rsidR="00BE0128" w:rsidRPr="00BE0128" w:rsidRDefault="00BE0128" w:rsidP="00BE0128">
      <w:pPr>
        <w:numPr>
          <w:ilvl w:val="0"/>
          <w:numId w:val="152"/>
        </w:numPr>
        <w:rPr>
          <w:vanish/>
          <w:lang w:val="en-CA"/>
        </w:rPr>
      </w:pPr>
    </w:p>
    <w:p w:rsidR="00BE0128" w:rsidRDefault="00BE0128"/>
    <w:tbl>
      <w:tblPr>
        <w:tblW w:w="969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474"/>
        <w:gridCol w:w="1347"/>
        <w:gridCol w:w="1050"/>
        <w:gridCol w:w="1198"/>
        <w:gridCol w:w="884"/>
        <w:gridCol w:w="1271"/>
        <w:gridCol w:w="1807"/>
      </w:tblGrid>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A02F7D" w:rsidP="00BE0128">
            <w:pPr>
              <w:rPr>
                <w:b/>
                <w:bCs/>
                <w:lang w:val="en-CA"/>
              </w:rPr>
            </w:pPr>
            <w:hyperlink r:id="rId3421" w:anchor="Gold" w:tooltip="Resources" w:history="1">
              <w:r w:rsidR="00BE0128" w:rsidRPr="00BE0128">
                <w:rPr>
                  <w:rStyle w:val="Hyperlink"/>
                  <w:b/>
                  <w:bCs/>
                  <w:lang w:val="en-CA"/>
                </w:rPr>
                <w:t>Cost</w:t>
              </w:r>
            </w:hyperlink>
            <w:r w:rsidR="00BE0128" w:rsidRPr="00BE0128">
              <w:rPr>
                <w:b/>
                <w:bCs/>
                <w:lang w:val="en-CA"/>
              </w:rPr>
              <w:t> </w:t>
            </w:r>
            <w:r w:rsidR="00BE0128" w:rsidRPr="00BE0128">
              <w:rPr>
                <w:b/>
                <w:bCs/>
                <w:noProof/>
                <w:lang w:val="en-CA"/>
              </w:rPr>
              <w:drawing>
                <wp:inline distT="0" distB="0" distL="0" distR="0">
                  <wp:extent cx="190500" cy="190500"/>
                  <wp:effectExtent l="0" t="0" r="0" b="0"/>
                  <wp:docPr id="1152" name="Picture 115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73F" w:rsidRDefault="00A02F7D" w:rsidP="00BE0128">
            <w:pPr>
              <w:rPr>
                <w:rStyle w:val="Hyperlink"/>
                <w:b/>
                <w:bCs/>
                <w:lang w:val="en-CA"/>
              </w:rPr>
            </w:pPr>
            <w:hyperlink r:id="rId3422" w:tooltip="Experience" w:history="1">
              <w:r w:rsidR="00BE0128" w:rsidRPr="00BE0128">
                <w:rPr>
                  <w:rStyle w:val="Hyperlink"/>
                  <w:b/>
                  <w:bCs/>
                  <w:lang w:val="en-CA"/>
                </w:rPr>
                <w:t>Experience</w:t>
              </w:r>
            </w:hyperlink>
          </w:p>
          <w:p w:rsidR="00BE0128" w:rsidRPr="00BE0128" w:rsidRDefault="00BE0128" w:rsidP="00BE0128">
            <w:pPr>
              <w:rPr>
                <w:b/>
                <w:bCs/>
                <w:lang w:val="en-CA"/>
              </w:rPr>
            </w:pPr>
            <w:r w:rsidRPr="00BE0128">
              <w:rPr>
                <w:b/>
                <w:bCs/>
                <w:lang w:val="en-CA"/>
              </w:rPr>
              <w:t>Gained </w:t>
            </w:r>
            <w:r w:rsidRPr="00BE0128">
              <w:rPr>
                <w:b/>
                <w:bCs/>
                <w:noProof/>
                <w:lang w:val="en-CA"/>
              </w:rPr>
              <w:drawing>
                <wp:inline distT="0" distB="0" distL="0" distR="0">
                  <wp:extent cx="209550" cy="219075"/>
                  <wp:effectExtent l="0" t="0" r="0" b="9525"/>
                  <wp:docPr id="1151" name="Picture 1151"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7"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A02F7D" w:rsidP="00BE0128">
            <w:pPr>
              <w:rPr>
                <w:b/>
                <w:bCs/>
                <w:lang w:val="en-CA"/>
              </w:rPr>
            </w:pPr>
            <w:hyperlink r:id="rId3423" w:tooltip="Town Hall" w:history="1">
              <w:r w:rsidR="00BE0128" w:rsidRPr="00BE0128">
                <w:rPr>
                  <w:rStyle w:val="Hyperlink"/>
                  <w:b/>
                  <w:bCs/>
                  <w:lang w:val="en-CA"/>
                </w:rPr>
                <w:t>Town Hall</w:t>
              </w:r>
            </w:hyperlink>
            <w:r w:rsidR="00BE0128" w:rsidRPr="00BE0128">
              <w:rPr>
                <w:b/>
                <w:bCs/>
                <w:lang w:val="en-CA"/>
              </w:rPr>
              <w:t> Level Required</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lastRenderedPageBreak/>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11</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w:t>
            </w:r>
          </w:p>
        </w:tc>
      </w:tr>
    </w:tbl>
    <w:p w:rsidR="00BE0128" w:rsidRPr="00BE0128" w:rsidRDefault="00BE0128" w:rsidP="00BE0128">
      <w:pPr>
        <w:numPr>
          <w:ilvl w:val="0"/>
          <w:numId w:val="152"/>
        </w:numPr>
        <w:rPr>
          <w:vanish/>
          <w:lang w:val="en-CA"/>
        </w:rPr>
      </w:pPr>
    </w:p>
    <w:p w:rsidR="00BE0128" w:rsidRDefault="00BE0128"/>
    <w:tbl>
      <w:tblPr>
        <w:tblW w:w="969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14"/>
        <w:gridCol w:w="1682"/>
        <w:gridCol w:w="1578"/>
        <w:gridCol w:w="1617"/>
        <w:gridCol w:w="2213"/>
        <w:gridCol w:w="1786"/>
      </w:tblGrid>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Trigger 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Favorite Target</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0.6s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Any</w:t>
            </w:r>
          </w:p>
        </w:tc>
      </w:tr>
    </w:tbl>
    <w:p w:rsidR="00BE0128" w:rsidRDefault="00BE0128" w:rsidP="00D6071D"/>
    <w:p w:rsidR="00D6071D" w:rsidRDefault="00D6071D" w:rsidP="00BB436D">
      <w:pPr>
        <w:pStyle w:val="Heading2"/>
      </w:pPr>
      <w:r>
        <w:t>Bomb Tower</w:t>
      </w:r>
    </w:p>
    <w:p w:rsidR="00D6071D" w:rsidRDefault="00D6071D" w:rsidP="00D6071D"/>
    <w:p w:rsidR="007B64C1" w:rsidRPr="007B64C1" w:rsidRDefault="007B64C1" w:rsidP="007B64C1">
      <w:pPr>
        <w:rPr>
          <w:lang w:val="en-CA"/>
        </w:rPr>
      </w:pPr>
      <w:r w:rsidRPr="007B64C1">
        <w:rPr>
          <w:noProof/>
          <w:lang w:val="en-CA"/>
        </w:rPr>
        <w:drawing>
          <wp:inline distT="0" distB="0" distL="0" distR="0">
            <wp:extent cx="1905000" cy="2419350"/>
            <wp:effectExtent l="0" t="0" r="0" b="0"/>
            <wp:docPr id="1224" name="Picture 1224" descr="Bomb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2" descr="Bomb Tower7"/>
                    <pic:cNvPicPr>
                      <a:picLocks noChangeAspect="1" noChangeArrowheads="1"/>
                    </pic:cNvPicPr>
                  </pic:nvPicPr>
                  <pic:blipFill>
                    <a:blip r:embed="rId3424">
                      <a:extLst>
                        <a:ext uri="{28A0092B-C50C-407E-A947-70E740481C1C}">
                          <a14:useLocalDpi xmlns:a14="http://schemas.microsoft.com/office/drawing/2010/main" val="0"/>
                        </a:ext>
                      </a:extLst>
                    </a:blip>
                    <a:srcRect/>
                    <a:stretch>
                      <a:fillRect/>
                    </a:stretch>
                  </pic:blipFill>
                  <pic:spPr bwMode="auto">
                    <a:xfrm>
                      <a:off x="0" y="0"/>
                      <a:ext cx="1905000" cy="2419350"/>
                    </a:xfrm>
                    <a:prstGeom prst="rect">
                      <a:avLst/>
                    </a:prstGeom>
                    <a:noFill/>
                    <a:ln>
                      <a:noFill/>
                    </a:ln>
                  </pic:spPr>
                </pic:pic>
              </a:graphicData>
            </a:graphic>
          </wp:inline>
        </w:drawing>
      </w:r>
    </w:p>
    <w:p w:rsidR="007B64C1" w:rsidRPr="007B64C1" w:rsidRDefault="007B64C1" w:rsidP="007B64C1">
      <w:pPr>
        <w:rPr>
          <w:lang w:val="en-CA"/>
        </w:rPr>
      </w:pPr>
      <w:r w:rsidRPr="007B64C1">
        <w:rPr>
          <w:b/>
          <w:bCs/>
          <w:i/>
          <w:iCs/>
          <w:lang w:val="en-CA"/>
        </w:rPr>
        <w:t>"Bomb Towers bombard nearby ground troops and go up in a big BOOM when destroyed! Melee units best stand clear!"</w:t>
      </w:r>
    </w:p>
    <w:p w:rsidR="007B64C1" w:rsidRPr="007B64C1" w:rsidRDefault="00A02F7D" w:rsidP="007B64C1">
      <w:pPr>
        <w:rPr>
          <w:lang w:val="en-CA"/>
        </w:rPr>
      </w:pPr>
      <w:r>
        <w:rPr>
          <w:lang w:val="en-CA"/>
        </w:rPr>
        <w:pict>
          <v:rect id="_x0000_i1242"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5"/>
        <w:gridCol w:w="2240"/>
        <w:gridCol w:w="2255"/>
      </w:tblGrid>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3" name="Picture 1223" descr="Bomb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4" descr="Bomb Tower1"/>
                          <pic:cNvPicPr>
                            <a:picLocks noChangeAspect="1" noChangeArrowheads="1"/>
                          </pic:cNvPicPr>
                        </pic:nvPicPr>
                        <pic:blipFill>
                          <a:blip r:embed="rId3425">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2" name="Picture 1222" descr="Bomb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5" descr="Bomb Tower2"/>
                          <pic:cNvPicPr>
                            <a:picLocks noChangeAspect="1" noChangeArrowheads="1"/>
                          </pic:cNvPicPr>
                        </pic:nvPicPr>
                        <pic:blipFill>
                          <a:blip r:embed="rId3426">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1" name="Picture 1221" descr="Bomb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6" descr="Bomb Tower3"/>
                          <pic:cNvPicPr>
                            <a:picLocks noChangeAspect="1" noChangeArrowheads="1"/>
                          </pic:cNvPicPr>
                        </pic:nvPicPr>
                        <pic:blipFill>
                          <a:blip r:embed="rId3427">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r>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b/>
                <w:bCs/>
                <w:lang w:val="en-CA"/>
              </w:rPr>
              <w:t>Level 1</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2</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3</w:t>
            </w:r>
          </w:p>
        </w:tc>
      </w:tr>
    </w:tbl>
    <w:p w:rsidR="007B64C1" w:rsidRPr="007B64C1" w:rsidRDefault="007B64C1" w:rsidP="007B64C1">
      <w:pPr>
        <w:rPr>
          <w:vanish/>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70"/>
        <w:gridCol w:w="2055"/>
        <w:gridCol w:w="2055"/>
        <w:gridCol w:w="2070"/>
      </w:tblGrid>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noProof/>
                <w:lang w:val="en-CA"/>
              </w:rPr>
              <w:lastRenderedPageBreak/>
              <w:drawing>
                <wp:inline distT="0" distB="0" distL="0" distR="0">
                  <wp:extent cx="952500" cy="1209675"/>
                  <wp:effectExtent l="0" t="0" r="0" b="9525"/>
                  <wp:docPr id="1220" name="Picture 1220" descr="Bomb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7" descr="Bomb Tower4"/>
                          <pic:cNvPicPr>
                            <a:picLocks noChangeAspect="1" noChangeArrowheads="1"/>
                          </pic:cNvPicPr>
                        </pic:nvPicPr>
                        <pic:blipFill>
                          <a:blip r:embed="rId3428">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9" name="Picture 1219" descr="Bomb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8" descr="Bomb Tower5"/>
                          <pic:cNvPicPr>
                            <a:picLocks noChangeAspect="1" noChangeArrowheads="1"/>
                          </pic:cNvPicPr>
                        </pic:nvPicPr>
                        <pic:blipFill>
                          <a:blip r:embed="rId3429">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8" name="Picture 1218" descr="Bomb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9" descr="Bomb Tower6"/>
                          <pic:cNvPicPr>
                            <a:picLocks noChangeAspect="1" noChangeArrowheads="1"/>
                          </pic:cNvPicPr>
                        </pic:nvPicPr>
                        <pic:blipFill>
                          <a:blip r:embed="rId3430">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7" name="Picture 1217" descr="Bomb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0" descr="Bomb Tower7"/>
                          <pic:cNvPicPr>
                            <a:picLocks noChangeAspect="1" noChangeArrowheads="1"/>
                          </pic:cNvPicPr>
                        </pic:nvPicPr>
                        <pic:blipFill>
                          <a:blip r:embed="rId3431">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r>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b/>
                <w:bCs/>
                <w:lang w:val="en-CA"/>
              </w:rPr>
              <w:t>Level 4</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5</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6</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7</w:t>
            </w:r>
          </w:p>
        </w:tc>
      </w:tr>
    </w:tbl>
    <w:p w:rsidR="007B64C1" w:rsidRPr="007B64C1" w:rsidRDefault="00A02F7D" w:rsidP="007B64C1">
      <w:pPr>
        <w:rPr>
          <w:lang w:val="en-CA"/>
        </w:rPr>
      </w:pPr>
      <w:r>
        <w:rPr>
          <w:lang w:val="en-CA"/>
        </w:rPr>
        <w:pict>
          <v:rect id="_x0000_i1243" style="width:0;height:1.5pt" o:hralign="center" o:hrstd="t" o:hrnoshade="t" o:hr="t" fillcolor="#3a3a3a" stroked="f"/>
        </w:pict>
      </w:r>
    </w:p>
    <w:p w:rsidR="007B64C1" w:rsidRPr="007B64C1" w:rsidRDefault="007B64C1" w:rsidP="007B64C1">
      <w:pPr>
        <w:numPr>
          <w:ilvl w:val="0"/>
          <w:numId w:val="153"/>
        </w:numPr>
        <w:rPr>
          <w:lang w:val="en-CA"/>
        </w:rPr>
      </w:pPr>
      <w:r w:rsidRPr="007B64C1">
        <w:rPr>
          <w:b/>
          <w:bCs/>
          <w:lang w:val="en-CA"/>
        </w:rPr>
        <w:t>Summary</w:t>
      </w:r>
    </w:p>
    <w:p w:rsidR="007B64C1" w:rsidRPr="007B64C1" w:rsidRDefault="007B64C1" w:rsidP="007B64C1">
      <w:pPr>
        <w:numPr>
          <w:ilvl w:val="1"/>
          <w:numId w:val="153"/>
        </w:numPr>
        <w:rPr>
          <w:lang w:val="en-CA"/>
        </w:rPr>
      </w:pPr>
      <w:r w:rsidRPr="007B64C1">
        <w:rPr>
          <w:lang w:val="en-CA"/>
        </w:rPr>
        <w:t>The Bomb Tower is a </w:t>
      </w:r>
      <w:hyperlink r:id="rId3432" w:tooltip="Defensive Buildings" w:history="1">
        <w:r w:rsidRPr="007B64C1">
          <w:rPr>
            <w:rStyle w:val="Hyperlink"/>
            <w:lang w:val="en-CA"/>
          </w:rPr>
          <w:t>Defensive Building</w:t>
        </w:r>
      </w:hyperlink>
      <w:r w:rsidRPr="007B64C1">
        <w:rPr>
          <w:lang w:val="en-CA"/>
        </w:rPr>
        <w:t> unlocked at </w:t>
      </w:r>
      <w:hyperlink r:id="rId3433" w:tooltip="Town Hall" w:history="1">
        <w:r w:rsidRPr="007B64C1">
          <w:rPr>
            <w:rStyle w:val="Hyperlink"/>
            <w:lang w:val="en-CA"/>
          </w:rPr>
          <w:t>Town Hall</w:t>
        </w:r>
      </w:hyperlink>
      <w:r w:rsidRPr="007B64C1">
        <w:rPr>
          <w:lang w:val="en-CA"/>
        </w:rPr>
        <w:t> level 8.</w:t>
      </w:r>
    </w:p>
    <w:p w:rsidR="007B64C1" w:rsidRPr="007B64C1" w:rsidRDefault="007B64C1" w:rsidP="007B64C1">
      <w:pPr>
        <w:numPr>
          <w:ilvl w:val="1"/>
          <w:numId w:val="153"/>
        </w:numPr>
        <w:rPr>
          <w:lang w:val="en-CA"/>
        </w:rPr>
      </w:pPr>
      <w:r w:rsidRPr="007B64C1">
        <w:rPr>
          <w:lang w:val="en-CA"/>
        </w:rPr>
        <w:t>Bomb Tower throws bombs at ground troops, dealing splash damage similarly to the </w:t>
      </w:r>
      <w:hyperlink r:id="rId3434" w:tooltip="Wizard Tower" w:history="1">
        <w:r w:rsidRPr="007B64C1">
          <w:rPr>
            <w:rStyle w:val="Hyperlink"/>
            <w:lang w:val="en-CA"/>
          </w:rPr>
          <w:t>Wizard Tower</w:t>
        </w:r>
      </w:hyperlink>
      <w:r w:rsidRPr="007B64C1">
        <w:rPr>
          <w:lang w:val="en-CA"/>
        </w:rPr>
        <w:t>. However, unlike the Wizard Tower, it cannot attack air units.</w:t>
      </w:r>
    </w:p>
    <w:p w:rsidR="007B64C1" w:rsidRPr="007B64C1" w:rsidRDefault="007B64C1" w:rsidP="007B64C1">
      <w:pPr>
        <w:numPr>
          <w:ilvl w:val="1"/>
          <w:numId w:val="153"/>
        </w:numPr>
        <w:rPr>
          <w:lang w:val="en-CA"/>
        </w:rPr>
      </w:pPr>
      <w:r w:rsidRPr="007B64C1">
        <w:rPr>
          <w:lang w:val="en-CA"/>
        </w:rPr>
        <w:t>When its health is reduced to zero, the bomb underneath the tower will be primed, and will explode 1 second afterwards, dealing splash damage to all ground units within 2.75 tiles of it, similar to a </w:t>
      </w:r>
      <w:hyperlink r:id="rId3435" w:tooltip="Giant Bomb" w:history="1">
        <w:r w:rsidRPr="007B64C1">
          <w:rPr>
            <w:rStyle w:val="Hyperlink"/>
            <w:lang w:val="en-CA"/>
          </w:rPr>
          <w:t>Giant Bomb</w:t>
        </w:r>
      </w:hyperlink>
      <w:r w:rsidRPr="007B64C1">
        <w:rPr>
          <w:lang w:val="en-CA"/>
        </w:rPr>
        <w:t>.</w:t>
      </w:r>
    </w:p>
    <w:p w:rsidR="007B64C1" w:rsidRPr="007B64C1" w:rsidRDefault="00A02F7D" w:rsidP="007B64C1">
      <w:pPr>
        <w:rPr>
          <w:lang w:val="en-CA"/>
        </w:rPr>
      </w:pPr>
      <w:r>
        <w:rPr>
          <w:lang w:val="en-CA"/>
        </w:rPr>
        <w:pict>
          <v:rect id="_x0000_i1244" style="width:0;height:1.5pt" o:hralign="center" o:hrstd="t" o:hrnoshade="t" o:hr="t" fillcolor="#3a3a3a" stroked="f"/>
        </w:pict>
      </w:r>
    </w:p>
    <w:p w:rsidR="007B64C1" w:rsidRPr="007B64C1" w:rsidRDefault="007B64C1" w:rsidP="007B64C1">
      <w:pPr>
        <w:numPr>
          <w:ilvl w:val="0"/>
          <w:numId w:val="154"/>
        </w:numPr>
        <w:rPr>
          <w:lang w:val="en-CA"/>
        </w:rPr>
      </w:pPr>
      <w:r w:rsidRPr="007B64C1">
        <w:rPr>
          <w:b/>
          <w:bCs/>
          <w:lang w:val="en-CA"/>
        </w:rPr>
        <w:t>Defensive Strategy</w:t>
      </w:r>
    </w:p>
    <w:p w:rsidR="007B64C1" w:rsidRPr="007B64C1" w:rsidRDefault="007B64C1" w:rsidP="007B64C1">
      <w:pPr>
        <w:numPr>
          <w:ilvl w:val="1"/>
          <w:numId w:val="154"/>
        </w:numPr>
        <w:rPr>
          <w:lang w:val="en-CA"/>
        </w:rPr>
      </w:pPr>
      <w:r w:rsidRPr="007B64C1">
        <w:rPr>
          <w:lang w:val="en-CA"/>
        </w:rPr>
        <w:t>Place it where hordes of ground troops are to be expected. You can protect </w:t>
      </w:r>
      <w:hyperlink r:id="rId3436" w:tooltip="Air Defense" w:history="1">
        <w:r w:rsidRPr="007B64C1">
          <w:rPr>
            <w:rStyle w:val="Hyperlink"/>
            <w:lang w:val="en-CA"/>
          </w:rPr>
          <w:t>Air Defenses</w:t>
        </w:r>
      </w:hyperlink>
      <w:r w:rsidRPr="007B64C1">
        <w:rPr>
          <w:lang w:val="en-CA"/>
        </w:rPr>
        <w:t> with a Bomb Tower; the two defenses complement each other, as they cover each other's weaknesses; the Bomb Tower can deal with ground troops while the Air Defense deals with air troops.</w:t>
      </w:r>
    </w:p>
    <w:p w:rsidR="007B64C1" w:rsidRPr="007B64C1" w:rsidRDefault="007B64C1" w:rsidP="007B64C1">
      <w:pPr>
        <w:numPr>
          <w:ilvl w:val="1"/>
          <w:numId w:val="154"/>
        </w:numPr>
        <w:rPr>
          <w:lang w:val="en-CA"/>
        </w:rPr>
      </w:pPr>
      <w:r w:rsidRPr="007B64C1">
        <w:rPr>
          <w:lang w:val="en-CA"/>
        </w:rPr>
        <w:t>It can be also used in place of the </w:t>
      </w:r>
      <w:hyperlink r:id="rId3437" w:tooltip="Wizard Tower" w:history="1">
        <w:r w:rsidRPr="007B64C1">
          <w:rPr>
            <w:rStyle w:val="Hyperlink"/>
            <w:lang w:val="en-CA"/>
          </w:rPr>
          <w:t>Wizard Tower</w:t>
        </w:r>
      </w:hyperlink>
      <w:r w:rsidRPr="007B64C1">
        <w:rPr>
          <w:lang w:val="en-CA"/>
        </w:rPr>
        <w:t> to complement a </w:t>
      </w:r>
      <w:hyperlink r:id="rId3438" w:tooltip="Mortar" w:history="1">
        <w:r w:rsidRPr="007B64C1">
          <w:rPr>
            <w:rStyle w:val="Hyperlink"/>
            <w:lang w:val="en-CA"/>
          </w:rPr>
          <w:t>Mortar</w:t>
        </w:r>
      </w:hyperlink>
      <w:r w:rsidRPr="007B64C1">
        <w:rPr>
          <w:lang w:val="en-CA"/>
        </w:rPr>
        <w:t> if </w:t>
      </w:r>
      <w:hyperlink r:id="rId3439" w:tooltip="Wizard Tower" w:history="1">
        <w:r w:rsidRPr="007B64C1">
          <w:rPr>
            <w:rStyle w:val="Hyperlink"/>
            <w:lang w:val="en-CA"/>
          </w:rPr>
          <w:t>Wizard Towers</w:t>
        </w:r>
      </w:hyperlink>
      <w:r w:rsidRPr="007B64C1">
        <w:rPr>
          <w:lang w:val="en-CA"/>
        </w:rPr>
        <w:t> are needed elsewhere in the base. Again, it is capable of covering most of the Mortar's blind spot, but only if they are placed next to each other.</w:t>
      </w:r>
    </w:p>
    <w:p w:rsidR="007B64C1" w:rsidRPr="007B64C1" w:rsidRDefault="007B64C1" w:rsidP="007B64C1">
      <w:pPr>
        <w:numPr>
          <w:ilvl w:val="0"/>
          <w:numId w:val="154"/>
        </w:numPr>
        <w:rPr>
          <w:lang w:val="en-CA"/>
        </w:rPr>
      </w:pPr>
      <w:r w:rsidRPr="007B64C1">
        <w:rPr>
          <w:b/>
          <w:bCs/>
          <w:lang w:val="en-CA"/>
        </w:rPr>
        <w:t>Offensive Strategy</w:t>
      </w:r>
    </w:p>
    <w:p w:rsidR="007B64C1" w:rsidRPr="007B64C1" w:rsidRDefault="007B64C1" w:rsidP="007B64C1">
      <w:pPr>
        <w:numPr>
          <w:ilvl w:val="1"/>
          <w:numId w:val="154"/>
        </w:numPr>
        <w:rPr>
          <w:lang w:val="en-CA"/>
        </w:rPr>
      </w:pPr>
      <w:r w:rsidRPr="007B64C1">
        <w:rPr>
          <w:lang w:val="en-CA"/>
        </w:rPr>
        <w:t>Air </w:t>
      </w:r>
      <w:hyperlink r:id="rId3440" w:tooltip="Troops" w:history="1">
        <w:r w:rsidRPr="007B64C1">
          <w:rPr>
            <w:rStyle w:val="Hyperlink"/>
            <w:lang w:val="en-CA"/>
          </w:rPr>
          <w:t>troops</w:t>
        </w:r>
      </w:hyperlink>
      <w:r w:rsidRPr="007B64C1">
        <w:rPr>
          <w:lang w:val="en-CA"/>
        </w:rPr>
        <w:t> are totally immune to the bomb tower. All air strategies will be almost unaffected by the Bomb Tower.</w:t>
      </w:r>
    </w:p>
    <w:p w:rsidR="007B64C1" w:rsidRPr="007B64C1" w:rsidRDefault="007B64C1" w:rsidP="007B64C1">
      <w:pPr>
        <w:numPr>
          <w:ilvl w:val="2"/>
          <w:numId w:val="154"/>
        </w:numPr>
        <w:rPr>
          <w:lang w:val="en-CA"/>
        </w:rPr>
      </w:pPr>
      <w:r w:rsidRPr="007B64C1">
        <w:rPr>
          <w:lang w:val="en-CA"/>
        </w:rPr>
        <w:t>As the Bomb Tower is a defensive building, it will still be capable of funneling </w:t>
      </w:r>
      <w:hyperlink r:id="rId3441" w:tooltip="Balloon" w:history="1">
        <w:r w:rsidRPr="007B64C1">
          <w:rPr>
            <w:rStyle w:val="Hyperlink"/>
            <w:lang w:val="en-CA"/>
          </w:rPr>
          <w:t>Balloons</w:t>
        </w:r>
      </w:hyperlink>
      <w:r w:rsidRPr="007B64C1">
        <w:rPr>
          <w:lang w:val="en-CA"/>
        </w:rPr>
        <w:t> (and </w:t>
      </w:r>
      <w:hyperlink r:id="rId3442" w:tooltip="Lava Hound" w:history="1">
        <w:r w:rsidRPr="007B64C1">
          <w:rPr>
            <w:rStyle w:val="Hyperlink"/>
            <w:lang w:val="en-CA"/>
          </w:rPr>
          <w:t>Lava Hounds</w:t>
        </w:r>
      </w:hyperlink>
      <w:r w:rsidRPr="007B64C1">
        <w:rPr>
          <w:lang w:val="en-CA"/>
        </w:rPr>
        <w:t> if there are no Air Defenses remaining), and can possibly make them move away from your desired target, or into traps.</w:t>
      </w:r>
    </w:p>
    <w:p w:rsidR="007B64C1" w:rsidRPr="007B64C1" w:rsidRDefault="007B64C1" w:rsidP="007B64C1">
      <w:pPr>
        <w:numPr>
          <w:ilvl w:val="1"/>
          <w:numId w:val="154"/>
        </w:numPr>
        <w:rPr>
          <w:lang w:val="en-CA"/>
        </w:rPr>
      </w:pPr>
      <w:r w:rsidRPr="007B64C1">
        <w:rPr>
          <w:lang w:val="en-CA"/>
        </w:rPr>
        <w:t>If the Bomb Tower of an enemy's base is exposed, a small number of troops can be used to take it out (due to its low hit-points). This will reduce the amount of damage inflicted to your overall army as a result of its damage and explosion.</w:t>
      </w:r>
    </w:p>
    <w:p w:rsidR="007B64C1" w:rsidRPr="007B64C1" w:rsidRDefault="007B64C1" w:rsidP="007B64C1">
      <w:pPr>
        <w:numPr>
          <w:ilvl w:val="1"/>
          <w:numId w:val="154"/>
        </w:numPr>
        <w:rPr>
          <w:lang w:val="en-CA"/>
        </w:rPr>
      </w:pPr>
      <w:r w:rsidRPr="007B64C1">
        <w:rPr>
          <w:lang w:val="en-CA"/>
        </w:rPr>
        <w:t>To avoid having the majority of your attacking force being caught within the radius of its resulting explosion, consider deploying a tank unit (</w:t>
      </w:r>
      <w:hyperlink r:id="rId3443" w:tooltip="Giant" w:history="1">
        <w:r w:rsidRPr="007B64C1">
          <w:rPr>
            <w:rStyle w:val="Hyperlink"/>
            <w:lang w:val="en-CA"/>
          </w:rPr>
          <w:t>Giant</w:t>
        </w:r>
      </w:hyperlink>
      <w:r w:rsidRPr="007B64C1">
        <w:rPr>
          <w:lang w:val="en-CA"/>
        </w:rPr>
        <w:t> or </w:t>
      </w:r>
      <w:hyperlink r:id="rId3444" w:tooltip="Golem" w:history="1">
        <w:r w:rsidRPr="007B64C1">
          <w:rPr>
            <w:rStyle w:val="Hyperlink"/>
            <w:lang w:val="en-CA"/>
          </w:rPr>
          <w:t>Golem</w:t>
        </w:r>
      </w:hyperlink>
      <w:r w:rsidRPr="007B64C1">
        <w:rPr>
          <w:lang w:val="en-CA"/>
        </w:rPr>
        <w:t>) to soak up the damage. Avoid using melee units (such as </w:t>
      </w:r>
      <w:hyperlink r:id="rId3445" w:tooltip="Barbarian" w:history="1">
        <w:r w:rsidRPr="007B64C1">
          <w:rPr>
            <w:rStyle w:val="Hyperlink"/>
            <w:lang w:val="en-CA"/>
          </w:rPr>
          <w:t>Barbarians</w:t>
        </w:r>
      </w:hyperlink>
      <w:r w:rsidRPr="007B64C1">
        <w:rPr>
          <w:lang w:val="en-CA"/>
        </w:rPr>
        <w:t>) in tandem with the tank units, as they will likely be damaged by the tower too.</w:t>
      </w:r>
    </w:p>
    <w:p w:rsidR="007B64C1" w:rsidRPr="007B64C1" w:rsidRDefault="007B64C1" w:rsidP="007B64C1">
      <w:pPr>
        <w:numPr>
          <w:ilvl w:val="1"/>
          <w:numId w:val="154"/>
        </w:numPr>
        <w:rPr>
          <w:lang w:val="en-CA"/>
        </w:rPr>
      </w:pPr>
      <w:r w:rsidRPr="007B64C1">
        <w:rPr>
          <w:lang w:val="en-CA"/>
        </w:rPr>
        <w:t>Be on a look-out for empty 4x2 spaces near Bomb Towers. It may indicate the presence of double </w:t>
      </w:r>
      <w:hyperlink r:id="rId3446" w:tooltip="Giant Bomb" w:history="1">
        <w:r w:rsidRPr="007B64C1">
          <w:rPr>
            <w:rStyle w:val="Hyperlink"/>
            <w:lang w:val="en-CA"/>
          </w:rPr>
          <w:t>Giant Bombs</w:t>
        </w:r>
      </w:hyperlink>
      <w:r w:rsidRPr="007B64C1">
        <w:rPr>
          <w:lang w:val="en-CA"/>
        </w:rPr>
        <w:t>, which--combined with the bomb tower's explosion--will wreak havoc on </w:t>
      </w:r>
      <w:hyperlink r:id="rId3447" w:tooltip="Hog Rider" w:history="1">
        <w:r w:rsidRPr="007B64C1">
          <w:rPr>
            <w:rStyle w:val="Hyperlink"/>
            <w:lang w:val="en-CA"/>
          </w:rPr>
          <w:t>hog</w:t>
        </w:r>
      </w:hyperlink>
      <w:r w:rsidRPr="007B64C1">
        <w:rPr>
          <w:lang w:val="en-CA"/>
        </w:rPr>
        <w:t>-based armies.</w:t>
      </w:r>
    </w:p>
    <w:p w:rsidR="007B64C1" w:rsidRPr="007B64C1" w:rsidRDefault="007B64C1" w:rsidP="007B64C1">
      <w:pPr>
        <w:numPr>
          <w:ilvl w:val="1"/>
          <w:numId w:val="154"/>
        </w:numPr>
        <w:rPr>
          <w:lang w:val="en-CA"/>
        </w:rPr>
      </w:pPr>
      <w:r w:rsidRPr="007B64C1">
        <w:rPr>
          <w:lang w:val="en-CA"/>
        </w:rPr>
        <w:t>If you have the </w:t>
      </w:r>
      <w:hyperlink r:id="rId3448" w:tooltip="Barbarian King" w:history="1">
        <w:r w:rsidRPr="007B64C1">
          <w:rPr>
            <w:rStyle w:val="Hyperlink"/>
            <w:lang w:val="en-CA"/>
          </w:rPr>
          <w:t>Barbarian King</w:t>
        </w:r>
      </w:hyperlink>
      <w:r w:rsidRPr="007B64C1">
        <w:rPr>
          <w:lang w:val="en-CA"/>
        </w:rPr>
        <w:t>'s Iron Fist ability, never use it when the Barbarian King is engaging a Bomb Tower, unless you desperately need to regain health. The Bomb Tower's death damage will wipe out most, if not all, of the summoned Barbarians, once the King has destroyed the tower.</w:t>
      </w:r>
    </w:p>
    <w:p w:rsidR="007B64C1" w:rsidRPr="007B64C1" w:rsidRDefault="00A02F7D" w:rsidP="007B64C1">
      <w:pPr>
        <w:rPr>
          <w:lang w:val="en-CA"/>
        </w:rPr>
      </w:pPr>
      <w:r>
        <w:rPr>
          <w:lang w:val="en-CA"/>
        </w:rPr>
        <w:pict>
          <v:rect id="_x0000_i1245" style="width:0;height:1.5pt" o:hralign="center" o:hrstd="t" o:hrnoshade="t" o:hr="t" fillcolor="#3a3a3a" stroked="f"/>
        </w:pict>
      </w:r>
    </w:p>
    <w:p w:rsidR="007B64C1" w:rsidRPr="007B64C1" w:rsidRDefault="007B64C1" w:rsidP="007B64C1">
      <w:pPr>
        <w:numPr>
          <w:ilvl w:val="0"/>
          <w:numId w:val="155"/>
        </w:numPr>
        <w:rPr>
          <w:lang w:val="en-CA"/>
        </w:rPr>
      </w:pPr>
      <w:r w:rsidRPr="007B64C1">
        <w:rPr>
          <w:b/>
          <w:bCs/>
          <w:lang w:val="en-CA"/>
        </w:rPr>
        <w:t>Upgrade Differences</w:t>
      </w:r>
    </w:p>
    <w:p w:rsidR="007B64C1" w:rsidRPr="007B64C1" w:rsidRDefault="007B64C1" w:rsidP="007B64C1">
      <w:pPr>
        <w:numPr>
          <w:ilvl w:val="1"/>
          <w:numId w:val="155"/>
        </w:numPr>
        <w:rPr>
          <w:lang w:val="en-CA"/>
        </w:rPr>
      </w:pPr>
      <w:r w:rsidRPr="007B64C1">
        <w:rPr>
          <w:lang w:val="en-CA"/>
        </w:rPr>
        <w:t>The Bomb Tower undergoes significant visual changes at levels 3, 4, 5 and 7.</w:t>
      </w:r>
    </w:p>
    <w:p w:rsidR="007B64C1" w:rsidRPr="007B64C1" w:rsidRDefault="007B64C1" w:rsidP="007B64C1">
      <w:pPr>
        <w:numPr>
          <w:ilvl w:val="2"/>
          <w:numId w:val="155"/>
        </w:numPr>
        <w:rPr>
          <w:lang w:val="en-CA"/>
        </w:rPr>
      </w:pPr>
      <w:r w:rsidRPr="007B64C1">
        <w:rPr>
          <w:lang w:val="en-CA"/>
        </w:rPr>
        <w:t xml:space="preserve">When initially constructed, the Bomb Tower appears as a wooden platform supported by a wooden lattice. The pillars are all reinforced with a dark gray spiked metal base, as well as wooden guards with iron spikes protecting each base, in addition to golden chains on each pillar. The wooden platform is </w:t>
      </w:r>
      <w:r w:rsidRPr="007B64C1">
        <w:rPr>
          <w:lang w:val="en-CA"/>
        </w:rPr>
        <w:lastRenderedPageBreak/>
        <w:t>guarded on all sides with battlements, and there are four bombs resembling that of the level 1 and 2 Bomb on top of the tower. There is also a large bomb, resembling that of the level 1 and 2 </w:t>
      </w:r>
      <w:hyperlink r:id="rId3449" w:tooltip="Bomb" w:history="1">
        <w:r w:rsidRPr="007B64C1">
          <w:rPr>
            <w:rStyle w:val="Hyperlink"/>
            <w:lang w:val="en-CA"/>
          </w:rPr>
          <w:t>Bomb</w:t>
        </w:r>
      </w:hyperlink>
      <w:r w:rsidRPr="007B64C1">
        <w:rPr>
          <w:lang w:val="en-CA"/>
        </w:rPr>
        <w:t>, placed underneath the tower.</w:t>
      </w:r>
    </w:p>
    <w:p w:rsidR="007B64C1" w:rsidRPr="007B64C1" w:rsidRDefault="007B64C1" w:rsidP="007B64C1">
      <w:pPr>
        <w:numPr>
          <w:ilvl w:val="2"/>
          <w:numId w:val="155"/>
        </w:numPr>
        <w:rPr>
          <w:lang w:val="en-CA"/>
        </w:rPr>
      </w:pPr>
      <w:r w:rsidRPr="007B64C1">
        <w:rPr>
          <w:lang w:val="en-CA"/>
        </w:rPr>
        <w:t>At level 2, the wooden guards gain a steel plating on their perimeters. In addition to that, the walls of the battlements atop the tower are made of stone, but still retain their wooden corners.</w:t>
      </w:r>
    </w:p>
    <w:p w:rsidR="007B64C1" w:rsidRPr="007B64C1" w:rsidRDefault="007B64C1" w:rsidP="007B64C1">
      <w:pPr>
        <w:numPr>
          <w:ilvl w:val="2"/>
          <w:numId w:val="155"/>
        </w:numPr>
        <w:rPr>
          <w:lang w:val="en-CA"/>
        </w:rPr>
      </w:pPr>
      <w:r w:rsidRPr="007B64C1">
        <w:rPr>
          <w:lang w:val="en-CA"/>
        </w:rPr>
        <w:t>At level 3, the Bomb Tower gains a major overhaul. The corner guards are now made entirely of metal. The battlements have expanded, now covering the entirety of the platform, and are now made of dark gray metal with marble corners braced with brass plating. The gaps between the corner guards are now filled with skulls completing the perimeter. All the bombs on and under the tower are now golden, resembling those used by the level 5 </w:t>
      </w:r>
      <w:hyperlink r:id="rId3450" w:tooltip="Wall Breaker" w:history="1">
        <w:r w:rsidRPr="007B64C1">
          <w:rPr>
            <w:rStyle w:val="Hyperlink"/>
            <w:lang w:val="en-CA"/>
          </w:rPr>
          <w:t>Wall Breaker</w:t>
        </w:r>
      </w:hyperlink>
      <w:r w:rsidRPr="007B64C1">
        <w:rPr>
          <w:lang w:val="en-CA"/>
        </w:rPr>
        <w:t> and level 5-6 </w:t>
      </w:r>
      <w:hyperlink r:id="rId3451" w:tooltip="Balloon" w:history="1">
        <w:r w:rsidRPr="007B64C1">
          <w:rPr>
            <w:rStyle w:val="Hyperlink"/>
            <w:lang w:val="en-CA"/>
          </w:rPr>
          <w:t>Balloon</w:t>
        </w:r>
      </w:hyperlink>
      <w:r w:rsidRPr="007B64C1">
        <w:rPr>
          <w:lang w:val="en-CA"/>
        </w:rPr>
        <w:t>. The black color theme and the skulls indicate that this level is unlocked at </w:t>
      </w:r>
      <w:hyperlink r:id="rId3452" w:tooltip="Town Hall" w:history="1">
        <w:r w:rsidRPr="007B64C1">
          <w:rPr>
            <w:rStyle w:val="Hyperlink"/>
            <w:lang w:val="en-CA"/>
          </w:rPr>
          <w:t>Town Hall</w:t>
        </w:r>
      </w:hyperlink>
      <w:r w:rsidRPr="007B64C1">
        <w:rPr>
          <w:lang w:val="en-CA"/>
        </w:rPr>
        <w:t>level 9.</w:t>
      </w:r>
    </w:p>
    <w:p w:rsidR="007B64C1" w:rsidRPr="007B64C1" w:rsidRDefault="007B64C1" w:rsidP="007B64C1">
      <w:pPr>
        <w:numPr>
          <w:ilvl w:val="2"/>
          <w:numId w:val="155"/>
        </w:numPr>
        <w:rPr>
          <w:lang w:val="en-CA"/>
        </w:rPr>
      </w:pPr>
      <w:r w:rsidRPr="007B64C1">
        <w:rPr>
          <w:lang w:val="en-CA"/>
        </w:rPr>
        <w:t>At level 4, the spikes on the corner guards are now golden, and now are more numerous than the ones found on the level 3 Bomb Tower. In addition to that, the battlements are now red, with golden linings. The bombs used all resemble the level 5 and 6 </w:t>
      </w:r>
      <w:hyperlink r:id="rId3453" w:tooltip="Bomb" w:history="1">
        <w:r w:rsidRPr="007B64C1">
          <w:rPr>
            <w:rStyle w:val="Hyperlink"/>
            <w:lang w:val="en-CA"/>
          </w:rPr>
          <w:t>Bomb</w:t>
        </w:r>
      </w:hyperlink>
      <w:r w:rsidRPr="007B64C1">
        <w:rPr>
          <w:lang w:val="en-CA"/>
        </w:rPr>
        <w:t>. The red color theme and the lava at the bottom indicate that this level is unlocked at </w:t>
      </w:r>
      <w:hyperlink r:id="rId3454" w:tooltip="Town Hall" w:history="1">
        <w:r w:rsidRPr="007B64C1">
          <w:rPr>
            <w:rStyle w:val="Hyperlink"/>
            <w:lang w:val="en-CA"/>
          </w:rPr>
          <w:t>Town Hall</w:t>
        </w:r>
      </w:hyperlink>
      <w:r w:rsidRPr="007B64C1">
        <w:rPr>
          <w:lang w:val="en-CA"/>
        </w:rPr>
        <w:t> level 10.</w:t>
      </w:r>
    </w:p>
    <w:p w:rsidR="007B64C1" w:rsidRPr="007B64C1" w:rsidRDefault="007B64C1" w:rsidP="007B64C1">
      <w:pPr>
        <w:numPr>
          <w:ilvl w:val="2"/>
          <w:numId w:val="155"/>
        </w:numPr>
        <w:rPr>
          <w:lang w:val="en-CA"/>
        </w:rPr>
      </w:pPr>
      <w:r w:rsidRPr="007B64C1">
        <w:rPr>
          <w:lang w:val="en-CA"/>
        </w:rPr>
        <w:t>At level 5, the corner guards are now golden with large golden spikes. The battlements are now white with golden linings, and the lava at the bottom becomes yellow, which indicate that this level is unlocked at </w:t>
      </w:r>
      <w:hyperlink r:id="rId3455" w:tooltip="Town Hall" w:history="1">
        <w:r w:rsidRPr="007B64C1">
          <w:rPr>
            <w:rStyle w:val="Hyperlink"/>
            <w:lang w:val="en-CA"/>
          </w:rPr>
          <w:t>Town Hall</w:t>
        </w:r>
      </w:hyperlink>
      <w:r w:rsidRPr="007B64C1">
        <w:rPr>
          <w:lang w:val="en-CA"/>
        </w:rPr>
        <w:t> level 11.</w:t>
      </w:r>
    </w:p>
    <w:p w:rsidR="007B64C1" w:rsidRPr="007B64C1" w:rsidRDefault="007B64C1" w:rsidP="007B64C1">
      <w:pPr>
        <w:numPr>
          <w:ilvl w:val="2"/>
          <w:numId w:val="155"/>
        </w:numPr>
        <w:rPr>
          <w:lang w:val="en-CA"/>
        </w:rPr>
      </w:pPr>
      <w:r w:rsidRPr="007B64C1">
        <w:rPr>
          <w:lang w:val="en-CA"/>
        </w:rPr>
        <w:t>At level 6, the battlements become even larger, and a large golden guard is placed around the top of the structure.</w:t>
      </w:r>
    </w:p>
    <w:p w:rsidR="007B64C1" w:rsidRPr="007B64C1" w:rsidRDefault="007B64C1" w:rsidP="007B64C1">
      <w:pPr>
        <w:numPr>
          <w:ilvl w:val="2"/>
          <w:numId w:val="155"/>
        </w:numPr>
        <w:rPr>
          <w:lang w:val="en-CA"/>
        </w:rPr>
      </w:pPr>
      <w:r w:rsidRPr="007B64C1">
        <w:rPr>
          <w:lang w:val="en-CA"/>
        </w:rPr>
        <w:t>At level 7, the Bomb Tower's color scheme changes; the corner guards on the base become metallic gray with bolts replacing the spikes, and the guard is now blue and gray; the chains on the guard are absent, but the spikes become larger. The corners of the top of the tower are now cream-colored and golden strips connect these. The bombs have a new color scheme, now being encased in red-colored shells with red spikes with metal bumps.</w:t>
      </w:r>
    </w:p>
    <w:p w:rsidR="007B64C1" w:rsidRPr="007B64C1" w:rsidRDefault="007B64C1" w:rsidP="007B64C1">
      <w:pPr>
        <w:numPr>
          <w:ilvl w:val="1"/>
          <w:numId w:val="155"/>
        </w:numPr>
        <w:rPr>
          <w:lang w:val="en-CA"/>
        </w:rPr>
      </w:pPr>
      <w:r w:rsidRPr="007B64C1">
        <w:rPr>
          <w:lang w:val="en-CA"/>
        </w:rPr>
        <w:t>The unit in the Bomb Tower appears to be a </w:t>
      </w:r>
      <w:hyperlink r:id="rId3456" w:tooltip="Bomber" w:history="1">
        <w:r w:rsidRPr="007B64C1">
          <w:rPr>
            <w:rStyle w:val="Hyperlink"/>
            <w:lang w:val="en-CA"/>
          </w:rPr>
          <w:t>Bomber</w:t>
        </w:r>
      </w:hyperlink>
      <w:r w:rsidRPr="007B64C1">
        <w:rPr>
          <w:lang w:val="en-CA"/>
        </w:rPr>
        <w:t>, despite the Bomber being a Builder Base exclusive troop (and the Bomb Tower being added before the Builder Base was added). The Bomber's appearance changes with level of the Bomb Tower.</w:t>
      </w:r>
    </w:p>
    <w:p w:rsidR="007B64C1" w:rsidRPr="007B64C1" w:rsidRDefault="007B64C1" w:rsidP="007B64C1">
      <w:pPr>
        <w:numPr>
          <w:ilvl w:val="2"/>
          <w:numId w:val="155"/>
        </w:numPr>
        <w:rPr>
          <w:lang w:val="en-CA"/>
        </w:rPr>
      </w:pPr>
      <w:r w:rsidRPr="007B64C1">
        <w:rPr>
          <w:lang w:val="en-CA"/>
        </w:rPr>
        <w:t>At level 1, the Bomber appears to resemble that of a level 1-4 Bomber from the Builder Base.</w:t>
      </w:r>
    </w:p>
    <w:p w:rsidR="007B64C1" w:rsidRPr="007B64C1" w:rsidRDefault="007B64C1" w:rsidP="007B64C1">
      <w:pPr>
        <w:numPr>
          <w:ilvl w:val="2"/>
          <w:numId w:val="155"/>
        </w:numPr>
        <w:rPr>
          <w:lang w:val="en-CA"/>
        </w:rPr>
      </w:pPr>
      <w:r w:rsidRPr="007B64C1">
        <w:rPr>
          <w:lang w:val="en-CA"/>
        </w:rPr>
        <w:t>At level 3, the Bomber resembles a level 5-8 Bomber.</w:t>
      </w:r>
    </w:p>
    <w:p w:rsidR="007B64C1" w:rsidRPr="007B64C1" w:rsidRDefault="007B64C1" w:rsidP="007B64C1">
      <w:pPr>
        <w:numPr>
          <w:ilvl w:val="2"/>
          <w:numId w:val="155"/>
        </w:numPr>
        <w:rPr>
          <w:lang w:val="en-CA"/>
        </w:rPr>
      </w:pPr>
      <w:r w:rsidRPr="007B64C1">
        <w:rPr>
          <w:lang w:val="en-CA"/>
        </w:rPr>
        <w:t>At level 4, the Bomber resembles a level 11-12 Bomber.</w:t>
      </w:r>
    </w:p>
    <w:p w:rsidR="007B64C1" w:rsidRPr="007B64C1" w:rsidRDefault="00A02F7D" w:rsidP="007B64C1">
      <w:pPr>
        <w:rPr>
          <w:lang w:val="en-CA"/>
        </w:rPr>
      </w:pPr>
      <w:r>
        <w:rPr>
          <w:lang w:val="en-CA"/>
        </w:rPr>
        <w:pict>
          <v:rect id="_x0000_i1246" style="width:0;height:1.5pt" o:hralign="center" o:hrstd="t" o:hrnoshade="t" o:hr="t" fillcolor="#3a3a3a" stroked="f"/>
        </w:pict>
      </w:r>
    </w:p>
    <w:p w:rsidR="007B64C1" w:rsidRPr="007B64C1" w:rsidRDefault="007B64C1" w:rsidP="007B64C1">
      <w:pPr>
        <w:numPr>
          <w:ilvl w:val="0"/>
          <w:numId w:val="156"/>
        </w:numPr>
        <w:rPr>
          <w:lang w:val="en-CA"/>
        </w:rPr>
      </w:pPr>
      <w:r w:rsidRPr="007B64C1">
        <w:rPr>
          <w:b/>
          <w:bCs/>
          <w:lang w:val="en-CA"/>
        </w:rPr>
        <w:t>Trivia</w:t>
      </w:r>
    </w:p>
    <w:p w:rsidR="007B64C1" w:rsidRPr="007B64C1" w:rsidRDefault="007B64C1" w:rsidP="007B64C1">
      <w:pPr>
        <w:numPr>
          <w:ilvl w:val="1"/>
          <w:numId w:val="156"/>
        </w:numPr>
        <w:rPr>
          <w:lang w:val="en-CA"/>
        </w:rPr>
      </w:pPr>
      <w:r w:rsidRPr="007B64C1">
        <w:rPr>
          <w:lang w:val="en-CA"/>
        </w:rPr>
        <w:t>The Bomb Tower was introduced as part of the </w:t>
      </w:r>
      <w:hyperlink r:id="rId3457" w:anchor="Version_8551.2_-_12th_October_2016_.22Friendly_Wars.22" w:tooltip="Version History" w:history="1">
        <w:r w:rsidRPr="007B64C1">
          <w:rPr>
            <w:rStyle w:val="Hyperlink"/>
            <w:lang w:val="en-CA"/>
          </w:rPr>
          <w:t>October 2016 update</w:t>
        </w:r>
      </w:hyperlink>
      <w:r w:rsidRPr="007B64C1">
        <w:rPr>
          <w:lang w:val="en-CA"/>
        </w:rPr>
        <w:t>.</w:t>
      </w:r>
    </w:p>
    <w:p w:rsidR="007B64C1" w:rsidRPr="007B64C1" w:rsidRDefault="007B64C1" w:rsidP="007B64C1">
      <w:pPr>
        <w:numPr>
          <w:ilvl w:val="1"/>
          <w:numId w:val="156"/>
        </w:numPr>
        <w:rPr>
          <w:lang w:val="en-CA"/>
        </w:rPr>
      </w:pPr>
      <w:r w:rsidRPr="007B64C1">
        <w:rPr>
          <w:lang w:val="en-CA"/>
        </w:rPr>
        <w:t>With a range of 6 tiles, it is the defensive building with the shortest range in the Home Village.</w:t>
      </w:r>
    </w:p>
    <w:p w:rsidR="007B64C1" w:rsidRPr="007B64C1" w:rsidRDefault="007B64C1" w:rsidP="007B64C1">
      <w:pPr>
        <w:numPr>
          <w:ilvl w:val="1"/>
          <w:numId w:val="156"/>
        </w:numPr>
        <w:rPr>
          <w:lang w:val="en-CA"/>
        </w:rPr>
      </w:pPr>
      <w:r w:rsidRPr="007B64C1">
        <w:rPr>
          <w:lang w:val="en-CA"/>
        </w:rPr>
        <w:t>The Bomb Tower is the only building in the Home Village to be inspired by a building in Clash Royale.</w:t>
      </w:r>
    </w:p>
    <w:p w:rsidR="007B64C1" w:rsidRPr="007B64C1" w:rsidRDefault="007B64C1" w:rsidP="007B64C1">
      <w:pPr>
        <w:numPr>
          <w:ilvl w:val="1"/>
          <w:numId w:val="156"/>
        </w:numPr>
        <w:rPr>
          <w:lang w:val="en-CA"/>
        </w:rPr>
      </w:pPr>
      <w:r w:rsidRPr="007B64C1">
        <w:rPr>
          <w:lang w:val="en-CA"/>
        </w:rPr>
        <w:t>The Bomb Tower is the only </w:t>
      </w:r>
      <w:hyperlink r:id="rId3458" w:tooltip="Category:Defenses" w:history="1">
        <w:r w:rsidRPr="007B64C1">
          <w:rPr>
            <w:rStyle w:val="Hyperlink"/>
            <w:lang w:val="en-CA"/>
          </w:rPr>
          <w:t>defense</w:t>
        </w:r>
      </w:hyperlink>
      <w:r w:rsidRPr="007B64C1">
        <w:rPr>
          <w:lang w:val="en-CA"/>
        </w:rPr>
        <w:t> that does not make distinct sound effects when editing the village, as it uses the </w:t>
      </w:r>
      <w:hyperlink r:id="rId3459" w:tooltip="Mortar" w:history="1">
        <w:r w:rsidRPr="007B64C1">
          <w:rPr>
            <w:rStyle w:val="Hyperlink"/>
            <w:lang w:val="en-CA"/>
          </w:rPr>
          <w:t>Mortar</w:t>
        </w:r>
      </w:hyperlink>
      <w:r w:rsidRPr="007B64C1">
        <w:rPr>
          <w:lang w:val="en-CA"/>
        </w:rPr>
        <w:t>'s sound effect when tapped and placed. The </w:t>
      </w:r>
      <w:hyperlink r:id="rId3460" w:tooltip="Eagle Artillery" w:history="1">
        <w:r w:rsidRPr="007B64C1">
          <w:rPr>
            <w:rStyle w:val="Hyperlink"/>
            <w:lang w:val="en-CA"/>
          </w:rPr>
          <w:t>Eagle Artillery</w:t>
        </w:r>
      </w:hyperlink>
      <w:r w:rsidRPr="007B64C1">
        <w:rPr>
          <w:lang w:val="en-CA"/>
        </w:rPr>
        <w:t>, while using the </w:t>
      </w:r>
      <w:hyperlink r:id="rId3461" w:tooltip="Cannon" w:history="1">
        <w:r w:rsidRPr="007B64C1">
          <w:rPr>
            <w:rStyle w:val="Hyperlink"/>
            <w:lang w:val="en-CA"/>
          </w:rPr>
          <w:t>Cannon</w:t>
        </w:r>
      </w:hyperlink>
      <w:r w:rsidRPr="007B64C1">
        <w:rPr>
          <w:lang w:val="en-CA"/>
        </w:rPr>
        <w:t>'s sound effect when tapped, has its own unique sound effect when placed.</w:t>
      </w:r>
    </w:p>
    <w:p w:rsidR="007B64C1" w:rsidRPr="007B64C1" w:rsidRDefault="00A02F7D" w:rsidP="007B64C1">
      <w:pPr>
        <w:rPr>
          <w:lang w:val="en-CA"/>
        </w:rPr>
      </w:pPr>
      <w:r>
        <w:rPr>
          <w:lang w:val="en-CA"/>
        </w:rPr>
        <w:pict>
          <v:rect id="_x0000_i1247" style="width:0;height:1.5pt" o:hralign="center" o:hrstd="t" o:hrnoshade="t" o:hr="t" fillcolor="#3a3a3a" stroked="f"/>
        </w:pict>
      </w:r>
    </w:p>
    <w:p w:rsidR="007B64C1" w:rsidRPr="007B64C1" w:rsidRDefault="007B64C1" w:rsidP="007B64C1">
      <w:pPr>
        <w:numPr>
          <w:ilvl w:val="0"/>
          <w:numId w:val="157"/>
        </w:numPr>
        <w:rPr>
          <w:lang w:val="en-CA"/>
        </w:rPr>
      </w:pPr>
      <w:r w:rsidRPr="007B64C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lastRenderedPageBreak/>
              <w:drawing>
                <wp:inline distT="0" distB="0" distL="0" distR="0">
                  <wp:extent cx="428625" cy="428625"/>
                  <wp:effectExtent l="0" t="0" r="9525" b="9525"/>
                  <wp:docPr id="1216" name="Picture 121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displays information about the Bomb Tower, such as Level, Damage Per Second, Hitpoints, Range, Damage Type and Targets.</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5" name="Picture 121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begins upgrading the Bomb Tower to the next level, if you have enough resources and a free </w:t>
            </w:r>
            <w:hyperlink r:id="rId3462" w:tooltip="Builder's Hut" w:history="1">
              <w:r w:rsidRPr="007B64C1">
                <w:rPr>
                  <w:rStyle w:val="Hyperlink"/>
                  <w:lang w:val="en-CA"/>
                </w:rPr>
                <w:t>Builder</w:t>
              </w:r>
            </w:hyperlink>
            <w:r w:rsidRPr="007B64C1">
              <w:rPr>
                <w:lang w:val="en-CA"/>
              </w:rPr>
              <w:t>. When the Bomb Tower is at maximum level, this icon is not shown.</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4" name="Picture 1214"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instantly upgrades the Bomb Tower to the next level, at the cost of one </w:t>
            </w:r>
            <w:hyperlink r:id="rId3463" w:tooltip="Magic Items" w:history="1">
              <w:r w:rsidRPr="007B64C1">
                <w:rPr>
                  <w:rStyle w:val="Hyperlink"/>
                  <w:lang w:val="en-CA"/>
                </w:rPr>
                <w:t>Hammer of Building</w:t>
              </w:r>
            </w:hyperlink>
            <w:r w:rsidRPr="007B64C1">
              <w:rPr>
                <w:lang w:val="en-CA"/>
              </w:rPr>
              <w:t> if you have one. When the Bomb Tower is at maximum level, this icon is not shown.</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3" name="Picture 1213"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the displayed number of </w:t>
            </w:r>
            <w:hyperlink r:id="rId3464" w:tooltip="Gems" w:history="1">
              <w:r w:rsidRPr="007B64C1">
                <w:rPr>
                  <w:rStyle w:val="Hyperlink"/>
                  <w:lang w:val="en-CA"/>
                </w:rPr>
                <w:t>Gems</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2" name="Picture 1212"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one </w:t>
            </w:r>
            <w:hyperlink r:id="rId3465" w:tooltip="Magic Items" w:history="1">
              <w:r w:rsidRPr="007B64C1">
                <w:rPr>
                  <w:rStyle w:val="Hyperlink"/>
                  <w:lang w:val="en-CA"/>
                </w:rPr>
                <w:t>Book of Building</w:t>
              </w:r>
            </w:hyperlink>
            <w:r w:rsidRPr="007B64C1">
              <w:rPr>
                <w:lang w:val="en-CA"/>
              </w:rPr>
              <w:t>. This icon is only shown if you have at least one </w:t>
            </w:r>
            <w:hyperlink r:id="rId3466" w:tooltip="Magic Items" w:history="1">
              <w:r w:rsidRPr="007B64C1">
                <w:rPr>
                  <w:rStyle w:val="Hyperlink"/>
                  <w:lang w:val="en-CA"/>
                </w:rPr>
                <w:t>Book of Building</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1" name="Picture 1211"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one </w:t>
            </w:r>
            <w:hyperlink r:id="rId3467" w:tooltip="Magic Items" w:history="1">
              <w:r w:rsidRPr="007B64C1">
                <w:rPr>
                  <w:rStyle w:val="Hyperlink"/>
                  <w:lang w:val="en-CA"/>
                </w:rPr>
                <w:t>Book of Everything</w:t>
              </w:r>
            </w:hyperlink>
            <w:r w:rsidRPr="007B64C1">
              <w:rPr>
                <w:lang w:val="en-CA"/>
              </w:rPr>
              <w:t>. This icon is only shown if you have at least one </w:t>
            </w:r>
            <w:hyperlink r:id="rId3468" w:tooltip="Magic Items" w:history="1">
              <w:r w:rsidRPr="007B64C1">
                <w:rPr>
                  <w:rStyle w:val="Hyperlink"/>
                  <w:lang w:val="en-CA"/>
                </w:rPr>
                <w:t>Book of Everything</w:t>
              </w:r>
            </w:hyperlink>
            <w:r w:rsidRPr="007B64C1">
              <w:rPr>
                <w:lang w:val="en-CA"/>
              </w:rPr>
              <w:t> but do not have a </w:t>
            </w:r>
            <w:hyperlink r:id="rId3469" w:tooltip="Magic Items" w:history="1">
              <w:r w:rsidRPr="007B64C1">
                <w:rPr>
                  <w:rStyle w:val="Hyperlink"/>
                  <w:lang w:val="en-CA"/>
                </w:rPr>
                <w:t>Book of Building</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0" name="Picture 1210"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boosts all your </w:t>
            </w:r>
            <w:hyperlink r:id="rId3470" w:tooltip="Builder" w:history="1">
              <w:r w:rsidRPr="007B64C1">
                <w:rPr>
                  <w:rStyle w:val="Hyperlink"/>
                  <w:lang w:val="en-CA"/>
                </w:rPr>
                <w:t>Builders</w:t>
              </w:r>
            </w:hyperlink>
            <w:r w:rsidRPr="007B64C1">
              <w:rPr>
                <w:lang w:val="en-CA"/>
              </w:rPr>
              <w:t>for 1 hour by a factor of ten, at the cost of one </w:t>
            </w:r>
            <w:hyperlink r:id="rId3471" w:tooltip="Magic Items" w:history="1">
              <w:r w:rsidRPr="007B64C1">
                <w:rPr>
                  <w:rStyle w:val="Hyperlink"/>
                  <w:lang w:val="en-CA"/>
                </w:rPr>
                <w:t>Builder Potion</w:t>
              </w:r>
            </w:hyperlink>
            <w:r w:rsidRPr="007B64C1">
              <w:rPr>
                <w:lang w:val="en-CA"/>
              </w:rPr>
              <w:t>. This icon is only shown if you have at least one </w:t>
            </w:r>
            <w:hyperlink r:id="rId3472" w:tooltip="Magic Items" w:history="1">
              <w:r w:rsidRPr="007B64C1">
                <w:rPr>
                  <w:rStyle w:val="Hyperlink"/>
                  <w:lang w:val="en-CA"/>
                </w:rPr>
                <w:t>Builder Potion</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09" name="Picture 1209"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cancels the current upgrade and refunds half of the upgrade cost.</w:t>
            </w:r>
          </w:p>
        </w:tc>
      </w:tr>
      <w:tr w:rsidR="007B64C1" w:rsidRPr="007B64C1" w:rsidTr="007B64C1">
        <w:trPr>
          <w:trHeight w:val="150"/>
        </w:trPr>
        <w:tc>
          <w:tcPr>
            <w:tcW w:w="0" w:type="auto"/>
            <w:vAlign w:val="center"/>
            <w:hideMark/>
          </w:tcPr>
          <w:p w:rsidR="007B64C1" w:rsidRPr="007B64C1" w:rsidRDefault="007B64C1" w:rsidP="007B64C1">
            <w:pPr>
              <w:rPr>
                <w:lang w:val="en-CA"/>
              </w:rPr>
            </w:pPr>
          </w:p>
        </w:tc>
        <w:tc>
          <w:tcPr>
            <w:tcW w:w="0" w:type="auto"/>
            <w:vAlign w:val="center"/>
            <w:hideMark/>
          </w:tcPr>
          <w:p w:rsidR="007B64C1" w:rsidRPr="007B64C1" w:rsidRDefault="007B64C1" w:rsidP="007B64C1">
            <w:pPr>
              <w:rPr>
                <w:lang w:val="en-CA"/>
              </w:rPr>
            </w:pPr>
          </w:p>
        </w:tc>
      </w:tr>
    </w:tbl>
    <w:p w:rsidR="007B64C1" w:rsidRPr="007B64C1" w:rsidRDefault="007B64C1" w:rsidP="007B64C1">
      <w:pPr>
        <w:numPr>
          <w:ilvl w:val="0"/>
          <w:numId w:val="15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7B64C1" w:rsidRPr="007B64C1" w:rsidTr="007B64C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B64C1" w:rsidRPr="007B64C1" w:rsidRDefault="00A02F7D" w:rsidP="007B64C1">
            <w:pPr>
              <w:rPr>
                <w:b/>
                <w:bCs/>
                <w:lang w:val="en-CA"/>
              </w:rPr>
            </w:pPr>
            <w:hyperlink r:id="rId3473" w:tooltip="Town Hall" w:history="1">
              <w:r w:rsidR="007B64C1" w:rsidRPr="007B64C1">
                <w:rPr>
                  <w:rStyle w:val="Hyperlink"/>
                  <w:b/>
                  <w:bCs/>
                  <w:lang w:val="en-CA"/>
                </w:rPr>
                <w:t>Town Hall</w:t>
              </w:r>
            </w:hyperlink>
            <w:r w:rsidR="007B64C1" w:rsidRPr="007B64C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12</w:t>
            </w:r>
          </w:p>
        </w:tc>
      </w:tr>
      <w:tr w:rsidR="007B64C1" w:rsidRPr="007B64C1" w:rsidTr="007B64C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2</w:t>
            </w:r>
          </w:p>
        </w:tc>
      </w:tr>
    </w:tbl>
    <w:p w:rsidR="007B64C1" w:rsidRPr="007B64C1" w:rsidRDefault="007B64C1" w:rsidP="007B64C1">
      <w:pPr>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7B64C1" w:rsidRPr="007B64C1" w:rsidTr="007B64C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Size </w:t>
            </w:r>
            <w:r w:rsidRPr="007B64C1">
              <w:rPr>
                <w:b/>
                <w:bCs/>
                <w:noProof/>
                <w:lang w:val="en-CA"/>
              </w:rPr>
              <w:drawing>
                <wp:inline distT="0" distB="0" distL="0" distR="0">
                  <wp:extent cx="190500" cy="142875"/>
                  <wp:effectExtent l="0" t="0" r="0" b="9525"/>
                  <wp:docPr id="1208" name="Picture 1208"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7B64C1" w:rsidRPr="007B64C1" w:rsidTr="007B64C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3x3</w:t>
            </w:r>
          </w:p>
        </w:tc>
      </w:tr>
    </w:tbl>
    <w:p w:rsidR="007B64C1" w:rsidRPr="007B64C1" w:rsidRDefault="007B64C1" w:rsidP="007B64C1">
      <w:pPr>
        <w:numPr>
          <w:ilvl w:val="0"/>
          <w:numId w:val="157"/>
        </w:numPr>
        <w:rPr>
          <w:vanish/>
          <w:lang w:val="en-CA"/>
        </w:rPr>
      </w:pPr>
    </w:p>
    <w:p w:rsidR="007B64C1" w:rsidRDefault="007B64C1"/>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89"/>
        <w:gridCol w:w="1086"/>
        <w:gridCol w:w="848"/>
        <w:gridCol w:w="1169"/>
        <w:gridCol w:w="1116"/>
        <w:gridCol w:w="951"/>
        <w:gridCol w:w="752"/>
        <w:gridCol w:w="1889"/>
        <w:gridCol w:w="1186"/>
      </w:tblGrid>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Level </w:t>
            </w:r>
            <w:r w:rsidRPr="007B64C1">
              <w:rPr>
                <w:b/>
                <w:bCs/>
                <w:noProof/>
                <w:lang w:val="en-CA"/>
              </w:rPr>
              <w:drawing>
                <wp:inline distT="0" distB="0" distL="0" distR="0">
                  <wp:extent cx="161925" cy="171450"/>
                  <wp:effectExtent l="0" t="0" r="9525" b="0"/>
                  <wp:docPr id="1207" name="Picture 120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per Second </w:t>
            </w:r>
            <w:r w:rsidRPr="007B64C1">
              <w:rPr>
                <w:b/>
                <w:bCs/>
                <w:noProof/>
                <w:lang w:val="en-CA"/>
              </w:rPr>
              <w:drawing>
                <wp:inline distT="0" distB="0" distL="0" distR="0">
                  <wp:extent cx="266700" cy="247650"/>
                  <wp:effectExtent l="0" t="0" r="0" b="0"/>
                  <wp:docPr id="1206" name="Picture 120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per Shot </w:t>
            </w:r>
            <w:r w:rsidRPr="007B64C1">
              <w:rPr>
                <w:b/>
                <w:bCs/>
                <w:noProof/>
                <w:lang w:val="en-CA"/>
              </w:rPr>
              <w:drawing>
                <wp:inline distT="0" distB="0" distL="0" distR="0">
                  <wp:extent cx="266700" cy="247650"/>
                  <wp:effectExtent l="0" t="0" r="0" b="0"/>
                  <wp:docPr id="1205" name="Picture 120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when destroyed </w:t>
            </w:r>
            <w:r w:rsidRPr="007B64C1">
              <w:rPr>
                <w:b/>
                <w:bCs/>
                <w:noProof/>
                <w:lang w:val="en-CA"/>
              </w:rPr>
              <w:drawing>
                <wp:inline distT="0" distB="0" distL="0" distR="0">
                  <wp:extent cx="161925" cy="190500"/>
                  <wp:effectExtent l="0" t="0" r="9525" b="0"/>
                  <wp:docPr id="1204" name="Picture 1204"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Hitpoints </w:t>
            </w:r>
            <w:r w:rsidRPr="007B64C1">
              <w:rPr>
                <w:b/>
                <w:bCs/>
                <w:noProof/>
                <w:lang w:val="en-CA"/>
              </w:rPr>
              <w:drawing>
                <wp:inline distT="0" distB="0" distL="0" distR="0">
                  <wp:extent cx="190500" cy="180975"/>
                  <wp:effectExtent l="0" t="0" r="0" b="9525"/>
                  <wp:docPr id="1203" name="Picture 120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A02F7D" w:rsidP="007B64C1">
            <w:pPr>
              <w:rPr>
                <w:b/>
                <w:bCs/>
                <w:lang w:val="en-CA"/>
              </w:rPr>
            </w:pPr>
            <w:hyperlink r:id="rId3474" w:anchor="Gold" w:tooltip="Resources" w:history="1">
              <w:r w:rsidR="007B64C1" w:rsidRPr="007B64C1">
                <w:rPr>
                  <w:rStyle w:val="Hyperlink"/>
                  <w:b/>
                  <w:bCs/>
                  <w:lang w:val="en-CA"/>
                </w:rPr>
                <w:t>Cost</w:t>
              </w:r>
            </w:hyperlink>
            <w:r w:rsidR="007B64C1" w:rsidRPr="007B64C1">
              <w:rPr>
                <w:b/>
                <w:bCs/>
                <w:lang w:val="en-CA"/>
              </w:rPr>
              <w:t> </w:t>
            </w:r>
            <w:r w:rsidR="007B64C1" w:rsidRPr="007B64C1">
              <w:rPr>
                <w:b/>
                <w:bCs/>
                <w:noProof/>
                <w:lang w:val="en-CA"/>
              </w:rPr>
              <w:drawing>
                <wp:inline distT="0" distB="0" distL="0" distR="0">
                  <wp:extent cx="190500" cy="190500"/>
                  <wp:effectExtent l="0" t="0" r="0" b="0"/>
                  <wp:docPr id="1202" name="Picture 120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Build Time </w:t>
            </w:r>
            <w:r w:rsidRPr="007B64C1">
              <w:rPr>
                <w:b/>
                <w:bCs/>
                <w:noProof/>
                <w:lang w:val="en-CA"/>
              </w:rPr>
              <w:drawing>
                <wp:inline distT="0" distB="0" distL="0" distR="0">
                  <wp:extent cx="171450" cy="200025"/>
                  <wp:effectExtent l="0" t="0" r="0" b="9525"/>
                  <wp:docPr id="1201" name="Picture 120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A02F7D" w:rsidP="007B64C1">
            <w:pPr>
              <w:rPr>
                <w:b/>
                <w:bCs/>
                <w:lang w:val="en-CA"/>
              </w:rPr>
            </w:pPr>
            <w:hyperlink r:id="rId3475" w:tooltip="Experience" w:history="1">
              <w:r w:rsidR="007B64C1" w:rsidRPr="007B64C1">
                <w:rPr>
                  <w:rStyle w:val="Hyperlink"/>
                  <w:b/>
                  <w:bCs/>
                  <w:lang w:val="en-CA"/>
                </w:rPr>
                <w:t>Experience</w:t>
              </w:r>
            </w:hyperlink>
            <w:r w:rsidR="007B64C1" w:rsidRPr="007B64C1">
              <w:rPr>
                <w:b/>
                <w:bCs/>
                <w:lang w:val="en-CA"/>
              </w:rPr>
              <w:t>Gained </w:t>
            </w:r>
            <w:r w:rsidR="007B64C1" w:rsidRPr="007B64C1">
              <w:rPr>
                <w:b/>
                <w:bCs/>
                <w:noProof/>
                <w:lang w:val="en-CA"/>
              </w:rPr>
              <w:drawing>
                <wp:inline distT="0" distB="0" distL="0" distR="0">
                  <wp:extent cx="209550" cy="219075"/>
                  <wp:effectExtent l="0" t="0" r="0" b="9525"/>
                  <wp:docPr id="1200" name="Picture 1200"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2"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A02F7D" w:rsidP="007B64C1">
            <w:pPr>
              <w:rPr>
                <w:b/>
                <w:bCs/>
                <w:lang w:val="en-CA"/>
              </w:rPr>
            </w:pPr>
            <w:hyperlink r:id="rId3476" w:tooltip="Town Hall" w:history="1">
              <w:r w:rsidR="007B64C1" w:rsidRPr="007B64C1">
                <w:rPr>
                  <w:rStyle w:val="Hyperlink"/>
                  <w:b/>
                  <w:bCs/>
                  <w:lang w:val="en-CA"/>
                </w:rPr>
                <w:t>Town Hall</w:t>
              </w:r>
            </w:hyperlink>
            <w:r w:rsidR="007B64C1" w:rsidRPr="007B64C1">
              <w:rPr>
                <w:b/>
                <w:bCs/>
                <w:lang w:val="en-CA"/>
              </w:rPr>
              <w:t>Level Required </w:t>
            </w:r>
            <w:r w:rsidR="007B64C1" w:rsidRPr="007B64C1">
              <w:rPr>
                <w:b/>
                <w:bCs/>
                <w:noProof/>
                <w:lang w:val="en-CA"/>
              </w:rPr>
              <w:drawing>
                <wp:inline distT="0" distB="0" distL="0" distR="0">
                  <wp:extent cx="247650" cy="276225"/>
                  <wp:effectExtent l="0" t="0" r="0" b="9525"/>
                  <wp:docPr id="1199" name="Picture 1199"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3"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12</w:t>
            </w:r>
          </w:p>
        </w:tc>
      </w:tr>
    </w:tbl>
    <w:p w:rsidR="007B64C1" w:rsidRPr="007B64C1" w:rsidRDefault="007B64C1" w:rsidP="007B64C1">
      <w:pPr>
        <w:numPr>
          <w:ilvl w:val="0"/>
          <w:numId w:val="157"/>
        </w:numPr>
        <w:rPr>
          <w:vanish/>
          <w:lang w:val="en-CA"/>
        </w:rPr>
      </w:pPr>
    </w:p>
    <w:p w:rsidR="007B64C1" w:rsidRDefault="007B64C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30"/>
        <w:gridCol w:w="2386"/>
        <w:gridCol w:w="2759"/>
        <w:gridCol w:w="3345"/>
      </w:tblGrid>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Unit Type Targeted</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Splash - 1.5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Ground</w:t>
            </w:r>
          </w:p>
        </w:tc>
      </w:tr>
    </w:tbl>
    <w:p w:rsidR="007B64C1" w:rsidRDefault="007B64C1" w:rsidP="00D6071D"/>
    <w:p w:rsidR="00096654" w:rsidRDefault="00D6071D" w:rsidP="00BB436D">
      <w:pPr>
        <w:pStyle w:val="Heading2"/>
      </w:pPr>
      <w:r>
        <w:t>Bombs</w:t>
      </w:r>
    </w:p>
    <w:p w:rsidR="00096654" w:rsidRDefault="00096654" w:rsidP="00D6071D"/>
    <w:p w:rsidR="00475819" w:rsidRPr="00475819" w:rsidRDefault="00475819" w:rsidP="00475819">
      <w:pPr>
        <w:rPr>
          <w:lang w:val="en-CA"/>
        </w:rPr>
      </w:pPr>
      <w:r w:rsidRPr="00475819">
        <w:rPr>
          <w:noProof/>
          <w:lang w:val="en-CA"/>
        </w:rPr>
        <w:drawing>
          <wp:inline distT="0" distB="0" distL="0" distR="0">
            <wp:extent cx="1905000" cy="1295400"/>
            <wp:effectExtent l="0" t="0" r="0" b="0"/>
            <wp:docPr id="1460" name="Picture 1460" descr="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7" descr="Bomb info"/>
                    <pic:cNvPicPr>
                      <a:picLocks noChangeAspect="1" noChangeArrowheads="1"/>
                    </pic:cNvPicPr>
                  </pic:nvPicPr>
                  <pic:blipFill>
                    <a:blip r:embed="rId3477">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p w:rsidR="00475819" w:rsidRPr="00475819" w:rsidRDefault="00475819" w:rsidP="00475819">
      <w:pPr>
        <w:rPr>
          <w:lang w:val="en-CA"/>
        </w:rPr>
      </w:pPr>
      <w:r w:rsidRPr="00475819">
        <w:rPr>
          <w:b/>
          <w:bCs/>
          <w:i/>
          <w:iCs/>
          <w:lang w:val="en-CA"/>
        </w:rPr>
        <w:t>"Nothing says 'STAY OUT' quite like a good old-fashioned hidden bomb."</w:t>
      </w:r>
    </w:p>
    <w:p w:rsidR="00475819" w:rsidRPr="00475819" w:rsidRDefault="00A02F7D" w:rsidP="00475819">
      <w:pPr>
        <w:rPr>
          <w:lang w:val="en-CA"/>
        </w:rPr>
      </w:pPr>
      <w:r>
        <w:rPr>
          <w:lang w:val="en-CA"/>
        </w:rPr>
        <w:pict>
          <v:rect id="_x0000_i1248"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95"/>
        <w:gridCol w:w="1680"/>
        <w:gridCol w:w="1680"/>
        <w:gridCol w:w="1695"/>
      </w:tblGrid>
      <w:tr w:rsidR="00475819" w:rsidRPr="00475819" w:rsidTr="00475819">
        <w:trPr>
          <w:tblCellSpacing w:w="15" w:type="dxa"/>
        </w:trPr>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9" name="Picture 1459" descr="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9" descr="Bomb1"/>
                          <pic:cNvPicPr>
                            <a:picLocks noChangeAspect="1" noChangeArrowheads="1"/>
                          </pic:cNvPicPr>
                        </pic:nvPicPr>
                        <pic:blipFill>
                          <a:blip r:embed="rId3478">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8" name="Picture 1458" descr="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0" descr="Bomb3"/>
                          <pic:cNvPicPr>
                            <a:picLocks noChangeAspect="1" noChangeArrowheads="1"/>
                          </pic:cNvPicPr>
                        </pic:nvPicPr>
                        <pic:blipFill>
                          <a:blip r:embed="rId3479">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7" name="Picture 1457" descr="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1" descr="Bomb5"/>
                          <pic:cNvPicPr>
                            <a:picLocks noChangeAspect="1" noChangeArrowheads="1"/>
                          </pic:cNvPicPr>
                        </pic:nvPicPr>
                        <pic:blipFill>
                          <a:blip r:embed="rId3480">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6" name="Picture 1456" descr="Bom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2" descr="Bomb7"/>
                          <pic:cNvPicPr>
                            <a:picLocks noChangeAspect="1" noChangeArrowheads="1"/>
                          </pic:cNvPicPr>
                        </pic:nvPicPr>
                        <pic:blipFill>
                          <a:blip r:embed="rId3481">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r>
      <w:tr w:rsidR="00475819" w:rsidRPr="00475819" w:rsidTr="00475819">
        <w:trPr>
          <w:tblCellSpacing w:w="15" w:type="dxa"/>
        </w:trPr>
        <w:tc>
          <w:tcPr>
            <w:tcW w:w="0" w:type="auto"/>
            <w:shd w:val="clear" w:color="auto" w:fill="281434"/>
            <w:vAlign w:val="center"/>
            <w:hideMark/>
          </w:tcPr>
          <w:p w:rsidR="00475819" w:rsidRPr="00475819" w:rsidRDefault="00475819" w:rsidP="00475819">
            <w:pPr>
              <w:rPr>
                <w:lang w:val="en-CA"/>
              </w:rPr>
            </w:pPr>
            <w:r w:rsidRPr="00475819">
              <w:rPr>
                <w:b/>
                <w:bCs/>
                <w:lang w:val="en-CA"/>
              </w:rPr>
              <w:t>Level 1 &amp; 2</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3 &amp; 4</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5 &amp; 6</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7 &amp; 8</w:t>
            </w:r>
          </w:p>
        </w:tc>
      </w:tr>
    </w:tbl>
    <w:p w:rsidR="00475819" w:rsidRPr="00475819" w:rsidRDefault="00A02F7D" w:rsidP="00475819">
      <w:pPr>
        <w:rPr>
          <w:lang w:val="en-CA"/>
        </w:rPr>
      </w:pPr>
      <w:r>
        <w:rPr>
          <w:lang w:val="en-CA"/>
        </w:rPr>
        <w:pict>
          <v:rect id="_x0000_i1249" style="width:0;height:1.5pt" o:hralign="center" o:hrstd="t" o:hrnoshade="t" o:hr="t" fillcolor="#3a3a3a" stroked="f"/>
        </w:pict>
      </w:r>
    </w:p>
    <w:p w:rsidR="00475819" w:rsidRPr="00475819" w:rsidRDefault="00475819" w:rsidP="00475819">
      <w:pPr>
        <w:numPr>
          <w:ilvl w:val="0"/>
          <w:numId w:val="177"/>
        </w:numPr>
        <w:rPr>
          <w:lang w:val="en-CA"/>
        </w:rPr>
      </w:pPr>
      <w:r w:rsidRPr="00475819">
        <w:rPr>
          <w:b/>
          <w:bCs/>
          <w:lang w:val="en-CA"/>
        </w:rPr>
        <w:t>Summary</w:t>
      </w:r>
    </w:p>
    <w:p w:rsidR="00475819" w:rsidRPr="00475819" w:rsidRDefault="00475819" w:rsidP="00475819">
      <w:pPr>
        <w:numPr>
          <w:ilvl w:val="1"/>
          <w:numId w:val="177"/>
        </w:numPr>
        <w:rPr>
          <w:lang w:val="en-CA"/>
        </w:rPr>
      </w:pPr>
      <w:r w:rsidRPr="00475819">
        <w:rPr>
          <w:lang w:val="en-CA"/>
        </w:rPr>
        <w:t>Bombs are inexpensive </w:t>
      </w:r>
      <w:hyperlink r:id="rId3482" w:tooltip="Traps" w:history="1">
        <w:r w:rsidRPr="00475819">
          <w:rPr>
            <w:rStyle w:val="Hyperlink"/>
            <w:lang w:val="en-CA"/>
          </w:rPr>
          <w:t>traps</w:t>
        </w:r>
      </w:hyperlink>
      <w:r w:rsidRPr="00475819">
        <w:rPr>
          <w:lang w:val="en-CA"/>
        </w:rPr>
        <w:t> that remain hidden until they are activated by an attacking </w:t>
      </w:r>
      <w:hyperlink r:id="rId3483" w:tooltip="Troops" w:history="1">
        <w:r w:rsidRPr="00475819">
          <w:rPr>
            <w:rStyle w:val="Hyperlink"/>
            <w:lang w:val="en-CA"/>
          </w:rPr>
          <w:t>troop</w:t>
        </w:r>
      </w:hyperlink>
      <w:r w:rsidRPr="00475819">
        <w:rPr>
          <w:lang w:val="en-CA"/>
        </w:rPr>
        <w:t> moving into their trigger radius.</w:t>
      </w:r>
    </w:p>
    <w:p w:rsidR="00475819" w:rsidRPr="00475819" w:rsidRDefault="00475819" w:rsidP="00475819">
      <w:pPr>
        <w:numPr>
          <w:ilvl w:val="1"/>
          <w:numId w:val="177"/>
        </w:numPr>
        <w:rPr>
          <w:lang w:val="en-CA"/>
        </w:rPr>
      </w:pPr>
      <w:r w:rsidRPr="00475819">
        <w:rPr>
          <w:lang w:val="en-CA"/>
        </w:rPr>
        <w:t>Once triggered, Bombs must be re-armed, which can be done for free and takes place automatically after logging into the game.</w:t>
      </w:r>
    </w:p>
    <w:p w:rsidR="00475819" w:rsidRPr="00475819" w:rsidRDefault="00475819" w:rsidP="00475819">
      <w:pPr>
        <w:numPr>
          <w:ilvl w:val="1"/>
          <w:numId w:val="177"/>
        </w:numPr>
        <w:rPr>
          <w:lang w:val="en-CA"/>
        </w:rPr>
      </w:pPr>
      <w:r w:rsidRPr="00475819">
        <w:rPr>
          <w:lang w:val="en-CA"/>
        </w:rPr>
        <w:t>Although they are the weakest of all the </w:t>
      </w:r>
      <w:hyperlink r:id="rId3484" w:tooltip="Traps" w:history="1">
        <w:r w:rsidRPr="00475819">
          <w:rPr>
            <w:rStyle w:val="Hyperlink"/>
            <w:lang w:val="en-CA"/>
          </w:rPr>
          <w:t>Traps</w:t>
        </w:r>
      </w:hyperlink>
      <w:r w:rsidRPr="00475819">
        <w:rPr>
          <w:lang w:val="en-CA"/>
        </w:rPr>
        <w:t>, Bombs can still have a positive impact on the effectiveness of a village's defense if properly placed, but only if they are always re-armed after triggering.</w:t>
      </w:r>
    </w:p>
    <w:p w:rsidR="00475819" w:rsidRPr="00475819" w:rsidRDefault="00475819" w:rsidP="00475819">
      <w:pPr>
        <w:numPr>
          <w:ilvl w:val="1"/>
          <w:numId w:val="177"/>
        </w:numPr>
        <w:rPr>
          <w:lang w:val="en-CA"/>
        </w:rPr>
      </w:pPr>
      <w:r w:rsidRPr="00475819">
        <w:rPr>
          <w:lang w:val="en-CA"/>
        </w:rPr>
        <w:t>Even though Bombs are classified as "</w:t>
      </w:r>
      <w:hyperlink r:id="rId3485" w:tooltip="Defensive Buildings" w:history="1">
        <w:r w:rsidRPr="00475819">
          <w:rPr>
            <w:rStyle w:val="Hyperlink"/>
            <w:lang w:val="en-CA"/>
          </w:rPr>
          <w:t>Defensive Buildings</w:t>
        </w:r>
      </w:hyperlink>
      <w:r w:rsidRPr="00475819">
        <w:rPr>
          <w:lang w:val="en-CA"/>
        </w:rPr>
        <w:t>", they are not buildings and do not need to be triggered/destroyed for your enemy to reach 100% destruction (nor do they count toward it).</w:t>
      </w:r>
    </w:p>
    <w:p w:rsidR="00475819" w:rsidRPr="00475819" w:rsidRDefault="00475819" w:rsidP="00475819">
      <w:pPr>
        <w:numPr>
          <w:ilvl w:val="1"/>
          <w:numId w:val="177"/>
        </w:numPr>
        <w:rPr>
          <w:lang w:val="en-CA"/>
        </w:rPr>
      </w:pPr>
      <w:r w:rsidRPr="00475819">
        <w:rPr>
          <w:lang w:val="en-CA"/>
        </w:rPr>
        <w:t>The Bomb explodes approximately 1.5 seconds after an enemy comes within 1 tile of it, causing splash damage to every enemy </w:t>
      </w:r>
      <w:hyperlink r:id="rId3486" w:tooltip="Troops" w:history="1">
        <w:r w:rsidRPr="00475819">
          <w:rPr>
            <w:rStyle w:val="Hyperlink"/>
            <w:lang w:val="en-CA"/>
          </w:rPr>
          <w:t>ground troop</w:t>
        </w:r>
      </w:hyperlink>
      <w:r w:rsidRPr="00475819">
        <w:rPr>
          <w:lang w:val="en-CA"/>
        </w:rPr>
        <w:t> within 3 tiles. This delay means that you'll want to place the Bomb in an area where troops are likely to remain for a period of time, like right next to a building they're attacking.</w:t>
      </w:r>
    </w:p>
    <w:p w:rsidR="00475819" w:rsidRPr="00475819" w:rsidRDefault="00475819" w:rsidP="00475819">
      <w:pPr>
        <w:numPr>
          <w:ilvl w:val="1"/>
          <w:numId w:val="177"/>
        </w:numPr>
        <w:rPr>
          <w:lang w:val="en-CA"/>
        </w:rPr>
      </w:pPr>
      <w:r w:rsidRPr="00475819">
        <w:rPr>
          <w:lang w:val="en-CA"/>
        </w:rPr>
        <w:t>By itself, a single Bomb will not do a great deal of damage to even the weakest of </w:t>
      </w:r>
      <w:hyperlink r:id="rId3487" w:tooltip="Troops" w:history="1">
        <w:r w:rsidRPr="00475819">
          <w:rPr>
            <w:rStyle w:val="Hyperlink"/>
            <w:lang w:val="en-CA"/>
          </w:rPr>
          <w:t>Troops</w:t>
        </w:r>
      </w:hyperlink>
      <w:r w:rsidRPr="00475819">
        <w:rPr>
          <w:lang w:val="en-CA"/>
        </w:rPr>
        <w:t> (although every bit helps). However, several Bombs in a cluster can significantly damage or even destroy an entire group of </w:t>
      </w:r>
      <w:hyperlink r:id="rId3488" w:tooltip="Archer" w:history="1">
        <w:r w:rsidRPr="00475819">
          <w:rPr>
            <w:rStyle w:val="Hyperlink"/>
            <w:lang w:val="en-CA"/>
          </w:rPr>
          <w:t>Archers</w:t>
        </w:r>
      </w:hyperlink>
      <w:r w:rsidRPr="00475819">
        <w:rPr>
          <w:lang w:val="en-CA"/>
        </w:rPr>
        <w:t> or </w:t>
      </w:r>
      <w:hyperlink r:id="rId3489" w:tooltip="Goblin" w:history="1">
        <w:r w:rsidRPr="00475819">
          <w:rPr>
            <w:rStyle w:val="Hyperlink"/>
            <w:lang w:val="en-CA"/>
          </w:rPr>
          <w:t>Goblins</w:t>
        </w:r>
      </w:hyperlink>
      <w:r w:rsidRPr="00475819">
        <w:rPr>
          <w:lang w:val="en-CA"/>
        </w:rPr>
        <w:t>.</w:t>
      </w:r>
    </w:p>
    <w:p w:rsidR="00475819" w:rsidRPr="00475819" w:rsidRDefault="00A02F7D" w:rsidP="00475819">
      <w:pPr>
        <w:rPr>
          <w:lang w:val="en-CA"/>
        </w:rPr>
      </w:pPr>
      <w:r>
        <w:rPr>
          <w:lang w:val="en-CA"/>
        </w:rPr>
        <w:lastRenderedPageBreak/>
        <w:pict>
          <v:rect id="_x0000_i1250" style="width:0;height:1.5pt" o:hralign="center" o:hrstd="t" o:hrnoshade="t" o:hr="t" fillcolor="#3a3a3a" stroked="f"/>
        </w:pict>
      </w:r>
    </w:p>
    <w:p w:rsidR="00475819" w:rsidRPr="00475819" w:rsidRDefault="00475819" w:rsidP="00475819">
      <w:pPr>
        <w:numPr>
          <w:ilvl w:val="0"/>
          <w:numId w:val="178"/>
        </w:numPr>
        <w:rPr>
          <w:lang w:val="en-CA"/>
        </w:rPr>
      </w:pPr>
      <w:r w:rsidRPr="00475819">
        <w:rPr>
          <w:b/>
          <w:bCs/>
          <w:lang w:val="en-CA"/>
        </w:rPr>
        <w:t>Offensive Strategy</w:t>
      </w:r>
    </w:p>
    <w:p w:rsidR="00475819" w:rsidRPr="00475819" w:rsidRDefault="00475819" w:rsidP="00475819">
      <w:pPr>
        <w:numPr>
          <w:ilvl w:val="1"/>
          <w:numId w:val="178"/>
        </w:numPr>
        <w:rPr>
          <w:lang w:val="en-CA"/>
        </w:rPr>
      </w:pPr>
      <w:r w:rsidRPr="00475819">
        <w:rPr>
          <w:lang w:val="en-CA"/>
        </w:rPr>
        <w:t>Bombs do only slight damage to high health troops but will destroy small troops. Try using tanks or high health troops like a </w:t>
      </w:r>
      <w:hyperlink r:id="rId3490" w:tooltip="Giant" w:history="1">
        <w:r w:rsidRPr="00475819">
          <w:rPr>
            <w:rStyle w:val="Hyperlink"/>
            <w:lang w:val="en-CA"/>
          </w:rPr>
          <w:t>Giant</w:t>
        </w:r>
      </w:hyperlink>
      <w:r w:rsidRPr="00475819">
        <w:rPr>
          <w:lang w:val="en-CA"/>
        </w:rPr>
        <w:t> to absorb the bomb.</w:t>
      </w:r>
    </w:p>
    <w:p w:rsidR="00475819" w:rsidRPr="00475819" w:rsidRDefault="00475819" w:rsidP="00475819">
      <w:pPr>
        <w:numPr>
          <w:ilvl w:val="1"/>
          <w:numId w:val="178"/>
        </w:numPr>
        <w:rPr>
          <w:lang w:val="en-CA"/>
        </w:rPr>
      </w:pPr>
      <w:r w:rsidRPr="00475819">
        <w:rPr>
          <w:lang w:val="en-CA"/>
        </w:rPr>
        <w:t>If you suspect that a particular location has Bombs in it, use a small troop, such as a </w:t>
      </w:r>
      <w:hyperlink r:id="rId3491" w:tooltip="Barbarian" w:history="1">
        <w:r w:rsidRPr="00475819">
          <w:rPr>
            <w:rStyle w:val="Hyperlink"/>
            <w:lang w:val="en-CA"/>
          </w:rPr>
          <w:t>Barbarian</w:t>
        </w:r>
      </w:hyperlink>
      <w:r w:rsidRPr="00475819">
        <w:rPr>
          <w:lang w:val="en-CA"/>
        </w:rPr>
        <w:t> to trigger them. Do not send small troops en masse, or they may all be heavily damaged at best, or completely wiped out at worst.</w:t>
      </w:r>
    </w:p>
    <w:p w:rsidR="00475819" w:rsidRPr="00475819" w:rsidRDefault="00475819" w:rsidP="00475819">
      <w:pPr>
        <w:numPr>
          <w:ilvl w:val="1"/>
          <w:numId w:val="178"/>
        </w:numPr>
        <w:rPr>
          <w:lang w:val="en-CA"/>
        </w:rPr>
      </w:pPr>
      <w:r w:rsidRPr="00475819">
        <w:rPr>
          <w:lang w:val="en-CA"/>
        </w:rPr>
        <w:t>Air troops like </w:t>
      </w:r>
      <w:hyperlink r:id="rId3492" w:tooltip="Minion" w:history="1">
        <w:r w:rsidRPr="00475819">
          <w:rPr>
            <w:rStyle w:val="Hyperlink"/>
            <w:lang w:val="en-CA"/>
          </w:rPr>
          <w:t>Minions</w:t>
        </w:r>
      </w:hyperlink>
      <w:r w:rsidRPr="00475819">
        <w:rPr>
          <w:lang w:val="en-CA"/>
        </w:rPr>
        <w:t> do not have to worry about Bombs as the Bombs cannot damage them.</w:t>
      </w:r>
    </w:p>
    <w:p w:rsidR="00475819" w:rsidRPr="00475819" w:rsidRDefault="00475819" w:rsidP="00475819">
      <w:pPr>
        <w:numPr>
          <w:ilvl w:val="0"/>
          <w:numId w:val="179"/>
        </w:numPr>
        <w:rPr>
          <w:lang w:val="en-CA"/>
        </w:rPr>
      </w:pPr>
      <w:r w:rsidRPr="00475819">
        <w:rPr>
          <w:b/>
          <w:bCs/>
          <w:lang w:val="en-CA"/>
        </w:rPr>
        <w:t>Defensive Strategy</w:t>
      </w:r>
    </w:p>
    <w:p w:rsidR="00475819" w:rsidRPr="00475819" w:rsidRDefault="00475819" w:rsidP="00475819">
      <w:pPr>
        <w:numPr>
          <w:ilvl w:val="1"/>
          <w:numId w:val="179"/>
        </w:numPr>
        <w:rPr>
          <w:lang w:val="en-CA"/>
        </w:rPr>
      </w:pPr>
      <w:r w:rsidRPr="00475819">
        <w:rPr>
          <w:lang w:val="en-CA"/>
        </w:rPr>
        <w:t>A Bomb can destroy an equivalent-level </w:t>
      </w:r>
      <w:hyperlink r:id="rId3493" w:tooltip="Wall Breaker" w:history="1">
        <w:r w:rsidRPr="00475819">
          <w:rPr>
            <w:rStyle w:val="Hyperlink"/>
            <w:lang w:val="en-CA"/>
          </w:rPr>
          <w:t>Wall Breaker</w:t>
        </w:r>
      </w:hyperlink>
      <w:r w:rsidRPr="00475819">
        <w:rPr>
          <w:lang w:val="en-CA"/>
        </w:rPr>
        <w:t>. Since wall breaker A.I. targets wall junctions, place Bombs at outside perimeter intersections and corners for maximum effect.</w:t>
      </w:r>
    </w:p>
    <w:p w:rsidR="00475819" w:rsidRPr="00475819" w:rsidRDefault="00475819" w:rsidP="00475819">
      <w:pPr>
        <w:numPr>
          <w:ilvl w:val="1"/>
          <w:numId w:val="179"/>
        </w:numPr>
        <w:rPr>
          <w:lang w:val="en-CA"/>
        </w:rPr>
      </w:pPr>
      <w:r w:rsidRPr="00475819">
        <w:rPr>
          <w:lang w:val="en-CA"/>
        </w:rPr>
        <w:t>One defensive strategy commonly used for the placement of Bombs is to position them along the outside wall, behind external buildings. The external buildings serve to delay the enemy </w:t>
      </w:r>
      <w:hyperlink r:id="rId3494" w:tooltip="Troops" w:history="1">
        <w:r w:rsidRPr="00475819">
          <w:rPr>
            <w:rStyle w:val="Hyperlink"/>
            <w:lang w:val="en-CA"/>
          </w:rPr>
          <w:t>troops</w:t>
        </w:r>
      </w:hyperlink>
      <w:r w:rsidRPr="00475819">
        <w:rPr>
          <w:lang w:val="en-CA"/>
        </w:rPr>
        <w:t> until they've grouped up, so that when they attack the wall, the Bomb hits many troops at once. This is most effective against low-health </w:t>
      </w:r>
      <w:hyperlink r:id="rId3495" w:tooltip="Troops" w:history="1">
        <w:r w:rsidRPr="00475819">
          <w:rPr>
            <w:rStyle w:val="Hyperlink"/>
            <w:lang w:val="en-CA"/>
          </w:rPr>
          <w:t>troops</w:t>
        </w:r>
      </w:hyperlink>
      <w:r w:rsidRPr="00475819">
        <w:rPr>
          <w:lang w:val="en-CA"/>
        </w:rPr>
        <w:t>, though grouping enough Bombs together can be a serious hazard for </w:t>
      </w:r>
      <w:hyperlink r:id="rId3496" w:tooltip="Giant" w:history="1">
        <w:r w:rsidRPr="00475819">
          <w:rPr>
            <w:rStyle w:val="Hyperlink"/>
            <w:lang w:val="en-CA"/>
          </w:rPr>
          <w:t>Giants</w:t>
        </w:r>
      </w:hyperlink>
      <w:r w:rsidRPr="00475819">
        <w:rPr>
          <w:lang w:val="en-CA"/>
        </w:rPr>
        <w:t>, too.</w:t>
      </w:r>
    </w:p>
    <w:p w:rsidR="00475819" w:rsidRPr="00475819" w:rsidRDefault="00475819" w:rsidP="00475819">
      <w:pPr>
        <w:numPr>
          <w:ilvl w:val="1"/>
          <w:numId w:val="179"/>
        </w:numPr>
        <w:rPr>
          <w:lang w:val="en-CA"/>
        </w:rPr>
      </w:pPr>
      <w:r w:rsidRPr="00475819">
        <w:rPr>
          <w:lang w:val="en-CA"/>
        </w:rPr>
        <w:t>Alternatively, some players decide to place a group of Bombs around a </w:t>
      </w:r>
      <w:hyperlink r:id="rId3497" w:tooltip="Defensive Buildings" w:history="1">
        <w:r w:rsidRPr="00475819">
          <w:rPr>
            <w:rStyle w:val="Hyperlink"/>
            <w:lang w:val="en-CA"/>
          </w:rPr>
          <w:t>Defensive building</w:t>
        </w:r>
      </w:hyperlink>
      <w:r w:rsidRPr="00475819">
        <w:rPr>
          <w:lang w:val="en-CA"/>
        </w:rPr>
        <w:t> on the outside of their base, to act as a trap for enemy </w:t>
      </w:r>
      <w:hyperlink r:id="rId3498" w:tooltip="Giant" w:history="1">
        <w:r w:rsidRPr="00475819">
          <w:rPr>
            <w:rStyle w:val="Hyperlink"/>
            <w:lang w:val="en-CA"/>
          </w:rPr>
          <w:t>Giants</w:t>
        </w:r>
      </w:hyperlink>
      <w:r w:rsidRPr="00475819">
        <w:rPr>
          <w:lang w:val="en-CA"/>
        </w:rPr>
        <w:t>. Placing a </w:t>
      </w:r>
      <w:hyperlink r:id="rId3499" w:tooltip="Spring Trap" w:history="1">
        <w:r w:rsidRPr="00475819">
          <w:rPr>
            <w:rStyle w:val="Hyperlink"/>
            <w:lang w:val="en-CA"/>
          </w:rPr>
          <w:t>Spring Trap</w:t>
        </w:r>
      </w:hyperlink>
      <w:r w:rsidRPr="00475819">
        <w:rPr>
          <w:lang w:val="en-CA"/>
        </w:rPr>
        <w:t> at the entrance to these trapped defense structures makes them even more effective.</w:t>
      </w:r>
    </w:p>
    <w:p w:rsidR="00475819" w:rsidRPr="00475819" w:rsidRDefault="00475819" w:rsidP="00475819">
      <w:pPr>
        <w:numPr>
          <w:ilvl w:val="1"/>
          <w:numId w:val="179"/>
        </w:numPr>
        <w:rPr>
          <w:lang w:val="en-CA"/>
        </w:rPr>
      </w:pPr>
      <w:r w:rsidRPr="00475819">
        <w:rPr>
          <w:lang w:val="en-CA"/>
        </w:rPr>
        <w:t>Be cautious when upgrading a Bomb, as this will reveal its location. Combat this by relocating it during the upgrade period, since it won't trigger during that period anyway. This is useful against players who scout out your base ahead of time for revenge attacks.</w:t>
      </w:r>
    </w:p>
    <w:p w:rsidR="00475819" w:rsidRPr="00475819" w:rsidRDefault="00475819" w:rsidP="00475819">
      <w:pPr>
        <w:numPr>
          <w:ilvl w:val="1"/>
          <w:numId w:val="179"/>
        </w:numPr>
        <w:rPr>
          <w:lang w:val="en-CA"/>
        </w:rPr>
      </w:pPr>
      <w:r w:rsidRPr="00475819">
        <w:rPr>
          <w:lang w:val="en-CA"/>
        </w:rPr>
        <w:t>Exploiting the way the A.I. targets buildings can dramatically increase the defensive effectiveness of your Bombs. For example, a group of 2-3 Bombs placed between a pair of </w:t>
      </w:r>
      <w:hyperlink r:id="rId3500" w:tooltip="Resource Buildings" w:history="1">
        <w:r w:rsidRPr="00475819">
          <w:rPr>
            <w:rStyle w:val="Hyperlink"/>
            <w:lang w:val="en-CA"/>
          </w:rPr>
          <w:t>resource collectors</w:t>
        </w:r>
      </w:hyperlink>
      <w:r w:rsidRPr="00475819">
        <w:rPr>
          <w:lang w:val="en-CA"/>
        </w:rPr>
        <w:t> is very likely to destroy an entire group of </w:t>
      </w:r>
      <w:hyperlink r:id="rId3501" w:tooltip="Goblin" w:history="1">
        <w:r w:rsidRPr="00475819">
          <w:rPr>
            <w:rStyle w:val="Hyperlink"/>
            <w:lang w:val="en-CA"/>
          </w:rPr>
          <w:t>Goblins</w:t>
        </w:r>
      </w:hyperlink>
      <w:r w:rsidRPr="00475819">
        <w:rPr>
          <w:lang w:val="en-CA"/>
        </w:rPr>
        <w:t> as they pass from one collector to the next.</w:t>
      </w:r>
    </w:p>
    <w:p w:rsidR="00475819" w:rsidRPr="00475819" w:rsidRDefault="00A02F7D" w:rsidP="00475819">
      <w:pPr>
        <w:rPr>
          <w:lang w:val="en-CA"/>
        </w:rPr>
      </w:pPr>
      <w:r>
        <w:rPr>
          <w:lang w:val="en-CA"/>
        </w:rPr>
        <w:pict>
          <v:rect id="_x0000_i1251" style="width:0;height:1.5pt" o:hralign="center" o:hrstd="t" o:hrnoshade="t" o:hr="t" fillcolor="#3a3a3a" stroked="f"/>
        </w:pict>
      </w:r>
    </w:p>
    <w:p w:rsidR="00475819" w:rsidRPr="00475819" w:rsidRDefault="00475819" w:rsidP="00475819">
      <w:pPr>
        <w:numPr>
          <w:ilvl w:val="0"/>
          <w:numId w:val="180"/>
        </w:numPr>
        <w:rPr>
          <w:lang w:val="en-CA"/>
        </w:rPr>
      </w:pPr>
      <w:r w:rsidRPr="00475819">
        <w:rPr>
          <w:b/>
          <w:bCs/>
          <w:lang w:val="en-CA"/>
        </w:rPr>
        <w:t>Upgrade Differences</w:t>
      </w:r>
    </w:p>
    <w:p w:rsidR="00475819" w:rsidRPr="00475819" w:rsidRDefault="00475819" w:rsidP="00475819">
      <w:pPr>
        <w:numPr>
          <w:ilvl w:val="1"/>
          <w:numId w:val="180"/>
        </w:numPr>
        <w:rPr>
          <w:lang w:val="en-CA"/>
        </w:rPr>
      </w:pPr>
      <w:r w:rsidRPr="00475819">
        <w:rPr>
          <w:lang w:val="en-CA"/>
        </w:rPr>
        <w:t>At level 3, the Bomb becomes a little bigger and gains 4 golden spikes around its circumference.</w:t>
      </w:r>
    </w:p>
    <w:p w:rsidR="00475819" w:rsidRPr="00475819" w:rsidRDefault="00475819" w:rsidP="00475819">
      <w:pPr>
        <w:numPr>
          <w:ilvl w:val="1"/>
          <w:numId w:val="180"/>
        </w:numPr>
        <w:rPr>
          <w:lang w:val="en-CA"/>
        </w:rPr>
      </w:pPr>
      <w:r w:rsidRPr="00475819">
        <w:rPr>
          <w:lang w:val="en-CA"/>
        </w:rPr>
        <w:t>At level 5, the Bomb is encased in two metal shells that have several golden bumps on their surface.</w:t>
      </w:r>
    </w:p>
    <w:p w:rsidR="00475819" w:rsidRPr="00475819" w:rsidRDefault="00475819" w:rsidP="00475819">
      <w:pPr>
        <w:numPr>
          <w:ilvl w:val="1"/>
          <w:numId w:val="180"/>
        </w:numPr>
        <w:rPr>
          <w:lang w:val="en-CA"/>
        </w:rPr>
      </w:pPr>
      <w:r w:rsidRPr="00475819">
        <w:rPr>
          <w:lang w:val="en-CA"/>
        </w:rPr>
        <w:t>At level 7, the Bomb is encased in two golden shells with no bumps on surface.</w:t>
      </w:r>
    </w:p>
    <w:p w:rsidR="00475819" w:rsidRPr="00475819" w:rsidRDefault="00A02F7D" w:rsidP="00475819">
      <w:pPr>
        <w:rPr>
          <w:lang w:val="en-CA"/>
        </w:rPr>
      </w:pPr>
      <w:r>
        <w:rPr>
          <w:lang w:val="en-CA"/>
        </w:rPr>
        <w:pict>
          <v:rect id="_x0000_i1252" style="width:0;height:1.5pt" o:hralign="center" o:hrstd="t" o:hrnoshade="t" o:hr="t" fillcolor="#3a3a3a" stroked="f"/>
        </w:pict>
      </w:r>
    </w:p>
    <w:p w:rsidR="00475819" w:rsidRPr="00475819" w:rsidRDefault="00475819" w:rsidP="00475819">
      <w:pPr>
        <w:numPr>
          <w:ilvl w:val="0"/>
          <w:numId w:val="181"/>
        </w:numPr>
        <w:rPr>
          <w:lang w:val="en-CA"/>
        </w:rPr>
      </w:pPr>
      <w:r w:rsidRPr="00475819">
        <w:rPr>
          <w:b/>
          <w:bCs/>
          <w:lang w:val="en-CA"/>
        </w:rPr>
        <w:t>Trivia</w:t>
      </w:r>
    </w:p>
    <w:p w:rsidR="00475819" w:rsidRPr="00475819" w:rsidRDefault="00475819" w:rsidP="00475819">
      <w:pPr>
        <w:numPr>
          <w:ilvl w:val="1"/>
          <w:numId w:val="181"/>
        </w:numPr>
        <w:rPr>
          <w:lang w:val="en-CA"/>
        </w:rPr>
      </w:pPr>
      <w:r w:rsidRPr="00475819">
        <w:rPr>
          <w:lang w:val="en-CA"/>
        </w:rPr>
        <w:t>After exploding, the Bomb leaves a black scorched mark on the ground, and it fades away after a few seconds.</w:t>
      </w:r>
      <w:r w:rsidRPr="00475819">
        <w:rPr>
          <w:noProof/>
          <w:lang w:val="en-CA"/>
        </w:rPr>
        <w:drawing>
          <wp:inline distT="0" distB="0" distL="0" distR="0">
            <wp:extent cx="533400" cy="609600"/>
            <wp:effectExtent l="0" t="0" r="0" b="0"/>
            <wp:docPr id="1455" name="Picture 1455" descr="Bomb5 unarmed">
              <a:hlinkClick xmlns:a="http://schemas.openxmlformats.org/drawingml/2006/main" r:id="rId3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Bomb5 unarmed">
                      <a:hlinkClick r:id="rId3502"/>
                    </pic:cNvPr>
                    <pic:cNvPicPr>
                      <a:picLocks noChangeAspect="1" noChangeArrowheads="1"/>
                    </pic:cNvPicPr>
                  </pic:nvPicPr>
                  <pic:blipFill>
                    <a:blip r:embed="rId3503">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p w:rsidR="00475819" w:rsidRPr="00475819" w:rsidRDefault="00475819" w:rsidP="00475819">
      <w:pPr>
        <w:rPr>
          <w:lang w:val="en-CA"/>
        </w:rPr>
      </w:pPr>
      <w:r w:rsidRPr="00475819">
        <w:rPr>
          <w:lang w:val="en-CA"/>
        </w:rPr>
        <w:t>Unarmed</w:t>
      </w:r>
    </w:p>
    <w:p w:rsidR="00475819" w:rsidRPr="00475819" w:rsidRDefault="00475819" w:rsidP="00475819">
      <w:pPr>
        <w:numPr>
          <w:ilvl w:val="1"/>
          <w:numId w:val="181"/>
        </w:numPr>
        <w:rPr>
          <w:lang w:val="en-CA"/>
        </w:rPr>
      </w:pPr>
      <w:r w:rsidRPr="00475819">
        <w:rPr>
          <w:lang w:val="en-CA"/>
        </w:rPr>
        <w:t>The fuse on the Bomb is lit constantly, but it never burns up.</w:t>
      </w:r>
    </w:p>
    <w:p w:rsidR="00475819" w:rsidRPr="00475819" w:rsidRDefault="00475819" w:rsidP="00475819">
      <w:pPr>
        <w:numPr>
          <w:ilvl w:val="1"/>
          <w:numId w:val="181"/>
        </w:numPr>
        <w:rPr>
          <w:lang w:val="en-CA"/>
        </w:rPr>
      </w:pPr>
      <w:r w:rsidRPr="00475819">
        <w:rPr>
          <w:lang w:val="en-CA"/>
        </w:rPr>
        <w:t>If you light a Bomb just before the battle ends, the Bomb never explodes.</w:t>
      </w:r>
    </w:p>
    <w:p w:rsidR="00475819" w:rsidRPr="00475819" w:rsidRDefault="00475819" w:rsidP="00475819">
      <w:pPr>
        <w:numPr>
          <w:ilvl w:val="1"/>
          <w:numId w:val="181"/>
        </w:numPr>
        <w:rPr>
          <w:lang w:val="en-CA"/>
        </w:rPr>
      </w:pPr>
      <w:r w:rsidRPr="00475819">
        <w:rPr>
          <w:lang w:val="en-CA"/>
        </w:rPr>
        <w:t>After the December 17, 2015 update a maxed out Bomb can instantly kill a group of summoned </w:t>
      </w:r>
      <w:hyperlink r:id="rId3504" w:tooltip="Witch/Skeleton" w:history="1">
        <w:r w:rsidRPr="00475819">
          <w:rPr>
            <w:rStyle w:val="Hyperlink"/>
            <w:lang w:val="en-CA"/>
          </w:rPr>
          <w:t>skeletons</w:t>
        </w:r>
      </w:hyperlink>
      <w:r w:rsidRPr="00475819">
        <w:rPr>
          <w:lang w:val="en-CA"/>
        </w:rPr>
        <w:t> making bombs really effective against </w:t>
      </w:r>
      <w:hyperlink r:id="rId3505" w:tooltip="Witch" w:history="1">
        <w:r w:rsidRPr="00475819">
          <w:rPr>
            <w:rStyle w:val="Hyperlink"/>
            <w:lang w:val="en-CA"/>
          </w:rPr>
          <w:t>Witch</w:t>
        </w:r>
      </w:hyperlink>
      <w:r w:rsidRPr="00475819">
        <w:rPr>
          <w:lang w:val="en-CA"/>
        </w:rPr>
        <w:t> based attacks.</w:t>
      </w:r>
    </w:p>
    <w:p w:rsidR="00475819" w:rsidRPr="00475819" w:rsidRDefault="00A02F7D" w:rsidP="00475819">
      <w:pPr>
        <w:rPr>
          <w:lang w:val="en-CA"/>
        </w:rPr>
      </w:pPr>
      <w:r>
        <w:rPr>
          <w:lang w:val="en-CA"/>
        </w:rPr>
        <w:pict>
          <v:rect id="_x0000_i1253" style="width:0;height:1.5pt" o:hralign="center" o:hrstd="t" o:hrnoshade="t" o:hr="t" fillcolor="#3a3a3a" stroked="f"/>
        </w:pict>
      </w:r>
    </w:p>
    <w:p w:rsidR="00475819" w:rsidRPr="00475819" w:rsidRDefault="00475819" w:rsidP="00475819">
      <w:pPr>
        <w:numPr>
          <w:ilvl w:val="0"/>
          <w:numId w:val="182"/>
        </w:numPr>
        <w:rPr>
          <w:lang w:val="en-CA"/>
        </w:rPr>
      </w:pPr>
      <w:r w:rsidRPr="00475819">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4" name="Picture 1454"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9"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displays information about the Bomb, such as Level, Damage Type and Targets.</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lastRenderedPageBreak/>
              <w:drawing>
                <wp:inline distT="0" distB="0" distL="0" distR="0">
                  <wp:extent cx="428625" cy="428625"/>
                  <wp:effectExtent l="0" t="0" r="9525" b="9525"/>
                  <wp:docPr id="1453" name="Picture 1453"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0"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begins upgrading the Bomb to the next level, if you have enough resources and a free </w:t>
            </w:r>
            <w:hyperlink r:id="rId3506" w:tooltip="Builder's Hut" w:history="1">
              <w:r w:rsidRPr="00475819">
                <w:rPr>
                  <w:rStyle w:val="Hyperlink"/>
                  <w:lang w:val="en-CA"/>
                </w:rPr>
                <w:t>Builder</w:t>
              </w:r>
            </w:hyperlink>
            <w:r w:rsidRPr="00475819">
              <w:rPr>
                <w:lang w:val="en-CA"/>
              </w:rPr>
              <w:t>. When the Bomb is at maximum level, this icon is not shown.</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2" name="Picture 1452"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1"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instantly upgrades the Bomb to the next level, at the cost of one </w:t>
            </w:r>
            <w:hyperlink r:id="rId3507" w:tooltip="Magic Items" w:history="1">
              <w:r w:rsidRPr="00475819">
                <w:rPr>
                  <w:rStyle w:val="Hyperlink"/>
                  <w:lang w:val="en-CA"/>
                </w:rPr>
                <w:t>Hammer of Building</w:t>
              </w:r>
            </w:hyperlink>
            <w:r w:rsidRPr="00475819">
              <w:rPr>
                <w:lang w:val="en-CA"/>
              </w:rPr>
              <w:t> if you have one. When the Bomb is at maximum level, this icon is not shown.</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1" name="Picture 1451"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2"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the displayed number of </w:t>
            </w:r>
            <w:hyperlink r:id="rId3508" w:tooltip="Gems" w:history="1">
              <w:r w:rsidRPr="00475819">
                <w:rPr>
                  <w:rStyle w:val="Hyperlink"/>
                  <w:lang w:val="en-CA"/>
                </w:rPr>
                <w:t>Gems</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0" name="Picture 1450"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one </w:t>
            </w:r>
            <w:hyperlink r:id="rId3509" w:tooltip="Magic Items" w:history="1">
              <w:r w:rsidRPr="00475819">
                <w:rPr>
                  <w:rStyle w:val="Hyperlink"/>
                  <w:lang w:val="en-CA"/>
                </w:rPr>
                <w:t>Book of Building</w:t>
              </w:r>
            </w:hyperlink>
            <w:r w:rsidRPr="00475819">
              <w:rPr>
                <w:lang w:val="en-CA"/>
              </w:rPr>
              <w:t>. This icon is only shown if you have at least one </w:t>
            </w:r>
            <w:hyperlink r:id="rId3510" w:tooltip="Magic Items" w:history="1">
              <w:r w:rsidRPr="00475819">
                <w:rPr>
                  <w:rStyle w:val="Hyperlink"/>
                  <w:lang w:val="en-CA"/>
                </w:rPr>
                <w:t>Book of Building</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9" name="Picture 1449"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4"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one </w:t>
            </w:r>
            <w:hyperlink r:id="rId3511" w:tooltip="Magic Items" w:history="1">
              <w:r w:rsidRPr="00475819">
                <w:rPr>
                  <w:rStyle w:val="Hyperlink"/>
                  <w:lang w:val="en-CA"/>
                </w:rPr>
                <w:t>Book of Everything</w:t>
              </w:r>
            </w:hyperlink>
            <w:r w:rsidRPr="00475819">
              <w:rPr>
                <w:lang w:val="en-CA"/>
              </w:rPr>
              <w:t>. This icon is only shown if you have at least one </w:t>
            </w:r>
            <w:hyperlink r:id="rId3512" w:tooltip="Magic Items" w:history="1">
              <w:r w:rsidRPr="00475819">
                <w:rPr>
                  <w:rStyle w:val="Hyperlink"/>
                  <w:lang w:val="en-CA"/>
                </w:rPr>
                <w:t>Book of Everything</w:t>
              </w:r>
            </w:hyperlink>
            <w:r w:rsidRPr="00475819">
              <w:rPr>
                <w:lang w:val="en-CA"/>
              </w:rPr>
              <w:t> but do not have a </w:t>
            </w:r>
            <w:hyperlink r:id="rId3513" w:tooltip="Magic Items" w:history="1">
              <w:r w:rsidRPr="00475819">
                <w:rPr>
                  <w:rStyle w:val="Hyperlink"/>
                  <w:lang w:val="en-CA"/>
                </w:rPr>
                <w:t>Book of Building</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8" name="Picture 1448"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5"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boosts all your </w:t>
            </w:r>
            <w:hyperlink r:id="rId3514" w:tooltip="Builder" w:history="1">
              <w:r w:rsidRPr="00475819">
                <w:rPr>
                  <w:rStyle w:val="Hyperlink"/>
                  <w:lang w:val="en-CA"/>
                </w:rPr>
                <w:t>Builders</w:t>
              </w:r>
            </w:hyperlink>
            <w:r w:rsidRPr="00475819">
              <w:rPr>
                <w:lang w:val="en-CA"/>
              </w:rPr>
              <w:t>for 1 hour by a factor of ten, at the cost of one </w:t>
            </w:r>
            <w:hyperlink r:id="rId3515" w:tooltip="Magic Items" w:history="1">
              <w:r w:rsidRPr="00475819">
                <w:rPr>
                  <w:rStyle w:val="Hyperlink"/>
                  <w:lang w:val="en-CA"/>
                </w:rPr>
                <w:t>Builder Potion</w:t>
              </w:r>
            </w:hyperlink>
            <w:r w:rsidRPr="00475819">
              <w:rPr>
                <w:lang w:val="en-CA"/>
              </w:rPr>
              <w:t>. This icon is only shown if you have at least one </w:t>
            </w:r>
            <w:hyperlink r:id="rId3516" w:tooltip="Magic Items" w:history="1">
              <w:r w:rsidRPr="00475819">
                <w:rPr>
                  <w:rStyle w:val="Hyperlink"/>
                  <w:lang w:val="en-CA"/>
                </w:rPr>
                <w:t>Builder Potion</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7" name="Picture 1447"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6"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cancels the current upgrade and refunds half of the upgrade cost.</w:t>
            </w:r>
          </w:p>
        </w:tc>
      </w:tr>
      <w:tr w:rsidR="00475819" w:rsidRPr="00475819" w:rsidTr="00475819">
        <w:trPr>
          <w:trHeight w:val="150"/>
        </w:trPr>
        <w:tc>
          <w:tcPr>
            <w:tcW w:w="0" w:type="auto"/>
            <w:vAlign w:val="center"/>
            <w:hideMark/>
          </w:tcPr>
          <w:p w:rsidR="00475819" w:rsidRPr="00475819" w:rsidRDefault="00475819" w:rsidP="00475819">
            <w:pPr>
              <w:rPr>
                <w:lang w:val="en-CA"/>
              </w:rPr>
            </w:pPr>
          </w:p>
        </w:tc>
        <w:tc>
          <w:tcPr>
            <w:tcW w:w="0" w:type="auto"/>
            <w:vAlign w:val="center"/>
            <w:hideMark/>
          </w:tcPr>
          <w:p w:rsidR="00475819" w:rsidRPr="00475819" w:rsidRDefault="00475819" w:rsidP="00475819">
            <w:pPr>
              <w:rPr>
                <w:lang w:val="en-CA"/>
              </w:rPr>
            </w:pPr>
          </w:p>
        </w:tc>
      </w:tr>
    </w:tbl>
    <w:p w:rsidR="00475819" w:rsidRPr="00475819" w:rsidRDefault="00475819" w:rsidP="00475819">
      <w:pPr>
        <w:numPr>
          <w:ilvl w:val="0"/>
          <w:numId w:val="18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475819" w:rsidRPr="00475819" w:rsidTr="00475819">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5819" w:rsidRPr="00475819" w:rsidRDefault="00A02F7D" w:rsidP="00475819">
            <w:pPr>
              <w:rPr>
                <w:b/>
                <w:bCs/>
                <w:lang w:val="en-CA"/>
              </w:rPr>
            </w:pPr>
            <w:hyperlink r:id="rId3517" w:tooltip="Town Hall" w:history="1">
              <w:r w:rsidR="00475819" w:rsidRPr="00475819">
                <w:rPr>
                  <w:rStyle w:val="Hyperlink"/>
                  <w:b/>
                  <w:bCs/>
                  <w:lang w:val="en-CA"/>
                </w:rPr>
                <w:t>Town Hall</w:t>
              </w:r>
            </w:hyperlink>
            <w:r w:rsidR="00475819" w:rsidRPr="00475819">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12</w:t>
            </w:r>
          </w:p>
        </w:tc>
      </w:tr>
      <w:tr w:rsidR="00475819" w:rsidRPr="00475819" w:rsidTr="00475819">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r>
    </w:tbl>
    <w:p w:rsidR="00475819" w:rsidRPr="00475819" w:rsidRDefault="00475819" w:rsidP="00475819">
      <w:pPr>
        <w:ind w:left="720"/>
        <w:rPr>
          <w:lang w:val="en-CA"/>
        </w:rPr>
      </w:pPr>
      <w:r w:rsidRPr="00475819">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475819" w:rsidRPr="00475819" w:rsidTr="00475819">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Size </w:t>
            </w:r>
            <w:r w:rsidRPr="00475819">
              <w:rPr>
                <w:b/>
                <w:bCs/>
                <w:noProof/>
                <w:lang w:val="en-CA"/>
              </w:rPr>
              <w:drawing>
                <wp:inline distT="0" distB="0" distL="0" distR="0">
                  <wp:extent cx="190500" cy="142875"/>
                  <wp:effectExtent l="0" t="0" r="0" b="9525"/>
                  <wp:docPr id="1446" name="Picture 144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475819" w:rsidRPr="00475819" w:rsidTr="00475819">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1x1</w:t>
            </w:r>
          </w:p>
        </w:tc>
      </w:tr>
    </w:tbl>
    <w:p w:rsidR="00475819" w:rsidRPr="00475819" w:rsidRDefault="00475819" w:rsidP="00475819">
      <w:pPr>
        <w:numPr>
          <w:ilvl w:val="0"/>
          <w:numId w:val="182"/>
        </w:numPr>
        <w:rPr>
          <w:vanish/>
          <w:lang w:val="en-CA"/>
        </w:rPr>
      </w:pPr>
    </w:p>
    <w:p w:rsidR="00475819" w:rsidRDefault="0047581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A02F7D" w:rsidP="00475819">
            <w:pPr>
              <w:rPr>
                <w:b/>
                <w:bCs/>
                <w:lang w:val="en-CA"/>
              </w:rPr>
            </w:pPr>
            <w:hyperlink r:id="rId3518" w:anchor="Gold" w:tooltip="Resource Buildings" w:history="1">
              <w:r w:rsidR="00475819" w:rsidRPr="00475819">
                <w:rPr>
                  <w:rStyle w:val="Hyperlink"/>
                  <w:b/>
                  <w:bCs/>
                  <w:lang w:val="en-CA"/>
                </w:rPr>
                <w:t>Cost</w:t>
              </w:r>
            </w:hyperlink>
            <w:r w:rsidR="00475819" w:rsidRPr="00475819">
              <w:rPr>
                <w:b/>
                <w:bCs/>
                <w:lang w:val="en-CA"/>
              </w:rPr>
              <w:t> </w:t>
            </w:r>
            <w:r w:rsidR="00475819" w:rsidRPr="00475819">
              <w:rPr>
                <w:b/>
                <w:bCs/>
                <w:noProof/>
                <w:lang w:val="en-CA"/>
              </w:rPr>
              <w:drawing>
                <wp:inline distT="0" distB="0" distL="0" distR="0">
                  <wp:extent cx="190500" cy="190500"/>
                  <wp:effectExtent l="0" t="0" r="0" b="0"/>
                  <wp:docPr id="1445" name="Picture 144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8"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A02F7D" w:rsidP="00475819">
            <w:pPr>
              <w:rPr>
                <w:b/>
                <w:bCs/>
                <w:lang w:val="en-CA"/>
              </w:rPr>
            </w:pPr>
            <w:hyperlink r:id="rId3519" w:tooltip="Experience" w:history="1">
              <w:r w:rsidR="00475819" w:rsidRPr="00475819">
                <w:rPr>
                  <w:rStyle w:val="Hyperlink"/>
                  <w:b/>
                  <w:bCs/>
                  <w:lang w:val="en-CA"/>
                </w:rPr>
                <w:t>Experience</w:t>
              </w:r>
            </w:hyperlink>
            <w:r w:rsidR="00475819" w:rsidRPr="00475819">
              <w:rPr>
                <w:b/>
                <w:bCs/>
                <w:lang w:val="en-CA"/>
              </w:rPr>
              <w:t> Gained </w:t>
            </w:r>
            <w:r w:rsidR="00475819" w:rsidRPr="00475819">
              <w:rPr>
                <w:b/>
                <w:bCs/>
                <w:noProof/>
                <w:lang w:val="en-CA"/>
              </w:rPr>
              <w:drawing>
                <wp:inline distT="0" distB="0" distL="0" distR="0">
                  <wp:extent cx="209550" cy="219075"/>
                  <wp:effectExtent l="0" t="0" r="0" b="9525"/>
                  <wp:docPr id="1444" name="Picture 144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A02F7D" w:rsidP="00475819">
            <w:pPr>
              <w:rPr>
                <w:b/>
                <w:bCs/>
                <w:lang w:val="en-CA"/>
              </w:rPr>
            </w:pPr>
            <w:hyperlink r:id="rId3520" w:tooltip="Town Hall" w:history="1">
              <w:r w:rsidR="00475819" w:rsidRPr="00475819">
                <w:rPr>
                  <w:rStyle w:val="Hyperlink"/>
                  <w:b/>
                  <w:bCs/>
                  <w:lang w:val="en-CA"/>
                </w:rPr>
                <w:t>Town Hall</w:t>
              </w:r>
            </w:hyperlink>
            <w:r w:rsidR="00475819" w:rsidRPr="00475819">
              <w:rPr>
                <w:b/>
                <w:bCs/>
                <w:lang w:val="en-CA"/>
              </w:rPr>
              <w:t> Level Required</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9</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11</w:t>
            </w:r>
          </w:p>
        </w:tc>
      </w:tr>
    </w:tbl>
    <w:p w:rsidR="00475819" w:rsidRPr="00475819" w:rsidRDefault="00475819" w:rsidP="00475819">
      <w:pPr>
        <w:numPr>
          <w:ilvl w:val="0"/>
          <w:numId w:val="182"/>
        </w:numPr>
        <w:rPr>
          <w:vanish/>
          <w:lang w:val="en-CA"/>
        </w:rPr>
      </w:pPr>
    </w:p>
    <w:p w:rsidR="00475819" w:rsidRDefault="0047581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44"/>
        <w:gridCol w:w="1952"/>
        <w:gridCol w:w="1706"/>
        <w:gridCol w:w="2334"/>
        <w:gridCol w:w="1884"/>
      </w:tblGrid>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Favorite Target</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None</w:t>
            </w:r>
          </w:p>
        </w:tc>
      </w:tr>
    </w:tbl>
    <w:p w:rsidR="00475819" w:rsidRDefault="00475819" w:rsidP="00D6071D"/>
    <w:p w:rsidR="00096654" w:rsidRDefault="00D6071D" w:rsidP="00BB436D">
      <w:pPr>
        <w:pStyle w:val="Heading2"/>
      </w:pPr>
      <w:r>
        <w:t xml:space="preserve">Spring </w:t>
      </w:r>
      <w:r w:rsidR="00096654">
        <w:t>T</w:t>
      </w:r>
      <w:r>
        <w:t>raps</w:t>
      </w:r>
    </w:p>
    <w:p w:rsidR="00096654" w:rsidRDefault="00096654" w:rsidP="00D6071D"/>
    <w:p w:rsidR="001A6530" w:rsidRPr="001A6530" w:rsidRDefault="001A6530" w:rsidP="001A6530">
      <w:pPr>
        <w:rPr>
          <w:lang w:val="en-CA"/>
        </w:rPr>
      </w:pPr>
      <w:r w:rsidRPr="001A6530">
        <w:rPr>
          <w:noProof/>
          <w:lang w:val="en-CA"/>
        </w:rPr>
        <w:drawing>
          <wp:inline distT="0" distB="0" distL="0" distR="0">
            <wp:extent cx="2286000" cy="1371600"/>
            <wp:effectExtent l="0" t="0" r="0" b="0"/>
            <wp:docPr id="1532" name="Picture 1532" descr="Spring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4" descr="Spring Trap info"/>
                    <pic:cNvPicPr>
                      <a:picLocks noChangeAspect="1" noChangeArrowheads="1"/>
                    </pic:cNvPicPr>
                  </pic:nvPicPr>
                  <pic:blipFill>
                    <a:blip r:embed="rId3521">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a:noFill/>
                    </a:ln>
                  </pic:spPr>
                </pic:pic>
              </a:graphicData>
            </a:graphic>
          </wp:inline>
        </w:drawing>
      </w:r>
    </w:p>
    <w:p w:rsidR="001A6530" w:rsidRPr="001A6530" w:rsidRDefault="001A6530" w:rsidP="001A6530">
      <w:pPr>
        <w:rPr>
          <w:lang w:val="en-CA"/>
        </w:rPr>
      </w:pPr>
      <w:r w:rsidRPr="001A6530">
        <w:rPr>
          <w:b/>
          <w:bCs/>
          <w:i/>
          <w:iCs/>
          <w:lang w:val="en-CA"/>
        </w:rPr>
        <w:t>"This bouncy little number will toss unwanted visitors right off your property!"</w:t>
      </w:r>
    </w:p>
    <w:p w:rsidR="001A6530" w:rsidRPr="001A6530" w:rsidRDefault="00A02F7D" w:rsidP="001A6530">
      <w:pPr>
        <w:rPr>
          <w:lang w:val="en-CA"/>
        </w:rPr>
      </w:pPr>
      <w:r>
        <w:rPr>
          <w:lang w:val="en-CA"/>
        </w:rPr>
        <w:pict>
          <v:rect id="_x0000_i1254"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1A6530" w:rsidRPr="001A6530" w:rsidTr="001A6530">
        <w:trPr>
          <w:tblCellSpacing w:w="15" w:type="dxa"/>
        </w:trPr>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31" name="Picture 1531" descr="Spring Tr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6" descr="Spring Trap1"/>
                          <pic:cNvPicPr>
                            <a:picLocks noChangeAspect="1" noChangeArrowheads="1"/>
                          </pic:cNvPicPr>
                        </pic:nvPicPr>
                        <pic:blipFill>
                          <a:blip r:embed="rId3522">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30" name="Picture 1530" descr="Spring Tr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7" descr="Spring Trap3"/>
                          <pic:cNvPicPr>
                            <a:picLocks noChangeAspect="1" noChangeArrowheads="1"/>
                          </pic:cNvPicPr>
                        </pic:nvPicPr>
                        <pic:blipFill>
                          <a:blip r:embed="rId3523">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29" name="Picture 1529" descr="Spring Tr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8" descr="Spring Trap5"/>
                          <pic:cNvPicPr>
                            <a:picLocks noChangeAspect="1" noChangeArrowheads="1"/>
                          </pic:cNvPicPr>
                        </pic:nvPicPr>
                        <pic:blipFill>
                          <a:blip r:embed="rId3524">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r>
      <w:tr w:rsidR="001A6530" w:rsidRPr="001A6530" w:rsidTr="001A6530">
        <w:trPr>
          <w:tblCellSpacing w:w="15" w:type="dxa"/>
        </w:trPr>
        <w:tc>
          <w:tcPr>
            <w:tcW w:w="0" w:type="auto"/>
            <w:shd w:val="clear" w:color="auto" w:fill="281434"/>
            <w:vAlign w:val="center"/>
            <w:hideMark/>
          </w:tcPr>
          <w:p w:rsidR="001A6530" w:rsidRPr="001A6530" w:rsidRDefault="001A6530" w:rsidP="001A6530">
            <w:pPr>
              <w:rPr>
                <w:lang w:val="en-CA"/>
              </w:rPr>
            </w:pPr>
            <w:r w:rsidRPr="001A6530">
              <w:rPr>
                <w:b/>
                <w:bCs/>
                <w:lang w:val="en-CA"/>
              </w:rPr>
              <w:t>Level 1 &amp; 2</w:t>
            </w:r>
          </w:p>
        </w:tc>
        <w:tc>
          <w:tcPr>
            <w:tcW w:w="0" w:type="auto"/>
            <w:shd w:val="clear" w:color="auto" w:fill="281434"/>
            <w:vAlign w:val="center"/>
            <w:hideMark/>
          </w:tcPr>
          <w:p w:rsidR="001A6530" w:rsidRPr="001A6530" w:rsidRDefault="001A6530" w:rsidP="001A6530">
            <w:pPr>
              <w:rPr>
                <w:lang w:val="en-CA"/>
              </w:rPr>
            </w:pPr>
            <w:r w:rsidRPr="001A6530">
              <w:rPr>
                <w:b/>
                <w:bCs/>
                <w:lang w:val="en-CA"/>
              </w:rPr>
              <w:t>Level 3 &amp; 4</w:t>
            </w:r>
          </w:p>
        </w:tc>
        <w:tc>
          <w:tcPr>
            <w:tcW w:w="0" w:type="auto"/>
            <w:shd w:val="clear" w:color="auto" w:fill="281434"/>
            <w:vAlign w:val="center"/>
            <w:hideMark/>
          </w:tcPr>
          <w:p w:rsidR="001A6530" w:rsidRPr="001A6530" w:rsidRDefault="001A6530" w:rsidP="001A6530">
            <w:pPr>
              <w:rPr>
                <w:lang w:val="en-CA"/>
              </w:rPr>
            </w:pPr>
            <w:r w:rsidRPr="001A6530">
              <w:rPr>
                <w:b/>
                <w:bCs/>
                <w:lang w:val="en-CA"/>
              </w:rPr>
              <w:t>Level 5</w:t>
            </w:r>
          </w:p>
        </w:tc>
      </w:tr>
    </w:tbl>
    <w:p w:rsidR="001A6530" w:rsidRPr="001A6530" w:rsidRDefault="00A02F7D" w:rsidP="001A6530">
      <w:pPr>
        <w:rPr>
          <w:lang w:val="en-CA"/>
        </w:rPr>
      </w:pPr>
      <w:r>
        <w:rPr>
          <w:lang w:val="en-CA"/>
        </w:rPr>
        <w:pict>
          <v:rect id="_x0000_i1255" style="width:0;height:1.5pt" o:hralign="center" o:hrstd="t" o:hrnoshade="t" o:hr="t" fillcolor="#3a3a3a" stroked="f"/>
        </w:pict>
      </w:r>
    </w:p>
    <w:p w:rsidR="001A6530" w:rsidRPr="001A6530" w:rsidRDefault="001A6530" w:rsidP="001A6530">
      <w:pPr>
        <w:numPr>
          <w:ilvl w:val="0"/>
          <w:numId w:val="183"/>
        </w:numPr>
        <w:rPr>
          <w:lang w:val="en-CA"/>
        </w:rPr>
      </w:pPr>
      <w:r w:rsidRPr="001A6530">
        <w:rPr>
          <w:b/>
          <w:bCs/>
          <w:lang w:val="en-CA"/>
        </w:rPr>
        <w:t>Summary</w:t>
      </w:r>
    </w:p>
    <w:p w:rsidR="001A6530" w:rsidRPr="001A6530" w:rsidRDefault="001A6530" w:rsidP="001A6530">
      <w:pPr>
        <w:numPr>
          <w:ilvl w:val="1"/>
          <w:numId w:val="183"/>
        </w:numPr>
        <w:rPr>
          <w:lang w:val="en-CA"/>
        </w:rPr>
      </w:pPr>
      <w:r w:rsidRPr="001A6530">
        <w:rPr>
          <w:lang w:val="en-CA"/>
        </w:rPr>
        <w:t>​The Spring Trap bounces troops off the battlefield, effectively causing instant death to the first group of enemies that step on it, bouncing up to 15 housing units of </w:t>
      </w:r>
      <w:hyperlink r:id="rId3525" w:tooltip="Troops" w:history="1">
        <w:r w:rsidRPr="001A6530">
          <w:rPr>
            <w:rStyle w:val="Hyperlink"/>
            <w:lang w:val="en-CA"/>
          </w:rPr>
          <w:t>Troops</w:t>
        </w:r>
      </w:hyperlink>
      <w:r w:rsidRPr="001A6530">
        <w:rPr>
          <w:lang w:val="en-CA"/>
        </w:rPr>
        <w:t> at level 1 and more at higher levels. For example, a level 1 Spring Trap will bounce 15 </w:t>
      </w:r>
      <w:hyperlink r:id="rId3526" w:tooltip="Archer" w:history="1">
        <w:r w:rsidRPr="001A6530">
          <w:rPr>
            <w:rStyle w:val="Hyperlink"/>
            <w:lang w:val="en-CA"/>
          </w:rPr>
          <w:t>Archers</w:t>
        </w:r>
      </w:hyperlink>
      <w:r w:rsidRPr="001A6530">
        <w:rPr>
          <w:lang w:val="en-CA"/>
        </w:rPr>
        <w:t> or 3 </w:t>
      </w:r>
      <w:hyperlink r:id="rId3527" w:tooltip="Giant" w:history="1">
        <w:r w:rsidRPr="001A6530">
          <w:rPr>
            <w:rStyle w:val="Hyperlink"/>
            <w:lang w:val="en-CA"/>
          </w:rPr>
          <w:t>Giants</w:t>
        </w:r>
      </w:hyperlink>
      <w:r w:rsidRPr="001A6530">
        <w:rPr>
          <w:lang w:val="en-CA"/>
        </w:rPr>
        <w:t>.</w:t>
      </w:r>
    </w:p>
    <w:p w:rsidR="001A6530" w:rsidRPr="001A6530" w:rsidRDefault="001A6530" w:rsidP="001A6530">
      <w:pPr>
        <w:numPr>
          <w:ilvl w:val="2"/>
          <w:numId w:val="183"/>
        </w:numPr>
        <w:rPr>
          <w:lang w:val="en-CA"/>
        </w:rPr>
      </w:pPr>
      <w:r w:rsidRPr="001A6530">
        <w:rPr>
          <w:lang w:val="en-CA"/>
        </w:rPr>
        <w:t>For the purposes of determining interactions, a </w:t>
      </w:r>
      <w:hyperlink r:id="rId3528" w:tooltip="Witch/Skeleton" w:history="1">
        <w:r w:rsidRPr="001A6530">
          <w:rPr>
            <w:rStyle w:val="Hyperlink"/>
            <w:lang w:val="en-CA"/>
          </w:rPr>
          <w:t>Skeleton</w:t>
        </w:r>
      </w:hyperlink>
      <w:r w:rsidRPr="001A6530">
        <w:rPr>
          <w:lang w:val="en-CA"/>
        </w:rPr>
        <w:t> counts as 1 housing space, and a </w:t>
      </w:r>
      <w:hyperlink r:id="rId3529" w:tooltip="Golemite" w:history="1">
        <w:r w:rsidRPr="001A6530">
          <w:rPr>
            <w:rStyle w:val="Hyperlink"/>
            <w:lang w:val="en-CA"/>
          </w:rPr>
          <w:t>Golemite</w:t>
        </w:r>
      </w:hyperlink>
      <w:r w:rsidRPr="001A6530">
        <w:rPr>
          <w:lang w:val="en-CA"/>
        </w:rPr>
        <w:t> counts as 15.</w:t>
      </w:r>
    </w:p>
    <w:p w:rsidR="001A6530" w:rsidRPr="001A6530" w:rsidRDefault="001A6530" w:rsidP="001A6530">
      <w:pPr>
        <w:numPr>
          <w:ilvl w:val="1"/>
          <w:numId w:val="183"/>
        </w:numPr>
        <w:rPr>
          <w:lang w:val="en-CA"/>
        </w:rPr>
      </w:pPr>
      <w:r w:rsidRPr="001A6530">
        <w:rPr>
          <w:lang w:val="en-CA"/>
        </w:rPr>
        <w:t>Like other traps, the Spring Trap requires re-arming after it has been activated. Doing so is free and occurs automatically once the player logs into the game.</w:t>
      </w:r>
    </w:p>
    <w:p w:rsidR="001A6530" w:rsidRPr="001A6530" w:rsidRDefault="00A02F7D" w:rsidP="001A6530">
      <w:pPr>
        <w:numPr>
          <w:ilvl w:val="1"/>
          <w:numId w:val="183"/>
        </w:numPr>
        <w:rPr>
          <w:lang w:val="en-CA"/>
        </w:rPr>
      </w:pPr>
      <w:hyperlink r:id="rId3530" w:tooltip="P.E.K.K.A" w:history="1">
        <w:r w:rsidR="001A6530" w:rsidRPr="001A6530">
          <w:rPr>
            <w:rStyle w:val="Hyperlink"/>
            <w:lang w:val="en-CA"/>
          </w:rPr>
          <w:t>P.E.K.K.As</w:t>
        </w:r>
      </w:hyperlink>
      <w:r w:rsidR="001A6530" w:rsidRPr="001A6530">
        <w:rPr>
          <w:lang w:val="en-CA"/>
        </w:rPr>
        <w:t>, </w:t>
      </w:r>
      <w:hyperlink r:id="rId3531" w:tooltip="Golem" w:history="1">
        <w:r w:rsidR="001A6530" w:rsidRPr="001A6530">
          <w:rPr>
            <w:rStyle w:val="Hyperlink"/>
            <w:lang w:val="en-CA"/>
          </w:rPr>
          <w:t>Golems</w:t>
        </w:r>
      </w:hyperlink>
      <w:r w:rsidR="001A6530" w:rsidRPr="001A6530">
        <w:rPr>
          <w:lang w:val="en-CA"/>
        </w:rPr>
        <w:t> and </w:t>
      </w:r>
      <w:hyperlink r:id="rId3532" w:tooltip="Heroes" w:history="1">
        <w:r w:rsidR="001A6530" w:rsidRPr="001A6530">
          <w:rPr>
            <w:rStyle w:val="Hyperlink"/>
            <w:lang w:val="en-CA"/>
          </w:rPr>
          <w:t>Heroes</w:t>
        </w:r>
      </w:hyperlink>
      <w:r w:rsidR="001A6530" w:rsidRPr="001A6530">
        <w:rPr>
          <w:lang w:val="en-CA"/>
        </w:rPr>
        <w:t> are unaffected by any level of Spring Traps due to the fact that they take more than 19 housing spaces.</w:t>
      </w:r>
    </w:p>
    <w:p w:rsidR="001A6530" w:rsidRPr="001A6530" w:rsidRDefault="00A02F7D" w:rsidP="001A6530">
      <w:pPr>
        <w:numPr>
          <w:ilvl w:val="2"/>
          <w:numId w:val="183"/>
        </w:numPr>
        <w:rPr>
          <w:lang w:val="en-CA"/>
        </w:rPr>
      </w:pPr>
      <w:hyperlink r:id="rId3533" w:tooltip="Golem/Golemite" w:history="1">
        <w:r w:rsidR="001A6530" w:rsidRPr="001A6530">
          <w:rPr>
            <w:rStyle w:val="Hyperlink"/>
            <w:lang w:val="en-CA"/>
          </w:rPr>
          <w:t>Golemites</w:t>
        </w:r>
      </w:hyperlink>
      <w:r w:rsidR="001A6530" w:rsidRPr="001A6530">
        <w:rPr>
          <w:lang w:val="en-CA"/>
        </w:rPr>
        <w:t> are still affected by Spring Traps, however.</w:t>
      </w:r>
    </w:p>
    <w:p w:rsidR="001A6530" w:rsidRPr="001A6530" w:rsidRDefault="001A6530" w:rsidP="001A6530">
      <w:pPr>
        <w:numPr>
          <w:ilvl w:val="1"/>
          <w:numId w:val="183"/>
        </w:numPr>
        <w:rPr>
          <w:lang w:val="en-CA"/>
        </w:rPr>
      </w:pPr>
      <w:r w:rsidRPr="001A6530">
        <w:rPr>
          <w:lang w:val="en-CA"/>
        </w:rPr>
        <w:t>The Spring Trap often does not affect the </w:t>
      </w:r>
      <w:hyperlink r:id="rId3534" w:tooltip="Goblin" w:history="1">
        <w:r w:rsidRPr="001A6530">
          <w:rPr>
            <w:rStyle w:val="Hyperlink"/>
            <w:lang w:val="en-CA"/>
          </w:rPr>
          <w:t>Goblin</w:t>
        </w:r>
      </w:hyperlink>
      <w:r w:rsidRPr="001A6530">
        <w:rPr>
          <w:lang w:val="en-CA"/>
        </w:rPr>
        <w:t> either, but this is because the </w:t>
      </w:r>
      <w:hyperlink r:id="rId3535" w:tooltip="Goblin" w:history="1">
        <w:r w:rsidRPr="001A6530">
          <w:rPr>
            <w:rStyle w:val="Hyperlink"/>
            <w:lang w:val="en-CA"/>
          </w:rPr>
          <w:t>Goblin</w:t>
        </w:r>
      </w:hyperlink>
      <w:r w:rsidRPr="001A6530">
        <w:rPr>
          <w:lang w:val="en-CA"/>
        </w:rPr>
        <w:t> is too fast for the Spring Trap to bounce it away (it usually is able to move out of range before the Spring Trap has the opportunity to affect it). However, if the </w:t>
      </w:r>
      <w:hyperlink r:id="rId3536" w:tooltip="Goblin" w:history="1">
        <w:r w:rsidRPr="001A6530">
          <w:rPr>
            <w:rStyle w:val="Hyperlink"/>
            <w:lang w:val="en-CA"/>
          </w:rPr>
          <w:t>Goblin</w:t>
        </w:r>
      </w:hyperlink>
      <w:r w:rsidRPr="001A6530">
        <w:rPr>
          <w:lang w:val="en-CA"/>
        </w:rPr>
        <w:t> doesn't continue moving once the Spring Trap has been triggered (stopping to attack a </w:t>
      </w:r>
      <w:hyperlink r:id="rId3537" w:tooltip="Resource Buildings" w:history="1">
        <w:r w:rsidRPr="001A6530">
          <w:rPr>
            <w:rStyle w:val="Hyperlink"/>
            <w:lang w:val="en-CA"/>
          </w:rPr>
          <w:t>resource building</w:t>
        </w:r>
      </w:hyperlink>
      <w:r w:rsidRPr="001A6530">
        <w:rPr>
          <w:lang w:val="en-CA"/>
        </w:rPr>
        <w:t>, for instance), it will be bounced similar to a </w:t>
      </w:r>
      <w:hyperlink r:id="rId3538" w:tooltip="Barbarian" w:history="1">
        <w:r w:rsidRPr="001A6530">
          <w:rPr>
            <w:rStyle w:val="Hyperlink"/>
            <w:lang w:val="en-CA"/>
          </w:rPr>
          <w:t>Barbarian</w:t>
        </w:r>
      </w:hyperlink>
      <w:r w:rsidRPr="001A6530">
        <w:rPr>
          <w:lang w:val="en-CA"/>
        </w:rPr>
        <w:t> or </w:t>
      </w:r>
      <w:hyperlink r:id="rId3539" w:tooltip="Archer" w:history="1">
        <w:r w:rsidRPr="001A6530">
          <w:rPr>
            <w:rStyle w:val="Hyperlink"/>
            <w:lang w:val="en-CA"/>
          </w:rPr>
          <w:t>Archer</w:t>
        </w:r>
      </w:hyperlink>
      <w:r w:rsidRPr="001A6530">
        <w:rPr>
          <w:lang w:val="en-CA"/>
        </w:rPr>
        <w:t>. Also, if there is a horde of </w:t>
      </w:r>
      <w:hyperlink r:id="rId3540" w:tooltip="Goblin" w:history="1">
        <w:r w:rsidRPr="001A6530">
          <w:rPr>
            <w:rStyle w:val="Hyperlink"/>
            <w:lang w:val="en-CA"/>
          </w:rPr>
          <w:t>Goblins</w:t>
        </w:r>
      </w:hyperlink>
      <w:r w:rsidRPr="001A6530">
        <w:rPr>
          <w:lang w:val="en-CA"/>
        </w:rPr>
        <w:t>, the Spring Trap will bounce the </w:t>
      </w:r>
      <w:hyperlink r:id="rId3541" w:tooltip="Goblin" w:history="1">
        <w:r w:rsidRPr="001A6530">
          <w:rPr>
            <w:rStyle w:val="Hyperlink"/>
            <w:lang w:val="en-CA"/>
          </w:rPr>
          <w:t>Goblins</w:t>
        </w:r>
      </w:hyperlink>
      <w:r w:rsidRPr="001A6530">
        <w:rPr>
          <w:lang w:val="en-CA"/>
        </w:rPr>
        <w:t> in the back, since the </w:t>
      </w:r>
      <w:hyperlink r:id="rId3542" w:tooltip="Goblin" w:history="1">
        <w:r w:rsidRPr="001A6530">
          <w:rPr>
            <w:rStyle w:val="Hyperlink"/>
            <w:lang w:val="en-CA"/>
          </w:rPr>
          <w:t>Goblin</w:t>
        </w:r>
      </w:hyperlink>
      <w:r w:rsidRPr="001A6530">
        <w:rPr>
          <w:lang w:val="en-CA"/>
        </w:rPr>
        <w:t> in front triggered it first.</w:t>
      </w:r>
    </w:p>
    <w:p w:rsidR="001A6530" w:rsidRPr="001A6530" w:rsidRDefault="00A02F7D" w:rsidP="001A6530">
      <w:pPr>
        <w:rPr>
          <w:lang w:val="en-CA"/>
        </w:rPr>
      </w:pPr>
      <w:r>
        <w:rPr>
          <w:lang w:val="en-CA"/>
        </w:rPr>
        <w:pict>
          <v:rect id="_x0000_i1256" style="width:0;height:1.5pt" o:hralign="center" o:hrstd="t" o:hrnoshade="t" o:hr="t" fillcolor="#3a3a3a" stroked="f"/>
        </w:pict>
      </w:r>
    </w:p>
    <w:p w:rsidR="001A6530" w:rsidRPr="001A6530" w:rsidRDefault="001A6530" w:rsidP="001A6530">
      <w:pPr>
        <w:numPr>
          <w:ilvl w:val="0"/>
          <w:numId w:val="184"/>
        </w:numPr>
        <w:rPr>
          <w:lang w:val="en-CA"/>
        </w:rPr>
      </w:pPr>
      <w:r w:rsidRPr="001A6530">
        <w:rPr>
          <w:b/>
          <w:bCs/>
          <w:lang w:val="en-CA"/>
        </w:rPr>
        <w:t>Offensive Strategy</w:t>
      </w:r>
    </w:p>
    <w:p w:rsidR="001A6530" w:rsidRPr="001A6530" w:rsidRDefault="001A6530" w:rsidP="001A6530">
      <w:pPr>
        <w:numPr>
          <w:ilvl w:val="1"/>
          <w:numId w:val="184"/>
        </w:numPr>
        <w:rPr>
          <w:lang w:val="en-CA"/>
        </w:rPr>
      </w:pPr>
      <w:r w:rsidRPr="001A6530">
        <w:rPr>
          <w:lang w:val="en-CA"/>
        </w:rPr>
        <w:t>Avoid places where spring traps are most likely placed such as near the </w:t>
      </w:r>
      <w:hyperlink r:id="rId3543" w:tooltip="Town Hall" w:history="1">
        <w:r w:rsidRPr="001A6530">
          <w:rPr>
            <w:rStyle w:val="Hyperlink"/>
            <w:lang w:val="en-CA"/>
          </w:rPr>
          <w:t>Town Hall</w:t>
        </w:r>
      </w:hyperlink>
      <w:r w:rsidRPr="001A6530">
        <w:rPr>
          <w:lang w:val="en-CA"/>
        </w:rPr>
        <w:t> or the </w:t>
      </w:r>
      <w:hyperlink r:id="rId3544" w:tooltip="Clan Castle" w:history="1">
        <w:r w:rsidRPr="001A6530">
          <w:rPr>
            <w:rStyle w:val="Hyperlink"/>
            <w:lang w:val="en-CA"/>
          </w:rPr>
          <w:t>Clan Castle</w:t>
        </w:r>
      </w:hyperlink>
      <w:r w:rsidRPr="001A6530">
        <w:rPr>
          <w:lang w:val="en-CA"/>
        </w:rPr>
        <w:t>.</w:t>
      </w:r>
    </w:p>
    <w:p w:rsidR="001A6530" w:rsidRPr="001A6530" w:rsidRDefault="001A6530" w:rsidP="001A6530">
      <w:pPr>
        <w:numPr>
          <w:ilvl w:val="1"/>
          <w:numId w:val="184"/>
        </w:numPr>
        <w:rPr>
          <w:lang w:val="en-CA"/>
        </w:rPr>
      </w:pPr>
      <w:r w:rsidRPr="001A6530">
        <w:rPr>
          <w:lang w:val="en-CA"/>
        </w:rPr>
        <w:t>Try to absorb the trap with small troops like Barbarians and Goblins to let the stronger troops pass safely.</w:t>
      </w:r>
    </w:p>
    <w:p w:rsidR="001A6530" w:rsidRPr="001A6530" w:rsidRDefault="00A02F7D" w:rsidP="001A6530">
      <w:pPr>
        <w:rPr>
          <w:lang w:val="en-CA"/>
        </w:rPr>
      </w:pPr>
      <w:r>
        <w:rPr>
          <w:lang w:val="en-CA"/>
        </w:rPr>
        <w:pict>
          <v:rect id="_x0000_i1257" style="width:0;height:1.5pt" o:hralign="center" o:hrstd="t" o:hrnoshade="t" o:hr="t" fillcolor="#3a3a3a" stroked="f"/>
        </w:pict>
      </w:r>
    </w:p>
    <w:p w:rsidR="001A6530" w:rsidRPr="001A6530" w:rsidRDefault="001A6530" w:rsidP="001A6530">
      <w:pPr>
        <w:numPr>
          <w:ilvl w:val="0"/>
          <w:numId w:val="185"/>
        </w:numPr>
        <w:rPr>
          <w:lang w:val="en-CA"/>
        </w:rPr>
      </w:pPr>
      <w:r w:rsidRPr="001A6530">
        <w:rPr>
          <w:b/>
          <w:bCs/>
          <w:lang w:val="en-CA"/>
        </w:rPr>
        <w:t>Defensive Strategy</w:t>
      </w:r>
    </w:p>
    <w:p w:rsidR="001A6530" w:rsidRPr="001A6530" w:rsidRDefault="001A6530" w:rsidP="001A6530">
      <w:pPr>
        <w:numPr>
          <w:ilvl w:val="1"/>
          <w:numId w:val="185"/>
        </w:numPr>
        <w:rPr>
          <w:lang w:val="en-CA"/>
        </w:rPr>
      </w:pPr>
      <w:r w:rsidRPr="001A6530">
        <w:rPr>
          <w:lang w:val="en-CA"/>
        </w:rPr>
        <w:lastRenderedPageBreak/>
        <w:t>If put in a strategical way, Spring Traps can ruin a raid, including the infamous </w:t>
      </w:r>
      <w:hyperlink r:id="rId3545" w:tooltip="Giant" w:history="1">
        <w:r w:rsidRPr="001A6530">
          <w:rPr>
            <w:rStyle w:val="Hyperlink"/>
            <w:lang w:val="en-CA"/>
          </w:rPr>
          <w:t>Giant</w:t>
        </w:r>
      </w:hyperlink>
      <w:r w:rsidRPr="001A6530">
        <w:rPr>
          <w:lang w:val="en-CA"/>
        </w:rPr>
        <w:t>-</w:t>
      </w:r>
      <w:hyperlink r:id="rId3546" w:tooltip="Healer" w:history="1">
        <w:r w:rsidRPr="001A6530">
          <w:rPr>
            <w:rStyle w:val="Hyperlink"/>
            <w:lang w:val="en-CA"/>
          </w:rPr>
          <w:t>Healer</w:t>
        </w:r>
      </w:hyperlink>
      <w:r w:rsidRPr="001A6530">
        <w:rPr>
          <w:lang w:val="en-CA"/>
        </w:rPr>
        <w:t> combo.</w:t>
      </w:r>
    </w:p>
    <w:p w:rsidR="001A6530" w:rsidRPr="001A6530" w:rsidRDefault="001A6530" w:rsidP="001A6530">
      <w:pPr>
        <w:numPr>
          <w:ilvl w:val="1"/>
          <w:numId w:val="185"/>
        </w:numPr>
        <w:rPr>
          <w:lang w:val="en-CA"/>
        </w:rPr>
      </w:pPr>
      <w:r w:rsidRPr="001A6530">
        <w:rPr>
          <w:lang w:val="en-CA"/>
        </w:rPr>
        <w:t>Spring Traps can be placed near or around the </w:t>
      </w:r>
      <w:hyperlink r:id="rId3547" w:tooltip="Town Hall" w:history="1">
        <w:r w:rsidRPr="001A6530">
          <w:rPr>
            <w:rStyle w:val="Hyperlink"/>
            <w:lang w:val="en-CA"/>
          </w:rPr>
          <w:t>Town Hall</w:t>
        </w:r>
      </w:hyperlink>
      <w:r w:rsidRPr="001A6530">
        <w:rPr>
          <w:lang w:val="en-CA"/>
        </w:rPr>
        <w:t>, so you can get rid of large numbers of </w:t>
      </w:r>
      <w:hyperlink r:id="rId3548" w:tooltip="Troops" w:history="1">
        <w:r w:rsidRPr="001A6530">
          <w:rPr>
            <w:rStyle w:val="Hyperlink"/>
            <w:lang w:val="en-CA"/>
          </w:rPr>
          <w:t>Troops</w:t>
        </w:r>
      </w:hyperlink>
      <w:r w:rsidRPr="001A6530">
        <w:rPr>
          <w:lang w:val="en-CA"/>
        </w:rPr>
        <w:t> closing in.</w:t>
      </w:r>
    </w:p>
    <w:p w:rsidR="001A6530" w:rsidRPr="001A6530" w:rsidRDefault="001A6530" w:rsidP="001A6530">
      <w:pPr>
        <w:numPr>
          <w:ilvl w:val="1"/>
          <w:numId w:val="185"/>
        </w:numPr>
        <w:rPr>
          <w:lang w:val="en-CA"/>
        </w:rPr>
      </w:pPr>
      <w:r w:rsidRPr="001A6530">
        <w:rPr>
          <w:lang w:val="en-CA"/>
        </w:rPr>
        <w:t>A sound strategy for Spring Traps is to place them in an intentionally-designed </w:t>
      </w:r>
      <w:hyperlink r:id="rId3549" w:tooltip="Walls" w:history="1">
        <w:r w:rsidRPr="001A6530">
          <w:rPr>
            <w:rStyle w:val="Hyperlink"/>
            <w:lang w:val="en-CA"/>
          </w:rPr>
          <w:t>wall</w:t>
        </w:r>
      </w:hyperlink>
      <w:r w:rsidRPr="001A6530">
        <w:rPr>
          <w:lang w:val="en-CA"/>
        </w:rPr>
        <w:t> gap. As </w:t>
      </w:r>
      <w:hyperlink r:id="rId3550" w:tooltip="Troops" w:history="1">
        <w:r w:rsidRPr="001A6530">
          <w:rPr>
            <w:rStyle w:val="Hyperlink"/>
            <w:lang w:val="en-CA"/>
          </w:rPr>
          <w:t>Troops</w:t>
        </w:r>
      </w:hyperlink>
      <w:r w:rsidRPr="001A6530">
        <w:rPr>
          <w:lang w:val="en-CA"/>
        </w:rPr>
        <w:t> will generally tend to go through the gap rather than fight their way through the </w:t>
      </w:r>
      <w:hyperlink r:id="rId3551" w:tooltip="Walls" w:history="1">
        <w:r w:rsidRPr="001A6530">
          <w:rPr>
            <w:rStyle w:val="Hyperlink"/>
            <w:lang w:val="en-CA"/>
          </w:rPr>
          <w:t>wall</w:t>
        </w:r>
      </w:hyperlink>
      <w:r w:rsidRPr="001A6530">
        <w:rPr>
          <w:lang w:val="en-CA"/>
        </w:rPr>
        <w:t>, they will be directed right over the </w:t>
      </w:r>
      <w:hyperlink r:id="rId3552" w:tooltip="Traps" w:history="1">
        <w:r w:rsidRPr="001A6530">
          <w:rPr>
            <w:rStyle w:val="Hyperlink"/>
            <w:lang w:val="en-CA"/>
          </w:rPr>
          <w:t>trap</w:t>
        </w:r>
      </w:hyperlink>
      <w:r w:rsidRPr="001A6530">
        <w:rPr>
          <w:lang w:val="en-CA"/>
        </w:rPr>
        <w:t> and be bounced to their death. Remember, however, that Spring Traps are one-time-use and until being re-armed it will leave an undefended gap in the </w:t>
      </w:r>
      <w:hyperlink r:id="rId3553" w:tooltip="Walls" w:history="1">
        <w:r w:rsidRPr="001A6530">
          <w:rPr>
            <w:rStyle w:val="Hyperlink"/>
            <w:lang w:val="en-CA"/>
          </w:rPr>
          <w:t>wall</w:t>
        </w:r>
      </w:hyperlink>
      <w:r w:rsidRPr="001A6530">
        <w:rPr>
          <w:lang w:val="en-CA"/>
        </w:rPr>
        <w:t> after an attacker has triggered it.</w:t>
      </w:r>
      <w:r w:rsidRPr="001A6530">
        <w:rPr>
          <w:noProof/>
          <w:lang w:val="en-CA"/>
        </w:rPr>
        <w:drawing>
          <wp:inline distT="0" distB="0" distL="0" distR="0">
            <wp:extent cx="790575" cy="790575"/>
            <wp:effectExtent l="0" t="0" r="9525" b="9525"/>
            <wp:docPr id="1528" name="Picture 1528" descr="Spring Trap5 unarmed">
              <a:hlinkClick xmlns:a="http://schemas.openxmlformats.org/drawingml/2006/main" r:id="rId3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2" descr="Spring Trap5 unarmed">
                      <a:hlinkClick r:id="rId3554"/>
                    </pic:cNvPr>
                    <pic:cNvPicPr>
                      <a:picLocks noChangeAspect="1" noChangeArrowheads="1"/>
                    </pic:cNvPicPr>
                  </pic:nvPicPr>
                  <pic:blipFill>
                    <a:blip r:embed="rId3555">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p w:rsidR="001A6530" w:rsidRPr="001A6530" w:rsidRDefault="001A6530" w:rsidP="001A6530">
      <w:pPr>
        <w:rPr>
          <w:lang w:val="en-CA"/>
        </w:rPr>
      </w:pPr>
      <w:r w:rsidRPr="001A6530">
        <w:rPr>
          <w:lang w:val="en-CA"/>
        </w:rPr>
        <w:t>Unarmed</w:t>
      </w:r>
    </w:p>
    <w:p w:rsidR="001A6530" w:rsidRPr="001A6530" w:rsidRDefault="001A6530" w:rsidP="001A6530">
      <w:pPr>
        <w:numPr>
          <w:ilvl w:val="2"/>
          <w:numId w:val="185"/>
        </w:numPr>
        <w:rPr>
          <w:lang w:val="en-CA"/>
        </w:rPr>
      </w:pPr>
      <w:r w:rsidRPr="001A6530">
        <w:rPr>
          <w:lang w:val="en-CA"/>
        </w:rPr>
        <w:t>A modified version of this strategy is to place </w:t>
      </w:r>
      <w:hyperlink r:id="rId3556" w:tooltip="Walls" w:history="1">
        <w:r w:rsidRPr="001A6530">
          <w:rPr>
            <w:rStyle w:val="Hyperlink"/>
            <w:lang w:val="en-CA"/>
          </w:rPr>
          <w:t>walls</w:t>
        </w:r>
      </w:hyperlink>
      <w:r w:rsidRPr="001A6530">
        <w:rPr>
          <w:lang w:val="en-CA"/>
        </w:rPr>
        <w:t> inside your base so that the enemy </w:t>
      </w:r>
      <w:hyperlink r:id="rId3557" w:tooltip="Troops" w:history="1">
        <w:r w:rsidRPr="001A6530">
          <w:rPr>
            <w:rStyle w:val="Hyperlink"/>
            <w:lang w:val="en-CA"/>
          </w:rPr>
          <w:t>Troops</w:t>
        </w:r>
      </w:hyperlink>
      <w:r w:rsidRPr="001A6530">
        <w:rPr>
          <w:lang w:val="en-CA"/>
        </w:rPr>
        <w:t> have to walk over the Spring Trap to attack nearby buildings.</w:t>
      </w:r>
    </w:p>
    <w:p w:rsidR="001A6530" w:rsidRPr="001A6530" w:rsidRDefault="001A6530" w:rsidP="001A6530">
      <w:pPr>
        <w:numPr>
          <w:ilvl w:val="1"/>
          <w:numId w:val="185"/>
        </w:numPr>
        <w:rPr>
          <w:lang w:val="en-CA"/>
        </w:rPr>
      </w:pPr>
      <w:r w:rsidRPr="001A6530">
        <w:rPr>
          <w:lang w:val="en-CA"/>
        </w:rPr>
        <w:t>You can place them in between </w:t>
      </w:r>
      <w:hyperlink r:id="rId3558" w:tooltip="Defensive Buildings" w:history="1">
        <w:r w:rsidRPr="001A6530">
          <w:rPr>
            <w:rStyle w:val="Hyperlink"/>
            <w:lang w:val="en-CA"/>
          </w:rPr>
          <w:t>Defensive Buildings</w:t>
        </w:r>
      </w:hyperlink>
      <w:r w:rsidRPr="001A6530">
        <w:rPr>
          <w:lang w:val="en-CA"/>
        </w:rPr>
        <w:t> to take out </w:t>
      </w:r>
      <w:hyperlink r:id="rId3559" w:tooltip="Giant" w:history="1">
        <w:r w:rsidRPr="001A6530">
          <w:rPr>
            <w:rStyle w:val="Hyperlink"/>
            <w:lang w:val="en-CA"/>
          </w:rPr>
          <w:t>Giants</w:t>
        </w:r>
      </w:hyperlink>
      <w:r w:rsidRPr="001A6530">
        <w:rPr>
          <w:lang w:val="en-CA"/>
        </w:rPr>
        <w:t> or place them in between </w:t>
      </w:r>
      <w:hyperlink r:id="rId3560" w:tooltip="Resource Buildings" w:history="1">
        <w:r w:rsidRPr="001A6530">
          <w:rPr>
            <w:rStyle w:val="Hyperlink"/>
            <w:lang w:val="en-CA"/>
          </w:rPr>
          <w:t>Resource Buildings</w:t>
        </w:r>
      </w:hyperlink>
      <w:r w:rsidRPr="001A6530">
        <w:rPr>
          <w:lang w:val="en-CA"/>
        </w:rPr>
        <w:t> to take out </w:t>
      </w:r>
      <w:hyperlink r:id="rId3561" w:tooltip="Goblin" w:history="1">
        <w:r w:rsidRPr="001A6530">
          <w:rPr>
            <w:rStyle w:val="Hyperlink"/>
            <w:lang w:val="en-CA"/>
          </w:rPr>
          <w:t>Goblins</w:t>
        </w:r>
      </w:hyperlink>
      <w:r w:rsidRPr="001A6530">
        <w:rPr>
          <w:lang w:val="en-CA"/>
        </w:rPr>
        <w:t>.</w:t>
      </w:r>
    </w:p>
    <w:p w:rsidR="001A6530" w:rsidRPr="001A6530" w:rsidRDefault="001A6530" w:rsidP="001A6530">
      <w:pPr>
        <w:numPr>
          <w:ilvl w:val="1"/>
          <w:numId w:val="185"/>
        </w:numPr>
        <w:rPr>
          <w:lang w:val="en-CA"/>
        </w:rPr>
      </w:pPr>
      <w:r w:rsidRPr="001A6530">
        <w:rPr>
          <w:lang w:val="en-CA"/>
        </w:rPr>
        <w:t>Upgrading the Spring Trap to levels 3 and 5 is not considered to be as useful as upgrading to other levels, since 17 and 19 (the spring capacity for the respective Spring Trap levels) are prime numbers and bouncing an extra Barbarian or Archer usually won't help that much.</w:t>
      </w:r>
    </w:p>
    <w:p w:rsidR="001A6530" w:rsidRPr="001A6530" w:rsidRDefault="00A02F7D" w:rsidP="001A6530">
      <w:pPr>
        <w:rPr>
          <w:lang w:val="en-CA"/>
        </w:rPr>
      </w:pPr>
      <w:r>
        <w:rPr>
          <w:lang w:val="en-CA"/>
        </w:rPr>
        <w:pict>
          <v:rect id="_x0000_i1258" style="width:0;height:1.5pt" o:hralign="center" o:hrstd="t" o:hrnoshade="t" o:hr="t" fillcolor="#3a3a3a" stroked="f"/>
        </w:pict>
      </w:r>
    </w:p>
    <w:p w:rsidR="001A6530" w:rsidRPr="001A6530" w:rsidRDefault="001A6530" w:rsidP="001A6530">
      <w:pPr>
        <w:numPr>
          <w:ilvl w:val="0"/>
          <w:numId w:val="186"/>
        </w:numPr>
        <w:rPr>
          <w:lang w:val="en-CA"/>
        </w:rPr>
      </w:pPr>
      <w:r w:rsidRPr="001A6530">
        <w:rPr>
          <w:b/>
          <w:bCs/>
          <w:lang w:val="en-CA"/>
        </w:rPr>
        <w:t>Upgrade Differences</w:t>
      </w:r>
    </w:p>
    <w:p w:rsidR="001A6530" w:rsidRPr="001A6530" w:rsidRDefault="001A6530" w:rsidP="001A6530">
      <w:pPr>
        <w:numPr>
          <w:ilvl w:val="1"/>
          <w:numId w:val="186"/>
        </w:numPr>
        <w:rPr>
          <w:lang w:val="en-CA"/>
        </w:rPr>
      </w:pPr>
      <w:r w:rsidRPr="001A6530">
        <w:rPr>
          <w:lang w:val="en-CA"/>
        </w:rPr>
        <w:t>At level 3, the Spring Trap's spring becomes a lot thicker, as well as the wood.</w:t>
      </w:r>
    </w:p>
    <w:p w:rsidR="001A6530" w:rsidRPr="001A6530" w:rsidRDefault="001A6530" w:rsidP="001A6530">
      <w:pPr>
        <w:numPr>
          <w:ilvl w:val="1"/>
          <w:numId w:val="186"/>
        </w:numPr>
        <w:rPr>
          <w:lang w:val="en-CA"/>
        </w:rPr>
      </w:pPr>
      <w:r w:rsidRPr="001A6530">
        <w:rPr>
          <w:lang w:val="en-CA"/>
        </w:rPr>
        <w:t>At level 5, the Spring Trap now has encased metal reinforcements on the edges.</w:t>
      </w:r>
    </w:p>
    <w:p w:rsidR="001A6530" w:rsidRPr="001A6530" w:rsidRDefault="00A02F7D" w:rsidP="001A6530">
      <w:pPr>
        <w:rPr>
          <w:lang w:val="en-CA"/>
        </w:rPr>
      </w:pPr>
      <w:r>
        <w:rPr>
          <w:lang w:val="en-CA"/>
        </w:rPr>
        <w:pict>
          <v:rect id="_x0000_i1259" style="width:0;height:1.5pt" o:hralign="center" o:hrstd="t" o:hrnoshade="t" o:hr="t" fillcolor="#3a3a3a" stroked="f"/>
        </w:pict>
      </w:r>
    </w:p>
    <w:p w:rsidR="001A6530" w:rsidRPr="001A6530" w:rsidRDefault="001A6530" w:rsidP="001A6530">
      <w:pPr>
        <w:numPr>
          <w:ilvl w:val="0"/>
          <w:numId w:val="187"/>
        </w:numPr>
        <w:rPr>
          <w:lang w:val="en-CA"/>
        </w:rPr>
      </w:pPr>
      <w:r w:rsidRPr="001A6530">
        <w:rPr>
          <w:b/>
          <w:bCs/>
          <w:lang w:val="en-CA"/>
        </w:rPr>
        <w:t>Trivia</w:t>
      </w:r>
    </w:p>
    <w:p w:rsidR="001A6530" w:rsidRPr="001A6530" w:rsidRDefault="001A6530" w:rsidP="001A6530">
      <w:pPr>
        <w:numPr>
          <w:ilvl w:val="1"/>
          <w:numId w:val="187"/>
        </w:numPr>
        <w:rPr>
          <w:lang w:val="en-CA"/>
        </w:rPr>
      </w:pPr>
      <w:r w:rsidRPr="001A6530">
        <w:rPr>
          <w:lang w:val="en-CA"/>
        </w:rPr>
        <w:t>The May 2016 update added upgraded levels to Spring Traps.</w:t>
      </w:r>
    </w:p>
    <w:p w:rsidR="001A6530" w:rsidRPr="001A6530" w:rsidRDefault="001A6530" w:rsidP="001A6530">
      <w:pPr>
        <w:numPr>
          <w:ilvl w:val="1"/>
          <w:numId w:val="187"/>
        </w:numPr>
        <w:rPr>
          <w:lang w:val="en-CA"/>
        </w:rPr>
      </w:pPr>
      <w:r w:rsidRPr="001A6530">
        <w:rPr>
          <w:lang w:val="en-CA"/>
        </w:rPr>
        <w:t>Since the Spring Trap doesn't actually do damage to </w:t>
      </w:r>
      <w:hyperlink r:id="rId3562" w:tooltip="Troops" w:history="1">
        <w:r w:rsidRPr="001A6530">
          <w:rPr>
            <w:rStyle w:val="Hyperlink"/>
            <w:lang w:val="en-CA"/>
          </w:rPr>
          <w:t>Troops</w:t>
        </w:r>
      </w:hyperlink>
      <w:r w:rsidRPr="001A6530">
        <w:rPr>
          <w:lang w:val="en-CA"/>
        </w:rPr>
        <w:t>, troops bounced away by them will make neither upon-death skulls nor tombstones.</w:t>
      </w:r>
    </w:p>
    <w:p w:rsidR="001A6530" w:rsidRPr="001A6530" w:rsidRDefault="001A6530" w:rsidP="001A6530">
      <w:pPr>
        <w:numPr>
          <w:ilvl w:val="2"/>
          <w:numId w:val="187"/>
        </w:numPr>
        <w:rPr>
          <w:lang w:val="en-CA"/>
        </w:rPr>
      </w:pPr>
      <w:r w:rsidRPr="001A6530">
        <w:rPr>
          <w:lang w:val="en-CA"/>
        </w:rPr>
        <w:t>Due to this non-damaging property, troops under the Eternal Tome of the </w:t>
      </w:r>
      <w:hyperlink r:id="rId3563" w:tooltip="Grand Warden" w:history="1">
        <w:r w:rsidRPr="001A6530">
          <w:rPr>
            <w:rStyle w:val="Hyperlink"/>
            <w:lang w:val="en-CA"/>
          </w:rPr>
          <w:t>Grand Warden</w:t>
        </w:r>
      </w:hyperlink>
      <w:r w:rsidRPr="001A6530">
        <w:rPr>
          <w:lang w:val="en-CA"/>
        </w:rPr>
        <w:t> are not immune to Spring Traps.</w:t>
      </w:r>
    </w:p>
    <w:p w:rsidR="001A6530" w:rsidRPr="001A6530" w:rsidRDefault="001A6530" w:rsidP="001A6530">
      <w:pPr>
        <w:numPr>
          <w:ilvl w:val="1"/>
          <w:numId w:val="187"/>
        </w:numPr>
        <w:rPr>
          <w:lang w:val="en-CA"/>
        </w:rPr>
      </w:pPr>
      <w:r w:rsidRPr="001A6530">
        <w:rPr>
          <w:lang w:val="en-CA"/>
        </w:rPr>
        <w:t>If you look carefully, the Spring Trap's range actually extends out just enough to see the range circle.</w:t>
      </w:r>
    </w:p>
    <w:p w:rsidR="001A6530" w:rsidRPr="001A6530" w:rsidRDefault="00A02F7D" w:rsidP="001A6530">
      <w:pPr>
        <w:rPr>
          <w:lang w:val="en-CA"/>
        </w:rPr>
      </w:pPr>
      <w:r>
        <w:rPr>
          <w:lang w:val="en-CA"/>
        </w:rPr>
        <w:pict>
          <v:rect id="_x0000_i1260" style="width:0;height:1.5pt" o:hralign="center" o:hrstd="t" o:hrnoshade="t" o:hr="t" fillcolor="#3a3a3a" stroked="f"/>
        </w:pict>
      </w:r>
    </w:p>
    <w:p w:rsidR="001A6530" w:rsidRPr="001A6530" w:rsidRDefault="001A6530" w:rsidP="001A6530">
      <w:pPr>
        <w:numPr>
          <w:ilvl w:val="0"/>
          <w:numId w:val="188"/>
        </w:numPr>
        <w:rPr>
          <w:lang w:val="en-CA"/>
        </w:rPr>
      </w:pPr>
      <w:r w:rsidRPr="001A653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7" name="Picture 1527"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displays information about the Spring Trap/Home Village, such as Level, Damage Type and Targets.</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6" name="Picture 1526"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begins upgrading the Spring Trap/Home Village to the next level, if you have enough resources and a free </w:t>
            </w:r>
            <w:hyperlink r:id="rId3564" w:tooltip="Builder's Hut" w:history="1">
              <w:r w:rsidRPr="001A6530">
                <w:rPr>
                  <w:rStyle w:val="Hyperlink"/>
                  <w:lang w:val="en-CA"/>
                </w:rPr>
                <w:t>Builder</w:t>
              </w:r>
            </w:hyperlink>
            <w:r w:rsidRPr="001A6530">
              <w:rPr>
                <w:lang w:val="en-CA"/>
              </w:rPr>
              <w:t>. When the Spring Trap/Home Village is at maximum level, this icon is not shown.</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5" name="Picture 1525"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instantly upgrades the Spring Trap/Home Village to the next level, at the cost of one </w:t>
            </w:r>
            <w:hyperlink r:id="rId3565" w:tooltip="Magic Items" w:history="1">
              <w:r w:rsidRPr="001A6530">
                <w:rPr>
                  <w:rStyle w:val="Hyperlink"/>
                  <w:lang w:val="en-CA"/>
                </w:rPr>
                <w:t>Hammer of Building</w:t>
              </w:r>
            </w:hyperlink>
            <w:r w:rsidRPr="001A6530">
              <w:rPr>
                <w:lang w:val="en-CA"/>
              </w:rPr>
              <w:t> if you have one. When the Spring Trap/Home Village is at maximum level, this icon is not shown.</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4" name="Picture 1524"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the displayed number of </w:t>
            </w:r>
            <w:hyperlink r:id="rId3566" w:tooltip="Gems" w:history="1">
              <w:r w:rsidRPr="001A6530">
                <w:rPr>
                  <w:rStyle w:val="Hyperlink"/>
                  <w:lang w:val="en-CA"/>
                </w:rPr>
                <w:t>Gems</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lastRenderedPageBreak/>
              <w:drawing>
                <wp:inline distT="0" distB="0" distL="0" distR="0">
                  <wp:extent cx="428625" cy="428625"/>
                  <wp:effectExtent l="0" t="0" r="9525" b="9525"/>
                  <wp:docPr id="1523" name="Picture 1523"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one </w:t>
            </w:r>
            <w:hyperlink r:id="rId3567" w:tooltip="Magic Items" w:history="1">
              <w:r w:rsidRPr="001A6530">
                <w:rPr>
                  <w:rStyle w:val="Hyperlink"/>
                  <w:lang w:val="en-CA"/>
                </w:rPr>
                <w:t>Book of Building</w:t>
              </w:r>
            </w:hyperlink>
            <w:r w:rsidRPr="001A6530">
              <w:rPr>
                <w:lang w:val="en-CA"/>
              </w:rPr>
              <w:t>. This icon is only shown if you have at least one </w:t>
            </w:r>
            <w:hyperlink r:id="rId3568" w:tooltip="Magic Items" w:history="1">
              <w:r w:rsidRPr="001A6530">
                <w:rPr>
                  <w:rStyle w:val="Hyperlink"/>
                  <w:lang w:val="en-CA"/>
                </w:rPr>
                <w:t>Book of Building</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2" name="Picture 1522"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one </w:t>
            </w:r>
            <w:hyperlink r:id="rId3569" w:tooltip="Magic Items" w:history="1">
              <w:r w:rsidRPr="001A6530">
                <w:rPr>
                  <w:rStyle w:val="Hyperlink"/>
                  <w:lang w:val="en-CA"/>
                </w:rPr>
                <w:t>Book of Everything</w:t>
              </w:r>
            </w:hyperlink>
            <w:r w:rsidRPr="001A6530">
              <w:rPr>
                <w:lang w:val="en-CA"/>
              </w:rPr>
              <w:t>. This icon is only shown if you have at least one </w:t>
            </w:r>
            <w:hyperlink r:id="rId3570" w:tooltip="Magic Items" w:history="1">
              <w:r w:rsidRPr="001A6530">
                <w:rPr>
                  <w:rStyle w:val="Hyperlink"/>
                  <w:lang w:val="en-CA"/>
                </w:rPr>
                <w:t>Book of Everything</w:t>
              </w:r>
            </w:hyperlink>
            <w:r w:rsidRPr="001A6530">
              <w:rPr>
                <w:lang w:val="en-CA"/>
              </w:rPr>
              <w:t> but do not have a </w:t>
            </w:r>
            <w:hyperlink r:id="rId3571" w:tooltip="Magic Items" w:history="1">
              <w:r w:rsidRPr="001A6530">
                <w:rPr>
                  <w:rStyle w:val="Hyperlink"/>
                  <w:lang w:val="en-CA"/>
                </w:rPr>
                <w:t>Book of Building</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1" name="Picture 1521"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boosts all your </w:t>
            </w:r>
            <w:hyperlink r:id="rId3572" w:tooltip="Builder" w:history="1">
              <w:r w:rsidRPr="001A6530">
                <w:rPr>
                  <w:rStyle w:val="Hyperlink"/>
                  <w:lang w:val="en-CA"/>
                </w:rPr>
                <w:t>Builders</w:t>
              </w:r>
            </w:hyperlink>
            <w:r w:rsidRPr="001A6530">
              <w:rPr>
                <w:lang w:val="en-CA"/>
              </w:rPr>
              <w:t>for 1 hour by a factor of ten, at the cost of one </w:t>
            </w:r>
            <w:hyperlink r:id="rId3573" w:tooltip="Magic Items" w:history="1">
              <w:r w:rsidRPr="001A6530">
                <w:rPr>
                  <w:rStyle w:val="Hyperlink"/>
                  <w:lang w:val="en-CA"/>
                </w:rPr>
                <w:t>Builder Potion</w:t>
              </w:r>
            </w:hyperlink>
            <w:r w:rsidRPr="001A6530">
              <w:rPr>
                <w:lang w:val="en-CA"/>
              </w:rPr>
              <w:t>. This icon is only shown if you have at least one </w:t>
            </w:r>
            <w:hyperlink r:id="rId3574" w:tooltip="Magic Items" w:history="1">
              <w:r w:rsidRPr="001A6530">
                <w:rPr>
                  <w:rStyle w:val="Hyperlink"/>
                  <w:lang w:val="en-CA"/>
                </w:rPr>
                <w:t>Builder Potion</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0" name="Picture 1520"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cancels the current upgrade and refunds half of the upgrade cost.</w:t>
            </w:r>
          </w:p>
        </w:tc>
      </w:tr>
      <w:tr w:rsidR="001A6530" w:rsidRPr="001A6530" w:rsidTr="001A6530">
        <w:trPr>
          <w:trHeight w:val="150"/>
        </w:trPr>
        <w:tc>
          <w:tcPr>
            <w:tcW w:w="0" w:type="auto"/>
            <w:vAlign w:val="center"/>
            <w:hideMark/>
          </w:tcPr>
          <w:p w:rsidR="001A6530" w:rsidRPr="001A6530" w:rsidRDefault="001A6530" w:rsidP="001A6530">
            <w:pPr>
              <w:rPr>
                <w:lang w:val="en-CA"/>
              </w:rPr>
            </w:pPr>
          </w:p>
        </w:tc>
        <w:tc>
          <w:tcPr>
            <w:tcW w:w="0" w:type="auto"/>
            <w:vAlign w:val="center"/>
            <w:hideMark/>
          </w:tcPr>
          <w:p w:rsidR="001A6530" w:rsidRPr="001A6530" w:rsidRDefault="001A6530" w:rsidP="001A6530">
            <w:pPr>
              <w:rPr>
                <w:lang w:val="en-CA"/>
              </w:rPr>
            </w:pPr>
          </w:p>
        </w:tc>
      </w:tr>
    </w:tbl>
    <w:p w:rsidR="001A6530" w:rsidRPr="001A6530" w:rsidRDefault="001A6530" w:rsidP="001A6530">
      <w:pPr>
        <w:numPr>
          <w:ilvl w:val="0"/>
          <w:numId w:val="188"/>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1A6530" w:rsidRPr="001A6530" w:rsidTr="001A653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1A6530" w:rsidRPr="001A6530" w:rsidRDefault="00A02F7D" w:rsidP="001A6530">
            <w:pPr>
              <w:rPr>
                <w:b/>
                <w:bCs/>
                <w:lang w:val="en-CA"/>
              </w:rPr>
            </w:pPr>
            <w:hyperlink r:id="rId3575" w:tooltip="Town Hall" w:history="1">
              <w:r w:rsidR="001A6530" w:rsidRPr="001A6530">
                <w:rPr>
                  <w:rStyle w:val="Hyperlink"/>
                  <w:b/>
                  <w:bCs/>
                  <w:lang w:val="en-CA"/>
                </w:rPr>
                <w:t>Town Hall</w:t>
              </w:r>
            </w:hyperlink>
            <w:r w:rsidR="001A6530" w:rsidRPr="001A653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12</w:t>
            </w:r>
          </w:p>
        </w:tc>
      </w:tr>
      <w:tr w:rsidR="001A6530" w:rsidRPr="001A6530" w:rsidTr="001A653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8</w:t>
            </w:r>
          </w:p>
        </w:tc>
      </w:tr>
    </w:tbl>
    <w:p w:rsidR="001A6530" w:rsidRPr="001A6530" w:rsidRDefault="001A6530" w:rsidP="00721603">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1A6530" w:rsidRPr="001A6530" w:rsidTr="001A653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Size </w:t>
            </w:r>
            <w:r w:rsidRPr="001A6530">
              <w:rPr>
                <w:b/>
                <w:bCs/>
                <w:noProof/>
                <w:lang w:val="en-CA"/>
              </w:rPr>
              <w:drawing>
                <wp:inline distT="0" distB="0" distL="0" distR="0">
                  <wp:extent cx="190500" cy="142875"/>
                  <wp:effectExtent l="0" t="0" r="0" b="9525"/>
                  <wp:docPr id="1519" name="Picture 1519"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1A6530" w:rsidRPr="001A6530" w:rsidTr="001A653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1x1</w:t>
            </w:r>
          </w:p>
        </w:tc>
      </w:tr>
    </w:tbl>
    <w:p w:rsidR="001A6530" w:rsidRPr="001A6530" w:rsidRDefault="001A6530" w:rsidP="001A6530">
      <w:pPr>
        <w:numPr>
          <w:ilvl w:val="0"/>
          <w:numId w:val="188"/>
        </w:numPr>
        <w:rPr>
          <w:vanish/>
          <w:lang w:val="en-CA"/>
        </w:rPr>
      </w:pPr>
    </w:p>
    <w:p w:rsidR="001A6530" w:rsidRDefault="001A653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78"/>
        <w:gridCol w:w="1075"/>
        <w:gridCol w:w="1194"/>
        <w:gridCol w:w="2468"/>
        <w:gridCol w:w="2215"/>
      </w:tblGrid>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Level </w:t>
            </w:r>
            <w:r w:rsidRPr="001A6530">
              <w:rPr>
                <w:b/>
                <w:bCs/>
                <w:noProof/>
                <w:lang w:val="en-CA"/>
              </w:rPr>
              <w:drawing>
                <wp:inline distT="0" distB="0" distL="0" distR="0">
                  <wp:extent cx="161925" cy="171450"/>
                  <wp:effectExtent l="0" t="0" r="9525" b="0"/>
                  <wp:docPr id="1518" name="Picture 151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Spring Capacity </w:t>
            </w:r>
            <w:r w:rsidRPr="001A6530">
              <w:rPr>
                <w:b/>
                <w:bCs/>
                <w:noProof/>
                <w:lang w:val="en-CA"/>
              </w:rPr>
              <w:drawing>
                <wp:inline distT="0" distB="0" distL="0" distR="0">
                  <wp:extent cx="247650" cy="266700"/>
                  <wp:effectExtent l="0" t="0" r="0" b="0"/>
                  <wp:docPr id="1517" name="Picture 1517" descr="Icon PushStrength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6" descr="Icon PushStrengthTrap"/>
                          <pic:cNvPicPr>
                            <a:picLocks noChangeAspect="1" noChangeArrowheads="1"/>
                          </pic:cNvPicPr>
                        </pic:nvPicPr>
                        <pic:blipFill>
                          <a:blip r:embed="rId3576">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A02F7D" w:rsidP="001A6530">
            <w:pPr>
              <w:rPr>
                <w:b/>
                <w:bCs/>
                <w:lang w:val="en-CA"/>
              </w:rPr>
            </w:pPr>
            <w:hyperlink r:id="rId3577" w:anchor="Gold" w:tooltip="Resource Buildings" w:history="1">
              <w:r w:rsidR="001A6530" w:rsidRPr="001A6530">
                <w:rPr>
                  <w:rStyle w:val="Hyperlink"/>
                  <w:b/>
                  <w:bCs/>
                  <w:lang w:val="en-CA"/>
                </w:rPr>
                <w:t>Cost</w:t>
              </w:r>
            </w:hyperlink>
            <w:r w:rsidR="001A6530" w:rsidRPr="001A6530">
              <w:rPr>
                <w:b/>
                <w:bCs/>
                <w:lang w:val="en-CA"/>
              </w:rPr>
              <w:t> </w:t>
            </w:r>
            <w:r w:rsidR="001A6530" w:rsidRPr="001A6530">
              <w:rPr>
                <w:b/>
                <w:bCs/>
                <w:noProof/>
                <w:lang w:val="en-CA"/>
              </w:rPr>
              <w:drawing>
                <wp:inline distT="0" distB="0" distL="0" distR="0">
                  <wp:extent cx="190500" cy="190500"/>
                  <wp:effectExtent l="0" t="0" r="0" b="0"/>
                  <wp:docPr id="1516" name="Picture 151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Build Time </w:t>
            </w:r>
            <w:r w:rsidRPr="001A6530">
              <w:rPr>
                <w:b/>
                <w:bCs/>
                <w:noProof/>
                <w:lang w:val="en-CA"/>
              </w:rPr>
              <w:drawing>
                <wp:inline distT="0" distB="0" distL="0" distR="0">
                  <wp:extent cx="171450" cy="200025"/>
                  <wp:effectExtent l="0" t="0" r="0" b="9525"/>
                  <wp:docPr id="1515" name="Picture 151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A02F7D" w:rsidP="001A6530">
            <w:pPr>
              <w:rPr>
                <w:b/>
                <w:bCs/>
                <w:lang w:val="en-CA"/>
              </w:rPr>
            </w:pPr>
            <w:hyperlink r:id="rId3578" w:tooltip="Experience" w:history="1">
              <w:r w:rsidR="001A6530" w:rsidRPr="001A6530">
                <w:rPr>
                  <w:rStyle w:val="Hyperlink"/>
                  <w:b/>
                  <w:bCs/>
                  <w:lang w:val="en-CA"/>
                </w:rPr>
                <w:t>Experience</w:t>
              </w:r>
            </w:hyperlink>
            <w:r w:rsidR="001A6530" w:rsidRPr="001A6530">
              <w:rPr>
                <w:b/>
                <w:bCs/>
                <w:lang w:val="en-CA"/>
              </w:rPr>
              <w:t> Gained </w:t>
            </w:r>
            <w:r w:rsidR="001A6530" w:rsidRPr="001A6530">
              <w:rPr>
                <w:b/>
                <w:bCs/>
                <w:noProof/>
                <w:lang w:val="en-CA"/>
              </w:rPr>
              <w:drawing>
                <wp:inline distT="0" distB="0" distL="0" distR="0">
                  <wp:extent cx="209550" cy="219075"/>
                  <wp:effectExtent l="0" t="0" r="0" b="9525"/>
                  <wp:docPr id="1514" name="Picture 151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9"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A02F7D" w:rsidP="001A6530">
            <w:pPr>
              <w:rPr>
                <w:b/>
                <w:bCs/>
                <w:lang w:val="en-CA"/>
              </w:rPr>
            </w:pPr>
            <w:hyperlink r:id="rId3579" w:tooltip="Town Hall" w:history="1">
              <w:r w:rsidR="001A6530" w:rsidRPr="001A6530">
                <w:rPr>
                  <w:rStyle w:val="Hyperlink"/>
                  <w:b/>
                  <w:bCs/>
                  <w:lang w:val="en-CA"/>
                </w:rPr>
                <w:t>Town Hall</w:t>
              </w:r>
            </w:hyperlink>
            <w:r w:rsidR="001A6530" w:rsidRPr="001A6530">
              <w:rPr>
                <w:b/>
                <w:bCs/>
                <w:lang w:val="en-CA"/>
              </w:rPr>
              <w:t> Level Required </w:t>
            </w:r>
            <w:r w:rsidR="001A6530" w:rsidRPr="001A6530">
              <w:rPr>
                <w:b/>
                <w:bCs/>
                <w:noProof/>
                <w:lang w:val="en-CA"/>
              </w:rPr>
              <w:drawing>
                <wp:inline distT="0" distB="0" distL="0" distR="0">
                  <wp:extent cx="247650" cy="276225"/>
                  <wp:effectExtent l="0" t="0" r="0" b="9525"/>
                  <wp:docPr id="1513" name="Picture 1513"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0"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7</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8</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9</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10</w:t>
            </w:r>
          </w:p>
        </w:tc>
      </w:tr>
    </w:tbl>
    <w:p w:rsidR="001A6530" w:rsidRPr="001A6530" w:rsidRDefault="001A6530" w:rsidP="001A6530">
      <w:pPr>
        <w:numPr>
          <w:ilvl w:val="0"/>
          <w:numId w:val="188"/>
        </w:numPr>
        <w:rPr>
          <w:vanish/>
          <w:lang w:val="en-CA"/>
        </w:rPr>
      </w:pPr>
    </w:p>
    <w:p w:rsidR="001A6530" w:rsidRDefault="001A653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71"/>
        <w:gridCol w:w="2414"/>
        <w:gridCol w:w="2689"/>
        <w:gridCol w:w="2246"/>
      </w:tblGrid>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Trigger Radius </w:t>
            </w:r>
            <w:r w:rsidRPr="001A6530">
              <w:rPr>
                <w:b/>
                <w:bCs/>
                <w:noProof/>
                <w:lang w:val="en-CA"/>
              </w:rPr>
              <w:drawing>
                <wp:inline distT="0" distB="0" distL="0" distR="0">
                  <wp:extent cx="285750" cy="133350"/>
                  <wp:effectExtent l="0" t="0" r="0" b="0"/>
                  <wp:docPr id="1512" name="Picture 151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Damage Type </w:t>
            </w:r>
            <w:r w:rsidRPr="001A6530">
              <w:rPr>
                <w:b/>
                <w:bCs/>
                <w:noProof/>
                <w:lang w:val="en-CA"/>
              </w:rPr>
              <w:drawing>
                <wp:inline distT="0" distB="0" distL="0" distR="0">
                  <wp:extent cx="285750" cy="209550"/>
                  <wp:effectExtent l="0" t="0" r="0" b="0"/>
                  <wp:docPr id="1511" name="Picture 151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2"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Unit Type Targeted </w:t>
            </w:r>
            <w:r w:rsidRPr="001A6530">
              <w:rPr>
                <w:b/>
                <w:bCs/>
                <w:noProof/>
                <w:lang w:val="en-CA"/>
              </w:rPr>
              <w:drawing>
                <wp:inline distT="0" distB="0" distL="0" distR="0">
                  <wp:extent cx="190500" cy="200025"/>
                  <wp:effectExtent l="0" t="0" r="0" b="9525"/>
                  <wp:docPr id="1510" name="Picture 151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Favorite Target </w:t>
            </w:r>
            <w:r w:rsidRPr="001A6530">
              <w:rPr>
                <w:b/>
                <w:bCs/>
                <w:noProof/>
                <w:lang w:val="en-CA"/>
              </w:rPr>
              <w:drawing>
                <wp:inline distT="0" distB="0" distL="0" distR="0">
                  <wp:extent cx="190500" cy="200025"/>
                  <wp:effectExtent l="0" t="0" r="0" b="9525"/>
                  <wp:docPr id="1509" name="Picture 150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4"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0.7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Bounces away troops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None</w:t>
            </w:r>
          </w:p>
        </w:tc>
      </w:tr>
    </w:tbl>
    <w:p w:rsidR="001A6530" w:rsidRDefault="001A6530" w:rsidP="00D6071D"/>
    <w:p w:rsidR="00096654" w:rsidRDefault="00D6071D" w:rsidP="00BB436D">
      <w:pPr>
        <w:pStyle w:val="Heading2"/>
      </w:pPr>
      <w:r>
        <w:t xml:space="preserve">Air </w:t>
      </w:r>
      <w:r w:rsidR="00096654">
        <w:t>B</w:t>
      </w:r>
      <w:r>
        <w:t>omb</w:t>
      </w:r>
    </w:p>
    <w:p w:rsidR="00096654" w:rsidRDefault="00096654" w:rsidP="00D6071D"/>
    <w:p w:rsidR="00C51481" w:rsidRPr="00C51481" w:rsidRDefault="00C51481" w:rsidP="00C51481">
      <w:pPr>
        <w:rPr>
          <w:lang w:val="en-CA"/>
        </w:rPr>
      </w:pPr>
      <w:r w:rsidRPr="00C51481">
        <w:rPr>
          <w:noProof/>
          <w:lang w:val="en-CA"/>
        </w:rPr>
        <w:lastRenderedPageBreak/>
        <w:drawing>
          <wp:inline distT="0" distB="0" distL="0" distR="0">
            <wp:extent cx="1905000" cy="2190750"/>
            <wp:effectExtent l="0" t="0" r="0" b="0"/>
            <wp:docPr id="1564" name="Picture 1564" descr="Air 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2" descr="Air Bomb info"/>
                    <pic:cNvPicPr>
                      <a:picLocks noChangeAspect="1" noChangeArrowheads="1"/>
                    </pic:cNvPicPr>
                  </pic:nvPicPr>
                  <pic:blipFill>
                    <a:blip r:embed="rId3580">
                      <a:extLst>
                        <a:ext uri="{28A0092B-C50C-407E-A947-70E740481C1C}">
                          <a14:useLocalDpi xmlns:a14="http://schemas.microsoft.com/office/drawing/2010/main" val="0"/>
                        </a:ext>
                      </a:extLst>
                    </a:blip>
                    <a:srcRect/>
                    <a:stretch>
                      <a:fillRect/>
                    </a:stretch>
                  </pic:blipFill>
                  <pic:spPr bwMode="auto">
                    <a:xfrm>
                      <a:off x="0" y="0"/>
                      <a:ext cx="1905000" cy="2190750"/>
                    </a:xfrm>
                    <a:prstGeom prst="rect">
                      <a:avLst/>
                    </a:prstGeom>
                    <a:noFill/>
                    <a:ln>
                      <a:noFill/>
                    </a:ln>
                  </pic:spPr>
                </pic:pic>
              </a:graphicData>
            </a:graphic>
          </wp:inline>
        </w:drawing>
      </w:r>
    </w:p>
    <w:p w:rsidR="00C51481" w:rsidRPr="00C51481" w:rsidRDefault="00C51481" w:rsidP="00C51481">
      <w:pPr>
        <w:rPr>
          <w:lang w:val="en-CA"/>
        </w:rPr>
      </w:pPr>
      <w:r w:rsidRPr="00C51481">
        <w:rPr>
          <w:b/>
          <w:bCs/>
          <w:i/>
          <w:iCs/>
          <w:lang w:val="en-CA"/>
        </w:rPr>
        <w:t>"Latest invention in the field of flying pest control. This trap can blast multiple air units in a small area."</w:t>
      </w:r>
    </w:p>
    <w:p w:rsidR="00C51481" w:rsidRPr="00C51481" w:rsidRDefault="00A02F7D" w:rsidP="00C51481">
      <w:pPr>
        <w:rPr>
          <w:lang w:val="en-CA"/>
        </w:rPr>
      </w:pPr>
      <w:r>
        <w:rPr>
          <w:lang w:val="en-CA"/>
        </w:rPr>
        <w:pict>
          <v:rect id="_x0000_i1261" style="width:0;height:1.5pt" o:hralign="center" o:hrstd="t" o:hrnoshade="t" o:hr="t" fillcolor="#3a3a3a" stroked="f"/>
        </w:pict>
      </w:r>
    </w:p>
    <w:tbl>
      <w:tblPr>
        <w:tblW w:w="4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5"/>
        <w:gridCol w:w="1490"/>
        <w:gridCol w:w="1505"/>
      </w:tblGrid>
      <w:tr w:rsidR="00C51481" w:rsidRPr="00C51481" w:rsidTr="00C51481">
        <w:trPr>
          <w:tblCellSpacing w:w="15" w:type="dxa"/>
        </w:trPr>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3" name="Picture 1563" descr="Air 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4" descr="Air Bomb1"/>
                          <pic:cNvPicPr>
                            <a:picLocks noChangeAspect="1" noChangeArrowheads="1"/>
                          </pic:cNvPicPr>
                        </pic:nvPicPr>
                        <pic:blipFill>
                          <a:blip r:embed="rId3581">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2" name="Picture 1562" descr="Air 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5" descr="Air Bomb3"/>
                          <pic:cNvPicPr>
                            <a:picLocks noChangeAspect="1" noChangeArrowheads="1"/>
                          </pic:cNvPicPr>
                        </pic:nvPicPr>
                        <pic:blipFill>
                          <a:blip r:embed="rId3582">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1" name="Picture 1561" descr="Air 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6" descr="Air Bomb5"/>
                          <pic:cNvPicPr>
                            <a:picLocks noChangeAspect="1" noChangeArrowheads="1"/>
                          </pic:cNvPicPr>
                        </pic:nvPicPr>
                        <pic:blipFill>
                          <a:blip r:embed="rId3583">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r>
      <w:tr w:rsidR="00C51481" w:rsidRPr="00C51481" w:rsidTr="00C51481">
        <w:trPr>
          <w:tblCellSpacing w:w="15" w:type="dxa"/>
        </w:trPr>
        <w:tc>
          <w:tcPr>
            <w:tcW w:w="0" w:type="auto"/>
            <w:shd w:val="clear" w:color="auto" w:fill="281434"/>
            <w:vAlign w:val="center"/>
            <w:hideMark/>
          </w:tcPr>
          <w:p w:rsidR="00C51481" w:rsidRPr="00C51481" w:rsidRDefault="00C51481" w:rsidP="00C51481">
            <w:pPr>
              <w:rPr>
                <w:lang w:val="en-CA"/>
              </w:rPr>
            </w:pPr>
            <w:r w:rsidRPr="00C51481">
              <w:rPr>
                <w:b/>
                <w:bCs/>
                <w:lang w:val="en-CA"/>
              </w:rPr>
              <w:t>Level 1 &amp; 2</w:t>
            </w:r>
          </w:p>
        </w:tc>
        <w:tc>
          <w:tcPr>
            <w:tcW w:w="0" w:type="auto"/>
            <w:shd w:val="clear" w:color="auto" w:fill="281434"/>
            <w:vAlign w:val="center"/>
            <w:hideMark/>
          </w:tcPr>
          <w:p w:rsidR="00C51481" w:rsidRPr="00C51481" w:rsidRDefault="00C51481" w:rsidP="00C51481">
            <w:pPr>
              <w:rPr>
                <w:lang w:val="en-CA"/>
              </w:rPr>
            </w:pPr>
            <w:r w:rsidRPr="00C51481">
              <w:rPr>
                <w:b/>
                <w:bCs/>
                <w:lang w:val="en-CA"/>
              </w:rPr>
              <w:t>Level 3 &amp; 4</w:t>
            </w:r>
          </w:p>
        </w:tc>
        <w:tc>
          <w:tcPr>
            <w:tcW w:w="0" w:type="auto"/>
            <w:shd w:val="clear" w:color="auto" w:fill="281434"/>
            <w:vAlign w:val="center"/>
            <w:hideMark/>
          </w:tcPr>
          <w:p w:rsidR="00C51481" w:rsidRPr="00C51481" w:rsidRDefault="00C51481" w:rsidP="00C51481">
            <w:pPr>
              <w:rPr>
                <w:lang w:val="en-CA"/>
              </w:rPr>
            </w:pPr>
            <w:r w:rsidRPr="00C51481">
              <w:rPr>
                <w:b/>
                <w:bCs/>
                <w:lang w:val="en-CA"/>
              </w:rPr>
              <w:t>Level 5 &amp; 6</w:t>
            </w:r>
          </w:p>
        </w:tc>
      </w:tr>
    </w:tbl>
    <w:p w:rsidR="00C51481" w:rsidRPr="00C51481" w:rsidRDefault="00A02F7D" w:rsidP="00C51481">
      <w:pPr>
        <w:rPr>
          <w:lang w:val="en-CA"/>
        </w:rPr>
      </w:pPr>
      <w:r>
        <w:rPr>
          <w:lang w:val="en-CA"/>
        </w:rPr>
        <w:pict>
          <v:rect id="_x0000_i1262" style="width:0;height:1.5pt" o:hralign="center" o:hrstd="t" o:hrnoshade="t" o:hr="t" fillcolor="#3a3a3a" stroked="f"/>
        </w:pict>
      </w:r>
    </w:p>
    <w:p w:rsidR="00C51481" w:rsidRPr="00C51481" w:rsidRDefault="00C51481" w:rsidP="00C51481">
      <w:pPr>
        <w:numPr>
          <w:ilvl w:val="0"/>
          <w:numId w:val="189"/>
        </w:numPr>
        <w:rPr>
          <w:lang w:val="en-CA"/>
        </w:rPr>
      </w:pPr>
      <w:r w:rsidRPr="00C51481">
        <w:rPr>
          <w:b/>
          <w:bCs/>
          <w:lang w:val="en-CA"/>
        </w:rPr>
        <w:t>Summary</w:t>
      </w:r>
    </w:p>
    <w:p w:rsidR="00C51481" w:rsidRPr="00C51481" w:rsidRDefault="00C51481" w:rsidP="00C51481">
      <w:pPr>
        <w:numPr>
          <w:ilvl w:val="1"/>
          <w:numId w:val="189"/>
        </w:numPr>
        <w:rPr>
          <w:lang w:val="en-CA"/>
        </w:rPr>
      </w:pPr>
      <w:r w:rsidRPr="00C51481">
        <w:rPr>
          <w:lang w:val="en-CA"/>
        </w:rPr>
        <w:t>The Air Bomb explodes when a flying troop comes into proximity. It is essentially an airborne version of the normal </w:t>
      </w:r>
      <w:hyperlink r:id="rId3584" w:tooltip="Bomb" w:history="1">
        <w:r w:rsidRPr="00C51481">
          <w:rPr>
            <w:rStyle w:val="Hyperlink"/>
            <w:lang w:val="en-CA"/>
          </w:rPr>
          <w:t>Bomb</w:t>
        </w:r>
      </w:hyperlink>
      <w:r w:rsidRPr="00C51481">
        <w:rPr>
          <w:lang w:val="en-CA"/>
        </w:rPr>
        <w:t>, though the trigger radius and blast radius of the Air Bomb is much greater.</w:t>
      </w:r>
    </w:p>
    <w:p w:rsidR="00C51481" w:rsidRPr="00C51481" w:rsidRDefault="00C51481" w:rsidP="00C51481">
      <w:pPr>
        <w:numPr>
          <w:ilvl w:val="1"/>
          <w:numId w:val="189"/>
        </w:numPr>
        <w:rPr>
          <w:lang w:val="en-CA"/>
        </w:rPr>
      </w:pPr>
      <w:r w:rsidRPr="00C51481">
        <w:rPr>
          <w:lang w:val="en-CA"/>
        </w:rPr>
        <w:t>It is extremely effective against large groups of </w:t>
      </w:r>
      <w:hyperlink r:id="rId3585" w:tooltip="Minion" w:history="1">
        <w:r w:rsidRPr="00C51481">
          <w:rPr>
            <w:rStyle w:val="Hyperlink"/>
            <w:lang w:val="en-CA"/>
          </w:rPr>
          <w:t>Minions</w:t>
        </w:r>
      </w:hyperlink>
      <w:r w:rsidRPr="00C51481">
        <w:rPr>
          <w:lang w:val="en-CA"/>
        </w:rPr>
        <w:t>, and does a significant amount of damage to </w:t>
      </w:r>
      <w:hyperlink r:id="rId3586" w:tooltip="Balloon" w:history="1">
        <w:r w:rsidRPr="00C51481">
          <w:rPr>
            <w:rStyle w:val="Hyperlink"/>
            <w:lang w:val="en-CA"/>
          </w:rPr>
          <w:t>Balloons</w:t>
        </w:r>
      </w:hyperlink>
      <w:r w:rsidRPr="00C51481">
        <w:rPr>
          <w:lang w:val="en-CA"/>
        </w:rPr>
        <w:t> (especially level 3 and below). It's much less effective against higher health targets such as </w:t>
      </w:r>
      <w:hyperlink r:id="rId3587" w:tooltip="Dragon" w:history="1">
        <w:r w:rsidRPr="00C51481">
          <w:rPr>
            <w:rStyle w:val="Hyperlink"/>
            <w:lang w:val="en-CA"/>
          </w:rPr>
          <w:t>Dragons</w:t>
        </w:r>
      </w:hyperlink>
      <w:r w:rsidRPr="00C51481">
        <w:rPr>
          <w:lang w:val="en-CA"/>
        </w:rPr>
        <w:t>.</w:t>
      </w:r>
    </w:p>
    <w:p w:rsidR="00C51481" w:rsidRPr="00C51481" w:rsidRDefault="00C51481" w:rsidP="00C51481">
      <w:pPr>
        <w:numPr>
          <w:ilvl w:val="1"/>
          <w:numId w:val="189"/>
        </w:numPr>
        <w:rPr>
          <w:lang w:val="en-CA"/>
        </w:rPr>
      </w:pPr>
      <w:r w:rsidRPr="00C51481">
        <w:rPr>
          <w:lang w:val="en-CA"/>
        </w:rPr>
        <w:t>Like other traps, the Air Bomb requires re-arming after it has been activated. Doing so is free and occurs automatically once the player logs into the game.</w:t>
      </w:r>
    </w:p>
    <w:p w:rsidR="00C51481" w:rsidRPr="00C51481" w:rsidRDefault="00A02F7D" w:rsidP="00C51481">
      <w:pPr>
        <w:rPr>
          <w:lang w:val="en-CA"/>
        </w:rPr>
      </w:pPr>
      <w:r>
        <w:rPr>
          <w:lang w:val="en-CA"/>
        </w:rPr>
        <w:pict>
          <v:rect id="_x0000_i1263" style="width:0;height:1.5pt" o:hralign="center" o:hrstd="t" o:hrnoshade="t" o:hr="t" fillcolor="#3a3a3a" stroked="f"/>
        </w:pict>
      </w:r>
    </w:p>
    <w:p w:rsidR="00C51481" w:rsidRPr="00C51481" w:rsidRDefault="00C51481" w:rsidP="00C51481">
      <w:pPr>
        <w:numPr>
          <w:ilvl w:val="0"/>
          <w:numId w:val="190"/>
        </w:numPr>
        <w:rPr>
          <w:lang w:val="en-CA"/>
        </w:rPr>
      </w:pPr>
      <w:r w:rsidRPr="00C51481">
        <w:rPr>
          <w:b/>
          <w:bCs/>
          <w:lang w:val="en-CA"/>
        </w:rPr>
        <w:t>Defensive Strategy</w:t>
      </w:r>
    </w:p>
    <w:p w:rsidR="00C51481" w:rsidRPr="00C51481" w:rsidRDefault="00C51481" w:rsidP="00C51481">
      <w:pPr>
        <w:numPr>
          <w:ilvl w:val="1"/>
          <w:numId w:val="190"/>
        </w:numPr>
        <w:rPr>
          <w:lang w:val="en-CA"/>
        </w:rPr>
      </w:pPr>
      <w:r w:rsidRPr="00C51481">
        <w:rPr>
          <w:lang w:val="en-CA"/>
        </w:rPr>
        <w:t>Like the </w:t>
      </w:r>
      <w:hyperlink r:id="rId3588" w:tooltip="Seeking Air Mine" w:history="1">
        <w:r w:rsidRPr="00C51481">
          <w:rPr>
            <w:rStyle w:val="Hyperlink"/>
            <w:lang w:val="en-CA"/>
          </w:rPr>
          <w:t>Seeking Air Mine</w:t>
        </w:r>
      </w:hyperlink>
      <w:r w:rsidRPr="00C51481">
        <w:rPr>
          <w:lang w:val="en-CA"/>
        </w:rPr>
        <w:t>, placing an Air Bomb next to the </w:t>
      </w:r>
      <w:hyperlink r:id="rId3589" w:tooltip="Air Defense" w:history="1">
        <w:r w:rsidRPr="00C51481">
          <w:rPr>
            <w:rStyle w:val="Hyperlink"/>
            <w:lang w:val="en-CA"/>
          </w:rPr>
          <w:t>Air Defense</w:t>
        </w:r>
      </w:hyperlink>
      <w:r w:rsidRPr="00C51481">
        <w:rPr>
          <w:lang w:val="en-CA"/>
        </w:rPr>
        <w:t> can turn out pretty deadly. After a </w:t>
      </w:r>
      <w:hyperlink r:id="rId3590" w:tooltip="Category:Ground Troops" w:history="1">
        <w:r w:rsidRPr="00C51481">
          <w:rPr>
            <w:rStyle w:val="Hyperlink"/>
            <w:lang w:val="en-CA"/>
          </w:rPr>
          <w:t>Ground Troop</w:t>
        </w:r>
      </w:hyperlink>
      <w:r w:rsidRPr="00C51481">
        <w:rPr>
          <w:lang w:val="en-CA"/>
        </w:rPr>
        <w:t> destroys the </w:t>
      </w:r>
      <w:hyperlink r:id="rId3591" w:tooltip="Air Defense" w:history="1">
        <w:r w:rsidRPr="00C51481">
          <w:rPr>
            <w:rStyle w:val="Hyperlink"/>
            <w:lang w:val="en-CA"/>
          </w:rPr>
          <w:t>Air Defense</w:t>
        </w:r>
      </w:hyperlink>
      <w:r w:rsidRPr="00C51481">
        <w:rPr>
          <w:lang w:val="en-CA"/>
        </w:rPr>
        <w:t>, the enemy might deploy all of his or her powerful </w:t>
      </w:r>
      <w:hyperlink r:id="rId3592" w:tooltip="Category:Air Troops" w:history="1">
        <w:r w:rsidRPr="00C51481">
          <w:rPr>
            <w:rStyle w:val="Hyperlink"/>
            <w:lang w:val="en-CA"/>
          </w:rPr>
          <w:t>Air Units</w:t>
        </w:r>
      </w:hyperlink>
      <w:r w:rsidRPr="00C51481">
        <w:rPr>
          <w:lang w:val="en-CA"/>
        </w:rPr>
        <w:t> at once, and the Air Bomb may be able to take a vast majority of the troops.</w:t>
      </w:r>
      <w:r w:rsidRPr="00C51481">
        <w:rPr>
          <w:noProof/>
          <w:lang w:val="en-CA"/>
        </w:rPr>
        <w:drawing>
          <wp:inline distT="0" distB="0" distL="0" distR="0">
            <wp:extent cx="857250" cy="828675"/>
            <wp:effectExtent l="0" t="0" r="0" b="0"/>
            <wp:docPr id="1560" name="Picture 1560" descr="Air Bomb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9" descr="Air Bomb unarmed"/>
                    <pic:cNvPicPr>
                      <a:picLocks noChangeAspect="1" noChangeArrowheads="1"/>
                    </pic:cNvPicPr>
                  </pic:nvPicPr>
                  <pic:blipFill>
                    <a:blip r:embed="rId3593">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p w:rsidR="00C51481" w:rsidRPr="00C51481" w:rsidRDefault="00C51481" w:rsidP="00C51481">
      <w:pPr>
        <w:rPr>
          <w:lang w:val="en-CA"/>
        </w:rPr>
      </w:pPr>
      <w:r w:rsidRPr="00C51481">
        <w:rPr>
          <w:lang w:val="en-CA"/>
        </w:rPr>
        <w:t>Unarmed</w:t>
      </w:r>
    </w:p>
    <w:p w:rsidR="00C51481" w:rsidRPr="00C51481" w:rsidRDefault="00C51481" w:rsidP="00C51481">
      <w:pPr>
        <w:numPr>
          <w:ilvl w:val="1"/>
          <w:numId w:val="190"/>
        </w:numPr>
        <w:rPr>
          <w:lang w:val="en-CA"/>
        </w:rPr>
      </w:pPr>
      <w:r w:rsidRPr="00C51481">
        <w:rPr>
          <w:lang w:val="en-CA"/>
        </w:rPr>
        <w:t>At lower levels where Balloons have relatively low health, placing two Air Bombs next to each other can easily and swiftly destroy clumps of Balloons, often before the attacker has the chance to react with a </w:t>
      </w:r>
      <w:hyperlink r:id="rId3594" w:tooltip="Healing Spell" w:history="1">
        <w:r w:rsidRPr="00C51481">
          <w:rPr>
            <w:rStyle w:val="Hyperlink"/>
            <w:lang w:val="en-CA"/>
          </w:rPr>
          <w:t>Healing Spell</w:t>
        </w:r>
      </w:hyperlink>
      <w:r w:rsidRPr="00C51481">
        <w:rPr>
          <w:lang w:val="en-CA"/>
        </w:rPr>
        <w:t> (if they have one).</w:t>
      </w:r>
    </w:p>
    <w:p w:rsidR="00C51481" w:rsidRPr="00C51481" w:rsidRDefault="00C51481" w:rsidP="00C51481">
      <w:pPr>
        <w:numPr>
          <w:ilvl w:val="2"/>
          <w:numId w:val="190"/>
        </w:numPr>
        <w:rPr>
          <w:lang w:val="en-CA"/>
        </w:rPr>
      </w:pPr>
      <w:r w:rsidRPr="00C51481">
        <w:rPr>
          <w:lang w:val="en-CA"/>
        </w:rPr>
        <w:t>You can place your defenses in a way such that you can force enemy Balloons to clump up and then destroy them with the Air Bombs when they are clumped up in such a manner.</w:t>
      </w:r>
    </w:p>
    <w:p w:rsidR="00C51481" w:rsidRPr="00C51481" w:rsidRDefault="00C51481" w:rsidP="00C51481">
      <w:pPr>
        <w:numPr>
          <w:ilvl w:val="1"/>
          <w:numId w:val="190"/>
        </w:numPr>
        <w:rPr>
          <w:lang w:val="en-CA"/>
        </w:rPr>
      </w:pPr>
      <w:r w:rsidRPr="00C51481">
        <w:rPr>
          <w:lang w:val="en-CA"/>
        </w:rPr>
        <w:lastRenderedPageBreak/>
        <w:t>At higher levels, Air Bombs will have less of an effect on </w:t>
      </w:r>
      <w:hyperlink r:id="rId3595" w:tooltip="Balloon" w:history="1">
        <w:r w:rsidRPr="00C51481">
          <w:rPr>
            <w:rStyle w:val="Hyperlink"/>
            <w:lang w:val="en-CA"/>
          </w:rPr>
          <w:t>Balloons</w:t>
        </w:r>
      </w:hyperlink>
      <w:r w:rsidRPr="00C51481">
        <w:rPr>
          <w:lang w:val="en-CA"/>
        </w:rPr>
        <w:t> but can still have significant effects on </w:t>
      </w:r>
      <w:hyperlink r:id="rId3596" w:tooltip="Minion" w:history="1">
        <w:r w:rsidRPr="00C51481">
          <w:rPr>
            <w:rStyle w:val="Hyperlink"/>
            <w:lang w:val="en-CA"/>
          </w:rPr>
          <w:t>Minions</w:t>
        </w:r>
      </w:hyperlink>
      <w:r w:rsidRPr="00C51481">
        <w:rPr>
          <w:lang w:val="en-CA"/>
        </w:rPr>
        <w:t>, </w:t>
      </w:r>
      <w:hyperlink r:id="rId3597" w:tooltip="Lava Pup" w:history="1">
        <w:r w:rsidRPr="00C51481">
          <w:rPr>
            <w:rStyle w:val="Hyperlink"/>
            <w:lang w:val="en-CA"/>
          </w:rPr>
          <w:t>Lava Pups</w:t>
        </w:r>
      </w:hyperlink>
      <w:r w:rsidRPr="00C51481">
        <w:rPr>
          <w:lang w:val="en-CA"/>
        </w:rPr>
        <w:t> and </w:t>
      </w:r>
      <w:hyperlink r:id="rId3598" w:tooltip="Bat Spell" w:history="1">
        <w:r w:rsidRPr="00C51481">
          <w:rPr>
            <w:rStyle w:val="Hyperlink"/>
            <w:lang w:val="en-CA"/>
          </w:rPr>
          <w:t>Bats</w:t>
        </w:r>
      </w:hyperlink>
      <w:r w:rsidRPr="00C51481">
        <w:rPr>
          <w:lang w:val="en-CA"/>
        </w:rPr>
        <w:t> (the latter only if another troop triggers the trap first). Nonetheless, multiple Air Bombs can prove problematic to Balloons especially if a </w:t>
      </w:r>
      <w:hyperlink r:id="rId3599" w:tooltip="Wizard Tower" w:history="1">
        <w:r w:rsidRPr="00C51481">
          <w:rPr>
            <w:rStyle w:val="Hyperlink"/>
            <w:lang w:val="en-CA"/>
          </w:rPr>
          <w:t>Wizard Tower</w:t>
        </w:r>
      </w:hyperlink>
      <w:r w:rsidRPr="00C51481">
        <w:rPr>
          <w:lang w:val="en-CA"/>
        </w:rPr>
        <w:t> is nearby, and can force the attacker to use a </w:t>
      </w:r>
      <w:hyperlink r:id="rId3600" w:tooltip="Healing Spell" w:history="1">
        <w:r w:rsidRPr="00C51481">
          <w:rPr>
            <w:rStyle w:val="Hyperlink"/>
            <w:lang w:val="en-CA"/>
          </w:rPr>
          <w:t>Healing Spell</w:t>
        </w:r>
      </w:hyperlink>
      <w:r w:rsidRPr="00C51481">
        <w:rPr>
          <w:lang w:val="en-CA"/>
        </w:rPr>
        <w:t>.</w:t>
      </w:r>
    </w:p>
    <w:p w:rsidR="00C51481" w:rsidRPr="00C51481" w:rsidRDefault="00C51481" w:rsidP="00C51481">
      <w:pPr>
        <w:numPr>
          <w:ilvl w:val="0"/>
          <w:numId w:val="190"/>
        </w:numPr>
        <w:rPr>
          <w:lang w:val="en-CA"/>
        </w:rPr>
      </w:pPr>
      <w:r w:rsidRPr="00C51481">
        <w:rPr>
          <w:b/>
          <w:bCs/>
          <w:lang w:val="en-CA"/>
        </w:rPr>
        <w:t>Offensive Strategy</w:t>
      </w:r>
    </w:p>
    <w:p w:rsidR="00C51481" w:rsidRPr="00C51481" w:rsidRDefault="00C51481" w:rsidP="00C51481">
      <w:pPr>
        <w:numPr>
          <w:ilvl w:val="1"/>
          <w:numId w:val="190"/>
        </w:numPr>
        <w:rPr>
          <w:lang w:val="en-CA"/>
        </w:rPr>
      </w:pPr>
      <w:r w:rsidRPr="00C51481">
        <w:rPr>
          <w:lang w:val="en-CA"/>
        </w:rPr>
        <w:t>If you want your strong aerial </w:t>
      </w:r>
      <w:hyperlink r:id="rId3601" w:tooltip="Troops" w:history="1">
        <w:r w:rsidRPr="00C51481">
          <w:rPr>
            <w:rStyle w:val="Hyperlink"/>
            <w:lang w:val="en-CA"/>
          </w:rPr>
          <w:t>troops</w:t>
        </w:r>
      </w:hyperlink>
      <w:r w:rsidRPr="00C51481">
        <w:rPr>
          <w:lang w:val="en-CA"/>
        </w:rPr>
        <w:t> to be safe from Air Bombs, have the weakest aerial troops available while raiding and deploy them in the specific area where an Air Bomb may be. This will trick the Air Bombs into attacking them, letting your other aerial troops become safer.</w:t>
      </w:r>
    </w:p>
    <w:p w:rsidR="00C51481" w:rsidRPr="00C51481" w:rsidRDefault="00C51481" w:rsidP="00C51481">
      <w:pPr>
        <w:numPr>
          <w:ilvl w:val="1"/>
          <w:numId w:val="190"/>
        </w:numPr>
        <w:rPr>
          <w:lang w:val="en-CA"/>
        </w:rPr>
      </w:pPr>
      <w:r w:rsidRPr="00C51481">
        <w:rPr>
          <w:lang w:val="en-CA"/>
        </w:rPr>
        <w:t>Air troops with high hitpoints, such as </w:t>
      </w:r>
      <w:hyperlink r:id="rId3602" w:tooltip="Dragon" w:history="1">
        <w:r w:rsidRPr="00C51481">
          <w:rPr>
            <w:rStyle w:val="Hyperlink"/>
            <w:lang w:val="en-CA"/>
          </w:rPr>
          <w:t>Dragons</w:t>
        </w:r>
      </w:hyperlink>
      <w:r w:rsidRPr="00C51481">
        <w:rPr>
          <w:lang w:val="en-CA"/>
        </w:rPr>
        <w:t> and </w:t>
      </w:r>
      <w:hyperlink r:id="rId3603" w:tooltip="Electro Dragon" w:history="1">
        <w:r w:rsidRPr="00C51481">
          <w:rPr>
            <w:rStyle w:val="Hyperlink"/>
            <w:lang w:val="en-CA"/>
          </w:rPr>
          <w:t>Electro Dragons</w:t>
        </w:r>
      </w:hyperlink>
      <w:r w:rsidRPr="00C51481">
        <w:rPr>
          <w:lang w:val="en-CA"/>
        </w:rPr>
        <w:t>, can usually ignore the Air Bomb as its damage is negligible compared to the health of the troop. However, the </w:t>
      </w:r>
      <w:hyperlink r:id="rId3604" w:tooltip="Lava Hound" w:history="1">
        <w:r w:rsidRPr="00C51481">
          <w:rPr>
            <w:rStyle w:val="Hyperlink"/>
            <w:lang w:val="en-CA"/>
          </w:rPr>
          <w:t>Lava Hound</w:t>
        </w:r>
      </w:hyperlink>
      <w:r w:rsidRPr="00C51481">
        <w:rPr>
          <w:lang w:val="en-CA"/>
        </w:rPr>
        <w:t> can be an exception in situational cases; if the Air Bomb explodes just as the Lava Hound splits into Lava Pups, it may wipe out all of the Lava Pups at once before they can do any damage.</w:t>
      </w:r>
    </w:p>
    <w:p w:rsidR="00C51481" w:rsidRPr="00C51481" w:rsidRDefault="00A02F7D" w:rsidP="00C51481">
      <w:pPr>
        <w:rPr>
          <w:lang w:val="en-CA"/>
        </w:rPr>
      </w:pPr>
      <w:r>
        <w:rPr>
          <w:lang w:val="en-CA"/>
        </w:rPr>
        <w:pict>
          <v:rect id="_x0000_i1264" style="width:0;height:1.5pt" o:hralign="center" o:hrstd="t" o:hrnoshade="t" o:hr="t" fillcolor="#3a3a3a" stroked="f"/>
        </w:pict>
      </w:r>
    </w:p>
    <w:p w:rsidR="00C51481" w:rsidRPr="00C51481" w:rsidRDefault="00C51481" w:rsidP="00C51481">
      <w:pPr>
        <w:numPr>
          <w:ilvl w:val="0"/>
          <w:numId w:val="191"/>
        </w:numPr>
        <w:rPr>
          <w:lang w:val="en-CA"/>
        </w:rPr>
      </w:pPr>
      <w:r w:rsidRPr="00C51481">
        <w:rPr>
          <w:b/>
          <w:bCs/>
          <w:lang w:val="en-CA"/>
        </w:rPr>
        <w:t>Upgrade Differences</w:t>
      </w:r>
    </w:p>
    <w:p w:rsidR="00C51481" w:rsidRPr="00C51481" w:rsidRDefault="00C51481" w:rsidP="00C51481">
      <w:pPr>
        <w:numPr>
          <w:ilvl w:val="1"/>
          <w:numId w:val="191"/>
        </w:numPr>
        <w:rPr>
          <w:lang w:val="en-CA"/>
        </w:rPr>
      </w:pPr>
      <w:r w:rsidRPr="00C51481">
        <w:rPr>
          <w:lang w:val="en-CA"/>
        </w:rPr>
        <w:t>The Air Bomb goes through a significant visual change at Level 3.</w:t>
      </w:r>
    </w:p>
    <w:p w:rsidR="00C51481" w:rsidRPr="00C51481" w:rsidRDefault="00C51481" w:rsidP="00C51481">
      <w:pPr>
        <w:numPr>
          <w:ilvl w:val="2"/>
          <w:numId w:val="191"/>
        </w:numPr>
        <w:rPr>
          <w:lang w:val="en-CA"/>
        </w:rPr>
      </w:pPr>
      <w:r w:rsidRPr="00C51481">
        <w:rPr>
          <w:lang w:val="en-CA"/>
        </w:rPr>
        <w:t>When initially constructed, the Air Bomb is a barrel under a trap door with two red balloons attached to it. The balloons have white skulls painted on them.</w:t>
      </w:r>
    </w:p>
    <w:p w:rsidR="00C51481" w:rsidRPr="00C51481" w:rsidRDefault="00C51481" w:rsidP="00C51481">
      <w:pPr>
        <w:numPr>
          <w:ilvl w:val="2"/>
          <w:numId w:val="191"/>
        </w:numPr>
        <w:rPr>
          <w:lang w:val="en-CA"/>
        </w:rPr>
      </w:pPr>
      <w:r w:rsidRPr="00C51481">
        <w:rPr>
          <w:lang w:val="en-CA"/>
        </w:rPr>
        <w:t>At level 3 the Air Bomb has spikes on its surface and can be seen more easily within its compartment, as the compartment opens up slightly.</w:t>
      </w:r>
    </w:p>
    <w:p w:rsidR="00C51481" w:rsidRPr="00C51481" w:rsidRDefault="00C51481" w:rsidP="00C51481">
      <w:pPr>
        <w:numPr>
          <w:ilvl w:val="2"/>
          <w:numId w:val="191"/>
        </w:numPr>
        <w:rPr>
          <w:lang w:val="en-CA"/>
        </w:rPr>
      </w:pPr>
      <w:r w:rsidRPr="00C51481">
        <w:rPr>
          <w:lang w:val="en-CA"/>
        </w:rPr>
        <w:t>At level 5 the Air Bomb has golden spikes on its surface.</w:t>
      </w:r>
    </w:p>
    <w:p w:rsidR="00C51481" w:rsidRPr="00C51481" w:rsidRDefault="00A02F7D" w:rsidP="00C51481">
      <w:pPr>
        <w:rPr>
          <w:lang w:val="en-CA"/>
        </w:rPr>
      </w:pPr>
      <w:r>
        <w:rPr>
          <w:lang w:val="en-CA"/>
        </w:rPr>
        <w:pict>
          <v:rect id="_x0000_i1265" style="width:0;height:1.5pt" o:hralign="center" o:hrstd="t" o:hrnoshade="t" o:hr="t" fillcolor="#3a3a3a" stroked="f"/>
        </w:pict>
      </w:r>
    </w:p>
    <w:p w:rsidR="00C51481" w:rsidRPr="00C51481" w:rsidRDefault="00C51481" w:rsidP="00C51481">
      <w:pPr>
        <w:numPr>
          <w:ilvl w:val="0"/>
          <w:numId w:val="192"/>
        </w:numPr>
        <w:rPr>
          <w:lang w:val="en-CA"/>
        </w:rPr>
      </w:pPr>
      <w:r w:rsidRPr="00C51481">
        <w:rPr>
          <w:b/>
          <w:bCs/>
          <w:lang w:val="en-CA"/>
        </w:rPr>
        <w:t>Trivia</w:t>
      </w:r>
    </w:p>
    <w:p w:rsidR="00C51481" w:rsidRPr="00C51481" w:rsidRDefault="00C51481" w:rsidP="00C51481">
      <w:pPr>
        <w:numPr>
          <w:ilvl w:val="1"/>
          <w:numId w:val="192"/>
        </w:numPr>
        <w:rPr>
          <w:lang w:val="en-CA"/>
        </w:rPr>
      </w:pPr>
      <w:r w:rsidRPr="00C51481">
        <w:rPr>
          <w:lang w:val="en-CA"/>
        </w:rPr>
        <w:t>It is possible for a </w:t>
      </w:r>
      <w:hyperlink r:id="rId3605" w:tooltip="Minion" w:history="1">
        <w:r w:rsidRPr="00C51481">
          <w:rPr>
            <w:rStyle w:val="Hyperlink"/>
            <w:lang w:val="en-CA"/>
          </w:rPr>
          <w:t>Minion</w:t>
        </w:r>
      </w:hyperlink>
      <w:r w:rsidRPr="00C51481">
        <w:rPr>
          <w:lang w:val="en-CA"/>
        </w:rPr>
        <w:t> to outrun an Air Bomb if one is set off while the </w:t>
      </w:r>
      <w:hyperlink r:id="rId3606" w:tooltip="Minion" w:history="1">
        <w:r w:rsidRPr="00C51481">
          <w:rPr>
            <w:rStyle w:val="Hyperlink"/>
            <w:lang w:val="en-CA"/>
          </w:rPr>
          <w:t>Minion</w:t>
        </w:r>
      </w:hyperlink>
      <w:r w:rsidRPr="00C51481">
        <w:rPr>
          <w:lang w:val="en-CA"/>
        </w:rPr>
        <w:t> is moving to another target. The Bomb would then be led astray and eventually blow up on its own.</w:t>
      </w:r>
    </w:p>
    <w:p w:rsidR="00C51481" w:rsidRPr="00C51481" w:rsidRDefault="00C51481" w:rsidP="00C51481">
      <w:pPr>
        <w:numPr>
          <w:ilvl w:val="1"/>
          <w:numId w:val="192"/>
        </w:numPr>
        <w:rPr>
          <w:lang w:val="en-CA"/>
        </w:rPr>
      </w:pPr>
      <w:r w:rsidRPr="00C51481">
        <w:rPr>
          <w:lang w:val="en-CA"/>
        </w:rPr>
        <w:t>All traps, except the </w:t>
      </w:r>
      <w:hyperlink r:id="rId3607" w:tooltip="Skeleton Trap" w:history="1">
        <w:r w:rsidRPr="00C51481">
          <w:rPr>
            <w:rStyle w:val="Hyperlink"/>
            <w:lang w:val="en-CA"/>
          </w:rPr>
          <w:t>Skeleton Trap</w:t>
        </w:r>
      </w:hyperlink>
      <w:r w:rsidRPr="00C51481">
        <w:rPr>
          <w:lang w:val="en-CA"/>
        </w:rPr>
        <w:t>, produce the same sound when tapped or selected, which includes the Air Bomb.</w:t>
      </w:r>
    </w:p>
    <w:p w:rsidR="00C51481" w:rsidRPr="00C51481" w:rsidRDefault="00A02F7D" w:rsidP="00C51481">
      <w:pPr>
        <w:rPr>
          <w:lang w:val="en-CA"/>
        </w:rPr>
      </w:pPr>
      <w:r>
        <w:rPr>
          <w:lang w:val="en-CA"/>
        </w:rPr>
        <w:pict>
          <v:rect id="_x0000_i1266" style="width:0;height:1.5pt" o:hralign="center" o:hrstd="t" o:hrnoshade="t" o:hr="t" fillcolor="#3a3a3a" stroked="f"/>
        </w:pict>
      </w:r>
    </w:p>
    <w:p w:rsidR="00C51481" w:rsidRPr="00C51481" w:rsidRDefault="00C51481" w:rsidP="00C51481">
      <w:pPr>
        <w:numPr>
          <w:ilvl w:val="0"/>
          <w:numId w:val="193"/>
        </w:numPr>
        <w:rPr>
          <w:lang w:val="en-CA"/>
        </w:rPr>
      </w:pPr>
      <w:r w:rsidRPr="00C5148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9" name="Picture 155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3"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displays information about the Air Bomb, such as Level, Damage Type and Targets.</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8" name="Picture 155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4"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begins upgrading the Air Bomb to the next level, if you have enough resources and a free </w:t>
            </w:r>
            <w:hyperlink r:id="rId3608" w:tooltip="Builder's Hut" w:history="1">
              <w:r w:rsidRPr="00C51481">
                <w:rPr>
                  <w:rStyle w:val="Hyperlink"/>
                  <w:lang w:val="en-CA"/>
                </w:rPr>
                <w:t>Builder</w:t>
              </w:r>
            </w:hyperlink>
            <w:r w:rsidRPr="00C51481">
              <w:rPr>
                <w:lang w:val="en-CA"/>
              </w:rPr>
              <w:t>. When the Air Bomb is at maximum level, this icon is not shown.</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7" name="Picture 155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5"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instantly upgrades the Air Bomb to the next level, at the cost of one </w:t>
            </w:r>
            <w:hyperlink r:id="rId3609" w:tooltip="Magic Items" w:history="1">
              <w:r w:rsidRPr="00C51481">
                <w:rPr>
                  <w:rStyle w:val="Hyperlink"/>
                  <w:lang w:val="en-CA"/>
                </w:rPr>
                <w:t>Hammer of Building</w:t>
              </w:r>
            </w:hyperlink>
            <w:r w:rsidRPr="00C51481">
              <w:rPr>
                <w:lang w:val="en-CA"/>
              </w:rPr>
              <w:t> if you have one. When the Air Bomb is at maximum level, this icon is not shown.</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6" name="Picture 155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6"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the displayed number of </w:t>
            </w:r>
            <w:hyperlink r:id="rId3610" w:tooltip="Gems" w:history="1">
              <w:r w:rsidRPr="00C51481">
                <w:rPr>
                  <w:rStyle w:val="Hyperlink"/>
                  <w:lang w:val="en-CA"/>
                </w:rPr>
                <w:t>Gems</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5" name="Picture 155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7"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one </w:t>
            </w:r>
            <w:hyperlink r:id="rId3611" w:tooltip="Magic Items" w:history="1">
              <w:r w:rsidRPr="00C51481">
                <w:rPr>
                  <w:rStyle w:val="Hyperlink"/>
                  <w:lang w:val="en-CA"/>
                </w:rPr>
                <w:t>Book of Building</w:t>
              </w:r>
            </w:hyperlink>
            <w:r w:rsidRPr="00C51481">
              <w:rPr>
                <w:lang w:val="en-CA"/>
              </w:rPr>
              <w:t>. This icon is only shown if you have at least one </w:t>
            </w:r>
            <w:hyperlink r:id="rId3612" w:tooltip="Magic Items" w:history="1">
              <w:r w:rsidRPr="00C51481">
                <w:rPr>
                  <w:rStyle w:val="Hyperlink"/>
                  <w:lang w:val="en-CA"/>
                </w:rPr>
                <w:t>Book of Building</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4" name="Picture 155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8"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one </w:t>
            </w:r>
            <w:hyperlink r:id="rId3613" w:tooltip="Magic Items" w:history="1">
              <w:r w:rsidRPr="00C51481">
                <w:rPr>
                  <w:rStyle w:val="Hyperlink"/>
                  <w:lang w:val="en-CA"/>
                </w:rPr>
                <w:t xml:space="preserve">Book of </w:t>
              </w:r>
              <w:r w:rsidRPr="00C51481">
                <w:rPr>
                  <w:rStyle w:val="Hyperlink"/>
                  <w:lang w:val="en-CA"/>
                </w:rPr>
                <w:lastRenderedPageBreak/>
                <w:t>Everything</w:t>
              </w:r>
            </w:hyperlink>
            <w:r w:rsidRPr="00C51481">
              <w:rPr>
                <w:lang w:val="en-CA"/>
              </w:rPr>
              <w:t>. This icon is only shown if you have at least one </w:t>
            </w:r>
            <w:hyperlink r:id="rId3614" w:tooltip="Magic Items" w:history="1">
              <w:r w:rsidRPr="00C51481">
                <w:rPr>
                  <w:rStyle w:val="Hyperlink"/>
                  <w:lang w:val="en-CA"/>
                </w:rPr>
                <w:t>Book of Everything</w:t>
              </w:r>
            </w:hyperlink>
            <w:r w:rsidRPr="00C51481">
              <w:rPr>
                <w:lang w:val="en-CA"/>
              </w:rPr>
              <w:t> but do not have a </w:t>
            </w:r>
            <w:hyperlink r:id="rId3615" w:tooltip="Magic Items" w:history="1">
              <w:r w:rsidRPr="00C51481">
                <w:rPr>
                  <w:rStyle w:val="Hyperlink"/>
                  <w:lang w:val="en-CA"/>
                </w:rPr>
                <w:t>Book of Building</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lastRenderedPageBreak/>
              <w:drawing>
                <wp:inline distT="0" distB="0" distL="0" distR="0">
                  <wp:extent cx="428625" cy="428625"/>
                  <wp:effectExtent l="0" t="0" r="9525" b="9525"/>
                  <wp:docPr id="1553" name="Picture 155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9"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boosts all your </w:t>
            </w:r>
            <w:hyperlink r:id="rId3616" w:tooltip="Builder" w:history="1">
              <w:r w:rsidRPr="00C51481">
                <w:rPr>
                  <w:rStyle w:val="Hyperlink"/>
                  <w:lang w:val="en-CA"/>
                </w:rPr>
                <w:t>Builders</w:t>
              </w:r>
            </w:hyperlink>
            <w:r w:rsidRPr="00C51481">
              <w:rPr>
                <w:lang w:val="en-CA"/>
              </w:rPr>
              <w:t>for 1 hour by a factor of ten, at the cost of one </w:t>
            </w:r>
            <w:hyperlink r:id="rId3617" w:tooltip="Magic Items" w:history="1">
              <w:r w:rsidRPr="00C51481">
                <w:rPr>
                  <w:rStyle w:val="Hyperlink"/>
                  <w:lang w:val="en-CA"/>
                </w:rPr>
                <w:t>Builder Potion</w:t>
              </w:r>
            </w:hyperlink>
            <w:r w:rsidRPr="00C51481">
              <w:rPr>
                <w:lang w:val="en-CA"/>
              </w:rPr>
              <w:t>. This icon is only shown if you have at least one </w:t>
            </w:r>
            <w:hyperlink r:id="rId3618" w:tooltip="Magic Items" w:history="1">
              <w:r w:rsidRPr="00C51481">
                <w:rPr>
                  <w:rStyle w:val="Hyperlink"/>
                  <w:lang w:val="en-CA"/>
                </w:rPr>
                <w:t>Builder Potion</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2" name="Picture 155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0"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cancels the current upgrade and refunds half of the upgrade cost.</w:t>
            </w:r>
          </w:p>
        </w:tc>
      </w:tr>
      <w:tr w:rsidR="00C51481" w:rsidRPr="00C51481" w:rsidTr="00C51481">
        <w:trPr>
          <w:trHeight w:val="150"/>
        </w:trPr>
        <w:tc>
          <w:tcPr>
            <w:tcW w:w="0" w:type="auto"/>
            <w:vAlign w:val="center"/>
            <w:hideMark/>
          </w:tcPr>
          <w:p w:rsidR="00C51481" w:rsidRPr="00C51481" w:rsidRDefault="00C51481" w:rsidP="00C51481">
            <w:pPr>
              <w:rPr>
                <w:lang w:val="en-CA"/>
              </w:rPr>
            </w:pPr>
          </w:p>
        </w:tc>
        <w:tc>
          <w:tcPr>
            <w:tcW w:w="0" w:type="auto"/>
            <w:vAlign w:val="center"/>
            <w:hideMark/>
          </w:tcPr>
          <w:p w:rsidR="00C51481" w:rsidRPr="00C51481" w:rsidRDefault="00C51481" w:rsidP="00C51481">
            <w:pPr>
              <w:rPr>
                <w:lang w:val="en-CA"/>
              </w:rPr>
            </w:pPr>
          </w:p>
        </w:tc>
      </w:tr>
    </w:tbl>
    <w:p w:rsidR="00C51481" w:rsidRPr="00C51481" w:rsidRDefault="00C51481" w:rsidP="00C51481">
      <w:pPr>
        <w:numPr>
          <w:ilvl w:val="0"/>
          <w:numId w:val="193"/>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C51481" w:rsidRPr="00C51481" w:rsidTr="00C5148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51481" w:rsidRPr="00C51481" w:rsidRDefault="00A02F7D" w:rsidP="00C51481">
            <w:pPr>
              <w:rPr>
                <w:b/>
                <w:bCs/>
                <w:lang w:val="en-CA"/>
              </w:rPr>
            </w:pPr>
            <w:hyperlink r:id="rId3619" w:tooltip="Town Hall" w:history="1">
              <w:r w:rsidR="00C51481" w:rsidRPr="00C51481">
                <w:rPr>
                  <w:rStyle w:val="Hyperlink"/>
                  <w:b/>
                  <w:bCs/>
                  <w:lang w:val="en-CA"/>
                </w:rPr>
                <w:t>Town Hall</w:t>
              </w:r>
            </w:hyperlink>
            <w:r w:rsidR="00C51481" w:rsidRPr="00C5148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12</w:t>
            </w:r>
          </w:p>
        </w:tc>
      </w:tr>
      <w:tr w:rsidR="00C51481" w:rsidRPr="00C51481" w:rsidTr="00C5148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6</w:t>
            </w:r>
          </w:p>
        </w:tc>
      </w:tr>
    </w:tbl>
    <w:p w:rsidR="00C51481" w:rsidRPr="00C51481" w:rsidRDefault="00C51481" w:rsidP="00C51481">
      <w:pPr>
        <w:ind w:left="720"/>
        <w:rPr>
          <w:lang w:val="en-CA"/>
        </w:rPr>
      </w:pPr>
      <w:r w:rsidRPr="00C51481">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C51481" w:rsidRPr="00C51481" w:rsidTr="00C5148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Size </w:t>
            </w:r>
            <w:r w:rsidRPr="00C51481">
              <w:rPr>
                <w:b/>
                <w:bCs/>
                <w:noProof/>
                <w:lang w:val="en-CA"/>
              </w:rPr>
              <w:drawing>
                <wp:inline distT="0" distB="0" distL="0" distR="0">
                  <wp:extent cx="190500" cy="142875"/>
                  <wp:effectExtent l="0" t="0" r="0" b="9525"/>
                  <wp:docPr id="1551" name="Picture 15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1"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C51481" w:rsidRPr="00C51481" w:rsidTr="00C5148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1x1</w:t>
            </w:r>
          </w:p>
        </w:tc>
      </w:tr>
    </w:tbl>
    <w:p w:rsidR="00C51481" w:rsidRPr="00C51481" w:rsidRDefault="00C51481" w:rsidP="00C51481">
      <w:pPr>
        <w:numPr>
          <w:ilvl w:val="0"/>
          <w:numId w:val="193"/>
        </w:numPr>
        <w:rPr>
          <w:vanish/>
          <w:lang w:val="en-CA"/>
        </w:rPr>
      </w:pPr>
    </w:p>
    <w:p w:rsidR="00C51481" w:rsidRDefault="00C5148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A02F7D" w:rsidP="00C51481">
            <w:pPr>
              <w:rPr>
                <w:b/>
                <w:bCs/>
                <w:lang w:val="en-CA"/>
              </w:rPr>
            </w:pPr>
            <w:hyperlink r:id="rId3620" w:anchor="Gold" w:tooltip="Resource Buildings" w:history="1">
              <w:r w:rsidR="00C51481" w:rsidRPr="00C51481">
                <w:rPr>
                  <w:rStyle w:val="Hyperlink"/>
                  <w:b/>
                  <w:bCs/>
                  <w:lang w:val="en-CA"/>
                </w:rPr>
                <w:t>Cost</w:t>
              </w:r>
            </w:hyperlink>
            <w:r w:rsidR="00C51481" w:rsidRPr="00C51481">
              <w:rPr>
                <w:b/>
                <w:bCs/>
                <w:lang w:val="en-CA"/>
              </w:rPr>
              <w:t> </w:t>
            </w:r>
            <w:r w:rsidR="00C51481" w:rsidRPr="00C51481">
              <w:rPr>
                <w:b/>
                <w:bCs/>
                <w:noProof/>
                <w:lang w:val="en-CA"/>
              </w:rPr>
              <w:drawing>
                <wp:inline distT="0" distB="0" distL="0" distR="0">
                  <wp:extent cx="190500" cy="190500"/>
                  <wp:effectExtent l="0" t="0" r="0" b="0"/>
                  <wp:docPr id="1550" name="Picture 155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2"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A02F7D" w:rsidP="00C51481">
            <w:pPr>
              <w:rPr>
                <w:b/>
                <w:bCs/>
                <w:lang w:val="en-CA"/>
              </w:rPr>
            </w:pPr>
            <w:hyperlink r:id="rId3621" w:tooltip="Experience" w:history="1">
              <w:r w:rsidR="00C51481" w:rsidRPr="00C51481">
                <w:rPr>
                  <w:rStyle w:val="Hyperlink"/>
                  <w:b/>
                  <w:bCs/>
                  <w:lang w:val="en-CA"/>
                </w:rPr>
                <w:t>Experience</w:t>
              </w:r>
            </w:hyperlink>
            <w:r w:rsidR="00C51481" w:rsidRPr="00C51481">
              <w:rPr>
                <w:b/>
                <w:bCs/>
                <w:lang w:val="en-CA"/>
              </w:rPr>
              <w:t> Gained </w:t>
            </w:r>
            <w:r w:rsidR="00C51481" w:rsidRPr="00C51481">
              <w:rPr>
                <w:b/>
                <w:bCs/>
                <w:noProof/>
                <w:lang w:val="en-CA"/>
              </w:rPr>
              <w:drawing>
                <wp:inline distT="0" distB="0" distL="0" distR="0">
                  <wp:extent cx="209550" cy="219075"/>
                  <wp:effectExtent l="0" t="0" r="0" b="9525"/>
                  <wp:docPr id="1549" name="Picture 1549"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3"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A02F7D" w:rsidP="00C51481">
            <w:pPr>
              <w:rPr>
                <w:b/>
                <w:bCs/>
                <w:lang w:val="en-CA"/>
              </w:rPr>
            </w:pPr>
            <w:hyperlink r:id="rId3622" w:tooltip="Town Hall" w:history="1">
              <w:r w:rsidR="00C51481" w:rsidRPr="00C51481">
                <w:rPr>
                  <w:rStyle w:val="Hyperlink"/>
                  <w:b/>
                  <w:bCs/>
                  <w:lang w:val="en-CA"/>
                </w:rPr>
                <w:t>Town Hall</w:t>
              </w:r>
            </w:hyperlink>
            <w:r w:rsidR="00C51481" w:rsidRPr="00C51481">
              <w:rPr>
                <w:b/>
                <w:bCs/>
                <w:lang w:val="en-CA"/>
              </w:rPr>
              <w:t> Level Required</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7</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9</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11</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w:t>
            </w:r>
          </w:p>
        </w:tc>
      </w:tr>
    </w:tbl>
    <w:p w:rsidR="00C51481" w:rsidRPr="00C51481" w:rsidRDefault="00C51481" w:rsidP="00C51481">
      <w:pPr>
        <w:numPr>
          <w:ilvl w:val="0"/>
          <w:numId w:val="193"/>
        </w:numPr>
        <w:rPr>
          <w:vanish/>
          <w:lang w:val="en-CA"/>
        </w:rPr>
      </w:pPr>
    </w:p>
    <w:p w:rsidR="00C51481" w:rsidRDefault="00C5148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44"/>
        <w:gridCol w:w="1952"/>
        <w:gridCol w:w="1706"/>
        <w:gridCol w:w="2334"/>
        <w:gridCol w:w="1884"/>
      </w:tblGrid>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Favorite Target</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None</w:t>
            </w:r>
          </w:p>
        </w:tc>
      </w:tr>
    </w:tbl>
    <w:p w:rsidR="00C51481" w:rsidRDefault="00C51481" w:rsidP="00D6071D"/>
    <w:p w:rsidR="00096654" w:rsidRDefault="00D6071D" w:rsidP="00BB436D">
      <w:pPr>
        <w:pStyle w:val="Heading2"/>
      </w:pPr>
      <w:r>
        <w:t xml:space="preserve">Giant </w:t>
      </w:r>
      <w:r w:rsidR="00096654">
        <w:t>B</w:t>
      </w:r>
      <w:r>
        <w:t>omb</w:t>
      </w:r>
    </w:p>
    <w:p w:rsidR="00657720" w:rsidRDefault="00657720" w:rsidP="00657720"/>
    <w:p w:rsidR="00BE33E1" w:rsidRDefault="00BE33E1" w:rsidP="00657720"/>
    <w:p w:rsidR="00BE33E1" w:rsidRPr="00657720" w:rsidRDefault="00BE33E1" w:rsidP="00657720"/>
    <w:p w:rsidR="00BE33E1" w:rsidRPr="00BE33E1" w:rsidRDefault="00BE33E1" w:rsidP="00BE33E1">
      <w:pPr>
        <w:rPr>
          <w:lang w:val="en-CA"/>
        </w:rPr>
      </w:pPr>
      <w:r w:rsidRPr="00BE33E1">
        <w:rPr>
          <w:noProof/>
          <w:lang w:val="en-CA"/>
        </w:rPr>
        <w:drawing>
          <wp:inline distT="0" distB="0" distL="0" distR="0">
            <wp:extent cx="1905000" cy="1447800"/>
            <wp:effectExtent l="0" t="0" r="0" b="0"/>
            <wp:docPr id="1644" name="Picture 1644" descr="Giant 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0" descr="Giant Bomb info"/>
                    <pic:cNvPicPr>
                      <a:picLocks noChangeAspect="1" noChangeArrowheads="1"/>
                    </pic:cNvPicPr>
                  </pic:nvPicPr>
                  <pic:blipFill>
                    <a:blip r:embed="rId3623">
                      <a:extLst>
                        <a:ext uri="{28A0092B-C50C-407E-A947-70E740481C1C}">
                          <a14:useLocalDpi xmlns:a14="http://schemas.microsoft.com/office/drawing/2010/main" val="0"/>
                        </a:ext>
                      </a:extLst>
                    </a:blip>
                    <a:srcRect/>
                    <a:stretch>
                      <a:fillRect/>
                    </a:stretch>
                  </pic:blipFill>
                  <pic:spPr bwMode="auto">
                    <a:xfrm>
                      <a:off x="0" y="0"/>
                      <a:ext cx="1905000" cy="1447800"/>
                    </a:xfrm>
                    <a:prstGeom prst="rect">
                      <a:avLst/>
                    </a:prstGeom>
                    <a:noFill/>
                    <a:ln>
                      <a:noFill/>
                    </a:ln>
                  </pic:spPr>
                </pic:pic>
              </a:graphicData>
            </a:graphic>
          </wp:inline>
        </w:drawing>
      </w:r>
    </w:p>
    <w:p w:rsidR="00BE33E1" w:rsidRPr="00BE33E1" w:rsidRDefault="00BE33E1" w:rsidP="00BE33E1">
      <w:pPr>
        <w:rPr>
          <w:lang w:val="en-CA"/>
        </w:rPr>
      </w:pPr>
      <w:r w:rsidRPr="00BE33E1">
        <w:rPr>
          <w:b/>
          <w:bCs/>
          <w:i/>
          <w:iCs/>
          <w:lang w:val="en-CA"/>
        </w:rPr>
        <w:t>"When you're looking for a Big Boom, you need the Giant Bomb."</w:t>
      </w:r>
    </w:p>
    <w:p w:rsidR="00BE33E1" w:rsidRPr="00BE33E1" w:rsidRDefault="00A02F7D" w:rsidP="00BE33E1">
      <w:pPr>
        <w:rPr>
          <w:lang w:val="en-CA"/>
        </w:rPr>
      </w:pPr>
      <w:r>
        <w:rPr>
          <w:lang w:val="en-CA"/>
        </w:rPr>
        <w:pict>
          <v:rect id="_x0000_i1267"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05"/>
        <w:gridCol w:w="1990"/>
        <w:gridCol w:w="2005"/>
      </w:tblGrid>
      <w:tr w:rsidR="00BE33E1" w:rsidRPr="00BE33E1" w:rsidTr="00BE33E1">
        <w:trPr>
          <w:tblCellSpacing w:w="15" w:type="dxa"/>
        </w:trPr>
        <w:tc>
          <w:tcPr>
            <w:tcW w:w="0" w:type="auto"/>
            <w:shd w:val="clear" w:color="auto" w:fill="281434"/>
            <w:vAlign w:val="center"/>
            <w:hideMark/>
          </w:tcPr>
          <w:p w:rsidR="00BE33E1" w:rsidRPr="00BE33E1" w:rsidRDefault="00BE33E1" w:rsidP="00BE33E1">
            <w:pPr>
              <w:rPr>
                <w:lang w:val="en-CA"/>
              </w:rPr>
            </w:pPr>
            <w:r w:rsidRPr="00BE33E1">
              <w:rPr>
                <w:noProof/>
                <w:lang w:val="en-CA"/>
              </w:rPr>
              <w:lastRenderedPageBreak/>
              <w:drawing>
                <wp:inline distT="0" distB="0" distL="0" distR="0">
                  <wp:extent cx="1143000" cy="990600"/>
                  <wp:effectExtent l="0" t="0" r="0" b="0"/>
                  <wp:docPr id="1643" name="Picture 1643" descr="Giant 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2" descr="Giant Bomb1"/>
                          <pic:cNvPicPr>
                            <a:picLocks noChangeAspect="1" noChangeArrowheads="1"/>
                          </pic:cNvPicPr>
                        </pic:nvPicPr>
                        <pic:blipFill>
                          <a:blip r:embed="rId3624">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c>
          <w:tcPr>
            <w:tcW w:w="0" w:type="auto"/>
            <w:shd w:val="clear" w:color="auto" w:fill="281434"/>
            <w:vAlign w:val="center"/>
            <w:hideMark/>
          </w:tcPr>
          <w:p w:rsidR="00BE33E1" w:rsidRPr="00BE33E1" w:rsidRDefault="00BE33E1" w:rsidP="00BE33E1">
            <w:pPr>
              <w:rPr>
                <w:lang w:val="en-CA"/>
              </w:rPr>
            </w:pPr>
            <w:r w:rsidRPr="00BE33E1">
              <w:rPr>
                <w:noProof/>
                <w:lang w:val="en-CA"/>
              </w:rPr>
              <w:drawing>
                <wp:inline distT="0" distB="0" distL="0" distR="0">
                  <wp:extent cx="1143000" cy="990600"/>
                  <wp:effectExtent l="0" t="0" r="0" b="0"/>
                  <wp:docPr id="1642" name="Picture 1642" descr="Giant 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3" descr="Giant Bomb3"/>
                          <pic:cNvPicPr>
                            <a:picLocks noChangeAspect="1" noChangeArrowheads="1"/>
                          </pic:cNvPicPr>
                        </pic:nvPicPr>
                        <pic:blipFill>
                          <a:blip r:embed="rId3625">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c>
          <w:tcPr>
            <w:tcW w:w="0" w:type="auto"/>
            <w:shd w:val="clear" w:color="auto" w:fill="281434"/>
            <w:vAlign w:val="center"/>
            <w:hideMark/>
          </w:tcPr>
          <w:p w:rsidR="00BE33E1" w:rsidRPr="00BE33E1" w:rsidRDefault="00BE33E1" w:rsidP="00BE33E1">
            <w:pPr>
              <w:rPr>
                <w:lang w:val="en-CA"/>
              </w:rPr>
            </w:pPr>
            <w:r w:rsidRPr="00BE33E1">
              <w:rPr>
                <w:noProof/>
                <w:lang w:val="en-CA"/>
              </w:rPr>
              <w:drawing>
                <wp:inline distT="0" distB="0" distL="0" distR="0">
                  <wp:extent cx="1143000" cy="990600"/>
                  <wp:effectExtent l="0" t="0" r="0" b="0"/>
                  <wp:docPr id="1641" name="Picture 1641" descr="Giant 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4" descr="Giant Bomb5"/>
                          <pic:cNvPicPr>
                            <a:picLocks noChangeAspect="1" noChangeArrowheads="1"/>
                          </pic:cNvPicPr>
                        </pic:nvPicPr>
                        <pic:blipFill>
                          <a:blip r:embed="rId3626">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r>
      <w:tr w:rsidR="00BE33E1" w:rsidRPr="00BE33E1" w:rsidTr="00BE33E1">
        <w:trPr>
          <w:tblCellSpacing w:w="15" w:type="dxa"/>
        </w:trPr>
        <w:tc>
          <w:tcPr>
            <w:tcW w:w="0" w:type="auto"/>
            <w:shd w:val="clear" w:color="auto" w:fill="281434"/>
            <w:vAlign w:val="center"/>
            <w:hideMark/>
          </w:tcPr>
          <w:p w:rsidR="00BE33E1" w:rsidRPr="00BE33E1" w:rsidRDefault="00BE33E1" w:rsidP="00BE33E1">
            <w:pPr>
              <w:rPr>
                <w:lang w:val="en-CA"/>
              </w:rPr>
            </w:pPr>
            <w:r w:rsidRPr="00BE33E1">
              <w:rPr>
                <w:b/>
                <w:bCs/>
                <w:lang w:val="en-CA"/>
              </w:rPr>
              <w:t>Level 1 &amp; 2</w:t>
            </w:r>
          </w:p>
        </w:tc>
        <w:tc>
          <w:tcPr>
            <w:tcW w:w="0" w:type="auto"/>
            <w:shd w:val="clear" w:color="auto" w:fill="281434"/>
            <w:vAlign w:val="center"/>
            <w:hideMark/>
          </w:tcPr>
          <w:p w:rsidR="00BE33E1" w:rsidRPr="00BE33E1" w:rsidRDefault="00BE33E1" w:rsidP="00BE33E1">
            <w:pPr>
              <w:rPr>
                <w:lang w:val="en-CA"/>
              </w:rPr>
            </w:pPr>
            <w:r w:rsidRPr="00BE33E1">
              <w:rPr>
                <w:b/>
                <w:bCs/>
                <w:lang w:val="en-CA"/>
              </w:rPr>
              <w:t>Level 3 &amp; 4</w:t>
            </w:r>
          </w:p>
        </w:tc>
        <w:tc>
          <w:tcPr>
            <w:tcW w:w="0" w:type="auto"/>
            <w:shd w:val="clear" w:color="auto" w:fill="281434"/>
            <w:vAlign w:val="center"/>
            <w:hideMark/>
          </w:tcPr>
          <w:p w:rsidR="00BE33E1" w:rsidRPr="00BE33E1" w:rsidRDefault="00BE33E1" w:rsidP="00BE33E1">
            <w:pPr>
              <w:rPr>
                <w:lang w:val="en-CA"/>
              </w:rPr>
            </w:pPr>
            <w:r w:rsidRPr="00BE33E1">
              <w:rPr>
                <w:b/>
                <w:bCs/>
                <w:lang w:val="en-CA"/>
              </w:rPr>
              <w:t>Level 5</w:t>
            </w:r>
          </w:p>
        </w:tc>
      </w:tr>
    </w:tbl>
    <w:p w:rsidR="00BE33E1" w:rsidRPr="00BE33E1" w:rsidRDefault="00A02F7D" w:rsidP="00BE33E1">
      <w:pPr>
        <w:rPr>
          <w:lang w:val="en-CA"/>
        </w:rPr>
      </w:pPr>
      <w:r>
        <w:rPr>
          <w:lang w:val="en-CA"/>
        </w:rPr>
        <w:pict>
          <v:rect id="_x0000_i1268" style="width:0;height:1.5pt" o:hralign="center" o:hrstd="t" o:hrnoshade="t" o:hr="t" fillcolor="#3a3a3a" stroked="f"/>
        </w:pict>
      </w:r>
    </w:p>
    <w:p w:rsidR="00BE33E1" w:rsidRPr="00BE33E1" w:rsidRDefault="00BE33E1" w:rsidP="00BE33E1">
      <w:pPr>
        <w:numPr>
          <w:ilvl w:val="0"/>
          <w:numId w:val="194"/>
        </w:numPr>
        <w:rPr>
          <w:lang w:val="en-CA"/>
        </w:rPr>
      </w:pPr>
      <w:r w:rsidRPr="00BE33E1">
        <w:rPr>
          <w:b/>
          <w:bCs/>
          <w:lang w:val="en-CA"/>
        </w:rPr>
        <w:t>Summary</w:t>
      </w:r>
    </w:p>
    <w:p w:rsidR="00BE33E1" w:rsidRPr="00BE33E1" w:rsidRDefault="00BE33E1" w:rsidP="00BE33E1">
      <w:pPr>
        <w:numPr>
          <w:ilvl w:val="1"/>
          <w:numId w:val="194"/>
        </w:numPr>
        <w:rPr>
          <w:lang w:val="en-CA"/>
        </w:rPr>
      </w:pPr>
      <w:r w:rsidRPr="00BE33E1">
        <w:rPr>
          <w:lang w:val="en-CA"/>
        </w:rPr>
        <w:t>The Giant Bomb explodes when an enemy comes into proximity. It is essentially a much more powerful (and expensive) version of the </w:t>
      </w:r>
      <w:hyperlink r:id="rId3627" w:tooltip="Bomb" w:history="1">
        <w:r w:rsidRPr="00BE33E1">
          <w:rPr>
            <w:rStyle w:val="Hyperlink"/>
            <w:lang w:val="en-CA"/>
          </w:rPr>
          <w:t>Bomb</w:t>
        </w:r>
      </w:hyperlink>
      <w:r w:rsidRPr="00BE33E1">
        <w:rPr>
          <w:lang w:val="en-CA"/>
        </w:rPr>
        <w:t>. This deals splash damage to all enemies within a 3-4 tile radius, depending on the Giant Bomb's level.</w:t>
      </w:r>
    </w:p>
    <w:p w:rsidR="00BE33E1" w:rsidRPr="00BE33E1" w:rsidRDefault="00BE33E1" w:rsidP="00BE33E1">
      <w:pPr>
        <w:numPr>
          <w:ilvl w:val="1"/>
          <w:numId w:val="194"/>
        </w:numPr>
        <w:rPr>
          <w:lang w:val="en-CA"/>
        </w:rPr>
      </w:pPr>
      <w:r w:rsidRPr="00BE33E1">
        <w:rPr>
          <w:lang w:val="en-CA"/>
        </w:rPr>
        <w:t>Once activated, the Giant Bomb must be re-armed in order to be a part of the next defense. Doing so is free and occurs automatically once the player logs into the game.</w:t>
      </w:r>
    </w:p>
    <w:p w:rsidR="00BE33E1" w:rsidRPr="00BE33E1" w:rsidRDefault="00BE33E1" w:rsidP="00BE33E1">
      <w:pPr>
        <w:numPr>
          <w:ilvl w:val="1"/>
          <w:numId w:val="194"/>
        </w:numPr>
        <w:rPr>
          <w:lang w:val="en-CA"/>
        </w:rPr>
      </w:pPr>
      <w:r w:rsidRPr="00BE33E1">
        <w:rPr>
          <w:lang w:val="en-CA"/>
        </w:rPr>
        <w:t>Giant Bombs can do serious damage to moderate-health troops, such as low-level </w:t>
      </w:r>
      <w:hyperlink r:id="rId3628" w:tooltip="Giant" w:history="1">
        <w:r w:rsidRPr="00BE33E1">
          <w:rPr>
            <w:rStyle w:val="Hyperlink"/>
            <w:lang w:val="en-CA"/>
          </w:rPr>
          <w:t>Giants</w:t>
        </w:r>
      </w:hyperlink>
      <w:r w:rsidRPr="00BE33E1">
        <w:rPr>
          <w:lang w:val="en-CA"/>
        </w:rPr>
        <w:t>, and usually instantly kill low-health troops such as </w:t>
      </w:r>
      <w:hyperlink r:id="rId3629" w:tooltip="Barbarian" w:history="1">
        <w:r w:rsidRPr="00BE33E1">
          <w:rPr>
            <w:rStyle w:val="Hyperlink"/>
            <w:lang w:val="en-CA"/>
          </w:rPr>
          <w:t>Barbarians</w:t>
        </w:r>
      </w:hyperlink>
      <w:r w:rsidRPr="00BE33E1">
        <w:rPr>
          <w:lang w:val="en-CA"/>
        </w:rPr>
        <w:t>, </w:t>
      </w:r>
      <w:hyperlink r:id="rId3630" w:tooltip="Goblin" w:history="1">
        <w:r w:rsidRPr="00BE33E1">
          <w:rPr>
            <w:rStyle w:val="Hyperlink"/>
            <w:lang w:val="en-CA"/>
          </w:rPr>
          <w:t>Goblins</w:t>
        </w:r>
      </w:hyperlink>
      <w:r w:rsidRPr="00BE33E1">
        <w:rPr>
          <w:lang w:val="en-CA"/>
        </w:rPr>
        <w:t> and </w:t>
      </w:r>
      <w:hyperlink r:id="rId3631" w:tooltip="Wizard" w:history="1">
        <w:r w:rsidRPr="00BE33E1">
          <w:rPr>
            <w:rStyle w:val="Hyperlink"/>
            <w:lang w:val="en-CA"/>
          </w:rPr>
          <w:t>Wizards</w:t>
        </w:r>
      </w:hyperlink>
      <w:r w:rsidRPr="00BE33E1">
        <w:rPr>
          <w:lang w:val="en-CA"/>
        </w:rPr>
        <w:t>.</w:t>
      </w:r>
    </w:p>
    <w:p w:rsidR="00BE33E1" w:rsidRPr="00BE33E1" w:rsidRDefault="00A02F7D" w:rsidP="00BE33E1">
      <w:pPr>
        <w:rPr>
          <w:lang w:val="en-CA"/>
        </w:rPr>
      </w:pPr>
      <w:r>
        <w:rPr>
          <w:lang w:val="en-CA"/>
        </w:rPr>
        <w:pict>
          <v:rect id="_x0000_i1269" style="width:0;height:1.5pt" o:hralign="center" o:hrstd="t" o:hrnoshade="t" o:hr="t" fillcolor="#3a3a3a" stroked="f"/>
        </w:pict>
      </w:r>
    </w:p>
    <w:p w:rsidR="00BE33E1" w:rsidRPr="00BE33E1" w:rsidRDefault="00BE33E1" w:rsidP="00BE33E1">
      <w:pPr>
        <w:numPr>
          <w:ilvl w:val="0"/>
          <w:numId w:val="195"/>
        </w:numPr>
        <w:rPr>
          <w:lang w:val="en-CA"/>
        </w:rPr>
      </w:pPr>
      <w:r w:rsidRPr="00BE33E1">
        <w:rPr>
          <w:b/>
          <w:bCs/>
          <w:lang w:val="en-CA"/>
        </w:rPr>
        <w:t>Defensive Strategy</w:t>
      </w:r>
    </w:p>
    <w:p w:rsidR="00BE33E1" w:rsidRPr="00BE33E1" w:rsidRDefault="00BE33E1" w:rsidP="00BE33E1">
      <w:pPr>
        <w:numPr>
          <w:ilvl w:val="1"/>
          <w:numId w:val="195"/>
        </w:numPr>
        <w:rPr>
          <w:lang w:val="en-CA"/>
        </w:rPr>
      </w:pPr>
      <w:r w:rsidRPr="00BE33E1">
        <w:rPr>
          <w:lang w:val="en-CA"/>
        </w:rPr>
        <w:t>If you love using Giant Bombs and you want to get a good amount of </w:t>
      </w:r>
      <w:hyperlink r:id="rId3632" w:tooltip="Troops" w:history="1">
        <w:r w:rsidRPr="00BE33E1">
          <w:rPr>
            <w:rStyle w:val="Hyperlink"/>
            <w:lang w:val="en-CA"/>
          </w:rPr>
          <w:t>troops</w:t>
        </w:r>
      </w:hyperlink>
      <w:r w:rsidRPr="00BE33E1">
        <w:rPr>
          <w:lang w:val="en-CA"/>
        </w:rPr>
        <w:t> with it, place it where you commonly see a large amount of </w:t>
      </w:r>
      <w:hyperlink r:id="rId3633" w:tooltip="Troops" w:history="1">
        <w:r w:rsidRPr="00BE33E1">
          <w:rPr>
            <w:rStyle w:val="Hyperlink"/>
            <w:lang w:val="en-CA"/>
          </w:rPr>
          <w:t>troops</w:t>
        </w:r>
      </w:hyperlink>
      <w:r w:rsidRPr="00BE33E1">
        <w:rPr>
          <w:lang w:val="en-CA"/>
        </w:rPr>
        <w:t> deployed when you are being attacked.</w:t>
      </w:r>
    </w:p>
    <w:p w:rsidR="00BE33E1" w:rsidRPr="00BE33E1" w:rsidRDefault="00BE33E1" w:rsidP="00BE33E1">
      <w:pPr>
        <w:numPr>
          <w:ilvl w:val="1"/>
          <w:numId w:val="195"/>
        </w:numPr>
        <w:rPr>
          <w:lang w:val="en-CA"/>
        </w:rPr>
      </w:pPr>
      <w:r w:rsidRPr="00BE33E1">
        <w:rPr>
          <w:lang w:val="en-CA"/>
        </w:rPr>
        <w:t>A Giant Bomb takes up the same amount of space (2x2) as a </w:t>
      </w:r>
      <w:hyperlink r:id="rId3634" w:tooltip="Hidden Tesla" w:history="1">
        <w:r w:rsidRPr="00BE33E1">
          <w:rPr>
            <w:rStyle w:val="Hyperlink"/>
            <w:lang w:val="en-CA"/>
          </w:rPr>
          <w:t>Hidden Tesla</w:t>
        </w:r>
      </w:hyperlink>
      <w:r w:rsidRPr="00BE33E1">
        <w:rPr>
          <w:lang w:val="en-CA"/>
        </w:rPr>
        <w:t>. If you have multiple places where your </w:t>
      </w:r>
      <w:hyperlink r:id="rId3635" w:tooltip="Hidden Tesla" w:history="1">
        <w:r w:rsidRPr="00BE33E1">
          <w:rPr>
            <w:rStyle w:val="Hyperlink"/>
            <w:lang w:val="en-CA"/>
          </w:rPr>
          <w:t>Hidden Teslas</w:t>
        </w:r>
      </w:hyperlink>
      <w:r w:rsidRPr="00BE33E1">
        <w:rPr>
          <w:lang w:val="en-CA"/>
        </w:rPr>
        <w:t> could spawn, placing Giant Bombs in the others can be an effective strategy. Your enemy may decide that the area is safe once they do not trigger a </w:t>
      </w:r>
      <w:hyperlink r:id="rId3636" w:tooltip="Hidden Tesla" w:history="1">
        <w:r w:rsidRPr="00BE33E1">
          <w:rPr>
            <w:rStyle w:val="Hyperlink"/>
            <w:lang w:val="en-CA"/>
          </w:rPr>
          <w:t>Hidden Tesla</w:t>
        </w:r>
      </w:hyperlink>
      <w:r w:rsidRPr="00BE33E1">
        <w:rPr>
          <w:lang w:val="en-CA"/>
        </w:rPr>
        <w:t>, then spawn additional </w:t>
      </w:r>
      <w:hyperlink r:id="rId3637" w:tooltip="Troops" w:history="1">
        <w:r w:rsidRPr="00BE33E1">
          <w:rPr>
            <w:rStyle w:val="Hyperlink"/>
            <w:lang w:val="en-CA"/>
          </w:rPr>
          <w:t>Troops</w:t>
        </w:r>
      </w:hyperlink>
      <w:r w:rsidRPr="00BE33E1">
        <w:rPr>
          <w:lang w:val="en-CA"/>
        </w:rPr>
        <w:t> which will all be blown up by the Giant Bomb.</w:t>
      </w:r>
      <w:r w:rsidRPr="00BE33E1">
        <w:rPr>
          <w:noProof/>
          <w:lang w:val="en-CA"/>
        </w:rPr>
        <w:drawing>
          <wp:inline distT="0" distB="0" distL="0" distR="0">
            <wp:extent cx="1143000" cy="990600"/>
            <wp:effectExtent l="0" t="0" r="0" b="0"/>
            <wp:docPr id="1640" name="Picture 1640" descr="Giant Bomb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 descr="Giant Bomb unarmed"/>
                    <pic:cNvPicPr>
                      <a:picLocks noChangeAspect="1" noChangeArrowheads="1"/>
                    </pic:cNvPicPr>
                  </pic:nvPicPr>
                  <pic:blipFill>
                    <a:blip r:embed="rId3638">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p w:rsidR="00BE33E1" w:rsidRPr="00BE33E1" w:rsidRDefault="00BE33E1" w:rsidP="00BE33E1">
      <w:pPr>
        <w:rPr>
          <w:lang w:val="en-CA"/>
        </w:rPr>
      </w:pPr>
      <w:r w:rsidRPr="00BE33E1">
        <w:rPr>
          <w:lang w:val="en-CA"/>
        </w:rPr>
        <w:t>Unarmed</w:t>
      </w:r>
    </w:p>
    <w:p w:rsidR="00BE33E1" w:rsidRPr="00BE33E1" w:rsidRDefault="00BE33E1" w:rsidP="00BE33E1">
      <w:pPr>
        <w:numPr>
          <w:ilvl w:val="1"/>
          <w:numId w:val="195"/>
        </w:numPr>
        <w:rPr>
          <w:lang w:val="en-CA"/>
        </w:rPr>
      </w:pPr>
      <w:r w:rsidRPr="00BE33E1">
        <w:rPr>
          <w:lang w:val="en-CA"/>
        </w:rPr>
        <w:t>Be cautious when upgrading the Giant Bomb, as this will reveal its location to future attackers. Combat this by relocating it during the upgrade period. As with any other trap, Giant Bombs cannot be triggered during an upgrade.</w:t>
      </w:r>
    </w:p>
    <w:p w:rsidR="00BE33E1" w:rsidRPr="00BE33E1" w:rsidRDefault="00BE33E1" w:rsidP="00BE33E1">
      <w:pPr>
        <w:numPr>
          <w:ilvl w:val="1"/>
          <w:numId w:val="195"/>
        </w:numPr>
        <w:rPr>
          <w:lang w:val="en-CA"/>
        </w:rPr>
      </w:pPr>
      <w:r w:rsidRPr="00BE33E1">
        <w:rPr>
          <w:lang w:val="en-CA"/>
        </w:rPr>
        <w:t>Some players place their Giant Bombs on the outside of their bases, to ensure that </w:t>
      </w:r>
      <w:hyperlink r:id="rId3639" w:tooltip="Troops" w:history="1">
        <w:r w:rsidRPr="00BE33E1">
          <w:rPr>
            <w:rStyle w:val="Hyperlink"/>
            <w:lang w:val="en-CA"/>
          </w:rPr>
          <w:t>troops</w:t>
        </w:r>
      </w:hyperlink>
      <w:r w:rsidRPr="00BE33E1">
        <w:rPr>
          <w:lang w:val="en-CA"/>
        </w:rPr>
        <w:t> will trigger them early, helping to prevent 50% destruction. The best place to put outside Giant Bombs is behind external buildings but in front of external walls. This ensures that </w:t>
      </w:r>
      <w:hyperlink r:id="rId3640" w:tooltip="Troops" w:history="1">
        <w:r w:rsidRPr="00BE33E1">
          <w:rPr>
            <w:rStyle w:val="Hyperlink"/>
            <w:lang w:val="en-CA"/>
          </w:rPr>
          <w:t>troops</w:t>
        </w:r>
      </w:hyperlink>
      <w:r w:rsidRPr="00BE33E1">
        <w:rPr>
          <w:lang w:val="en-CA"/>
        </w:rPr>
        <w:t> will get grouped up while destroying the external building, </w:t>
      </w:r>
      <w:r w:rsidRPr="00BE33E1">
        <w:rPr>
          <w:i/>
          <w:iCs/>
          <w:lang w:val="en-CA"/>
        </w:rPr>
        <w:t>after</w:t>
      </w:r>
      <w:r w:rsidRPr="00BE33E1">
        <w:rPr>
          <w:lang w:val="en-CA"/>
        </w:rPr>
        <w:t>which the bomb triggers, destroying many </w:t>
      </w:r>
      <w:hyperlink r:id="rId3641" w:tooltip="Troops" w:history="1">
        <w:r w:rsidRPr="00BE33E1">
          <w:rPr>
            <w:rStyle w:val="Hyperlink"/>
            <w:lang w:val="en-CA"/>
          </w:rPr>
          <w:t>troops</w:t>
        </w:r>
      </w:hyperlink>
      <w:r w:rsidRPr="00BE33E1">
        <w:rPr>
          <w:lang w:val="en-CA"/>
        </w:rPr>
        <w:t> at once.</w:t>
      </w:r>
    </w:p>
    <w:p w:rsidR="00BE33E1" w:rsidRPr="00BE33E1" w:rsidRDefault="00BE33E1" w:rsidP="00BE33E1">
      <w:pPr>
        <w:numPr>
          <w:ilvl w:val="1"/>
          <w:numId w:val="195"/>
        </w:numPr>
        <w:rPr>
          <w:lang w:val="en-CA"/>
        </w:rPr>
      </w:pPr>
      <w:r w:rsidRPr="00BE33E1">
        <w:rPr>
          <w:lang w:val="en-CA"/>
        </w:rPr>
        <w:t>Other players prefer to place the Giant Bomb further into their bases to act as a trap for </w:t>
      </w:r>
      <w:hyperlink r:id="rId3642" w:tooltip="Hog Rider" w:history="1">
        <w:r w:rsidRPr="00BE33E1">
          <w:rPr>
            <w:rStyle w:val="Hyperlink"/>
            <w:lang w:val="en-CA"/>
          </w:rPr>
          <w:t>Hog Rider</w:t>
        </w:r>
      </w:hyperlink>
      <w:r w:rsidRPr="00BE33E1">
        <w:rPr>
          <w:lang w:val="en-CA"/>
        </w:rPr>
        <w:t> and </w:t>
      </w:r>
      <w:hyperlink r:id="rId3643" w:tooltip="Giant" w:history="1">
        <w:r w:rsidRPr="00BE33E1">
          <w:rPr>
            <w:rStyle w:val="Hyperlink"/>
            <w:lang w:val="en-CA"/>
          </w:rPr>
          <w:t>Giant</w:t>
        </w:r>
      </w:hyperlink>
      <w:r w:rsidRPr="00BE33E1">
        <w:rPr>
          <w:lang w:val="en-CA"/>
        </w:rPr>
        <w:t> groups. Placing them between two </w:t>
      </w:r>
      <w:hyperlink r:id="rId3644" w:tooltip="Defensive Buildings" w:history="1">
        <w:r w:rsidRPr="00BE33E1">
          <w:rPr>
            <w:rStyle w:val="Hyperlink"/>
            <w:lang w:val="en-CA"/>
          </w:rPr>
          <w:t>Defensive Buildings</w:t>
        </w:r>
      </w:hyperlink>
      <w:r w:rsidRPr="00BE33E1">
        <w:rPr>
          <w:lang w:val="en-CA"/>
        </w:rPr>
        <w:t> ensures that the </w:t>
      </w:r>
      <w:hyperlink r:id="rId3645" w:tooltip="Giant" w:history="1">
        <w:r w:rsidRPr="00BE33E1">
          <w:rPr>
            <w:rStyle w:val="Hyperlink"/>
            <w:lang w:val="en-CA"/>
          </w:rPr>
          <w:t>Giants</w:t>
        </w:r>
      </w:hyperlink>
      <w:r w:rsidRPr="00BE33E1">
        <w:rPr>
          <w:lang w:val="en-CA"/>
        </w:rPr>
        <w:t> and </w:t>
      </w:r>
      <w:hyperlink r:id="rId3646" w:tooltip="Hog Rider" w:history="1">
        <w:r w:rsidRPr="00BE33E1">
          <w:rPr>
            <w:rStyle w:val="Hyperlink"/>
            <w:lang w:val="en-CA"/>
          </w:rPr>
          <w:t>Hog Riders</w:t>
        </w:r>
      </w:hyperlink>
      <w:r w:rsidRPr="00BE33E1">
        <w:rPr>
          <w:lang w:val="en-CA"/>
        </w:rPr>
        <w:t>will be closely grouped before triggering the bomb.</w:t>
      </w:r>
    </w:p>
    <w:p w:rsidR="00BE33E1" w:rsidRPr="00BE33E1" w:rsidRDefault="00BE33E1" w:rsidP="00BE33E1">
      <w:pPr>
        <w:numPr>
          <w:ilvl w:val="0"/>
          <w:numId w:val="196"/>
        </w:numPr>
        <w:rPr>
          <w:lang w:val="en-CA"/>
        </w:rPr>
      </w:pPr>
      <w:r w:rsidRPr="00BE33E1">
        <w:rPr>
          <w:b/>
          <w:bCs/>
          <w:lang w:val="en-CA"/>
        </w:rPr>
        <w:t>Offensive Strategy</w:t>
      </w:r>
    </w:p>
    <w:p w:rsidR="00BE33E1" w:rsidRPr="00BE33E1" w:rsidRDefault="00BE33E1" w:rsidP="00BE33E1">
      <w:pPr>
        <w:numPr>
          <w:ilvl w:val="1"/>
          <w:numId w:val="196"/>
        </w:numPr>
        <w:rPr>
          <w:lang w:val="en-CA"/>
        </w:rPr>
      </w:pPr>
      <w:r w:rsidRPr="00BE33E1">
        <w:rPr>
          <w:lang w:val="en-CA"/>
        </w:rPr>
        <w:t>Try to trigger them with a single </w:t>
      </w:r>
      <w:hyperlink r:id="rId3647" w:tooltip="Barbarian" w:history="1">
        <w:r w:rsidRPr="00BE33E1">
          <w:rPr>
            <w:rStyle w:val="Hyperlink"/>
            <w:lang w:val="en-CA"/>
          </w:rPr>
          <w:t>Barbarian</w:t>
        </w:r>
      </w:hyperlink>
      <w:r w:rsidRPr="00BE33E1">
        <w:rPr>
          <w:lang w:val="en-CA"/>
        </w:rPr>
        <w:t> if you can; drop them one by one near 2x2 spaces in an attempt to trigger them as to prevent further losses in your army.</w:t>
      </w:r>
    </w:p>
    <w:p w:rsidR="00BE33E1" w:rsidRPr="00BE33E1" w:rsidRDefault="00BE33E1" w:rsidP="00BE33E1">
      <w:pPr>
        <w:numPr>
          <w:ilvl w:val="1"/>
          <w:numId w:val="196"/>
        </w:numPr>
        <w:rPr>
          <w:lang w:val="en-CA"/>
        </w:rPr>
      </w:pPr>
      <w:r w:rsidRPr="00BE33E1">
        <w:rPr>
          <w:lang w:val="en-CA"/>
        </w:rPr>
        <w:t>Use a </w:t>
      </w:r>
      <w:hyperlink r:id="rId3648" w:tooltip="Healing Spell" w:history="1">
        <w:r w:rsidRPr="00BE33E1">
          <w:rPr>
            <w:rStyle w:val="Hyperlink"/>
            <w:lang w:val="en-CA"/>
          </w:rPr>
          <w:t>Healing Spell</w:t>
        </w:r>
      </w:hyperlink>
      <w:r w:rsidRPr="00BE33E1">
        <w:rPr>
          <w:lang w:val="en-CA"/>
        </w:rPr>
        <w:t> to heal your remaining troops, especially if you're a lower level using Giant attacking strategy after they trigger a Giant Bomb.</w:t>
      </w:r>
    </w:p>
    <w:p w:rsidR="00BE33E1" w:rsidRPr="00BE33E1" w:rsidRDefault="00BE33E1" w:rsidP="00BE33E1">
      <w:pPr>
        <w:numPr>
          <w:ilvl w:val="1"/>
          <w:numId w:val="196"/>
        </w:numPr>
        <w:rPr>
          <w:lang w:val="en-CA"/>
        </w:rPr>
      </w:pPr>
      <w:r w:rsidRPr="00BE33E1">
        <w:rPr>
          <w:lang w:val="en-CA"/>
        </w:rPr>
        <w:t>When you see a Giant Bomb about to explode don't deploy more troop near it as they will explode too, because the Giant Bomb has a time between when it explodes.</w:t>
      </w:r>
    </w:p>
    <w:p w:rsidR="00BE33E1" w:rsidRPr="00BE33E1" w:rsidRDefault="00BE33E1" w:rsidP="00BE33E1">
      <w:pPr>
        <w:numPr>
          <w:ilvl w:val="1"/>
          <w:numId w:val="196"/>
        </w:numPr>
        <w:rPr>
          <w:lang w:val="en-CA"/>
        </w:rPr>
      </w:pPr>
      <w:r w:rsidRPr="00BE33E1">
        <w:rPr>
          <w:lang w:val="en-CA"/>
        </w:rPr>
        <w:lastRenderedPageBreak/>
        <w:t>Try using a </w:t>
      </w:r>
      <w:hyperlink r:id="rId3649" w:tooltip="Heroes" w:history="1">
        <w:r w:rsidRPr="00BE33E1">
          <w:rPr>
            <w:rStyle w:val="Hyperlink"/>
            <w:lang w:val="en-CA"/>
          </w:rPr>
          <w:t>hero</w:t>
        </w:r>
      </w:hyperlink>
      <w:r w:rsidRPr="00BE33E1">
        <w:rPr>
          <w:lang w:val="en-CA"/>
        </w:rPr>
        <w:t> or a troop with lots of hitpoints such as a </w:t>
      </w:r>
      <w:hyperlink r:id="rId3650" w:tooltip="P.E.K.K.A" w:history="1">
        <w:r w:rsidRPr="00BE33E1">
          <w:rPr>
            <w:rStyle w:val="Hyperlink"/>
            <w:lang w:val="en-CA"/>
          </w:rPr>
          <w:t>P.E.K.K.A</w:t>
        </w:r>
      </w:hyperlink>
      <w:r w:rsidRPr="00BE33E1">
        <w:rPr>
          <w:lang w:val="en-CA"/>
        </w:rPr>
        <w:t> or </w:t>
      </w:r>
      <w:hyperlink r:id="rId3651" w:tooltip="Golem" w:history="1">
        <w:r w:rsidRPr="00BE33E1">
          <w:rPr>
            <w:rStyle w:val="Hyperlink"/>
            <w:lang w:val="en-CA"/>
          </w:rPr>
          <w:t>Golem</w:t>
        </w:r>
      </w:hyperlink>
      <w:r w:rsidRPr="00BE33E1">
        <w:rPr>
          <w:lang w:val="en-CA"/>
        </w:rPr>
        <w:t> to trigger the Giant Bomb as they will not take much damage to them.</w:t>
      </w:r>
    </w:p>
    <w:p w:rsidR="00BE33E1" w:rsidRPr="00BE33E1" w:rsidRDefault="00BE33E1" w:rsidP="00BE33E1">
      <w:pPr>
        <w:numPr>
          <w:ilvl w:val="2"/>
          <w:numId w:val="196"/>
        </w:numPr>
        <w:rPr>
          <w:lang w:val="en-CA"/>
        </w:rPr>
      </w:pPr>
      <w:r w:rsidRPr="00BE33E1">
        <w:rPr>
          <w:lang w:val="en-CA"/>
        </w:rPr>
        <w:t>Don't use your hero's ability other than the </w:t>
      </w:r>
      <w:hyperlink r:id="rId3652" w:tooltip="Grand Warden" w:history="1">
        <w:r w:rsidRPr="00BE33E1">
          <w:rPr>
            <w:rStyle w:val="Hyperlink"/>
            <w:lang w:val="en-CA"/>
          </w:rPr>
          <w:t>Grand Warden</w:t>
        </w:r>
      </w:hyperlink>
      <w:r w:rsidRPr="00BE33E1">
        <w:rPr>
          <w:lang w:val="en-CA"/>
        </w:rPr>
        <w:t>'s when they trigger a Giant Bomb as they will blow up the summoned troops.</w:t>
      </w:r>
    </w:p>
    <w:p w:rsidR="00BE33E1" w:rsidRPr="00BE33E1" w:rsidRDefault="00A02F7D" w:rsidP="00BE33E1">
      <w:pPr>
        <w:rPr>
          <w:lang w:val="en-CA"/>
        </w:rPr>
      </w:pPr>
      <w:r>
        <w:rPr>
          <w:lang w:val="en-CA"/>
        </w:rPr>
        <w:pict>
          <v:rect id="_x0000_i1270" style="width:0;height:1.5pt" o:hralign="center" o:hrstd="t" o:hrnoshade="t" o:hr="t" fillcolor="#3a3a3a" stroked="f"/>
        </w:pict>
      </w:r>
    </w:p>
    <w:p w:rsidR="00BE33E1" w:rsidRPr="00BE33E1" w:rsidRDefault="00BE33E1" w:rsidP="00BE33E1">
      <w:pPr>
        <w:numPr>
          <w:ilvl w:val="0"/>
          <w:numId w:val="197"/>
        </w:numPr>
        <w:rPr>
          <w:lang w:val="en-CA"/>
        </w:rPr>
      </w:pPr>
      <w:r w:rsidRPr="00BE33E1">
        <w:rPr>
          <w:b/>
          <w:bCs/>
          <w:lang w:val="en-CA"/>
        </w:rPr>
        <w:t>Upgrade Differences</w:t>
      </w:r>
    </w:p>
    <w:p w:rsidR="00BE33E1" w:rsidRPr="00BE33E1" w:rsidRDefault="00BE33E1" w:rsidP="00BE33E1">
      <w:pPr>
        <w:numPr>
          <w:ilvl w:val="1"/>
          <w:numId w:val="197"/>
        </w:numPr>
        <w:rPr>
          <w:lang w:val="en-CA"/>
        </w:rPr>
      </w:pPr>
      <w:r w:rsidRPr="00BE33E1">
        <w:rPr>
          <w:lang w:val="en-CA"/>
        </w:rPr>
        <w:t>When first placed, the Giant Bomb consists of a single big </w:t>
      </w:r>
      <w:hyperlink r:id="rId3653" w:tooltip="Bomb" w:history="1">
        <w:r w:rsidRPr="00BE33E1">
          <w:rPr>
            <w:rStyle w:val="Hyperlink"/>
            <w:lang w:val="en-CA"/>
          </w:rPr>
          <w:t>Bomb</w:t>
        </w:r>
      </w:hyperlink>
      <w:r w:rsidRPr="00BE33E1">
        <w:rPr>
          <w:lang w:val="en-CA"/>
        </w:rPr>
        <w:t> tied together to three barrels of gunpowder with a single round of rope.</w:t>
      </w:r>
    </w:p>
    <w:p w:rsidR="00BE33E1" w:rsidRPr="00BE33E1" w:rsidRDefault="00BE33E1" w:rsidP="00BE33E1">
      <w:pPr>
        <w:numPr>
          <w:ilvl w:val="1"/>
          <w:numId w:val="197"/>
        </w:numPr>
        <w:rPr>
          <w:lang w:val="en-CA"/>
        </w:rPr>
      </w:pPr>
      <w:r w:rsidRPr="00BE33E1">
        <w:rPr>
          <w:lang w:val="en-CA"/>
        </w:rPr>
        <w:t>At level 3, several sticks of dynamite are placed between the barrels of gunpowder.</w:t>
      </w:r>
    </w:p>
    <w:p w:rsidR="00BE33E1" w:rsidRPr="00BE33E1" w:rsidRDefault="00BE33E1" w:rsidP="00BE33E1">
      <w:pPr>
        <w:numPr>
          <w:ilvl w:val="1"/>
          <w:numId w:val="197"/>
        </w:numPr>
        <w:rPr>
          <w:lang w:val="en-CA"/>
        </w:rPr>
      </w:pPr>
      <w:r w:rsidRPr="00BE33E1">
        <w:rPr>
          <w:lang w:val="en-CA"/>
        </w:rPr>
        <w:t>At level 5, the big bomb gets golden rings and spikes to resemble a level 7 </w:t>
      </w:r>
      <w:hyperlink r:id="rId3654" w:tooltip="Bomb" w:history="1">
        <w:r w:rsidRPr="00BE33E1">
          <w:rPr>
            <w:rStyle w:val="Hyperlink"/>
            <w:lang w:val="en-CA"/>
          </w:rPr>
          <w:t>Bomb</w:t>
        </w:r>
      </w:hyperlink>
      <w:r w:rsidRPr="00BE33E1">
        <w:rPr>
          <w:lang w:val="en-CA"/>
        </w:rPr>
        <w:t>, the dynamites got slightly larger and the barrels of gunpowder also gain golden rings with spikes.</w:t>
      </w:r>
    </w:p>
    <w:p w:rsidR="00BE33E1" w:rsidRPr="00BE33E1" w:rsidRDefault="00A02F7D" w:rsidP="00BE33E1">
      <w:pPr>
        <w:rPr>
          <w:lang w:val="en-CA"/>
        </w:rPr>
      </w:pPr>
      <w:r>
        <w:rPr>
          <w:lang w:val="en-CA"/>
        </w:rPr>
        <w:pict>
          <v:rect id="_x0000_i1271" style="width:0;height:1.5pt" o:hralign="center" o:hrstd="t" o:hrnoshade="t" o:hr="t" fillcolor="#3a3a3a" stroked="f"/>
        </w:pict>
      </w:r>
    </w:p>
    <w:p w:rsidR="00BE33E1" w:rsidRPr="00BE33E1" w:rsidRDefault="00BE33E1" w:rsidP="00BE33E1">
      <w:pPr>
        <w:numPr>
          <w:ilvl w:val="0"/>
          <w:numId w:val="198"/>
        </w:numPr>
        <w:rPr>
          <w:lang w:val="en-CA"/>
        </w:rPr>
      </w:pPr>
      <w:r w:rsidRPr="00BE33E1">
        <w:rPr>
          <w:b/>
          <w:bCs/>
          <w:lang w:val="en-CA"/>
        </w:rPr>
        <w:t>Trivia</w:t>
      </w:r>
    </w:p>
    <w:p w:rsidR="00BE33E1" w:rsidRPr="00BE33E1" w:rsidRDefault="00BE33E1" w:rsidP="00BE33E1">
      <w:pPr>
        <w:numPr>
          <w:ilvl w:val="1"/>
          <w:numId w:val="198"/>
        </w:numPr>
        <w:rPr>
          <w:lang w:val="en-CA"/>
        </w:rPr>
      </w:pPr>
      <w:r w:rsidRPr="00BE33E1">
        <w:rPr>
          <w:lang w:val="en-CA"/>
        </w:rPr>
        <w:t>When the Giant Bomb explodes, it leaves a black scorched mark in the grass, similar to the </w:t>
      </w:r>
      <w:hyperlink r:id="rId3655" w:tooltip="Bomb" w:history="1">
        <w:r w:rsidRPr="00BE33E1">
          <w:rPr>
            <w:rStyle w:val="Hyperlink"/>
            <w:lang w:val="en-CA"/>
          </w:rPr>
          <w:t>Bomb</w:t>
        </w:r>
      </w:hyperlink>
      <w:r w:rsidRPr="00BE33E1">
        <w:rPr>
          <w:lang w:val="en-CA"/>
        </w:rPr>
        <w:t>. However, the scorch mark lasts for about 1 minute and 40 seconds, compared to that of the </w:t>
      </w:r>
      <w:hyperlink r:id="rId3656" w:tooltip="Bomb" w:history="1">
        <w:r w:rsidRPr="00BE33E1">
          <w:rPr>
            <w:rStyle w:val="Hyperlink"/>
            <w:lang w:val="en-CA"/>
          </w:rPr>
          <w:t>Bomb</w:t>
        </w:r>
      </w:hyperlink>
      <w:r w:rsidRPr="00BE33E1">
        <w:rPr>
          <w:lang w:val="en-CA"/>
        </w:rPr>
        <w:t>, which lasts only a few seconds.</w:t>
      </w:r>
    </w:p>
    <w:p w:rsidR="00BE33E1" w:rsidRPr="00BE33E1" w:rsidRDefault="00BE33E1" w:rsidP="00BE33E1">
      <w:pPr>
        <w:numPr>
          <w:ilvl w:val="1"/>
          <w:numId w:val="198"/>
        </w:numPr>
        <w:rPr>
          <w:lang w:val="en-CA"/>
        </w:rPr>
      </w:pPr>
      <w:r w:rsidRPr="00BE33E1">
        <w:rPr>
          <w:lang w:val="en-CA"/>
        </w:rPr>
        <w:t>The level 2 and 4 upgrades increase its explosion radius but don't change its visual appearance. In contrast, the level 3 and 5 upgrades change its visual appearance but don't increase its explosion radius.</w:t>
      </w:r>
    </w:p>
    <w:p w:rsidR="00BE33E1" w:rsidRPr="00BE33E1" w:rsidRDefault="00BE33E1" w:rsidP="00BE33E1">
      <w:pPr>
        <w:numPr>
          <w:ilvl w:val="1"/>
          <w:numId w:val="198"/>
        </w:numPr>
        <w:rPr>
          <w:lang w:val="en-CA"/>
        </w:rPr>
      </w:pPr>
      <w:r w:rsidRPr="00BE33E1">
        <w:rPr>
          <w:lang w:val="en-CA"/>
        </w:rPr>
        <w:t>During the time period in between the 3/7/14 and 12/10/16 updates, Giant Bombs did 1.5x the damage to </w:t>
      </w:r>
      <w:hyperlink r:id="rId3657" w:tooltip="Hog Rider" w:history="1">
        <w:r w:rsidRPr="00BE33E1">
          <w:rPr>
            <w:rStyle w:val="Hyperlink"/>
            <w:lang w:val="en-CA"/>
          </w:rPr>
          <w:t>Hog Riders</w:t>
        </w:r>
      </w:hyperlink>
      <w:r w:rsidRPr="00BE33E1">
        <w:rPr>
          <w:lang w:val="en-CA"/>
        </w:rPr>
        <w:t>.</w:t>
      </w:r>
    </w:p>
    <w:p w:rsidR="00BE33E1" w:rsidRPr="00BE33E1" w:rsidRDefault="00BE33E1" w:rsidP="00BE33E1">
      <w:pPr>
        <w:numPr>
          <w:ilvl w:val="1"/>
          <w:numId w:val="198"/>
        </w:numPr>
        <w:rPr>
          <w:lang w:val="en-CA"/>
        </w:rPr>
      </w:pPr>
      <w:r w:rsidRPr="00BE33E1">
        <w:rPr>
          <w:lang w:val="en-CA"/>
        </w:rPr>
        <w:t>The Giant Bomb and the Bomb under the </w:t>
      </w:r>
      <w:hyperlink r:id="rId3658" w:tooltip="Bomb Tower" w:history="1">
        <w:r w:rsidRPr="00BE33E1">
          <w:rPr>
            <w:rStyle w:val="Hyperlink"/>
            <w:lang w:val="en-CA"/>
          </w:rPr>
          <w:t>Bomb Tower</w:t>
        </w:r>
      </w:hyperlink>
      <w:r w:rsidRPr="00BE33E1">
        <w:rPr>
          <w:lang w:val="en-CA"/>
        </w:rPr>
        <w:t> have similar components, and do similar area damage as well.</w:t>
      </w:r>
    </w:p>
    <w:p w:rsidR="00BE33E1" w:rsidRPr="00BE33E1" w:rsidRDefault="00A02F7D" w:rsidP="00BE33E1">
      <w:pPr>
        <w:rPr>
          <w:lang w:val="en-CA"/>
        </w:rPr>
      </w:pPr>
      <w:r>
        <w:rPr>
          <w:lang w:val="en-CA"/>
        </w:rPr>
        <w:pict>
          <v:rect id="_x0000_i1272" style="width:0;height:1.5pt" o:hralign="center" o:hrstd="t" o:hrnoshade="t" o:hr="t" fillcolor="#3a3a3a" stroked="f"/>
        </w:pict>
      </w:r>
    </w:p>
    <w:p w:rsidR="00BE33E1" w:rsidRPr="00BE33E1" w:rsidRDefault="00BE33E1" w:rsidP="00BE33E1">
      <w:pPr>
        <w:numPr>
          <w:ilvl w:val="0"/>
          <w:numId w:val="199"/>
        </w:numPr>
        <w:rPr>
          <w:lang w:val="en-CA"/>
        </w:rPr>
      </w:pPr>
      <w:r w:rsidRPr="00BE33E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9" name="Picture 163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displays information about the Giant Bomb, such as Level, Damage Type and Targets.</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8" name="Picture 163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begins upgrading the Giant Bomb to the next level, if you have enough resources and a free </w:t>
            </w:r>
            <w:hyperlink r:id="rId3659" w:tooltip="Builder's Hut" w:history="1">
              <w:r w:rsidRPr="00BE33E1">
                <w:rPr>
                  <w:rStyle w:val="Hyperlink"/>
                  <w:lang w:val="en-CA"/>
                </w:rPr>
                <w:t>Builder</w:t>
              </w:r>
            </w:hyperlink>
            <w:r w:rsidRPr="00BE33E1">
              <w:rPr>
                <w:lang w:val="en-CA"/>
              </w:rPr>
              <w:t>. When the Giant Bomb is at maximum level, this icon is not shown.</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7" name="Picture 163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3"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instantly upgrades the Giant Bomb to the next level, at the cost of one </w:t>
            </w:r>
            <w:hyperlink r:id="rId3660" w:tooltip="Magic Items" w:history="1">
              <w:r w:rsidRPr="00BE33E1">
                <w:rPr>
                  <w:rStyle w:val="Hyperlink"/>
                  <w:lang w:val="en-CA"/>
                </w:rPr>
                <w:t>Hammer of Building</w:t>
              </w:r>
            </w:hyperlink>
            <w:r w:rsidRPr="00BE33E1">
              <w:rPr>
                <w:lang w:val="en-CA"/>
              </w:rPr>
              <w:t> if you have one. When the Giant Bomb is at maximum level, this icon is not shown.</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6" name="Picture 163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4"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the displayed number of </w:t>
            </w:r>
            <w:hyperlink r:id="rId3661" w:tooltip="Gems" w:history="1">
              <w:r w:rsidRPr="00BE33E1">
                <w:rPr>
                  <w:rStyle w:val="Hyperlink"/>
                  <w:lang w:val="en-CA"/>
                </w:rPr>
                <w:t>Gems</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5" name="Picture 163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5"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one </w:t>
            </w:r>
            <w:hyperlink r:id="rId3662" w:tooltip="Magic Items" w:history="1">
              <w:r w:rsidRPr="00BE33E1">
                <w:rPr>
                  <w:rStyle w:val="Hyperlink"/>
                  <w:lang w:val="en-CA"/>
                </w:rPr>
                <w:t>Book of Building</w:t>
              </w:r>
            </w:hyperlink>
            <w:r w:rsidRPr="00BE33E1">
              <w:rPr>
                <w:lang w:val="en-CA"/>
              </w:rPr>
              <w:t>. This icon is only shown if you have at least one </w:t>
            </w:r>
            <w:hyperlink r:id="rId3663" w:tooltip="Magic Items" w:history="1">
              <w:r w:rsidRPr="00BE33E1">
                <w:rPr>
                  <w:rStyle w:val="Hyperlink"/>
                  <w:lang w:val="en-CA"/>
                </w:rPr>
                <w:t>Book of Building</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4" name="Picture 163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6"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one </w:t>
            </w:r>
            <w:hyperlink r:id="rId3664" w:tooltip="Magic Items" w:history="1">
              <w:r w:rsidRPr="00BE33E1">
                <w:rPr>
                  <w:rStyle w:val="Hyperlink"/>
                  <w:lang w:val="en-CA"/>
                </w:rPr>
                <w:t>Book of Everything</w:t>
              </w:r>
            </w:hyperlink>
            <w:r w:rsidRPr="00BE33E1">
              <w:rPr>
                <w:lang w:val="en-CA"/>
              </w:rPr>
              <w:t>. This icon is only shown if you have at least one </w:t>
            </w:r>
            <w:hyperlink r:id="rId3665" w:tooltip="Magic Items" w:history="1">
              <w:r w:rsidRPr="00BE33E1">
                <w:rPr>
                  <w:rStyle w:val="Hyperlink"/>
                  <w:lang w:val="en-CA"/>
                </w:rPr>
                <w:t>Book of Everything</w:t>
              </w:r>
            </w:hyperlink>
            <w:r w:rsidRPr="00BE33E1">
              <w:rPr>
                <w:lang w:val="en-CA"/>
              </w:rPr>
              <w:t> but do not have a </w:t>
            </w:r>
            <w:hyperlink r:id="rId3666" w:tooltip="Magic Items" w:history="1">
              <w:r w:rsidRPr="00BE33E1">
                <w:rPr>
                  <w:rStyle w:val="Hyperlink"/>
                  <w:lang w:val="en-CA"/>
                </w:rPr>
                <w:t>Book of Building</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3" name="Picture 163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7"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boosts all your </w:t>
            </w:r>
            <w:hyperlink r:id="rId3667" w:tooltip="Builder" w:history="1">
              <w:r w:rsidRPr="00BE33E1">
                <w:rPr>
                  <w:rStyle w:val="Hyperlink"/>
                  <w:lang w:val="en-CA"/>
                </w:rPr>
                <w:t>Builders</w:t>
              </w:r>
            </w:hyperlink>
            <w:r w:rsidRPr="00BE33E1">
              <w:rPr>
                <w:lang w:val="en-CA"/>
              </w:rPr>
              <w:t>for 1 hour by a factor of ten, at the cost of one </w:t>
            </w:r>
            <w:hyperlink r:id="rId3668" w:tooltip="Magic Items" w:history="1">
              <w:r w:rsidRPr="00BE33E1">
                <w:rPr>
                  <w:rStyle w:val="Hyperlink"/>
                  <w:lang w:val="en-CA"/>
                </w:rPr>
                <w:t>Builder Potion</w:t>
              </w:r>
            </w:hyperlink>
            <w:r w:rsidRPr="00BE33E1">
              <w:rPr>
                <w:lang w:val="en-CA"/>
              </w:rPr>
              <w:t>. This icon is only shown if you have at least one </w:t>
            </w:r>
            <w:hyperlink r:id="rId3669" w:tooltip="Magic Items" w:history="1">
              <w:r w:rsidRPr="00BE33E1">
                <w:rPr>
                  <w:rStyle w:val="Hyperlink"/>
                  <w:lang w:val="en-CA"/>
                </w:rPr>
                <w:t>Builder Potion</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lastRenderedPageBreak/>
              <w:drawing>
                <wp:inline distT="0" distB="0" distL="0" distR="0">
                  <wp:extent cx="428625" cy="428625"/>
                  <wp:effectExtent l="0" t="0" r="9525" b="9525"/>
                  <wp:docPr id="1632" name="Picture 163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8"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cancels the current upgrade and refunds half of the upgrade cost.</w:t>
            </w:r>
          </w:p>
        </w:tc>
      </w:tr>
      <w:tr w:rsidR="00BE33E1" w:rsidRPr="00BE33E1" w:rsidTr="00BE33E1">
        <w:trPr>
          <w:trHeight w:val="150"/>
        </w:trPr>
        <w:tc>
          <w:tcPr>
            <w:tcW w:w="0" w:type="auto"/>
            <w:vAlign w:val="center"/>
            <w:hideMark/>
          </w:tcPr>
          <w:p w:rsidR="00BE33E1" w:rsidRPr="00BE33E1" w:rsidRDefault="00BE33E1" w:rsidP="00BE33E1">
            <w:pPr>
              <w:rPr>
                <w:lang w:val="en-CA"/>
              </w:rPr>
            </w:pPr>
          </w:p>
        </w:tc>
        <w:tc>
          <w:tcPr>
            <w:tcW w:w="0" w:type="auto"/>
            <w:vAlign w:val="center"/>
            <w:hideMark/>
          </w:tcPr>
          <w:p w:rsidR="00BE33E1" w:rsidRPr="00BE33E1" w:rsidRDefault="00BE33E1" w:rsidP="00BE33E1">
            <w:pPr>
              <w:rPr>
                <w:lang w:val="en-CA"/>
              </w:rPr>
            </w:pPr>
          </w:p>
        </w:tc>
      </w:tr>
    </w:tbl>
    <w:p w:rsidR="00BE33E1" w:rsidRPr="00BE33E1" w:rsidRDefault="00BE33E1" w:rsidP="00BE33E1">
      <w:pPr>
        <w:numPr>
          <w:ilvl w:val="0"/>
          <w:numId w:val="199"/>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BE33E1" w:rsidRPr="00BE33E1" w:rsidTr="00BE33E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33E1" w:rsidRPr="00BE33E1" w:rsidRDefault="00A02F7D" w:rsidP="00BE33E1">
            <w:pPr>
              <w:rPr>
                <w:b/>
                <w:bCs/>
                <w:lang w:val="en-CA"/>
              </w:rPr>
            </w:pPr>
            <w:hyperlink r:id="rId3670" w:tooltip="Town Hall" w:history="1">
              <w:r w:rsidR="00BE33E1" w:rsidRPr="00BE33E1">
                <w:rPr>
                  <w:rStyle w:val="Hyperlink"/>
                  <w:b/>
                  <w:bCs/>
                  <w:lang w:val="en-CA"/>
                </w:rPr>
                <w:t>Town Hall</w:t>
              </w:r>
            </w:hyperlink>
            <w:r w:rsidR="00BE33E1" w:rsidRPr="00BE33E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12</w:t>
            </w:r>
          </w:p>
        </w:tc>
      </w:tr>
      <w:tr w:rsidR="00BE33E1" w:rsidRPr="00BE33E1" w:rsidTr="00BE33E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6</w:t>
            </w:r>
          </w:p>
        </w:tc>
      </w:tr>
    </w:tbl>
    <w:p w:rsidR="00BE33E1" w:rsidRPr="00BE33E1" w:rsidRDefault="00BE33E1" w:rsidP="00BE33E1">
      <w:pPr>
        <w:ind w:left="720"/>
        <w:rPr>
          <w:lang w:val="en-CA"/>
        </w:rPr>
      </w:pPr>
      <w:r w:rsidRPr="00BE33E1">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BE33E1" w:rsidRPr="00BE33E1" w:rsidTr="00BE33E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Size </w:t>
            </w:r>
            <w:r w:rsidRPr="00BE33E1">
              <w:rPr>
                <w:b/>
                <w:bCs/>
                <w:noProof/>
                <w:lang w:val="en-CA"/>
              </w:rPr>
              <w:drawing>
                <wp:inline distT="0" distB="0" distL="0" distR="0">
                  <wp:extent cx="190500" cy="142875"/>
                  <wp:effectExtent l="0" t="0" r="0" b="9525"/>
                  <wp:docPr id="1631" name="Picture 163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9"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BE33E1" w:rsidRPr="00BE33E1" w:rsidTr="00BE33E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2x2</w:t>
            </w:r>
          </w:p>
        </w:tc>
      </w:tr>
    </w:tbl>
    <w:p w:rsidR="00BE33E1" w:rsidRPr="00BE33E1" w:rsidRDefault="00BE33E1" w:rsidP="00BE33E1">
      <w:pPr>
        <w:numPr>
          <w:ilvl w:val="0"/>
          <w:numId w:val="199"/>
        </w:numPr>
        <w:rPr>
          <w:vanish/>
          <w:lang w:val="en-CA"/>
        </w:rPr>
      </w:pPr>
    </w:p>
    <w:p w:rsidR="00BE33E1" w:rsidRDefault="00BE33E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952"/>
        <w:gridCol w:w="1437"/>
        <w:gridCol w:w="1075"/>
        <w:gridCol w:w="997"/>
        <w:gridCol w:w="2468"/>
        <w:gridCol w:w="2131"/>
      </w:tblGrid>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A02F7D" w:rsidP="00BE33E1">
            <w:pPr>
              <w:rPr>
                <w:b/>
                <w:bCs/>
                <w:lang w:val="en-CA"/>
              </w:rPr>
            </w:pPr>
            <w:hyperlink r:id="rId3671" w:anchor="Gold" w:tooltip="Resource Buildings" w:history="1">
              <w:r w:rsidR="00BE33E1" w:rsidRPr="00BE33E1">
                <w:rPr>
                  <w:rStyle w:val="Hyperlink"/>
                  <w:b/>
                  <w:bCs/>
                  <w:lang w:val="en-CA"/>
                </w:rPr>
                <w:t>Cost</w:t>
              </w:r>
            </w:hyperlink>
            <w:r w:rsidR="00BE33E1" w:rsidRPr="00BE33E1">
              <w:rPr>
                <w:b/>
                <w:bCs/>
                <w:lang w:val="en-CA"/>
              </w:rPr>
              <w:t> </w:t>
            </w:r>
            <w:r w:rsidR="00BE33E1" w:rsidRPr="00BE33E1">
              <w:rPr>
                <w:b/>
                <w:bCs/>
                <w:noProof/>
                <w:lang w:val="en-CA"/>
              </w:rPr>
              <w:drawing>
                <wp:inline distT="0" distB="0" distL="0" distR="0">
                  <wp:extent cx="190500" cy="190500"/>
                  <wp:effectExtent l="0" t="0" r="0" b="0"/>
                  <wp:docPr id="1630" name="Picture 163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A02F7D" w:rsidP="00BE33E1">
            <w:pPr>
              <w:rPr>
                <w:b/>
                <w:bCs/>
                <w:lang w:val="en-CA"/>
              </w:rPr>
            </w:pPr>
            <w:hyperlink r:id="rId3672" w:tooltip="Experience" w:history="1">
              <w:r w:rsidR="00BE33E1" w:rsidRPr="00BE33E1">
                <w:rPr>
                  <w:rStyle w:val="Hyperlink"/>
                  <w:b/>
                  <w:bCs/>
                  <w:lang w:val="en-CA"/>
                </w:rPr>
                <w:t>Experience</w:t>
              </w:r>
            </w:hyperlink>
            <w:r w:rsidR="00BE33E1" w:rsidRPr="00BE33E1">
              <w:rPr>
                <w:b/>
                <w:bCs/>
                <w:lang w:val="en-CA"/>
              </w:rPr>
              <w:t> Gained </w:t>
            </w:r>
            <w:r w:rsidR="00BE33E1" w:rsidRPr="00BE33E1">
              <w:rPr>
                <w:b/>
                <w:bCs/>
                <w:noProof/>
                <w:lang w:val="en-CA"/>
              </w:rPr>
              <w:drawing>
                <wp:inline distT="0" distB="0" distL="0" distR="0">
                  <wp:extent cx="209550" cy="219075"/>
                  <wp:effectExtent l="0" t="0" r="0" b="9525"/>
                  <wp:docPr id="1629" name="Picture 1629"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1"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A02F7D" w:rsidP="00BE33E1">
            <w:pPr>
              <w:rPr>
                <w:b/>
                <w:bCs/>
                <w:lang w:val="en-CA"/>
              </w:rPr>
            </w:pPr>
            <w:hyperlink r:id="rId3673" w:tooltip="Town Hall" w:history="1">
              <w:r w:rsidR="00BE33E1" w:rsidRPr="00BE33E1">
                <w:rPr>
                  <w:rStyle w:val="Hyperlink"/>
                  <w:b/>
                  <w:bCs/>
                  <w:lang w:val="en-CA"/>
                </w:rPr>
                <w:t>Town Hall</w:t>
              </w:r>
            </w:hyperlink>
            <w:r w:rsidR="00BE33E1" w:rsidRPr="00BE33E1">
              <w:rPr>
                <w:b/>
                <w:bCs/>
                <w:lang w:val="en-CA"/>
              </w:rPr>
              <w:t> Level Required</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8</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10</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11</w:t>
            </w:r>
          </w:p>
        </w:tc>
      </w:tr>
    </w:tbl>
    <w:p w:rsidR="00BE33E1" w:rsidRPr="00BE33E1" w:rsidRDefault="00BE33E1" w:rsidP="00BE33E1">
      <w:pPr>
        <w:numPr>
          <w:ilvl w:val="0"/>
          <w:numId w:val="199"/>
        </w:numPr>
        <w:rPr>
          <w:vanish/>
          <w:lang w:val="en-CA"/>
        </w:rPr>
      </w:pPr>
    </w:p>
    <w:p w:rsidR="00BE33E1" w:rsidRDefault="00BE33E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06"/>
        <w:gridCol w:w="2135"/>
        <w:gridCol w:w="2921"/>
        <w:gridCol w:w="2358"/>
      </w:tblGrid>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Favorite Target</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None</w:t>
            </w:r>
          </w:p>
        </w:tc>
      </w:tr>
    </w:tbl>
    <w:p w:rsidR="00096654" w:rsidRDefault="00096654" w:rsidP="00D6071D"/>
    <w:p w:rsidR="00096654" w:rsidRDefault="00D6071D" w:rsidP="00BB436D">
      <w:pPr>
        <w:pStyle w:val="Heading2"/>
      </w:pPr>
      <w:r>
        <w:t xml:space="preserve">Seeking </w:t>
      </w:r>
      <w:r w:rsidR="00096654">
        <w:t>A</w:t>
      </w:r>
      <w:r>
        <w:t xml:space="preserve">ir </w:t>
      </w:r>
      <w:r w:rsidR="00096654">
        <w:t>M</w:t>
      </w:r>
      <w:r>
        <w:t>ine</w:t>
      </w:r>
    </w:p>
    <w:p w:rsidR="00096654" w:rsidRDefault="00096654" w:rsidP="00D6071D"/>
    <w:p w:rsidR="00085680" w:rsidRPr="00085680" w:rsidRDefault="00085680" w:rsidP="00085680">
      <w:pPr>
        <w:rPr>
          <w:lang w:val="en-CA"/>
        </w:rPr>
      </w:pPr>
      <w:r w:rsidRPr="00085680">
        <w:rPr>
          <w:noProof/>
          <w:lang w:val="en-CA"/>
        </w:rPr>
        <w:drawing>
          <wp:inline distT="0" distB="0" distL="0" distR="0">
            <wp:extent cx="1905000" cy="2190750"/>
            <wp:effectExtent l="0" t="0" r="0" b="0"/>
            <wp:docPr id="1674" name="Picture 1674" descr="Seeking Air Min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5" descr="Seeking Air Mine info"/>
                    <pic:cNvPicPr>
                      <a:picLocks noChangeAspect="1" noChangeArrowheads="1"/>
                    </pic:cNvPicPr>
                  </pic:nvPicPr>
                  <pic:blipFill>
                    <a:blip r:embed="rId3674">
                      <a:extLst>
                        <a:ext uri="{28A0092B-C50C-407E-A947-70E740481C1C}">
                          <a14:useLocalDpi xmlns:a14="http://schemas.microsoft.com/office/drawing/2010/main" val="0"/>
                        </a:ext>
                      </a:extLst>
                    </a:blip>
                    <a:srcRect/>
                    <a:stretch>
                      <a:fillRect/>
                    </a:stretch>
                  </pic:blipFill>
                  <pic:spPr bwMode="auto">
                    <a:xfrm>
                      <a:off x="0" y="0"/>
                      <a:ext cx="1905000" cy="2190750"/>
                    </a:xfrm>
                    <a:prstGeom prst="rect">
                      <a:avLst/>
                    </a:prstGeom>
                    <a:noFill/>
                    <a:ln>
                      <a:noFill/>
                    </a:ln>
                  </pic:spPr>
                </pic:pic>
              </a:graphicData>
            </a:graphic>
          </wp:inline>
        </w:drawing>
      </w:r>
    </w:p>
    <w:p w:rsidR="00085680" w:rsidRPr="00085680" w:rsidRDefault="00085680" w:rsidP="00085680">
      <w:pPr>
        <w:rPr>
          <w:lang w:val="en-CA"/>
        </w:rPr>
      </w:pPr>
      <w:r w:rsidRPr="00085680">
        <w:rPr>
          <w:b/>
          <w:bCs/>
          <w:i/>
          <w:iCs/>
          <w:lang w:val="en-CA"/>
        </w:rPr>
        <w:t>"Is it a bird? Is it a plane? Well it makes no difference as the Seeking Air Mine will blow it sky high. This trap does devastating damage to a single </w:t>
      </w:r>
      <w:hyperlink r:id="rId3675" w:tooltip="Category:Air Troops" w:history="1">
        <w:r w:rsidRPr="00085680">
          <w:rPr>
            <w:rStyle w:val="Hyperlink"/>
            <w:b/>
            <w:bCs/>
            <w:i/>
            <w:iCs/>
            <w:lang w:val="en-CA"/>
          </w:rPr>
          <w:t>air unit</w:t>
        </w:r>
      </w:hyperlink>
      <w:r w:rsidRPr="00085680">
        <w:rPr>
          <w:b/>
          <w:bCs/>
          <w:i/>
          <w:iCs/>
          <w:lang w:val="en-CA"/>
        </w:rPr>
        <w:t>."</w:t>
      </w:r>
    </w:p>
    <w:p w:rsidR="00085680" w:rsidRPr="00085680" w:rsidRDefault="00A02F7D" w:rsidP="00085680">
      <w:pPr>
        <w:rPr>
          <w:lang w:val="en-CA"/>
        </w:rPr>
      </w:pPr>
      <w:r>
        <w:rPr>
          <w:lang w:val="en-CA"/>
        </w:rPr>
        <w:pict>
          <v:rect id="_x0000_i1273"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000"/>
        <w:gridCol w:w="3000"/>
      </w:tblGrid>
      <w:tr w:rsidR="00085680" w:rsidRPr="00085680" w:rsidTr="00085680">
        <w:trPr>
          <w:tblCellSpacing w:w="15" w:type="dxa"/>
        </w:trPr>
        <w:tc>
          <w:tcPr>
            <w:tcW w:w="0" w:type="auto"/>
            <w:shd w:val="clear" w:color="auto" w:fill="281434"/>
            <w:vAlign w:val="center"/>
            <w:hideMark/>
          </w:tcPr>
          <w:p w:rsidR="00085680" w:rsidRPr="00085680" w:rsidRDefault="00085680" w:rsidP="00085680">
            <w:pPr>
              <w:rPr>
                <w:lang w:val="en-CA"/>
              </w:rPr>
            </w:pPr>
            <w:r w:rsidRPr="00085680">
              <w:rPr>
                <w:noProof/>
                <w:lang w:val="en-CA"/>
              </w:rPr>
              <w:lastRenderedPageBreak/>
              <w:drawing>
                <wp:inline distT="0" distB="0" distL="0" distR="0">
                  <wp:extent cx="857250" cy="1228725"/>
                  <wp:effectExtent l="0" t="0" r="0" b="9525"/>
                  <wp:docPr id="1673" name="Picture 1673" descr="Seeking Air M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 descr="Seeking Air Mine1"/>
                          <pic:cNvPicPr>
                            <a:picLocks noChangeAspect="1" noChangeArrowheads="1"/>
                          </pic:cNvPicPr>
                        </pic:nvPicPr>
                        <pic:blipFill>
                          <a:blip r:embed="rId3676">
                            <a:extLst>
                              <a:ext uri="{28A0092B-C50C-407E-A947-70E740481C1C}">
                                <a14:useLocalDpi xmlns:a14="http://schemas.microsoft.com/office/drawing/2010/main" val="0"/>
                              </a:ext>
                            </a:extLst>
                          </a:blip>
                          <a:srcRect/>
                          <a:stretch>
                            <a:fillRect/>
                          </a:stretch>
                        </pic:blipFill>
                        <pic:spPr bwMode="auto">
                          <a:xfrm>
                            <a:off x="0" y="0"/>
                            <a:ext cx="857250" cy="1228725"/>
                          </a:xfrm>
                          <a:prstGeom prst="rect">
                            <a:avLst/>
                          </a:prstGeom>
                          <a:noFill/>
                          <a:ln>
                            <a:noFill/>
                          </a:ln>
                        </pic:spPr>
                      </pic:pic>
                    </a:graphicData>
                  </a:graphic>
                </wp:inline>
              </w:drawing>
            </w:r>
          </w:p>
        </w:tc>
        <w:tc>
          <w:tcPr>
            <w:tcW w:w="0" w:type="auto"/>
            <w:shd w:val="clear" w:color="auto" w:fill="281434"/>
            <w:vAlign w:val="center"/>
            <w:hideMark/>
          </w:tcPr>
          <w:p w:rsidR="00085680" w:rsidRPr="00085680" w:rsidRDefault="00085680" w:rsidP="00085680">
            <w:pPr>
              <w:rPr>
                <w:lang w:val="en-CA"/>
              </w:rPr>
            </w:pPr>
            <w:r w:rsidRPr="00085680">
              <w:rPr>
                <w:noProof/>
                <w:lang w:val="en-CA"/>
              </w:rPr>
              <w:drawing>
                <wp:inline distT="0" distB="0" distL="0" distR="0">
                  <wp:extent cx="857250" cy="1228725"/>
                  <wp:effectExtent l="0" t="0" r="0" b="9525"/>
                  <wp:docPr id="1672" name="Picture 1672" descr="Seeking Air M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8" descr="Seeking Air Mine3"/>
                          <pic:cNvPicPr>
                            <a:picLocks noChangeAspect="1" noChangeArrowheads="1"/>
                          </pic:cNvPicPr>
                        </pic:nvPicPr>
                        <pic:blipFill>
                          <a:blip r:embed="rId3677">
                            <a:extLst>
                              <a:ext uri="{28A0092B-C50C-407E-A947-70E740481C1C}">
                                <a14:useLocalDpi xmlns:a14="http://schemas.microsoft.com/office/drawing/2010/main" val="0"/>
                              </a:ext>
                            </a:extLst>
                          </a:blip>
                          <a:srcRect/>
                          <a:stretch>
                            <a:fillRect/>
                          </a:stretch>
                        </pic:blipFill>
                        <pic:spPr bwMode="auto">
                          <a:xfrm>
                            <a:off x="0" y="0"/>
                            <a:ext cx="857250" cy="1228725"/>
                          </a:xfrm>
                          <a:prstGeom prst="rect">
                            <a:avLst/>
                          </a:prstGeom>
                          <a:noFill/>
                          <a:ln>
                            <a:noFill/>
                          </a:ln>
                        </pic:spPr>
                      </pic:pic>
                    </a:graphicData>
                  </a:graphic>
                </wp:inline>
              </w:drawing>
            </w:r>
          </w:p>
        </w:tc>
      </w:tr>
      <w:tr w:rsidR="00085680" w:rsidRPr="00085680" w:rsidTr="00085680">
        <w:trPr>
          <w:tblCellSpacing w:w="15" w:type="dxa"/>
        </w:trPr>
        <w:tc>
          <w:tcPr>
            <w:tcW w:w="0" w:type="auto"/>
            <w:shd w:val="clear" w:color="auto" w:fill="281434"/>
            <w:vAlign w:val="center"/>
            <w:hideMark/>
          </w:tcPr>
          <w:p w:rsidR="00085680" w:rsidRPr="00085680" w:rsidRDefault="00085680" w:rsidP="00085680">
            <w:pPr>
              <w:rPr>
                <w:lang w:val="en-CA"/>
              </w:rPr>
            </w:pPr>
            <w:r w:rsidRPr="00085680">
              <w:rPr>
                <w:b/>
                <w:bCs/>
                <w:lang w:val="en-CA"/>
              </w:rPr>
              <w:t>Level 1 &amp; 2</w:t>
            </w:r>
          </w:p>
        </w:tc>
        <w:tc>
          <w:tcPr>
            <w:tcW w:w="0" w:type="auto"/>
            <w:shd w:val="clear" w:color="auto" w:fill="281434"/>
            <w:vAlign w:val="center"/>
            <w:hideMark/>
          </w:tcPr>
          <w:p w:rsidR="00085680" w:rsidRPr="00085680" w:rsidRDefault="00085680" w:rsidP="00085680">
            <w:pPr>
              <w:rPr>
                <w:lang w:val="en-CA"/>
              </w:rPr>
            </w:pPr>
            <w:r w:rsidRPr="00085680">
              <w:rPr>
                <w:b/>
                <w:bCs/>
                <w:lang w:val="en-CA"/>
              </w:rPr>
              <w:t>Level 3</w:t>
            </w:r>
          </w:p>
        </w:tc>
      </w:tr>
    </w:tbl>
    <w:p w:rsidR="00085680" w:rsidRPr="00085680" w:rsidRDefault="00A02F7D" w:rsidP="00085680">
      <w:pPr>
        <w:rPr>
          <w:lang w:val="en-CA"/>
        </w:rPr>
      </w:pPr>
      <w:r>
        <w:rPr>
          <w:lang w:val="en-CA"/>
        </w:rPr>
        <w:pict>
          <v:rect id="_x0000_i1274" style="width:0;height:1.5pt" o:hralign="center" o:hrstd="t" o:hrnoshade="t" o:hr="t" fillcolor="#3a3a3a" stroked="f"/>
        </w:pict>
      </w:r>
    </w:p>
    <w:p w:rsidR="00085680" w:rsidRPr="00085680" w:rsidRDefault="00085680" w:rsidP="00085680">
      <w:pPr>
        <w:numPr>
          <w:ilvl w:val="0"/>
          <w:numId w:val="200"/>
        </w:numPr>
        <w:rPr>
          <w:lang w:val="en-CA"/>
        </w:rPr>
      </w:pPr>
      <w:r w:rsidRPr="00085680">
        <w:rPr>
          <w:b/>
          <w:bCs/>
          <w:lang w:val="en-CA"/>
        </w:rPr>
        <w:t>Summary</w:t>
      </w:r>
    </w:p>
    <w:p w:rsidR="00085680" w:rsidRPr="00085680" w:rsidRDefault="00085680" w:rsidP="00085680">
      <w:pPr>
        <w:numPr>
          <w:ilvl w:val="1"/>
          <w:numId w:val="200"/>
        </w:numPr>
        <w:rPr>
          <w:lang w:val="en-CA"/>
        </w:rPr>
      </w:pPr>
      <w:r w:rsidRPr="00085680">
        <w:rPr>
          <w:lang w:val="en-CA"/>
        </w:rPr>
        <w:t>The Seeking Air Mine is an air </w:t>
      </w:r>
      <w:hyperlink r:id="rId3678" w:tooltip="Traps" w:history="1">
        <w:r w:rsidRPr="00085680">
          <w:rPr>
            <w:rStyle w:val="Hyperlink"/>
            <w:lang w:val="en-CA"/>
          </w:rPr>
          <w:t>trap</w:t>
        </w:r>
      </w:hyperlink>
      <w:r w:rsidRPr="00085680">
        <w:rPr>
          <w:lang w:val="en-CA"/>
        </w:rPr>
        <w:t> that affects a single </w:t>
      </w:r>
      <w:hyperlink r:id="rId3679" w:tooltip="Category:Air Troops" w:history="1">
        <w:r w:rsidRPr="00085680">
          <w:rPr>
            <w:rStyle w:val="Hyperlink"/>
            <w:lang w:val="en-CA"/>
          </w:rPr>
          <w:t>aerial unit</w:t>
        </w:r>
      </w:hyperlink>
      <w:r w:rsidRPr="00085680">
        <w:rPr>
          <w:lang w:val="en-CA"/>
        </w:rPr>
        <w:t>. It consists of a metallic bomb attached to three black balloons with white skulls painted onto them.</w:t>
      </w:r>
    </w:p>
    <w:p w:rsidR="00085680" w:rsidRPr="00085680" w:rsidRDefault="00085680" w:rsidP="00085680">
      <w:pPr>
        <w:numPr>
          <w:ilvl w:val="1"/>
          <w:numId w:val="200"/>
        </w:numPr>
        <w:rPr>
          <w:lang w:val="en-CA"/>
        </w:rPr>
      </w:pPr>
      <w:r w:rsidRPr="00085680">
        <w:rPr>
          <w:lang w:val="en-CA"/>
        </w:rPr>
        <w:t>Unlike the </w:t>
      </w:r>
      <w:hyperlink r:id="rId3680" w:tooltip="Air Bomb" w:history="1">
        <w:r w:rsidRPr="00085680">
          <w:rPr>
            <w:rStyle w:val="Hyperlink"/>
            <w:lang w:val="en-CA"/>
          </w:rPr>
          <w:t>Air Bomb</w:t>
        </w:r>
      </w:hyperlink>
      <w:r w:rsidRPr="00085680">
        <w:rPr>
          <w:lang w:val="en-CA"/>
        </w:rPr>
        <w:t>, the Seeking Air Mine is a single-target trap instead of area splash, but this is compensated by its devastating damage.</w:t>
      </w:r>
    </w:p>
    <w:p w:rsidR="00085680" w:rsidRPr="00085680" w:rsidRDefault="00085680" w:rsidP="00085680">
      <w:pPr>
        <w:numPr>
          <w:ilvl w:val="1"/>
          <w:numId w:val="200"/>
        </w:numPr>
        <w:rPr>
          <w:lang w:val="en-CA"/>
        </w:rPr>
      </w:pPr>
      <w:r w:rsidRPr="00085680">
        <w:rPr>
          <w:lang w:val="en-CA"/>
        </w:rPr>
        <w:t>This </w:t>
      </w:r>
      <w:hyperlink r:id="rId3681" w:tooltip="Traps" w:history="1">
        <w:r w:rsidRPr="00085680">
          <w:rPr>
            <w:rStyle w:val="Hyperlink"/>
            <w:lang w:val="en-CA"/>
          </w:rPr>
          <w:t>trap</w:t>
        </w:r>
      </w:hyperlink>
      <w:r w:rsidRPr="00085680">
        <w:rPr>
          <w:lang w:val="en-CA"/>
        </w:rPr>
        <w:t> will target </w:t>
      </w:r>
      <w:hyperlink r:id="rId3682" w:tooltip="Healer" w:history="1">
        <w:r w:rsidRPr="00085680">
          <w:rPr>
            <w:rStyle w:val="Hyperlink"/>
            <w:lang w:val="en-CA"/>
          </w:rPr>
          <w:t>Healers</w:t>
        </w:r>
      </w:hyperlink>
      <w:r w:rsidRPr="00085680">
        <w:rPr>
          <w:lang w:val="en-CA"/>
        </w:rPr>
        <w:t>, </w:t>
      </w:r>
      <w:hyperlink r:id="rId3683" w:tooltip="Lava Hound" w:history="1">
        <w:r w:rsidRPr="00085680">
          <w:rPr>
            <w:rStyle w:val="Hyperlink"/>
            <w:lang w:val="en-CA"/>
          </w:rPr>
          <w:t>Lava Hounds</w:t>
        </w:r>
      </w:hyperlink>
      <w:r w:rsidRPr="00085680">
        <w:rPr>
          <w:lang w:val="en-CA"/>
        </w:rPr>
        <w:t>, </w:t>
      </w:r>
      <w:hyperlink r:id="rId3684" w:tooltip="Dragon" w:history="1">
        <w:r w:rsidRPr="00085680">
          <w:rPr>
            <w:rStyle w:val="Hyperlink"/>
            <w:lang w:val="en-CA"/>
          </w:rPr>
          <w:t>Dragons</w:t>
        </w:r>
      </w:hyperlink>
      <w:r w:rsidRPr="00085680">
        <w:rPr>
          <w:lang w:val="en-CA"/>
        </w:rPr>
        <w:t>, </w:t>
      </w:r>
      <w:hyperlink r:id="rId3685" w:tooltip="Balloon" w:history="1">
        <w:r w:rsidRPr="00085680">
          <w:rPr>
            <w:rStyle w:val="Hyperlink"/>
            <w:lang w:val="en-CA"/>
          </w:rPr>
          <w:t>Balloons</w:t>
        </w:r>
      </w:hyperlink>
      <w:r w:rsidRPr="00085680">
        <w:rPr>
          <w:lang w:val="en-CA"/>
        </w:rPr>
        <w:t>, the </w:t>
      </w:r>
      <w:hyperlink r:id="rId3686" w:tooltip="Battle Blimp" w:history="1">
        <w:r w:rsidRPr="00085680">
          <w:rPr>
            <w:rStyle w:val="Hyperlink"/>
            <w:lang w:val="en-CA"/>
          </w:rPr>
          <w:t>Battle Blimp</w:t>
        </w:r>
      </w:hyperlink>
      <w:r w:rsidRPr="00085680">
        <w:rPr>
          <w:lang w:val="en-CA"/>
        </w:rPr>
        <w:t>, </w:t>
      </w:r>
      <w:hyperlink r:id="rId3687" w:tooltip="Stone Slammer" w:history="1">
        <w:r w:rsidRPr="00085680">
          <w:rPr>
            <w:rStyle w:val="Hyperlink"/>
            <w:lang w:val="en-CA"/>
          </w:rPr>
          <w:t>Stone Slammer</w:t>
        </w:r>
      </w:hyperlink>
      <w:r w:rsidRPr="00085680">
        <w:rPr>
          <w:lang w:val="en-CA"/>
        </w:rPr>
        <w:t> and the </w:t>
      </w:r>
      <w:hyperlink r:id="rId3688" w:tooltip="Grand Warden" w:history="1">
        <w:r w:rsidRPr="00085680">
          <w:rPr>
            <w:rStyle w:val="Hyperlink"/>
            <w:lang w:val="en-CA"/>
          </w:rPr>
          <w:t>Grand Warden</w:t>
        </w:r>
      </w:hyperlink>
      <w:r w:rsidRPr="00085680">
        <w:rPr>
          <w:lang w:val="en-CA"/>
        </w:rPr>
        <w:t> if he is set to air mode. </w:t>
      </w:r>
      <w:hyperlink r:id="rId3689" w:tooltip="Minion" w:history="1">
        <w:r w:rsidRPr="00085680">
          <w:rPr>
            <w:rStyle w:val="Hyperlink"/>
            <w:lang w:val="en-CA"/>
          </w:rPr>
          <w:t>Minions</w:t>
        </w:r>
      </w:hyperlink>
      <w:r w:rsidRPr="00085680">
        <w:rPr>
          <w:lang w:val="en-CA"/>
        </w:rPr>
        <w:t>, </w:t>
      </w:r>
      <w:hyperlink r:id="rId3690" w:tooltip="Lava Pup" w:history="1">
        <w:r w:rsidRPr="00085680">
          <w:rPr>
            <w:rStyle w:val="Hyperlink"/>
            <w:lang w:val="en-CA"/>
          </w:rPr>
          <w:t>Lava Pups</w:t>
        </w:r>
      </w:hyperlink>
      <w:r w:rsidRPr="00085680">
        <w:rPr>
          <w:lang w:val="en-CA"/>
        </w:rPr>
        <w:t> and </w:t>
      </w:r>
      <w:hyperlink r:id="rId3691" w:tooltip="Bat Spell" w:history="1">
        <w:r w:rsidRPr="00085680">
          <w:rPr>
            <w:rStyle w:val="Hyperlink"/>
            <w:lang w:val="en-CA"/>
          </w:rPr>
          <w:t>Bats</w:t>
        </w:r>
      </w:hyperlink>
      <w:r w:rsidRPr="00085680">
        <w:rPr>
          <w:lang w:val="en-CA"/>
        </w:rPr>
        <w:t> cannot trigger nor get affected by it.</w:t>
      </w:r>
    </w:p>
    <w:p w:rsidR="00085680" w:rsidRPr="00085680" w:rsidRDefault="00085680" w:rsidP="00085680">
      <w:pPr>
        <w:numPr>
          <w:ilvl w:val="1"/>
          <w:numId w:val="200"/>
        </w:numPr>
        <w:rPr>
          <w:lang w:val="en-CA"/>
        </w:rPr>
      </w:pPr>
      <w:r w:rsidRPr="00085680">
        <w:rPr>
          <w:lang w:val="en-CA"/>
        </w:rPr>
        <w:t>Like all </w:t>
      </w:r>
      <w:hyperlink r:id="rId3692" w:tooltip="Traps" w:history="1">
        <w:r w:rsidRPr="00085680">
          <w:rPr>
            <w:rStyle w:val="Hyperlink"/>
            <w:lang w:val="en-CA"/>
          </w:rPr>
          <w:t>traps</w:t>
        </w:r>
      </w:hyperlink>
      <w:r w:rsidRPr="00085680">
        <w:rPr>
          <w:lang w:val="en-CA"/>
        </w:rPr>
        <w:t>, once it is activated, the Seeking Air Mine must be re-armed in order to be a part of the next defense (with the exception of </w:t>
      </w:r>
      <w:hyperlink r:id="rId3693" w:tooltip="Clan Wars" w:history="1">
        <w:r w:rsidRPr="00085680">
          <w:rPr>
            <w:rStyle w:val="Hyperlink"/>
            <w:lang w:val="en-CA"/>
          </w:rPr>
          <w:t>Clan Wars</w:t>
        </w:r>
      </w:hyperlink>
      <w:r w:rsidRPr="00085680">
        <w:rPr>
          <w:lang w:val="en-CA"/>
        </w:rPr>
        <w:t>, where all </w:t>
      </w:r>
      <w:hyperlink r:id="rId3694" w:tooltip="Traps" w:history="1">
        <w:r w:rsidRPr="00085680">
          <w:rPr>
            <w:rStyle w:val="Hyperlink"/>
            <w:lang w:val="en-CA"/>
          </w:rPr>
          <w:t>Traps</w:t>
        </w:r>
      </w:hyperlink>
      <w:r w:rsidRPr="00085680">
        <w:rPr>
          <w:lang w:val="en-CA"/>
        </w:rPr>
        <w:t> are active for every enemy attack). Doing so is free and occurs automatically once the player logs into the game.</w:t>
      </w:r>
    </w:p>
    <w:p w:rsidR="00085680" w:rsidRPr="00085680" w:rsidRDefault="00A02F7D" w:rsidP="00085680">
      <w:pPr>
        <w:rPr>
          <w:lang w:val="en-CA"/>
        </w:rPr>
      </w:pPr>
      <w:r>
        <w:rPr>
          <w:lang w:val="en-CA"/>
        </w:rPr>
        <w:pict>
          <v:rect id="_x0000_i1275" style="width:0;height:1.5pt" o:hralign="center" o:hrstd="t" o:hrnoshade="t" o:hr="t" fillcolor="#3a3a3a" stroked="f"/>
        </w:pict>
      </w:r>
    </w:p>
    <w:p w:rsidR="00085680" w:rsidRPr="00085680" w:rsidRDefault="00085680" w:rsidP="00085680">
      <w:pPr>
        <w:numPr>
          <w:ilvl w:val="0"/>
          <w:numId w:val="201"/>
        </w:numPr>
        <w:rPr>
          <w:lang w:val="en-CA"/>
        </w:rPr>
      </w:pPr>
      <w:r w:rsidRPr="00085680">
        <w:rPr>
          <w:b/>
          <w:bCs/>
          <w:lang w:val="en-CA"/>
        </w:rPr>
        <w:t>Defensive Strategy</w:t>
      </w:r>
    </w:p>
    <w:p w:rsidR="00085680" w:rsidRPr="00085680" w:rsidRDefault="00085680" w:rsidP="00085680">
      <w:pPr>
        <w:numPr>
          <w:ilvl w:val="1"/>
          <w:numId w:val="201"/>
        </w:numPr>
        <w:rPr>
          <w:lang w:val="en-CA"/>
        </w:rPr>
      </w:pPr>
      <w:r w:rsidRPr="00085680">
        <w:rPr>
          <w:lang w:val="en-CA"/>
        </w:rPr>
        <w:t>A good place for the Seeking Air Mine is next to an </w:t>
      </w:r>
      <w:hyperlink r:id="rId3695" w:tooltip="Air Defense" w:history="1">
        <w:r w:rsidRPr="00085680">
          <w:rPr>
            <w:rStyle w:val="Hyperlink"/>
            <w:lang w:val="en-CA"/>
          </w:rPr>
          <w:t>Air Defense</w:t>
        </w:r>
      </w:hyperlink>
      <w:r w:rsidRPr="00085680">
        <w:rPr>
          <w:lang w:val="en-CA"/>
        </w:rPr>
        <w:t>. When the enemy destroys an </w:t>
      </w:r>
      <w:hyperlink r:id="rId3696" w:tooltip="Air Defense" w:history="1">
        <w:r w:rsidRPr="00085680">
          <w:rPr>
            <w:rStyle w:val="Hyperlink"/>
            <w:lang w:val="en-CA"/>
          </w:rPr>
          <w:t>Air Defense</w:t>
        </w:r>
      </w:hyperlink>
      <w:r w:rsidRPr="00085680">
        <w:rPr>
          <w:lang w:val="en-CA"/>
        </w:rPr>
        <w:t> and then deploys powerful flying units in the vicinity, the Seeking Air Mine can cripple one quickly, if not destroying one.</w:t>
      </w:r>
    </w:p>
    <w:p w:rsidR="00085680" w:rsidRPr="00085680" w:rsidRDefault="00085680" w:rsidP="00085680">
      <w:pPr>
        <w:numPr>
          <w:ilvl w:val="1"/>
          <w:numId w:val="201"/>
        </w:numPr>
        <w:rPr>
          <w:lang w:val="en-CA"/>
        </w:rPr>
      </w:pPr>
      <w:r w:rsidRPr="00085680">
        <w:rPr>
          <w:lang w:val="en-CA"/>
        </w:rPr>
        <w:t>Its inability to be used against </w:t>
      </w:r>
      <w:hyperlink r:id="rId3697" w:tooltip="Minion" w:history="1">
        <w:r w:rsidRPr="00085680">
          <w:rPr>
            <w:rStyle w:val="Hyperlink"/>
            <w:lang w:val="en-CA"/>
          </w:rPr>
          <w:t>Minions</w:t>
        </w:r>
      </w:hyperlink>
      <w:r w:rsidRPr="00085680">
        <w:rPr>
          <w:lang w:val="en-CA"/>
        </w:rPr>
        <w:t> can work out in favor of the defender. This means that only larger troops, where the Seeking Air Mine has more utility in, such as </w:t>
      </w:r>
      <w:hyperlink r:id="rId3698" w:tooltip="Balloon" w:history="1">
        <w:r w:rsidRPr="00085680">
          <w:rPr>
            <w:rStyle w:val="Hyperlink"/>
            <w:lang w:val="en-CA"/>
          </w:rPr>
          <w:t>Balloons</w:t>
        </w:r>
      </w:hyperlink>
      <w:r w:rsidRPr="00085680">
        <w:rPr>
          <w:lang w:val="en-CA"/>
        </w:rPr>
        <w:t>, can be hit.</w:t>
      </w:r>
    </w:p>
    <w:p w:rsidR="00085680" w:rsidRPr="00085680" w:rsidRDefault="00085680" w:rsidP="00085680">
      <w:pPr>
        <w:numPr>
          <w:ilvl w:val="1"/>
          <w:numId w:val="201"/>
        </w:numPr>
        <w:rPr>
          <w:lang w:val="en-CA"/>
        </w:rPr>
      </w:pPr>
      <w:r w:rsidRPr="00085680">
        <w:rPr>
          <w:lang w:val="en-CA"/>
        </w:rPr>
        <w:t>You can place it near the outside of your base to quickly take down any </w:t>
      </w:r>
      <w:hyperlink r:id="rId3699" w:tooltip="Healer" w:history="1">
        <w:r w:rsidRPr="00085680">
          <w:rPr>
            <w:rStyle w:val="Hyperlink"/>
            <w:lang w:val="en-CA"/>
          </w:rPr>
          <w:t>Healers</w:t>
        </w:r>
      </w:hyperlink>
      <w:r w:rsidRPr="00085680">
        <w:rPr>
          <w:lang w:val="en-CA"/>
        </w:rPr>
        <w:t> that are deployed.</w:t>
      </w:r>
    </w:p>
    <w:p w:rsidR="00085680" w:rsidRPr="00085680" w:rsidRDefault="00085680" w:rsidP="00085680">
      <w:pPr>
        <w:numPr>
          <w:ilvl w:val="1"/>
          <w:numId w:val="201"/>
        </w:numPr>
        <w:rPr>
          <w:lang w:val="en-CA"/>
        </w:rPr>
      </w:pPr>
      <w:r w:rsidRPr="00085680">
        <w:rPr>
          <w:lang w:val="en-CA"/>
        </w:rPr>
        <w:t>It is best used on </w:t>
      </w:r>
      <w:hyperlink r:id="rId3700" w:tooltip="Dragon" w:history="1">
        <w:r w:rsidRPr="00085680">
          <w:rPr>
            <w:rStyle w:val="Hyperlink"/>
            <w:lang w:val="en-CA"/>
          </w:rPr>
          <w:t>Dragons</w:t>
        </w:r>
      </w:hyperlink>
      <w:r w:rsidRPr="00085680">
        <w:rPr>
          <w:lang w:val="en-CA"/>
        </w:rPr>
        <w:t> or any other powerful flying unit.</w:t>
      </w:r>
    </w:p>
    <w:p w:rsidR="00085680" w:rsidRPr="00085680" w:rsidRDefault="00085680" w:rsidP="00085680">
      <w:pPr>
        <w:numPr>
          <w:ilvl w:val="1"/>
          <w:numId w:val="201"/>
        </w:numPr>
        <w:rPr>
          <w:lang w:val="en-CA"/>
        </w:rPr>
      </w:pPr>
      <w:r w:rsidRPr="00085680">
        <w:rPr>
          <w:lang w:val="en-CA"/>
        </w:rPr>
        <w:t>You can place it next to your </w:t>
      </w:r>
      <w:hyperlink r:id="rId3701" w:tooltip="Town Hall" w:history="1">
        <w:r w:rsidRPr="00085680">
          <w:rPr>
            <w:rStyle w:val="Hyperlink"/>
            <w:lang w:val="en-CA"/>
          </w:rPr>
          <w:t>Town Hall</w:t>
        </w:r>
      </w:hyperlink>
      <w:r w:rsidRPr="00085680">
        <w:rPr>
          <w:lang w:val="en-CA"/>
        </w:rPr>
        <w:t> to stop lone </w:t>
      </w:r>
      <w:hyperlink r:id="rId3702" w:tooltip="Dragon" w:history="1">
        <w:r w:rsidRPr="00085680">
          <w:rPr>
            <w:rStyle w:val="Hyperlink"/>
            <w:lang w:val="en-CA"/>
          </w:rPr>
          <w:t>Dragons</w:t>
        </w:r>
      </w:hyperlink>
      <w:r w:rsidRPr="00085680">
        <w:rPr>
          <w:lang w:val="en-CA"/>
        </w:rPr>
        <w:t> from destroying it.</w:t>
      </w:r>
      <w:r w:rsidRPr="00085680">
        <w:rPr>
          <w:noProof/>
          <w:lang w:val="en-CA"/>
        </w:rPr>
        <w:drawing>
          <wp:inline distT="0" distB="0" distL="0" distR="0">
            <wp:extent cx="857250" cy="657225"/>
            <wp:effectExtent l="0" t="0" r="0" b="9525"/>
            <wp:docPr id="1671" name="Picture 1671" descr="Seeking Air Mine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1" descr="Seeking Air Mine unarmed"/>
                    <pic:cNvPicPr>
                      <a:picLocks noChangeAspect="1" noChangeArrowheads="1"/>
                    </pic:cNvPicPr>
                  </pic:nvPicPr>
                  <pic:blipFill>
                    <a:blip r:embed="rId3703">
                      <a:extLst>
                        <a:ext uri="{28A0092B-C50C-407E-A947-70E740481C1C}">
                          <a14:useLocalDpi xmlns:a14="http://schemas.microsoft.com/office/drawing/2010/main" val="0"/>
                        </a:ext>
                      </a:extLst>
                    </a:blip>
                    <a:srcRect/>
                    <a:stretch>
                      <a:fillRect/>
                    </a:stretch>
                  </pic:blipFill>
                  <pic:spPr bwMode="auto">
                    <a:xfrm>
                      <a:off x="0" y="0"/>
                      <a:ext cx="857250" cy="657225"/>
                    </a:xfrm>
                    <a:prstGeom prst="rect">
                      <a:avLst/>
                    </a:prstGeom>
                    <a:noFill/>
                    <a:ln>
                      <a:noFill/>
                    </a:ln>
                  </pic:spPr>
                </pic:pic>
              </a:graphicData>
            </a:graphic>
          </wp:inline>
        </w:drawing>
      </w:r>
    </w:p>
    <w:p w:rsidR="00085680" w:rsidRPr="00085680" w:rsidRDefault="00085680" w:rsidP="00085680">
      <w:pPr>
        <w:rPr>
          <w:lang w:val="en-CA"/>
        </w:rPr>
      </w:pPr>
      <w:r w:rsidRPr="00085680">
        <w:rPr>
          <w:lang w:val="en-CA"/>
        </w:rPr>
        <w:t>Unarmed</w:t>
      </w:r>
    </w:p>
    <w:p w:rsidR="00085680" w:rsidRPr="00085680" w:rsidRDefault="00085680" w:rsidP="00085680">
      <w:pPr>
        <w:numPr>
          <w:ilvl w:val="1"/>
          <w:numId w:val="201"/>
        </w:numPr>
        <w:rPr>
          <w:lang w:val="en-CA"/>
        </w:rPr>
      </w:pPr>
      <w:r w:rsidRPr="00085680">
        <w:rPr>
          <w:lang w:val="en-CA"/>
        </w:rPr>
        <w:t>It's an effective way to counter a </w:t>
      </w:r>
      <w:hyperlink r:id="rId3704" w:tooltip="Grand Warden" w:history="1">
        <w:r w:rsidRPr="00085680">
          <w:rPr>
            <w:rStyle w:val="Hyperlink"/>
            <w:lang w:val="en-CA"/>
          </w:rPr>
          <w:t>Grand Warden</w:t>
        </w:r>
      </w:hyperlink>
      <w:r w:rsidRPr="00085680">
        <w:rPr>
          <w:lang w:val="en-CA"/>
        </w:rPr>
        <w:t> in air mode. A max-level Seeking Air Mine can kill a </w:t>
      </w:r>
      <w:hyperlink r:id="rId3705" w:tooltip="Grand Warden" w:history="1">
        <w:r w:rsidRPr="00085680">
          <w:rPr>
            <w:rStyle w:val="Hyperlink"/>
            <w:lang w:val="en-CA"/>
          </w:rPr>
          <w:t>Grand Warden</w:t>
        </w:r>
      </w:hyperlink>
      <w:r w:rsidRPr="00085680">
        <w:rPr>
          <w:lang w:val="en-CA"/>
        </w:rPr>
        <w:t> in air mode regardless of level. This can be used to either force the attacker to use the Eternal Tome early (at a point in the attack where it isn't important), or if the attacker does not react in time, prevent the Eternal Tome from activating at all, reducing the risk of a defensive loss.</w:t>
      </w:r>
    </w:p>
    <w:p w:rsidR="00085680" w:rsidRPr="00085680" w:rsidRDefault="00085680" w:rsidP="00085680">
      <w:pPr>
        <w:numPr>
          <w:ilvl w:val="1"/>
          <w:numId w:val="201"/>
        </w:numPr>
        <w:rPr>
          <w:lang w:val="en-CA"/>
        </w:rPr>
      </w:pPr>
      <w:r w:rsidRPr="00085680">
        <w:rPr>
          <w:lang w:val="en-CA"/>
        </w:rPr>
        <w:t>It can be used to take down a </w:t>
      </w:r>
      <w:hyperlink r:id="rId3706" w:tooltip="Battle Blimp" w:history="1">
        <w:r w:rsidRPr="00085680">
          <w:rPr>
            <w:rStyle w:val="Hyperlink"/>
            <w:lang w:val="en-CA"/>
          </w:rPr>
          <w:t>Battle Blimp</w:t>
        </w:r>
      </w:hyperlink>
      <w:r w:rsidRPr="00085680">
        <w:rPr>
          <w:lang w:val="en-CA"/>
        </w:rPr>
        <w:t> that is being used to finish off the Town Hall after a ground attack.</w:t>
      </w:r>
    </w:p>
    <w:p w:rsidR="00085680" w:rsidRPr="00085680" w:rsidRDefault="00085680" w:rsidP="00085680">
      <w:pPr>
        <w:numPr>
          <w:ilvl w:val="1"/>
          <w:numId w:val="201"/>
        </w:numPr>
        <w:rPr>
          <w:lang w:val="en-CA"/>
        </w:rPr>
      </w:pPr>
      <w:r w:rsidRPr="00085680">
        <w:rPr>
          <w:lang w:val="en-CA"/>
        </w:rPr>
        <w:t>It is not recommended to group together multiple Seeking Air Mines. A single </w:t>
      </w:r>
      <w:hyperlink r:id="rId3707" w:tooltip="Balloon" w:history="1">
        <w:r w:rsidRPr="00085680">
          <w:rPr>
            <w:rStyle w:val="Hyperlink"/>
            <w:lang w:val="en-CA"/>
          </w:rPr>
          <w:t>Balloon</w:t>
        </w:r>
      </w:hyperlink>
      <w:r w:rsidRPr="00085680">
        <w:rPr>
          <w:lang w:val="en-CA"/>
        </w:rPr>
        <w:t> placed well can trigger all of them, wasting them.</w:t>
      </w:r>
    </w:p>
    <w:p w:rsidR="00085680" w:rsidRPr="00085680" w:rsidRDefault="00085680" w:rsidP="00085680">
      <w:pPr>
        <w:numPr>
          <w:ilvl w:val="0"/>
          <w:numId w:val="202"/>
        </w:numPr>
        <w:rPr>
          <w:lang w:val="en-CA"/>
        </w:rPr>
      </w:pPr>
      <w:r w:rsidRPr="00085680">
        <w:rPr>
          <w:b/>
          <w:bCs/>
          <w:lang w:val="en-CA"/>
        </w:rPr>
        <w:t>Offensive Strategy</w:t>
      </w:r>
    </w:p>
    <w:p w:rsidR="00085680" w:rsidRPr="00085680" w:rsidRDefault="00085680" w:rsidP="00085680">
      <w:pPr>
        <w:numPr>
          <w:ilvl w:val="1"/>
          <w:numId w:val="202"/>
        </w:numPr>
        <w:rPr>
          <w:lang w:val="en-CA"/>
        </w:rPr>
      </w:pPr>
      <w:r w:rsidRPr="00085680">
        <w:rPr>
          <w:lang w:val="en-CA"/>
        </w:rPr>
        <w:t>To prevent the trap from heavily damaging your </w:t>
      </w:r>
      <w:hyperlink r:id="rId3708" w:tooltip="Dragon" w:history="1">
        <w:r w:rsidRPr="00085680">
          <w:rPr>
            <w:rStyle w:val="Hyperlink"/>
            <w:lang w:val="en-CA"/>
          </w:rPr>
          <w:t>Dragons</w:t>
        </w:r>
      </w:hyperlink>
      <w:r w:rsidRPr="00085680">
        <w:rPr>
          <w:lang w:val="en-CA"/>
        </w:rPr>
        <w:t> or </w:t>
      </w:r>
      <w:hyperlink r:id="rId3709" w:tooltip="Healer" w:history="1">
        <w:r w:rsidRPr="00085680">
          <w:rPr>
            <w:rStyle w:val="Hyperlink"/>
            <w:lang w:val="en-CA"/>
          </w:rPr>
          <w:t>Healers</w:t>
        </w:r>
      </w:hyperlink>
      <w:r w:rsidRPr="00085680">
        <w:rPr>
          <w:lang w:val="en-CA"/>
        </w:rPr>
        <w:t>, use a </w:t>
      </w:r>
      <w:hyperlink r:id="rId3710" w:tooltip="Balloon" w:history="1">
        <w:r w:rsidRPr="00085680">
          <w:rPr>
            <w:rStyle w:val="Hyperlink"/>
            <w:lang w:val="en-CA"/>
          </w:rPr>
          <w:t>Balloon</w:t>
        </w:r>
      </w:hyperlink>
      <w:r w:rsidRPr="00085680">
        <w:rPr>
          <w:lang w:val="en-CA"/>
        </w:rPr>
        <w:t> to activate it. </w:t>
      </w:r>
      <w:hyperlink r:id="rId3711" w:tooltip="Minion" w:history="1">
        <w:r w:rsidRPr="00085680">
          <w:rPr>
            <w:rStyle w:val="Hyperlink"/>
            <w:lang w:val="en-CA"/>
          </w:rPr>
          <w:t>Minions</w:t>
        </w:r>
      </w:hyperlink>
      <w:r w:rsidRPr="00085680">
        <w:rPr>
          <w:lang w:val="en-CA"/>
        </w:rPr>
        <w:t> cannot activate the trap so do not use them in attempt to trigger the trap.</w:t>
      </w:r>
    </w:p>
    <w:p w:rsidR="00085680" w:rsidRPr="00085680" w:rsidRDefault="00085680" w:rsidP="00085680">
      <w:pPr>
        <w:numPr>
          <w:ilvl w:val="1"/>
          <w:numId w:val="202"/>
        </w:numPr>
        <w:rPr>
          <w:lang w:val="en-CA"/>
        </w:rPr>
      </w:pPr>
      <w:r w:rsidRPr="00085680">
        <w:rPr>
          <w:lang w:val="en-CA"/>
        </w:rPr>
        <w:lastRenderedPageBreak/>
        <w:t>Using the </w:t>
      </w:r>
      <w:hyperlink r:id="rId3712" w:tooltip="Grand Warden" w:history="1">
        <w:r w:rsidRPr="00085680">
          <w:rPr>
            <w:rStyle w:val="Hyperlink"/>
            <w:lang w:val="en-CA"/>
          </w:rPr>
          <w:t>Grand Warden</w:t>
        </w:r>
      </w:hyperlink>
      <w:r w:rsidRPr="00085680">
        <w:rPr>
          <w:lang w:val="en-CA"/>
        </w:rPr>
        <w:t>'s Eternal Tome ability can negate the damage done by the Seeking Air Mine, but if you wish to do so, you have to activate it quickly, otherwise the troop will get heavily damaged, if not destroyed. Success on your part may be advantageous as you will have negated a powerful trap, but usually the Eternal Tome is better used to negate damage from more dangerous sources, such as a </w:t>
      </w:r>
      <w:hyperlink r:id="rId3713" w:tooltip="Giga Tesla" w:history="1">
        <w:r w:rsidRPr="00085680">
          <w:rPr>
            <w:rStyle w:val="Hyperlink"/>
            <w:lang w:val="en-CA"/>
          </w:rPr>
          <w:t>Giga Tesla</w:t>
        </w:r>
      </w:hyperlink>
      <w:r w:rsidRPr="00085680">
        <w:rPr>
          <w:lang w:val="en-CA"/>
        </w:rPr>
        <w:t>'s death explosion.</w:t>
      </w:r>
    </w:p>
    <w:p w:rsidR="00085680" w:rsidRPr="00085680" w:rsidRDefault="00A02F7D" w:rsidP="00085680">
      <w:pPr>
        <w:rPr>
          <w:lang w:val="en-CA"/>
        </w:rPr>
      </w:pPr>
      <w:r>
        <w:rPr>
          <w:lang w:val="en-CA"/>
        </w:rPr>
        <w:pict>
          <v:rect id="_x0000_i1276" style="width:0;height:1.5pt" o:hralign="center" o:hrstd="t" o:hrnoshade="t" o:hr="t" fillcolor="#3a3a3a" stroked="f"/>
        </w:pict>
      </w:r>
    </w:p>
    <w:p w:rsidR="00085680" w:rsidRPr="00085680" w:rsidRDefault="00085680" w:rsidP="00085680">
      <w:pPr>
        <w:numPr>
          <w:ilvl w:val="0"/>
          <w:numId w:val="203"/>
        </w:numPr>
        <w:rPr>
          <w:lang w:val="en-CA"/>
        </w:rPr>
      </w:pPr>
      <w:r w:rsidRPr="00085680">
        <w:rPr>
          <w:b/>
          <w:bCs/>
          <w:lang w:val="en-CA"/>
        </w:rPr>
        <w:t>Upgrade Differences</w:t>
      </w:r>
    </w:p>
    <w:p w:rsidR="00085680" w:rsidRPr="00085680" w:rsidRDefault="00085680" w:rsidP="00085680">
      <w:pPr>
        <w:numPr>
          <w:ilvl w:val="1"/>
          <w:numId w:val="203"/>
        </w:numPr>
        <w:rPr>
          <w:lang w:val="en-CA"/>
        </w:rPr>
      </w:pPr>
      <w:r w:rsidRPr="00085680">
        <w:rPr>
          <w:lang w:val="en-CA"/>
        </w:rPr>
        <w:t>When initially placed, the Seeking Air Mine is an explosive mine with spikes, hidden under a trapdoor just like the Air Bomb. Three black balloons with white skulls are attached to the mine.</w:t>
      </w:r>
    </w:p>
    <w:p w:rsidR="00085680" w:rsidRPr="00085680" w:rsidRDefault="00085680" w:rsidP="00085680">
      <w:pPr>
        <w:numPr>
          <w:ilvl w:val="1"/>
          <w:numId w:val="203"/>
        </w:numPr>
        <w:rPr>
          <w:lang w:val="en-CA"/>
        </w:rPr>
      </w:pPr>
      <w:r w:rsidRPr="00085680">
        <w:rPr>
          <w:lang w:val="en-CA"/>
        </w:rPr>
        <w:t>At level 3 the spikes on the Seeking Air Mine get bigger and turn golden, the Seeking Air Mine can be seen more easily within its compartment as the compartment opens up slightly.</w:t>
      </w:r>
    </w:p>
    <w:p w:rsidR="00085680" w:rsidRPr="00085680" w:rsidRDefault="00A02F7D" w:rsidP="00085680">
      <w:pPr>
        <w:rPr>
          <w:lang w:val="en-CA"/>
        </w:rPr>
      </w:pPr>
      <w:r>
        <w:rPr>
          <w:lang w:val="en-CA"/>
        </w:rPr>
        <w:pict>
          <v:rect id="_x0000_i1277" style="width:0;height:1.5pt" o:hralign="center" o:hrstd="t" o:hrnoshade="t" o:hr="t" fillcolor="#3a3a3a" stroked="f"/>
        </w:pict>
      </w:r>
    </w:p>
    <w:p w:rsidR="00085680" w:rsidRPr="00085680" w:rsidRDefault="00085680" w:rsidP="00085680">
      <w:pPr>
        <w:numPr>
          <w:ilvl w:val="0"/>
          <w:numId w:val="204"/>
        </w:numPr>
        <w:rPr>
          <w:lang w:val="en-CA"/>
        </w:rPr>
      </w:pPr>
      <w:r w:rsidRPr="00085680">
        <w:rPr>
          <w:b/>
          <w:bCs/>
          <w:lang w:val="en-CA"/>
        </w:rPr>
        <w:t>Trivia</w:t>
      </w:r>
    </w:p>
    <w:p w:rsidR="00085680" w:rsidRPr="00085680" w:rsidRDefault="00085680" w:rsidP="00085680">
      <w:pPr>
        <w:numPr>
          <w:ilvl w:val="1"/>
          <w:numId w:val="204"/>
        </w:numPr>
        <w:rPr>
          <w:lang w:val="en-CA"/>
        </w:rPr>
      </w:pPr>
      <w:r w:rsidRPr="00085680">
        <w:rPr>
          <w:lang w:val="en-CA"/>
        </w:rPr>
        <w:t>The Seeking Air Mine appears to come out of its compartment and then hit an air </w:t>
      </w:r>
      <w:hyperlink r:id="rId3714" w:tooltip="Troops" w:history="1">
        <w:r w:rsidRPr="00085680">
          <w:rPr>
            <w:rStyle w:val="Hyperlink"/>
            <w:lang w:val="en-CA"/>
          </w:rPr>
          <w:t>troop</w:t>
        </w:r>
      </w:hyperlink>
      <w:r w:rsidRPr="00085680">
        <w:rPr>
          <w:lang w:val="en-CA"/>
        </w:rPr>
        <w:t>, causing a small, red flash.</w:t>
      </w:r>
    </w:p>
    <w:p w:rsidR="00085680" w:rsidRPr="00085680" w:rsidRDefault="00085680" w:rsidP="00085680">
      <w:pPr>
        <w:numPr>
          <w:ilvl w:val="1"/>
          <w:numId w:val="204"/>
        </w:numPr>
        <w:rPr>
          <w:lang w:val="en-CA"/>
        </w:rPr>
      </w:pPr>
      <w:r w:rsidRPr="00085680">
        <w:rPr>
          <w:lang w:val="en-CA"/>
        </w:rPr>
        <w:t>The Seeking Air Mine is the only trap that can guarantee the destruction of the </w:t>
      </w:r>
      <w:hyperlink r:id="rId3715" w:tooltip="Grand Warden" w:history="1">
        <w:r w:rsidRPr="00085680">
          <w:rPr>
            <w:rStyle w:val="Hyperlink"/>
            <w:lang w:val="en-CA"/>
          </w:rPr>
          <w:t>Grand Warden</w:t>
        </w:r>
      </w:hyperlink>
      <w:r w:rsidRPr="00085680">
        <w:rPr>
          <w:lang w:val="en-CA"/>
        </w:rPr>
        <w:t> when he's in air mode in one hit, provided that the mine is level 3 (and barring the use of his ability).</w:t>
      </w:r>
    </w:p>
    <w:p w:rsidR="00085680" w:rsidRPr="00085680" w:rsidRDefault="00085680" w:rsidP="00085680">
      <w:pPr>
        <w:numPr>
          <w:ilvl w:val="1"/>
          <w:numId w:val="204"/>
        </w:numPr>
        <w:rPr>
          <w:lang w:val="en-CA"/>
        </w:rPr>
      </w:pPr>
      <w:r w:rsidRPr="00085680">
        <w:rPr>
          <w:lang w:val="en-CA"/>
        </w:rPr>
        <w:t>It hits the </w:t>
      </w:r>
      <w:hyperlink r:id="rId3716" w:tooltip="Troops" w:history="1">
        <w:r w:rsidRPr="00085680">
          <w:rPr>
            <w:rStyle w:val="Hyperlink"/>
            <w:lang w:val="en-CA"/>
          </w:rPr>
          <w:t>troop</w:t>
        </w:r>
      </w:hyperlink>
      <w:r w:rsidRPr="00085680">
        <w:rPr>
          <w:lang w:val="en-CA"/>
        </w:rPr>
        <w:t> and disappears, but it looks like a flattened </w:t>
      </w:r>
      <w:hyperlink r:id="rId3717" w:tooltip="Balloon" w:history="1">
        <w:r w:rsidRPr="00085680">
          <w:rPr>
            <w:rStyle w:val="Hyperlink"/>
            <w:lang w:val="en-CA"/>
          </w:rPr>
          <w:t>Balloon</w:t>
        </w:r>
      </w:hyperlink>
      <w:r w:rsidRPr="00085680">
        <w:rPr>
          <w:lang w:val="en-CA"/>
        </w:rPr>
        <w:t> instead of an exploded one when triggered and viewed after battle. The same applies to the </w:t>
      </w:r>
      <w:hyperlink r:id="rId3718" w:tooltip="Air Bomb" w:history="1">
        <w:r w:rsidRPr="00085680">
          <w:rPr>
            <w:rStyle w:val="Hyperlink"/>
            <w:lang w:val="en-CA"/>
          </w:rPr>
          <w:t>Air Bomb</w:t>
        </w:r>
      </w:hyperlink>
      <w:r w:rsidRPr="00085680">
        <w:rPr>
          <w:lang w:val="en-CA"/>
        </w:rPr>
        <w:t>.</w:t>
      </w:r>
    </w:p>
    <w:p w:rsidR="00085680" w:rsidRPr="00085680" w:rsidRDefault="00085680" w:rsidP="00085680">
      <w:pPr>
        <w:numPr>
          <w:ilvl w:val="1"/>
          <w:numId w:val="204"/>
        </w:numPr>
        <w:rPr>
          <w:lang w:val="en-CA"/>
        </w:rPr>
      </w:pPr>
      <w:r w:rsidRPr="00085680">
        <w:rPr>
          <w:lang w:val="en-CA"/>
        </w:rPr>
        <w:t>Prior to the November 2013 update, it required </w:t>
      </w:r>
      <w:hyperlink r:id="rId3719" w:anchor="Dark_Elixir" w:tooltip="Resources" w:history="1">
        <w:r w:rsidRPr="00085680">
          <w:rPr>
            <w:rStyle w:val="Hyperlink"/>
            <w:lang w:val="en-CA"/>
          </w:rPr>
          <w:t>Dark Elixir</w:t>
        </w:r>
      </w:hyperlink>
      <w:r w:rsidRPr="00085680">
        <w:rPr>
          <w:lang w:val="en-CA"/>
        </w:rPr>
        <w:t> to build them. This same update made Traps permanent structures instead of disappearing upon activation.</w:t>
      </w:r>
    </w:p>
    <w:p w:rsidR="00085680" w:rsidRPr="00085680" w:rsidRDefault="00085680" w:rsidP="00085680">
      <w:pPr>
        <w:numPr>
          <w:ilvl w:val="1"/>
          <w:numId w:val="204"/>
        </w:numPr>
        <w:rPr>
          <w:lang w:val="en-CA"/>
        </w:rPr>
      </w:pPr>
      <w:r w:rsidRPr="00085680">
        <w:rPr>
          <w:lang w:val="en-CA"/>
        </w:rPr>
        <w:t>Previously, from the 24/2/2015 update, </w:t>
      </w:r>
      <w:hyperlink r:id="rId3720" w:tooltip="Healer" w:history="1">
        <w:r w:rsidRPr="00085680">
          <w:rPr>
            <w:rStyle w:val="Hyperlink"/>
            <w:lang w:val="en-CA"/>
          </w:rPr>
          <w:t>Healers</w:t>
        </w:r>
      </w:hyperlink>
      <w:r w:rsidRPr="00085680">
        <w:rPr>
          <w:lang w:val="en-CA"/>
        </w:rPr>
        <w:t> were made unable to trigger air traps, including the Seeking Air Mine. This has since been reverted following a balance change on 25/8/2016.</w:t>
      </w:r>
    </w:p>
    <w:p w:rsidR="00085680" w:rsidRPr="00085680" w:rsidRDefault="00A02F7D" w:rsidP="00085680">
      <w:pPr>
        <w:rPr>
          <w:lang w:val="en-CA"/>
        </w:rPr>
      </w:pPr>
      <w:r>
        <w:rPr>
          <w:lang w:val="en-CA"/>
        </w:rPr>
        <w:pict>
          <v:rect id="_x0000_i1278" style="width:0;height:1.5pt" o:hralign="center" o:hrstd="t" o:hrnoshade="t" o:hr="t" fillcolor="#3a3a3a" stroked="f"/>
        </w:pict>
      </w:r>
    </w:p>
    <w:p w:rsidR="00085680" w:rsidRPr="00085680" w:rsidRDefault="00085680" w:rsidP="00085680">
      <w:pPr>
        <w:numPr>
          <w:ilvl w:val="0"/>
          <w:numId w:val="205"/>
        </w:numPr>
        <w:rPr>
          <w:lang w:val="en-CA"/>
        </w:rPr>
      </w:pPr>
      <w:r w:rsidRPr="0008568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70" name="Picture 1670"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displays information about the Seeking Air Mine, such as Level, Damage Type and Targets.</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9" name="Picture 1669"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begins upgrading the Seeking Air Mine to the next level, if you have enough resources and a free </w:t>
            </w:r>
            <w:hyperlink r:id="rId3721" w:tooltip="Builder's Hut" w:history="1">
              <w:r w:rsidRPr="00085680">
                <w:rPr>
                  <w:rStyle w:val="Hyperlink"/>
                  <w:lang w:val="en-CA"/>
                </w:rPr>
                <w:t>Builder</w:t>
              </w:r>
            </w:hyperlink>
            <w:r w:rsidRPr="00085680">
              <w:rPr>
                <w:lang w:val="en-CA"/>
              </w:rPr>
              <w:t>. When the Seeking Air Mine is at maximum level, this icon is not shown.</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8" name="Picture 1668"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instantly upgrades the Seeking Air Mine to the next level, at the cost of one </w:t>
            </w:r>
            <w:hyperlink r:id="rId3722" w:tooltip="Magic Items" w:history="1">
              <w:r w:rsidRPr="00085680">
                <w:rPr>
                  <w:rStyle w:val="Hyperlink"/>
                  <w:lang w:val="en-CA"/>
                </w:rPr>
                <w:t>Hammer of Building</w:t>
              </w:r>
            </w:hyperlink>
            <w:r w:rsidRPr="00085680">
              <w:rPr>
                <w:lang w:val="en-CA"/>
              </w:rPr>
              <w:t> if you have one. When the Seeking Air Mine is at maximum level, this icon is not shown.</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7" name="Picture 1667"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the displayed number of </w:t>
            </w:r>
            <w:hyperlink r:id="rId3723" w:tooltip="Gems" w:history="1">
              <w:r w:rsidRPr="00085680">
                <w:rPr>
                  <w:rStyle w:val="Hyperlink"/>
                  <w:lang w:val="en-CA"/>
                </w:rPr>
                <w:t>Gems</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6" name="Picture 1666"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one </w:t>
            </w:r>
            <w:hyperlink r:id="rId3724" w:tooltip="Magic Items" w:history="1">
              <w:r w:rsidRPr="00085680">
                <w:rPr>
                  <w:rStyle w:val="Hyperlink"/>
                  <w:lang w:val="en-CA"/>
                </w:rPr>
                <w:t>Book of Building</w:t>
              </w:r>
            </w:hyperlink>
            <w:r w:rsidRPr="00085680">
              <w:rPr>
                <w:lang w:val="en-CA"/>
              </w:rPr>
              <w:t>. This icon is only shown if you have at least one </w:t>
            </w:r>
            <w:hyperlink r:id="rId3725" w:tooltip="Magic Items" w:history="1">
              <w:r w:rsidRPr="00085680">
                <w:rPr>
                  <w:rStyle w:val="Hyperlink"/>
                  <w:lang w:val="en-CA"/>
                </w:rPr>
                <w:t>Book of Building</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5" name="Picture 1665"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one </w:t>
            </w:r>
            <w:hyperlink r:id="rId3726" w:tooltip="Magic Items" w:history="1">
              <w:r w:rsidRPr="00085680">
                <w:rPr>
                  <w:rStyle w:val="Hyperlink"/>
                  <w:lang w:val="en-CA"/>
                </w:rPr>
                <w:t>Book of Everything</w:t>
              </w:r>
            </w:hyperlink>
            <w:r w:rsidRPr="00085680">
              <w:rPr>
                <w:lang w:val="en-CA"/>
              </w:rPr>
              <w:t>. This icon is only shown if you have at least one </w:t>
            </w:r>
            <w:hyperlink r:id="rId3727" w:tooltip="Magic Items" w:history="1">
              <w:r w:rsidRPr="00085680">
                <w:rPr>
                  <w:rStyle w:val="Hyperlink"/>
                  <w:lang w:val="en-CA"/>
                </w:rPr>
                <w:t>Book of Everything</w:t>
              </w:r>
            </w:hyperlink>
            <w:r w:rsidRPr="00085680">
              <w:rPr>
                <w:lang w:val="en-CA"/>
              </w:rPr>
              <w:t> but do not have a </w:t>
            </w:r>
            <w:hyperlink r:id="rId3728" w:tooltip="Magic Items" w:history="1">
              <w:r w:rsidRPr="00085680">
                <w:rPr>
                  <w:rStyle w:val="Hyperlink"/>
                  <w:lang w:val="en-CA"/>
                </w:rPr>
                <w:t>Book of Building</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lastRenderedPageBreak/>
              <w:drawing>
                <wp:inline distT="0" distB="0" distL="0" distR="0">
                  <wp:extent cx="428625" cy="428625"/>
                  <wp:effectExtent l="0" t="0" r="9525" b="9525"/>
                  <wp:docPr id="1664" name="Picture 1664"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boosts all your </w:t>
            </w:r>
            <w:hyperlink r:id="rId3729" w:tooltip="Builder" w:history="1">
              <w:r w:rsidRPr="00085680">
                <w:rPr>
                  <w:rStyle w:val="Hyperlink"/>
                  <w:lang w:val="en-CA"/>
                </w:rPr>
                <w:t>Builders</w:t>
              </w:r>
            </w:hyperlink>
            <w:r w:rsidRPr="00085680">
              <w:rPr>
                <w:lang w:val="en-CA"/>
              </w:rPr>
              <w:t>for 1 hour by a factor of ten, at the cost of one </w:t>
            </w:r>
            <w:hyperlink r:id="rId3730" w:tooltip="Magic Items" w:history="1">
              <w:r w:rsidRPr="00085680">
                <w:rPr>
                  <w:rStyle w:val="Hyperlink"/>
                  <w:lang w:val="en-CA"/>
                </w:rPr>
                <w:t>Builder Potion</w:t>
              </w:r>
            </w:hyperlink>
            <w:r w:rsidRPr="00085680">
              <w:rPr>
                <w:lang w:val="en-CA"/>
              </w:rPr>
              <w:t>. This icon is only shown if you have at least one </w:t>
            </w:r>
            <w:hyperlink r:id="rId3731" w:tooltip="Magic Items" w:history="1">
              <w:r w:rsidRPr="00085680">
                <w:rPr>
                  <w:rStyle w:val="Hyperlink"/>
                  <w:lang w:val="en-CA"/>
                </w:rPr>
                <w:t>Builder Potion</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3" name="Picture 1663"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cancels the current upgrade and refunds half of the upgrade cost.</w:t>
            </w:r>
          </w:p>
        </w:tc>
      </w:tr>
      <w:tr w:rsidR="00085680" w:rsidRPr="00085680" w:rsidTr="00085680">
        <w:trPr>
          <w:trHeight w:val="150"/>
        </w:trPr>
        <w:tc>
          <w:tcPr>
            <w:tcW w:w="0" w:type="auto"/>
            <w:vAlign w:val="center"/>
            <w:hideMark/>
          </w:tcPr>
          <w:p w:rsidR="00085680" w:rsidRPr="00085680" w:rsidRDefault="00085680" w:rsidP="00085680">
            <w:pPr>
              <w:rPr>
                <w:lang w:val="en-CA"/>
              </w:rPr>
            </w:pPr>
          </w:p>
        </w:tc>
        <w:tc>
          <w:tcPr>
            <w:tcW w:w="0" w:type="auto"/>
            <w:vAlign w:val="center"/>
            <w:hideMark/>
          </w:tcPr>
          <w:p w:rsidR="00085680" w:rsidRPr="00085680" w:rsidRDefault="00085680" w:rsidP="00085680">
            <w:pPr>
              <w:rPr>
                <w:lang w:val="en-CA"/>
              </w:rPr>
            </w:pPr>
          </w:p>
        </w:tc>
      </w:tr>
    </w:tbl>
    <w:p w:rsidR="00085680" w:rsidRPr="00085680" w:rsidRDefault="00085680" w:rsidP="00085680">
      <w:pPr>
        <w:numPr>
          <w:ilvl w:val="0"/>
          <w:numId w:val="205"/>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85680" w:rsidRPr="00085680" w:rsidTr="0008568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85680" w:rsidRPr="00085680" w:rsidRDefault="00A02F7D" w:rsidP="00085680">
            <w:pPr>
              <w:rPr>
                <w:b/>
                <w:bCs/>
                <w:lang w:val="en-CA"/>
              </w:rPr>
            </w:pPr>
            <w:hyperlink r:id="rId3732" w:tooltip="Town Hall" w:history="1">
              <w:r w:rsidR="00085680" w:rsidRPr="00085680">
                <w:rPr>
                  <w:rStyle w:val="Hyperlink"/>
                  <w:b/>
                  <w:bCs/>
                  <w:lang w:val="en-CA"/>
                </w:rPr>
                <w:t>Town Hall</w:t>
              </w:r>
            </w:hyperlink>
            <w:r w:rsidR="00085680" w:rsidRPr="0008568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12</w:t>
            </w:r>
          </w:p>
        </w:tc>
      </w:tr>
      <w:tr w:rsidR="00085680" w:rsidRPr="00085680" w:rsidTr="0008568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6</w:t>
            </w:r>
          </w:p>
        </w:tc>
      </w:tr>
    </w:tbl>
    <w:p w:rsidR="00085680" w:rsidRPr="00085680" w:rsidRDefault="00085680" w:rsidP="00590665">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85680" w:rsidRPr="00085680" w:rsidTr="0008568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Size </w:t>
            </w:r>
            <w:r w:rsidRPr="00085680">
              <w:rPr>
                <w:b/>
                <w:bCs/>
                <w:noProof/>
                <w:lang w:val="en-CA"/>
              </w:rPr>
              <w:drawing>
                <wp:inline distT="0" distB="0" distL="0" distR="0">
                  <wp:extent cx="190500" cy="142875"/>
                  <wp:effectExtent l="0" t="0" r="0" b="9525"/>
                  <wp:docPr id="1662" name="Picture 1662"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85680" w:rsidRPr="00085680" w:rsidTr="0008568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1x1</w:t>
            </w:r>
          </w:p>
        </w:tc>
      </w:tr>
    </w:tbl>
    <w:p w:rsidR="00085680" w:rsidRPr="00085680" w:rsidRDefault="00085680" w:rsidP="00085680">
      <w:pPr>
        <w:numPr>
          <w:ilvl w:val="0"/>
          <w:numId w:val="205"/>
        </w:numPr>
        <w:rPr>
          <w:vanish/>
          <w:lang w:val="en-CA"/>
        </w:rPr>
      </w:pPr>
    </w:p>
    <w:p w:rsidR="00E06B2F" w:rsidRDefault="00E06B2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A02F7D" w:rsidP="00085680">
            <w:pPr>
              <w:rPr>
                <w:b/>
                <w:bCs/>
                <w:lang w:val="en-CA"/>
              </w:rPr>
            </w:pPr>
            <w:hyperlink r:id="rId3733" w:anchor="Gold" w:tooltip="Resource Buildings" w:history="1">
              <w:r w:rsidR="00085680" w:rsidRPr="00085680">
                <w:rPr>
                  <w:rStyle w:val="Hyperlink"/>
                  <w:b/>
                  <w:bCs/>
                  <w:lang w:val="en-CA"/>
                </w:rPr>
                <w:t>Cost</w:t>
              </w:r>
            </w:hyperlink>
            <w:r w:rsidR="00085680" w:rsidRPr="00085680">
              <w:rPr>
                <w:b/>
                <w:bCs/>
                <w:lang w:val="en-CA"/>
              </w:rPr>
              <w:t> </w:t>
            </w:r>
            <w:r w:rsidR="00085680" w:rsidRPr="00085680">
              <w:rPr>
                <w:b/>
                <w:bCs/>
                <w:noProof/>
                <w:lang w:val="en-CA"/>
              </w:rPr>
              <w:drawing>
                <wp:inline distT="0" distB="0" distL="0" distR="0">
                  <wp:extent cx="190500" cy="190500"/>
                  <wp:effectExtent l="0" t="0" r="0" b="0"/>
                  <wp:docPr id="1661" name="Picture 1661"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A02F7D" w:rsidP="00085680">
            <w:pPr>
              <w:rPr>
                <w:b/>
                <w:bCs/>
                <w:lang w:val="en-CA"/>
              </w:rPr>
            </w:pPr>
            <w:hyperlink r:id="rId3734" w:tooltip="Experience" w:history="1">
              <w:r w:rsidR="00085680" w:rsidRPr="00085680">
                <w:rPr>
                  <w:rStyle w:val="Hyperlink"/>
                  <w:b/>
                  <w:bCs/>
                  <w:lang w:val="en-CA"/>
                </w:rPr>
                <w:t>Experience</w:t>
              </w:r>
            </w:hyperlink>
            <w:r w:rsidR="00085680" w:rsidRPr="00085680">
              <w:rPr>
                <w:b/>
                <w:bCs/>
                <w:lang w:val="en-CA"/>
              </w:rPr>
              <w:t> Gained </w:t>
            </w:r>
            <w:r w:rsidR="00085680" w:rsidRPr="00085680">
              <w:rPr>
                <w:b/>
                <w:bCs/>
                <w:noProof/>
                <w:lang w:val="en-CA"/>
              </w:rPr>
              <w:drawing>
                <wp:inline distT="0" distB="0" distL="0" distR="0">
                  <wp:extent cx="209550" cy="219075"/>
                  <wp:effectExtent l="0" t="0" r="0" b="9525"/>
                  <wp:docPr id="1660" name="Picture 1660"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A02F7D" w:rsidP="00085680">
            <w:pPr>
              <w:rPr>
                <w:b/>
                <w:bCs/>
                <w:lang w:val="en-CA"/>
              </w:rPr>
            </w:pPr>
            <w:hyperlink r:id="rId3735" w:tooltip="Town Hall" w:history="1">
              <w:r w:rsidR="00085680" w:rsidRPr="00085680">
                <w:rPr>
                  <w:rStyle w:val="Hyperlink"/>
                  <w:b/>
                  <w:bCs/>
                  <w:lang w:val="en-CA"/>
                </w:rPr>
                <w:t>Town Hall</w:t>
              </w:r>
            </w:hyperlink>
            <w:r w:rsidR="00085680" w:rsidRPr="00085680">
              <w:rPr>
                <w:b/>
                <w:bCs/>
                <w:lang w:val="en-CA"/>
              </w:rPr>
              <w:t> Level Required</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7</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9</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10</w:t>
            </w:r>
          </w:p>
        </w:tc>
      </w:tr>
    </w:tbl>
    <w:p w:rsidR="00085680" w:rsidRPr="00085680" w:rsidRDefault="00085680" w:rsidP="00085680">
      <w:pPr>
        <w:numPr>
          <w:ilvl w:val="0"/>
          <w:numId w:val="205"/>
        </w:numPr>
        <w:rPr>
          <w:vanish/>
          <w:lang w:val="en-CA"/>
        </w:rPr>
      </w:pPr>
    </w:p>
    <w:p w:rsidR="00E06B2F" w:rsidRDefault="00E06B2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06"/>
        <w:gridCol w:w="2135"/>
        <w:gridCol w:w="2921"/>
        <w:gridCol w:w="2358"/>
      </w:tblGrid>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Favorite Target</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None</w:t>
            </w:r>
          </w:p>
        </w:tc>
      </w:tr>
    </w:tbl>
    <w:p w:rsidR="00085680" w:rsidRDefault="00085680" w:rsidP="00D6071D"/>
    <w:p w:rsidR="00085680" w:rsidRDefault="00085680" w:rsidP="00D6071D"/>
    <w:p w:rsidR="00096654" w:rsidRDefault="00D6071D" w:rsidP="00BB436D">
      <w:pPr>
        <w:pStyle w:val="Heading2"/>
      </w:pPr>
      <w:r>
        <w:t xml:space="preserve">Skeleton </w:t>
      </w:r>
      <w:r w:rsidR="00096654">
        <w:t>T</w:t>
      </w:r>
      <w:r>
        <w:t>rap</w:t>
      </w:r>
    </w:p>
    <w:p w:rsidR="00096654" w:rsidRDefault="00096654" w:rsidP="00D6071D"/>
    <w:p w:rsidR="00523FF5" w:rsidRPr="00523FF5" w:rsidRDefault="00523FF5" w:rsidP="00523FF5">
      <w:pPr>
        <w:rPr>
          <w:lang w:val="en-CA"/>
        </w:rPr>
      </w:pPr>
      <w:r w:rsidRPr="00523FF5">
        <w:rPr>
          <w:noProof/>
          <w:lang w:val="en-CA"/>
        </w:rPr>
        <w:drawing>
          <wp:inline distT="0" distB="0" distL="0" distR="0">
            <wp:extent cx="2381250" cy="2495550"/>
            <wp:effectExtent l="0" t="0" r="0" b="0"/>
            <wp:docPr id="1710" name="Picture 1710" descr="Skeleton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3" descr="Skeleton Trap info"/>
                    <pic:cNvPicPr>
                      <a:picLocks noChangeAspect="1" noChangeArrowheads="1"/>
                    </pic:cNvPicPr>
                  </pic:nvPicPr>
                  <pic:blipFill>
                    <a:blip r:embed="rId3736">
                      <a:extLst>
                        <a:ext uri="{28A0092B-C50C-407E-A947-70E740481C1C}">
                          <a14:useLocalDpi xmlns:a14="http://schemas.microsoft.com/office/drawing/2010/main" val="0"/>
                        </a:ext>
                      </a:extLst>
                    </a:blip>
                    <a:srcRect/>
                    <a:stretch>
                      <a:fillRect/>
                    </a:stretch>
                  </pic:blipFill>
                  <pic:spPr bwMode="auto">
                    <a:xfrm>
                      <a:off x="0" y="0"/>
                      <a:ext cx="2381250" cy="2495550"/>
                    </a:xfrm>
                    <a:prstGeom prst="rect">
                      <a:avLst/>
                    </a:prstGeom>
                    <a:noFill/>
                    <a:ln>
                      <a:noFill/>
                    </a:ln>
                  </pic:spPr>
                </pic:pic>
              </a:graphicData>
            </a:graphic>
          </wp:inline>
        </w:drawing>
      </w:r>
    </w:p>
    <w:p w:rsidR="00523FF5" w:rsidRPr="00523FF5" w:rsidRDefault="00523FF5" w:rsidP="00523FF5">
      <w:pPr>
        <w:rPr>
          <w:lang w:val="en-CA"/>
        </w:rPr>
      </w:pPr>
      <w:r w:rsidRPr="00523FF5">
        <w:rPr>
          <w:b/>
          <w:bCs/>
          <w:i/>
          <w:iCs/>
          <w:lang w:val="en-CA"/>
        </w:rPr>
        <w:t>"Ambush and distract unsuspecting foes with a surprise skirmish of short-lived, but sneaky skeleton </w:t>
      </w:r>
      <w:hyperlink r:id="rId3737" w:tooltip="Troops" w:history="1">
        <w:r w:rsidRPr="00523FF5">
          <w:rPr>
            <w:rStyle w:val="Hyperlink"/>
            <w:b/>
            <w:bCs/>
            <w:i/>
            <w:iCs/>
            <w:lang w:val="en-CA"/>
          </w:rPr>
          <w:t>troops</w:t>
        </w:r>
      </w:hyperlink>
      <w:r w:rsidRPr="00523FF5">
        <w:rPr>
          <w:b/>
          <w:bCs/>
          <w:i/>
          <w:iCs/>
          <w:lang w:val="en-CA"/>
        </w:rPr>
        <w:t>! Skeleton Traps can be configured to pursue ground or air </w:t>
      </w:r>
      <w:hyperlink r:id="rId3738" w:tooltip="Troops" w:history="1">
        <w:r w:rsidRPr="00523FF5">
          <w:rPr>
            <w:rStyle w:val="Hyperlink"/>
            <w:b/>
            <w:bCs/>
            <w:i/>
            <w:iCs/>
            <w:lang w:val="en-CA"/>
          </w:rPr>
          <w:t>troops</w:t>
        </w:r>
      </w:hyperlink>
      <w:r w:rsidRPr="00523FF5">
        <w:rPr>
          <w:b/>
          <w:bCs/>
          <w:i/>
          <w:iCs/>
          <w:lang w:val="en-CA"/>
        </w:rPr>
        <w:t>."</w:t>
      </w:r>
    </w:p>
    <w:p w:rsidR="00523FF5" w:rsidRPr="00523FF5" w:rsidRDefault="00A02F7D" w:rsidP="00523FF5">
      <w:pPr>
        <w:rPr>
          <w:lang w:val="en-CA"/>
        </w:rPr>
      </w:pPr>
      <w:r>
        <w:rPr>
          <w:lang w:val="en-CA"/>
        </w:rPr>
        <w:pict>
          <v:rect id="_x0000_i1279"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523FF5" w:rsidRPr="00523FF5" w:rsidTr="00523FF5">
        <w:tc>
          <w:tcPr>
            <w:tcW w:w="0" w:type="auto"/>
            <w:shd w:val="clear" w:color="auto" w:fill="281434"/>
            <w:vAlign w:val="center"/>
            <w:hideMark/>
          </w:tcPr>
          <w:p w:rsidR="00523FF5" w:rsidRPr="00523FF5" w:rsidRDefault="00523FF5" w:rsidP="00523FF5">
            <w:pPr>
              <w:rPr>
                <w:lang w:val="en-CA"/>
              </w:rPr>
            </w:pPr>
          </w:p>
        </w:tc>
      </w:tr>
    </w:tbl>
    <w:p w:rsidR="00523FF5" w:rsidRPr="00523FF5" w:rsidRDefault="00523FF5" w:rsidP="00523FF5">
      <w:pPr>
        <w:rPr>
          <w:vanish/>
          <w:lang w:val="en-CA"/>
        </w:rPr>
      </w:pP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000"/>
        <w:gridCol w:w="3000"/>
      </w:tblGrid>
      <w:tr w:rsidR="00523FF5" w:rsidRPr="00523FF5" w:rsidTr="00523FF5">
        <w:trPr>
          <w:tblCellSpacing w:w="15" w:type="dxa"/>
        </w:trPr>
        <w:tc>
          <w:tcPr>
            <w:tcW w:w="0" w:type="auto"/>
            <w:shd w:val="clear" w:color="auto" w:fill="281434"/>
            <w:vAlign w:val="center"/>
            <w:hideMark/>
          </w:tcPr>
          <w:p w:rsidR="00523FF5" w:rsidRPr="00523FF5" w:rsidRDefault="00523FF5" w:rsidP="00523FF5">
            <w:pPr>
              <w:rPr>
                <w:lang w:val="en-CA"/>
              </w:rPr>
            </w:pPr>
            <w:r w:rsidRPr="00523FF5">
              <w:rPr>
                <w:noProof/>
                <w:lang w:val="en-CA"/>
              </w:rPr>
              <w:lastRenderedPageBreak/>
              <w:drawing>
                <wp:inline distT="0" distB="0" distL="0" distR="0">
                  <wp:extent cx="704850" cy="914400"/>
                  <wp:effectExtent l="0" t="0" r="0" b="0"/>
                  <wp:docPr id="1709" name="Picture 1709" descr="SkeletonTrap1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5" descr="SkeletonTrap1 Ground"/>
                          <pic:cNvPicPr>
                            <a:picLocks noChangeAspect="1" noChangeArrowheads="1"/>
                          </pic:cNvPicPr>
                        </pic:nvPicPr>
                        <pic:blipFill>
                          <a:blip r:embed="rId3739">
                            <a:extLst>
                              <a:ext uri="{28A0092B-C50C-407E-A947-70E740481C1C}">
                                <a14:useLocalDpi xmlns:a14="http://schemas.microsoft.com/office/drawing/2010/main" val="0"/>
                              </a:ext>
                            </a:extLst>
                          </a:blip>
                          <a:srcRect/>
                          <a:stretch>
                            <a:fillRect/>
                          </a:stretch>
                        </pic:blipFill>
                        <pic:spPr bwMode="auto">
                          <a:xfrm>
                            <a:off x="0" y="0"/>
                            <a:ext cx="704850" cy="914400"/>
                          </a:xfrm>
                          <a:prstGeom prst="rect">
                            <a:avLst/>
                          </a:prstGeom>
                          <a:noFill/>
                          <a:ln>
                            <a:noFill/>
                          </a:ln>
                        </pic:spPr>
                      </pic:pic>
                    </a:graphicData>
                  </a:graphic>
                </wp:inline>
              </w:drawing>
            </w:r>
          </w:p>
        </w:tc>
        <w:tc>
          <w:tcPr>
            <w:tcW w:w="0" w:type="auto"/>
            <w:shd w:val="clear" w:color="auto" w:fill="281434"/>
            <w:vAlign w:val="center"/>
            <w:hideMark/>
          </w:tcPr>
          <w:p w:rsidR="00523FF5" w:rsidRPr="00523FF5" w:rsidRDefault="00523FF5" w:rsidP="00523FF5">
            <w:pPr>
              <w:rPr>
                <w:lang w:val="en-CA"/>
              </w:rPr>
            </w:pPr>
            <w:r w:rsidRPr="00523FF5">
              <w:rPr>
                <w:noProof/>
                <w:lang w:val="en-CA"/>
              </w:rPr>
              <w:drawing>
                <wp:inline distT="0" distB="0" distL="0" distR="0">
                  <wp:extent cx="704850" cy="914400"/>
                  <wp:effectExtent l="0" t="0" r="0" b="0"/>
                  <wp:docPr id="1708" name="Picture 1708" descr="SkeletonTrap3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6" descr="SkeletonTrap3 Ground"/>
                          <pic:cNvPicPr>
                            <a:picLocks noChangeAspect="1" noChangeArrowheads="1"/>
                          </pic:cNvPicPr>
                        </pic:nvPicPr>
                        <pic:blipFill>
                          <a:blip r:embed="rId3740">
                            <a:extLst>
                              <a:ext uri="{28A0092B-C50C-407E-A947-70E740481C1C}">
                                <a14:useLocalDpi xmlns:a14="http://schemas.microsoft.com/office/drawing/2010/main" val="0"/>
                              </a:ext>
                            </a:extLst>
                          </a:blip>
                          <a:srcRect/>
                          <a:stretch>
                            <a:fillRect/>
                          </a:stretch>
                        </pic:blipFill>
                        <pic:spPr bwMode="auto">
                          <a:xfrm>
                            <a:off x="0" y="0"/>
                            <a:ext cx="704850" cy="914400"/>
                          </a:xfrm>
                          <a:prstGeom prst="rect">
                            <a:avLst/>
                          </a:prstGeom>
                          <a:noFill/>
                          <a:ln>
                            <a:noFill/>
                          </a:ln>
                        </pic:spPr>
                      </pic:pic>
                    </a:graphicData>
                  </a:graphic>
                </wp:inline>
              </w:drawing>
            </w:r>
          </w:p>
        </w:tc>
      </w:tr>
      <w:tr w:rsidR="00523FF5" w:rsidRPr="00523FF5" w:rsidTr="00523FF5">
        <w:trPr>
          <w:tblCellSpacing w:w="15" w:type="dxa"/>
        </w:trPr>
        <w:tc>
          <w:tcPr>
            <w:tcW w:w="2925" w:type="dxa"/>
            <w:shd w:val="clear" w:color="auto" w:fill="281434"/>
            <w:vAlign w:val="center"/>
            <w:hideMark/>
          </w:tcPr>
          <w:p w:rsidR="00523FF5" w:rsidRPr="00523FF5" w:rsidRDefault="00523FF5" w:rsidP="00523FF5">
            <w:pPr>
              <w:rPr>
                <w:lang w:val="en-CA"/>
              </w:rPr>
            </w:pPr>
            <w:r w:rsidRPr="00523FF5">
              <w:rPr>
                <w:b/>
                <w:bCs/>
                <w:lang w:val="en-CA"/>
              </w:rPr>
              <w:t>Level 1 &amp; 2</w:t>
            </w:r>
          </w:p>
        </w:tc>
        <w:tc>
          <w:tcPr>
            <w:tcW w:w="2925" w:type="dxa"/>
            <w:shd w:val="clear" w:color="auto" w:fill="281434"/>
            <w:vAlign w:val="center"/>
            <w:hideMark/>
          </w:tcPr>
          <w:p w:rsidR="00523FF5" w:rsidRPr="00523FF5" w:rsidRDefault="00523FF5" w:rsidP="00523FF5">
            <w:pPr>
              <w:rPr>
                <w:lang w:val="en-CA"/>
              </w:rPr>
            </w:pPr>
            <w:r w:rsidRPr="00523FF5">
              <w:rPr>
                <w:b/>
                <w:bCs/>
                <w:lang w:val="en-CA"/>
              </w:rPr>
              <w:t>Level 3 &amp; 4</w:t>
            </w:r>
          </w:p>
        </w:tc>
      </w:tr>
    </w:tbl>
    <w:p w:rsidR="00523FF5" w:rsidRPr="00523FF5" w:rsidRDefault="00A02F7D" w:rsidP="00523FF5">
      <w:pPr>
        <w:rPr>
          <w:lang w:val="en-CA"/>
        </w:rPr>
      </w:pPr>
      <w:r>
        <w:rPr>
          <w:lang w:val="en-CA"/>
        </w:rPr>
        <w:pict>
          <v:rect id="_x0000_i1280" style="width:0;height:1.5pt" o:hralign="center" o:hrstd="t" o:hrnoshade="t" o:hr="t" fillcolor="#3a3a3a" stroked="f"/>
        </w:pict>
      </w:r>
    </w:p>
    <w:p w:rsidR="00523FF5" w:rsidRPr="00523FF5" w:rsidRDefault="00523FF5" w:rsidP="00523FF5">
      <w:pPr>
        <w:numPr>
          <w:ilvl w:val="0"/>
          <w:numId w:val="206"/>
        </w:numPr>
        <w:rPr>
          <w:lang w:val="en-CA"/>
        </w:rPr>
      </w:pPr>
      <w:r w:rsidRPr="00523FF5">
        <w:rPr>
          <w:b/>
          <w:bCs/>
          <w:lang w:val="en-CA"/>
        </w:rPr>
        <w:t>Summary</w:t>
      </w:r>
    </w:p>
    <w:p w:rsidR="00523FF5" w:rsidRPr="00523FF5" w:rsidRDefault="00523FF5" w:rsidP="00523FF5">
      <w:pPr>
        <w:numPr>
          <w:ilvl w:val="1"/>
          <w:numId w:val="206"/>
        </w:numPr>
        <w:rPr>
          <w:lang w:val="en-CA"/>
        </w:rPr>
      </w:pPr>
      <w:r w:rsidRPr="00523FF5">
        <w:rPr>
          <w:lang w:val="en-CA"/>
        </w:rPr>
        <w:t>Skeleton Traps are structures that remain hidden until they are activated by an attacking </w:t>
      </w:r>
      <w:hyperlink r:id="rId3741" w:tooltip="Troops" w:history="1">
        <w:r w:rsidRPr="00523FF5">
          <w:rPr>
            <w:rStyle w:val="Hyperlink"/>
            <w:lang w:val="en-CA"/>
          </w:rPr>
          <w:t>troop</w:t>
        </w:r>
      </w:hyperlink>
      <w:r w:rsidRPr="00523FF5">
        <w:rPr>
          <w:lang w:val="en-CA"/>
        </w:rPr>
        <w:t> moving into their trigger radius.</w:t>
      </w:r>
    </w:p>
    <w:p w:rsidR="00523FF5" w:rsidRPr="00523FF5" w:rsidRDefault="00523FF5" w:rsidP="00523FF5">
      <w:pPr>
        <w:numPr>
          <w:ilvl w:val="1"/>
          <w:numId w:val="206"/>
        </w:numPr>
        <w:rPr>
          <w:lang w:val="en-CA"/>
        </w:rPr>
      </w:pPr>
      <w:r w:rsidRPr="00523FF5">
        <w:rPr>
          <w:lang w:val="en-CA"/>
        </w:rPr>
        <w:t>Once triggered, the coffin rises from the ground and multiple </w:t>
      </w:r>
      <w:hyperlink r:id="rId3742" w:tooltip="Witch/Skeleton" w:history="1">
        <w:r w:rsidRPr="00523FF5">
          <w:rPr>
            <w:rStyle w:val="Hyperlink"/>
            <w:lang w:val="en-CA"/>
          </w:rPr>
          <w:t>Skeletons</w:t>
        </w:r>
      </w:hyperlink>
      <w:r w:rsidRPr="00523FF5">
        <w:rPr>
          <w:lang w:val="en-CA"/>
        </w:rPr>
        <w:t> appear in the area around the coffin to attack nearby </w:t>
      </w:r>
      <w:hyperlink r:id="rId3743" w:tooltip="Troops" w:history="1">
        <w:r w:rsidRPr="00523FF5">
          <w:rPr>
            <w:rStyle w:val="Hyperlink"/>
            <w:lang w:val="en-CA"/>
          </w:rPr>
          <w:t>troops</w:t>
        </w:r>
      </w:hyperlink>
      <w:r w:rsidRPr="00523FF5">
        <w:rPr>
          <w:lang w:val="en-CA"/>
        </w:rPr>
        <w:t> depending on whether it is set for ground or air </w:t>
      </w:r>
      <w:hyperlink r:id="rId3744" w:tooltip="Troops" w:history="1">
        <w:r w:rsidRPr="00523FF5">
          <w:rPr>
            <w:rStyle w:val="Hyperlink"/>
            <w:lang w:val="en-CA"/>
          </w:rPr>
          <w:t>troops</w:t>
        </w:r>
      </w:hyperlink>
      <w:r w:rsidRPr="00523FF5">
        <w:rPr>
          <w:lang w:val="en-CA"/>
        </w:rPr>
        <w:t>. You can see the difference above using the Toggle Mode feature.</w:t>
      </w:r>
    </w:p>
    <w:p w:rsidR="00523FF5" w:rsidRPr="00523FF5" w:rsidRDefault="00523FF5" w:rsidP="00523FF5">
      <w:pPr>
        <w:numPr>
          <w:ilvl w:val="1"/>
          <w:numId w:val="206"/>
        </w:numPr>
        <w:rPr>
          <w:lang w:val="en-CA"/>
        </w:rPr>
      </w:pPr>
      <w:r w:rsidRPr="00523FF5">
        <w:rPr>
          <w:lang w:val="en-CA"/>
        </w:rPr>
        <w:t>Once activated, the Skeleton Trap must be re-armed in order to be a part of the next defense. Doing so is free and occurs automatically once the player logs into the game.</w:t>
      </w:r>
    </w:p>
    <w:p w:rsidR="00523FF5" w:rsidRPr="00523FF5" w:rsidRDefault="00523FF5" w:rsidP="00523FF5">
      <w:pPr>
        <w:numPr>
          <w:ilvl w:val="1"/>
          <w:numId w:val="206"/>
        </w:numPr>
        <w:rPr>
          <w:lang w:val="en-CA"/>
        </w:rPr>
      </w:pPr>
      <w:r w:rsidRPr="00523FF5">
        <w:rPr>
          <w:lang w:val="en-CA"/>
        </w:rPr>
        <w:t>They can be configured to attack either ground </w:t>
      </w:r>
      <w:hyperlink r:id="rId3745" w:tooltip="Troops" w:history="1">
        <w:r w:rsidRPr="00523FF5">
          <w:rPr>
            <w:rStyle w:val="Hyperlink"/>
            <w:lang w:val="en-CA"/>
          </w:rPr>
          <w:t>troops</w:t>
        </w:r>
      </w:hyperlink>
      <w:r w:rsidRPr="00523FF5">
        <w:rPr>
          <w:lang w:val="en-CA"/>
        </w:rPr>
        <w:t> or air troops.</w:t>
      </w:r>
    </w:p>
    <w:p w:rsidR="00523FF5" w:rsidRPr="00523FF5" w:rsidRDefault="00523FF5" w:rsidP="00523FF5">
      <w:pPr>
        <w:numPr>
          <w:ilvl w:val="1"/>
          <w:numId w:val="206"/>
        </w:numPr>
        <w:rPr>
          <w:lang w:val="en-CA"/>
        </w:rPr>
      </w:pPr>
      <w:r w:rsidRPr="00523FF5">
        <w:rPr>
          <w:lang w:val="en-CA"/>
        </w:rPr>
        <w:t>They will remain invisible if set to ground and an air </w:t>
      </w:r>
      <w:hyperlink r:id="rId3746" w:tooltip="Troops" w:history="1">
        <w:r w:rsidRPr="00523FF5">
          <w:rPr>
            <w:rStyle w:val="Hyperlink"/>
            <w:lang w:val="en-CA"/>
          </w:rPr>
          <w:t>troop</w:t>
        </w:r>
      </w:hyperlink>
      <w:r w:rsidRPr="00523FF5">
        <w:rPr>
          <w:lang w:val="en-CA"/>
        </w:rPr>
        <w:t> passes over (and vice versa).</w:t>
      </w:r>
    </w:p>
    <w:p w:rsidR="00523FF5" w:rsidRPr="00523FF5" w:rsidRDefault="00523FF5" w:rsidP="00523FF5">
      <w:pPr>
        <w:numPr>
          <w:ilvl w:val="1"/>
          <w:numId w:val="206"/>
        </w:numPr>
        <w:rPr>
          <w:lang w:val="en-CA"/>
        </w:rPr>
      </w:pPr>
      <w:r w:rsidRPr="00523FF5">
        <w:rPr>
          <w:lang w:val="en-CA"/>
        </w:rPr>
        <w:t>The number of </w:t>
      </w:r>
      <w:hyperlink r:id="rId3747" w:tooltip="Skeleton" w:history="1">
        <w:r w:rsidRPr="00523FF5">
          <w:rPr>
            <w:rStyle w:val="Hyperlink"/>
            <w:lang w:val="en-CA"/>
          </w:rPr>
          <w:t>Skeletons</w:t>
        </w:r>
      </w:hyperlink>
      <w:r w:rsidRPr="00523FF5">
        <w:rPr>
          <w:lang w:val="en-CA"/>
        </w:rPr>
        <w:t> released depends on the level of the Skeleton Trap.</w:t>
      </w:r>
    </w:p>
    <w:p w:rsidR="00523FF5" w:rsidRPr="00523FF5" w:rsidRDefault="00523FF5" w:rsidP="00523FF5">
      <w:pPr>
        <w:numPr>
          <w:ilvl w:val="1"/>
          <w:numId w:val="206"/>
        </w:numPr>
        <w:rPr>
          <w:lang w:val="en-CA"/>
        </w:rPr>
      </w:pPr>
      <w:r w:rsidRPr="00523FF5">
        <w:rPr>
          <w:lang w:val="en-CA"/>
        </w:rPr>
        <w:t>The </w:t>
      </w:r>
      <w:hyperlink r:id="rId3748" w:tooltip="Skeleton" w:history="1">
        <w:r w:rsidRPr="00523FF5">
          <w:rPr>
            <w:rStyle w:val="Hyperlink"/>
            <w:lang w:val="en-CA"/>
          </w:rPr>
          <w:t>Skeletons</w:t>
        </w:r>
      </w:hyperlink>
      <w:r w:rsidRPr="00523FF5">
        <w:rPr>
          <w:lang w:val="en-CA"/>
        </w:rPr>
        <w:t> released have a small skull icon next to them to signify they came from a Skeleton Trap (as opposed to being summoned by a </w:t>
      </w:r>
      <w:hyperlink r:id="rId3749" w:tooltip="Witch" w:history="1">
        <w:r w:rsidRPr="00523FF5">
          <w:rPr>
            <w:rStyle w:val="Hyperlink"/>
            <w:lang w:val="en-CA"/>
          </w:rPr>
          <w:t>Witch</w:t>
        </w:r>
      </w:hyperlink>
      <w:r w:rsidRPr="00523FF5">
        <w:rPr>
          <w:lang w:val="en-CA"/>
        </w:rPr>
        <w:t>), similar to the icon displayed next to </w:t>
      </w:r>
      <w:hyperlink r:id="rId3750" w:tooltip="Clan Castle" w:history="1">
        <w:r w:rsidRPr="00523FF5">
          <w:rPr>
            <w:rStyle w:val="Hyperlink"/>
            <w:lang w:val="en-CA"/>
          </w:rPr>
          <w:t>Clan Castle</w:t>
        </w:r>
      </w:hyperlink>
      <w:r w:rsidRPr="00523FF5">
        <w:rPr>
          <w:lang w:val="en-CA"/>
        </w:rPr>
        <w:t> troops. The reason behind this is because they play an equal role to the </w:t>
      </w:r>
      <w:hyperlink r:id="rId3751" w:tooltip="Skeleton" w:history="1">
        <w:r w:rsidRPr="00523FF5">
          <w:rPr>
            <w:rStyle w:val="Hyperlink"/>
            <w:lang w:val="en-CA"/>
          </w:rPr>
          <w:t>Skeletons</w:t>
        </w:r>
      </w:hyperlink>
      <w:r w:rsidRPr="00523FF5">
        <w:rPr>
          <w:lang w:val="en-CA"/>
        </w:rPr>
        <w:t> summoned by a defending </w:t>
      </w:r>
      <w:hyperlink r:id="rId3752" w:tooltip="Witch" w:history="1">
        <w:r w:rsidRPr="00523FF5">
          <w:rPr>
            <w:rStyle w:val="Hyperlink"/>
            <w:lang w:val="en-CA"/>
          </w:rPr>
          <w:t>Witch</w:t>
        </w:r>
      </w:hyperlink>
      <w:r w:rsidRPr="00523FF5">
        <w:rPr>
          <w:lang w:val="en-CA"/>
        </w:rPr>
        <w:t> in the </w:t>
      </w:r>
      <w:hyperlink r:id="rId3753" w:tooltip="Clan Castle" w:history="1">
        <w:r w:rsidRPr="00523FF5">
          <w:rPr>
            <w:rStyle w:val="Hyperlink"/>
            <w:lang w:val="en-CA"/>
          </w:rPr>
          <w:t>Clan Castle</w:t>
        </w:r>
      </w:hyperlink>
      <w:r w:rsidRPr="00523FF5">
        <w:rPr>
          <w:lang w:val="en-CA"/>
        </w:rPr>
        <w:t>.</w:t>
      </w:r>
    </w:p>
    <w:p w:rsidR="00523FF5" w:rsidRPr="00523FF5" w:rsidRDefault="00523FF5" w:rsidP="00523FF5">
      <w:pPr>
        <w:numPr>
          <w:ilvl w:val="1"/>
          <w:numId w:val="206"/>
        </w:numPr>
        <w:rPr>
          <w:lang w:val="en-CA"/>
        </w:rPr>
      </w:pPr>
      <w:r w:rsidRPr="00523FF5">
        <w:rPr>
          <w:lang w:val="en-CA"/>
        </w:rPr>
        <w:t>The </w:t>
      </w:r>
      <w:hyperlink r:id="rId3754" w:tooltip="Skeleton" w:history="1">
        <w:r w:rsidRPr="00523FF5">
          <w:rPr>
            <w:rStyle w:val="Hyperlink"/>
            <w:lang w:val="en-CA"/>
          </w:rPr>
          <w:t>Skeletons</w:t>
        </w:r>
      </w:hyperlink>
      <w:r w:rsidRPr="00523FF5">
        <w:rPr>
          <w:lang w:val="en-CA"/>
        </w:rPr>
        <w:t> from the trap have very similar stats to the </w:t>
      </w:r>
      <w:hyperlink r:id="rId3755" w:tooltip="Skeleton" w:history="1">
        <w:r w:rsidRPr="00523FF5">
          <w:rPr>
            <w:rStyle w:val="Hyperlink"/>
            <w:lang w:val="en-CA"/>
          </w:rPr>
          <w:t>Skeletons</w:t>
        </w:r>
      </w:hyperlink>
      <w:r w:rsidRPr="00523FF5">
        <w:rPr>
          <w:lang w:val="en-CA"/>
        </w:rPr>
        <w:t> summoned by the </w:t>
      </w:r>
      <w:hyperlink r:id="rId3756" w:tooltip="Witch" w:history="1">
        <w:r w:rsidRPr="00523FF5">
          <w:rPr>
            <w:rStyle w:val="Hyperlink"/>
            <w:lang w:val="en-CA"/>
          </w:rPr>
          <w:t>Witch</w:t>
        </w:r>
      </w:hyperlink>
      <w:r w:rsidRPr="00523FF5">
        <w:rPr>
          <w:lang w:val="en-CA"/>
        </w:rPr>
        <w:t>. While Skeleton Trap skeletons have the same DPS and hitpoints, they attack slightly faster, and air skeletons move slightly slower.</w:t>
      </w:r>
    </w:p>
    <w:p w:rsidR="00523FF5" w:rsidRPr="00523FF5" w:rsidRDefault="00523FF5" w:rsidP="00523FF5">
      <w:pPr>
        <w:numPr>
          <w:ilvl w:val="1"/>
          <w:numId w:val="206"/>
        </w:numPr>
        <w:rPr>
          <w:lang w:val="en-CA"/>
        </w:rPr>
      </w:pPr>
      <w:r w:rsidRPr="00523FF5">
        <w:rPr>
          <w:lang w:val="en-CA"/>
        </w:rPr>
        <w:t>Skeleton Traps set to defend against air </w:t>
      </w:r>
      <w:hyperlink r:id="rId3757" w:tooltip="Troops" w:history="1">
        <w:r w:rsidRPr="00523FF5">
          <w:rPr>
            <w:rStyle w:val="Hyperlink"/>
            <w:lang w:val="en-CA"/>
          </w:rPr>
          <w:t>troops</w:t>
        </w:r>
      </w:hyperlink>
      <w:r w:rsidRPr="00523FF5">
        <w:rPr>
          <w:lang w:val="en-CA"/>
        </w:rPr>
        <w:t> have wings instead of a skull on the face of the coffin. </w:t>
      </w:r>
      <w:hyperlink r:id="rId3758" w:tooltip="Skeleton" w:history="1">
        <w:r w:rsidRPr="00523FF5">
          <w:rPr>
            <w:rStyle w:val="Hyperlink"/>
            <w:lang w:val="en-CA"/>
          </w:rPr>
          <w:t>Skeletons</w:t>
        </w:r>
      </w:hyperlink>
      <w:r w:rsidRPr="00523FF5">
        <w:rPr>
          <w:lang w:val="en-CA"/>
        </w:rPr>
        <w:t> that arise from being triggered while set to defend against air </w:t>
      </w:r>
      <w:hyperlink r:id="rId3759" w:tooltip="Troops" w:history="1">
        <w:r w:rsidRPr="00523FF5">
          <w:rPr>
            <w:rStyle w:val="Hyperlink"/>
            <w:lang w:val="en-CA"/>
          </w:rPr>
          <w:t>troops</w:t>
        </w:r>
      </w:hyperlink>
      <w:r w:rsidRPr="00523FF5">
        <w:rPr>
          <w:lang w:val="en-CA"/>
        </w:rPr>
        <w:t> float through the air with the aid of two small red balloons, the same balloons as those on the </w:t>
      </w:r>
      <w:hyperlink r:id="rId3760" w:tooltip="Air Bomb" w:history="1">
        <w:r w:rsidRPr="00523FF5">
          <w:rPr>
            <w:rStyle w:val="Hyperlink"/>
            <w:lang w:val="en-CA"/>
          </w:rPr>
          <w:t>Air Bomb</w:t>
        </w:r>
      </w:hyperlink>
      <w:r w:rsidRPr="00523FF5">
        <w:rPr>
          <w:lang w:val="en-CA"/>
        </w:rPr>
        <w:t>.</w:t>
      </w:r>
    </w:p>
    <w:p w:rsidR="00523FF5" w:rsidRPr="00523FF5" w:rsidRDefault="00523FF5" w:rsidP="00523FF5">
      <w:pPr>
        <w:numPr>
          <w:ilvl w:val="1"/>
          <w:numId w:val="206"/>
        </w:numPr>
        <w:rPr>
          <w:lang w:val="en-CA"/>
        </w:rPr>
      </w:pPr>
      <w:r w:rsidRPr="00523FF5">
        <w:rPr>
          <w:lang w:val="en-CA"/>
        </w:rPr>
        <w:t>Skeleton Traps were added in the October 22, 2014 Halloween update, but are a permanent addition that will remain available after the holiday has passed, unlike in previous years.</w:t>
      </w:r>
    </w:p>
    <w:p w:rsidR="00523FF5" w:rsidRPr="00523FF5" w:rsidRDefault="00A02F7D" w:rsidP="00523FF5">
      <w:pPr>
        <w:rPr>
          <w:lang w:val="en-CA"/>
        </w:rPr>
      </w:pPr>
      <w:r>
        <w:rPr>
          <w:lang w:val="en-CA"/>
        </w:rPr>
        <w:pict>
          <v:rect id="_x0000_i1281" style="width:0;height:1.5pt" o:hralign="center" o:hrstd="t" o:hrnoshade="t" o:hr="t" fillcolor="#3a3a3a" stroked="f"/>
        </w:pict>
      </w:r>
    </w:p>
    <w:p w:rsidR="00523FF5" w:rsidRPr="00523FF5" w:rsidRDefault="00523FF5" w:rsidP="00523FF5">
      <w:pPr>
        <w:numPr>
          <w:ilvl w:val="0"/>
          <w:numId w:val="207"/>
        </w:numPr>
        <w:rPr>
          <w:lang w:val="en-CA"/>
        </w:rPr>
      </w:pPr>
      <w:r w:rsidRPr="00523FF5">
        <w:rPr>
          <w:b/>
          <w:bCs/>
          <w:lang w:val="en-CA"/>
        </w:rPr>
        <w:t>Defensive Strategy</w:t>
      </w:r>
    </w:p>
    <w:p w:rsidR="00523FF5" w:rsidRPr="00523FF5" w:rsidRDefault="00523FF5" w:rsidP="00523FF5">
      <w:pPr>
        <w:numPr>
          <w:ilvl w:val="1"/>
          <w:numId w:val="207"/>
        </w:numPr>
        <w:rPr>
          <w:lang w:val="en-CA"/>
        </w:rPr>
      </w:pPr>
      <w:r w:rsidRPr="00523FF5">
        <w:rPr>
          <w:lang w:val="en-CA"/>
        </w:rPr>
        <w:t>Skeleton Traps make valuable distractions. You can place them near buildings you wish to protect to distract most troops that wish to attack that building, allowing your defenses time to destroy the attacking troops.</w:t>
      </w:r>
    </w:p>
    <w:p w:rsidR="00523FF5" w:rsidRPr="00523FF5" w:rsidRDefault="00523FF5" w:rsidP="00523FF5">
      <w:pPr>
        <w:numPr>
          <w:ilvl w:val="1"/>
          <w:numId w:val="207"/>
        </w:numPr>
        <w:rPr>
          <w:lang w:val="en-CA"/>
        </w:rPr>
      </w:pPr>
      <w:r w:rsidRPr="00523FF5">
        <w:rPr>
          <w:lang w:val="en-CA"/>
        </w:rPr>
        <w:t>They are useful in distracting </w:t>
      </w:r>
      <w:hyperlink r:id="rId3761" w:tooltip="Heroes" w:history="1">
        <w:r w:rsidRPr="00523FF5">
          <w:rPr>
            <w:rStyle w:val="Hyperlink"/>
            <w:lang w:val="en-CA"/>
          </w:rPr>
          <w:t>Heroes</w:t>
        </w:r>
      </w:hyperlink>
      <w:r w:rsidRPr="00523FF5">
        <w:rPr>
          <w:lang w:val="en-CA"/>
        </w:rPr>
        <w:t> and </w:t>
      </w:r>
      <w:hyperlink r:id="rId3762" w:tooltip="P.E.K.K.A" w:history="1">
        <w:r w:rsidRPr="00523FF5">
          <w:rPr>
            <w:rStyle w:val="Hyperlink"/>
            <w:lang w:val="en-CA"/>
          </w:rPr>
          <w:t>P.E.K.K.As</w:t>
        </w:r>
      </w:hyperlink>
      <w:r w:rsidRPr="00523FF5">
        <w:rPr>
          <w:lang w:val="en-CA"/>
        </w:rPr>
        <w:t>, especially when either are near the </w:t>
      </w:r>
      <w:hyperlink r:id="rId3763" w:tooltip="Town Hall" w:history="1">
        <w:r w:rsidRPr="00523FF5">
          <w:rPr>
            <w:rStyle w:val="Hyperlink"/>
            <w:lang w:val="en-CA"/>
          </w:rPr>
          <w:t>Town Hall</w:t>
        </w:r>
      </w:hyperlink>
      <w:r w:rsidRPr="00523FF5">
        <w:rPr>
          <w:lang w:val="en-CA"/>
        </w:rPr>
        <w:t>. They are even better against troops who target defenses, such as </w:t>
      </w:r>
      <w:hyperlink r:id="rId3764" w:tooltip="Giant" w:history="1">
        <w:r w:rsidRPr="00523FF5">
          <w:rPr>
            <w:rStyle w:val="Hyperlink"/>
            <w:lang w:val="en-CA"/>
          </w:rPr>
          <w:t>Giants</w:t>
        </w:r>
      </w:hyperlink>
      <w:r w:rsidRPr="00523FF5">
        <w:rPr>
          <w:lang w:val="en-CA"/>
        </w:rPr>
        <w:t> and </w:t>
      </w:r>
      <w:hyperlink r:id="rId3765" w:tooltip="Hog Rider" w:history="1">
        <w:r w:rsidRPr="00523FF5">
          <w:rPr>
            <w:rStyle w:val="Hyperlink"/>
            <w:lang w:val="en-CA"/>
          </w:rPr>
          <w:t>Hog Riders</w:t>
        </w:r>
      </w:hyperlink>
      <w:r w:rsidRPr="00523FF5">
        <w:rPr>
          <w:lang w:val="en-CA"/>
        </w:rPr>
        <w:t>, because they do not stop to attack the Skeletons, in which they slowly get killed while destroying the defenses. This is the same with any other troop who target a certain </w:t>
      </w:r>
      <w:hyperlink r:id="rId3766" w:tooltip="Buildings" w:history="1">
        <w:r w:rsidRPr="00523FF5">
          <w:rPr>
            <w:rStyle w:val="Hyperlink"/>
            <w:lang w:val="en-CA"/>
          </w:rPr>
          <w:t>building</w:t>
        </w:r>
      </w:hyperlink>
      <w:r w:rsidRPr="00523FF5">
        <w:rPr>
          <w:lang w:val="en-CA"/>
        </w:rPr>
        <w:t> structure.</w:t>
      </w:r>
      <w:r w:rsidRPr="00523FF5">
        <w:rPr>
          <w:noProof/>
          <w:lang w:val="en-CA"/>
        </w:rPr>
        <w:drawing>
          <wp:inline distT="0" distB="0" distL="0" distR="0">
            <wp:extent cx="1038225" cy="771525"/>
            <wp:effectExtent l="0" t="0" r="9525" b="9525"/>
            <wp:docPr id="1707" name="Picture 1707" descr="SkeletonTrap3 unarmed">
              <a:hlinkClick xmlns:a="http://schemas.openxmlformats.org/drawingml/2006/main" r:id="rId37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9" descr="SkeletonTrap3 unarmed">
                      <a:hlinkClick r:id="rId3767"/>
                    </pic:cNvPr>
                    <pic:cNvPicPr>
                      <a:picLocks noChangeAspect="1" noChangeArrowheads="1"/>
                    </pic:cNvPicPr>
                  </pic:nvPicPr>
                  <pic:blipFill>
                    <a:blip r:embed="rId3768">
                      <a:extLst>
                        <a:ext uri="{28A0092B-C50C-407E-A947-70E740481C1C}">
                          <a14:useLocalDpi xmlns:a14="http://schemas.microsoft.com/office/drawing/2010/main" val="0"/>
                        </a:ext>
                      </a:extLst>
                    </a:blip>
                    <a:srcRect/>
                    <a:stretch>
                      <a:fillRect/>
                    </a:stretch>
                  </pic:blipFill>
                  <pic:spPr bwMode="auto">
                    <a:xfrm>
                      <a:off x="0" y="0"/>
                      <a:ext cx="1038225" cy="771525"/>
                    </a:xfrm>
                    <a:prstGeom prst="rect">
                      <a:avLst/>
                    </a:prstGeom>
                    <a:noFill/>
                    <a:ln>
                      <a:noFill/>
                    </a:ln>
                  </pic:spPr>
                </pic:pic>
              </a:graphicData>
            </a:graphic>
          </wp:inline>
        </w:drawing>
      </w:r>
    </w:p>
    <w:p w:rsidR="00523FF5" w:rsidRPr="00523FF5" w:rsidRDefault="00523FF5" w:rsidP="00523FF5">
      <w:pPr>
        <w:rPr>
          <w:lang w:val="en-CA"/>
        </w:rPr>
      </w:pPr>
      <w:r w:rsidRPr="00523FF5">
        <w:rPr>
          <w:lang w:val="en-CA"/>
        </w:rPr>
        <w:t>Unarmed</w:t>
      </w:r>
    </w:p>
    <w:p w:rsidR="00523FF5" w:rsidRPr="00523FF5" w:rsidRDefault="00523FF5" w:rsidP="00523FF5">
      <w:pPr>
        <w:numPr>
          <w:ilvl w:val="1"/>
          <w:numId w:val="207"/>
        </w:numPr>
        <w:rPr>
          <w:lang w:val="en-CA"/>
        </w:rPr>
      </w:pPr>
      <w:r w:rsidRPr="00523FF5">
        <w:rPr>
          <w:lang w:val="en-CA"/>
        </w:rPr>
        <w:t>You can place Skeleton Traps near a </w:t>
      </w:r>
      <w:hyperlink r:id="rId3769" w:tooltip="Bomb Tower" w:history="1">
        <w:r w:rsidRPr="00523FF5">
          <w:rPr>
            <w:rStyle w:val="Hyperlink"/>
            <w:lang w:val="en-CA"/>
          </w:rPr>
          <w:t>Bomb Tower</w:t>
        </w:r>
      </w:hyperlink>
      <w:r w:rsidRPr="00523FF5">
        <w:rPr>
          <w:lang w:val="en-CA"/>
        </w:rPr>
        <w:t xml:space="preserve"> to stall troops there when it explodes. However, this generally does not work for troops that target defensive </w:t>
      </w:r>
      <w:r w:rsidRPr="00523FF5">
        <w:rPr>
          <w:lang w:val="en-CA"/>
        </w:rPr>
        <w:lastRenderedPageBreak/>
        <w:t>buildings, such as the </w:t>
      </w:r>
      <w:hyperlink r:id="rId3770" w:tooltip="Hog Rider" w:history="1">
        <w:r w:rsidRPr="00523FF5">
          <w:rPr>
            <w:rStyle w:val="Hyperlink"/>
            <w:lang w:val="en-CA"/>
          </w:rPr>
          <w:t>Hog Rider</w:t>
        </w:r>
      </w:hyperlink>
      <w:r w:rsidRPr="00523FF5">
        <w:rPr>
          <w:lang w:val="en-CA"/>
        </w:rPr>
        <w:t>, since they will ignore the Skeletons unless the Bomb Tower was the last defense standing.</w:t>
      </w:r>
    </w:p>
    <w:p w:rsidR="00523FF5" w:rsidRPr="00523FF5" w:rsidRDefault="00523FF5" w:rsidP="00523FF5">
      <w:pPr>
        <w:numPr>
          <w:ilvl w:val="1"/>
          <w:numId w:val="207"/>
        </w:numPr>
        <w:rPr>
          <w:lang w:val="en-CA"/>
        </w:rPr>
      </w:pPr>
      <w:r w:rsidRPr="00523FF5">
        <w:rPr>
          <w:lang w:val="en-CA"/>
        </w:rPr>
        <w:t>In air mode, place the Skeleton Trap near </w:t>
      </w:r>
      <w:hyperlink r:id="rId3771" w:tooltip="Air Defense" w:history="1">
        <w:r w:rsidRPr="00523FF5">
          <w:rPr>
            <w:rStyle w:val="Hyperlink"/>
            <w:lang w:val="en-CA"/>
          </w:rPr>
          <w:t>Air Defenses</w:t>
        </w:r>
      </w:hyperlink>
      <w:r w:rsidRPr="00523FF5">
        <w:rPr>
          <w:lang w:val="en-CA"/>
        </w:rPr>
        <w:t> to distract </w:t>
      </w:r>
      <w:hyperlink r:id="rId3772" w:tooltip="Dragon" w:history="1">
        <w:r w:rsidRPr="00523FF5">
          <w:rPr>
            <w:rStyle w:val="Hyperlink"/>
            <w:lang w:val="en-CA"/>
          </w:rPr>
          <w:t>Dragons</w:t>
        </w:r>
      </w:hyperlink>
      <w:r w:rsidRPr="00523FF5">
        <w:rPr>
          <w:lang w:val="en-CA"/>
        </w:rPr>
        <w:t> from targeting them.</w:t>
      </w:r>
    </w:p>
    <w:p w:rsidR="00523FF5" w:rsidRPr="00523FF5" w:rsidRDefault="00523FF5" w:rsidP="00523FF5">
      <w:pPr>
        <w:numPr>
          <w:ilvl w:val="1"/>
          <w:numId w:val="207"/>
        </w:numPr>
        <w:rPr>
          <w:lang w:val="en-CA"/>
        </w:rPr>
      </w:pPr>
      <w:r w:rsidRPr="00523FF5">
        <w:rPr>
          <w:lang w:val="en-CA"/>
        </w:rPr>
        <w:t>The Skeleton Trap's Skeletons can attack defense-targeting troops without retaliation, so when you make a base, try to separate the support unit from the tanks in order to prevent such support units from destroying the Skeletons.</w:t>
      </w:r>
    </w:p>
    <w:p w:rsidR="00523FF5" w:rsidRPr="00523FF5" w:rsidRDefault="00523FF5" w:rsidP="00523FF5">
      <w:pPr>
        <w:numPr>
          <w:ilvl w:val="1"/>
          <w:numId w:val="207"/>
        </w:numPr>
        <w:rPr>
          <w:lang w:val="en-CA"/>
        </w:rPr>
      </w:pPr>
      <w:r w:rsidRPr="00523FF5">
        <w:rPr>
          <w:lang w:val="en-CA"/>
        </w:rPr>
        <w:t>Another way to prevent your opponents from defeating your base with </w:t>
      </w:r>
      <w:hyperlink r:id="rId3773" w:tooltip="Balloon" w:history="1">
        <w:r w:rsidRPr="00523FF5">
          <w:rPr>
            <w:rStyle w:val="Hyperlink"/>
            <w:lang w:val="en-CA"/>
          </w:rPr>
          <w:t>Balloons</w:t>
        </w:r>
      </w:hyperlink>
      <w:r w:rsidRPr="00523FF5">
        <w:rPr>
          <w:lang w:val="en-CA"/>
        </w:rPr>
        <w:t> is to set your Skeleton Traps to air mode and place them near your defenses. Since the Balloons won't attack your Skeletons, they can dish out a good amount of damage to the Balloons. Be aware of </w:t>
      </w:r>
      <w:hyperlink r:id="rId3774" w:tooltip="Lava Hound/Lava Pup" w:history="1">
        <w:r w:rsidRPr="00523FF5">
          <w:rPr>
            <w:rStyle w:val="Hyperlink"/>
            <w:lang w:val="en-CA"/>
          </w:rPr>
          <w:t>Lava Pups</w:t>
        </w:r>
      </w:hyperlink>
      <w:r w:rsidRPr="00523FF5">
        <w:rPr>
          <w:lang w:val="en-CA"/>
        </w:rPr>
        <w:t> and </w:t>
      </w:r>
      <w:hyperlink r:id="rId3775" w:tooltip="Minion" w:history="1">
        <w:r w:rsidRPr="00523FF5">
          <w:rPr>
            <w:rStyle w:val="Hyperlink"/>
            <w:lang w:val="en-CA"/>
          </w:rPr>
          <w:t>Minions</w:t>
        </w:r>
      </w:hyperlink>
      <w:r w:rsidRPr="00523FF5">
        <w:rPr>
          <w:lang w:val="en-CA"/>
        </w:rPr>
        <w:t> if the opponent is using Lava Hounds and Minions to assist the Balloons.</w:t>
      </w:r>
    </w:p>
    <w:p w:rsidR="00523FF5" w:rsidRPr="00523FF5" w:rsidRDefault="00A02F7D" w:rsidP="00523FF5">
      <w:pPr>
        <w:rPr>
          <w:lang w:val="en-CA"/>
        </w:rPr>
      </w:pPr>
      <w:r>
        <w:rPr>
          <w:lang w:val="en-CA"/>
        </w:rPr>
        <w:pict>
          <v:rect id="_x0000_i1282" style="width:0;height:1.5pt" o:hralign="center" o:hrstd="t" o:hrnoshade="t" o:hr="t" fillcolor="#3a3a3a" stroked="f"/>
        </w:pict>
      </w:r>
    </w:p>
    <w:p w:rsidR="00523FF5" w:rsidRPr="00523FF5" w:rsidRDefault="00523FF5" w:rsidP="00523FF5">
      <w:pPr>
        <w:numPr>
          <w:ilvl w:val="0"/>
          <w:numId w:val="208"/>
        </w:numPr>
        <w:rPr>
          <w:lang w:val="en-CA"/>
        </w:rPr>
      </w:pPr>
      <w:r w:rsidRPr="00523FF5">
        <w:rPr>
          <w:b/>
          <w:bCs/>
          <w:lang w:val="en-CA"/>
        </w:rPr>
        <w:t>Upgrade Differences</w:t>
      </w:r>
    </w:p>
    <w:p w:rsidR="00523FF5" w:rsidRPr="00523FF5" w:rsidRDefault="00523FF5" w:rsidP="00523FF5">
      <w:pPr>
        <w:numPr>
          <w:ilvl w:val="1"/>
          <w:numId w:val="208"/>
        </w:numPr>
        <w:rPr>
          <w:lang w:val="en-CA"/>
        </w:rPr>
      </w:pPr>
      <w:r w:rsidRPr="00523FF5">
        <w:rPr>
          <w:lang w:val="en-CA"/>
        </w:rPr>
        <w:t>Initially, Skeleton Traps are a light shade of brown and have a skull or a batlike figure on the front of the coffin. It is boarded up, indicating that the Skeletons were possibly once people.</w:t>
      </w:r>
    </w:p>
    <w:p w:rsidR="00523FF5" w:rsidRPr="00523FF5" w:rsidRDefault="00523FF5" w:rsidP="00523FF5">
      <w:pPr>
        <w:numPr>
          <w:ilvl w:val="1"/>
          <w:numId w:val="208"/>
        </w:numPr>
        <w:rPr>
          <w:lang w:val="en-CA"/>
        </w:rPr>
      </w:pPr>
      <w:r w:rsidRPr="00523FF5">
        <w:rPr>
          <w:lang w:val="en-CA"/>
        </w:rPr>
        <w:t>At level 3, the Skeleton Trap is a darker shade of brown and has five brass studs on the face of the coffin. A short, dark brown board connects the coffin together at the top.</w:t>
      </w:r>
    </w:p>
    <w:p w:rsidR="00523FF5" w:rsidRPr="00523FF5" w:rsidRDefault="00A02F7D" w:rsidP="00523FF5">
      <w:pPr>
        <w:rPr>
          <w:lang w:val="en-CA"/>
        </w:rPr>
      </w:pPr>
      <w:r>
        <w:rPr>
          <w:lang w:val="en-CA"/>
        </w:rPr>
        <w:pict>
          <v:rect id="_x0000_i1283" style="width:0;height:1.5pt" o:hralign="center" o:hrstd="t" o:hrnoshade="t" o:hr="t" fillcolor="#3a3a3a" stroked="f"/>
        </w:pict>
      </w:r>
    </w:p>
    <w:p w:rsidR="00523FF5" w:rsidRPr="00523FF5" w:rsidRDefault="00523FF5" w:rsidP="00523FF5">
      <w:pPr>
        <w:numPr>
          <w:ilvl w:val="0"/>
          <w:numId w:val="209"/>
        </w:numPr>
        <w:rPr>
          <w:lang w:val="en-CA"/>
        </w:rPr>
      </w:pPr>
      <w:r w:rsidRPr="00523FF5">
        <w:rPr>
          <w:b/>
          <w:bCs/>
          <w:lang w:val="en-CA"/>
        </w:rPr>
        <w:t>Trivia</w:t>
      </w:r>
    </w:p>
    <w:p w:rsidR="00523FF5" w:rsidRPr="00523FF5" w:rsidRDefault="00523FF5" w:rsidP="00523FF5">
      <w:pPr>
        <w:numPr>
          <w:ilvl w:val="1"/>
          <w:numId w:val="209"/>
        </w:numPr>
        <w:rPr>
          <w:lang w:val="en-CA"/>
        </w:rPr>
      </w:pPr>
      <w:r w:rsidRPr="00523FF5">
        <w:rPr>
          <w:lang w:val="en-CA"/>
        </w:rPr>
        <w:t>After deploying, the coffin quickly disappears. Scorch marks on the ground where the </w:t>
      </w:r>
      <w:hyperlink r:id="rId3776" w:tooltip="Skeleton" w:history="1">
        <w:r w:rsidRPr="00523FF5">
          <w:rPr>
            <w:rStyle w:val="Hyperlink"/>
            <w:lang w:val="en-CA"/>
          </w:rPr>
          <w:t>Skeletons</w:t>
        </w:r>
      </w:hyperlink>
      <w:r w:rsidRPr="00523FF5">
        <w:rPr>
          <w:lang w:val="en-CA"/>
        </w:rPr>
        <w:t>clawed up through the ground disappear a short time later.</w:t>
      </w:r>
    </w:p>
    <w:p w:rsidR="00523FF5" w:rsidRPr="00523FF5" w:rsidRDefault="00523FF5" w:rsidP="00523FF5">
      <w:pPr>
        <w:numPr>
          <w:ilvl w:val="1"/>
          <w:numId w:val="209"/>
        </w:numPr>
        <w:rPr>
          <w:lang w:val="en-CA"/>
        </w:rPr>
      </w:pPr>
      <w:r w:rsidRPr="00523FF5">
        <w:rPr>
          <w:lang w:val="en-CA"/>
        </w:rPr>
        <w:t>The Skeleton Trap is currently the only </w:t>
      </w:r>
      <w:hyperlink r:id="rId3777" w:tooltip="Traps/Home Village" w:history="1">
        <w:r w:rsidRPr="00523FF5">
          <w:rPr>
            <w:rStyle w:val="Hyperlink"/>
            <w:lang w:val="en-CA"/>
          </w:rPr>
          <w:t>trap</w:t>
        </w:r>
      </w:hyperlink>
      <w:r w:rsidRPr="00523FF5">
        <w:rPr>
          <w:lang w:val="en-CA"/>
        </w:rPr>
        <w:t> in the Home Village that can be set to target either ground or air </w:t>
      </w:r>
      <w:hyperlink r:id="rId3778" w:tooltip="Troops" w:history="1">
        <w:r w:rsidRPr="00523FF5">
          <w:rPr>
            <w:rStyle w:val="Hyperlink"/>
            <w:lang w:val="en-CA"/>
          </w:rPr>
          <w:t>troops</w:t>
        </w:r>
      </w:hyperlink>
      <w:r w:rsidRPr="00523FF5">
        <w:rPr>
          <w:lang w:val="en-CA"/>
        </w:rPr>
        <w:t>, much like the Bombs in the Builder Base. It is also the only trap in the entire game to spawn troops.</w:t>
      </w:r>
    </w:p>
    <w:p w:rsidR="00523FF5" w:rsidRPr="00523FF5" w:rsidRDefault="00523FF5" w:rsidP="00523FF5">
      <w:pPr>
        <w:numPr>
          <w:ilvl w:val="1"/>
          <w:numId w:val="209"/>
        </w:numPr>
        <w:rPr>
          <w:lang w:val="en-CA"/>
        </w:rPr>
      </w:pPr>
      <w:r w:rsidRPr="00523FF5">
        <w:rPr>
          <w:lang w:val="en-CA"/>
        </w:rPr>
        <w:t>You can tell if they are the Skeleton Trap's </w:t>
      </w:r>
      <w:hyperlink r:id="rId3779" w:tooltip="Skeleton" w:history="1">
        <w:r w:rsidRPr="00523FF5">
          <w:rPr>
            <w:rStyle w:val="Hyperlink"/>
            <w:lang w:val="en-CA"/>
          </w:rPr>
          <w:t>Skeletons</w:t>
        </w:r>
      </w:hyperlink>
      <w:r w:rsidRPr="00523FF5">
        <w:rPr>
          <w:lang w:val="en-CA"/>
        </w:rPr>
        <w:t> because they have a skull next to their health bar, and unlike the </w:t>
      </w:r>
      <w:hyperlink r:id="rId3780" w:tooltip="Skeleton" w:history="1">
        <w:r w:rsidRPr="00523FF5">
          <w:rPr>
            <w:rStyle w:val="Hyperlink"/>
            <w:lang w:val="en-CA"/>
          </w:rPr>
          <w:t>Skeletons</w:t>
        </w:r>
      </w:hyperlink>
      <w:r w:rsidRPr="00523FF5">
        <w:rPr>
          <w:lang w:val="en-CA"/>
        </w:rPr>
        <w:t> summoned by the </w:t>
      </w:r>
      <w:hyperlink r:id="rId3781" w:tooltip="Witch" w:history="1">
        <w:r w:rsidRPr="00523FF5">
          <w:rPr>
            <w:rStyle w:val="Hyperlink"/>
            <w:lang w:val="en-CA"/>
          </w:rPr>
          <w:t>Witch</w:t>
        </w:r>
      </w:hyperlink>
      <w:r w:rsidRPr="00523FF5">
        <w:rPr>
          <w:lang w:val="en-CA"/>
        </w:rPr>
        <w:t>, their health bar is permanent.</w:t>
      </w:r>
    </w:p>
    <w:p w:rsidR="00523FF5" w:rsidRPr="00523FF5" w:rsidRDefault="00523FF5" w:rsidP="00523FF5">
      <w:pPr>
        <w:numPr>
          <w:ilvl w:val="1"/>
          <w:numId w:val="209"/>
        </w:numPr>
        <w:rPr>
          <w:lang w:val="en-CA"/>
        </w:rPr>
      </w:pPr>
      <w:r w:rsidRPr="00523FF5">
        <w:rPr>
          <w:lang w:val="en-CA"/>
        </w:rPr>
        <w:t>It has a distinct sound from all other Home Village traps when selected.</w:t>
      </w:r>
    </w:p>
    <w:p w:rsidR="00523FF5" w:rsidRPr="00523FF5" w:rsidRDefault="00A02F7D" w:rsidP="00523FF5">
      <w:pPr>
        <w:rPr>
          <w:lang w:val="en-CA"/>
        </w:rPr>
      </w:pPr>
      <w:r>
        <w:rPr>
          <w:lang w:val="en-CA"/>
        </w:rPr>
        <w:pict>
          <v:rect id="_x0000_i1284" style="width:0;height:1.5pt" o:hralign="center" o:hrstd="t" o:hrnoshade="t" o:hr="t" fillcolor="#3a3a3a" stroked="f"/>
        </w:pict>
      </w:r>
    </w:p>
    <w:p w:rsidR="00523FF5" w:rsidRPr="00523FF5" w:rsidRDefault="00523FF5" w:rsidP="00523FF5">
      <w:pPr>
        <w:numPr>
          <w:ilvl w:val="0"/>
          <w:numId w:val="210"/>
        </w:numPr>
        <w:rPr>
          <w:lang w:val="en-CA"/>
        </w:rPr>
      </w:pPr>
      <w:r w:rsidRPr="00523FF5">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6" name="Picture 170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3"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displays information about the Skeleton Trap, such as Level, Damage Type and Targets.</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5" name="Picture 170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4"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begins upgrading the Skeleton Trap to the next level, if you have enough resources and a free </w:t>
            </w:r>
            <w:hyperlink r:id="rId3782" w:tooltip="Builder's Hut" w:history="1">
              <w:r w:rsidRPr="00523FF5">
                <w:rPr>
                  <w:rStyle w:val="Hyperlink"/>
                  <w:lang w:val="en-CA"/>
                </w:rPr>
                <w:t>Builder</w:t>
              </w:r>
            </w:hyperlink>
            <w:r w:rsidRPr="00523FF5">
              <w:rPr>
                <w:lang w:val="en-CA"/>
              </w:rPr>
              <w:t>. When the Skeleton Trap is at maximum level, this icon is not shown.</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4" name="Picture 1704"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5"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instantly upgrades the Skeleton Trap to the next level, at the cost of one </w:t>
            </w:r>
            <w:hyperlink r:id="rId3783" w:tooltip="Magic Items" w:history="1">
              <w:r w:rsidRPr="00523FF5">
                <w:rPr>
                  <w:rStyle w:val="Hyperlink"/>
                  <w:lang w:val="en-CA"/>
                </w:rPr>
                <w:t>Hammer of Building</w:t>
              </w:r>
            </w:hyperlink>
            <w:r w:rsidRPr="00523FF5">
              <w:rPr>
                <w:lang w:val="en-CA"/>
              </w:rPr>
              <w:t> if you have one. When the Skeleton Trap is at maximum level, this icon is not shown.</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3" name="Picture 1703"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the displayed number of </w:t>
            </w:r>
            <w:hyperlink r:id="rId3784" w:tooltip="Gems" w:history="1">
              <w:r w:rsidRPr="00523FF5">
                <w:rPr>
                  <w:rStyle w:val="Hyperlink"/>
                  <w:lang w:val="en-CA"/>
                </w:rPr>
                <w:t>Gems</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2" name="Picture 1702"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7"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one </w:t>
            </w:r>
            <w:hyperlink r:id="rId3785" w:tooltip="Magic Items" w:history="1">
              <w:r w:rsidRPr="00523FF5">
                <w:rPr>
                  <w:rStyle w:val="Hyperlink"/>
                  <w:lang w:val="en-CA"/>
                </w:rPr>
                <w:t>Book of Building</w:t>
              </w:r>
            </w:hyperlink>
            <w:r w:rsidRPr="00523FF5">
              <w:rPr>
                <w:lang w:val="en-CA"/>
              </w:rPr>
              <w:t>. This icon is only shown if you have at least one </w:t>
            </w:r>
            <w:hyperlink r:id="rId3786" w:tooltip="Magic Items" w:history="1">
              <w:r w:rsidRPr="00523FF5">
                <w:rPr>
                  <w:rStyle w:val="Hyperlink"/>
                  <w:lang w:val="en-CA"/>
                </w:rPr>
                <w:t>Book of Building</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lastRenderedPageBreak/>
              <w:drawing>
                <wp:inline distT="0" distB="0" distL="0" distR="0">
                  <wp:extent cx="428625" cy="428625"/>
                  <wp:effectExtent l="0" t="0" r="9525" b="9525"/>
                  <wp:docPr id="1701" name="Picture 1701"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8"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one </w:t>
            </w:r>
            <w:hyperlink r:id="rId3787" w:tooltip="Magic Items" w:history="1">
              <w:r w:rsidRPr="00523FF5">
                <w:rPr>
                  <w:rStyle w:val="Hyperlink"/>
                  <w:lang w:val="en-CA"/>
                </w:rPr>
                <w:t>Book of Everything</w:t>
              </w:r>
            </w:hyperlink>
            <w:r w:rsidRPr="00523FF5">
              <w:rPr>
                <w:lang w:val="en-CA"/>
              </w:rPr>
              <w:t>. This icon is only shown if you have at least one </w:t>
            </w:r>
            <w:hyperlink r:id="rId3788" w:tooltip="Magic Items" w:history="1">
              <w:r w:rsidRPr="00523FF5">
                <w:rPr>
                  <w:rStyle w:val="Hyperlink"/>
                  <w:lang w:val="en-CA"/>
                </w:rPr>
                <w:t>Book of Everything</w:t>
              </w:r>
            </w:hyperlink>
            <w:r w:rsidRPr="00523FF5">
              <w:rPr>
                <w:lang w:val="en-CA"/>
              </w:rPr>
              <w:t> but do not have a </w:t>
            </w:r>
            <w:hyperlink r:id="rId3789" w:tooltip="Magic Items" w:history="1">
              <w:r w:rsidRPr="00523FF5">
                <w:rPr>
                  <w:rStyle w:val="Hyperlink"/>
                  <w:lang w:val="en-CA"/>
                </w:rPr>
                <w:t>Book of Building</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0" name="Picture 1700"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9"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boosts all your </w:t>
            </w:r>
            <w:hyperlink r:id="rId3790" w:tooltip="Builder" w:history="1">
              <w:r w:rsidRPr="00523FF5">
                <w:rPr>
                  <w:rStyle w:val="Hyperlink"/>
                  <w:lang w:val="en-CA"/>
                </w:rPr>
                <w:t>Builders</w:t>
              </w:r>
            </w:hyperlink>
            <w:r w:rsidRPr="00523FF5">
              <w:rPr>
                <w:lang w:val="en-CA"/>
              </w:rPr>
              <w:t>for 1 hour by a factor of ten, at the cost of one </w:t>
            </w:r>
            <w:hyperlink r:id="rId3791" w:tooltip="Magic Items" w:history="1">
              <w:r w:rsidRPr="00523FF5">
                <w:rPr>
                  <w:rStyle w:val="Hyperlink"/>
                  <w:lang w:val="en-CA"/>
                </w:rPr>
                <w:t>Builder Potion</w:t>
              </w:r>
            </w:hyperlink>
            <w:r w:rsidRPr="00523FF5">
              <w:rPr>
                <w:lang w:val="en-CA"/>
              </w:rPr>
              <w:t>. This icon is only shown if you have at least one </w:t>
            </w:r>
            <w:hyperlink r:id="rId3792" w:tooltip="Magic Items" w:history="1">
              <w:r w:rsidRPr="00523FF5">
                <w:rPr>
                  <w:rStyle w:val="Hyperlink"/>
                  <w:lang w:val="en-CA"/>
                </w:rPr>
                <w:t>Builder Potion</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9" name="Picture 1699"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0"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cancels the current upgrade and refunds half of the upgrade cost.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8" name="Picture 1698" descr="Icon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1" descr="Icon Ground"/>
                          <pic:cNvPicPr>
                            <a:picLocks noChangeAspect="1" noChangeArrowheads="1"/>
                          </pic:cNvPicPr>
                        </pic:nvPicPr>
                        <pic:blipFill>
                          <a:blip r:embed="rId379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switches the Skeleton Trap attack mode to attack </w:t>
            </w:r>
            <w:hyperlink r:id="rId3794" w:tooltip="Category:Air Troops" w:history="1">
              <w:r w:rsidRPr="00523FF5">
                <w:rPr>
                  <w:rStyle w:val="Hyperlink"/>
                  <w:lang w:val="en-CA"/>
                </w:rPr>
                <w:t>air units</w:t>
              </w:r>
            </w:hyperlink>
            <w:r w:rsidRPr="00523FF5">
              <w:rPr>
                <w:lang w:val="en-CA"/>
              </w:rPr>
              <w:t>. This icon is only displayed while the Skeleton Trap is in Ground mode.</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7" name="Picture 1697" descr="Icon 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2" descr="Icon Air"/>
                          <pic:cNvPicPr>
                            <a:picLocks noChangeAspect="1" noChangeArrowheads="1"/>
                          </pic:cNvPicPr>
                        </pic:nvPicPr>
                        <pic:blipFill>
                          <a:blip r:embed="rId379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switches the Skeleton Trap attack mode to attack </w:t>
            </w:r>
            <w:hyperlink r:id="rId3796" w:tooltip="Category:Ground Troops" w:history="1">
              <w:r w:rsidRPr="00523FF5">
                <w:rPr>
                  <w:rStyle w:val="Hyperlink"/>
                  <w:lang w:val="en-CA"/>
                </w:rPr>
                <w:t>ground units</w:t>
              </w:r>
            </w:hyperlink>
            <w:r w:rsidRPr="00523FF5">
              <w:rPr>
                <w:lang w:val="en-CA"/>
              </w:rPr>
              <w:t>. This icon is only displayed while the Skeleton Trap is in Air mode.</w:t>
            </w:r>
          </w:p>
        </w:tc>
      </w:tr>
      <w:tr w:rsidR="00523FF5" w:rsidRPr="00523FF5" w:rsidTr="00523FF5">
        <w:trPr>
          <w:trHeight w:val="150"/>
        </w:trPr>
        <w:tc>
          <w:tcPr>
            <w:tcW w:w="0" w:type="auto"/>
            <w:vAlign w:val="center"/>
            <w:hideMark/>
          </w:tcPr>
          <w:p w:rsidR="00523FF5" w:rsidRPr="00523FF5" w:rsidRDefault="00523FF5" w:rsidP="00523FF5">
            <w:pPr>
              <w:rPr>
                <w:lang w:val="en-CA"/>
              </w:rPr>
            </w:pPr>
          </w:p>
        </w:tc>
        <w:tc>
          <w:tcPr>
            <w:tcW w:w="0" w:type="auto"/>
            <w:vAlign w:val="center"/>
            <w:hideMark/>
          </w:tcPr>
          <w:p w:rsidR="00523FF5" w:rsidRPr="00523FF5" w:rsidRDefault="00523FF5" w:rsidP="00523FF5">
            <w:pPr>
              <w:rPr>
                <w:lang w:val="en-CA"/>
              </w:rPr>
            </w:pPr>
          </w:p>
        </w:tc>
      </w:tr>
    </w:tbl>
    <w:p w:rsidR="00523FF5" w:rsidRPr="00523FF5" w:rsidRDefault="00523FF5" w:rsidP="00523FF5">
      <w:pPr>
        <w:numPr>
          <w:ilvl w:val="0"/>
          <w:numId w:val="210"/>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523FF5" w:rsidRPr="00523FF5" w:rsidTr="00523FF5">
        <w:tc>
          <w:tcPr>
            <w:tcW w:w="0" w:type="auto"/>
            <w:vAlign w:val="center"/>
            <w:hideMark/>
          </w:tcPr>
          <w:p w:rsidR="00523FF5" w:rsidRPr="00523FF5" w:rsidRDefault="00523FF5" w:rsidP="00B16B86">
            <w:pPr>
              <w:ind w:left="720"/>
              <w:rPr>
                <w:lang w:val="en-CA"/>
              </w:rPr>
            </w:pPr>
          </w:p>
        </w:tc>
      </w:tr>
    </w:tbl>
    <w:p w:rsidR="00523FF5" w:rsidRPr="00523FF5" w:rsidRDefault="00523FF5" w:rsidP="00B16B86">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523FF5" w:rsidRPr="00523FF5" w:rsidTr="00523FF5">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523FF5" w:rsidRPr="00523FF5" w:rsidRDefault="00A02F7D" w:rsidP="00523FF5">
            <w:pPr>
              <w:rPr>
                <w:b/>
                <w:bCs/>
                <w:lang w:val="en-CA"/>
              </w:rPr>
            </w:pPr>
            <w:hyperlink r:id="rId3797" w:tooltip="Town Hall" w:history="1">
              <w:r w:rsidR="00523FF5" w:rsidRPr="00523FF5">
                <w:rPr>
                  <w:rStyle w:val="Hyperlink"/>
                  <w:b/>
                  <w:bCs/>
                  <w:lang w:val="en-CA"/>
                </w:rPr>
                <w:t>Town Hall</w:t>
              </w:r>
            </w:hyperlink>
            <w:r w:rsidR="00523FF5" w:rsidRPr="00523FF5">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12</w:t>
            </w:r>
          </w:p>
        </w:tc>
      </w:tr>
      <w:tr w:rsidR="00523FF5" w:rsidRPr="00523FF5" w:rsidTr="00523FF5">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3</w:t>
            </w:r>
          </w:p>
        </w:tc>
      </w:tr>
    </w:tbl>
    <w:p w:rsidR="00523FF5" w:rsidRPr="00523FF5" w:rsidRDefault="00523FF5" w:rsidP="00B16B86">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523FF5" w:rsidRPr="00523FF5" w:rsidTr="00523FF5">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Size </w:t>
            </w:r>
            <w:r w:rsidRPr="00523FF5">
              <w:rPr>
                <w:b/>
                <w:bCs/>
                <w:noProof/>
                <w:lang w:val="en-CA"/>
              </w:rPr>
              <w:drawing>
                <wp:inline distT="0" distB="0" distL="0" distR="0">
                  <wp:extent cx="190500" cy="142875"/>
                  <wp:effectExtent l="0" t="0" r="0" b="9525"/>
                  <wp:docPr id="1696" name="Picture 169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523FF5" w:rsidRPr="00523FF5" w:rsidTr="00523FF5">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1x1</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640"/>
        <w:gridCol w:w="1075"/>
        <w:gridCol w:w="1191"/>
        <w:gridCol w:w="2468"/>
        <w:gridCol w:w="2687"/>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Spawned Units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A02F7D" w:rsidP="00523FF5">
            <w:pPr>
              <w:rPr>
                <w:b/>
                <w:bCs/>
                <w:lang w:val="en-CA"/>
              </w:rPr>
            </w:pPr>
            <w:hyperlink r:id="rId3798" w:anchor="Gold" w:tooltip="Resource Buildings" w:history="1">
              <w:r w:rsidR="00523FF5" w:rsidRPr="00523FF5">
                <w:rPr>
                  <w:rStyle w:val="Hyperlink"/>
                  <w:b/>
                  <w:bCs/>
                  <w:lang w:val="en-CA"/>
                </w:rPr>
                <w:t>Cost</w:t>
              </w:r>
            </w:hyperlink>
            <w:r w:rsidR="00523FF5" w:rsidRPr="00523FF5">
              <w:rPr>
                <w:b/>
                <w:bCs/>
                <w:lang w:val="en-CA"/>
              </w:rPr>
              <w:t> </w:t>
            </w:r>
            <w:r w:rsidR="00523FF5" w:rsidRPr="00523FF5">
              <w:rPr>
                <w:b/>
                <w:bCs/>
                <w:noProof/>
                <w:lang w:val="en-CA"/>
              </w:rPr>
              <w:drawing>
                <wp:inline distT="0" distB="0" distL="0" distR="0">
                  <wp:extent cx="190500" cy="190500"/>
                  <wp:effectExtent l="0" t="0" r="0" b="0"/>
                  <wp:docPr id="1695" name="Picture 169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A02F7D" w:rsidP="00523FF5">
            <w:pPr>
              <w:rPr>
                <w:b/>
                <w:bCs/>
                <w:lang w:val="en-CA"/>
              </w:rPr>
            </w:pPr>
            <w:hyperlink r:id="rId3799" w:tooltip="Experience" w:history="1">
              <w:r w:rsidR="00523FF5" w:rsidRPr="00523FF5">
                <w:rPr>
                  <w:rStyle w:val="Hyperlink"/>
                  <w:b/>
                  <w:bCs/>
                  <w:lang w:val="en-CA"/>
                </w:rPr>
                <w:t>Experience</w:t>
              </w:r>
            </w:hyperlink>
            <w:r w:rsidR="00523FF5" w:rsidRPr="00523FF5">
              <w:rPr>
                <w:b/>
                <w:bCs/>
                <w:lang w:val="en-CA"/>
              </w:rPr>
              <w:t> Gained </w:t>
            </w:r>
            <w:r w:rsidR="00523FF5" w:rsidRPr="00523FF5">
              <w:rPr>
                <w:b/>
                <w:bCs/>
                <w:noProof/>
                <w:lang w:val="en-CA"/>
              </w:rPr>
              <w:drawing>
                <wp:inline distT="0" distB="0" distL="0" distR="0">
                  <wp:extent cx="209550" cy="219075"/>
                  <wp:effectExtent l="0" t="0" r="0" b="9525"/>
                  <wp:docPr id="1694" name="Picture 169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A02F7D" w:rsidP="00523FF5">
            <w:pPr>
              <w:rPr>
                <w:b/>
                <w:bCs/>
                <w:lang w:val="en-CA"/>
              </w:rPr>
            </w:pPr>
            <w:hyperlink r:id="rId3800" w:tooltip="Town Hall" w:history="1">
              <w:r w:rsidR="00523FF5" w:rsidRPr="00523FF5">
                <w:rPr>
                  <w:rStyle w:val="Hyperlink"/>
                  <w:b/>
                  <w:bCs/>
                  <w:lang w:val="en-CA"/>
                </w:rPr>
                <w:t>Town Hall</w:t>
              </w:r>
            </w:hyperlink>
            <w:r w:rsidR="00523FF5" w:rsidRPr="00523FF5">
              <w:rPr>
                <w:b/>
                <w:bCs/>
                <w:lang w:val="en-CA"/>
              </w:rPr>
              <w:t> Level Required</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8</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 hours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8</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 day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9</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10</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955"/>
        <w:gridCol w:w="3744"/>
        <w:gridCol w:w="3021"/>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Favorite Target</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None</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720"/>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Skeleton Stats </w:t>
            </w:r>
            <w:r w:rsidRPr="00523FF5">
              <w:rPr>
                <w:b/>
                <w:bCs/>
                <w:noProof/>
                <w:lang w:val="en-CA"/>
              </w:rPr>
              <w:drawing>
                <wp:inline distT="0" distB="0" distL="0" distR="0">
                  <wp:extent cx="285750" cy="276225"/>
                  <wp:effectExtent l="0" t="0" r="0" b="9525"/>
                  <wp:docPr id="1693" name="Picture 1693" descr="Icon SummonCapacity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6" descr="Icon SummonCapacitySkeleton"/>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p>
        </w:tc>
      </w:tr>
    </w:tbl>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569"/>
        <w:gridCol w:w="1986"/>
        <w:gridCol w:w="1220"/>
        <w:gridCol w:w="1731"/>
        <w:gridCol w:w="2214"/>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Movement Speed</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24 (300)</w:t>
            </w:r>
          </w:p>
        </w:tc>
      </w:tr>
    </w:tbl>
    <w:p w:rsidR="00523FF5" w:rsidRPr="00523FF5" w:rsidRDefault="00523FF5" w:rsidP="00523FF5">
      <w:pPr>
        <w:rPr>
          <w:lang w:val="en-CA"/>
        </w:rPr>
      </w:pPr>
      <w:r w:rsidRPr="00523FF5">
        <w:rPr>
          <w:lang w:val="en-CA"/>
        </w:rPr>
        <w:lastRenderedPageBreak/>
        <w:t>*The Skeleton statistics are not seen in-game but can be found in game files. For movement speed, numbers in brackets are the raw movement speed statistics, while the numbers outside the brackets are derived from these raw statistics.</w:t>
      </w:r>
    </w:p>
    <w:p w:rsidR="00523FF5" w:rsidRPr="00523FF5" w:rsidRDefault="00523FF5" w:rsidP="00D6071D">
      <w:pPr>
        <w:rPr>
          <w:lang w:val="en-CA"/>
        </w:rPr>
      </w:pPr>
    </w:p>
    <w:p w:rsidR="00096654" w:rsidRDefault="00D6071D" w:rsidP="00BB436D">
      <w:pPr>
        <w:pStyle w:val="Heading2"/>
      </w:pPr>
      <w:r>
        <w:t xml:space="preserve">Tornado </w:t>
      </w:r>
      <w:r w:rsidR="00096654">
        <w:t>T</w:t>
      </w:r>
      <w:r>
        <w:t>rap</w:t>
      </w:r>
    </w:p>
    <w:p w:rsidR="001D6D04" w:rsidRPr="001D6D04" w:rsidRDefault="001D6D04" w:rsidP="001D6D04"/>
    <w:p w:rsidR="00096654" w:rsidRDefault="00096654" w:rsidP="00D6071D"/>
    <w:p w:rsidR="00793FFA" w:rsidRPr="00793FFA" w:rsidRDefault="00793FFA" w:rsidP="00793FFA">
      <w:pPr>
        <w:rPr>
          <w:lang w:val="en-CA"/>
        </w:rPr>
      </w:pPr>
      <w:r w:rsidRPr="00793FFA">
        <w:rPr>
          <w:noProof/>
          <w:lang w:val="en-CA"/>
        </w:rPr>
        <w:drawing>
          <wp:inline distT="0" distB="0" distL="0" distR="0">
            <wp:extent cx="1905000" cy="1485900"/>
            <wp:effectExtent l="0" t="0" r="0" b="0"/>
            <wp:docPr id="1742" name="Picture 1742" descr="Tornado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7" descr="Tornado Trap info"/>
                    <pic:cNvPicPr>
                      <a:picLocks noChangeAspect="1" noChangeArrowheads="1"/>
                    </pic:cNvPicPr>
                  </pic:nvPicPr>
                  <pic:blipFill>
                    <a:blip r:embed="rId3801">
                      <a:extLst>
                        <a:ext uri="{28A0092B-C50C-407E-A947-70E740481C1C}">
                          <a14:useLocalDpi xmlns:a14="http://schemas.microsoft.com/office/drawing/2010/main" val="0"/>
                        </a:ext>
                      </a:extLst>
                    </a:blip>
                    <a:srcRect/>
                    <a:stretch>
                      <a:fillRect/>
                    </a:stretch>
                  </pic:blipFill>
                  <pic:spPr bwMode="auto">
                    <a:xfrm>
                      <a:off x="0" y="0"/>
                      <a:ext cx="1905000" cy="1485900"/>
                    </a:xfrm>
                    <a:prstGeom prst="rect">
                      <a:avLst/>
                    </a:prstGeom>
                    <a:noFill/>
                    <a:ln>
                      <a:noFill/>
                    </a:ln>
                  </pic:spPr>
                </pic:pic>
              </a:graphicData>
            </a:graphic>
          </wp:inline>
        </w:drawing>
      </w:r>
    </w:p>
    <w:p w:rsidR="00793FFA" w:rsidRPr="00793FFA" w:rsidRDefault="00793FFA" w:rsidP="00793FFA">
      <w:pPr>
        <w:rPr>
          <w:lang w:val="en-CA"/>
        </w:rPr>
      </w:pPr>
      <w:r w:rsidRPr="00793FFA">
        <w:rPr>
          <w:b/>
          <w:bCs/>
          <w:i/>
          <w:iCs/>
          <w:lang w:val="en-CA"/>
        </w:rPr>
        <w:t>"Wind and stones may break some bones, but this trap will definitely confound you. Just place one of these traps down and the released vortex will draw the enemy troops in, hindering their progress."</w:t>
      </w:r>
    </w:p>
    <w:p w:rsidR="00793FFA" w:rsidRPr="00793FFA" w:rsidRDefault="00A02F7D" w:rsidP="00793FFA">
      <w:pPr>
        <w:rPr>
          <w:lang w:val="en-CA"/>
        </w:rPr>
      </w:pPr>
      <w:r>
        <w:rPr>
          <w:lang w:val="en-CA"/>
        </w:rPr>
        <w:pict>
          <v:rect id="_x0000_i1285" style="width:0;height:1.5pt" o:hralign="center" o:hrstd="t" o:hrnoshade="t" o:hr="t" fillcolor="#3a3a3a" stroked="f"/>
        </w:pict>
      </w:r>
    </w:p>
    <w:tbl>
      <w:tblPr>
        <w:tblW w:w="4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0"/>
        <w:gridCol w:w="2250"/>
      </w:tblGrid>
      <w:tr w:rsidR="00793FFA" w:rsidRPr="00793FFA" w:rsidTr="00793FFA">
        <w:trPr>
          <w:tblCellSpacing w:w="15" w:type="dxa"/>
        </w:trPr>
        <w:tc>
          <w:tcPr>
            <w:tcW w:w="0" w:type="auto"/>
            <w:shd w:val="clear" w:color="auto" w:fill="281434"/>
            <w:vAlign w:val="center"/>
            <w:hideMark/>
          </w:tcPr>
          <w:p w:rsidR="00793FFA" w:rsidRPr="00793FFA" w:rsidRDefault="00793FFA" w:rsidP="00793FFA">
            <w:pPr>
              <w:rPr>
                <w:lang w:val="en-CA"/>
              </w:rPr>
            </w:pPr>
            <w:r w:rsidRPr="00793FFA">
              <w:rPr>
                <w:noProof/>
                <w:lang w:val="en-CA"/>
              </w:rPr>
              <w:drawing>
                <wp:inline distT="0" distB="0" distL="0" distR="0">
                  <wp:extent cx="857250" cy="742950"/>
                  <wp:effectExtent l="0" t="0" r="0" b="0"/>
                  <wp:docPr id="1741" name="Picture 1741" descr="Tornado Tr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9" descr="Tornado Trap1"/>
                          <pic:cNvPicPr>
                            <a:picLocks noChangeAspect="1" noChangeArrowheads="1"/>
                          </pic:cNvPicPr>
                        </pic:nvPicPr>
                        <pic:blipFill>
                          <a:blip r:embed="rId3802">
                            <a:extLst>
                              <a:ext uri="{28A0092B-C50C-407E-A947-70E740481C1C}">
                                <a14:useLocalDpi xmlns:a14="http://schemas.microsoft.com/office/drawing/2010/main" val="0"/>
                              </a:ext>
                            </a:extLst>
                          </a:blip>
                          <a:srcRect/>
                          <a:stretch>
                            <a:fillRect/>
                          </a:stretch>
                        </pic:blipFill>
                        <pic:spPr bwMode="auto">
                          <a:xfrm>
                            <a:off x="0" y="0"/>
                            <a:ext cx="857250" cy="742950"/>
                          </a:xfrm>
                          <a:prstGeom prst="rect">
                            <a:avLst/>
                          </a:prstGeom>
                          <a:noFill/>
                          <a:ln>
                            <a:noFill/>
                          </a:ln>
                        </pic:spPr>
                      </pic:pic>
                    </a:graphicData>
                  </a:graphic>
                </wp:inline>
              </w:drawing>
            </w:r>
          </w:p>
        </w:tc>
        <w:tc>
          <w:tcPr>
            <w:tcW w:w="0" w:type="auto"/>
            <w:shd w:val="clear" w:color="auto" w:fill="281434"/>
            <w:vAlign w:val="center"/>
            <w:hideMark/>
          </w:tcPr>
          <w:p w:rsidR="00793FFA" w:rsidRPr="00793FFA" w:rsidRDefault="00793FFA" w:rsidP="00793FFA">
            <w:pPr>
              <w:rPr>
                <w:lang w:val="en-CA"/>
              </w:rPr>
            </w:pPr>
            <w:r w:rsidRPr="00793FFA">
              <w:rPr>
                <w:noProof/>
                <w:lang w:val="en-CA"/>
              </w:rPr>
              <w:drawing>
                <wp:inline distT="0" distB="0" distL="0" distR="0">
                  <wp:extent cx="857250" cy="742950"/>
                  <wp:effectExtent l="0" t="0" r="0" b="0"/>
                  <wp:docPr id="1740" name="Picture 1740" descr="Tornado Tr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0" descr="Tornado Trap2"/>
                          <pic:cNvPicPr>
                            <a:picLocks noChangeAspect="1" noChangeArrowheads="1"/>
                          </pic:cNvPicPr>
                        </pic:nvPicPr>
                        <pic:blipFill>
                          <a:blip r:embed="rId3803">
                            <a:extLst>
                              <a:ext uri="{28A0092B-C50C-407E-A947-70E740481C1C}">
                                <a14:useLocalDpi xmlns:a14="http://schemas.microsoft.com/office/drawing/2010/main" val="0"/>
                              </a:ext>
                            </a:extLst>
                          </a:blip>
                          <a:srcRect/>
                          <a:stretch>
                            <a:fillRect/>
                          </a:stretch>
                        </pic:blipFill>
                        <pic:spPr bwMode="auto">
                          <a:xfrm>
                            <a:off x="0" y="0"/>
                            <a:ext cx="857250" cy="742950"/>
                          </a:xfrm>
                          <a:prstGeom prst="rect">
                            <a:avLst/>
                          </a:prstGeom>
                          <a:noFill/>
                          <a:ln>
                            <a:noFill/>
                          </a:ln>
                        </pic:spPr>
                      </pic:pic>
                    </a:graphicData>
                  </a:graphic>
                </wp:inline>
              </w:drawing>
            </w:r>
          </w:p>
        </w:tc>
      </w:tr>
      <w:tr w:rsidR="00793FFA" w:rsidRPr="00793FFA" w:rsidTr="00793FFA">
        <w:trPr>
          <w:tblCellSpacing w:w="15" w:type="dxa"/>
        </w:trPr>
        <w:tc>
          <w:tcPr>
            <w:tcW w:w="0" w:type="auto"/>
            <w:shd w:val="clear" w:color="auto" w:fill="281434"/>
            <w:vAlign w:val="center"/>
            <w:hideMark/>
          </w:tcPr>
          <w:p w:rsidR="00793FFA" w:rsidRPr="00793FFA" w:rsidRDefault="00793FFA" w:rsidP="00793FFA">
            <w:pPr>
              <w:rPr>
                <w:lang w:val="en-CA"/>
              </w:rPr>
            </w:pPr>
            <w:r w:rsidRPr="00793FFA">
              <w:rPr>
                <w:b/>
                <w:bCs/>
                <w:lang w:val="en-CA"/>
              </w:rPr>
              <w:t>Level 1</w:t>
            </w:r>
          </w:p>
        </w:tc>
        <w:tc>
          <w:tcPr>
            <w:tcW w:w="0" w:type="auto"/>
            <w:shd w:val="clear" w:color="auto" w:fill="281434"/>
            <w:vAlign w:val="center"/>
            <w:hideMark/>
          </w:tcPr>
          <w:p w:rsidR="00793FFA" w:rsidRPr="00793FFA" w:rsidRDefault="00793FFA" w:rsidP="00793FFA">
            <w:pPr>
              <w:rPr>
                <w:lang w:val="en-CA"/>
              </w:rPr>
            </w:pPr>
            <w:r w:rsidRPr="00793FFA">
              <w:rPr>
                <w:b/>
                <w:bCs/>
                <w:lang w:val="en-CA"/>
              </w:rPr>
              <w:t>Level 2 &amp; 3</w:t>
            </w:r>
          </w:p>
        </w:tc>
      </w:tr>
    </w:tbl>
    <w:p w:rsidR="00793FFA" w:rsidRPr="00793FFA" w:rsidRDefault="00A02F7D" w:rsidP="00793FFA">
      <w:pPr>
        <w:rPr>
          <w:lang w:val="en-CA"/>
        </w:rPr>
      </w:pPr>
      <w:r>
        <w:rPr>
          <w:lang w:val="en-CA"/>
        </w:rPr>
        <w:pict>
          <v:rect id="_x0000_i1286" style="width:0;height:1.5pt" o:hralign="center" o:hrstd="t" o:hrnoshade="t" o:hr="t" fillcolor="#3a3a3a" stroked="f"/>
        </w:pict>
      </w:r>
    </w:p>
    <w:p w:rsidR="00793FFA" w:rsidRPr="00793FFA" w:rsidRDefault="00793FFA" w:rsidP="00793FFA">
      <w:pPr>
        <w:numPr>
          <w:ilvl w:val="0"/>
          <w:numId w:val="211"/>
        </w:numPr>
        <w:rPr>
          <w:lang w:val="en-CA"/>
        </w:rPr>
      </w:pPr>
      <w:r w:rsidRPr="00793FFA">
        <w:rPr>
          <w:b/>
          <w:bCs/>
          <w:lang w:val="en-CA"/>
        </w:rPr>
        <w:t>Summary</w:t>
      </w:r>
    </w:p>
    <w:p w:rsidR="00793FFA" w:rsidRPr="00793FFA" w:rsidRDefault="00793FFA" w:rsidP="00793FFA">
      <w:pPr>
        <w:numPr>
          <w:ilvl w:val="1"/>
          <w:numId w:val="211"/>
        </w:numPr>
        <w:rPr>
          <w:lang w:val="en-CA"/>
        </w:rPr>
      </w:pPr>
      <w:r w:rsidRPr="00793FFA">
        <w:rPr>
          <w:lang w:val="en-CA"/>
        </w:rPr>
        <w:t>The Tornado Trap is the last trap unlocked, being unlocked at </w:t>
      </w:r>
      <w:hyperlink r:id="rId3804" w:tooltip="Town Hall" w:history="1">
        <w:r w:rsidRPr="00793FFA">
          <w:rPr>
            <w:rStyle w:val="Hyperlink"/>
            <w:lang w:val="en-CA"/>
          </w:rPr>
          <w:t>Town Hall</w:t>
        </w:r>
      </w:hyperlink>
      <w:r w:rsidRPr="00793FFA">
        <w:rPr>
          <w:lang w:val="en-CA"/>
        </w:rPr>
        <w:t> level 11.</w:t>
      </w:r>
    </w:p>
    <w:p w:rsidR="00793FFA" w:rsidRPr="00793FFA" w:rsidRDefault="00793FFA" w:rsidP="00793FFA">
      <w:pPr>
        <w:numPr>
          <w:ilvl w:val="1"/>
          <w:numId w:val="211"/>
        </w:numPr>
        <w:rPr>
          <w:lang w:val="en-CA"/>
        </w:rPr>
      </w:pPr>
      <w:r w:rsidRPr="00793FFA">
        <w:rPr>
          <w:lang w:val="en-CA"/>
        </w:rPr>
        <w:t>When triggered, it sucks in attacking troops.</w:t>
      </w:r>
    </w:p>
    <w:p w:rsidR="00793FFA" w:rsidRPr="00793FFA" w:rsidRDefault="00793FFA" w:rsidP="00793FFA">
      <w:pPr>
        <w:numPr>
          <w:ilvl w:val="1"/>
          <w:numId w:val="211"/>
        </w:numPr>
        <w:rPr>
          <w:lang w:val="en-CA"/>
        </w:rPr>
      </w:pPr>
      <w:r w:rsidRPr="00793FFA">
        <w:rPr>
          <w:lang w:val="en-CA"/>
        </w:rPr>
        <w:t>Its effect depends on the housing space of the troops affected; smaller troops will be more heavily affected than larger ones. All troops and heroes, except </w:t>
      </w:r>
      <w:hyperlink r:id="rId3805" w:tooltip="Miner" w:history="1">
        <w:r w:rsidRPr="00793FFA">
          <w:rPr>
            <w:rStyle w:val="Hyperlink"/>
            <w:lang w:val="en-CA"/>
          </w:rPr>
          <w:t>Miners</w:t>
        </w:r>
      </w:hyperlink>
      <w:r w:rsidRPr="00793FFA">
        <w:rPr>
          <w:lang w:val="en-CA"/>
        </w:rPr>
        <w:t>, will be affected if it enters the radius of the trap.</w:t>
      </w:r>
    </w:p>
    <w:p w:rsidR="00793FFA" w:rsidRPr="00793FFA" w:rsidRDefault="00793FFA" w:rsidP="00793FFA">
      <w:pPr>
        <w:numPr>
          <w:ilvl w:val="2"/>
          <w:numId w:val="211"/>
        </w:numPr>
        <w:rPr>
          <w:lang w:val="en-CA"/>
        </w:rPr>
      </w:pPr>
      <w:r w:rsidRPr="00793FFA">
        <w:rPr>
          <w:lang w:val="en-CA"/>
        </w:rPr>
        <w:t>The effect is rated on a numbered scale of 1 to 5; each troop and hero is assigned a value of anywhere between 1 and 5. This assigned value is calculated by dividing the unit's housing space by 3 and rounding up (this assigned value is capped at 5). The higher the assigned value, the less spinning effect the Tornado Trap will have on that unit. For the purpose of this calculation, </w:t>
      </w:r>
      <w:hyperlink r:id="rId3806" w:tooltip="Heroes" w:history="1">
        <w:r w:rsidRPr="00793FFA">
          <w:rPr>
            <w:rStyle w:val="Hyperlink"/>
            <w:lang w:val="en-CA"/>
          </w:rPr>
          <w:t>Heroes</w:t>
        </w:r>
      </w:hyperlink>
      <w:r w:rsidRPr="00793FFA">
        <w:rPr>
          <w:lang w:val="en-CA"/>
        </w:rPr>
        <w:t> have an assigned value of 5, and </w:t>
      </w:r>
      <w:hyperlink r:id="rId3807" w:tooltip="Siege Machines" w:history="1">
        <w:r w:rsidRPr="00793FFA">
          <w:rPr>
            <w:rStyle w:val="Hyperlink"/>
            <w:lang w:val="en-CA"/>
          </w:rPr>
          <w:t>Siege Machines</w:t>
        </w:r>
      </w:hyperlink>
      <w:r w:rsidRPr="00793FFA">
        <w:rPr>
          <w:lang w:val="en-CA"/>
        </w:rPr>
        <w:t> have an assigned value of 1 (?).</w:t>
      </w:r>
    </w:p>
    <w:p w:rsidR="00793FFA" w:rsidRPr="00793FFA" w:rsidRDefault="00793FFA" w:rsidP="00793FFA">
      <w:pPr>
        <w:numPr>
          <w:ilvl w:val="1"/>
          <w:numId w:val="211"/>
        </w:numPr>
        <w:rPr>
          <w:lang w:val="en-CA"/>
        </w:rPr>
      </w:pPr>
      <w:r w:rsidRPr="00793FFA">
        <w:rPr>
          <w:lang w:val="en-CA"/>
        </w:rPr>
        <w:t>The Tornado Trap also deals a small amount of damage per second to all units within its radius. As the trap lasts longer at higher levels, it deals more damage overall at higher levels.</w:t>
      </w:r>
    </w:p>
    <w:p w:rsidR="00793FFA" w:rsidRPr="00793FFA" w:rsidRDefault="00793FFA" w:rsidP="00793FFA">
      <w:pPr>
        <w:numPr>
          <w:ilvl w:val="1"/>
          <w:numId w:val="211"/>
        </w:numPr>
        <w:rPr>
          <w:lang w:val="en-CA"/>
        </w:rPr>
      </w:pPr>
      <w:r w:rsidRPr="00793FFA">
        <w:rPr>
          <w:lang w:val="en-CA"/>
        </w:rPr>
        <w:t>The Tornado Trap will not prevent units from attacking if they can attack targets still in range.</w:t>
      </w:r>
    </w:p>
    <w:p w:rsidR="00793FFA" w:rsidRPr="00793FFA" w:rsidRDefault="00A02F7D" w:rsidP="00793FFA">
      <w:pPr>
        <w:rPr>
          <w:lang w:val="en-CA"/>
        </w:rPr>
      </w:pPr>
      <w:r>
        <w:rPr>
          <w:lang w:val="en-CA"/>
        </w:rPr>
        <w:pict>
          <v:rect id="_x0000_i1287" style="width:0;height:1.5pt" o:hralign="center" o:hrstd="t" o:hrnoshade="t" o:hr="t" fillcolor="#3a3a3a" stroked="f"/>
        </w:pict>
      </w:r>
    </w:p>
    <w:p w:rsidR="00793FFA" w:rsidRPr="00793FFA" w:rsidRDefault="00793FFA" w:rsidP="00793FFA">
      <w:pPr>
        <w:numPr>
          <w:ilvl w:val="0"/>
          <w:numId w:val="212"/>
        </w:numPr>
        <w:rPr>
          <w:lang w:val="en-CA"/>
        </w:rPr>
      </w:pPr>
      <w:r w:rsidRPr="00793FFA">
        <w:rPr>
          <w:b/>
          <w:bCs/>
          <w:lang w:val="en-CA"/>
        </w:rPr>
        <w:t>Defensive Strategy</w:t>
      </w:r>
    </w:p>
    <w:p w:rsidR="00793FFA" w:rsidRPr="00793FFA" w:rsidRDefault="00793FFA" w:rsidP="00793FFA">
      <w:pPr>
        <w:numPr>
          <w:ilvl w:val="1"/>
          <w:numId w:val="212"/>
        </w:numPr>
        <w:rPr>
          <w:lang w:val="en-CA"/>
        </w:rPr>
      </w:pPr>
      <w:r w:rsidRPr="00793FFA">
        <w:rPr>
          <w:lang w:val="en-CA"/>
        </w:rPr>
        <w:t>You can use the Tornado Trap to pull in ranged units and make them lose their range advantage. While they may still be able to attack while trapped in the tornado, you can take advantage of this by placing high-DPS buildings to quickly destroy them, you can also place other traps near the Tornado Trap to trigger them on grouped up enemies.</w:t>
      </w:r>
    </w:p>
    <w:p w:rsidR="00793FFA" w:rsidRPr="00793FFA" w:rsidRDefault="00793FFA" w:rsidP="00793FFA">
      <w:pPr>
        <w:numPr>
          <w:ilvl w:val="1"/>
          <w:numId w:val="212"/>
        </w:numPr>
        <w:rPr>
          <w:lang w:val="en-CA"/>
        </w:rPr>
      </w:pPr>
      <w:r w:rsidRPr="00793FFA">
        <w:rPr>
          <w:lang w:val="en-CA"/>
        </w:rPr>
        <w:lastRenderedPageBreak/>
        <w:t>Placing the Tornado Trap in front of walls that </w:t>
      </w:r>
      <w:hyperlink r:id="rId3808" w:tooltip="Wall Breaker" w:history="1">
        <w:r w:rsidRPr="00793FFA">
          <w:rPr>
            <w:rStyle w:val="Hyperlink"/>
            <w:lang w:val="en-CA"/>
          </w:rPr>
          <w:t>Wall Breakers</w:t>
        </w:r>
      </w:hyperlink>
      <w:r w:rsidRPr="00793FFA">
        <w:rPr>
          <w:lang w:val="en-CA"/>
        </w:rPr>
        <w:t> would target can prevent them from attacking said walls which can disrupt plans of the attacker.</w:t>
      </w:r>
    </w:p>
    <w:p w:rsidR="00793FFA" w:rsidRPr="00793FFA" w:rsidRDefault="00793FFA" w:rsidP="00793FFA">
      <w:pPr>
        <w:numPr>
          <w:ilvl w:val="0"/>
          <w:numId w:val="212"/>
        </w:numPr>
        <w:rPr>
          <w:lang w:val="en-CA"/>
        </w:rPr>
      </w:pPr>
      <w:r w:rsidRPr="00793FFA">
        <w:rPr>
          <w:b/>
          <w:bCs/>
          <w:lang w:val="en-CA"/>
        </w:rPr>
        <w:t>Offensive Strategy</w:t>
      </w:r>
    </w:p>
    <w:p w:rsidR="00793FFA" w:rsidRPr="00793FFA" w:rsidRDefault="00A02F7D" w:rsidP="00793FFA">
      <w:pPr>
        <w:numPr>
          <w:ilvl w:val="1"/>
          <w:numId w:val="212"/>
        </w:numPr>
        <w:rPr>
          <w:lang w:val="en-CA"/>
        </w:rPr>
      </w:pPr>
      <w:hyperlink r:id="rId3809" w:tooltip="Miner" w:history="1">
        <w:r w:rsidR="00793FFA" w:rsidRPr="00793FFA">
          <w:rPr>
            <w:rStyle w:val="Hyperlink"/>
            <w:lang w:val="en-CA"/>
          </w:rPr>
          <w:t>Miners</w:t>
        </w:r>
      </w:hyperlink>
      <w:r w:rsidR="00793FFA" w:rsidRPr="00793FFA">
        <w:rPr>
          <w:lang w:val="en-CA"/>
        </w:rPr>
        <w:t> are not sucked in by this trap, even when above ground. This makes them viable options for dealing against a Tornado trap.</w:t>
      </w:r>
    </w:p>
    <w:p w:rsidR="00793FFA" w:rsidRPr="00793FFA" w:rsidRDefault="00A02F7D" w:rsidP="00793FFA">
      <w:pPr>
        <w:rPr>
          <w:lang w:val="en-CA"/>
        </w:rPr>
      </w:pPr>
      <w:r>
        <w:rPr>
          <w:lang w:val="en-CA"/>
        </w:rPr>
        <w:pict>
          <v:rect id="_x0000_i1288" style="width:0;height:1.5pt" o:hralign="center" o:hrstd="t" o:hrnoshade="t" o:hr="t" fillcolor="#3a3a3a" stroked="f"/>
        </w:pict>
      </w:r>
    </w:p>
    <w:p w:rsidR="00793FFA" w:rsidRPr="00793FFA" w:rsidRDefault="00793FFA" w:rsidP="00793FFA">
      <w:pPr>
        <w:numPr>
          <w:ilvl w:val="0"/>
          <w:numId w:val="213"/>
        </w:numPr>
        <w:rPr>
          <w:lang w:val="en-CA"/>
        </w:rPr>
      </w:pPr>
      <w:r w:rsidRPr="00793FFA">
        <w:rPr>
          <w:b/>
          <w:bCs/>
          <w:lang w:val="en-CA"/>
        </w:rPr>
        <w:t>Upgrade Differences</w:t>
      </w:r>
    </w:p>
    <w:p w:rsidR="00793FFA" w:rsidRPr="00793FFA" w:rsidRDefault="00793FFA" w:rsidP="00793FFA">
      <w:pPr>
        <w:numPr>
          <w:ilvl w:val="1"/>
          <w:numId w:val="213"/>
        </w:numPr>
        <w:rPr>
          <w:lang w:val="en-CA"/>
        </w:rPr>
      </w:pPr>
      <w:r w:rsidRPr="00793FFA">
        <w:rPr>
          <w:lang w:val="en-CA"/>
        </w:rPr>
        <w:t>The Tornado Trap goes through a visual change at Level 2.</w:t>
      </w:r>
    </w:p>
    <w:p w:rsidR="00793FFA" w:rsidRPr="00793FFA" w:rsidRDefault="00793FFA" w:rsidP="00793FFA">
      <w:pPr>
        <w:numPr>
          <w:ilvl w:val="2"/>
          <w:numId w:val="213"/>
        </w:numPr>
        <w:rPr>
          <w:lang w:val="en-CA"/>
        </w:rPr>
      </w:pPr>
      <w:r w:rsidRPr="00793FFA">
        <w:rPr>
          <w:lang w:val="en-CA"/>
        </w:rPr>
        <w:t>When initially constructed, the Tornado Trap appears as a metallic spiral tube that is covered by a hatch on the ground.</w:t>
      </w:r>
    </w:p>
    <w:p w:rsidR="00793FFA" w:rsidRPr="00793FFA" w:rsidRDefault="00793FFA" w:rsidP="00793FFA">
      <w:pPr>
        <w:numPr>
          <w:ilvl w:val="2"/>
          <w:numId w:val="213"/>
        </w:numPr>
        <w:rPr>
          <w:lang w:val="en-CA"/>
        </w:rPr>
      </w:pPr>
      <w:r w:rsidRPr="00793FFA">
        <w:rPr>
          <w:lang w:val="en-CA"/>
        </w:rPr>
        <w:t>At level 2, the Tornado Trap gains a large darker metal piece at the end of the tube.</w:t>
      </w:r>
    </w:p>
    <w:p w:rsidR="00793FFA" w:rsidRPr="00793FFA" w:rsidRDefault="00A02F7D" w:rsidP="00793FFA">
      <w:pPr>
        <w:rPr>
          <w:lang w:val="en-CA"/>
        </w:rPr>
      </w:pPr>
      <w:r>
        <w:rPr>
          <w:lang w:val="en-CA"/>
        </w:rPr>
        <w:pict>
          <v:rect id="_x0000_i1289" style="width:0;height:1.5pt" o:hralign="center" o:hrstd="t" o:hrnoshade="t" o:hr="t" fillcolor="#3a3a3a" stroked="f"/>
        </w:pict>
      </w:r>
    </w:p>
    <w:p w:rsidR="00793FFA" w:rsidRPr="00793FFA" w:rsidRDefault="00793FFA" w:rsidP="00793FFA">
      <w:pPr>
        <w:numPr>
          <w:ilvl w:val="0"/>
          <w:numId w:val="214"/>
        </w:numPr>
        <w:rPr>
          <w:lang w:val="en-CA"/>
        </w:rPr>
      </w:pPr>
      <w:r w:rsidRPr="00793FFA">
        <w:rPr>
          <w:b/>
          <w:bCs/>
          <w:lang w:val="en-CA"/>
        </w:rPr>
        <w:t>Trivia</w:t>
      </w:r>
    </w:p>
    <w:p w:rsidR="00793FFA" w:rsidRPr="00793FFA" w:rsidRDefault="00793FFA" w:rsidP="00793FFA">
      <w:pPr>
        <w:numPr>
          <w:ilvl w:val="1"/>
          <w:numId w:val="214"/>
        </w:numPr>
        <w:rPr>
          <w:lang w:val="en-CA"/>
        </w:rPr>
      </w:pPr>
      <w:r w:rsidRPr="00793FFA">
        <w:rPr>
          <w:lang w:val="en-CA"/>
        </w:rPr>
        <w:t>It's currently the only trap to originate from Clash Royale.</w:t>
      </w:r>
    </w:p>
    <w:p w:rsidR="00793FFA" w:rsidRPr="00793FFA" w:rsidRDefault="00793FFA" w:rsidP="00793FFA">
      <w:pPr>
        <w:numPr>
          <w:ilvl w:val="1"/>
          <w:numId w:val="214"/>
        </w:numPr>
        <w:rPr>
          <w:lang w:val="en-CA"/>
        </w:rPr>
      </w:pPr>
      <w:r w:rsidRPr="00793FFA">
        <w:rPr>
          <w:lang w:val="en-CA"/>
        </w:rPr>
        <w:t>Like the temporary traps </w:t>
      </w:r>
      <w:hyperlink r:id="rId3810" w:tooltip="Freeze Trap" w:history="1">
        <w:r w:rsidRPr="00793FFA">
          <w:rPr>
            <w:rStyle w:val="Hyperlink"/>
            <w:lang w:val="en-CA"/>
          </w:rPr>
          <w:t>Freeze Trap</w:t>
        </w:r>
      </w:hyperlink>
      <w:r w:rsidRPr="00793FFA">
        <w:rPr>
          <w:lang w:val="en-CA"/>
        </w:rPr>
        <w:t> and </w:t>
      </w:r>
      <w:hyperlink r:id="rId3811" w:tooltip="Shrink Trap" w:history="1">
        <w:r w:rsidRPr="00793FFA">
          <w:rPr>
            <w:rStyle w:val="Hyperlink"/>
            <w:lang w:val="en-CA"/>
          </w:rPr>
          <w:t>Shrink Trap</w:t>
        </w:r>
      </w:hyperlink>
      <w:r w:rsidRPr="00793FFA">
        <w:rPr>
          <w:lang w:val="en-CA"/>
        </w:rPr>
        <w:t>, the Tornado Trap takes the form of a spell placed in a trap door; also, like Clash Royale, the Tornado spell is not placed in a flask.</w:t>
      </w:r>
    </w:p>
    <w:p w:rsidR="00793FFA" w:rsidRPr="00793FFA" w:rsidRDefault="00A02F7D" w:rsidP="00793FFA">
      <w:pPr>
        <w:rPr>
          <w:lang w:val="en-CA"/>
        </w:rPr>
      </w:pPr>
      <w:r>
        <w:rPr>
          <w:lang w:val="en-CA"/>
        </w:rPr>
        <w:pict>
          <v:rect id="_x0000_i1290" style="width:0;height:1.5pt" o:hralign="center" o:hrstd="t" o:hrnoshade="t" o:hr="t" fillcolor="#3a3a3a" stroked="f"/>
        </w:pict>
      </w:r>
    </w:p>
    <w:p w:rsidR="00793FFA" w:rsidRPr="00793FFA" w:rsidRDefault="00793FFA" w:rsidP="00793FFA">
      <w:pPr>
        <w:numPr>
          <w:ilvl w:val="0"/>
          <w:numId w:val="215"/>
        </w:numPr>
        <w:rPr>
          <w:lang w:val="en-CA"/>
        </w:rPr>
      </w:pPr>
      <w:r w:rsidRPr="00793FF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9" name="Picture 173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displays information about the Tornado Trap, such as Level, Damage Type and Targets.</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8" name="Picture 173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begins upgrading the Tornado Trap to the next level, if you have enough resources and a free </w:t>
            </w:r>
            <w:hyperlink r:id="rId3812" w:tooltip="Builder's Hut" w:history="1">
              <w:r w:rsidRPr="00793FFA">
                <w:rPr>
                  <w:rStyle w:val="Hyperlink"/>
                  <w:lang w:val="en-CA"/>
                </w:rPr>
                <w:t>Builder</w:t>
              </w:r>
            </w:hyperlink>
            <w:r w:rsidRPr="00793FFA">
              <w:rPr>
                <w:lang w:val="en-CA"/>
              </w:rPr>
              <w:t>. When the Tornado Trap is at maximum level, this icon is not shown.</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7" name="Picture 173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instantly upgrades the Tornado Trap to the next level, at the cost of one </w:t>
            </w:r>
            <w:hyperlink r:id="rId3813" w:tooltip="Magic Items" w:history="1">
              <w:r w:rsidRPr="00793FFA">
                <w:rPr>
                  <w:rStyle w:val="Hyperlink"/>
                  <w:lang w:val="en-CA"/>
                </w:rPr>
                <w:t>Hammer of Building</w:t>
              </w:r>
            </w:hyperlink>
            <w:r w:rsidRPr="00793FFA">
              <w:rPr>
                <w:lang w:val="en-CA"/>
              </w:rPr>
              <w:t> if you have one. When the Tornado Trap is at maximum level, this icon is not shown.</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6" name="Picture 173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the displayed number of </w:t>
            </w:r>
            <w:hyperlink r:id="rId3814" w:tooltip="Gems" w:history="1">
              <w:r w:rsidRPr="00793FFA">
                <w:rPr>
                  <w:rStyle w:val="Hyperlink"/>
                  <w:lang w:val="en-CA"/>
                </w:rPr>
                <w:t>Gems</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5" name="Picture 173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one </w:t>
            </w:r>
            <w:hyperlink r:id="rId3815" w:tooltip="Magic Items" w:history="1">
              <w:r w:rsidRPr="00793FFA">
                <w:rPr>
                  <w:rStyle w:val="Hyperlink"/>
                  <w:lang w:val="en-CA"/>
                </w:rPr>
                <w:t>Book of Building</w:t>
              </w:r>
            </w:hyperlink>
            <w:r w:rsidRPr="00793FFA">
              <w:rPr>
                <w:lang w:val="en-CA"/>
              </w:rPr>
              <w:t>. This icon is only shown if you have at least one </w:t>
            </w:r>
            <w:hyperlink r:id="rId3816" w:tooltip="Magic Items" w:history="1">
              <w:r w:rsidRPr="00793FFA">
                <w:rPr>
                  <w:rStyle w:val="Hyperlink"/>
                  <w:lang w:val="en-CA"/>
                </w:rPr>
                <w:t>Book of Building</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4" name="Picture 173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one </w:t>
            </w:r>
            <w:hyperlink r:id="rId3817" w:tooltip="Magic Items" w:history="1">
              <w:r w:rsidRPr="00793FFA">
                <w:rPr>
                  <w:rStyle w:val="Hyperlink"/>
                  <w:lang w:val="en-CA"/>
                </w:rPr>
                <w:t>Book of Everything</w:t>
              </w:r>
            </w:hyperlink>
            <w:r w:rsidRPr="00793FFA">
              <w:rPr>
                <w:lang w:val="en-CA"/>
              </w:rPr>
              <w:t>. This icon is only shown if you have at least one </w:t>
            </w:r>
            <w:hyperlink r:id="rId3818" w:tooltip="Magic Items" w:history="1">
              <w:r w:rsidRPr="00793FFA">
                <w:rPr>
                  <w:rStyle w:val="Hyperlink"/>
                  <w:lang w:val="en-CA"/>
                </w:rPr>
                <w:t>Book of Everything</w:t>
              </w:r>
            </w:hyperlink>
            <w:r w:rsidRPr="00793FFA">
              <w:rPr>
                <w:lang w:val="en-CA"/>
              </w:rPr>
              <w:t> but do not have a </w:t>
            </w:r>
            <w:hyperlink r:id="rId3819" w:tooltip="Magic Items" w:history="1">
              <w:r w:rsidRPr="00793FFA">
                <w:rPr>
                  <w:rStyle w:val="Hyperlink"/>
                  <w:lang w:val="en-CA"/>
                </w:rPr>
                <w:t>Book of Building</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3" name="Picture 173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boosts all your </w:t>
            </w:r>
            <w:hyperlink r:id="rId3820" w:tooltip="Builder" w:history="1">
              <w:r w:rsidRPr="00793FFA">
                <w:rPr>
                  <w:rStyle w:val="Hyperlink"/>
                  <w:lang w:val="en-CA"/>
                </w:rPr>
                <w:t>Builders</w:t>
              </w:r>
            </w:hyperlink>
            <w:r w:rsidRPr="00793FFA">
              <w:rPr>
                <w:lang w:val="en-CA"/>
              </w:rPr>
              <w:t>for 1 hour by a factor of ten, at the cost of one </w:t>
            </w:r>
            <w:hyperlink r:id="rId3821" w:tooltip="Magic Items" w:history="1">
              <w:r w:rsidRPr="00793FFA">
                <w:rPr>
                  <w:rStyle w:val="Hyperlink"/>
                  <w:lang w:val="en-CA"/>
                </w:rPr>
                <w:t>Builder Potion</w:t>
              </w:r>
            </w:hyperlink>
            <w:r w:rsidRPr="00793FFA">
              <w:rPr>
                <w:lang w:val="en-CA"/>
              </w:rPr>
              <w:t>. This icon is only shown if you have at least one </w:t>
            </w:r>
            <w:hyperlink r:id="rId3822" w:tooltip="Magic Items" w:history="1">
              <w:r w:rsidRPr="00793FFA">
                <w:rPr>
                  <w:rStyle w:val="Hyperlink"/>
                  <w:lang w:val="en-CA"/>
                </w:rPr>
                <w:t>Builder Potion</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2" name="Picture 173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cancels the current upgrade and refunds half of the upgrade cost.</w:t>
            </w:r>
          </w:p>
        </w:tc>
      </w:tr>
      <w:tr w:rsidR="00793FFA" w:rsidRPr="00793FFA" w:rsidTr="00793FFA">
        <w:trPr>
          <w:trHeight w:val="150"/>
        </w:trPr>
        <w:tc>
          <w:tcPr>
            <w:tcW w:w="0" w:type="auto"/>
            <w:vAlign w:val="center"/>
            <w:hideMark/>
          </w:tcPr>
          <w:p w:rsidR="00793FFA" w:rsidRPr="00793FFA" w:rsidRDefault="00793FFA" w:rsidP="00793FFA">
            <w:pPr>
              <w:rPr>
                <w:lang w:val="en-CA"/>
              </w:rPr>
            </w:pPr>
          </w:p>
        </w:tc>
        <w:tc>
          <w:tcPr>
            <w:tcW w:w="0" w:type="auto"/>
            <w:vAlign w:val="center"/>
            <w:hideMark/>
          </w:tcPr>
          <w:p w:rsidR="00793FFA" w:rsidRPr="00793FFA" w:rsidRDefault="00793FFA" w:rsidP="00793FFA">
            <w:pPr>
              <w:rPr>
                <w:lang w:val="en-CA"/>
              </w:rPr>
            </w:pPr>
          </w:p>
        </w:tc>
      </w:tr>
    </w:tbl>
    <w:p w:rsidR="00793FFA" w:rsidRPr="00793FFA" w:rsidRDefault="00793FFA" w:rsidP="00793FFA">
      <w:pPr>
        <w:numPr>
          <w:ilvl w:val="0"/>
          <w:numId w:val="215"/>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793FFA" w:rsidRPr="00793FFA" w:rsidTr="00793FF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93FFA" w:rsidRPr="00793FFA" w:rsidRDefault="00A02F7D" w:rsidP="00793FFA">
            <w:pPr>
              <w:rPr>
                <w:b/>
                <w:bCs/>
                <w:lang w:val="en-CA"/>
              </w:rPr>
            </w:pPr>
            <w:hyperlink r:id="rId3823" w:tooltip="Town Hall" w:history="1">
              <w:r w:rsidR="00793FFA" w:rsidRPr="00793FFA">
                <w:rPr>
                  <w:rStyle w:val="Hyperlink"/>
                  <w:b/>
                  <w:bCs/>
                  <w:lang w:val="en-CA"/>
                </w:rPr>
                <w:t>Town Hall</w:t>
              </w:r>
            </w:hyperlink>
            <w:r w:rsidR="00793FFA" w:rsidRPr="00793FF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12</w:t>
            </w:r>
          </w:p>
        </w:tc>
      </w:tr>
      <w:tr w:rsidR="00793FFA" w:rsidRPr="00793FFA" w:rsidTr="00793FF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1</w:t>
            </w:r>
          </w:p>
        </w:tc>
      </w:tr>
    </w:tbl>
    <w:p w:rsidR="00793FFA" w:rsidRPr="00793FFA" w:rsidRDefault="00793FFA" w:rsidP="00793FFA">
      <w:pPr>
        <w:rPr>
          <w:lang w:val="en-CA"/>
        </w:rPr>
      </w:pPr>
      <w:r w:rsidRPr="00793FF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793FFA" w:rsidRPr="00793FFA" w:rsidTr="00793FF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Size </w:t>
            </w:r>
            <w:r w:rsidRPr="00793FFA">
              <w:rPr>
                <w:b/>
                <w:bCs/>
                <w:noProof/>
                <w:lang w:val="en-CA"/>
              </w:rPr>
              <w:drawing>
                <wp:inline distT="0" distB="0" distL="0" distR="0">
                  <wp:extent cx="190500" cy="142875"/>
                  <wp:effectExtent l="0" t="0" r="0" b="9525"/>
                  <wp:docPr id="1731" name="Picture 173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793FFA" w:rsidRPr="00793FFA" w:rsidTr="00793FF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1x1</w:t>
            </w:r>
          </w:p>
        </w:tc>
      </w:tr>
    </w:tbl>
    <w:p w:rsidR="00793FFA" w:rsidRPr="00793FFA" w:rsidRDefault="00793FFA" w:rsidP="00793FFA">
      <w:pPr>
        <w:numPr>
          <w:ilvl w:val="0"/>
          <w:numId w:val="215"/>
        </w:numPr>
        <w:rPr>
          <w:vanish/>
          <w:lang w:val="en-CA"/>
        </w:rPr>
      </w:pPr>
    </w:p>
    <w:p w:rsidR="00793FFA" w:rsidRDefault="00793FF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32"/>
        <w:gridCol w:w="1639"/>
        <w:gridCol w:w="1075"/>
        <w:gridCol w:w="847"/>
        <w:gridCol w:w="2468"/>
        <w:gridCol w:w="1700"/>
      </w:tblGrid>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Duration </w:t>
            </w:r>
            <w:r w:rsidRPr="00793FFA">
              <w:rPr>
                <w:b/>
                <w:bCs/>
                <w:noProof/>
                <w:lang w:val="en-CA"/>
              </w:rPr>
              <w:drawing>
                <wp:inline distT="0" distB="0" distL="0" distR="0">
                  <wp:extent cx="171450" cy="200025"/>
                  <wp:effectExtent l="0" t="0" r="0" b="9525"/>
                  <wp:docPr id="1730" name="Picture 173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Total Damage </w:t>
            </w:r>
            <w:r w:rsidRPr="00793FFA">
              <w:rPr>
                <w:b/>
                <w:bCs/>
                <w:noProof/>
                <w:lang w:val="en-CA"/>
              </w:rPr>
              <w:drawing>
                <wp:inline distT="0" distB="0" distL="0" distR="0">
                  <wp:extent cx="266700" cy="247650"/>
                  <wp:effectExtent l="0" t="0" r="0" b="0"/>
                  <wp:docPr id="1729" name="Picture 172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A02F7D" w:rsidP="00793FFA">
            <w:pPr>
              <w:rPr>
                <w:b/>
                <w:bCs/>
                <w:lang w:val="en-CA"/>
              </w:rPr>
            </w:pPr>
            <w:hyperlink r:id="rId3824" w:anchor="Gold" w:tooltip="Resource Buildings" w:history="1">
              <w:r w:rsidR="00793FFA" w:rsidRPr="00793FFA">
                <w:rPr>
                  <w:rStyle w:val="Hyperlink"/>
                  <w:b/>
                  <w:bCs/>
                  <w:lang w:val="en-CA"/>
                </w:rPr>
                <w:t>Cost</w:t>
              </w:r>
            </w:hyperlink>
            <w:r w:rsidR="00793FFA" w:rsidRPr="00793FFA">
              <w:rPr>
                <w:b/>
                <w:bCs/>
                <w:lang w:val="en-CA"/>
              </w:rPr>
              <w:t> </w:t>
            </w:r>
            <w:r w:rsidR="00793FFA" w:rsidRPr="00793FFA">
              <w:rPr>
                <w:b/>
                <w:bCs/>
                <w:noProof/>
                <w:lang w:val="en-CA"/>
              </w:rPr>
              <w:drawing>
                <wp:inline distT="0" distB="0" distL="0" distR="0">
                  <wp:extent cx="190500" cy="190500"/>
                  <wp:effectExtent l="0" t="0" r="0" b="0"/>
                  <wp:docPr id="1728" name="Picture 172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A02F7D" w:rsidP="00793FFA">
            <w:pPr>
              <w:rPr>
                <w:b/>
                <w:bCs/>
                <w:lang w:val="en-CA"/>
              </w:rPr>
            </w:pPr>
            <w:hyperlink r:id="rId3825" w:tooltip="Experience" w:history="1">
              <w:r w:rsidR="00793FFA" w:rsidRPr="00793FFA">
                <w:rPr>
                  <w:rStyle w:val="Hyperlink"/>
                  <w:b/>
                  <w:bCs/>
                  <w:lang w:val="en-CA"/>
                </w:rPr>
                <w:t>Experience</w:t>
              </w:r>
            </w:hyperlink>
            <w:r w:rsidR="00793FFA" w:rsidRPr="00793FFA">
              <w:rPr>
                <w:b/>
                <w:bCs/>
                <w:lang w:val="en-CA"/>
              </w:rPr>
              <w:t> Gained </w:t>
            </w:r>
            <w:r w:rsidR="00793FFA" w:rsidRPr="00793FFA">
              <w:rPr>
                <w:b/>
                <w:bCs/>
                <w:noProof/>
                <w:lang w:val="en-CA"/>
              </w:rPr>
              <w:drawing>
                <wp:inline distT="0" distB="0" distL="0" distR="0">
                  <wp:extent cx="209550" cy="219075"/>
                  <wp:effectExtent l="0" t="0" r="0" b="9525"/>
                  <wp:docPr id="1727" name="Picture 1727"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8"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A02F7D" w:rsidP="00793FFA">
            <w:pPr>
              <w:rPr>
                <w:b/>
                <w:bCs/>
                <w:lang w:val="en-CA"/>
              </w:rPr>
            </w:pPr>
            <w:hyperlink r:id="rId3826" w:tooltip="Town Hall" w:history="1">
              <w:r w:rsidR="00793FFA" w:rsidRPr="00793FFA">
                <w:rPr>
                  <w:rStyle w:val="Hyperlink"/>
                  <w:b/>
                  <w:bCs/>
                  <w:lang w:val="en-CA"/>
                </w:rPr>
                <w:t>Town Hall</w:t>
              </w:r>
            </w:hyperlink>
            <w:r w:rsidR="00793FFA" w:rsidRPr="00793FFA">
              <w:rPr>
                <w:b/>
                <w:bCs/>
                <w:lang w:val="en-CA"/>
              </w:rPr>
              <w:t> Level Required</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11</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6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11</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7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12</w:t>
            </w:r>
          </w:p>
        </w:tc>
      </w:tr>
    </w:tbl>
    <w:p w:rsidR="00793FFA" w:rsidRPr="00793FFA" w:rsidRDefault="00793FFA" w:rsidP="00793FFA">
      <w:pPr>
        <w:numPr>
          <w:ilvl w:val="0"/>
          <w:numId w:val="215"/>
        </w:numPr>
        <w:rPr>
          <w:vanish/>
          <w:lang w:val="en-CA"/>
        </w:rPr>
      </w:pPr>
    </w:p>
    <w:p w:rsidR="00793FFA" w:rsidRDefault="00793FF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74"/>
        <w:gridCol w:w="1368"/>
        <w:gridCol w:w="1466"/>
        <w:gridCol w:w="1323"/>
        <w:gridCol w:w="2363"/>
        <w:gridCol w:w="1426"/>
      </w:tblGrid>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Favorite Target</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Ground &amp; Air (except </w:t>
            </w:r>
            <w:hyperlink r:id="rId3827" w:tooltip="Miner" w:history="1">
              <w:r w:rsidRPr="00793FFA">
                <w:rPr>
                  <w:rStyle w:val="Hyperlink"/>
                  <w:lang w:val="en-CA"/>
                </w:rPr>
                <w:t>Miner</w:t>
              </w:r>
            </w:hyperlink>
            <w:r w:rsidRPr="00793FFA">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None</w:t>
            </w:r>
          </w:p>
        </w:tc>
      </w:tr>
    </w:tbl>
    <w:p w:rsidR="00793FFA" w:rsidRDefault="00793FFA" w:rsidP="00D6071D"/>
    <w:p w:rsidR="00096654" w:rsidRDefault="00D6071D" w:rsidP="00BB436D">
      <w:pPr>
        <w:pStyle w:val="Heading2"/>
      </w:pPr>
      <w:r>
        <w:t>X-Bows</w:t>
      </w:r>
    </w:p>
    <w:p w:rsidR="00096654" w:rsidRDefault="00096654" w:rsidP="00D6071D"/>
    <w:p w:rsidR="00C751F1" w:rsidRPr="00C751F1" w:rsidRDefault="00C751F1" w:rsidP="00C751F1">
      <w:pPr>
        <w:rPr>
          <w:lang w:val="en-CA"/>
        </w:rPr>
      </w:pPr>
      <w:r w:rsidRPr="00C751F1">
        <w:rPr>
          <w:noProof/>
          <w:lang w:val="en-CA"/>
        </w:rPr>
        <w:drawing>
          <wp:inline distT="0" distB="0" distL="0" distR="0">
            <wp:extent cx="2381250" cy="2286000"/>
            <wp:effectExtent l="0" t="0" r="0" b="0"/>
            <wp:docPr id="1298" name="Picture 1298" descr="Xbow Groun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descr="Xbow Ground6"/>
                    <pic:cNvPicPr>
                      <a:picLocks noChangeAspect="1" noChangeArrowheads="1"/>
                    </pic:cNvPicPr>
                  </pic:nvPicPr>
                  <pic:blipFill>
                    <a:blip r:embed="rId3828">
                      <a:extLst>
                        <a:ext uri="{28A0092B-C50C-407E-A947-70E740481C1C}">
                          <a14:useLocalDpi xmlns:a14="http://schemas.microsoft.com/office/drawing/2010/main" val="0"/>
                        </a:ext>
                      </a:extLst>
                    </a:blip>
                    <a:srcRect/>
                    <a:stretch>
                      <a:fillRect/>
                    </a:stretch>
                  </pic:blipFill>
                  <pic:spPr bwMode="auto">
                    <a:xfrm>
                      <a:off x="0" y="0"/>
                      <a:ext cx="2381250" cy="2286000"/>
                    </a:xfrm>
                    <a:prstGeom prst="rect">
                      <a:avLst/>
                    </a:prstGeom>
                    <a:noFill/>
                    <a:ln>
                      <a:noFill/>
                    </a:ln>
                  </pic:spPr>
                </pic:pic>
              </a:graphicData>
            </a:graphic>
          </wp:inline>
        </w:drawing>
      </w:r>
    </w:p>
    <w:p w:rsidR="00C751F1" w:rsidRPr="00C751F1" w:rsidRDefault="00C751F1" w:rsidP="00C751F1">
      <w:pPr>
        <w:rPr>
          <w:lang w:val="en-CA"/>
        </w:rPr>
      </w:pPr>
      <w:r w:rsidRPr="00C751F1">
        <w:rPr>
          <w:b/>
          <w:bCs/>
          <w:i/>
          <w:iCs/>
          <w:lang w:val="en-CA"/>
        </w:rPr>
        <w:t>"The X-Bow shoots mystical bolts with terrifying power. Load it with </w:t>
      </w:r>
      <w:hyperlink r:id="rId3829" w:anchor="Elixir" w:tooltip="Resources" w:history="1">
        <w:r w:rsidRPr="00C751F1">
          <w:rPr>
            <w:rStyle w:val="Hyperlink"/>
            <w:b/>
            <w:bCs/>
            <w:i/>
            <w:iCs/>
            <w:lang w:val="en-CA"/>
          </w:rPr>
          <w:t>Elixir</w:t>
        </w:r>
      </w:hyperlink>
      <w:r w:rsidRPr="00C751F1">
        <w:rPr>
          <w:b/>
          <w:bCs/>
          <w:i/>
          <w:iCs/>
          <w:lang w:val="en-CA"/>
        </w:rPr>
        <w:t> and the X-Bow works automagically. You can set it to target ground </w:t>
      </w:r>
      <w:hyperlink r:id="rId3830" w:tooltip="Troops" w:history="1">
        <w:r w:rsidRPr="00C751F1">
          <w:rPr>
            <w:rStyle w:val="Hyperlink"/>
            <w:b/>
            <w:bCs/>
            <w:i/>
            <w:iCs/>
            <w:lang w:val="en-CA"/>
          </w:rPr>
          <w:t>units</w:t>
        </w:r>
      </w:hyperlink>
      <w:r w:rsidRPr="00C751F1">
        <w:rPr>
          <w:b/>
          <w:bCs/>
          <w:i/>
          <w:iCs/>
          <w:lang w:val="en-CA"/>
        </w:rPr>
        <w:t> at long ranges, or all targets at reduced range."</w:t>
      </w:r>
    </w:p>
    <w:p w:rsidR="00C751F1" w:rsidRPr="00C751F1" w:rsidRDefault="00A02F7D" w:rsidP="00C751F1">
      <w:pPr>
        <w:rPr>
          <w:lang w:val="en-CA"/>
        </w:rPr>
      </w:pPr>
      <w:r>
        <w:rPr>
          <w:lang w:val="en-CA"/>
        </w:rPr>
        <w:pict>
          <v:rect id="_x0000_i1291"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C751F1" w:rsidRPr="00C751F1" w:rsidTr="00C751F1">
        <w:tc>
          <w:tcPr>
            <w:tcW w:w="0" w:type="auto"/>
            <w:shd w:val="clear" w:color="auto" w:fill="281434"/>
            <w:vAlign w:val="center"/>
            <w:hideMark/>
          </w:tcPr>
          <w:p w:rsidR="00C751F1" w:rsidRPr="00C751F1" w:rsidRDefault="00C751F1" w:rsidP="00C751F1">
            <w:pPr>
              <w:rPr>
                <w:lang w:val="en-CA"/>
              </w:rPr>
            </w:pPr>
          </w:p>
        </w:tc>
      </w:tr>
    </w:tbl>
    <w:p w:rsidR="00C751F1" w:rsidRPr="00C751F1" w:rsidRDefault="00C751F1" w:rsidP="00C751F1">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C751F1" w:rsidRPr="00C751F1" w:rsidTr="00C751F1">
        <w:trPr>
          <w:tblCellSpacing w:w="15" w:type="dxa"/>
        </w:trPr>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7" name="Picture 1297" descr="Xbow Grou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4" descr="Xbow Ground1"/>
                          <pic:cNvPicPr>
                            <a:picLocks noChangeAspect="1" noChangeArrowheads="1"/>
                          </pic:cNvPicPr>
                        </pic:nvPicPr>
                        <pic:blipFill>
                          <a:blip r:embed="rId3831">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6" name="Picture 1296" descr="Xbow 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5" descr="Xbow Ground2"/>
                          <pic:cNvPicPr>
                            <a:picLocks noChangeAspect="1" noChangeArrowheads="1"/>
                          </pic:cNvPicPr>
                        </pic:nvPicPr>
                        <pic:blipFill>
                          <a:blip r:embed="rId3832">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5" name="Picture 1295" descr="Xbow Gr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6" descr="Xbow Ground3"/>
                          <pic:cNvPicPr>
                            <a:picLocks noChangeAspect="1" noChangeArrowheads="1"/>
                          </pic:cNvPicPr>
                        </pic:nvPicPr>
                        <pic:blipFill>
                          <a:blip r:embed="rId3833">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4" name="Picture 1294" descr="Xbow Grou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descr="Xbow Ground4"/>
                          <pic:cNvPicPr>
                            <a:picLocks noChangeAspect="1" noChangeArrowheads="1"/>
                          </pic:cNvPicPr>
                        </pic:nvPicPr>
                        <pic:blipFill>
                          <a:blip r:embed="rId3834">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3" name="Picture 1293" descr="Xbow Groun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8" descr="Xbow Ground5"/>
                          <pic:cNvPicPr>
                            <a:picLocks noChangeAspect="1" noChangeArrowheads="1"/>
                          </pic:cNvPicPr>
                        </pic:nvPicPr>
                        <pic:blipFill>
                          <a:blip r:embed="rId3835">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2" name="Picture 1292" descr="Xbow Groun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9" descr="Xbow Ground6"/>
                          <pic:cNvPicPr>
                            <a:picLocks noChangeAspect="1" noChangeArrowheads="1"/>
                          </pic:cNvPicPr>
                        </pic:nvPicPr>
                        <pic:blipFill>
                          <a:blip r:embed="rId3836">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r>
      <w:tr w:rsidR="00C751F1" w:rsidRPr="00C751F1" w:rsidTr="00C751F1">
        <w:trPr>
          <w:tblCellSpacing w:w="15" w:type="dxa"/>
        </w:trPr>
        <w:tc>
          <w:tcPr>
            <w:tcW w:w="1500" w:type="dxa"/>
            <w:shd w:val="clear" w:color="auto" w:fill="281434"/>
            <w:vAlign w:val="center"/>
            <w:hideMark/>
          </w:tcPr>
          <w:p w:rsidR="00C751F1" w:rsidRPr="00C751F1" w:rsidRDefault="00C751F1" w:rsidP="00C751F1">
            <w:pPr>
              <w:rPr>
                <w:lang w:val="en-CA"/>
              </w:rPr>
            </w:pPr>
            <w:r w:rsidRPr="00C751F1">
              <w:rPr>
                <w:b/>
                <w:bCs/>
                <w:lang w:val="en-CA"/>
              </w:rPr>
              <w:lastRenderedPageBreak/>
              <w:t>Level 1</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2</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3</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4</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5</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6</w:t>
            </w:r>
          </w:p>
        </w:tc>
      </w:tr>
    </w:tbl>
    <w:p w:rsidR="00C751F1" w:rsidRPr="00C751F1" w:rsidRDefault="00A02F7D" w:rsidP="00C751F1">
      <w:pPr>
        <w:rPr>
          <w:lang w:val="en-CA"/>
        </w:rPr>
      </w:pPr>
      <w:r>
        <w:rPr>
          <w:lang w:val="en-CA"/>
        </w:rPr>
        <w:pict>
          <v:rect id="_x0000_i1292" style="width:0;height:1.5pt" o:hralign="center" o:hrstd="t" o:hrnoshade="t" o:hr="t" fillcolor="#3a3a3a" stroked="f"/>
        </w:pict>
      </w:r>
    </w:p>
    <w:p w:rsidR="00C751F1" w:rsidRPr="00C751F1" w:rsidRDefault="00C751F1" w:rsidP="00C751F1">
      <w:pPr>
        <w:numPr>
          <w:ilvl w:val="0"/>
          <w:numId w:val="158"/>
        </w:numPr>
        <w:rPr>
          <w:lang w:val="en-CA"/>
        </w:rPr>
      </w:pPr>
      <w:r w:rsidRPr="00C751F1">
        <w:rPr>
          <w:b/>
          <w:bCs/>
          <w:lang w:val="en-CA"/>
        </w:rPr>
        <w:t>Summary</w:t>
      </w:r>
    </w:p>
    <w:p w:rsidR="00C751F1" w:rsidRPr="00C751F1" w:rsidRDefault="00C751F1" w:rsidP="00C751F1">
      <w:pPr>
        <w:numPr>
          <w:ilvl w:val="1"/>
          <w:numId w:val="158"/>
        </w:numPr>
        <w:rPr>
          <w:lang w:val="en-CA"/>
        </w:rPr>
      </w:pPr>
      <w:r w:rsidRPr="00C751F1">
        <w:rPr>
          <w:lang w:val="en-CA"/>
        </w:rPr>
        <w:t>The X-Bow is a single target, rapid-firing turret that unlocks at Town Hall 9.</w:t>
      </w:r>
    </w:p>
    <w:p w:rsidR="00C751F1" w:rsidRPr="00C751F1" w:rsidRDefault="00C751F1" w:rsidP="00C751F1">
      <w:pPr>
        <w:numPr>
          <w:ilvl w:val="1"/>
          <w:numId w:val="158"/>
        </w:numPr>
        <w:rPr>
          <w:lang w:val="en-CA"/>
        </w:rPr>
      </w:pPr>
      <w:r w:rsidRPr="00C751F1">
        <w:rPr>
          <w:lang w:val="en-CA"/>
        </w:rPr>
        <w:t>The X-Bow has to be loaded to work. Loading is free and takes place automatically after you log into the game, but if it fires enough shots without being reloaded it will eventually run out of ammunition and will not fire.</w:t>
      </w:r>
    </w:p>
    <w:p w:rsidR="00C751F1" w:rsidRPr="00C751F1" w:rsidRDefault="00C751F1" w:rsidP="00C751F1">
      <w:pPr>
        <w:numPr>
          <w:ilvl w:val="1"/>
          <w:numId w:val="158"/>
        </w:numPr>
        <w:rPr>
          <w:lang w:val="en-CA"/>
        </w:rPr>
      </w:pPr>
      <w:r w:rsidRPr="00C751F1">
        <w:rPr>
          <w:lang w:val="en-CA"/>
        </w:rPr>
        <w:t>It can be configured to two modes - Ground Mode, where it can only target ground troops at a 14 tile range, or Ground and Air, where it can target both ground and air units at a 11 tile range.</w:t>
      </w:r>
    </w:p>
    <w:p w:rsidR="00C751F1" w:rsidRPr="00C751F1" w:rsidRDefault="00A02F7D" w:rsidP="00C751F1">
      <w:pPr>
        <w:rPr>
          <w:lang w:val="en-CA"/>
        </w:rPr>
      </w:pPr>
      <w:r>
        <w:rPr>
          <w:lang w:val="en-CA"/>
        </w:rPr>
        <w:pict>
          <v:rect id="_x0000_i1293" style="width:0;height:1.5pt" o:hralign="center" o:hrstd="t" o:hrnoshade="t" o:hr="t" fillcolor="#3a3a3a" stroked="f"/>
        </w:pict>
      </w:r>
    </w:p>
    <w:p w:rsidR="00C751F1" w:rsidRPr="00C751F1" w:rsidRDefault="00C751F1" w:rsidP="00C751F1">
      <w:pPr>
        <w:numPr>
          <w:ilvl w:val="0"/>
          <w:numId w:val="159"/>
        </w:numPr>
        <w:rPr>
          <w:lang w:val="en-CA"/>
        </w:rPr>
      </w:pPr>
      <w:r w:rsidRPr="00C751F1">
        <w:rPr>
          <w:b/>
          <w:bCs/>
          <w:lang w:val="en-CA"/>
        </w:rPr>
        <w:t>Defensive Strategy</w:t>
      </w:r>
    </w:p>
    <w:p w:rsidR="00C751F1" w:rsidRPr="00C751F1" w:rsidRDefault="00C751F1" w:rsidP="00C751F1">
      <w:pPr>
        <w:numPr>
          <w:ilvl w:val="1"/>
          <w:numId w:val="159"/>
        </w:numPr>
        <w:rPr>
          <w:lang w:val="en-CA"/>
        </w:rPr>
      </w:pPr>
      <w:r w:rsidRPr="00C751F1">
        <w:rPr>
          <w:lang w:val="en-CA"/>
        </w:rPr>
        <w:t>A well-placed and loaded X-Bow will dominate attacks, but to be most effective it should not be used as a front-line defense. With the second longest range of any damage-dealing defense, it is best placed behind all other defenses, typically in the center of a base.</w:t>
      </w:r>
    </w:p>
    <w:p w:rsidR="00C751F1" w:rsidRPr="00C751F1" w:rsidRDefault="00C751F1" w:rsidP="00C751F1">
      <w:pPr>
        <w:numPr>
          <w:ilvl w:val="1"/>
          <w:numId w:val="159"/>
        </w:numPr>
        <w:rPr>
          <w:lang w:val="en-CA"/>
        </w:rPr>
      </w:pPr>
      <w:r w:rsidRPr="00C751F1">
        <w:rPr>
          <w:lang w:val="en-CA"/>
        </w:rPr>
        <w:t>Be sure to keep your X-Bow loaded by logging into the game from time to time. An unloaded X-Bow is not only a waste of space, it is a good indicator that your base may be neglected, encouraging others to raid you.</w:t>
      </w:r>
    </w:p>
    <w:p w:rsidR="00C751F1" w:rsidRPr="00C751F1" w:rsidRDefault="00C751F1" w:rsidP="00C751F1">
      <w:pPr>
        <w:numPr>
          <w:ilvl w:val="1"/>
          <w:numId w:val="159"/>
        </w:numPr>
        <w:rPr>
          <w:lang w:val="en-CA"/>
        </w:rPr>
      </w:pPr>
      <w:r w:rsidRPr="00C751F1">
        <w:rPr>
          <w:lang w:val="en-CA"/>
        </w:rPr>
        <w:t>Although the X-Bow shoots rapidly, each shot causes only a relatively small amount of damage. Support it with powerful defenses (such as </w:t>
      </w:r>
      <w:hyperlink r:id="rId3837" w:tooltip="Mortar" w:history="1">
        <w:r w:rsidRPr="00C751F1">
          <w:rPr>
            <w:rStyle w:val="Hyperlink"/>
            <w:lang w:val="en-CA"/>
          </w:rPr>
          <w:t>Mortars</w:t>
        </w:r>
      </w:hyperlink>
      <w:r w:rsidRPr="00C751F1">
        <w:rPr>
          <w:lang w:val="en-CA"/>
        </w:rPr>
        <w:t>) so it can quickly take out your enemies.</w:t>
      </w:r>
    </w:p>
    <w:p w:rsidR="00C751F1" w:rsidRPr="00C751F1" w:rsidRDefault="00C751F1" w:rsidP="00C751F1">
      <w:pPr>
        <w:numPr>
          <w:ilvl w:val="1"/>
          <w:numId w:val="159"/>
        </w:numPr>
        <w:rPr>
          <w:lang w:val="en-CA"/>
        </w:rPr>
      </w:pPr>
      <w:r w:rsidRPr="00C751F1">
        <w:rPr>
          <w:lang w:val="en-CA"/>
        </w:rPr>
        <w:t>The dominance of </w:t>
      </w:r>
      <w:hyperlink r:id="rId3838" w:tooltip="Balloon" w:history="1">
        <w:r w:rsidRPr="00C751F1">
          <w:rPr>
            <w:rStyle w:val="Hyperlink"/>
            <w:lang w:val="en-CA"/>
          </w:rPr>
          <w:t>Balloon</w:t>
        </w:r>
      </w:hyperlink>
      <w:r w:rsidRPr="00C751F1">
        <w:rPr>
          <w:lang w:val="en-CA"/>
        </w:rPr>
        <w:t> and </w:t>
      </w:r>
      <w:hyperlink r:id="rId3839" w:tooltip="Minion" w:history="1">
        <w:r w:rsidRPr="00C751F1">
          <w:rPr>
            <w:rStyle w:val="Hyperlink"/>
            <w:lang w:val="en-CA"/>
          </w:rPr>
          <w:t>Minion</w:t>
        </w:r>
      </w:hyperlink>
      <w:r w:rsidRPr="00C751F1">
        <w:rPr>
          <w:lang w:val="en-CA"/>
        </w:rPr>
        <w:t> oriented attacks at this level both in </w:t>
      </w:r>
      <w:hyperlink r:id="rId3840" w:tooltip="Clan Wars" w:history="1">
        <w:r w:rsidRPr="00C751F1">
          <w:rPr>
            <w:rStyle w:val="Hyperlink"/>
            <w:lang w:val="en-CA"/>
          </w:rPr>
          <w:t>Clan Wars</w:t>
        </w:r>
      </w:hyperlink>
      <w:r w:rsidRPr="00C751F1">
        <w:rPr>
          <w:lang w:val="en-CA"/>
        </w:rPr>
        <w:t> and regular raids make a strong case for keeping X-Bows set to Air and Ground in both farming and war bases.</w:t>
      </w:r>
    </w:p>
    <w:p w:rsidR="00C751F1" w:rsidRPr="00C751F1" w:rsidRDefault="00C751F1" w:rsidP="00C751F1">
      <w:pPr>
        <w:numPr>
          <w:ilvl w:val="1"/>
          <w:numId w:val="159"/>
        </w:numPr>
        <w:rPr>
          <w:lang w:val="en-CA"/>
        </w:rPr>
      </w:pPr>
      <w:r w:rsidRPr="00C751F1">
        <w:rPr>
          <w:lang w:val="en-CA"/>
        </w:rPr>
        <w:t>X-Bows under construction act as if they are fully built during </w:t>
      </w:r>
      <w:hyperlink r:id="rId3841" w:tooltip="Clan Wars" w:history="1">
        <w:r w:rsidRPr="00C751F1">
          <w:rPr>
            <w:rStyle w:val="Hyperlink"/>
            <w:lang w:val="en-CA"/>
          </w:rPr>
          <w:t>Clan Wars</w:t>
        </w:r>
      </w:hyperlink>
      <w:r w:rsidRPr="00C751F1">
        <w:rPr>
          <w:lang w:val="en-CA"/>
        </w:rPr>
        <w:t>. This allows players to buy one before the war, but they cannot cancel its construction.</w:t>
      </w:r>
    </w:p>
    <w:p w:rsidR="00C751F1" w:rsidRPr="00C751F1" w:rsidRDefault="00C751F1" w:rsidP="00C751F1">
      <w:pPr>
        <w:numPr>
          <w:ilvl w:val="0"/>
          <w:numId w:val="159"/>
        </w:numPr>
        <w:rPr>
          <w:lang w:val="en-CA"/>
        </w:rPr>
      </w:pPr>
      <w:r w:rsidRPr="00C751F1">
        <w:rPr>
          <w:b/>
          <w:bCs/>
          <w:lang w:val="en-CA"/>
        </w:rPr>
        <w:t>Offensive Strategy</w:t>
      </w:r>
    </w:p>
    <w:p w:rsidR="00C751F1" w:rsidRPr="00C751F1" w:rsidRDefault="00C751F1" w:rsidP="00C751F1">
      <w:pPr>
        <w:numPr>
          <w:ilvl w:val="1"/>
          <w:numId w:val="159"/>
        </w:numPr>
        <w:rPr>
          <w:lang w:val="en-CA"/>
        </w:rPr>
      </w:pPr>
      <w:r w:rsidRPr="00C751F1">
        <w:rPr>
          <w:lang w:val="en-CA"/>
        </w:rPr>
        <w:t>The X-Bow has essentially no weaknesses unless it is set to ground-only mode, determinable by the way it is angled. If it is horizontal to the ground, it can target </w:t>
      </w:r>
      <w:hyperlink r:id="rId3842" w:tooltip="Category:Ground Troops" w:history="1">
        <w:r w:rsidRPr="00C751F1">
          <w:rPr>
            <w:rStyle w:val="Hyperlink"/>
            <w:lang w:val="en-CA"/>
          </w:rPr>
          <w:t>ground troops</w:t>
        </w:r>
      </w:hyperlink>
      <w:r w:rsidRPr="00C751F1">
        <w:rPr>
          <w:lang w:val="en-CA"/>
        </w:rPr>
        <w:t> only. If it is tilted up, then it can attack </w:t>
      </w:r>
      <w:hyperlink r:id="rId3843" w:tooltip="Category:Air Troops" w:history="1">
        <w:r w:rsidRPr="00C751F1">
          <w:rPr>
            <w:rStyle w:val="Hyperlink"/>
            <w:lang w:val="en-CA"/>
          </w:rPr>
          <w:t>air units</w:t>
        </w:r>
      </w:hyperlink>
      <w:r w:rsidRPr="00C751F1">
        <w:rPr>
          <w:lang w:val="en-CA"/>
        </w:rPr>
        <w:t> as well.</w:t>
      </w:r>
    </w:p>
    <w:p w:rsidR="00C751F1" w:rsidRPr="00C751F1" w:rsidRDefault="00C751F1" w:rsidP="00C751F1">
      <w:pPr>
        <w:numPr>
          <w:ilvl w:val="1"/>
          <w:numId w:val="159"/>
        </w:numPr>
        <w:rPr>
          <w:lang w:val="en-CA"/>
        </w:rPr>
      </w:pPr>
      <w:r w:rsidRPr="00C751F1">
        <w:rPr>
          <w:lang w:val="en-CA"/>
        </w:rPr>
        <w:t>The X-Bow can lock on to a unit for a very long time because of its long range. This means that placing the X-Bow near the center can allow it to snipe at troops on the outer areas of your base. It also counteracts the effect of the </w:t>
      </w:r>
      <w:hyperlink r:id="rId3844" w:tooltip="Healer" w:history="1">
        <w:r w:rsidRPr="00C751F1">
          <w:rPr>
            <w:rStyle w:val="Hyperlink"/>
            <w:lang w:val="en-CA"/>
          </w:rPr>
          <w:t>Healer</w:t>
        </w:r>
      </w:hyperlink>
      <w:r w:rsidRPr="00C751F1">
        <w:rPr>
          <w:lang w:val="en-CA"/>
        </w:rPr>
        <w:t> when set to Ground and Air mode. The X-Bow also counters the Queen Walk, a popular strategy consisting of the </w:t>
      </w:r>
      <w:hyperlink r:id="rId3845" w:tooltip="Archer Queen" w:history="1">
        <w:r w:rsidRPr="00C751F1">
          <w:rPr>
            <w:rStyle w:val="Hyperlink"/>
            <w:lang w:val="en-CA"/>
          </w:rPr>
          <w:t>Archer Queen</w:t>
        </w:r>
      </w:hyperlink>
      <w:r w:rsidRPr="00C751F1">
        <w:rPr>
          <w:lang w:val="en-CA"/>
        </w:rPr>
        <w:t> and Healers, with the help of other buildings.</w:t>
      </w:r>
    </w:p>
    <w:p w:rsidR="00C751F1" w:rsidRPr="00C751F1" w:rsidRDefault="00C751F1" w:rsidP="00C751F1">
      <w:pPr>
        <w:numPr>
          <w:ilvl w:val="1"/>
          <w:numId w:val="159"/>
        </w:numPr>
        <w:rPr>
          <w:lang w:val="en-CA"/>
        </w:rPr>
      </w:pPr>
      <w:r w:rsidRPr="00C751F1">
        <w:rPr>
          <w:lang w:val="en-CA"/>
        </w:rPr>
        <w:t>In order to attack an X-Bow, treat it like a longer-ranged </w:t>
      </w:r>
      <w:hyperlink r:id="rId3846" w:tooltip="Cannon/Home Village" w:history="1">
        <w:r w:rsidRPr="00C751F1">
          <w:rPr>
            <w:rStyle w:val="Hyperlink"/>
            <w:lang w:val="en-CA"/>
          </w:rPr>
          <w:t>Cannon</w:t>
        </w:r>
      </w:hyperlink>
      <w:r w:rsidRPr="00C751F1">
        <w:rPr>
          <w:lang w:val="en-CA"/>
        </w:rPr>
        <w:t> or </w:t>
      </w:r>
      <w:hyperlink r:id="rId3847" w:tooltip="Archer Tower/Home Village" w:history="1">
        <w:r w:rsidRPr="00C751F1">
          <w:rPr>
            <w:rStyle w:val="Hyperlink"/>
            <w:lang w:val="en-CA"/>
          </w:rPr>
          <w:t>Archer Tower</w:t>
        </w:r>
      </w:hyperlink>
      <w:r w:rsidRPr="00C751F1">
        <w:rPr>
          <w:lang w:val="en-CA"/>
        </w:rPr>
        <w:t>, but don't forget that many units can be mowed down very quickly by this defense. Distract it with high-health troops like </w:t>
      </w:r>
      <w:hyperlink r:id="rId3848" w:tooltip="Giant" w:history="1">
        <w:r w:rsidRPr="00C751F1">
          <w:rPr>
            <w:rStyle w:val="Hyperlink"/>
            <w:lang w:val="en-CA"/>
          </w:rPr>
          <w:t>Giants</w:t>
        </w:r>
      </w:hyperlink>
      <w:r w:rsidRPr="00C751F1">
        <w:rPr>
          <w:lang w:val="en-CA"/>
        </w:rPr>
        <w:t> or </w:t>
      </w:r>
      <w:hyperlink r:id="rId3849" w:tooltip="P.E.K.K.A" w:history="1">
        <w:r w:rsidRPr="00C751F1">
          <w:rPr>
            <w:rStyle w:val="Hyperlink"/>
            <w:lang w:val="en-CA"/>
          </w:rPr>
          <w:t>P.E.K.K.As</w:t>
        </w:r>
      </w:hyperlink>
      <w:r w:rsidRPr="00C751F1">
        <w:rPr>
          <w:lang w:val="en-CA"/>
        </w:rPr>
        <w:t>, and destroy it with a large group of attackers such as </w:t>
      </w:r>
      <w:hyperlink r:id="rId3850" w:tooltip="Archer" w:history="1">
        <w:r w:rsidRPr="00C751F1">
          <w:rPr>
            <w:rStyle w:val="Hyperlink"/>
            <w:lang w:val="en-CA"/>
          </w:rPr>
          <w:t>Archers</w:t>
        </w:r>
      </w:hyperlink>
      <w:r w:rsidRPr="00C751F1">
        <w:rPr>
          <w:lang w:val="en-CA"/>
        </w:rPr>
        <w:t> or </w:t>
      </w:r>
      <w:hyperlink r:id="rId3851" w:tooltip="Barbarian" w:history="1">
        <w:r w:rsidRPr="00C751F1">
          <w:rPr>
            <w:rStyle w:val="Hyperlink"/>
            <w:lang w:val="en-CA"/>
          </w:rPr>
          <w:t>Barbarians</w:t>
        </w:r>
      </w:hyperlink>
      <w:r w:rsidRPr="00C751F1">
        <w:rPr>
          <w:lang w:val="en-CA"/>
        </w:rPr>
        <w:t>.</w:t>
      </w:r>
    </w:p>
    <w:p w:rsidR="00C751F1" w:rsidRPr="00C751F1" w:rsidRDefault="00C751F1" w:rsidP="00C751F1">
      <w:pPr>
        <w:numPr>
          <w:ilvl w:val="2"/>
          <w:numId w:val="159"/>
        </w:numPr>
        <w:rPr>
          <w:lang w:val="en-CA"/>
        </w:rPr>
      </w:pPr>
      <w:r w:rsidRPr="00C751F1">
        <w:rPr>
          <w:lang w:val="en-CA"/>
        </w:rPr>
        <w:t>Attacking players can see if the defender's X-Bow is loaded or not. Currently there is no way to tell exactly how much </w:t>
      </w:r>
      <w:hyperlink r:id="rId3852" w:anchor="Elixir" w:tooltip="Resources" w:history="1">
        <w:r w:rsidRPr="00C751F1">
          <w:rPr>
            <w:rStyle w:val="Hyperlink"/>
            <w:lang w:val="en-CA"/>
          </w:rPr>
          <w:t>Elixir</w:t>
        </w:r>
      </w:hyperlink>
      <w:r w:rsidRPr="00C751F1">
        <w:rPr>
          <w:lang w:val="en-CA"/>
        </w:rPr>
        <w:t> it has left, but a player can visually tell when it is empty. When it is loaded, you will see a small box containing what appears to be small </w:t>
      </w:r>
      <w:hyperlink r:id="rId3853" w:anchor="Elixir" w:tooltip="Resources" w:history="1">
        <w:r w:rsidRPr="00C751F1">
          <w:rPr>
            <w:rStyle w:val="Hyperlink"/>
            <w:lang w:val="en-CA"/>
          </w:rPr>
          <w:t>Elixir</w:t>
        </w:r>
      </w:hyperlink>
      <w:r w:rsidRPr="00C751F1">
        <w:rPr>
          <w:lang w:val="en-CA"/>
        </w:rPr>
        <w:t> bolts. An unloaded X-Bow will be lacking the box, and the bowstring will be missing (see image gallery below).</w:t>
      </w:r>
    </w:p>
    <w:p w:rsidR="00C751F1" w:rsidRPr="00C751F1" w:rsidRDefault="00C751F1" w:rsidP="00C751F1">
      <w:pPr>
        <w:numPr>
          <w:ilvl w:val="2"/>
          <w:numId w:val="159"/>
        </w:numPr>
        <w:rPr>
          <w:lang w:val="en-CA"/>
        </w:rPr>
      </w:pPr>
      <w:r w:rsidRPr="00C751F1">
        <w:rPr>
          <w:lang w:val="en-CA"/>
        </w:rPr>
        <w:t>Attacking players can also see if the X-Bow is set to ground-only or both ground and air. Take advantage of ground-only X-Bows and send in air units to destroy it first.</w:t>
      </w:r>
    </w:p>
    <w:p w:rsidR="00C751F1" w:rsidRPr="00C751F1" w:rsidRDefault="00C751F1" w:rsidP="00C751F1">
      <w:pPr>
        <w:numPr>
          <w:ilvl w:val="2"/>
          <w:numId w:val="159"/>
        </w:numPr>
        <w:rPr>
          <w:lang w:val="en-CA"/>
        </w:rPr>
      </w:pPr>
      <w:r w:rsidRPr="00C751F1">
        <w:rPr>
          <w:lang w:val="en-CA"/>
        </w:rPr>
        <w:t>An X-Bow that is empty is completely useless and will not fire. It still must be destroyed to achieve 100% destruction, and </w:t>
      </w:r>
      <w:hyperlink r:id="rId3854" w:tooltip="Troops" w:history="1">
        <w:r w:rsidRPr="00C751F1">
          <w:rPr>
            <w:rStyle w:val="Hyperlink"/>
            <w:lang w:val="en-CA"/>
          </w:rPr>
          <w:t>troops</w:t>
        </w:r>
      </w:hyperlink>
      <w:r w:rsidRPr="00C751F1">
        <w:rPr>
          <w:lang w:val="en-CA"/>
        </w:rPr>
        <w:t> that preferentially attack defenses (e.g. </w:t>
      </w:r>
      <w:hyperlink r:id="rId3855" w:tooltip="Giant" w:history="1">
        <w:r w:rsidRPr="00C751F1">
          <w:rPr>
            <w:rStyle w:val="Hyperlink"/>
            <w:lang w:val="en-CA"/>
          </w:rPr>
          <w:t>Giants</w:t>
        </w:r>
      </w:hyperlink>
      <w:r w:rsidRPr="00C751F1">
        <w:rPr>
          <w:lang w:val="en-CA"/>
        </w:rPr>
        <w:t> and </w:t>
      </w:r>
      <w:hyperlink r:id="rId3856" w:tooltip="Balloon" w:history="1">
        <w:r w:rsidRPr="00C751F1">
          <w:rPr>
            <w:rStyle w:val="Hyperlink"/>
            <w:lang w:val="en-CA"/>
          </w:rPr>
          <w:t>Balloons</w:t>
        </w:r>
      </w:hyperlink>
      <w:r w:rsidRPr="00C751F1">
        <w:rPr>
          <w:lang w:val="en-CA"/>
        </w:rPr>
        <w:t>) will still target an unloaded X-Bow if it is closer to them than an active </w:t>
      </w:r>
      <w:hyperlink r:id="rId3857" w:tooltip="Defensive Buildings" w:history="1">
        <w:r w:rsidRPr="00C751F1">
          <w:rPr>
            <w:rStyle w:val="Hyperlink"/>
            <w:lang w:val="en-CA"/>
          </w:rPr>
          <w:t>defense</w:t>
        </w:r>
      </w:hyperlink>
      <w:r w:rsidRPr="00C751F1">
        <w:rPr>
          <w:lang w:val="en-CA"/>
        </w:rPr>
        <w:t>.</w:t>
      </w:r>
    </w:p>
    <w:p w:rsidR="00C751F1" w:rsidRPr="00C751F1" w:rsidRDefault="00A02F7D" w:rsidP="00C751F1">
      <w:pPr>
        <w:rPr>
          <w:lang w:val="en-CA"/>
        </w:rPr>
      </w:pPr>
      <w:r>
        <w:rPr>
          <w:lang w:val="en-CA"/>
        </w:rPr>
        <w:pict>
          <v:rect id="_x0000_i1294" style="width:0;height:1.5pt" o:hralign="center" o:hrstd="t" o:hrnoshade="t" o:hr="t" fillcolor="#3a3a3a" stroked="f"/>
        </w:pict>
      </w:r>
    </w:p>
    <w:p w:rsidR="00C751F1" w:rsidRPr="00C751F1" w:rsidRDefault="00C751F1" w:rsidP="00C751F1">
      <w:pPr>
        <w:numPr>
          <w:ilvl w:val="0"/>
          <w:numId w:val="160"/>
        </w:numPr>
        <w:rPr>
          <w:lang w:val="en-CA"/>
        </w:rPr>
      </w:pPr>
      <w:r w:rsidRPr="00C751F1">
        <w:rPr>
          <w:b/>
          <w:bCs/>
          <w:lang w:val="en-CA"/>
        </w:rPr>
        <w:lastRenderedPageBreak/>
        <w:t>Upgrade Differences</w:t>
      </w:r>
    </w:p>
    <w:p w:rsidR="00C751F1" w:rsidRPr="00C751F1" w:rsidRDefault="00C751F1" w:rsidP="00C751F1">
      <w:pPr>
        <w:numPr>
          <w:ilvl w:val="1"/>
          <w:numId w:val="160"/>
        </w:numPr>
        <w:rPr>
          <w:lang w:val="en-CA"/>
        </w:rPr>
      </w:pPr>
      <w:r w:rsidRPr="00C751F1">
        <w:rPr>
          <w:lang w:val="en-CA"/>
        </w:rPr>
        <w:t>X-Bows undergo significant visual changes at levels 2, 3 and 4.</w:t>
      </w:r>
    </w:p>
    <w:p w:rsidR="00C751F1" w:rsidRPr="00C751F1" w:rsidRDefault="00C751F1" w:rsidP="00C751F1">
      <w:pPr>
        <w:numPr>
          <w:ilvl w:val="2"/>
          <w:numId w:val="160"/>
        </w:numPr>
        <w:rPr>
          <w:lang w:val="en-CA"/>
        </w:rPr>
      </w:pPr>
      <w:r w:rsidRPr="00C751F1">
        <w:rPr>
          <w:lang w:val="en-CA"/>
        </w:rPr>
        <w:t>When initially constructed, the X-Bow consists of a huge crossbow-like structure mounted on a base made of light-colored wood. It has small black stones on the corners of the base.</w:t>
      </w:r>
    </w:p>
    <w:p w:rsidR="00C751F1" w:rsidRPr="00C751F1" w:rsidRDefault="00C751F1" w:rsidP="00C751F1">
      <w:pPr>
        <w:numPr>
          <w:ilvl w:val="2"/>
          <w:numId w:val="160"/>
        </w:numPr>
        <w:rPr>
          <w:lang w:val="en-CA"/>
        </w:rPr>
      </w:pPr>
      <w:r w:rsidRPr="00C751F1">
        <w:rPr>
          <w:lang w:val="en-CA"/>
        </w:rPr>
        <w:t>At level 2, the X-Bow base gains gilded legs and rotational mount. It appears to have gold spikes on the corners.</w:t>
      </w:r>
    </w:p>
    <w:p w:rsidR="00C751F1" w:rsidRPr="00C751F1" w:rsidRDefault="00C751F1" w:rsidP="00C751F1">
      <w:pPr>
        <w:numPr>
          <w:ilvl w:val="2"/>
          <w:numId w:val="160"/>
        </w:numPr>
        <w:rPr>
          <w:lang w:val="en-CA"/>
        </w:rPr>
      </w:pPr>
      <w:r w:rsidRPr="00C751F1">
        <w:rPr>
          <w:lang w:val="en-CA"/>
        </w:rPr>
        <w:t>At level 3, the X-Bow base becomes solid black with large black spikes on each corner.</w:t>
      </w:r>
    </w:p>
    <w:p w:rsidR="00C751F1" w:rsidRPr="00C751F1" w:rsidRDefault="00C751F1" w:rsidP="00C751F1">
      <w:pPr>
        <w:numPr>
          <w:ilvl w:val="2"/>
          <w:numId w:val="160"/>
        </w:numPr>
        <w:rPr>
          <w:lang w:val="en-CA"/>
        </w:rPr>
      </w:pPr>
      <w:r w:rsidRPr="00C751F1">
        <w:rPr>
          <w:lang w:val="en-CA"/>
        </w:rPr>
        <w:t>At level 4, the X-Bow base becomes golden and the large spikes on each corner turn red, like they are glowing with heat.</w:t>
      </w:r>
    </w:p>
    <w:p w:rsidR="00C751F1" w:rsidRPr="00C751F1" w:rsidRDefault="00C751F1" w:rsidP="00C751F1">
      <w:pPr>
        <w:numPr>
          <w:ilvl w:val="2"/>
          <w:numId w:val="160"/>
        </w:numPr>
        <w:rPr>
          <w:lang w:val="en-CA"/>
        </w:rPr>
      </w:pPr>
      <w:r w:rsidRPr="00C751F1">
        <w:rPr>
          <w:lang w:val="en-CA"/>
        </w:rPr>
        <w:t>At level 5, the X-Bow's golden circular rim becomes bigger and now extends all the way to the floor. The stone foundation is now covered with a red casing, complete with a metal band around it. The red spikes at the edges of the foundation turns darker and more pronounced, while the tips of the spikes becomes black. The rectangular ammunition cartridge at the top of the X-Bow turns from wooden to golden in colour. The barrel now comes with a small golden tip, with a small golden spike flanking both sides.</w:t>
      </w:r>
    </w:p>
    <w:p w:rsidR="00C751F1" w:rsidRPr="00C751F1" w:rsidRDefault="00C751F1" w:rsidP="00C751F1">
      <w:pPr>
        <w:numPr>
          <w:ilvl w:val="2"/>
          <w:numId w:val="160"/>
        </w:numPr>
        <w:rPr>
          <w:lang w:val="en-CA"/>
        </w:rPr>
      </w:pPr>
      <w:r w:rsidRPr="00C751F1">
        <w:rPr>
          <w:lang w:val="en-CA"/>
        </w:rPr>
        <w:t>At level 6, the spikes are removed in favor of having a new metallic platform with octagonal corners. The central base piece of the X-Bow is now mostly purple. The X-Bow itself is now made of stone with golden details and stirrup added as well.</w:t>
      </w:r>
    </w:p>
    <w:p w:rsidR="00C751F1" w:rsidRPr="00C751F1" w:rsidRDefault="00A02F7D" w:rsidP="00C751F1">
      <w:pPr>
        <w:rPr>
          <w:lang w:val="en-CA"/>
        </w:rPr>
      </w:pPr>
      <w:r>
        <w:rPr>
          <w:lang w:val="en-CA"/>
        </w:rPr>
        <w:pict>
          <v:rect id="_x0000_i1295" style="width:0;height:1.5pt" o:hralign="center" o:hrstd="t" o:hrnoshade="t" o:hr="t" fillcolor="#3a3a3a" stroked="f"/>
        </w:pict>
      </w:r>
    </w:p>
    <w:p w:rsidR="00C751F1" w:rsidRPr="00C751F1" w:rsidRDefault="00C751F1" w:rsidP="00C751F1">
      <w:pPr>
        <w:numPr>
          <w:ilvl w:val="0"/>
          <w:numId w:val="161"/>
        </w:numPr>
        <w:rPr>
          <w:lang w:val="en-CA"/>
        </w:rPr>
      </w:pPr>
      <w:r w:rsidRPr="00C751F1">
        <w:rPr>
          <w:b/>
          <w:bCs/>
          <w:lang w:val="en-CA"/>
        </w:rPr>
        <w:t>Trivia</w:t>
      </w:r>
    </w:p>
    <w:p w:rsidR="00C751F1" w:rsidRPr="00C751F1" w:rsidRDefault="00C751F1" w:rsidP="00C751F1">
      <w:pPr>
        <w:numPr>
          <w:ilvl w:val="1"/>
          <w:numId w:val="161"/>
        </w:numPr>
        <w:rPr>
          <w:lang w:val="en-CA"/>
        </w:rPr>
      </w:pPr>
      <w:r w:rsidRPr="00C751F1">
        <w:rPr>
          <w:lang w:val="en-CA"/>
        </w:rPr>
        <w:t>The X-Bow is one of three </w:t>
      </w:r>
      <w:hyperlink r:id="rId3858" w:tooltip="Defensive Buildings" w:history="1">
        <w:r w:rsidRPr="00C751F1">
          <w:rPr>
            <w:rStyle w:val="Hyperlink"/>
            <w:lang w:val="en-CA"/>
          </w:rPr>
          <w:t>defenses</w:t>
        </w:r>
      </w:hyperlink>
      <w:r w:rsidRPr="00C751F1">
        <w:rPr>
          <w:lang w:val="en-CA"/>
        </w:rPr>
        <w:t> (the others being the </w:t>
      </w:r>
      <w:hyperlink r:id="rId3859" w:tooltip="Inferno Tower" w:history="1">
        <w:r w:rsidRPr="00C751F1">
          <w:rPr>
            <w:rStyle w:val="Hyperlink"/>
            <w:lang w:val="en-CA"/>
          </w:rPr>
          <w:t>Inferno Tower</w:t>
        </w:r>
      </w:hyperlink>
      <w:r w:rsidRPr="00C751F1">
        <w:rPr>
          <w:lang w:val="en-CA"/>
        </w:rPr>
        <w:t> and the </w:t>
      </w:r>
      <w:hyperlink r:id="rId3860" w:tooltip="Eagle Artillery" w:history="1">
        <w:r w:rsidRPr="00C751F1">
          <w:rPr>
            <w:rStyle w:val="Hyperlink"/>
            <w:lang w:val="en-CA"/>
          </w:rPr>
          <w:t>Eagle Artillery</w:t>
        </w:r>
      </w:hyperlink>
      <w:r w:rsidRPr="00C751F1">
        <w:rPr>
          <w:lang w:val="en-CA"/>
        </w:rPr>
        <w:t>) that need to be reloaded.</w:t>
      </w:r>
    </w:p>
    <w:p w:rsidR="00C751F1" w:rsidRPr="00C751F1" w:rsidRDefault="00C751F1" w:rsidP="00C751F1">
      <w:pPr>
        <w:numPr>
          <w:ilvl w:val="1"/>
          <w:numId w:val="161"/>
        </w:numPr>
        <w:rPr>
          <w:lang w:val="en-CA"/>
        </w:rPr>
      </w:pPr>
      <w:r w:rsidRPr="00C751F1">
        <w:rPr>
          <w:lang w:val="en-CA"/>
        </w:rPr>
        <w:t>In ground-only mode, the X-Bow has a range of 14 tiles, the second longest damaging </w:t>
      </w:r>
      <w:hyperlink r:id="rId3861" w:tooltip="Defensive Buildings" w:history="1">
        <w:r w:rsidRPr="00C751F1">
          <w:rPr>
            <w:rStyle w:val="Hyperlink"/>
            <w:lang w:val="en-CA"/>
          </w:rPr>
          <w:t>defensive building</w:t>
        </w:r>
      </w:hyperlink>
      <w:r w:rsidRPr="00C751F1">
        <w:rPr>
          <w:lang w:val="en-CA"/>
        </w:rPr>
        <w:t> (</w:t>
      </w:r>
      <w:hyperlink r:id="rId3862" w:tooltip="Eagle Artillery" w:history="1">
        <w:r w:rsidRPr="00C751F1">
          <w:rPr>
            <w:rStyle w:val="Hyperlink"/>
            <w:lang w:val="en-CA"/>
          </w:rPr>
          <w:t>Eagle Artillery</w:t>
        </w:r>
      </w:hyperlink>
      <w:r w:rsidRPr="00C751F1">
        <w:rPr>
          <w:lang w:val="en-CA"/>
        </w:rPr>
        <w:t> being the first) in the game (the </w:t>
      </w:r>
      <w:hyperlink r:id="rId3863" w:tooltip="Air Sweeper" w:history="1">
        <w:r w:rsidRPr="00C751F1">
          <w:rPr>
            <w:rStyle w:val="Hyperlink"/>
            <w:lang w:val="en-CA"/>
          </w:rPr>
          <w:t>Air Sweeper</w:t>
        </w:r>
      </w:hyperlink>
      <w:r w:rsidRPr="00C751F1">
        <w:rPr>
          <w:lang w:val="en-CA"/>
        </w:rPr>
        <w:t> has a range of 15 tiles but it does no damage).</w:t>
      </w:r>
    </w:p>
    <w:p w:rsidR="00C751F1" w:rsidRPr="00C751F1" w:rsidRDefault="00C751F1" w:rsidP="00C751F1">
      <w:pPr>
        <w:numPr>
          <w:ilvl w:val="2"/>
          <w:numId w:val="161"/>
        </w:numPr>
        <w:rPr>
          <w:lang w:val="en-CA"/>
        </w:rPr>
      </w:pPr>
      <w:r w:rsidRPr="00C751F1">
        <w:rPr>
          <w:lang w:val="en-CA"/>
        </w:rPr>
        <w:t>If measured by the area that its firepower can cover, a centered X-Bow covers approximately 616 tiles in ground-only mode and approximately 380 tiles in ground and air mode.</w:t>
      </w:r>
    </w:p>
    <w:p w:rsidR="00C751F1" w:rsidRPr="00C751F1" w:rsidRDefault="00C751F1" w:rsidP="00C751F1">
      <w:pPr>
        <w:numPr>
          <w:ilvl w:val="1"/>
          <w:numId w:val="161"/>
        </w:numPr>
        <w:rPr>
          <w:lang w:val="en-CA"/>
        </w:rPr>
      </w:pPr>
      <w:r w:rsidRPr="00C751F1">
        <w:rPr>
          <w:lang w:val="en-CA"/>
        </w:rPr>
        <w:t>At 7.8125 shots per second, the X-Bow is one of the two fastest shooting defenses in the game, tied with the </w:t>
      </w:r>
      <w:hyperlink r:id="rId3864" w:tooltip="Inferno Tower" w:history="1">
        <w:r w:rsidRPr="00C751F1">
          <w:rPr>
            <w:rStyle w:val="Hyperlink"/>
            <w:lang w:val="en-CA"/>
          </w:rPr>
          <w:t>Inferno Tower</w:t>
        </w:r>
      </w:hyperlink>
      <w:r w:rsidRPr="00C751F1">
        <w:rPr>
          <w:lang w:val="en-CA"/>
        </w:rPr>
        <w:t>.</w:t>
      </w:r>
    </w:p>
    <w:p w:rsidR="00C751F1" w:rsidRPr="00C751F1" w:rsidRDefault="00C751F1" w:rsidP="00C751F1">
      <w:pPr>
        <w:numPr>
          <w:ilvl w:val="1"/>
          <w:numId w:val="161"/>
        </w:numPr>
        <w:rPr>
          <w:lang w:val="en-CA"/>
        </w:rPr>
      </w:pPr>
      <w:r w:rsidRPr="00C751F1">
        <w:rPr>
          <w:lang w:val="en-CA"/>
        </w:rPr>
        <w:t>The name "X-Bow" is a play on the word "Crossbow", which the device resembles. The letter "X" resembles a cross (</w:t>
      </w:r>
      <w:r w:rsidRPr="00C751F1">
        <w:rPr>
          <w:rFonts w:ascii="MS Gothic" w:eastAsia="MS Gothic" w:hAnsi="MS Gothic" w:cs="MS Gothic" w:hint="eastAsia"/>
          <w:lang w:val="en-CA"/>
        </w:rPr>
        <w:t>十</w:t>
      </w:r>
      <w:r w:rsidRPr="00C751F1">
        <w:rPr>
          <w:lang w:val="en-CA"/>
        </w:rPr>
        <w:t>), leading to this abbreviated name.</w:t>
      </w:r>
    </w:p>
    <w:p w:rsidR="00C751F1" w:rsidRPr="00C751F1" w:rsidRDefault="00C751F1" w:rsidP="00C751F1">
      <w:pPr>
        <w:numPr>
          <w:ilvl w:val="2"/>
          <w:numId w:val="161"/>
        </w:numPr>
        <w:rPr>
          <w:lang w:val="en-CA"/>
        </w:rPr>
      </w:pPr>
      <w:r w:rsidRPr="00C751F1">
        <w:rPr>
          <w:lang w:val="en-CA"/>
        </w:rPr>
        <w:t>In the Japanese and Korean localizations of the game, the X-Bow is called the "Large Crossbow."</w:t>
      </w:r>
    </w:p>
    <w:p w:rsidR="00C751F1" w:rsidRPr="00C751F1" w:rsidRDefault="00C751F1" w:rsidP="00C751F1">
      <w:pPr>
        <w:numPr>
          <w:ilvl w:val="2"/>
          <w:numId w:val="161"/>
        </w:numPr>
        <w:rPr>
          <w:lang w:val="en-CA"/>
        </w:rPr>
      </w:pPr>
      <w:r w:rsidRPr="00C751F1">
        <w:rPr>
          <w:lang w:val="en-CA"/>
        </w:rPr>
        <w:t>In both Chinese localizations of the game, the X-Bow is called the "X Crossbow."</w:t>
      </w:r>
    </w:p>
    <w:p w:rsidR="00C751F1" w:rsidRPr="00C751F1" w:rsidRDefault="00C751F1" w:rsidP="00C751F1">
      <w:pPr>
        <w:numPr>
          <w:ilvl w:val="1"/>
          <w:numId w:val="161"/>
        </w:numPr>
        <w:rPr>
          <w:lang w:val="en-CA"/>
        </w:rPr>
      </w:pPr>
      <w:r w:rsidRPr="00C751F1">
        <w:rPr>
          <w:lang w:val="en-CA"/>
        </w:rPr>
        <w:t>When the X-Bow is firing, you can see smoke coming out of it.</w:t>
      </w:r>
    </w:p>
    <w:p w:rsidR="00C751F1" w:rsidRPr="00C751F1" w:rsidRDefault="00C751F1" w:rsidP="00C751F1">
      <w:pPr>
        <w:numPr>
          <w:ilvl w:val="1"/>
          <w:numId w:val="161"/>
        </w:numPr>
        <w:rPr>
          <w:lang w:val="en-CA"/>
        </w:rPr>
      </w:pPr>
      <w:r w:rsidRPr="00C751F1">
        <w:rPr>
          <w:lang w:val="en-CA"/>
        </w:rPr>
        <w:t>There is an </w:t>
      </w:r>
      <w:hyperlink r:id="rId3865" w:tooltip="Achievements" w:history="1">
        <w:r w:rsidRPr="00C751F1">
          <w:rPr>
            <w:rStyle w:val="Hyperlink"/>
            <w:lang w:val="en-CA"/>
          </w:rPr>
          <w:t>achievement</w:t>
        </w:r>
      </w:hyperlink>
      <w:r w:rsidRPr="00C751F1">
        <w:rPr>
          <w:lang w:val="en-CA"/>
        </w:rPr>
        <w:t> named X-Bow Exterminator whose objective is to destroy a certain number of X-Bows in multiplayer battles.</w:t>
      </w:r>
    </w:p>
    <w:p w:rsidR="00C751F1" w:rsidRPr="00C751F1" w:rsidRDefault="00C751F1" w:rsidP="00C751F1">
      <w:pPr>
        <w:numPr>
          <w:ilvl w:val="2"/>
          <w:numId w:val="161"/>
        </w:numPr>
        <w:rPr>
          <w:lang w:val="en-CA"/>
        </w:rPr>
      </w:pPr>
      <w:r w:rsidRPr="00C751F1">
        <w:rPr>
          <w:lang w:val="en-CA"/>
        </w:rPr>
        <w:t>X-Bows under construction also count towards the X-Bow Exterminator </w:t>
      </w:r>
      <w:hyperlink r:id="rId3866" w:tooltip="Achievements" w:history="1">
        <w:r w:rsidRPr="00C751F1">
          <w:rPr>
            <w:rStyle w:val="Hyperlink"/>
            <w:lang w:val="en-CA"/>
          </w:rPr>
          <w:t>achievement</w:t>
        </w:r>
      </w:hyperlink>
      <w:r w:rsidRPr="00C751F1">
        <w:rPr>
          <w:lang w:val="en-CA"/>
        </w:rPr>
        <w:t>.</w:t>
      </w:r>
    </w:p>
    <w:p w:rsidR="00C751F1" w:rsidRPr="00C751F1" w:rsidRDefault="00C751F1" w:rsidP="00C751F1">
      <w:pPr>
        <w:numPr>
          <w:ilvl w:val="1"/>
          <w:numId w:val="161"/>
        </w:numPr>
        <w:rPr>
          <w:lang w:val="en-CA"/>
        </w:rPr>
      </w:pPr>
      <w:r w:rsidRPr="00C751F1">
        <w:rPr>
          <w:lang w:val="en-CA"/>
        </w:rPr>
        <w:t>As of the April 2019 update, X-bows reloading is automatically done when logging into your account and no longer costs any resources, along with the </w:t>
      </w:r>
      <w:hyperlink r:id="rId3867" w:history="1">
        <w:r w:rsidRPr="00C751F1">
          <w:rPr>
            <w:rStyle w:val="Hyperlink"/>
            <w:lang w:val="en-CA"/>
          </w:rPr>
          <w:t>Inferno Tower</w:t>
        </w:r>
      </w:hyperlink>
      <w:r w:rsidRPr="00C751F1">
        <w:rPr>
          <w:lang w:val="en-CA"/>
        </w:rPr>
        <w:t> and the </w:t>
      </w:r>
      <w:hyperlink r:id="rId3868" w:history="1">
        <w:r w:rsidRPr="00C751F1">
          <w:rPr>
            <w:rStyle w:val="Hyperlink"/>
            <w:lang w:val="en-CA"/>
          </w:rPr>
          <w:t>Eagle Artillery</w:t>
        </w:r>
      </w:hyperlink>
    </w:p>
    <w:p w:rsidR="00C751F1" w:rsidRPr="00C751F1" w:rsidRDefault="00C751F1" w:rsidP="00C751F1">
      <w:pPr>
        <w:numPr>
          <w:ilvl w:val="1"/>
          <w:numId w:val="161"/>
        </w:numPr>
        <w:rPr>
          <w:lang w:val="en-CA"/>
        </w:rPr>
      </w:pPr>
      <w:r w:rsidRPr="00C751F1">
        <w:rPr>
          <w:lang w:val="en-CA"/>
        </w:rPr>
        <w:t>As of the </w:t>
      </w:r>
      <w:hyperlink r:id="rId3869" w:anchor="Version_8551.2_-_12th_October_2016_.22Friendly_Wars.22" w:tooltip="Version History" w:history="1">
        <w:r w:rsidRPr="00C751F1">
          <w:rPr>
            <w:rStyle w:val="Hyperlink"/>
            <w:lang w:val="en-CA"/>
          </w:rPr>
          <w:t>October 2016 update</w:t>
        </w:r>
      </w:hyperlink>
      <w:r w:rsidRPr="00C751F1">
        <w:rPr>
          <w:lang w:val="en-CA"/>
        </w:rPr>
        <w:t>, X-Bows that are being upgraded resemble unloaded ones to indicate base weakness more clearly. The same change applied to the </w:t>
      </w:r>
      <w:hyperlink r:id="rId3870" w:tooltip="Inferno Tower" w:history="1">
        <w:r w:rsidRPr="00C751F1">
          <w:rPr>
            <w:rStyle w:val="Hyperlink"/>
            <w:lang w:val="en-CA"/>
          </w:rPr>
          <w:t>Inferno Tower</w:t>
        </w:r>
      </w:hyperlink>
      <w:r w:rsidRPr="00C751F1">
        <w:rPr>
          <w:lang w:val="en-CA"/>
        </w:rPr>
        <w:t>, </w:t>
      </w:r>
      <w:hyperlink r:id="rId3871" w:tooltip="Eagle Artillery" w:history="1">
        <w:r w:rsidRPr="00C751F1">
          <w:rPr>
            <w:rStyle w:val="Hyperlink"/>
            <w:lang w:val="en-CA"/>
          </w:rPr>
          <w:t>Eagle Artillery</w:t>
        </w:r>
      </w:hyperlink>
      <w:r w:rsidRPr="00C751F1">
        <w:rPr>
          <w:lang w:val="en-CA"/>
        </w:rPr>
        <w:t>, </w:t>
      </w:r>
      <w:hyperlink r:id="rId3872" w:tooltip="Spring Trap/Home Village" w:history="1">
        <w:r w:rsidRPr="00C751F1">
          <w:rPr>
            <w:rStyle w:val="Hyperlink"/>
            <w:lang w:val="en-CA"/>
          </w:rPr>
          <w:t>Spring Trap</w:t>
        </w:r>
      </w:hyperlink>
      <w:r w:rsidRPr="00C751F1">
        <w:rPr>
          <w:lang w:val="en-CA"/>
        </w:rPr>
        <w:t>, and even the </w:t>
      </w:r>
      <w:hyperlink r:id="rId3873" w:tooltip="Air Defense" w:history="1">
        <w:r w:rsidRPr="00C751F1">
          <w:rPr>
            <w:rStyle w:val="Hyperlink"/>
            <w:lang w:val="en-CA"/>
          </w:rPr>
          <w:t>Air Defense</w:t>
        </w:r>
      </w:hyperlink>
      <w:r w:rsidRPr="00C751F1">
        <w:rPr>
          <w:lang w:val="en-CA"/>
        </w:rPr>
        <w:t> (which has unlimited ammo) as well.</w:t>
      </w:r>
    </w:p>
    <w:p w:rsidR="00C751F1" w:rsidRPr="00C751F1" w:rsidRDefault="00C751F1" w:rsidP="00C751F1">
      <w:pPr>
        <w:numPr>
          <w:ilvl w:val="2"/>
          <w:numId w:val="161"/>
        </w:numPr>
        <w:rPr>
          <w:lang w:val="en-CA"/>
        </w:rPr>
      </w:pPr>
      <w:r w:rsidRPr="00C751F1">
        <w:rPr>
          <w:lang w:val="en-CA"/>
        </w:rPr>
        <w:t>Prior to the update, all </w:t>
      </w:r>
      <w:hyperlink r:id="rId3874" w:tooltip="Traps" w:history="1">
        <w:r w:rsidRPr="00C751F1">
          <w:rPr>
            <w:rStyle w:val="Hyperlink"/>
            <w:lang w:val="en-CA"/>
          </w:rPr>
          <w:t>Traps</w:t>
        </w:r>
      </w:hyperlink>
      <w:r w:rsidRPr="00C751F1">
        <w:rPr>
          <w:lang w:val="en-CA"/>
        </w:rPr>
        <w:t> (except the Spring Trap), the </w:t>
      </w:r>
      <w:hyperlink r:id="rId3875" w:tooltip="Archer Tower/Home Village" w:history="1">
        <w:r w:rsidRPr="00C751F1">
          <w:rPr>
            <w:rStyle w:val="Hyperlink"/>
            <w:lang w:val="en-CA"/>
          </w:rPr>
          <w:t>Archer Tower</w:t>
        </w:r>
      </w:hyperlink>
      <w:r w:rsidRPr="00C751F1">
        <w:rPr>
          <w:lang w:val="en-CA"/>
        </w:rPr>
        <w:t> and the </w:t>
      </w:r>
      <w:hyperlink r:id="rId3876" w:tooltip="Wizard Tower" w:history="1">
        <w:r w:rsidRPr="00C751F1">
          <w:rPr>
            <w:rStyle w:val="Hyperlink"/>
            <w:lang w:val="en-CA"/>
          </w:rPr>
          <w:t>Wizard Tower</w:t>
        </w:r>
      </w:hyperlink>
      <w:r w:rsidRPr="00C751F1">
        <w:rPr>
          <w:lang w:val="en-CA"/>
        </w:rPr>
        <w:t>were already visually inactive when being upgraded.</w:t>
      </w:r>
    </w:p>
    <w:p w:rsidR="00C751F1" w:rsidRPr="00C751F1" w:rsidRDefault="00A02F7D" w:rsidP="00C751F1">
      <w:pPr>
        <w:rPr>
          <w:lang w:val="en-CA"/>
        </w:rPr>
      </w:pPr>
      <w:r>
        <w:rPr>
          <w:lang w:val="en-CA"/>
        </w:rPr>
        <w:lastRenderedPageBreak/>
        <w:pict>
          <v:rect id="_x0000_i1296" style="width:0;height:1.5pt" o:hralign="center" o:hrstd="t" o:hrnoshade="t" o:hr="t" fillcolor="#3a3a3a" stroked="f"/>
        </w:pict>
      </w:r>
    </w:p>
    <w:p w:rsidR="00C751F1" w:rsidRPr="00C751F1" w:rsidRDefault="00C751F1" w:rsidP="00C751F1">
      <w:pPr>
        <w:numPr>
          <w:ilvl w:val="0"/>
          <w:numId w:val="162"/>
        </w:numPr>
        <w:rPr>
          <w:lang w:val="en-CA"/>
        </w:rPr>
      </w:pPr>
      <w:r w:rsidRPr="00C751F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91" name="Picture 129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displays information about the X-Bow, such as Level, Damage Per Second, Hitpoints, Range, Damage Type and Targets.</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90" name="Picture 129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begins upgrading the X-Bow to the next level, if you have enough resources and a free </w:t>
            </w:r>
            <w:hyperlink r:id="rId3877" w:tooltip="Builder's Hut" w:history="1">
              <w:r w:rsidRPr="00C751F1">
                <w:rPr>
                  <w:rStyle w:val="Hyperlink"/>
                  <w:lang w:val="en-CA"/>
                </w:rPr>
                <w:t>Builder</w:t>
              </w:r>
            </w:hyperlink>
            <w:r w:rsidRPr="00C751F1">
              <w:rPr>
                <w:lang w:val="en-CA"/>
              </w:rPr>
              <w:t>. When the X-Bow is at maximum level, this icon is not shown.</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9" name="Picture 128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instantly upgrades the X-Bow to the next level, at the cost of one </w:t>
            </w:r>
            <w:hyperlink r:id="rId3878" w:tooltip="Magic Items" w:history="1">
              <w:r w:rsidRPr="00C751F1">
                <w:rPr>
                  <w:rStyle w:val="Hyperlink"/>
                  <w:lang w:val="en-CA"/>
                </w:rPr>
                <w:t>Hammer of Building</w:t>
              </w:r>
            </w:hyperlink>
            <w:r w:rsidRPr="00C751F1">
              <w:rPr>
                <w:lang w:val="en-CA"/>
              </w:rPr>
              <w:t> if you have one. When the X-Bow is at maximum level, this icon is not shown.</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8" name="Picture 128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the displayed number of </w:t>
            </w:r>
            <w:hyperlink r:id="rId3879" w:tooltip="Gems" w:history="1">
              <w:r w:rsidRPr="00C751F1">
                <w:rPr>
                  <w:rStyle w:val="Hyperlink"/>
                  <w:lang w:val="en-CA"/>
                </w:rPr>
                <w:t>Gems</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7" name="Picture 128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one </w:t>
            </w:r>
            <w:hyperlink r:id="rId3880" w:tooltip="Magic Items" w:history="1">
              <w:r w:rsidRPr="00C751F1">
                <w:rPr>
                  <w:rStyle w:val="Hyperlink"/>
                  <w:lang w:val="en-CA"/>
                </w:rPr>
                <w:t>Book of Building</w:t>
              </w:r>
            </w:hyperlink>
            <w:r w:rsidRPr="00C751F1">
              <w:rPr>
                <w:lang w:val="en-CA"/>
              </w:rPr>
              <w:t>. This icon is only shown if you have at least one </w:t>
            </w:r>
            <w:hyperlink r:id="rId3881" w:tooltip="Magic Items" w:history="1">
              <w:r w:rsidRPr="00C751F1">
                <w:rPr>
                  <w:rStyle w:val="Hyperlink"/>
                  <w:lang w:val="en-CA"/>
                </w:rPr>
                <w:t>Book of Building</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6" name="Picture 128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one </w:t>
            </w:r>
            <w:hyperlink r:id="rId3882" w:tooltip="Magic Items" w:history="1">
              <w:r w:rsidRPr="00C751F1">
                <w:rPr>
                  <w:rStyle w:val="Hyperlink"/>
                  <w:lang w:val="en-CA"/>
                </w:rPr>
                <w:t>Book of Everything</w:t>
              </w:r>
            </w:hyperlink>
            <w:r w:rsidRPr="00C751F1">
              <w:rPr>
                <w:lang w:val="en-CA"/>
              </w:rPr>
              <w:t>. This icon is only shown if you have at least one </w:t>
            </w:r>
            <w:hyperlink r:id="rId3883" w:tooltip="Magic Items" w:history="1">
              <w:r w:rsidRPr="00C751F1">
                <w:rPr>
                  <w:rStyle w:val="Hyperlink"/>
                  <w:lang w:val="en-CA"/>
                </w:rPr>
                <w:t>Book of Everything</w:t>
              </w:r>
            </w:hyperlink>
            <w:r w:rsidRPr="00C751F1">
              <w:rPr>
                <w:lang w:val="en-CA"/>
              </w:rPr>
              <w:t> but do not have a </w:t>
            </w:r>
            <w:hyperlink r:id="rId3884" w:tooltip="Magic Items" w:history="1">
              <w:r w:rsidRPr="00C751F1">
                <w:rPr>
                  <w:rStyle w:val="Hyperlink"/>
                  <w:lang w:val="en-CA"/>
                </w:rPr>
                <w:t>Book of Building</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5" name="Picture 128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boosts all your </w:t>
            </w:r>
            <w:hyperlink r:id="rId3885" w:tooltip="Builder" w:history="1">
              <w:r w:rsidRPr="00C751F1">
                <w:rPr>
                  <w:rStyle w:val="Hyperlink"/>
                  <w:lang w:val="en-CA"/>
                </w:rPr>
                <w:t>Builders</w:t>
              </w:r>
            </w:hyperlink>
            <w:r w:rsidRPr="00C751F1">
              <w:rPr>
                <w:lang w:val="en-CA"/>
              </w:rPr>
              <w:t>for 1 hour by a factor of ten, at the cost of one </w:t>
            </w:r>
            <w:hyperlink r:id="rId3886" w:tooltip="Magic Items" w:history="1">
              <w:r w:rsidRPr="00C751F1">
                <w:rPr>
                  <w:rStyle w:val="Hyperlink"/>
                  <w:lang w:val="en-CA"/>
                </w:rPr>
                <w:t>Builder Potion</w:t>
              </w:r>
            </w:hyperlink>
            <w:r w:rsidRPr="00C751F1">
              <w:rPr>
                <w:lang w:val="en-CA"/>
              </w:rPr>
              <w:t>. This icon is only shown if you have at least one </w:t>
            </w:r>
            <w:hyperlink r:id="rId3887" w:tooltip="Magic Items" w:history="1">
              <w:r w:rsidRPr="00C751F1">
                <w:rPr>
                  <w:rStyle w:val="Hyperlink"/>
                  <w:lang w:val="en-CA"/>
                </w:rPr>
                <w:t>Builder Potion</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4" name="Picture 128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cancels the current upgrade and refunds half of the upgrade cost.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3" name="Picture 1283" descr="Icon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 descr="Icon Ground"/>
                          <pic:cNvPicPr>
                            <a:picLocks noChangeAspect="1" noChangeArrowheads="1"/>
                          </pic:cNvPicPr>
                        </pic:nvPicPr>
                        <pic:blipFill>
                          <a:blip r:embed="rId379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switches the X-Bow attack mode to attack both ground and air units. This icon is only displayed while the X-Bow is in Ground mode.</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2" name="Picture 1282" descr="Icon Air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4" descr="Icon AirGround"/>
                          <pic:cNvPicPr>
                            <a:picLocks noChangeAspect="1" noChangeArrowheads="1"/>
                          </pic:cNvPicPr>
                        </pic:nvPicPr>
                        <pic:blipFill>
                          <a:blip r:embed="rId388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switches the X-Bow attack mode to attack ground units only. This icon is only displayed while the X-Bow is in Air and Ground mode.</w:t>
            </w:r>
          </w:p>
        </w:tc>
      </w:tr>
      <w:tr w:rsidR="00C751F1" w:rsidRPr="00C751F1" w:rsidTr="00C751F1">
        <w:trPr>
          <w:trHeight w:val="150"/>
        </w:trPr>
        <w:tc>
          <w:tcPr>
            <w:tcW w:w="0" w:type="auto"/>
            <w:vAlign w:val="center"/>
            <w:hideMark/>
          </w:tcPr>
          <w:p w:rsidR="00C751F1" w:rsidRPr="00C751F1" w:rsidRDefault="00C751F1" w:rsidP="00C751F1">
            <w:pPr>
              <w:rPr>
                <w:lang w:val="en-CA"/>
              </w:rPr>
            </w:pPr>
          </w:p>
        </w:tc>
        <w:tc>
          <w:tcPr>
            <w:tcW w:w="0" w:type="auto"/>
            <w:vAlign w:val="center"/>
            <w:hideMark/>
          </w:tcPr>
          <w:p w:rsidR="00C751F1" w:rsidRPr="00C751F1" w:rsidRDefault="00C751F1" w:rsidP="00C751F1">
            <w:pPr>
              <w:rPr>
                <w:lang w:val="en-CA"/>
              </w:rPr>
            </w:pPr>
          </w:p>
        </w:tc>
      </w:tr>
    </w:tbl>
    <w:p w:rsidR="00C751F1" w:rsidRPr="00C751F1" w:rsidRDefault="00C751F1" w:rsidP="00C751F1">
      <w:pPr>
        <w:numPr>
          <w:ilvl w:val="0"/>
          <w:numId w:val="162"/>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C751F1" w:rsidRPr="00C751F1" w:rsidTr="00C751F1">
        <w:tc>
          <w:tcPr>
            <w:tcW w:w="0" w:type="auto"/>
            <w:vAlign w:val="center"/>
            <w:hideMark/>
          </w:tcPr>
          <w:p w:rsidR="00C751F1" w:rsidRPr="00C751F1" w:rsidRDefault="00C751F1" w:rsidP="00C751F1">
            <w:pPr>
              <w:ind w:left="360"/>
              <w:rPr>
                <w:lang w:val="en-CA"/>
              </w:rPr>
            </w:pPr>
          </w:p>
        </w:tc>
      </w:tr>
    </w:tbl>
    <w:p w:rsidR="00C751F1" w:rsidRPr="00C751F1" w:rsidRDefault="00C751F1" w:rsidP="00C751F1">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C751F1" w:rsidRPr="00C751F1" w:rsidTr="00C751F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751F1" w:rsidRPr="00C751F1" w:rsidRDefault="00A02F7D" w:rsidP="00C751F1">
            <w:pPr>
              <w:rPr>
                <w:b/>
                <w:bCs/>
                <w:lang w:val="en-CA"/>
              </w:rPr>
            </w:pPr>
            <w:hyperlink r:id="rId3889" w:tooltip="Town Hall" w:history="1">
              <w:r w:rsidR="00C751F1" w:rsidRPr="00C751F1">
                <w:rPr>
                  <w:rStyle w:val="Hyperlink"/>
                  <w:b/>
                  <w:bCs/>
                  <w:lang w:val="en-CA"/>
                </w:rPr>
                <w:t>Town Hall</w:t>
              </w:r>
            </w:hyperlink>
            <w:r w:rsidR="00C751F1" w:rsidRPr="00C751F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12</w:t>
            </w:r>
          </w:p>
        </w:tc>
      </w:tr>
      <w:tr w:rsidR="00C751F1" w:rsidRPr="00C751F1" w:rsidTr="00C751F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4</w:t>
            </w:r>
          </w:p>
        </w:tc>
      </w:tr>
    </w:tbl>
    <w:p w:rsidR="00C751F1" w:rsidRPr="00C751F1" w:rsidRDefault="00C751F1" w:rsidP="00C751F1">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C751F1" w:rsidRPr="00C751F1" w:rsidTr="00C751F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Size </w:t>
            </w:r>
            <w:r w:rsidRPr="00C751F1">
              <w:rPr>
                <w:b/>
                <w:bCs/>
                <w:noProof/>
                <w:lang w:val="en-CA"/>
              </w:rPr>
              <w:drawing>
                <wp:inline distT="0" distB="0" distL="0" distR="0">
                  <wp:extent cx="190500" cy="142875"/>
                  <wp:effectExtent l="0" t="0" r="0" b="9525"/>
                  <wp:docPr id="1281" name="Picture 128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C751F1" w:rsidRPr="00C751F1" w:rsidTr="00C751F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3x3</w:t>
            </w:r>
          </w:p>
        </w:tc>
      </w:tr>
    </w:tbl>
    <w:p w:rsidR="00C751F1" w:rsidRPr="00C751F1" w:rsidRDefault="00C751F1" w:rsidP="00C751F1">
      <w:pPr>
        <w:numPr>
          <w:ilvl w:val="0"/>
          <w:numId w:val="162"/>
        </w:numPr>
        <w:rPr>
          <w:vanish/>
          <w:lang w:val="en-CA"/>
        </w:rPr>
      </w:pPr>
    </w:p>
    <w:p w:rsidR="00C751F1" w:rsidRDefault="00C751F1"/>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lastRenderedPageBreak/>
              <w:t>Level </w:t>
            </w:r>
            <w:r w:rsidRPr="00C751F1">
              <w:rPr>
                <w:b/>
                <w:bCs/>
                <w:noProof/>
                <w:lang w:val="en-CA"/>
              </w:rPr>
              <w:drawing>
                <wp:inline distT="0" distB="0" distL="0" distR="0">
                  <wp:extent cx="161925" cy="171450"/>
                  <wp:effectExtent l="0" t="0" r="9525" b="0"/>
                  <wp:docPr id="1280" name="Picture 128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per Second </w:t>
            </w:r>
            <w:r w:rsidRPr="00C751F1">
              <w:rPr>
                <w:b/>
                <w:bCs/>
                <w:noProof/>
                <w:lang w:val="en-CA"/>
              </w:rPr>
              <w:drawing>
                <wp:inline distT="0" distB="0" distL="0" distR="0">
                  <wp:extent cx="266700" cy="247650"/>
                  <wp:effectExtent l="0" t="0" r="0" b="0"/>
                  <wp:docPr id="1279" name="Picture 127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per Shot </w:t>
            </w:r>
            <w:r w:rsidRPr="00C751F1">
              <w:rPr>
                <w:b/>
                <w:bCs/>
                <w:noProof/>
                <w:lang w:val="en-CA"/>
              </w:rPr>
              <w:drawing>
                <wp:inline distT="0" distB="0" distL="0" distR="0">
                  <wp:extent cx="266700" cy="247650"/>
                  <wp:effectExtent l="0" t="0" r="0" b="0"/>
                  <wp:docPr id="1278" name="Picture 127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Hitpoints </w:t>
            </w:r>
            <w:r w:rsidRPr="00C751F1">
              <w:rPr>
                <w:b/>
                <w:bCs/>
                <w:noProof/>
                <w:lang w:val="en-CA"/>
              </w:rPr>
              <w:drawing>
                <wp:inline distT="0" distB="0" distL="0" distR="0">
                  <wp:extent cx="190500" cy="180975"/>
                  <wp:effectExtent l="0" t="0" r="0" b="9525"/>
                  <wp:docPr id="1277" name="Picture 1277"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A02F7D" w:rsidP="00C751F1">
            <w:pPr>
              <w:rPr>
                <w:b/>
                <w:bCs/>
                <w:lang w:val="en-CA"/>
              </w:rPr>
            </w:pPr>
            <w:hyperlink r:id="rId3890" w:anchor="Gold" w:tooltip="Resources" w:history="1">
              <w:r w:rsidR="00C751F1" w:rsidRPr="00C751F1">
                <w:rPr>
                  <w:rStyle w:val="Hyperlink"/>
                  <w:b/>
                  <w:bCs/>
                  <w:lang w:val="en-CA"/>
                </w:rPr>
                <w:t>Cost</w:t>
              </w:r>
            </w:hyperlink>
            <w:r w:rsidR="00C751F1" w:rsidRPr="00C751F1">
              <w:rPr>
                <w:b/>
                <w:bCs/>
                <w:lang w:val="en-CA"/>
              </w:rPr>
              <w:t> </w:t>
            </w:r>
            <w:r w:rsidR="00C751F1" w:rsidRPr="00C751F1">
              <w:rPr>
                <w:b/>
                <w:bCs/>
                <w:noProof/>
                <w:lang w:val="en-CA"/>
              </w:rPr>
              <w:drawing>
                <wp:inline distT="0" distB="0" distL="0" distR="0">
                  <wp:extent cx="190500" cy="190500"/>
                  <wp:effectExtent l="0" t="0" r="0" b="0"/>
                  <wp:docPr id="1276" name="Picture 127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Build Time </w:t>
            </w:r>
            <w:r w:rsidRPr="00C751F1">
              <w:rPr>
                <w:b/>
                <w:bCs/>
                <w:noProof/>
                <w:lang w:val="en-CA"/>
              </w:rPr>
              <w:drawing>
                <wp:inline distT="0" distB="0" distL="0" distR="0">
                  <wp:extent cx="171450" cy="200025"/>
                  <wp:effectExtent l="0" t="0" r="0" b="9525"/>
                  <wp:docPr id="1275" name="Picture 12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A02F7D" w:rsidP="00C751F1">
            <w:pPr>
              <w:rPr>
                <w:b/>
                <w:bCs/>
                <w:lang w:val="en-CA"/>
              </w:rPr>
            </w:pPr>
            <w:hyperlink r:id="rId3891" w:tooltip="Experience" w:history="1">
              <w:r w:rsidR="00C751F1" w:rsidRPr="00C751F1">
                <w:rPr>
                  <w:rStyle w:val="Hyperlink"/>
                  <w:b/>
                  <w:bCs/>
                  <w:lang w:val="en-CA"/>
                </w:rPr>
                <w:t>Experience</w:t>
              </w:r>
            </w:hyperlink>
            <w:r w:rsidR="00C751F1" w:rsidRPr="00C751F1">
              <w:rPr>
                <w:b/>
                <w:bCs/>
                <w:lang w:val="en-CA"/>
              </w:rPr>
              <w:t>Gained </w:t>
            </w:r>
            <w:r w:rsidR="00C751F1" w:rsidRPr="00C751F1">
              <w:rPr>
                <w:b/>
                <w:bCs/>
                <w:noProof/>
                <w:lang w:val="en-CA"/>
              </w:rPr>
              <w:drawing>
                <wp:inline distT="0" distB="0" distL="0" distR="0">
                  <wp:extent cx="209550" cy="219075"/>
                  <wp:effectExtent l="0" t="0" r="0" b="9525"/>
                  <wp:docPr id="1274" name="Picture 127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2"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A02F7D" w:rsidP="00C751F1">
            <w:pPr>
              <w:rPr>
                <w:b/>
                <w:bCs/>
                <w:lang w:val="en-CA"/>
              </w:rPr>
            </w:pPr>
            <w:hyperlink r:id="rId3892" w:tooltip="Town Hall" w:history="1">
              <w:r w:rsidR="00C751F1" w:rsidRPr="00C751F1">
                <w:rPr>
                  <w:rStyle w:val="Hyperlink"/>
                  <w:b/>
                  <w:bCs/>
                  <w:lang w:val="en-CA"/>
                </w:rPr>
                <w:t>Town Hall</w:t>
              </w:r>
            </w:hyperlink>
            <w:r w:rsidR="00C751F1" w:rsidRPr="00C751F1">
              <w:rPr>
                <w:b/>
                <w:bCs/>
                <w:lang w:val="en-CA"/>
              </w:rPr>
              <w:t> Level Required </w:t>
            </w:r>
            <w:r w:rsidR="00C751F1" w:rsidRPr="00C751F1">
              <w:rPr>
                <w:b/>
                <w:bCs/>
                <w:noProof/>
                <w:lang w:val="en-CA"/>
              </w:rPr>
              <w:drawing>
                <wp:inline distT="0" distB="0" distL="0" distR="0">
                  <wp:extent cx="247650" cy="276225"/>
                  <wp:effectExtent l="0" t="0" r="0" b="9525"/>
                  <wp:docPr id="1273" name="Picture 1273"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3"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11</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19.84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w:t>
            </w:r>
          </w:p>
        </w:tc>
      </w:tr>
    </w:tbl>
    <w:p w:rsidR="00C751F1" w:rsidRPr="00C751F1" w:rsidRDefault="00C751F1" w:rsidP="00C751F1">
      <w:pPr>
        <w:numPr>
          <w:ilvl w:val="0"/>
          <w:numId w:val="162"/>
        </w:numPr>
        <w:rPr>
          <w:vanish/>
          <w:lang w:val="en-CA"/>
        </w:rPr>
      </w:pPr>
    </w:p>
    <w:p w:rsidR="00C751F1" w:rsidRDefault="00C751F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68"/>
        <w:gridCol w:w="2634"/>
        <w:gridCol w:w="2496"/>
        <w:gridCol w:w="3022"/>
      </w:tblGrid>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Range </w:t>
            </w:r>
            <w:r w:rsidRPr="00C751F1">
              <w:rPr>
                <w:b/>
                <w:bCs/>
                <w:noProof/>
                <w:lang w:val="en-CA"/>
              </w:rPr>
              <w:drawing>
                <wp:inline distT="0" distB="0" distL="0" distR="0">
                  <wp:extent cx="285750" cy="133350"/>
                  <wp:effectExtent l="0" t="0" r="0" b="0"/>
                  <wp:docPr id="1272" name="Picture 127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Attack Speed </w:t>
            </w:r>
            <w:r w:rsidRPr="00C751F1">
              <w:rPr>
                <w:b/>
                <w:bCs/>
                <w:noProof/>
                <w:lang w:val="en-CA"/>
              </w:rPr>
              <w:drawing>
                <wp:inline distT="0" distB="0" distL="0" distR="0">
                  <wp:extent cx="381000" cy="190500"/>
                  <wp:effectExtent l="0" t="0" r="0" b="0"/>
                  <wp:docPr id="1271" name="Picture 1271"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5"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Type </w:t>
            </w:r>
            <w:r w:rsidRPr="00C751F1">
              <w:rPr>
                <w:b/>
                <w:bCs/>
                <w:noProof/>
                <w:lang w:val="en-CA"/>
              </w:rPr>
              <w:drawing>
                <wp:inline distT="0" distB="0" distL="0" distR="0">
                  <wp:extent cx="285750" cy="209550"/>
                  <wp:effectExtent l="0" t="0" r="0" b="0"/>
                  <wp:docPr id="1270" name="Picture 1270"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Number of Rounds </w:t>
            </w:r>
            <w:r w:rsidRPr="00C751F1">
              <w:rPr>
                <w:b/>
                <w:bCs/>
                <w:noProof/>
                <w:lang w:val="en-CA"/>
              </w:rPr>
              <w:drawing>
                <wp:inline distT="0" distB="0" distL="0" distR="0">
                  <wp:extent cx="209550" cy="209550"/>
                  <wp:effectExtent l="0" t="0" r="0" b="0"/>
                  <wp:docPr id="1269" name="Picture 1269"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7"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0.128s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1,500</w:t>
            </w:r>
          </w:p>
        </w:tc>
      </w:tr>
    </w:tbl>
    <w:p w:rsidR="00C751F1" w:rsidRDefault="00C751F1" w:rsidP="00D6071D"/>
    <w:p w:rsidR="00096654" w:rsidRDefault="00096654" w:rsidP="00BB436D">
      <w:pPr>
        <w:pStyle w:val="Heading2"/>
      </w:pPr>
      <w:r>
        <w:t>I</w:t>
      </w:r>
      <w:r w:rsidR="00D6071D">
        <w:t xml:space="preserve">nferno </w:t>
      </w:r>
      <w:r>
        <w:t>T</w:t>
      </w:r>
      <w:r w:rsidR="00D6071D">
        <w:t>ower</w:t>
      </w:r>
    </w:p>
    <w:p w:rsidR="00063270" w:rsidRDefault="00063270" w:rsidP="00063270"/>
    <w:p w:rsidR="00063270" w:rsidRPr="00063270" w:rsidRDefault="00063270" w:rsidP="00063270">
      <w:pPr>
        <w:rPr>
          <w:lang w:val="en-CA"/>
        </w:rPr>
      </w:pPr>
      <w:r w:rsidRPr="00063270">
        <w:rPr>
          <w:noProof/>
          <w:lang w:val="en-CA"/>
        </w:rPr>
        <w:drawing>
          <wp:inline distT="0" distB="0" distL="0" distR="0">
            <wp:extent cx="1724025" cy="2381250"/>
            <wp:effectExtent l="0" t="0" r="0" b="0"/>
            <wp:docPr id="1358" name="Picture 1358" descr="Inferno Tower Sing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4" descr="Inferno Tower Single6"/>
                    <pic:cNvPicPr>
                      <a:picLocks noChangeAspect="1" noChangeArrowheads="1"/>
                    </pic:cNvPicPr>
                  </pic:nvPicPr>
                  <pic:blipFill>
                    <a:blip r:embed="rId3893">
                      <a:extLst>
                        <a:ext uri="{28A0092B-C50C-407E-A947-70E740481C1C}">
                          <a14:useLocalDpi xmlns:a14="http://schemas.microsoft.com/office/drawing/2010/main" val="0"/>
                        </a:ext>
                      </a:extLst>
                    </a:blip>
                    <a:srcRect/>
                    <a:stretch>
                      <a:fillRect/>
                    </a:stretch>
                  </pic:blipFill>
                  <pic:spPr bwMode="auto">
                    <a:xfrm>
                      <a:off x="0" y="0"/>
                      <a:ext cx="1724025" cy="2381250"/>
                    </a:xfrm>
                    <a:prstGeom prst="rect">
                      <a:avLst/>
                    </a:prstGeom>
                    <a:noFill/>
                    <a:ln>
                      <a:noFill/>
                    </a:ln>
                  </pic:spPr>
                </pic:pic>
              </a:graphicData>
            </a:graphic>
          </wp:inline>
        </w:drawing>
      </w:r>
    </w:p>
    <w:p w:rsidR="00063270" w:rsidRPr="00063270" w:rsidRDefault="00063270" w:rsidP="00063270">
      <w:pPr>
        <w:rPr>
          <w:lang w:val="en-CA"/>
        </w:rPr>
      </w:pPr>
      <w:r w:rsidRPr="00063270">
        <w:rPr>
          <w:b/>
          <w:bCs/>
          <w:i/>
          <w:iCs/>
          <w:lang w:val="en-CA"/>
        </w:rPr>
        <w:t>"Set the Inferno Tower's </w:t>
      </w:r>
      <w:hyperlink r:id="rId3894" w:tooltip="Dark Elixir" w:history="1">
        <w:r w:rsidRPr="00063270">
          <w:rPr>
            <w:rStyle w:val="Hyperlink"/>
            <w:b/>
            <w:bCs/>
            <w:i/>
            <w:iCs/>
            <w:lang w:val="en-CA"/>
          </w:rPr>
          <w:t>Dark Elixir</w:t>
        </w:r>
      </w:hyperlink>
      <w:r w:rsidRPr="00063270">
        <w:rPr>
          <w:b/>
          <w:bCs/>
          <w:i/>
          <w:iCs/>
          <w:lang w:val="en-CA"/>
        </w:rPr>
        <w:t> fueled flame to build up unbelievable damage to single targets, or to constantly roast multiple targets at once."</w:t>
      </w:r>
    </w:p>
    <w:p w:rsidR="00063270" w:rsidRPr="00063270" w:rsidRDefault="00A02F7D" w:rsidP="00063270">
      <w:pPr>
        <w:rPr>
          <w:lang w:val="en-CA"/>
        </w:rPr>
      </w:pPr>
      <w:r>
        <w:rPr>
          <w:lang w:val="en-CA"/>
        </w:rPr>
        <w:pict>
          <v:rect id="_x0000_i1297"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063270" w:rsidRPr="00063270" w:rsidTr="00063270">
        <w:tc>
          <w:tcPr>
            <w:tcW w:w="0" w:type="auto"/>
            <w:shd w:val="clear" w:color="auto" w:fill="281434"/>
            <w:vAlign w:val="center"/>
            <w:hideMark/>
          </w:tcPr>
          <w:p w:rsidR="00063270" w:rsidRPr="00063270" w:rsidRDefault="00063270" w:rsidP="00063270">
            <w:pPr>
              <w:rPr>
                <w:lang w:val="en-CA"/>
              </w:rPr>
            </w:pPr>
          </w:p>
        </w:tc>
      </w:tr>
    </w:tbl>
    <w:p w:rsidR="00063270" w:rsidRPr="00063270" w:rsidRDefault="00063270" w:rsidP="00063270">
      <w:pPr>
        <w:rPr>
          <w:lang w:val="en-CA"/>
        </w:rPr>
      </w:pPr>
    </w:p>
    <w:tbl>
      <w:tblPr>
        <w:tblW w:w="63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063270" w:rsidRPr="00063270" w:rsidTr="00063270">
        <w:trPr>
          <w:tblCellSpacing w:w="15" w:type="dxa"/>
        </w:trPr>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7" name="Picture 1357" descr="Inferno Tower Sing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6" descr="Inferno Tower Single1"/>
                          <pic:cNvPicPr>
                            <a:picLocks noChangeAspect="1" noChangeArrowheads="1"/>
                          </pic:cNvPicPr>
                        </pic:nvPicPr>
                        <pic:blipFill>
                          <a:blip r:embed="rId3895">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6" name="Picture 1356" descr="Inferno Tower Si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7" descr="Inferno Tower Single2"/>
                          <pic:cNvPicPr>
                            <a:picLocks noChangeAspect="1" noChangeArrowheads="1"/>
                          </pic:cNvPicPr>
                        </pic:nvPicPr>
                        <pic:blipFill>
                          <a:blip r:embed="rId3896">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5" name="Picture 1355" descr="Inferno Tower Sing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8" descr="Inferno Tower Single3"/>
                          <pic:cNvPicPr>
                            <a:picLocks noChangeAspect="1" noChangeArrowheads="1"/>
                          </pic:cNvPicPr>
                        </pic:nvPicPr>
                        <pic:blipFill>
                          <a:blip r:embed="rId3897">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4" name="Picture 1354" descr="Inferno Tower Sing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9" descr="Inferno Tower Single4"/>
                          <pic:cNvPicPr>
                            <a:picLocks noChangeAspect="1" noChangeArrowheads="1"/>
                          </pic:cNvPicPr>
                        </pic:nvPicPr>
                        <pic:blipFill>
                          <a:blip r:embed="rId3898">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3" name="Picture 1353" descr="Inferno Tower Sing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0" descr="Inferno Tower Single5"/>
                          <pic:cNvPicPr>
                            <a:picLocks noChangeAspect="1" noChangeArrowheads="1"/>
                          </pic:cNvPicPr>
                        </pic:nvPicPr>
                        <pic:blipFill>
                          <a:blip r:embed="rId3899">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2" name="Picture 1352" descr="Inferno Tower Sing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1" descr="Inferno Tower Single6"/>
                          <pic:cNvPicPr>
                            <a:picLocks noChangeAspect="1" noChangeArrowheads="1"/>
                          </pic:cNvPicPr>
                        </pic:nvPicPr>
                        <pic:blipFill>
                          <a:blip r:embed="rId3900">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r>
      <w:tr w:rsidR="00063270" w:rsidRPr="00063270" w:rsidTr="00063270">
        <w:trPr>
          <w:tblCellSpacing w:w="15" w:type="dxa"/>
        </w:trPr>
        <w:tc>
          <w:tcPr>
            <w:tcW w:w="1500" w:type="dxa"/>
            <w:shd w:val="clear" w:color="auto" w:fill="281434"/>
            <w:vAlign w:val="center"/>
            <w:hideMark/>
          </w:tcPr>
          <w:p w:rsidR="00063270" w:rsidRPr="00063270" w:rsidRDefault="00063270" w:rsidP="00063270">
            <w:pPr>
              <w:rPr>
                <w:lang w:val="en-CA"/>
              </w:rPr>
            </w:pPr>
            <w:r w:rsidRPr="00063270">
              <w:rPr>
                <w:b/>
                <w:bCs/>
                <w:lang w:val="en-CA"/>
              </w:rPr>
              <w:t>Level 1</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2</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3</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4</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5</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6</w:t>
            </w:r>
          </w:p>
        </w:tc>
      </w:tr>
    </w:tbl>
    <w:p w:rsidR="00063270" w:rsidRPr="00063270" w:rsidRDefault="00A02F7D" w:rsidP="00063270">
      <w:pPr>
        <w:rPr>
          <w:lang w:val="en-CA"/>
        </w:rPr>
      </w:pPr>
      <w:r>
        <w:rPr>
          <w:lang w:val="en-CA"/>
        </w:rPr>
        <w:pict>
          <v:rect id="_x0000_i1298" style="width:0;height:1.5pt" o:hralign="center" o:hrstd="t" o:hrnoshade="t" o:hr="t" fillcolor="#3a3a3a" stroked="f"/>
        </w:pict>
      </w:r>
    </w:p>
    <w:p w:rsidR="00063270" w:rsidRPr="00063270" w:rsidRDefault="00063270" w:rsidP="00063270">
      <w:pPr>
        <w:numPr>
          <w:ilvl w:val="0"/>
          <w:numId w:val="163"/>
        </w:numPr>
        <w:rPr>
          <w:lang w:val="en-CA"/>
        </w:rPr>
      </w:pPr>
      <w:r w:rsidRPr="00063270">
        <w:rPr>
          <w:b/>
          <w:bCs/>
          <w:lang w:val="en-CA"/>
        </w:rPr>
        <w:t>Summary</w:t>
      </w:r>
    </w:p>
    <w:p w:rsidR="00063270" w:rsidRPr="00063270" w:rsidRDefault="00063270" w:rsidP="00063270">
      <w:pPr>
        <w:numPr>
          <w:ilvl w:val="1"/>
          <w:numId w:val="163"/>
        </w:numPr>
        <w:rPr>
          <w:lang w:val="en-CA"/>
        </w:rPr>
      </w:pPr>
      <w:r w:rsidRPr="00063270">
        <w:rPr>
          <w:lang w:val="en-CA"/>
        </w:rPr>
        <w:lastRenderedPageBreak/>
        <w:t>The Inferno Tower shoots jets of flame that burn through even the thickest armor.</w:t>
      </w:r>
    </w:p>
    <w:p w:rsidR="00063270" w:rsidRPr="00063270" w:rsidRDefault="00063270" w:rsidP="00063270">
      <w:pPr>
        <w:numPr>
          <w:ilvl w:val="1"/>
          <w:numId w:val="163"/>
        </w:numPr>
        <w:rPr>
          <w:lang w:val="en-CA"/>
        </w:rPr>
      </w:pPr>
      <w:r w:rsidRPr="00063270">
        <w:rPr>
          <w:lang w:val="en-CA"/>
        </w:rPr>
        <w:t>The lava stream on the Level 10 </w:t>
      </w:r>
      <w:hyperlink r:id="rId3901" w:tooltip="Town Hall" w:history="1">
        <w:r w:rsidRPr="00063270">
          <w:rPr>
            <w:rStyle w:val="Hyperlink"/>
            <w:lang w:val="en-CA"/>
          </w:rPr>
          <w:t>Town Hall</w:t>
        </w:r>
      </w:hyperlink>
      <w:r w:rsidRPr="00063270">
        <w:rPr>
          <w:lang w:val="en-CA"/>
        </w:rPr>
        <w:t> may be indicative of one's access to Inferno Towers starting at that Town Hall level.</w:t>
      </w:r>
    </w:p>
    <w:p w:rsidR="00063270" w:rsidRPr="00063270" w:rsidRDefault="00063270" w:rsidP="00063270">
      <w:pPr>
        <w:numPr>
          <w:ilvl w:val="1"/>
          <w:numId w:val="163"/>
        </w:numPr>
        <w:rPr>
          <w:lang w:val="en-CA"/>
        </w:rPr>
      </w:pPr>
      <w:r w:rsidRPr="00063270">
        <w:rPr>
          <w:lang w:val="en-CA"/>
        </w:rPr>
        <w:t>In single-target mode, the Inferno Tower causes progressive damage to a single target. The longer the tower stays focused on the same target, the more damage it deals. Its damage is low when it has newly locked on to a troop, but its flame heats up after a short period of time, dealing massive damage and making it most effective against very high-health troops. However, in this mode, the Inferno Tower can be overwhelmed by large groups of weaker </w:t>
      </w:r>
      <w:hyperlink r:id="rId3902" w:tooltip="Troops" w:history="1">
        <w:r w:rsidRPr="00063270">
          <w:rPr>
            <w:rStyle w:val="Hyperlink"/>
            <w:lang w:val="en-CA"/>
          </w:rPr>
          <w:t>units</w:t>
        </w:r>
      </w:hyperlink>
      <w:r w:rsidRPr="00063270">
        <w:rPr>
          <w:lang w:val="en-CA"/>
        </w:rPr>
        <w:t>, such as </w:t>
      </w:r>
      <w:hyperlink r:id="rId3903" w:tooltip="Archer" w:history="1">
        <w:r w:rsidRPr="00063270">
          <w:rPr>
            <w:rStyle w:val="Hyperlink"/>
            <w:lang w:val="en-CA"/>
          </w:rPr>
          <w:t>Archers</w:t>
        </w:r>
      </w:hyperlink>
      <w:r w:rsidRPr="00063270">
        <w:rPr>
          <w:lang w:val="en-CA"/>
        </w:rPr>
        <w:t>.</w:t>
      </w:r>
    </w:p>
    <w:p w:rsidR="00063270" w:rsidRPr="00063270" w:rsidRDefault="00063270" w:rsidP="00063270">
      <w:pPr>
        <w:numPr>
          <w:ilvl w:val="1"/>
          <w:numId w:val="163"/>
        </w:numPr>
        <w:rPr>
          <w:lang w:val="en-CA"/>
        </w:rPr>
      </w:pPr>
      <w:r w:rsidRPr="00063270">
        <w:rPr>
          <w:lang w:val="en-CA"/>
        </w:rPr>
        <w:t>In multi-target mode, the Inferno Tower causes constant damage to up to five targets simultaneously. This makes it ideal against swarms of low-health troops but is much less effective on higher-health troops.</w:t>
      </w:r>
    </w:p>
    <w:p w:rsidR="00063270" w:rsidRPr="00063270" w:rsidRDefault="00063270" w:rsidP="00063270">
      <w:pPr>
        <w:numPr>
          <w:ilvl w:val="1"/>
          <w:numId w:val="163"/>
        </w:numPr>
        <w:rPr>
          <w:lang w:val="en-CA"/>
        </w:rPr>
      </w:pPr>
      <w:r w:rsidRPr="00063270">
        <w:rPr>
          <w:lang w:val="en-CA"/>
        </w:rPr>
        <w:t>Similar to the </w:t>
      </w:r>
      <w:hyperlink r:id="rId3904" w:tooltip="X-Bow" w:history="1">
        <w:r w:rsidRPr="00063270">
          <w:rPr>
            <w:rStyle w:val="Hyperlink"/>
            <w:lang w:val="en-CA"/>
          </w:rPr>
          <w:t>X-Bow</w:t>
        </w:r>
      </w:hyperlink>
      <w:r w:rsidRPr="00063270">
        <w:rPr>
          <w:lang w:val="en-CA"/>
        </w:rPr>
        <w:t>, the Inferno Tower must be reloaded periodically. This is done for free automatically whenever the player logs in. However, if the Inferno Tower continues firing its ammunition without reloading, it will eventually run out of ammo and not attack.</w:t>
      </w:r>
    </w:p>
    <w:p w:rsidR="00063270" w:rsidRPr="00063270" w:rsidRDefault="00063270" w:rsidP="00063270">
      <w:pPr>
        <w:numPr>
          <w:ilvl w:val="1"/>
          <w:numId w:val="163"/>
        </w:numPr>
        <w:rPr>
          <w:lang w:val="en-CA"/>
        </w:rPr>
      </w:pPr>
      <w:r w:rsidRPr="00063270">
        <w:rPr>
          <w:lang w:val="en-CA"/>
        </w:rPr>
        <w:t>The Inferno Tower doesn't have a favorite target, nor does it deal more damage to any particular </w:t>
      </w:r>
      <w:hyperlink r:id="rId3905" w:tooltip="Troops" w:history="1">
        <w:r w:rsidRPr="00063270">
          <w:rPr>
            <w:rStyle w:val="Hyperlink"/>
            <w:lang w:val="en-CA"/>
          </w:rPr>
          <w:t>troop</w:t>
        </w:r>
      </w:hyperlink>
      <w:r w:rsidRPr="00063270">
        <w:rPr>
          <w:lang w:val="en-CA"/>
        </w:rPr>
        <w:t>. However, in single-target mode it does deal more damage </w:t>
      </w:r>
      <w:r w:rsidRPr="00063270">
        <w:rPr>
          <w:i/>
          <w:iCs/>
          <w:lang w:val="en-CA"/>
        </w:rPr>
        <w:t>on average</w:t>
      </w:r>
      <w:r w:rsidRPr="00063270">
        <w:rPr>
          <w:lang w:val="en-CA"/>
        </w:rPr>
        <w:t> to </w:t>
      </w:r>
      <w:hyperlink r:id="rId3906" w:tooltip="Troops" w:history="1">
        <w:r w:rsidRPr="00063270">
          <w:rPr>
            <w:rStyle w:val="Hyperlink"/>
            <w:lang w:val="en-CA"/>
          </w:rPr>
          <w:t>troops</w:t>
        </w:r>
      </w:hyperlink>
      <w:r w:rsidRPr="00063270">
        <w:rPr>
          <w:lang w:val="en-CA"/>
        </w:rPr>
        <w:t> with higher hitpoints, due to its progressive DPS.</w:t>
      </w:r>
    </w:p>
    <w:p w:rsidR="00063270" w:rsidRPr="00063270" w:rsidRDefault="00A02F7D" w:rsidP="00063270">
      <w:pPr>
        <w:rPr>
          <w:lang w:val="en-CA"/>
        </w:rPr>
      </w:pPr>
      <w:r>
        <w:rPr>
          <w:lang w:val="en-CA"/>
        </w:rPr>
        <w:pict>
          <v:rect id="_x0000_i1299" style="width:0;height:1.5pt" o:hralign="center" o:hrstd="t" o:hrnoshade="t" o:hr="t" fillcolor="#3a3a3a" stroked="f"/>
        </w:pict>
      </w:r>
    </w:p>
    <w:p w:rsidR="00063270" w:rsidRPr="00063270" w:rsidRDefault="00063270" w:rsidP="00063270">
      <w:pPr>
        <w:numPr>
          <w:ilvl w:val="0"/>
          <w:numId w:val="164"/>
        </w:numPr>
        <w:rPr>
          <w:lang w:val="en-CA"/>
        </w:rPr>
      </w:pPr>
      <w:r w:rsidRPr="00063270">
        <w:rPr>
          <w:b/>
          <w:bCs/>
          <w:lang w:val="en-CA"/>
        </w:rPr>
        <w:t>Defensive Strategy</w:t>
      </w:r>
    </w:p>
    <w:p w:rsidR="00063270" w:rsidRPr="00063270" w:rsidRDefault="00063270" w:rsidP="00063270">
      <w:pPr>
        <w:numPr>
          <w:ilvl w:val="1"/>
          <w:numId w:val="164"/>
        </w:numPr>
        <w:rPr>
          <w:lang w:val="en-CA"/>
        </w:rPr>
      </w:pPr>
      <w:r w:rsidRPr="00063270">
        <w:rPr>
          <w:lang w:val="en-CA"/>
        </w:rPr>
        <w:t>The Inferno Tower in single-target mode is weak against large numbers of low-health </w:t>
      </w:r>
      <w:hyperlink r:id="rId3907" w:tooltip="Troops" w:history="1">
        <w:r w:rsidRPr="00063270">
          <w:rPr>
            <w:rStyle w:val="Hyperlink"/>
            <w:lang w:val="en-CA"/>
          </w:rPr>
          <w:t>troops</w:t>
        </w:r>
      </w:hyperlink>
      <w:r w:rsidRPr="00063270">
        <w:rPr>
          <w:lang w:val="en-CA"/>
        </w:rPr>
        <w:t>. Make sure the Inferno Tower is within range of a </w:t>
      </w:r>
      <w:hyperlink r:id="rId3908" w:tooltip="Mortar" w:history="1">
        <w:r w:rsidRPr="00063270">
          <w:rPr>
            <w:rStyle w:val="Hyperlink"/>
            <w:lang w:val="en-CA"/>
          </w:rPr>
          <w:t>Mortar</w:t>
        </w:r>
      </w:hyperlink>
      <w:r w:rsidRPr="00063270">
        <w:rPr>
          <w:lang w:val="en-CA"/>
        </w:rPr>
        <w:t>, </w:t>
      </w:r>
      <w:hyperlink r:id="rId3909" w:tooltip="Wizard Tower" w:history="1">
        <w:r w:rsidRPr="00063270">
          <w:rPr>
            <w:rStyle w:val="Hyperlink"/>
            <w:lang w:val="en-CA"/>
          </w:rPr>
          <w:t>Wizard Tower</w:t>
        </w:r>
      </w:hyperlink>
      <w:r w:rsidRPr="00063270">
        <w:rPr>
          <w:lang w:val="en-CA"/>
        </w:rPr>
        <w:t> and/or </w:t>
      </w:r>
      <w:hyperlink r:id="rId3910" w:tooltip="Bomb Tower" w:history="1">
        <w:r w:rsidRPr="00063270">
          <w:rPr>
            <w:rStyle w:val="Hyperlink"/>
            <w:lang w:val="en-CA"/>
          </w:rPr>
          <w:t>Bomb Tower</w:t>
        </w:r>
      </w:hyperlink>
      <w:r w:rsidRPr="00063270">
        <w:rPr>
          <w:lang w:val="en-CA"/>
        </w:rPr>
        <w:t> so that it is adequately defended.</w:t>
      </w:r>
    </w:p>
    <w:p w:rsidR="00063270" w:rsidRPr="00063270" w:rsidRDefault="00063270" w:rsidP="00063270">
      <w:pPr>
        <w:numPr>
          <w:ilvl w:val="1"/>
          <w:numId w:val="164"/>
        </w:numPr>
        <w:rPr>
          <w:lang w:val="en-CA"/>
        </w:rPr>
      </w:pPr>
      <w:r w:rsidRPr="00063270">
        <w:rPr>
          <w:lang w:val="en-CA"/>
        </w:rPr>
        <w:t>This </w:t>
      </w:r>
      <w:hyperlink r:id="rId3911" w:tooltip="Defensive Buildings" w:history="1">
        <w:r w:rsidRPr="00063270">
          <w:rPr>
            <w:rStyle w:val="Hyperlink"/>
            <w:lang w:val="en-CA"/>
          </w:rPr>
          <w:t>defensive structure</w:t>
        </w:r>
      </w:hyperlink>
      <w:r w:rsidRPr="00063270">
        <w:rPr>
          <w:lang w:val="en-CA"/>
        </w:rPr>
        <w:t>, when set in single-target mode, is tailor-made to destroy the most powerful of </w:t>
      </w:r>
      <w:hyperlink r:id="rId3912" w:tooltip="Troops" w:history="1">
        <w:r w:rsidRPr="00063270">
          <w:rPr>
            <w:rStyle w:val="Hyperlink"/>
            <w:lang w:val="en-CA"/>
          </w:rPr>
          <w:t>troops</w:t>
        </w:r>
      </w:hyperlink>
      <w:r w:rsidRPr="00063270">
        <w:rPr>
          <w:lang w:val="en-CA"/>
        </w:rPr>
        <w:t>, such as </w:t>
      </w:r>
      <w:hyperlink r:id="rId3913" w:tooltip="Dragon" w:history="1">
        <w:r w:rsidRPr="00063270">
          <w:rPr>
            <w:rStyle w:val="Hyperlink"/>
            <w:lang w:val="en-CA"/>
          </w:rPr>
          <w:t>Dragons</w:t>
        </w:r>
      </w:hyperlink>
      <w:r w:rsidRPr="00063270">
        <w:rPr>
          <w:lang w:val="en-CA"/>
        </w:rPr>
        <w:t>, </w:t>
      </w:r>
      <w:hyperlink r:id="rId3914" w:tooltip="P.E.K.K.A" w:history="1">
        <w:r w:rsidRPr="00063270">
          <w:rPr>
            <w:rStyle w:val="Hyperlink"/>
            <w:lang w:val="en-CA"/>
          </w:rPr>
          <w:t>P.E.K.K.As</w:t>
        </w:r>
      </w:hyperlink>
      <w:r w:rsidRPr="00063270">
        <w:rPr>
          <w:lang w:val="en-CA"/>
        </w:rPr>
        <w:t>, and </w:t>
      </w:r>
      <w:hyperlink r:id="rId3915" w:tooltip="Golem" w:history="1">
        <w:r w:rsidRPr="00063270">
          <w:rPr>
            <w:rStyle w:val="Hyperlink"/>
            <w:lang w:val="en-CA"/>
          </w:rPr>
          <w:t>Golems</w:t>
        </w:r>
      </w:hyperlink>
      <w:r w:rsidRPr="00063270">
        <w:rPr>
          <w:lang w:val="en-CA"/>
        </w:rPr>
        <w:t>. As such, it is a perfect complement to a </w:t>
      </w:r>
      <w:hyperlink r:id="rId3916" w:tooltip="Wizard Tower" w:history="1">
        <w:r w:rsidRPr="00063270">
          <w:rPr>
            <w:rStyle w:val="Hyperlink"/>
            <w:lang w:val="en-CA"/>
          </w:rPr>
          <w:t>Wizard Tower</w:t>
        </w:r>
      </w:hyperlink>
      <w:r w:rsidRPr="00063270">
        <w:rPr>
          <w:lang w:val="en-CA"/>
        </w:rPr>
        <w:t>, which is very effective against large numbers of weaker </w:t>
      </w:r>
      <w:hyperlink r:id="rId3917" w:tooltip="Troops" w:history="1">
        <w:r w:rsidRPr="00063270">
          <w:rPr>
            <w:rStyle w:val="Hyperlink"/>
            <w:lang w:val="en-CA"/>
          </w:rPr>
          <w:t>troops</w:t>
        </w:r>
      </w:hyperlink>
      <w:r w:rsidRPr="00063270">
        <w:rPr>
          <w:lang w:val="en-CA"/>
        </w:rPr>
        <w:t>, but struggles against those with high health pools. Positioning these two structures close to each other can substantially improve the survivability of both structures (and the rest of your </w:t>
      </w:r>
      <w:hyperlink r:id="rId3918" w:tooltip="Layouts" w:history="1">
        <w:r w:rsidRPr="00063270">
          <w:rPr>
            <w:rStyle w:val="Hyperlink"/>
            <w:lang w:val="en-CA"/>
          </w:rPr>
          <w:t>base</w:t>
        </w:r>
      </w:hyperlink>
      <w:r w:rsidRPr="00063270">
        <w:rPr>
          <w:lang w:val="en-CA"/>
        </w:rPr>
        <w:t>).</w:t>
      </w:r>
    </w:p>
    <w:p w:rsidR="00063270" w:rsidRPr="00063270" w:rsidRDefault="00063270" w:rsidP="00063270">
      <w:pPr>
        <w:numPr>
          <w:ilvl w:val="1"/>
          <w:numId w:val="164"/>
        </w:numPr>
        <w:rPr>
          <w:lang w:val="en-CA"/>
        </w:rPr>
      </w:pPr>
      <w:r w:rsidRPr="00063270">
        <w:rPr>
          <w:lang w:val="en-CA"/>
        </w:rPr>
        <w:t>The multiple target mode can be used to easily overwhelm groups of lower-health </w:t>
      </w:r>
      <w:hyperlink r:id="rId3919" w:tooltip="Troops" w:history="1">
        <w:r w:rsidRPr="00063270">
          <w:rPr>
            <w:rStyle w:val="Hyperlink"/>
            <w:lang w:val="en-CA"/>
          </w:rPr>
          <w:t>troops</w:t>
        </w:r>
      </w:hyperlink>
      <w:r w:rsidRPr="00063270">
        <w:rPr>
          <w:lang w:val="en-CA"/>
        </w:rPr>
        <w:t>.</w:t>
      </w:r>
    </w:p>
    <w:p w:rsidR="00063270" w:rsidRPr="00063270" w:rsidRDefault="00063270" w:rsidP="00063270">
      <w:pPr>
        <w:numPr>
          <w:ilvl w:val="2"/>
          <w:numId w:val="164"/>
        </w:numPr>
        <w:rPr>
          <w:lang w:val="en-CA"/>
        </w:rPr>
      </w:pPr>
      <w:r w:rsidRPr="00063270">
        <w:rPr>
          <w:lang w:val="en-CA"/>
        </w:rPr>
        <w:t>You can place it near storages to help stop </w:t>
      </w:r>
      <w:hyperlink r:id="rId3920" w:tooltip="Goblin" w:history="1">
        <w:r w:rsidRPr="00063270">
          <w:rPr>
            <w:rStyle w:val="Hyperlink"/>
            <w:lang w:val="en-CA"/>
          </w:rPr>
          <w:t>Goblins</w:t>
        </w:r>
      </w:hyperlink>
      <w:r w:rsidRPr="00063270">
        <w:rPr>
          <w:lang w:val="en-CA"/>
        </w:rPr>
        <w:t> from severely damaging them.</w:t>
      </w:r>
    </w:p>
    <w:p w:rsidR="00063270" w:rsidRPr="00063270" w:rsidRDefault="00063270" w:rsidP="00063270">
      <w:pPr>
        <w:numPr>
          <w:ilvl w:val="2"/>
          <w:numId w:val="164"/>
        </w:numPr>
        <w:rPr>
          <w:lang w:val="en-CA"/>
        </w:rPr>
      </w:pPr>
      <w:r w:rsidRPr="00063270">
        <w:rPr>
          <w:lang w:val="en-CA"/>
        </w:rPr>
        <w:t>If you choose to place it outside the core of your base, placing it in range of the outer layer </w:t>
      </w:r>
      <w:hyperlink r:id="rId3921" w:tooltip="Walls/Home Village" w:history="1">
        <w:r w:rsidRPr="00063270">
          <w:rPr>
            <w:rStyle w:val="Hyperlink"/>
            <w:lang w:val="en-CA"/>
          </w:rPr>
          <w:t>Walls</w:t>
        </w:r>
      </w:hyperlink>
      <w:r w:rsidR="00A02F7D">
        <w:rPr>
          <w:rStyle w:val="Hyperlink"/>
          <w:lang w:val="en-CA"/>
        </w:rPr>
        <w:t xml:space="preserve"> </w:t>
      </w:r>
      <w:bookmarkStart w:id="0" w:name="_GoBack"/>
      <w:bookmarkEnd w:id="0"/>
      <w:r w:rsidRPr="00063270">
        <w:rPr>
          <w:lang w:val="en-CA"/>
        </w:rPr>
        <w:t>can stop </w:t>
      </w:r>
      <w:hyperlink r:id="rId3922" w:tooltip="Wall Breaker" w:history="1">
        <w:r w:rsidRPr="00063270">
          <w:rPr>
            <w:rStyle w:val="Hyperlink"/>
            <w:lang w:val="en-CA"/>
          </w:rPr>
          <w:t>Wall Breakers</w:t>
        </w:r>
      </w:hyperlink>
      <w:r w:rsidRPr="00063270">
        <w:rPr>
          <w:lang w:val="en-CA"/>
        </w:rPr>
        <w:t> from breaking them.</w:t>
      </w:r>
    </w:p>
    <w:p w:rsidR="00063270" w:rsidRPr="00063270" w:rsidRDefault="00063270" w:rsidP="00063270">
      <w:pPr>
        <w:numPr>
          <w:ilvl w:val="2"/>
          <w:numId w:val="164"/>
        </w:numPr>
        <w:rPr>
          <w:lang w:val="en-CA"/>
        </w:rPr>
      </w:pPr>
      <w:r w:rsidRPr="00063270">
        <w:rPr>
          <w:lang w:val="en-CA"/>
        </w:rPr>
        <w:t>It can also prove effective against </w:t>
      </w:r>
      <w:hyperlink r:id="rId3923" w:tooltip="Balloon" w:history="1">
        <w:r w:rsidRPr="00063270">
          <w:rPr>
            <w:rStyle w:val="Hyperlink"/>
            <w:lang w:val="en-CA"/>
          </w:rPr>
          <w:t>Balloons</w:t>
        </w:r>
      </w:hyperlink>
      <w:r w:rsidRPr="00063270">
        <w:rPr>
          <w:lang w:val="en-CA"/>
        </w:rPr>
        <w:t>, since </w:t>
      </w:r>
      <w:hyperlink r:id="rId3924" w:tooltip="Lava Hound" w:history="1">
        <w:r w:rsidRPr="00063270">
          <w:rPr>
            <w:rStyle w:val="Hyperlink"/>
            <w:lang w:val="en-CA"/>
          </w:rPr>
          <w:t>Lava Hounds</w:t>
        </w:r>
      </w:hyperlink>
      <w:r w:rsidRPr="00063270">
        <w:rPr>
          <w:lang w:val="en-CA"/>
        </w:rPr>
        <w:t> cannot fully tank for a multi-targeting Inferno Tower unless five of them are used at once.</w:t>
      </w:r>
    </w:p>
    <w:p w:rsidR="00063270" w:rsidRPr="00063270" w:rsidRDefault="00063270" w:rsidP="00063270">
      <w:pPr>
        <w:numPr>
          <w:ilvl w:val="1"/>
          <w:numId w:val="164"/>
        </w:numPr>
        <w:rPr>
          <w:lang w:val="en-CA"/>
        </w:rPr>
      </w:pPr>
      <w:r w:rsidRPr="00063270">
        <w:rPr>
          <w:lang w:val="en-CA"/>
        </w:rPr>
        <w:t>Keep Inferno Towers separated from other important defenses, such as each other and the </w:t>
      </w:r>
      <w:hyperlink r:id="rId3925" w:tooltip="Eagle Artillery" w:history="1">
        <w:r w:rsidRPr="00063270">
          <w:rPr>
            <w:rStyle w:val="Hyperlink"/>
            <w:lang w:val="en-CA"/>
          </w:rPr>
          <w:t>Eagle Artillery</w:t>
        </w:r>
      </w:hyperlink>
      <w:r w:rsidRPr="00063270">
        <w:rPr>
          <w:lang w:val="en-CA"/>
        </w:rPr>
        <w:t>. If they are placed too close, a single </w:t>
      </w:r>
      <w:hyperlink r:id="rId3926" w:tooltip="Freeze Spell" w:history="1">
        <w:r w:rsidRPr="00063270">
          <w:rPr>
            <w:rStyle w:val="Hyperlink"/>
            <w:lang w:val="en-CA"/>
          </w:rPr>
          <w:t>Freeze Spell</w:t>
        </w:r>
      </w:hyperlink>
      <w:r w:rsidRPr="00063270">
        <w:rPr>
          <w:lang w:val="en-CA"/>
        </w:rPr>
        <w:t> could freeze them all!</w:t>
      </w:r>
    </w:p>
    <w:p w:rsidR="00063270" w:rsidRPr="00063270" w:rsidRDefault="00063270" w:rsidP="00063270">
      <w:pPr>
        <w:numPr>
          <w:ilvl w:val="1"/>
          <w:numId w:val="164"/>
        </w:numPr>
        <w:rPr>
          <w:lang w:val="en-CA"/>
        </w:rPr>
      </w:pPr>
      <w:r w:rsidRPr="00063270">
        <w:rPr>
          <w:lang w:val="en-CA"/>
        </w:rPr>
        <w:t>As each mode possesses a different advantage, it is advisable to place them in range of each other.</w:t>
      </w:r>
    </w:p>
    <w:p w:rsidR="00063270" w:rsidRPr="00063270" w:rsidRDefault="00063270" w:rsidP="00063270">
      <w:pPr>
        <w:numPr>
          <w:ilvl w:val="0"/>
          <w:numId w:val="164"/>
        </w:numPr>
        <w:rPr>
          <w:lang w:val="en-CA"/>
        </w:rPr>
      </w:pPr>
      <w:r w:rsidRPr="00063270">
        <w:rPr>
          <w:b/>
          <w:bCs/>
          <w:lang w:val="en-CA"/>
        </w:rPr>
        <w:t>Offensive Strategy</w:t>
      </w:r>
    </w:p>
    <w:p w:rsidR="00063270" w:rsidRPr="00063270" w:rsidRDefault="00063270" w:rsidP="00063270">
      <w:pPr>
        <w:numPr>
          <w:ilvl w:val="1"/>
          <w:numId w:val="164"/>
        </w:numPr>
        <w:rPr>
          <w:lang w:val="en-CA"/>
        </w:rPr>
      </w:pPr>
      <w:r w:rsidRPr="00063270">
        <w:rPr>
          <w:lang w:val="en-CA"/>
        </w:rPr>
        <w:t>This structure (especially in single-target mode) wreaks havoc with most common offensive strategies where heavy units go in first to distract </w:t>
      </w:r>
      <w:hyperlink r:id="rId3927" w:tooltip="Defensive Buildings" w:history="1">
        <w:r w:rsidRPr="00063270">
          <w:rPr>
            <w:rStyle w:val="Hyperlink"/>
            <w:lang w:val="en-CA"/>
          </w:rPr>
          <w:t>defenses</w:t>
        </w:r>
      </w:hyperlink>
      <w:r w:rsidRPr="00063270">
        <w:rPr>
          <w:lang w:val="en-CA"/>
        </w:rPr>
        <w:t> with light units following behind them. Letting your heavy </w:t>
      </w:r>
      <w:hyperlink r:id="rId3928" w:tooltip="Troops" w:history="1">
        <w:r w:rsidRPr="00063270">
          <w:rPr>
            <w:rStyle w:val="Hyperlink"/>
            <w:lang w:val="en-CA"/>
          </w:rPr>
          <w:t>troops</w:t>
        </w:r>
      </w:hyperlink>
      <w:r w:rsidRPr="00063270">
        <w:rPr>
          <w:lang w:val="en-CA"/>
        </w:rPr>
        <w:t> get in range of it spells certain doom for them, even high-level </w:t>
      </w:r>
      <w:hyperlink r:id="rId3929" w:tooltip="Heroes" w:history="1">
        <w:r w:rsidRPr="00063270">
          <w:rPr>
            <w:rStyle w:val="Hyperlink"/>
            <w:lang w:val="en-CA"/>
          </w:rPr>
          <w:t>Heroes</w:t>
        </w:r>
      </w:hyperlink>
      <w:r w:rsidRPr="00063270">
        <w:rPr>
          <w:lang w:val="en-CA"/>
        </w:rPr>
        <w:t>.</w:t>
      </w:r>
    </w:p>
    <w:p w:rsidR="00063270" w:rsidRPr="00063270" w:rsidRDefault="00063270" w:rsidP="00063270">
      <w:pPr>
        <w:numPr>
          <w:ilvl w:val="1"/>
          <w:numId w:val="164"/>
        </w:numPr>
        <w:rPr>
          <w:lang w:val="en-CA"/>
        </w:rPr>
      </w:pPr>
      <w:r w:rsidRPr="00063270">
        <w:rPr>
          <w:lang w:val="en-CA"/>
        </w:rPr>
        <w:t>You can use </w:t>
      </w:r>
      <w:hyperlink r:id="rId3930" w:tooltip="Freeze Spell" w:history="1">
        <w:r w:rsidRPr="00063270">
          <w:rPr>
            <w:rStyle w:val="Hyperlink"/>
            <w:lang w:val="en-CA"/>
          </w:rPr>
          <w:t>Freeze Spells</w:t>
        </w:r>
      </w:hyperlink>
      <w:r w:rsidRPr="00063270">
        <w:rPr>
          <w:lang w:val="en-CA"/>
        </w:rPr>
        <w:t> to stop a single-target Inferno Tower from piling up massive damage to a high-health troop. Doing so will not only stop the flames of the tower, but also reset its damage progression so it'll have to build up damage again. If the </w:t>
      </w:r>
      <w:hyperlink r:id="rId3931" w:tooltip="Archer Queen" w:history="1">
        <w:r w:rsidRPr="00063270">
          <w:rPr>
            <w:rStyle w:val="Hyperlink"/>
            <w:lang w:val="en-CA"/>
          </w:rPr>
          <w:t>Archer Queen</w:t>
        </w:r>
      </w:hyperlink>
      <w:r w:rsidRPr="00063270">
        <w:rPr>
          <w:lang w:val="en-CA"/>
        </w:rPr>
        <w:t> is being targeted by a single-target Inferno Tower, using her Royal Cloak ability works equally well, as the tower will no longer be able to target the Queen when she's invisible.</w:t>
      </w:r>
    </w:p>
    <w:p w:rsidR="00063270" w:rsidRPr="00063270" w:rsidRDefault="00063270" w:rsidP="00063270">
      <w:pPr>
        <w:numPr>
          <w:ilvl w:val="1"/>
          <w:numId w:val="164"/>
        </w:numPr>
        <w:rPr>
          <w:lang w:val="en-CA"/>
        </w:rPr>
      </w:pPr>
      <w:r w:rsidRPr="00063270">
        <w:rPr>
          <w:lang w:val="en-CA"/>
        </w:rPr>
        <w:lastRenderedPageBreak/>
        <w:t>Small </w:t>
      </w:r>
      <w:hyperlink r:id="rId3932" w:tooltip="Troops" w:history="1">
        <w:r w:rsidRPr="00063270">
          <w:rPr>
            <w:rStyle w:val="Hyperlink"/>
            <w:lang w:val="en-CA"/>
          </w:rPr>
          <w:t>troops</w:t>
        </w:r>
      </w:hyperlink>
      <w:r w:rsidRPr="00063270">
        <w:rPr>
          <w:lang w:val="en-CA"/>
        </w:rPr>
        <w:t> are stronger against the Inferno Tower in single-target mode, as every time it targets a new </w:t>
      </w:r>
      <w:hyperlink r:id="rId3933" w:tooltip="Troops" w:history="1">
        <w:r w:rsidRPr="00063270">
          <w:rPr>
            <w:rStyle w:val="Hyperlink"/>
            <w:lang w:val="en-CA"/>
          </w:rPr>
          <w:t>troop</w:t>
        </w:r>
      </w:hyperlink>
      <w:r w:rsidRPr="00063270">
        <w:rPr>
          <w:lang w:val="en-CA"/>
        </w:rPr>
        <w:t> it will have to heat up again. </w:t>
      </w:r>
      <w:hyperlink r:id="rId3934" w:tooltip="Golem" w:history="1">
        <w:r w:rsidRPr="00063270">
          <w:rPr>
            <w:rStyle w:val="Hyperlink"/>
            <w:lang w:val="en-CA"/>
          </w:rPr>
          <w:t>Golems</w:t>
        </w:r>
      </w:hyperlink>
      <w:r w:rsidRPr="00063270">
        <w:rPr>
          <w:lang w:val="en-CA"/>
        </w:rPr>
        <w:t> and </w:t>
      </w:r>
      <w:hyperlink r:id="rId3935" w:tooltip="Lava Hound" w:history="1">
        <w:r w:rsidRPr="00063270">
          <w:rPr>
            <w:rStyle w:val="Hyperlink"/>
            <w:lang w:val="en-CA"/>
          </w:rPr>
          <w:t>Lava Hounds</w:t>
        </w:r>
      </w:hyperlink>
      <w:r w:rsidRPr="00063270">
        <w:rPr>
          <w:lang w:val="en-CA"/>
        </w:rPr>
        <w:t> get destroyed in seconds in this mode, but if you surround it with </w:t>
      </w:r>
      <w:hyperlink r:id="rId3936" w:tooltip="Archer" w:history="1">
        <w:r w:rsidRPr="00063270">
          <w:rPr>
            <w:rStyle w:val="Hyperlink"/>
            <w:lang w:val="en-CA"/>
          </w:rPr>
          <w:t>Archers</w:t>
        </w:r>
      </w:hyperlink>
      <w:r w:rsidRPr="00063270">
        <w:rPr>
          <w:lang w:val="en-CA"/>
        </w:rPr>
        <w:t> or </w:t>
      </w:r>
      <w:hyperlink r:id="rId3937" w:tooltip="Barbarian" w:history="1">
        <w:r w:rsidRPr="00063270">
          <w:rPr>
            <w:rStyle w:val="Hyperlink"/>
            <w:lang w:val="en-CA"/>
          </w:rPr>
          <w:t>Barbarians</w:t>
        </w:r>
      </w:hyperlink>
      <w:r w:rsidRPr="00063270">
        <w:rPr>
          <w:lang w:val="en-CA"/>
        </w:rPr>
        <w:t> it can be defeated very quickly. In single-target mode it can only target one unit at a time, so spreading out the attacking units is not an issue (unless a </w:t>
      </w:r>
      <w:hyperlink r:id="rId3938" w:tooltip="Wizard Tower" w:history="1">
        <w:r w:rsidRPr="00063270">
          <w:rPr>
            <w:rStyle w:val="Hyperlink"/>
            <w:lang w:val="en-CA"/>
          </w:rPr>
          <w:t>Wizard Tower</w:t>
        </w:r>
      </w:hyperlink>
      <w:r w:rsidRPr="00063270">
        <w:rPr>
          <w:lang w:val="en-CA"/>
        </w:rPr>
        <w:t>, </w:t>
      </w:r>
      <w:hyperlink r:id="rId3939" w:tooltip="Bomb Tower" w:history="1">
        <w:r w:rsidRPr="00063270">
          <w:rPr>
            <w:rStyle w:val="Hyperlink"/>
            <w:lang w:val="en-CA"/>
          </w:rPr>
          <w:t>Bomb Tower</w:t>
        </w:r>
      </w:hyperlink>
      <w:r w:rsidRPr="00063270">
        <w:rPr>
          <w:lang w:val="en-CA"/>
        </w:rPr>
        <w:t>, or </w:t>
      </w:r>
      <w:hyperlink r:id="rId3940" w:tooltip="Mortar" w:history="1">
        <w:r w:rsidRPr="00063270">
          <w:rPr>
            <w:rStyle w:val="Hyperlink"/>
            <w:lang w:val="en-CA"/>
          </w:rPr>
          <w:t>Mortar</w:t>
        </w:r>
      </w:hyperlink>
      <w:r w:rsidRPr="00063270">
        <w:rPr>
          <w:lang w:val="en-CA"/>
        </w:rPr>
        <w:t> is nearby).</w:t>
      </w:r>
    </w:p>
    <w:p w:rsidR="00063270" w:rsidRPr="00063270" w:rsidRDefault="00063270" w:rsidP="00063270">
      <w:pPr>
        <w:numPr>
          <w:ilvl w:val="1"/>
          <w:numId w:val="164"/>
        </w:numPr>
        <w:rPr>
          <w:lang w:val="en-CA"/>
        </w:rPr>
      </w:pPr>
      <w:r w:rsidRPr="00063270">
        <w:rPr>
          <w:lang w:val="en-CA"/>
        </w:rPr>
        <w:t>You can tell if an Inferno Tower is in single or multiple target mode by looking at its top. If it has flames coming out of one large circular hole, it's in single target mode; if it has multiple small pentagonal holes, it's in multiple target mode.</w:t>
      </w:r>
    </w:p>
    <w:p w:rsidR="00063270" w:rsidRPr="00063270" w:rsidRDefault="00063270" w:rsidP="00063270">
      <w:pPr>
        <w:numPr>
          <w:ilvl w:val="2"/>
          <w:numId w:val="164"/>
        </w:numPr>
        <w:rPr>
          <w:lang w:val="en-CA"/>
        </w:rPr>
      </w:pPr>
      <w:r w:rsidRPr="00063270">
        <w:rPr>
          <w:lang w:val="en-CA"/>
        </w:rPr>
        <w:t>Players can deliberately join a clan with a long name and put one Inferno Tower to the left of the </w:t>
      </w:r>
      <w:hyperlink r:id="rId3941" w:tooltip="Clan Castle" w:history="1">
        <w:r w:rsidRPr="00063270">
          <w:rPr>
            <w:rStyle w:val="Hyperlink"/>
            <w:lang w:val="en-CA"/>
          </w:rPr>
          <w:t>Clan Castle</w:t>
        </w:r>
      </w:hyperlink>
      <w:r w:rsidRPr="00063270">
        <w:rPr>
          <w:lang w:val="en-CA"/>
        </w:rPr>
        <w:t> to use the clan name to mask the mode of the Inferno Tower.</w:t>
      </w:r>
    </w:p>
    <w:p w:rsidR="00063270" w:rsidRPr="00063270" w:rsidRDefault="00063270" w:rsidP="00063270">
      <w:pPr>
        <w:numPr>
          <w:ilvl w:val="1"/>
          <w:numId w:val="164"/>
        </w:numPr>
        <w:rPr>
          <w:lang w:val="en-CA"/>
        </w:rPr>
      </w:pPr>
      <w:r w:rsidRPr="00063270">
        <w:rPr>
          <w:lang w:val="en-CA"/>
        </w:rPr>
        <w:t>The visual difference between a loaded and empty Inferno Tower is very obvious. A loaded tower glows brightly with lava and flame, while an empty one is unlit.</w:t>
      </w:r>
    </w:p>
    <w:p w:rsidR="00063270" w:rsidRPr="00063270" w:rsidRDefault="00063270" w:rsidP="00063270">
      <w:pPr>
        <w:numPr>
          <w:ilvl w:val="1"/>
          <w:numId w:val="164"/>
        </w:numPr>
        <w:rPr>
          <w:lang w:val="en-CA"/>
        </w:rPr>
      </w:pPr>
      <w:r w:rsidRPr="00063270">
        <w:rPr>
          <w:lang w:val="en-CA"/>
        </w:rPr>
        <w:t>It takes 2 maxed Lightning Spells and one maxed </w:t>
      </w:r>
      <w:hyperlink r:id="rId3942" w:tooltip="Earthquake Spell" w:history="1">
        <w:r w:rsidRPr="00063270">
          <w:rPr>
            <w:rStyle w:val="Hyperlink"/>
            <w:lang w:val="en-CA"/>
          </w:rPr>
          <w:t>Earthquake Spell</w:t>
        </w:r>
      </w:hyperlink>
      <w:r w:rsidRPr="00063270">
        <w:rPr>
          <w:lang w:val="en-CA"/>
        </w:rPr>
        <w:t> to take down an initial level Inferno Tower. Bringing a pair of this combination can take out both Inferno Towers against </w:t>
      </w:r>
      <w:hyperlink r:id="rId3943" w:tooltip="Town Hall" w:history="1">
        <w:r w:rsidRPr="00063270">
          <w:rPr>
            <w:rStyle w:val="Hyperlink"/>
            <w:lang w:val="en-CA"/>
          </w:rPr>
          <w:t>Town Hall</w:t>
        </w:r>
      </w:hyperlink>
      <w:r w:rsidRPr="00063270">
        <w:rPr>
          <w:lang w:val="en-CA"/>
        </w:rPr>
        <w:t>10s.</w:t>
      </w:r>
    </w:p>
    <w:p w:rsidR="00063270" w:rsidRPr="00063270" w:rsidRDefault="00063270" w:rsidP="00063270">
      <w:pPr>
        <w:numPr>
          <w:ilvl w:val="1"/>
          <w:numId w:val="164"/>
        </w:numPr>
        <w:rPr>
          <w:lang w:val="en-CA"/>
        </w:rPr>
      </w:pPr>
      <w:r w:rsidRPr="00063270">
        <w:rPr>
          <w:lang w:val="en-CA"/>
        </w:rPr>
        <w:t>The </w:t>
      </w:r>
      <w:hyperlink r:id="rId3944" w:tooltip="Grand Warden" w:history="1">
        <w:r w:rsidRPr="00063270">
          <w:rPr>
            <w:rStyle w:val="Hyperlink"/>
            <w:lang w:val="en-CA"/>
          </w:rPr>
          <w:t>Grand Warden</w:t>
        </w:r>
      </w:hyperlink>
      <w:r w:rsidRPr="00063270">
        <w:rPr>
          <w:lang w:val="en-CA"/>
        </w:rPr>
        <w:t>'s Eternal Tome can protect a tank troop from being severely damaged by a single-target Inferno Tower. However, the ability does not reset the Inferno Tower's damage unless the troop leaves the Inferno Tower's range.</w:t>
      </w:r>
    </w:p>
    <w:p w:rsidR="00063270" w:rsidRPr="00063270" w:rsidRDefault="00063270" w:rsidP="00063270">
      <w:pPr>
        <w:numPr>
          <w:ilvl w:val="1"/>
          <w:numId w:val="164"/>
        </w:numPr>
        <w:rPr>
          <w:lang w:val="en-CA"/>
        </w:rPr>
      </w:pPr>
      <w:r w:rsidRPr="00063270">
        <w:rPr>
          <w:lang w:val="en-CA"/>
        </w:rPr>
        <w:t>Using a </w:t>
      </w:r>
      <w:hyperlink r:id="rId3945" w:tooltip="Healing Spell" w:history="1">
        <w:r w:rsidRPr="00063270">
          <w:rPr>
            <w:rStyle w:val="Hyperlink"/>
            <w:lang w:val="en-CA"/>
          </w:rPr>
          <w:t>Healing Spell</w:t>
        </w:r>
      </w:hyperlink>
      <w:r w:rsidRPr="00063270">
        <w:rPr>
          <w:lang w:val="en-CA"/>
        </w:rPr>
        <w:t> can effectively negate damage done by a multi-targeting Inferno Tower, however, a single-targeting one will quickly outpace the spell's pulse rate and healing capability.</w:t>
      </w:r>
    </w:p>
    <w:p w:rsidR="00063270" w:rsidRPr="00063270" w:rsidRDefault="00A02F7D" w:rsidP="00063270">
      <w:pPr>
        <w:rPr>
          <w:lang w:val="en-CA"/>
        </w:rPr>
      </w:pPr>
      <w:r>
        <w:rPr>
          <w:lang w:val="en-CA"/>
        </w:rPr>
        <w:pict>
          <v:rect id="_x0000_i1300" style="width:0;height:1.5pt" o:hralign="center" o:hrstd="t" o:hrnoshade="t" o:hr="t" fillcolor="#3a3a3a" stroked="f"/>
        </w:pict>
      </w:r>
    </w:p>
    <w:p w:rsidR="00063270" w:rsidRPr="00063270" w:rsidRDefault="00063270" w:rsidP="00063270">
      <w:pPr>
        <w:numPr>
          <w:ilvl w:val="0"/>
          <w:numId w:val="165"/>
        </w:numPr>
        <w:rPr>
          <w:lang w:val="en-CA"/>
        </w:rPr>
      </w:pPr>
      <w:r w:rsidRPr="00063270">
        <w:rPr>
          <w:b/>
          <w:bCs/>
          <w:lang w:val="en-CA"/>
        </w:rPr>
        <w:t>Upgrade Differences</w:t>
      </w:r>
    </w:p>
    <w:p w:rsidR="00063270" w:rsidRPr="00063270" w:rsidRDefault="00063270" w:rsidP="00063270">
      <w:pPr>
        <w:numPr>
          <w:ilvl w:val="1"/>
          <w:numId w:val="165"/>
        </w:numPr>
        <w:rPr>
          <w:lang w:val="en-CA"/>
        </w:rPr>
      </w:pPr>
      <w:r w:rsidRPr="00063270">
        <w:rPr>
          <w:lang w:val="en-CA"/>
        </w:rPr>
        <w:t>Inferno Towers undergo significant visual changes at all levels.</w:t>
      </w:r>
    </w:p>
    <w:p w:rsidR="00063270" w:rsidRPr="00063270" w:rsidRDefault="00063270" w:rsidP="00063270">
      <w:pPr>
        <w:numPr>
          <w:ilvl w:val="2"/>
          <w:numId w:val="165"/>
        </w:numPr>
        <w:rPr>
          <w:lang w:val="en-CA"/>
        </w:rPr>
      </w:pPr>
      <w:r w:rsidRPr="00063270">
        <w:rPr>
          <w:lang w:val="en-CA"/>
        </w:rPr>
        <w:t>When initially constructed, the Inferno Tower consists of a tall, narrow tower of rocks straddling a glowing pool of lava. At the top of the Inferno Tower is a circular focusing lens, and a rectangular-shaped </w:t>
      </w:r>
      <w:hyperlink r:id="rId3946" w:anchor="Dark_Elixir" w:tooltip="Resources" w:history="1">
        <w:r w:rsidRPr="00063270">
          <w:rPr>
            <w:rStyle w:val="Hyperlink"/>
            <w:lang w:val="en-CA"/>
          </w:rPr>
          <w:t>Dark Elixir</w:t>
        </w:r>
      </w:hyperlink>
      <w:r w:rsidRPr="00063270">
        <w:rPr>
          <w:lang w:val="en-CA"/>
        </w:rPr>
        <w:t> reservoir is mounted on one side. A pool of lava flows at the bottom.</w:t>
      </w:r>
    </w:p>
    <w:p w:rsidR="00063270" w:rsidRPr="00063270" w:rsidRDefault="00063270" w:rsidP="00063270">
      <w:pPr>
        <w:numPr>
          <w:ilvl w:val="2"/>
          <w:numId w:val="165"/>
        </w:numPr>
        <w:rPr>
          <w:lang w:val="en-CA"/>
        </w:rPr>
      </w:pPr>
      <w:r w:rsidRPr="00063270">
        <w:rPr>
          <w:lang w:val="en-CA"/>
        </w:rPr>
        <w:t>At level 2, huge red flames are emitted from the focusing lens on the top of the tower, and the prominent sections of rock from the first level become gilded with a red overlay. The rock holding the lens becomes gold and the lens themselves become red and the fire overwhelms the ring.</w:t>
      </w:r>
    </w:p>
    <w:p w:rsidR="00063270" w:rsidRPr="00063270" w:rsidRDefault="00063270" w:rsidP="00063270">
      <w:pPr>
        <w:numPr>
          <w:ilvl w:val="2"/>
          <w:numId w:val="165"/>
        </w:numPr>
        <w:rPr>
          <w:lang w:val="en-CA"/>
        </w:rPr>
      </w:pPr>
      <w:r w:rsidRPr="00063270">
        <w:rPr>
          <w:lang w:val="en-CA"/>
        </w:rPr>
        <w:t>At level 3, its structural supports become thicker and gain gold-colored spikes, as well as the part below the focusing lens.</w:t>
      </w:r>
    </w:p>
    <w:p w:rsidR="00063270" w:rsidRPr="00063270" w:rsidRDefault="00063270" w:rsidP="00063270">
      <w:pPr>
        <w:numPr>
          <w:ilvl w:val="2"/>
          <w:numId w:val="165"/>
        </w:numPr>
        <w:rPr>
          <w:lang w:val="en-CA"/>
        </w:rPr>
      </w:pPr>
      <w:r w:rsidRPr="00063270">
        <w:rPr>
          <w:lang w:val="en-CA"/>
        </w:rPr>
        <w:t>At level 4, each corner gets a golden chain connecting the top of the tower to the base and the spiked plates change shape slightly. The stone and golden rocks surrounding the lava pool become rough light-colored stone.</w:t>
      </w:r>
    </w:p>
    <w:p w:rsidR="00063270" w:rsidRPr="00063270" w:rsidRDefault="00063270" w:rsidP="00063270">
      <w:pPr>
        <w:numPr>
          <w:ilvl w:val="2"/>
          <w:numId w:val="165"/>
        </w:numPr>
        <w:rPr>
          <w:lang w:val="en-CA"/>
        </w:rPr>
      </w:pPr>
      <w:r w:rsidRPr="00063270">
        <w:rPr>
          <w:lang w:val="en-CA"/>
        </w:rPr>
        <w:t>At level 5, the spiked plates at the top of the tower change to white stone, and a circle of stone blocks inserted into the ground appears between the spiked plates on the base.</w:t>
      </w:r>
    </w:p>
    <w:p w:rsidR="00063270" w:rsidRPr="00063270" w:rsidRDefault="00063270" w:rsidP="00063270">
      <w:pPr>
        <w:numPr>
          <w:ilvl w:val="2"/>
          <w:numId w:val="165"/>
        </w:numPr>
        <w:rPr>
          <w:lang w:val="en-CA"/>
        </w:rPr>
      </w:pPr>
      <w:r w:rsidRPr="00063270">
        <w:rPr>
          <w:lang w:val="en-CA"/>
        </w:rPr>
        <w:t>At level 6, the white/brown highlights return to red/grey, and the spikes change to pentagon nuts. The stone blocks at the base are removed as the base gains an armored plating.</w:t>
      </w:r>
    </w:p>
    <w:p w:rsidR="00063270" w:rsidRPr="00063270" w:rsidRDefault="00A02F7D" w:rsidP="00063270">
      <w:pPr>
        <w:rPr>
          <w:lang w:val="en-CA"/>
        </w:rPr>
      </w:pPr>
      <w:r>
        <w:rPr>
          <w:lang w:val="en-CA"/>
        </w:rPr>
        <w:pict>
          <v:rect id="_x0000_i1301" style="width:0;height:1.5pt" o:hralign="center" o:hrstd="t" o:hrnoshade="t" o:hr="t" fillcolor="#3a3a3a" stroked="f"/>
        </w:pict>
      </w:r>
    </w:p>
    <w:p w:rsidR="00063270" w:rsidRPr="00063270" w:rsidRDefault="00063270" w:rsidP="00063270">
      <w:pPr>
        <w:numPr>
          <w:ilvl w:val="0"/>
          <w:numId w:val="166"/>
        </w:numPr>
        <w:rPr>
          <w:lang w:val="en-CA"/>
        </w:rPr>
      </w:pPr>
      <w:r w:rsidRPr="00063270">
        <w:rPr>
          <w:b/>
          <w:bCs/>
          <w:lang w:val="en-CA"/>
        </w:rPr>
        <w:t>Trivia</w:t>
      </w:r>
    </w:p>
    <w:p w:rsidR="00063270" w:rsidRPr="00063270" w:rsidRDefault="00063270" w:rsidP="00063270">
      <w:pPr>
        <w:numPr>
          <w:ilvl w:val="1"/>
          <w:numId w:val="166"/>
        </w:numPr>
        <w:rPr>
          <w:lang w:val="en-CA"/>
        </w:rPr>
      </w:pPr>
      <w:r w:rsidRPr="00063270">
        <w:rPr>
          <w:lang w:val="en-CA"/>
        </w:rPr>
        <w:t>The Inferno Tower was added in the May 23, 2013 update as part of the </w:t>
      </w:r>
      <w:hyperlink r:id="rId3947" w:tooltip="Version History" w:history="1">
        <w:r w:rsidRPr="00063270">
          <w:rPr>
            <w:rStyle w:val="Hyperlink"/>
            <w:lang w:val="en-CA"/>
          </w:rPr>
          <w:t>'Fiery Fortress' Update</w:t>
        </w:r>
      </w:hyperlink>
      <w:r w:rsidRPr="00063270">
        <w:rPr>
          <w:lang w:val="en-CA"/>
        </w:rPr>
        <w:t>.</w:t>
      </w:r>
    </w:p>
    <w:p w:rsidR="00063270" w:rsidRPr="00063270" w:rsidRDefault="00063270" w:rsidP="00063270">
      <w:pPr>
        <w:numPr>
          <w:ilvl w:val="1"/>
          <w:numId w:val="166"/>
        </w:numPr>
        <w:rPr>
          <w:lang w:val="en-CA"/>
        </w:rPr>
      </w:pPr>
      <w:r w:rsidRPr="00063270">
        <w:rPr>
          <w:lang w:val="en-CA"/>
        </w:rPr>
        <w:t>The Inferno Tower, </w:t>
      </w:r>
      <w:hyperlink r:id="rId3948" w:tooltip="X-Bow" w:history="1">
        <w:r w:rsidRPr="00063270">
          <w:rPr>
            <w:rStyle w:val="Hyperlink"/>
            <w:lang w:val="en-CA"/>
          </w:rPr>
          <w:t>X-Bow</w:t>
        </w:r>
      </w:hyperlink>
      <w:r w:rsidRPr="00063270">
        <w:rPr>
          <w:lang w:val="en-CA"/>
        </w:rPr>
        <w:t> and the </w:t>
      </w:r>
      <w:hyperlink r:id="rId3949" w:tooltip="Eagle Artillery" w:history="1">
        <w:r w:rsidRPr="00063270">
          <w:rPr>
            <w:rStyle w:val="Hyperlink"/>
            <w:lang w:val="en-CA"/>
          </w:rPr>
          <w:t>Eagle Artillery</w:t>
        </w:r>
      </w:hyperlink>
      <w:r w:rsidRPr="00063270">
        <w:rPr>
          <w:lang w:val="en-CA"/>
        </w:rPr>
        <w:t> share a unique trait amongst </w:t>
      </w:r>
      <w:hyperlink r:id="rId3950" w:tooltip="Defensive Buildings" w:history="1">
        <w:r w:rsidRPr="00063270">
          <w:rPr>
            <w:rStyle w:val="Hyperlink"/>
            <w:lang w:val="en-CA"/>
          </w:rPr>
          <w:t>defensive buildings</w:t>
        </w:r>
      </w:hyperlink>
      <w:r w:rsidRPr="00063270">
        <w:rPr>
          <w:lang w:val="en-CA"/>
        </w:rPr>
        <w:t>: they are the only </w:t>
      </w:r>
      <w:hyperlink r:id="rId3951" w:tooltip="Defensive Buildings" w:history="1">
        <w:r w:rsidRPr="00063270">
          <w:rPr>
            <w:rStyle w:val="Hyperlink"/>
            <w:lang w:val="en-CA"/>
          </w:rPr>
          <w:t>defenses</w:t>
        </w:r>
      </w:hyperlink>
      <w:r w:rsidRPr="00063270">
        <w:rPr>
          <w:lang w:val="en-CA"/>
        </w:rPr>
        <w:t> which have limited ammunition that must be periodically reloaded.</w:t>
      </w:r>
    </w:p>
    <w:p w:rsidR="00063270" w:rsidRPr="00063270" w:rsidRDefault="00063270" w:rsidP="00063270">
      <w:pPr>
        <w:numPr>
          <w:ilvl w:val="1"/>
          <w:numId w:val="166"/>
        </w:numPr>
        <w:rPr>
          <w:lang w:val="en-CA"/>
        </w:rPr>
      </w:pPr>
      <w:r w:rsidRPr="00063270">
        <w:rPr>
          <w:lang w:val="en-CA"/>
        </w:rPr>
        <w:t>Although the Inferno Tower is reloaded with </w:t>
      </w:r>
      <w:hyperlink r:id="rId3952" w:anchor="Dark_Elixir" w:tooltip="Resources" w:history="1">
        <w:r w:rsidRPr="00063270">
          <w:rPr>
            <w:rStyle w:val="Hyperlink"/>
            <w:lang w:val="en-CA"/>
          </w:rPr>
          <w:t>Dark Elixir</w:t>
        </w:r>
      </w:hyperlink>
      <w:r w:rsidRPr="00063270">
        <w:rPr>
          <w:lang w:val="en-CA"/>
        </w:rPr>
        <w:t>, it fires a continuous stream of fire. This is unlike the </w:t>
      </w:r>
      <w:hyperlink r:id="rId3953" w:tooltip="X-Bow" w:history="1">
        <w:r w:rsidRPr="00063270">
          <w:rPr>
            <w:rStyle w:val="Hyperlink"/>
            <w:lang w:val="en-CA"/>
          </w:rPr>
          <w:t>X-Bow</w:t>
        </w:r>
      </w:hyperlink>
      <w:r w:rsidRPr="00063270">
        <w:rPr>
          <w:lang w:val="en-CA"/>
        </w:rPr>
        <w:t>, which fires bolts made of </w:t>
      </w:r>
      <w:hyperlink r:id="rId3954" w:anchor="Elixir" w:tooltip="Resources" w:history="1">
        <w:r w:rsidRPr="00063270">
          <w:rPr>
            <w:rStyle w:val="Hyperlink"/>
            <w:lang w:val="en-CA"/>
          </w:rPr>
          <w:t>Elixir</w:t>
        </w:r>
      </w:hyperlink>
      <w:r w:rsidRPr="00063270">
        <w:rPr>
          <w:lang w:val="en-CA"/>
        </w:rPr>
        <w:t>.</w:t>
      </w:r>
    </w:p>
    <w:p w:rsidR="00063270" w:rsidRPr="00063270" w:rsidRDefault="00063270" w:rsidP="00063270">
      <w:pPr>
        <w:numPr>
          <w:ilvl w:val="1"/>
          <w:numId w:val="166"/>
        </w:numPr>
        <w:rPr>
          <w:lang w:val="en-CA"/>
        </w:rPr>
      </w:pPr>
      <w:r w:rsidRPr="00063270">
        <w:rPr>
          <w:lang w:val="en-CA"/>
        </w:rPr>
        <w:lastRenderedPageBreak/>
        <w:t>There is an </w:t>
      </w:r>
      <w:hyperlink r:id="rId3955" w:tooltip="Achievements" w:history="1">
        <w:r w:rsidRPr="00063270">
          <w:rPr>
            <w:rStyle w:val="Hyperlink"/>
            <w:lang w:val="en-CA"/>
          </w:rPr>
          <w:t>achievement</w:t>
        </w:r>
      </w:hyperlink>
      <w:r w:rsidRPr="00063270">
        <w:rPr>
          <w:lang w:val="en-CA"/>
        </w:rPr>
        <w:t> for destroying a certain amount of Inferno Towers called </w:t>
      </w:r>
      <w:hyperlink r:id="rId3956" w:anchor="Firefighter" w:tooltip="Achievements" w:history="1">
        <w:r w:rsidRPr="00063270">
          <w:rPr>
            <w:rStyle w:val="Hyperlink"/>
            <w:lang w:val="en-CA"/>
          </w:rPr>
          <w:t>Firefighter</w:t>
        </w:r>
      </w:hyperlink>
      <w:r w:rsidRPr="00063270">
        <w:rPr>
          <w:lang w:val="en-CA"/>
        </w:rPr>
        <w:t>, which awards 100, 200, and 1,000 Gems for tiers one, two, and three respectively. Tier one's requirement is destroy 10, tier two's is destroy 250, and tier three's is destroy 5,000.</w:t>
      </w:r>
    </w:p>
    <w:p w:rsidR="00063270" w:rsidRPr="00063270" w:rsidRDefault="00063270" w:rsidP="00063270">
      <w:pPr>
        <w:numPr>
          <w:ilvl w:val="1"/>
          <w:numId w:val="166"/>
        </w:numPr>
        <w:rPr>
          <w:lang w:val="en-CA"/>
        </w:rPr>
      </w:pPr>
      <w:r w:rsidRPr="00063270">
        <w:rPr>
          <w:lang w:val="en-CA"/>
        </w:rPr>
        <w:t>The Inferno Tower's ammunition consumption rate is constant, which means it doesn't deplete its ammo faster by charging up in single target mode or hitting more targets in multi target mode.</w:t>
      </w:r>
    </w:p>
    <w:p w:rsidR="00063270" w:rsidRPr="00063270" w:rsidRDefault="00063270" w:rsidP="00063270">
      <w:pPr>
        <w:numPr>
          <w:ilvl w:val="1"/>
          <w:numId w:val="166"/>
        </w:numPr>
        <w:rPr>
          <w:lang w:val="en-CA"/>
        </w:rPr>
      </w:pPr>
      <w:r w:rsidRPr="00063270">
        <w:rPr>
          <w:lang w:val="en-CA"/>
        </w:rPr>
        <w:t>Among the three defensive buildings with limited ammunition, the Inferno Tower is the only one that can run out of ammunition in a battle if fully loaded at the beginning of the battle.</w:t>
      </w:r>
    </w:p>
    <w:p w:rsidR="00063270" w:rsidRPr="00063270" w:rsidRDefault="00063270" w:rsidP="00063270">
      <w:pPr>
        <w:numPr>
          <w:ilvl w:val="2"/>
          <w:numId w:val="166"/>
        </w:numPr>
        <w:rPr>
          <w:lang w:val="en-CA"/>
        </w:rPr>
      </w:pPr>
      <w:r w:rsidRPr="00063270">
        <w:rPr>
          <w:lang w:val="en-CA"/>
        </w:rPr>
        <w:t>The </w:t>
      </w:r>
      <w:hyperlink r:id="rId3957" w:tooltip="X-Bow" w:history="1">
        <w:r w:rsidRPr="00063270">
          <w:rPr>
            <w:rStyle w:val="Hyperlink"/>
            <w:lang w:val="en-CA"/>
          </w:rPr>
          <w:t>X-Bow</w:t>
        </w:r>
      </w:hyperlink>
      <w:r w:rsidRPr="00063270">
        <w:rPr>
          <w:lang w:val="en-CA"/>
        </w:rPr>
        <w:t> takes 3 minutes 12 seconds to deplete, while the Inferno Tower takes 2 minutes 8 seconds and the </w:t>
      </w:r>
      <w:hyperlink r:id="rId3958" w:tooltip="Eagle Artillery" w:history="1">
        <w:r w:rsidRPr="00063270">
          <w:rPr>
            <w:rStyle w:val="Hyperlink"/>
            <w:lang w:val="en-CA"/>
          </w:rPr>
          <w:t>Eagle Artillery</w:t>
        </w:r>
      </w:hyperlink>
      <w:r w:rsidRPr="00063270">
        <w:rPr>
          <w:lang w:val="en-CA"/>
        </w:rPr>
        <w:t> takes 5 minutes.</w:t>
      </w:r>
    </w:p>
    <w:p w:rsidR="00063270" w:rsidRPr="00063270" w:rsidRDefault="00063270" w:rsidP="00063270">
      <w:pPr>
        <w:numPr>
          <w:ilvl w:val="1"/>
          <w:numId w:val="166"/>
        </w:numPr>
        <w:rPr>
          <w:lang w:val="en-CA"/>
        </w:rPr>
      </w:pPr>
      <w:r w:rsidRPr="00063270">
        <w:rPr>
          <w:lang w:val="en-CA"/>
        </w:rPr>
        <w:t>The December 2017 update removed the Inferno Tower's ability to block healing effects on targeted troops.</w:t>
      </w:r>
    </w:p>
    <w:p w:rsidR="00063270" w:rsidRPr="00063270" w:rsidRDefault="00063270" w:rsidP="00063270">
      <w:pPr>
        <w:numPr>
          <w:ilvl w:val="1"/>
          <w:numId w:val="166"/>
        </w:numPr>
        <w:rPr>
          <w:lang w:val="en-CA"/>
        </w:rPr>
      </w:pPr>
      <w:r w:rsidRPr="00063270">
        <w:rPr>
          <w:lang w:val="en-CA"/>
        </w:rPr>
        <w:t>The March 2018 update gave a slight buff to the multi target mode at levels 3-5, while the single target mode went from 4.25 seconds to 5.25 seconds in order to charge to max damage.</w:t>
      </w:r>
    </w:p>
    <w:p w:rsidR="00063270" w:rsidRPr="00063270" w:rsidRDefault="00063270" w:rsidP="00063270">
      <w:pPr>
        <w:numPr>
          <w:ilvl w:val="1"/>
          <w:numId w:val="166"/>
        </w:numPr>
        <w:rPr>
          <w:lang w:val="en-CA"/>
        </w:rPr>
      </w:pPr>
      <w:r w:rsidRPr="00063270">
        <w:rPr>
          <w:lang w:val="en-CA"/>
        </w:rPr>
        <w:t>In the April 2019 update the need for reloading the inferno tower with dark elixir was eliminated, making no resources needed for reloading it, along with the </w:t>
      </w:r>
      <w:hyperlink r:id="rId3959" w:history="1">
        <w:r w:rsidRPr="00063270">
          <w:rPr>
            <w:rStyle w:val="Hyperlink"/>
            <w:lang w:val="en-CA"/>
          </w:rPr>
          <w:t>X-bow</w:t>
        </w:r>
      </w:hyperlink>
      <w:r w:rsidRPr="00063270">
        <w:rPr>
          <w:lang w:val="en-CA"/>
        </w:rPr>
        <w:t> and the </w:t>
      </w:r>
      <w:hyperlink r:id="rId3960" w:history="1">
        <w:r w:rsidRPr="00063270">
          <w:rPr>
            <w:rStyle w:val="Hyperlink"/>
            <w:lang w:val="en-CA"/>
          </w:rPr>
          <w:t>Eagle Artillery.</w:t>
        </w:r>
      </w:hyperlink>
    </w:p>
    <w:p w:rsidR="00063270" w:rsidRPr="00063270" w:rsidRDefault="00A02F7D" w:rsidP="00063270">
      <w:pPr>
        <w:rPr>
          <w:lang w:val="en-CA"/>
        </w:rPr>
      </w:pPr>
      <w:r>
        <w:rPr>
          <w:lang w:val="en-CA"/>
        </w:rPr>
        <w:pict>
          <v:rect id="_x0000_i1302" style="width:0;height:1.5pt" o:hralign="center" o:hrstd="t" o:hrnoshade="t" o:hr="t" fillcolor="#3a3a3a" stroked="f"/>
        </w:pict>
      </w:r>
    </w:p>
    <w:p w:rsidR="00063270" w:rsidRPr="00063270" w:rsidRDefault="00063270" w:rsidP="00063270">
      <w:pPr>
        <w:numPr>
          <w:ilvl w:val="0"/>
          <w:numId w:val="167"/>
        </w:numPr>
        <w:rPr>
          <w:lang w:val="en-CA"/>
        </w:rPr>
      </w:pPr>
      <w:r w:rsidRPr="0006327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51" name="Picture 135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displays information about the Inferno Tower, such as Level, Damage Per Second, Hitpoints, Range, Damage Type and Targets.</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50" name="Picture 135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begins upgrading the Inferno Tower to the next level, if you have enough resources and a free </w:t>
            </w:r>
            <w:hyperlink r:id="rId3961" w:tooltip="Builder's Hut" w:history="1">
              <w:r w:rsidRPr="00063270">
                <w:rPr>
                  <w:rStyle w:val="Hyperlink"/>
                  <w:lang w:val="en-CA"/>
                </w:rPr>
                <w:t>Builder</w:t>
              </w:r>
            </w:hyperlink>
            <w:r w:rsidRPr="00063270">
              <w:rPr>
                <w:lang w:val="en-CA"/>
              </w:rPr>
              <w:t>. When the Inferno Tower is at maximum level, this icon is not shown.</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9" name="Picture 134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instantly upgrades the Inferno Tower to the next level, at the cost of one </w:t>
            </w:r>
            <w:hyperlink r:id="rId3962" w:tooltip="Magic Items" w:history="1">
              <w:r w:rsidRPr="00063270">
                <w:rPr>
                  <w:rStyle w:val="Hyperlink"/>
                  <w:lang w:val="en-CA"/>
                </w:rPr>
                <w:t>Hammer of Building</w:t>
              </w:r>
            </w:hyperlink>
            <w:r w:rsidRPr="00063270">
              <w:rPr>
                <w:lang w:val="en-CA"/>
              </w:rPr>
              <w:t> if you have one. When the Inferno Tower is at maximum level, this icon is not shown.</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8" name="Picture 134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the displayed number of </w:t>
            </w:r>
            <w:hyperlink r:id="rId3963" w:tooltip="Gems" w:history="1">
              <w:r w:rsidRPr="00063270">
                <w:rPr>
                  <w:rStyle w:val="Hyperlink"/>
                  <w:lang w:val="en-CA"/>
                </w:rPr>
                <w:t>Gems</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7" name="Picture 134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one </w:t>
            </w:r>
            <w:hyperlink r:id="rId3964" w:tooltip="Magic Items" w:history="1">
              <w:r w:rsidRPr="00063270">
                <w:rPr>
                  <w:rStyle w:val="Hyperlink"/>
                  <w:lang w:val="en-CA"/>
                </w:rPr>
                <w:t>Book of Building</w:t>
              </w:r>
            </w:hyperlink>
            <w:r w:rsidRPr="00063270">
              <w:rPr>
                <w:lang w:val="en-CA"/>
              </w:rPr>
              <w:t>. This icon is only shown if you have at least one </w:t>
            </w:r>
            <w:hyperlink r:id="rId3965" w:tooltip="Magic Items" w:history="1">
              <w:r w:rsidRPr="00063270">
                <w:rPr>
                  <w:rStyle w:val="Hyperlink"/>
                  <w:lang w:val="en-CA"/>
                </w:rPr>
                <w:t>Book of Building</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6" name="Picture 134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one </w:t>
            </w:r>
            <w:hyperlink r:id="rId3966" w:tooltip="Magic Items" w:history="1">
              <w:r w:rsidRPr="00063270">
                <w:rPr>
                  <w:rStyle w:val="Hyperlink"/>
                  <w:lang w:val="en-CA"/>
                </w:rPr>
                <w:t>Book of Everything</w:t>
              </w:r>
            </w:hyperlink>
            <w:r w:rsidRPr="00063270">
              <w:rPr>
                <w:lang w:val="en-CA"/>
              </w:rPr>
              <w:t>. This icon is only shown if you have at least one </w:t>
            </w:r>
            <w:hyperlink r:id="rId3967" w:tooltip="Magic Items" w:history="1">
              <w:r w:rsidRPr="00063270">
                <w:rPr>
                  <w:rStyle w:val="Hyperlink"/>
                  <w:lang w:val="en-CA"/>
                </w:rPr>
                <w:t>Book of Everything</w:t>
              </w:r>
            </w:hyperlink>
            <w:r w:rsidRPr="00063270">
              <w:rPr>
                <w:lang w:val="en-CA"/>
              </w:rPr>
              <w:t> but do not have a </w:t>
            </w:r>
            <w:hyperlink r:id="rId3968" w:tooltip="Magic Items" w:history="1">
              <w:r w:rsidRPr="00063270">
                <w:rPr>
                  <w:rStyle w:val="Hyperlink"/>
                  <w:lang w:val="en-CA"/>
                </w:rPr>
                <w:t>Book of Building</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5" name="Picture 134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boosts all your </w:t>
            </w:r>
            <w:hyperlink r:id="rId3969" w:tooltip="Builder" w:history="1">
              <w:r w:rsidRPr="00063270">
                <w:rPr>
                  <w:rStyle w:val="Hyperlink"/>
                  <w:lang w:val="en-CA"/>
                </w:rPr>
                <w:t>Builders</w:t>
              </w:r>
            </w:hyperlink>
            <w:r w:rsidRPr="00063270">
              <w:rPr>
                <w:lang w:val="en-CA"/>
              </w:rPr>
              <w:t>for 1 hour by a factor of ten, at the cost of one </w:t>
            </w:r>
            <w:hyperlink r:id="rId3970" w:tooltip="Magic Items" w:history="1">
              <w:r w:rsidRPr="00063270">
                <w:rPr>
                  <w:rStyle w:val="Hyperlink"/>
                  <w:lang w:val="en-CA"/>
                </w:rPr>
                <w:t>Builder Potion</w:t>
              </w:r>
            </w:hyperlink>
            <w:r w:rsidRPr="00063270">
              <w:rPr>
                <w:lang w:val="en-CA"/>
              </w:rPr>
              <w:t>. This icon is only shown if you have at least one </w:t>
            </w:r>
            <w:hyperlink r:id="rId3971" w:tooltip="Magic Items" w:history="1">
              <w:r w:rsidRPr="00063270">
                <w:rPr>
                  <w:rStyle w:val="Hyperlink"/>
                  <w:lang w:val="en-CA"/>
                </w:rPr>
                <w:t>Builder Potion</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4" name="Picture 134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cancels the current upgrade and refunds half of the upgrade cost.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lastRenderedPageBreak/>
              <w:drawing>
                <wp:inline distT="0" distB="0" distL="0" distR="0">
                  <wp:extent cx="428625" cy="428625"/>
                  <wp:effectExtent l="0" t="0" r="9525" b="9525"/>
                  <wp:docPr id="1343" name="Picture 1343" descr="Icon Si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5" descr="Icon Single"/>
                          <pic:cNvPicPr>
                            <a:picLocks noChangeAspect="1" noChangeArrowheads="1"/>
                          </pic:cNvPicPr>
                        </pic:nvPicPr>
                        <pic:blipFill>
                          <a:blip r:embed="rId39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switches the Inferno Tower attack mode to attack multiple enemies. This icon is only displayed while the Inferno Tower is in Single attack mode.</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2" name="Picture 1342" descr="Icon Mult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6" descr="Icon Multiple"/>
                          <pic:cNvPicPr>
                            <a:picLocks noChangeAspect="1" noChangeArrowheads="1"/>
                          </pic:cNvPicPr>
                        </pic:nvPicPr>
                        <pic:blipFill>
                          <a:blip r:embed="rId39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switches the Inferno Tower attack mode to attack a single enemy. This icon is only displayed while the Inferno Tower is in Multiple attack mode.</w:t>
            </w:r>
          </w:p>
        </w:tc>
      </w:tr>
      <w:tr w:rsidR="00063270" w:rsidRPr="00063270" w:rsidTr="00063270">
        <w:trPr>
          <w:trHeight w:val="150"/>
        </w:trPr>
        <w:tc>
          <w:tcPr>
            <w:tcW w:w="0" w:type="auto"/>
            <w:vAlign w:val="center"/>
            <w:hideMark/>
          </w:tcPr>
          <w:p w:rsidR="00063270" w:rsidRPr="00063270" w:rsidRDefault="00063270" w:rsidP="00063270">
            <w:pPr>
              <w:rPr>
                <w:lang w:val="en-CA"/>
              </w:rPr>
            </w:pPr>
          </w:p>
        </w:tc>
        <w:tc>
          <w:tcPr>
            <w:tcW w:w="0" w:type="auto"/>
            <w:vAlign w:val="center"/>
            <w:hideMark/>
          </w:tcPr>
          <w:p w:rsidR="00063270" w:rsidRPr="00063270" w:rsidRDefault="00063270" w:rsidP="00063270">
            <w:pPr>
              <w:rPr>
                <w:lang w:val="en-CA"/>
              </w:rPr>
            </w:pPr>
          </w:p>
        </w:tc>
      </w:tr>
    </w:tbl>
    <w:p w:rsidR="00063270" w:rsidRPr="00063270" w:rsidRDefault="00063270" w:rsidP="00063270">
      <w:pPr>
        <w:numPr>
          <w:ilvl w:val="0"/>
          <w:numId w:val="167"/>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063270" w:rsidRPr="00063270" w:rsidTr="00063270">
        <w:tc>
          <w:tcPr>
            <w:tcW w:w="0" w:type="auto"/>
            <w:vAlign w:val="center"/>
            <w:hideMark/>
          </w:tcPr>
          <w:p w:rsidR="00063270" w:rsidRPr="00063270" w:rsidRDefault="00063270" w:rsidP="00FB4D01">
            <w:pPr>
              <w:ind w:left="360"/>
              <w:rPr>
                <w:lang w:val="en-CA"/>
              </w:rPr>
            </w:pPr>
          </w:p>
        </w:tc>
      </w:tr>
    </w:tbl>
    <w:p w:rsidR="00063270" w:rsidRPr="00063270" w:rsidRDefault="00063270" w:rsidP="00FB4D01">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63270" w:rsidRPr="00063270" w:rsidTr="0006327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63270" w:rsidRPr="00063270" w:rsidRDefault="00A02F7D" w:rsidP="00063270">
            <w:pPr>
              <w:rPr>
                <w:b/>
                <w:bCs/>
                <w:lang w:val="en-CA"/>
              </w:rPr>
            </w:pPr>
            <w:hyperlink r:id="rId3974" w:tooltip="Town Hall" w:history="1">
              <w:r w:rsidR="00063270" w:rsidRPr="00063270">
                <w:rPr>
                  <w:rStyle w:val="Hyperlink"/>
                  <w:b/>
                  <w:bCs/>
                  <w:lang w:val="en-CA"/>
                </w:rPr>
                <w:t>Town Hall</w:t>
              </w:r>
            </w:hyperlink>
            <w:r w:rsidR="00063270" w:rsidRPr="0006327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12</w:t>
            </w:r>
          </w:p>
        </w:tc>
      </w:tr>
      <w:tr w:rsidR="00063270" w:rsidRPr="00063270" w:rsidTr="0006327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3</w:t>
            </w:r>
          </w:p>
        </w:tc>
      </w:tr>
    </w:tbl>
    <w:p w:rsidR="00063270" w:rsidRPr="00063270" w:rsidRDefault="00063270" w:rsidP="00063270">
      <w:pPr>
        <w:ind w:left="720"/>
        <w:rPr>
          <w:lang w:val="en-CA"/>
        </w:rPr>
      </w:pPr>
      <w:r w:rsidRPr="00063270">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63270" w:rsidRPr="00063270" w:rsidTr="0006327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Size </w:t>
            </w:r>
            <w:r w:rsidRPr="00063270">
              <w:rPr>
                <w:b/>
                <w:bCs/>
                <w:noProof/>
                <w:lang w:val="en-CA"/>
              </w:rPr>
              <w:drawing>
                <wp:inline distT="0" distB="0" distL="0" distR="0">
                  <wp:extent cx="190500" cy="142875"/>
                  <wp:effectExtent l="0" t="0" r="0" b="9525"/>
                  <wp:docPr id="1341" name="Picture 134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63270" w:rsidRPr="00063270" w:rsidTr="0006327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2x2</w:t>
            </w:r>
          </w:p>
        </w:tc>
      </w:tr>
    </w:tbl>
    <w:p w:rsidR="00063270" w:rsidRPr="00063270" w:rsidRDefault="00063270" w:rsidP="00063270">
      <w:pPr>
        <w:numPr>
          <w:ilvl w:val="0"/>
          <w:numId w:val="167"/>
        </w:numPr>
        <w:rPr>
          <w:vanish/>
          <w:lang w:val="en-CA"/>
        </w:rPr>
      </w:pPr>
    </w:p>
    <w:p w:rsidR="00063270" w:rsidRDefault="00063270"/>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24"/>
        <w:gridCol w:w="629"/>
        <w:gridCol w:w="945"/>
        <w:gridCol w:w="945"/>
        <w:gridCol w:w="714"/>
        <w:gridCol w:w="1117"/>
        <w:gridCol w:w="879"/>
        <w:gridCol w:w="2236"/>
        <w:gridCol w:w="1397"/>
      </w:tblGrid>
      <w:tr w:rsidR="00063270" w:rsidRPr="00063270" w:rsidTr="00063270">
        <w:trPr>
          <w:jc w:val="center"/>
        </w:trPr>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Level </w:t>
            </w:r>
            <w:r w:rsidRPr="00063270">
              <w:rPr>
                <w:b/>
                <w:bCs/>
                <w:noProof/>
                <w:lang w:val="en-CA"/>
              </w:rPr>
              <w:drawing>
                <wp:inline distT="0" distB="0" distL="0" distR="0">
                  <wp:extent cx="161925" cy="171450"/>
                  <wp:effectExtent l="0" t="0" r="9525" b="0"/>
                  <wp:docPr id="1340" name="Picture 134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gridSpan w:val="3"/>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Damage per Second </w:t>
            </w:r>
            <w:r w:rsidRPr="00063270">
              <w:rPr>
                <w:b/>
                <w:bCs/>
                <w:noProof/>
                <w:lang w:val="en-CA"/>
              </w:rPr>
              <w:drawing>
                <wp:inline distT="0" distB="0" distL="0" distR="0">
                  <wp:extent cx="266700" cy="247650"/>
                  <wp:effectExtent l="0" t="0" r="0" b="0"/>
                  <wp:docPr id="1339" name="Picture 133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HP </w:t>
            </w:r>
            <w:r w:rsidRPr="00063270">
              <w:rPr>
                <w:b/>
                <w:bCs/>
                <w:noProof/>
                <w:lang w:val="en-CA"/>
              </w:rPr>
              <w:drawing>
                <wp:inline distT="0" distB="0" distL="0" distR="0">
                  <wp:extent cx="190500" cy="180975"/>
                  <wp:effectExtent l="0" t="0" r="0" b="9525"/>
                  <wp:docPr id="1338" name="Picture 1338"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A02F7D" w:rsidP="00063270">
            <w:pPr>
              <w:rPr>
                <w:b/>
                <w:bCs/>
                <w:lang w:val="en-CA"/>
              </w:rPr>
            </w:pPr>
            <w:hyperlink r:id="rId3975" w:anchor="Gold" w:tooltip="Resources" w:history="1">
              <w:r w:rsidR="00063270" w:rsidRPr="00063270">
                <w:rPr>
                  <w:rStyle w:val="Hyperlink"/>
                  <w:b/>
                  <w:bCs/>
                  <w:lang w:val="en-CA"/>
                </w:rPr>
                <w:t>Cost</w:t>
              </w:r>
            </w:hyperlink>
            <w:r w:rsidR="00063270" w:rsidRPr="00063270">
              <w:rPr>
                <w:b/>
                <w:bCs/>
                <w:lang w:val="en-CA"/>
              </w:rPr>
              <w:t> </w:t>
            </w:r>
            <w:r w:rsidR="00063270" w:rsidRPr="00063270">
              <w:rPr>
                <w:b/>
                <w:bCs/>
                <w:noProof/>
                <w:lang w:val="en-CA"/>
              </w:rPr>
              <w:drawing>
                <wp:inline distT="0" distB="0" distL="0" distR="0">
                  <wp:extent cx="190500" cy="190500"/>
                  <wp:effectExtent l="0" t="0" r="0" b="0"/>
                  <wp:docPr id="1337" name="Picture 1337"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1"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Build Time </w:t>
            </w:r>
            <w:r w:rsidRPr="00063270">
              <w:rPr>
                <w:b/>
                <w:bCs/>
                <w:noProof/>
                <w:lang w:val="en-CA"/>
              </w:rPr>
              <w:drawing>
                <wp:inline distT="0" distB="0" distL="0" distR="0">
                  <wp:extent cx="171450" cy="200025"/>
                  <wp:effectExtent l="0" t="0" r="0" b="9525"/>
                  <wp:docPr id="1336" name="Picture 133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A02F7D" w:rsidP="00063270">
            <w:pPr>
              <w:rPr>
                <w:b/>
                <w:bCs/>
                <w:lang w:val="en-CA"/>
              </w:rPr>
            </w:pPr>
            <w:hyperlink r:id="rId3976" w:tooltip="Experience" w:history="1">
              <w:r w:rsidR="00063270" w:rsidRPr="00063270">
                <w:rPr>
                  <w:rStyle w:val="Hyperlink"/>
                  <w:b/>
                  <w:bCs/>
                  <w:lang w:val="en-CA"/>
                </w:rPr>
                <w:t>Experience</w:t>
              </w:r>
            </w:hyperlink>
            <w:r w:rsidR="00063270" w:rsidRPr="00063270">
              <w:rPr>
                <w:b/>
                <w:bCs/>
                <w:lang w:val="en-CA"/>
              </w:rPr>
              <w:t>Gained </w:t>
            </w:r>
            <w:r w:rsidR="00063270" w:rsidRPr="00063270">
              <w:rPr>
                <w:b/>
                <w:bCs/>
                <w:noProof/>
                <w:lang w:val="en-CA"/>
              </w:rPr>
              <w:drawing>
                <wp:inline distT="0" distB="0" distL="0" distR="0">
                  <wp:extent cx="209550" cy="219075"/>
                  <wp:effectExtent l="0" t="0" r="0" b="9525"/>
                  <wp:docPr id="1335" name="Picture 1335"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3"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A02F7D" w:rsidP="00063270">
            <w:pPr>
              <w:rPr>
                <w:b/>
                <w:bCs/>
                <w:lang w:val="en-CA"/>
              </w:rPr>
            </w:pPr>
            <w:hyperlink r:id="rId3977" w:tooltip="Town Hall" w:history="1">
              <w:r w:rsidR="00063270" w:rsidRPr="00063270">
                <w:rPr>
                  <w:rStyle w:val="Hyperlink"/>
                  <w:b/>
                  <w:bCs/>
                  <w:lang w:val="en-CA"/>
                </w:rPr>
                <w:t>Town Hall</w:t>
              </w:r>
            </w:hyperlink>
            <w:r w:rsidR="00063270" w:rsidRPr="00063270">
              <w:rPr>
                <w:b/>
                <w:bCs/>
                <w:lang w:val="en-CA"/>
              </w:rPr>
              <w:t> Level Required </w:t>
            </w:r>
            <w:r w:rsidR="00063270" w:rsidRPr="00063270">
              <w:rPr>
                <w:b/>
                <w:bCs/>
                <w:noProof/>
                <w:lang w:val="en-CA"/>
              </w:rPr>
              <w:drawing>
                <wp:inline distT="0" distB="0" distL="0" distR="0">
                  <wp:extent cx="247650" cy="276225"/>
                  <wp:effectExtent l="0" t="0" r="0" b="9525"/>
                  <wp:docPr id="1334" name="Picture 1334"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63270" w:rsidRPr="00063270" w:rsidTr="00063270">
        <w:trPr>
          <w:jc w:val="center"/>
        </w:trPr>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Initial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After 1.5 Seconds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After 5.25 Seconds</w:t>
            </w: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w:t>
            </w:r>
          </w:p>
        </w:tc>
      </w:tr>
    </w:tbl>
    <w:p w:rsidR="00063270" w:rsidRPr="00063270" w:rsidRDefault="00063270" w:rsidP="00063270">
      <w:pPr>
        <w:numPr>
          <w:ilvl w:val="0"/>
          <w:numId w:val="167"/>
        </w:numPr>
        <w:rPr>
          <w:vanish/>
          <w:lang w:val="en-CA"/>
        </w:rPr>
      </w:pPr>
    </w:p>
    <w:p w:rsidR="00063270" w:rsidRDefault="0006327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0"/>
        <w:gridCol w:w="1966"/>
        <w:gridCol w:w="2119"/>
        <w:gridCol w:w="2181"/>
        <w:gridCol w:w="2174"/>
      </w:tblGrid>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Range </w:t>
            </w:r>
            <w:r w:rsidRPr="00063270">
              <w:rPr>
                <w:b/>
                <w:bCs/>
                <w:noProof/>
                <w:lang w:val="en-CA"/>
              </w:rPr>
              <w:drawing>
                <wp:inline distT="0" distB="0" distL="0" distR="0">
                  <wp:extent cx="285750" cy="133350"/>
                  <wp:effectExtent l="0" t="0" r="0" b="0"/>
                  <wp:docPr id="1333" name="Picture 133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Attack Speed </w:t>
            </w:r>
            <w:r w:rsidRPr="00063270">
              <w:rPr>
                <w:b/>
                <w:bCs/>
                <w:noProof/>
                <w:lang w:val="en-CA"/>
              </w:rPr>
              <w:drawing>
                <wp:inline distT="0" distB="0" distL="0" distR="0">
                  <wp:extent cx="381000" cy="190500"/>
                  <wp:effectExtent l="0" t="0" r="0" b="0"/>
                  <wp:docPr id="1332" name="Picture 133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Number of Targets </w:t>
            </w:r>
            <w:r w:rsidRPr="00063270">
              <w:rPr>
                <w:b/>
                <w:bCs/>
                <w:noProof/>
                <w:lang w:val="en-CA"/>
              </w:rPr>
              <w:drawing>
                <wp:inline distT="0" distB="0" distL="0" distR="0">
                  <wp:extent cx="190500" cy="200025"/>
                  <wp:effectExtent l="0" t="0" r="0" b="9525"/>
                  <wp:docPr id="1331" name="Picture 133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Unit Type Targeted </w:t>
            </w:r>
            <w:r w:rsidRPr="00063270">
              <w:rPr>
                <w:b/>
                <w:bCs/>
                <w:noProof/>
                <w:lang w:val="en-CA"/>
              </w:rPr>
              <w:drawing>
                <wp:inline distT="0" distB="0" distL="0" distR="0">
                  <wp:extent cx="190500" cy="200025"/>
                  <wp:effectExtent l="0" t="0" r="0" b="9525"/>
                  <wp:docPr id="1330" name="Picture 133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Number of Rounds </w:t>
            </w:r>
            <w:r w:rsidRPr="00063270">
              <w:rPr>
                <w:b/>
                <w:bCs/>
                <w:noProof/>
                <w:lang w:val="en-CA"/>
              </w:rPr>
              <w:drawing>
                <wp:inline distT="0" distB="0" distL="0" distR="0">
                  <wp:extent cx="209550" cy="209550"/>
                  <wp:effectExtent l="0" t="0" r="0" b="0"/>
                  <wp:docPr id="1329" name="Picture 1329"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9"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0.128s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w:t>
            </w:r>
          </w:p>
        </w:tc>
      </w:tr>
    </w:tbl>
    <w:p w:rsidR="00063270" w:rsidRPr="00063270" w:rsidRDefault="00063270" w:rsidP="00063270"/>
    <w:p w:rsidR="00096654" w:rsidRDefault="00096654" w:rsidP="00D6071D"/>
    <w:p w:rsidR="00096654" w:rsidRDefault="00D6071D" w:rsidP="00BB436D">
      <w:pPr>
        <w:pStyle w:val="Heading2"/>
      </w:pPr>
      <w:r>
        <w:lastRenderedPageBreak/>
        <w:t xml:space="preserve">Eagle </w:t>
      </w:r>
      <w:r w:rsidR="00BB436D">
        <w:t>A</w:t>
      </w:r>
      <w:r>
        <w:t>rtillery</w:t>
      </w:r>
    </w:p>
    <w:p w:rsidR="00310559" w:rsidRPr="00310559" w:rsidRDefault="00310559" w:rsidP="00310559">
      <w:pPr>
        <w:rPr>
          <w:lang w:val="en-CA"/>
        </w:rPr>
      </w:pPr>
      <w:r w:rsidRPr="00310559">
        <w:rPr>
          <w:noProof/>
          <w:lang w:val="en-CA"/>
        </w:rPr>
        <w:drawing>
          <wp:inline distT="0" distB="0" distL="0" distR="0">
            <wp:extent cx="2381250" cy="2552700"/>
            <wp:effectExtent l="0" t="0" r="0" b="0"/>
            <wp:docPr id="1388" name="Picture 1388" descr="Eagle Artille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1" descr="Eagle Artillery3"/>
                    <pic:cNvPicPr>
                      <a:picLocks noChangeAspect="1" noChangeArrowheads="1"/>
                    </pic:cNvPicPr>
                  </pic:nvPicPr>
                  <pic:blipFill>
                    <a:blip r:embed="rId3978">
                      <a:extLst>
                        <a:ext uri="{28A0092B-C50C-407E-A947-70E740481C1C}">
                          <a14:useLocalDpi xmlns:a14="http://schemas.microsoft.com/office/drawing/2010/main" val="0"/>
                        </a:ext>
                      </a:extLst>
                    </a:blip>
                    <a:srcRect/>
                    <a:stretch>
                      <a:fillRect/>
                    </a:stretch>
                  </pic:blipFill>
                  <pic:spPr bwMode="auto">
                    <a:xfrm>
                      <a:off x="0" y="0"/>
                      <a:ext cx="2381250" cy="2552700"/>
                    </a:xfrm>
                    <a:prstGeom prst="rect">
                      <a:avLst/>
                    </a:prstGeom>
                    <a:noFill/>
                    <a:ln>
                      <a:noFill/>
                    </a:ln>
                  </pic:spPr>
                </pic:pic>
              </a:graphicData>
            </a:graphic>
          </wp:inline>
        </w:drawing>
      </w:r>
    </w:p>
    <w:p w:rsidR="00310559" w:rsidRPr="00310559" w:rsidRDefault="00310559" w:rsidP="00310559">
      <w:pPr>
        <w:rPr>
          <w:lang w:val="en-CA"/>
        </w:rPr>
      </w:pPr>
      <w:r w:rsidRPr="00310559">
        <w:rPr>
          <w:b/>
          <w:bCs/>
          <w:i/>
          <w:iCs/>
          <w:lang w:val="en-CA"/>
        </w:rPr>
        <w:t>"The Eagle Artillery has nearly unlimited range and targets tough enemies with exploding shells. However, it won't activate until a large amount of </w:t>
      </w:r>
      <w:hyperlink r:id="rId3979" w:tooltip="Troops" w:history="1">
        <w:r w:rsidRPr="00310559">
          <w:rPr>
            <w:rStyle w:val="Hyperlink"/>
            <w:b/>
            <w:bCs/>
            <w:i/>
            <w:iCs/>
            <w:lang w:val="en-CA"/>
          </w:rPr>
          <w:t>troops</w:t>
        </w:r>
      </w:hyperlink>
      <w:r w:rsidRPr="00310559">
        <w:rPr>
          <w:b/>
          <w:bCs/>
          <w:i/>
          <w:iCs/>
          <w:lang w:val="en-CA"/>
        </w:rPr>
        <w:t> have been deployed."</w:t>
      </w:r>
    </w:p>
    <w:p w:rsidR="00310559" w:rsidRPr="00310559" w:rsidRDefault="00A02F7D" w:rsidP="00310559">
      <w:pPr>
        <w:rPr>
          <w:lang w:val="en-CA"/>
        </w:rPr>
      </w:pPr>
      <w:r>
        <w:rPr>
          <w:lang w:val="en-CA"/>
        </w:rPr>
        <w:pict>
          <v:rect id="_x0000_i1303"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310559" w:rsidRPr="00310559" w:rsidTr="00310559">
        <w:tc>
          <w:tcPr>
            <w:tcW w:w="0" w:type="auto"/>
            <w:shd w:val="clear" w:color="auto" w:fill="281434"/>
            <w:vAlign w:val="center"/>
            <w:hideMark/>
          </w:tcPr>
          <w:p w:rsidR="00310559" w:rsidRPr="00310559" w:rsidRDefault="00310559" w:rsidP="00310559">
            <w:pPr>
              <w:rPr>
                <w:lang w:val="en-CA"/>
              </w:rPr>
            </w:pPr>
          </w:p>
        </w:tc>
      </w:tr>
    </w:tbl>
    <w:p w:rsidR="00310559" w:rsidRPr="00310559" w:rsidRDefault="00310559" w:rsidP="00310559">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310559" w:rsidRPr="00310559" w:rsidTr="00310559">
        <w:trPr>
          <w:tblCellSpacing w:w="15" w:type="dxa"/>
        </w:trPr>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7" name="Picture 1387" descr="Eagle Artille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3" descr="Eagle Artillery1"/>
                          <pic:cNvPicPr>
                            <a:picLocks noChangeAspect="1" noChangeArrowheads="1"/>
                          </pic:cNvPicPr>
                        </pic:nvPicPr>
                        <pic:blipFill>
                          <a:blip r:embed="rId3980">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6" name="Picture 1386" descr="Eagle Artille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 descr="Eagle Artillery2"/>
                          <pic:cNvPicPr>
                            <a:picLocks noChangeAspect="1" noChangeArrowheads="1"/>
                          </pic:cNvPicPr>
                        </pic:nvPicPr>
                        <pic:blipFill>
                          <a:blip r:embed="rId3981">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5" name="Picture 1385" descr="Eagle Artille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5" descr="Eagle Artillery3"/>
                          <pic:cNvPicPr>
                            <a:picLocks noChangeAspect="1" noChangeArrowheads="1"/>
                          </pic:cNvPicPr>
                        </pic:nvPicPr>
                        <pic:blipFill>
                          <a:blip r:embed="rId3982">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r>
      <w:tr w:rsidR="00310559" w:rsidRPr="00310559" w:rsidTr="00310559">
        <w:trPr>
          <w:tblCellSpacing w:w="15" w:type="dxa"/>
        </w:trPr>
        <w:tc>
          <w:tcPr>
            <w:tcW w:w="2430" w:type="dxa"/>
            <w:shd w:val="clear" w:color="auto" w:fill="281434"/>
            <w:vAlign w:val="center"/>
            <w:hideMark/>
          </w:tcPr>
          <w:p w:rsidR="00310559" w:rsidRPr="00310559" w:rsidRDefault="00310559" w:rsidP="00310559">
            <w:pPr>
              <w:rPr>
                <w:lang w:val="en-CA"/>
              </w:rPr>
            </w:pPr>
            <w:r w:rsidRPr="00310559">
              <w:rPr>
                <w:b/>
                <w:bCs/>
                <w:lang w:val="en-CA"/>
              </w:rPr>
              <w:t>Level 1</w:t>
            </w:r>
          </w:p>
        </w:tc>
        <w:tc>
          <w:tcPr>
            <w:tcW w:w="2430" w:type="dxa"/>
            <w:shd w:val="clear" w:color="auto" w:fill="281434"/>
            <w:vAlign w:val="center"/>
            <w:hideMark/>
          </w:tcPr>
          <w:p w:rsidR="00310559" w:rsidRPr="00310559" w:rsidRDefault="00310559" w:rsidP="00310559">
            <w:pPr>
              <w:rPr>
                <w:lang w:val="en-CA"/>
              </w:rPr>
            </w:pPr>
            <w:r w:rsidRPr="00310559">
              <w:rPr>
                <w:b/>
                <w:bCs/>
                <w:lang w:val="en-CA"/>
              </w:rPr>
              <w:t>Level 2</w:t>
            </w:r>
          </w:p>
        </w:tc>
        <w:tc>
          <w:tcPr>
            <w:tcW w:w="2430" w:type="dxa"/>
            <w:shd w:val="clear" w:color="auto" w:fill="281434"/>
            <w:vAlign w:val="center"/>
            <w:hideMark/>
          </w:tcPr>
          <w:p w:rsidR="00310559" w:rsidRPr="00310559" w:rsidRDefault="00310559" w:rsidP="00310559">
            <w:pPr>
              <w:rPr>
                <w:lang w:val="en-CA"/>
              </w:rPr>
            </w:pPr>
            <w:r w:rsidRPr="00310559">
              <w:rPr>
                <w:b/>
                <w:bCs/>
                <w:lang w:val="en-CA"/>
              </w:rPr>
              <w:t>Level 3</w:t>
            </w:r>
          </w:p>
        </w:tc>
      </w:tr>
    </w:tbl>
    <w:p w:rsidR="00310559" w:rsidRPr="00310559" w:rsidRDefault="00A02F7D" w:rsidP="00310559">
      <w:pPr>
        <w:rPr>
          <w:lang w:val="en-CA"/>
        </w:rPr>
      </w:pPr>
      <w:r>
        <w:rPr>
          <w:lang w:val="en-CA"/>
        </w:rPr>
        <w:pict>
          <v:rect id="_x0000_i1304" style="width:0;height:1.5pt" o:hralign="center" o:hrstd="t" o:hrnoshade="t" o:hr="t" fillcolor="#3a3a3a" stroked="f"/>
        </w:pict>
      </w:r>
    </w:p>
    <w:p w:rsidR="00310559" w:rsidRPr="00310559" w:rsidRDefault="00310559" w:rsidP="00310559">
      <w:pPr>
        <w:numPr>
          <w:ilvl w:val="0"/>
          <w:numId w:val="168"/>
        </w:numPr>
        <w:rPr>
          <w:lang w:val="en-CA"/>
        </w:rPr>
      </w:pPr>
      <w:r w:rsidRPr="00310559">
        <w:rPr>
          <w:b/>
          <w:bCs/>
          <w:lang w:val="en-CA"/>
        </w:rPr>
        <w:t>Summary</w:t>
      </w:r>
    </w:p>
    <w:p w:rsidR="00310559" w:rsidRPr="00310559" w:rsidRDefault="00310559" w:rsidP="00310559">
      <w:pPr>
        <w:numPr>
          <w:ilvl w:val="1"/>
          <w:numId w:val="168"/>
        </w:numPr>
        <w:rPr>
          <w:lang w:val="en-CA"/>
        </w:rPr>
      </w:pPr>
      <w:r w:rsidRPr="00310559">
        <w:rPr>
          <w:lang w:val="en-CA"/>
        </w:rPr>
        <w:t>The Eagle Artillery is a very powerful </w:t>
      </w:r>
      <w:hyperlink r:id="rId3983" w:tooltip="Defensive Buildings" w:history="1">
        <w:r w:rsidRPr="00310559">
          <w:rPr>
            <w:rStyle w:val="Hyperlink"/>
            <w:lang w:val="en-CA"/>
          </w:rPr>
          <w:t>defense</w:t>
        </w:r>
      </w:hyperlink>
      <w:r w:rsidRPr="00310559">
        <w:rPr>
          <w:lang w:val="en-CA"/>
        </w:rPr>
        <w:t> that has a range that covers almost the entire map but has a blind spot similar to the </w:t>
      </w:r>
      <w:hyperlink r:id="rId3984" w:tooltip="Mortar" w:history="1">
        <w:r w:rsidRPr="00310559">
          <w:rPr>
            <w:rStyle w:val="Hyperlink"/>
            <w:lang w:val="en-CA"/>
          </w:rPr>
          <w:t>Mortar</w:t>
        </w:r>
      </w:hyperlink>
      <w:r w:rsidRPr="00310559">
        <w:rPr>
          <w:lang w:val="en-CA"/>
        </w:rPr>
        <w:t> and the </w:t>
      </w:r>
      <w:hyperlink r:id="rId3985" w:tooltip="Multi Mortar" w:history="1">
        <w:r w:rsidRPr="00310559">
          <w:rPr>
            <w:rStyle w:val="Hyperlink"/>
            <w:lang w:val="en-CA"/>
          </w:rPr>
          <w:t>Multi Mortar</w:t>
        </w:r>
      </w:hyperlink>
      <w:r w:rsidRPr="00310559">
        <w:rPr>
          <w:lang w:val="en-CA"/>
        </w:rPr>
        <w:t>. It is unlocked at </w:t>
      </w:r>
      <w:hyperlink r:id="rId3986" w:tooltip="Town Hall" w:history="1">
        <w:r w:rsidRPr="00310559">
          <w:rPr>
            <w:rStyle w:val="Hyperlink"/>
            <w:lang w:val="en-CA"/>
          </w:rPr>
          <w:t>Town Hall</w:t>
        </w:r>
      </w:hyperlink>
      <w:r w:rsidRPr="00310559">
        <w:rPr>
          <w:lang w:val="en-CA"/>
        </w:rPr>
        <w:t> level 11.</w:t>
      </w:r>
    </w:p>
    <w:p w:rsidR="00310559" w:rsidRPr="00310559" w:rsidRDefault="00310559" w:rsidP="00310559">
      <w:pPr>
        <w:numPr>
          <w:ilvl w:val="1"/>
          <w:numId w:val="168"/>
        </w:numPr>
        <w:rPr>
          <w:lang w:val="en-CA"/>
        </w:rPr>
      </w:pPr>
      <w:r w:rsidRPr="00310559">
        <w:rPr>
          <w:lang w:val="en-CA"/>
        </w:rPr>
        <w:t>Like the </w:t>
      </w:r>
      <w:hyperlink r:id="rId3987" w:tooltip="X-Bow" w:history="1">
        <w:r w:rsidRPr="00310559">
          <w:rPr>
            <w:rStyle w:val="Hyperlink"/>
            <w:lang w:val="en-CA"/>
          </w:rPr>
          <w:t>X-Bow</w:t>
        </w:r>
      </w:hyperlink>
      <w:r w:rsidRPr="00310559">
        <w:rPr>
          <w:lang w:val="en-CA"/>
        </w:rPr>
        <w:t> and </w:t>
      </w:r>
      <w:hyperlink r:id="rId3988" w:tooltip="Inferno Tower" w:history="1">
        <w:r w:rsidRPr="00310559">
          <w:rPr>
            <w:rStyle w:val="Hyperlink"/>
            <w:lang w:val="en-CA"/>
          </w:rPr>
          <w:t>Inferno Tower</w:t>
        </w:r>
      </w:hyperlink>
      <w:r w:rsidRPr="00310559">
        <w:rPr>
          <w:lang w:val="en-CA"/>
        </w:rPr>
        <w:t>, it needs to be loaded to work. Loading is free and takes place automatically after the player logs in; the Eagle Artillery will eventually be depleted of ammo and become unloaded if it is not loaded by the player.</w:t>
      </w:r>
    </w:p>
    <w:p w:rsidR="00310559" w:rsidRPr="00310559" w:rsidRDefault="00310559" w:rsidP="00310559">
      <w:pPr>
        <w:numPr>
          <w:ilvl w:val="1"/>
          <w:numId w:val="168"/>
        </w:numPr>
        <w:rPr>
          <w:lang w:val="en-CA"/>
        </w:rPr>
      </w:pPr>
      <w:r w:rsidRPr="00310559">
        <w:rPr>
          <w:lang w:val="en-CA"/>
        </w:rPr>
        <w:t>During a defense, the Eagle Artillery remains dormant at the start, and activates only after a large number of housing spaces worth of </w:t>
      </w:r>
      <w:hyperlink r:id="rId3989" w:tooltip="Troops" w:history="1">
        <w:r w:rsidRPr="00310559">
          <w:rPr>
            <w:rStyle w:val="Hyperlink"/>
            <w:lang w:val="en-CA"/>
          </w:rPr>
          <w:t>troops</w:t>
        </w:r>
      </w:hyperlink>
      <w:r w:rsidRPr="00310559">
        <w:rPr>
          <w:lang w:val="en-CA"/>
        </w:rPr>
        <w:t> have been deployed. Eagle Artillery will light its eyes at first after 150 housing spaces worth of </w:t>
      </w:r>
      <w:hyperlink r:id="rId3990" w:tooltip="Troops" w:history="1">
        <w:r w:rsidRPr="00310559">
          <w:rPr>
            <w:rStyle w:val="Hyperlink"/>
            <w:lang w:val="en-CA"/>
          </w:rPr>
          <w:t>troops</w:t>
        </w:r>
      </w:hyperlink>
      <w:r w:rsidRPr="00310559">
        <w:rPr>
          <w:lang w:val="en-CA"/>
        </w:rPr>
        <w:t>.</w:t>
      </w:r>
    </w:p>
    <w:p w:rsidR="00310559" w:rsidRPr="00310559" w:rsidRDefault="00310559" w:rsidP="00310559">
      <w:pPr>
        <w:numPr>
          <w:ilvl w:val="2"/>
          <w:numId w:val="168"/>
        </w:numPr>
        <w:rPr>
          <w:lang w:val="en-CA"/>
        </w:rPr>
      </w:pPr>
      <w:r w:rsidRPr="00310559">
        <w:rPr>
          <w:lang w:val="en-CA"/>
        </w:rPr>
        <w:t>When the Eagle Artillery is ready to fire, the eagle head slides down to the front of the structure to reveal a hexagon shaped barrel with bright light pulsing around it.</w:t>
      </w:r>
    </w:p>
    <w:p w:rsidR="00310559" w:rsidRPr="00310559" w:rsidRDefault="00A02F7D" w:rsidP="00310559">
      <w:pPr>
        <w:numPr>
          <w:ilvl w:val="2"/>
          <w:numId w:val="168"/>
        </w:numPr>
        <w:rPr>
          <w:lang w:val="en-CA"/>
        </w:rPr>
      </w:pPr>
      <w:hyperlink r:id="rId3991" w:tooltip="Heroes" w:history="1">
        <w:r w:rsidR="00310559" w:rsidRPr="00310559">
          <w:rPr>
            <w:rStyle w:val="Hyperlink"/>
            <w:lang w:val="en-CA"/>
          </w:rPr>
          <w:t>Heroes</w:t>
        </w:r>
      </w:hyperlink>
      <w:r w:rsidR="00310559" w:rsidRPr="00310559">
        <w:rPr>
          <w:lang w:val="en-CA"/>
        </w:rPr>
        <w:t> and </w:t>
      </w:r>
      <w:hyperlink r:id="rId3992" w:tooltip="Spells" w:history="1">
        <w:r w:rsidR="00310559" w:rsidRPr="00310559">
          <w:rPr>
            <w:rStyle w:val="Hyperlink"/>
            <w:lang w:val="en-CA"/>
          </w:rPr>
          <w:t>Spells</w:t>
        </w:r>
      </w:hyperlink>
      <w:r w:rsidR="00310559" w:rsidRPr="00310559">
        <w:rPr>
          <w:lang w:val="en-CA"/>
        </w:rPr>
        <w:t> that have been deployed regardless of level, will count towards the housing space needed to activate the Artillery. Each </w:t>
      </w:r>
      <w:hyperlink r:id="rId3993" w:tooltip="Heroes" w:history="1">
        <w:r w:rsidR="00310559" w:rsidRPr="00310559">
          <w:rPr>
            <w:rStyle w:val="Hyperlink"/>
            <w:lang w:val="en-CA"/>
          </w:rPr>
          <w:t>Hero</w:t>
        </w:r>
      </w:hyperlink>
      <w:r w:rsidR="00310559" w:rsidRPr="00310559">
        <w:rPr>
          <w:lang w:val="en-CA"/>
        </w:rPr>
        <w:t> is worth 25 troop housing spaces, and each </w:t>
      </w:r>
      <w:hyperlink r:id="rId3994" w:tooltip="Spells" w:history="1">
        <w:r w:rsidR="00310559" w:rsidRPr="00310559">
          <w:rPr>
            <w:rStyle w:val="Hyperlink"/>
            <w:lang w:val="en-CA"/>
          </w:rPr>
          <w:t>Spell</w:t>
        </w:r>
      </w:hyperlink>
      <w:r w:rsidR="00310559" w:rsidRPr="00310559">
        <w:rPr>
          <w:lang w:val="en-CA"/>
        </w:rPr>
        <w:t> housing space is worth 5 troop housing spaces.</w:t>
      </w:r>
    </w:p>
    <w:p w:rsidR="00310559" w:rsidRPr="00310559" w:rsidRDefault="00310559" w:rsidP="00310559">
      <w:pPr>
        <w:numPr>
          <w:ilvl w:val="2"/>
          <w:numId w:val="168"/>
        </w:numPr>
        <w:rPr>
          <w:lang w:val="en-CA"/>
        </w:rPr>
      </w:pPr>
      <w:r w:rsidRPr="00310559">
        <w:rPr>
          <w:lang w:val="en-CA"/>
        </w:rPr>
        <w:t>Activating the </w:t>
      </w:r>
      <w:hyperlink r:id="rId3995" w:tooltip="Archer Queen" w:history="1">
        <w:r w:rsidRPr="00310559">
          <w:rPr>
            <w:rStyle w:val="Hyperlink"/>
            <w:lang w:val="en-CA"/>
          </w:rPr>
          <w:t>Archer Queen</w:t>
        </w:r>
      </w:hyperlink>
      <w:r w:rsidRPr="00310559">
        <w:rPr>
          <w:lang w:val="en-CA"/>
        </w:rPr>
        <w:t>'s or </w:t>
      </w:r>
      <w:hyperlink r:id="rId3996" w:tooltip="Barbarian King" w:history="1">
        <w:r w:rsidRPr="00310559">
          <w:rPr>
            <w:rStyle w:val="Hyperlink"/>
            <w:lang w:val="en-CA"/>
          </w:rPr>
          <w:t>Barbarian King</w:t>
        </w:r>
      </w:hyperlink>
      <w:r w:rsidRPr="00310559">
        <w:rPr>
          <w:lang w:val="en-CA"/>
        </w:rPr>
        <w:t>'s ability will not add more </w:t>
      </w:r>
      <w:hyperlink r:id="rId3997" w:tooltip="Troops" w:history="1">
        <w:r w:rsidRPr="00310559">
          <w:rPr>
            <w:rStyle w:val="Hyperlink"/>
            <w:lang w:val="en-CA"/>
          </w:rPr>
          <w:t>troop</w:t>
        </w:r>
      </w:hyperlink>
      <w:r w:rsidRPr="00310559">
        <w:rPr>
          <w:lang w:val="en-CA"/>
        </w:rPr>
        <w:t> spaces. Nor does the </w:t>
      </w:r>
      <w:hyperlink r:id="rId3998" w:tooltip="Witch" w:history="1">
        <w:r w:rsidRPr="00310559">
          <w:rPr>
            <w:rStyle w:val="Hyperlink"/>
            <w:lang w:val="en-CA"/>
          </w:rPr>
          <w:t>Witch</w:t>
        </w:r>
      </w:hyperlink>
      <w:r w:rsidRPr="00310559">
        <w:rPr>
          <w:lang w:val="en-CA"/>
        </w:rPr>
        <w:t> add more troop spaces when summoning </w:t>
      </w:r>
      <w:hyperlink r:id="rId3999" w:tooltip="Skeleton" w:history="1">
        <w:r w:rsidRPr="00310559">
          <w:rPr>
            <w:rStyle w:val="Hyperlink"/>
            <w:lang w:val="en-CA"/>
          </w:rPr>
          <w:t>Skeletons</w:t>
        </w:r>
      </w:hyperlink>
      <w:r w:rsidRPr="00310559">
        <w:rPr>
          <w:lang w:val="en-CA"/>
        </w:rPr>
        <w:t>. Dropping a </w:t>
      </w:r>
      <w:hyperlink r:id="rId4000" w:tooltip="Skeleton Spell" w:history="1">
        <w:r w:rsidRPr="00310559">
          <w:rPr>
            <w:rStyle w:val="Hyperlink"/>
            <w:lang w:val="en-CA"/>
          </w:rPr>
          <w:t>Skeleton Spell</w:t>
        </w:r>
      </w:hyperlink>
      <w:r w:rsidRPr="00310559">
        <w:rPr>
          <w:lang w:val="en-CA"/>
        </w:rPr>
        <w:t>only adds the spell's equivalent worth of 5 troop housing spaces, the </w:t>
      </w:r>
      <w:hyperlink r:id="rId4001" w:tooltip="Skeleton" w:history="1">
        <w:r w:rsidRPr="00310559">
          <w:rPr>
            <w:rStyle w:val="Hyperlink"/>
            <w:lang w:val="en-CA"/>
          </w:rPr>
          <w:t>Skeletons</w:t>
        </w:r>
      </w:hyperlink>
      <w:r w:rsidRPr="00310559">
        <w:rPr>
          <w:lang w:val="en-CA"/>
        </w:rPr>
        <w:t xml:space="preserve"> don't add more </w:t>
      </w:r>
      <w:r w:rsidRPr="00310559">
        <w:rPr>
          <w:lang w:val="en-CA"/>
        </w:rPr>
        <w:lastRenderedPageBreak/>
        <w:t>spaces; similarly dropping a </w:t>
      </w:r>
      <w:hyperlink r:id="rId4002" w:tooltip="Clone Spell" w:history="1">
        <w:r w:rsidRPr="00310559">
          <w:rPr>
            <w:rStyle w:val="Hyperlink"/>
            <w:lang w:val="en-CA"/>
          </w:rPr>
          <w:t>Clone Spell</w:t>
        </w:r>
      </w:hyperlink>
      <w:r w:rsidRPr="00310559">
        <w:rPr>
          <w:lang w:val="en-CA"/>
        </w:rPr>
        <w:t> only adds the spell's equivalent worth of 15 troop housing spaces, the cloned troops don't add more spaces.</w:t>
      </w:r>
    </w:p>
    <w:p w:rsidR="00310559" w:rsidRPr="00310559" w:rsidRDefault="00310559" w:rsidP="00310559">
      <w:pPr>
        <w:numPr>
          <w:ilvl w:val="1"/>
          <w:numId w:val="168"/>
        </w:numPr>
        <w:rPr>
          <w:lang w:val="en-CA"/>
        </w:rPr>
      </w:pPr>
      <w:r w:rsidRPr="00310559">
        <w:rPr>
          <w:lang w:val="en-CA"/>
        </w:rPr>
        <w:t>It fires a volley of three successive shots at regular 10 second intervals. Each shot is able to deal devastating splash damage (in a very small radius) to the unit it targeted with extremely small splash damage (in a big radius and knocks back smaller troops) to the units near its target.</w:t>
      </w:r>
    </w:p>
    <w:p w:rsidR="00310559" w:rsidRPr="00310559" w:rsidRDefault="00310559" w:rsidP="00310559">
      <w:pPr>
        <w:numPr>
          <w:ilvl w:val="1"/>
          <w:numId w:val="168"/>
        </w:numPr>
        <w:rPr>
          <w:lang w:val="en-CA"/>
        </w:rPr>
      </w:pPr>
      <w:r w:rsidRPr="00310559">
        <w:rPr>
          <w:lang w:val="en-CA"/>
        </w:rPr>
        <w:t>The Eagle Artillery targets according to a "heat map" or "hitpoint map". In other words, it targets the area with the largest density of hitpoints.</w:t>
      </w:r>
    </w:p>
    <w:p w:rsidR="00310559" w:rsidRPr="00310559" w:rsidRDefault="00310559" w:rsidP="00310559">
      <w:pPr>
        <w:numPr>
          <w:ilvl w:val="2"/>
          <w:numId w:val="168"/>
        </w:numPr>
        <w:rPr>
          <w:lang w:val="en-CA"/>
        </w:rPr>
      </w:pPr>
      <w:r w:rsidRPr="00310559">
        <w:rPr>
          <w:lang w:val="en-CA"/>
        </w:rPr>
        <w:t>Unlike other </w:t>
      </w:r>
      <w:hyperlink r:id="rId4003" w:tooltip="Defensive Buildings" w:history="1">
        <w:r w:rsidRPr="00310559">
          <w:rPr>
            <w:rStyle w:val="Hyperlink"/>
            <w:lang w:val="en-CA"/>
          </w:rPr>
          <w:t>defenses</w:t>
        </w:r>
      </w:hyperlink>
      <w:r w:rsidRPr="00310559">
        <w:rPr>
          <w:lang w:val="en-CA"/>
        </w:rPr>
        <w:t> which keeps targeting the same </w:t>
      </w:r>
      <w:hyperlink r:id="rId4004" w:tooltip="Troops" w:history="1">
        <w:r w:rsidRPr="00310559">
          <w:rPr>
            <w:rStyle w:val="Hyperlink"/>
            <w:lang w:val="en-CA"/>
          </w:rPr>
          <w:t>troops</w:t>
        </w:r>
      </w:hyperlink>
      <w:r w:rsidRPr="00310559">
        <w:rPr>
          <w:lang w:val="en-CA"/>
        </w:rPr>
        <w:t> until they die, the Eagle Artillery recalculates its targets each volley.</w:t>
      </w:r>
    </w:p>
    <w:p w:rsidR="00310559" w:rsidRPr="00310559" w:rsidRDefault="00A02F7D" w:rsidP="00310559">
      <w:pPr>
        <w:rPr>
          <w:lang w:val="en-CA"/>
        </w:rPr>
      </w:pPr>
      <w:r>
        <w:rPr>
          <w:lang w:val="en-CA"/>
        </w:rPr>
        <w:pict>
          <v:rect id="_x0000_i1305" style="width:0;height:1.5pt" o:hralign="center" o:hrstd="t" o:hrnoshade="t" o:hr="t" fillcolor="#3a3a3a" stroked="f"/>
        </w:pict>
      </w:r>
    </w:p>
    <w:p w:rsidR="00310559" w:rsidRPr="00310559" w:rsidRDefault="00310559" w:rsidP="00310559">
      <w:pPr>
        <w:numPr>
          <w:ilvl w:val="0"/>
          <w:numId w:val="169"/>
        </w:numPr>
        <w:rPr>
          <w:lang w:val="en-CA"/>
        </w:rPr>
      </w:pPr>
      <w:r w:rsidRPr="00310559">
        <w:rPr>
          <w:b/>
          <w:bCs/>
          <w:lang w:val="en-CA"/>
        </w:rPr>
        <w:t>Defensive Strategy</w:t>
      </w:r>
    </w:p>
    <w:p w:rsidR="00310559" w:rsidRPr="00310559" w:rsidRDefault="00310559" w:rsidP="00310559">
      <w:pPr>
        <w:numPr>
          <w:ilvl w:val="1"/>
          <w:numId w:val="169"/>
        </w:numPr>
        <w:rPr>
          <w:lang w:val="en-CA"/>
        </w:rPr>
      </w:pPr>
      <w:r w:rsidRPr="00310559">
        <w:rPr>
          <w:lang w:val="en-CA"/>
        </w:rPr>
        <w:t>Place this defense in a place where its blind spot is covered, like a </w:t>
      </w:r>
      <w:hyperlink r:id="rId4005" w:tooltip="Mortar" w:history="1">
        <w:r w:rsidRPr="00310559">
          <w:rPr>
            <w:rStyle w:val="Hyperlink"/>
            <w:lang w:val="en-CA"/>
          </w:rPr>
          <w:t>Mortar</w:t>
        </w:r>
      </w:hyperlink>
      <w:r w:rsidRPr="00310559">
        <w:rPr>
          <w:lang w:val="en-CA"/>
        </w:rPr>
        <w:t>. Remember that it will only activate and begin to attack when a certain amount of </w:t>
      </w:r>
      <w:hyperlink r:id="rId4006" w:tooltip="Troops" w:history="1">
        <w:r w:rsidRPr="00310559">
          <w:rPr>
            <w:rStyle w:val="Hyperlink"/>
            <w:lang w:val="en-CA"/>
          </w:rPr>
          <w:t>troops</w:t>
        </w:r>
      </w:hyperlink>
      <w:r w:rsidRPr="00310559">
        <w:rPr>
          <w:lang w:val="en-CA"/>
        </w:rPr>
        <w:t> are deployed, so keep it near the middle. This is so that by the time enemy </w:t>
      </w:r>
      <w:hyperlink r:id="rId4007" w:tooltip="Troops" w:history="1">
        <w:r w:rsidRPr="00310559">
          <w:rPr>
            <w:rStyle w:val="Hyperlink"/>
            <w:lang w:val="en-CA"/>
          </w:rPr>
          <w:t>troops</w:t>
        </w:r>
      </w:hyperlink>
      <w:r w:rsidRPr="00310559">
        <w:rPr>
          <w:lang w:val="en-CA"/>
        </w:rPr>
        <w:t> start to enter your base, it will be in action.</w:t>
      </w:r>
    </w:p>
    <w:p w:rsidR="00310559" w:rsidRPr="00310559" w:rsidRDefault="00310559" w:rsidP="00310559">
      <w:pPr>
        <w:numPr>
          <w:ilvl w:val="1"/>
          <w:numId w:val="169"/>
        </w:numPr>
        <w:rPr>
          <w:lang w:val="en-CA"/>
        </w:rPr>
      </w:pPr>
      <w:r w:rsidRPr="00310559">
        <w:rPr>
          <w:lang w:val="en-CA"/>
        </w:rPr>
        <w:t>Try to centralize the Eagle Artillery so troops cannot get to it easily as it does more damage. In an anti three star base, centralizing the Eagle Artillery is more important than protecting the </w:t>
      </w:r>
      <w:hyperlink r:id="rId4008" w:tooltip="Town Hall" w:history="1">
        <w:r w:rsidRPr="00310559">
          <w:rPr>
            <w:rStyle w:val="Hyperlink"/>
            <w:lang w:val="en-CA"/>
          </w:rPr>
          <w:t>Town Hall</w:t>
        </w:r>
      </w:hyperlink>
      <w:r w:rsidRPr="00310559">
        <w:rPr>
          <w:lang w:val="en-CA"/>
        </w:rPr>
        <w:t>.</w:t>
      </w:r>
    </w:p>
    <w:p w:rsidR="00310559" w:rsidRPr="00310559" w:rsidRDefault="00310559" w:rsidP="00310559">
      <w:pPr>
        <w:numPr>
          <w:ilvl w:val="0"/>
          <w:numId w:val="169"/>
        </w:numPr>
        <w:rPr>
          <w:lang w:val="en-CA"/>
        </w:rPr>
      </w:pPr>
      <w:r w:rsidRPr="00310559">
        <w:rPr>
          <w:b/>
          <w:bCs/>
          <w:lang w:val="en-CA"/>
        </w:rPr>
        <w:t>Offensive Strategy</w:t>
      </w:r>
    </w:p>
    <w:p w:rsidR="00310559" w:rsidRPr="00310559" w:rsidRDefault="00310559" w:rsidP="00310559">
      <w:pPr>
        <w:numPr>
          <w:ilvl w:val="1"/>
          <w:numId w:val="169"/>
        </w:numPr>
        <w:rPr>
          <w:lang w:val="en-CA"/>
        </w:rPr>
      </w:pPr>
      <w:r w:rsidRPr="00310559">
        <w:rPr>
          <w:lang w:val="en-CA"/>
        </w:rPr>
        <w:t>Use </w:t>
      </w:r>
      <w:hyperlink r:id="rId4009" w:tooltip="Freeze Spell" w:history="1">
        <w:r w:rsidRPr="00310559">
          <w:rPr>
            <w:rStyle w:val="Hyperlink"/>
            <w:lang w:val="en-CA"/>
          </w:rPr>
          <w:t>freeze spells</w:t>
        </w:r>
      </w:hyperlink>
      <w:r w:rsidRPr="00310559">
        <w:rPr>
          <w:lang w:val="en-CA"/>
        </w:rPr>
        <w:t> to stop the Eagle Artillery from shooting your units. You have to freeze it when it is about to shoot, not during its 10 second intervals, nor after the missiles are already in the sky.</w:t>
      </w:r>
    </w:p>
    <w:p w:rsidR="00310559" w:rsidRPr="00310559" w:rsidRDefault="00310559" w:rsidP="00310559">
      <w:pPr>
        <w:numPr>
          <w:ilvl w:val="1"/>
          <w:numId w:val="169"/>
        </w:numPr>
        <w:rPr>
          <w:lang w:val="en-CA"/>
        </w:rPr>
      </w:pPr>
      <w:r w:rsidRPr="00310559">
        <w:rPr>
          <w:lang w:val="en-CA"/>
        </w:rPr>
        <w:t>The Grand Warden's ability can be used to tank one volley of shots from the Eagle Artillery for any units inside his proximity. Use this when units are going into the core of the base.</w:t>
      </w:r>
    </w:p>
    <w:p w:rsidR="00310559" w:rsidRPr="00310559" w:rsidRDefault="00310559" w:rsidP="00310559">
      <w:pPr>
        <w:numPr>
          <w:ilvl w:val="1"/>
          <w:numId w:val="169"/>
        </w:numPr>
        <w:rPr>
          <w:lang w:val="en-CA"/>
        </w:rPr>
      </w:pPr>
      <w:r w:rsidRPr="00310559">
        <w:rPr>
          <w:lang w:val="en-CA"/>
        </w:rPr>
        <w:t>You can use the </w:t>
      </w:r>
      <w:hyperlink r:id="rId4010" w:tooltip="Jump Spell" w:history="1">
        <w:r w:rsidRPr="00310559">
          <w:rPr>
            <w:rStyle w:val="Hyperlink"/>
            <w:lang w:val="en-CA"/>
          </w:rPr>
          <w:t>Jump Spell</w:t>
        </w:r>
      </w:hyperlink>
      <w:r w:rsidRPr="00310559">
        <w:rPr>
          <w:lang w:val="en-CA"/>
        </w:rPr>
        <w:t> to have melee troops destroy the Eagle Artillery quickly.</w:t>
      </w:r>
    </w:p>
    <w:p w:rsidR="00310559" w:rsidRPr="00310559" w:rsidRDefault="00310559" w:rsidP="00310559">
      <w:pPr>
        <w:numPr>
          <w:ilvl w:val="1"/>
          <w:numId w:val="169"/>
        </w:numPr>
        <w:rPr>
          <w:lang w:val="en-CA"/>
        </w:rPr>
      </w:pPr>
      <w:r w:rsidRPr="00310559">
        <w:rPr>
          <w:lang w:val="en-CA"/>
        </w:rPr>
        <w:t>An Eagle Artillery can be destroyed by 5 level 7 </w:t>
      </w:r>
      <w:hyperlink r:id="rId4011" w:tooltip="Lightning Spell" w:history="1">
        <w:r w:rsidRPr="00310559">
          <w:rPr>
            <w:rStyle w:val="Hyperlink"/>
            <w:lang w:val="en-CA"/>
          </w:rPr>
          <w:t>Lightning Spells</w:t>
        </w:r>
      </w:hyperlink>
      <w:r w:rsidRPr="00310559">
        <w:rPr>
          <w:lang w:val="en-CA"/>
        </w:rPr>
        <w:t> and two level 4 </w:t>
      </w:r>
      <w:hyperlink r:id="rId4012" w:tooltip="Earthquake Spell" w:history="1">
        <w:r w:rsidRPr="00310559">
          <w:rPr>
            <w:rStyle w:val="Hyperlink"/>
            <w:lang w:val="en-CA"/>
          </w:rPr>
          <w:t>Earthquake Spells</w:t>
        </w:r>
      </w:hyperlink>
      <w:r w:rsidRPr="00310559">
        <w:rPr>
          <w:lang w:val="en-CA"/>
        </w:rPr>
        <w:t>, but this isn't recommended as these spells comprise almost a full complement of Spells, leaving only one Dark Spell for the rest of the attack.</w:t>
      </w:r>
    </w:p>
    <w:p w:rsidR="00310559" w:rsidRPr="00310559" w:rsidRDefault="00A02F7D" w:rsidP="00310559">
      <w:pPr>
        <w:rPr>
          <w:lang w:val="en-CA"/>
        </w:rPr>
      </w:pPr>
      <w:r>
        <w:rPr>
          <w:lang w:val="en-CA"/>
        </w:rPr>
        <w:pict>
          <v:rect id="_x0000_i1306" style="width:0;height:1.5pt" o:hralign="center" o:hrstd="t" o:hrnoshade="t" o:hr="t" fillcolor="#3a3a3a" stroked="f"/>
        </w:pict>
      </w:r>
    </w:p>
    <w:p w:rsidR="00310559" w:rsidRPr="00310559" w:rsidRDefault="00310559" w:rsidP="00310559">
      <w:pPr>
        <w:numPr>
          <w:ilvl w:val="0"/>
          <w:numId w:val="170"/>
        </w:numPr>
        <w:rPr>
          <w:lang w:val="en-CA"/>
        </w:rPr>
      </w:pPr>
      <w:r w:rsidRPr="00310559">
        <w:rPr>
          <w:b/>
          <w:bCs/>
          <w:lang w:val="en-CA"/>
        </w:rPr>
        <w:t>Upgrade Differences</w:t>
      </w:r>
    </w:p>
    <w:p w:rsidR="00310559" w:rsidRPr="00310559" w:rsidRDefault="00310559" w:rsidP="00310559">
      <w:pPr>
        <w:numPr>
          <w:ilvl w:val="1"/>
          <w:numId w:val="170"/>
        </w:numPr>
        <w:rPr>
          <w:lang w:val="en-CA"/>
        </w:rPr>
      </w:pPr>
      <w:r w:rsidRPr="00310559">
        <w:rPr>
          <w:lang w:val="en-CA"/>
        </w:rPr>
        <w:t>At level 1, the Eagle Artillery appears to be an eagle head on an iron podium, with hard iron feather-like decorations near where the ears would be, connected with chains. It appears to be made out of iron, rock and gold.</w:t>
      </w:r>
    </w:p>
    <w:p w:rsidR="00310559" w:rsidRPr="00310559" w:rsidRDefault="00310559" w:rsidP="00310559">
      <w:pPr>
        <w:numPr>
          <w:ilvl w:val="1"/>
          <w:numId w:val="170"/>
        </w:numPr>
        <w:rPr>
          <w:lang w:val="en-CA"/>
        </w:rPr>
      </w:pPr>
      <w:r w:rsidRPr="00310559">
        <w:rPr>
          <w:lang w:val="en-CA"/>
        </w:rPr>
        <w:t>At level 2, the color of the iron surrounding the wings, the chains, and the base changes color from silver to gold.</w:t>
      </w:r>
    </w:p>
    <w:p w:rsidR="00310559" w:rsidRPr="00310559" w:rsidRDefault="00310559" w:rsidP="00310559">
      <w:pPr>
        <w:numPr>
          <w:ilvl w:val="1"/>
          <w:numId w:val="170"/>
        </w:numPr>
        <w:rPr>
          <w:lang w:val="en-CA"/>
        </w:rPr>
      </w:pPr>
      <w:r w:rsidRPr="00310559">
        <w:rPr>
          <w:lang w:val="en-CA"/>
        </w:rPr>
        <w:t>At level 3, the Eagle Artillery is now encased in metal plating that surrounds the perimeter of the base. The chains are replaced with black metal, and so are the parts just behind the wings. The wings themselves gain a golden tip, and the color scheme of the straps on the base are now dark blue instead of red.</w:t>
      </w:r>
    </w:p>
    <w:p w:rsidR="00310559" w:rsidRPr="00310559" w:rsidRDefault="00A02F7D" w:rsidP="00310559">
      <w:pPr>
        <w:rPr>
          <w:lang w:val="en-CA"/>
        </w:rPr>
      </w:pPr>
      <w:r>
        <w:rPr>
          <w:lang w:val="en-CA"/>
        </w:rPr>
        <w:pict>
          <v:rect id="_x0000_i1307" style="width:0;height:1.5pt" o:hralign="center" o:hrstd="t" o:hrnoshade="t" o:hr="t" fillcolor="#3a3a3a" stroked="f"/>
        </w:pict>
      </w:r>
    </w:p>
    <w:p w:rsidR="00310559" w:rsidRPr="00310559" w:rsidRDefault="00310559" w:rsidP="00310559">
      <w:pPr>
        <w:numPr>
          <w:ilvl w:val="0"/>
          <w:numId w:val="171"/>
        </w:numPr>
        <w:rPr>
          <w:lang w:val="en-CA"/>
        </w:rPr>
      </w:pPr>
      <w:r w:rsidRPr="00310559">
        <w:rPr>
          <w:b/>
          <w:bCs/>
          <w:lang w:val="en-CA"/>
        </w:rPr>
        <w:t>Trivia</w:t>
      </w:r>
    </w:p>
    <w:p w:rsidR="00310559" w:rsidRPr="00310559" w:rsidRDefault="00310559" w:rsidP="00310559">
      <w:pPr>
        <w:numPr>
          <w:ilvl w:val="1"/>
          <w:numId w:val="171"/>
        </w:numPr>
        <w:rPr>
          <w:lang w:val="en-CA"/>
        </w:rPr>
      </w:pPr>
      <w:r w:rsidRPr="00310559">
        <w:rPr>
          <w:lang w:val="en-CA"/>
        </w:rPr>
        <w:t>The Eagle Artillery was added in the 10th December, 2015 update as part of the </w:t>
      </w:r>
      <w:hyperlink r:id="rId4013" w:tooltip="Town Hall" w:history="1">
        <w:r w:rsidRPr="00310559">
          <w:rPr>
            <w:rStyle w:val="Hyperlink"/>
            <w:lang w:val="en-CA"/>
          </w:rPr>
          <w:t>Town Hall</w:t>
        </w:r>
      </w:hyperlink>
      <w:r w:rsidRPr="00310559">
        <w:rPr>
          <w:lang w:val="en-CA"/>
        </w:rPr>
        <w:t> 11 Update.</w:t>
      </w:r>
    </w:p>
    <w:p w:rsidR="00310559" w:rsidRPr="00310559" w:rsidRDefault="00310559" w:rsidP="00310559">
      <w:pPr>
        <w:numPr>
          <w:ilvl w:val="1"/>
          <w:numId w:val="171"/>
        </w:numPr>
        <w:rPr>
          <w:lang w:val="en-CA"/>
        </w:rPr>
      </w:pPr>
      <w:r w:rsidRPr="00310559">
        <w:rPr>
          <w:lang w:val="en-CA"/>
        </w:rPr>
        <w:t>At ClashCon 2015, the sneak peek of the Eagle Artillery was shown to fire a yellow beam into the sky that drops onto enemy targets. However, that has since been changed into a volley of three consecutive shots of orange artillery shells.</w:t>
      </w:r>
    </w:p>
    <w:p w:rsidR="00310559" w:rsidRPr="00310559" w:rsidRDefault="00310559" w:rsidP="00310559">
      <w:pPr>
        <w:numPr>
          <w:ilvl w:val="1"/>
          <w:numId w:val="171"/>
        </w:numPr>
        <w:rPr>
          <w:lang w:val="en-CA"/>
        </w:rPr>
      </w:pPr>
      <w:r w:rsidRPr="00310559">
        <w:rPr>
          <w:lang w:val="en-CA"/>
        </w:rPr>
        <w:t>The Eagle Artillery has the fewest levels of any other defensive building in the game, having only 3 levels.</w:t>
      </w:r>
    </w:p>
    <w:p w:rsidR="00310559" w:rsidRPr="00310559" w:rsidRDefault="00310559" w:rsidP="00310559">
      <w:pPr>
        <w:numPr>
          <w:ilvl w:val="1"/>
          <w:numId w:val="171"/>
        </w:numPr>
        <w:rPr>
          <w:lang w:val="en-CA"/>
        </w:rPr>
      </w:pPr>
      <w:r w:rsidRPr="00310559">
        <w:rPr>
          <w:lang w:val="en-CA"/>
        </w:rPr>
        <w:t>The total area covered by the Eagle Artillery is approximately 7,700 tiles - more than 12 times the area covered by a ground-mode </w:t>
      </w:r>
      <w:hyperlink r:id="rId4014" w:tooltip="X-Bow" w:history="1">
        <w:r w:rsidRPr="00310559">
          <w:rPr>
            <w:rStyle w:val="Hyperlink"/>
            <w:lang w:val="en-CA"/>
          </w:rPr>
          <w:t>X-Bow</w:t>
        </w:r>
      </w:hyperlink>
      <w:r w:rsidRPr="00310559">
        <w:rPr>
          <w:lang w:val="en-CA"/>
        </w:rPr>
        <w:t> and more than three times the area of your village.</w:t>
      </w:r>
    </w:p>
    <w:p w:rsidR="00310559" w:rsidRPr="00310559" w:rsidRDefault="00310559" w:rsidP="00310559">
      <w:pPr>
        <w:numPr>
          <w:ilvl w:val="1"/>
          <w:numId w:val="171"/>
        </w:numPr>
        <w:rPr>
          <w:lang w:val="en-CA"/>
        </w:rPr>
      </w:pPr>
      <w:r w:rsidRPr="00310559">
        <w:rPr>
          <w:lang w:val="en-CA"/>
        </w:rPr>
        <w:lastRenderedPageBreak/>
        <w:t>The Eagle Artillery is the only </w:t>
      </w:r>
      <w:hyperlink r:id="rId4015" w:tooltip="Defensive Buildings" w:history="1">
        <w:r w:rsidRPr="00310559">
          <w:rPr>
            <w:rStyle w:val="Hyperlink"/>
            <w:lang w:val="en-CA"/>
          </w:rPr>
          <w:t>defense</w:t>
        </w:r>
      </w:hyperlink>
      <w:r w:rsidRPr="00310559">
        <w:rPr>
          <w:lang w:val="en-CA"/>
        </w:rPr>
        <w:t> in the Home Village whose in-game statistics use "damage per hit" rather than "damage per second" (several defenses in the Builder Base, such as the </w:t>
      </w:r>
      <w:hyperlink r:id="rId4016" w:tooltip="Double Cannon" w:history="1">
        <w:r w:rsidRPr="00310559">
          <w:rPr>
            <w:rStyle w:val="Hyperlink"/>
            <w:lang w:val="en-CA"/>
          </w:rPr>
          <w:t>Double Cannon</w:t>
        </w:r>
      </w:hyperlink>
      <w:r w:rsidRPr="00310559">
        <w:rPr>
          <w:lang w:val="en-CA"/>
        </w:rPr>
        <w:t>, as well as the geared-up Cannon and Mortar show both "damage per hit" and "damage per second"). However, many players think that the </w:t>
      </w:r>
      <w:hyperlink r:id="rId4017" w:tooltip="Mortar" w:history="1">
        <w:r w:rsidRPr="00310559">
          <w:rPr>
            <w:rStyle w:val="Hyperlink"/>
            <w:lang w:val="en-CA"/>
          </w:rPr>
          <w:t>Mortar</w:t>
        </w:r>
      </w:hyperlink>
      <w:r w:rsidRPr="00310559">
        <w:rPr>
          <w:lang w:val="en-CA"/>
        </w:rPr>
        <w:t> should be changed to share this property.</w:t>
      </w:r>
    </w:p>
    <w:p w:rsidR="00310559" w:rsidRPr="00310559" w:rsidRDefault="00310559" w:rsidP="00310559">
      <w:pPr>
        <w:numPr>
          <w:ilvl w:val="1"/>
          <w:numId w:val="171"/>
        </w:numPr>
        <w:rPr>
          <w:lang w:val="en-CA"/>
        </w:rPr>
      </w:pPr>
      <w:r w:rsidRPr="00310559">
        <w:rPr>
          <w:lang w:val="en-CA"/>
        </w:rPr>
        <w:t>There is an </w:t>
      </w:r>
      <w:hyperlink r:id="rId4018" w:tooltip="Achievements" w:history="1">
        <w:r w:rsidRPr="00310559">
          <w:rPr>
            <w:rStyle w:val="Hyperlink"/>
            <w:lang w:val="en-CA"/>
          </w:rPr>
          <w:t>achievement</w:t>
        </w:r>
      </w:hyperlink>
      <w:r w:rsidRPr="00310559">
        <w:rPr>
          <w:lang w:val="en-CA"/>
        </w:rPr>
        <w:t> for destroying a certain amount of Eagle Artilleries called </w:t>
      </w:r>
      <w:hyperlink r:id="rId4019" w:anchor="Anti-Artillery" w:tooltip="Achievements" w:history="1">
        <w:r w:rsidRPr="00310559">
          <w:rPr>
            <w:rStyle w:val="Hyperlink"/>
            <w:lang w:val="en-CA"/>
          </w:rPr>
          <w:t>Anti-Artillery</w:t>
        </w:r>
      </w:hyperlink>
      <w:r w:rsidRPr="00310559">
        <w:rPr>
          <w:lang w:val="en-CA"/>
        </w:rPr>
        <w:t>.</w:t>
      </w:r>
    </w:p>
    <w:p w:rsidR="00310559" w:rsidRPr="00310559" w:rsidRDefault="00310559" w:rsidP="00310559">
      <w:pPr>
        <w:numPr>
          <w:ilvl w:val="1"/>
          <w:numId w:val="171"/>
        </w:numPr>
        <w:rPr>
          <w:lang w:val="en-CA"/>
        </w:rPr>
      </w:pPr>
      <w:r w:rsidRPr="00310559">
        <w:rPr>
          <w:lang w:val="en-CA"/>
        </w:rPr>
        <w:t>The Eagle Artillery uses the </w:t>
      </w:r>
      <w:hyperlink r:id="rId4020" w:tooltip="Cannon" w:history="1">
        <w:r w:rsidRPr="00310559">
          <w:rPr>
            <w:rStyle w:val="Hyperlink"/>
            <w:lang w:val="en-CA"/>
          </w:rPr>
          <w:t>Cannon</w:t>
        </w:r>
      </w:hyperlink>
      <w:r w:rsidRPr="00310559">
        <w:rPr>
          <w:lang w:val="en-CA"/>
        </w:rPr>
        <w:t>'s sound effect when tapped, but has its unique sound effect when placed.</w:t>
      </w:r>
    </w:p>
    <w:p w:rsidR="00310559" w:rsidRPr="00310559" w:rsidRDefault="00310559" w:rsidP="00310559">
      <w:pPr>
        <w:numPr>
          <w:ilvl w:val="1"/>
          <w:numId w:val="171"/>
        </w:numPr>
        <w:rPr>
          <w:lang w:val="en-CA"/>
        </w:rPr>
      </w:pPr>
      <w:r w:rsidRPr="00310559">
        <w:rPr>
          <w:lang w:val="en-CA"/>
        </w:rPr>
        <w:t>The Eagle Artillery is currently the only defence in the game which has animation for when it is activated while other defences just start to shoot when enemy troops come in range.</w:t>
      </w:r>
    </w:p>
    <w:p w:rsidR="00310559" w:rsidRPr="00310559" w:rsidRDefault="00A02F7D" w:rsidP="00310559">
      <w:pPr>
        <w:rPr>
          <w:lang w:val="en-CA"/>
        </w:rPr>
      </w:pPr>
      <w:r>
        <w:rPr>
          <w:lang w:val="en-CA"/>
        </w:rPr>
        <w:pict>
          <v:rect id="_x0000_i1308" style="width:0;height:1.5pt" o:hralign="center" o:hrstd="t" o:hrnoshade="t" o:hr="t" fillcolor="#3a3a3a" stroked="f"/>
        </w:pict>
      </w:r>
    </w:p>
    <w:p w:rsidR="00310559" w:rsidRPr="00310559" w:rsidRDefault="00310559" w:rsidP="00310559">
      <w:pPr>
        <w:numPr>
          <w:ilvl w:val="0"/>
          <w:numId w:val="172"/>
        </w:numPr>
        <w:rPr>
          <w:lang w:val="en-CA"/>
        </w:rPr>
      </w:pPr>
      <w:r w:rsidRPr="00310559">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4" name="Picture 1384"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displays information about the Eagle Artillery, such as Level, Damage Per Second, Hitpoints, Range, Damage Type and Targets.</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3" name="Picture 1383"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begins upgrading the Eagle Artillery to the next level, if you have enough resources and a free </w:t>
            </w:r>
            <w:hyperlink r:id="rId4021" w:tooltip="Builder's Hut" w:history="1">
              <w:r w:rsidRPr="00310559">
                <w:rPr>
                  <w:rStyle w:val="Hyperlink"/>
                  <w:lang w:val="en-CA"/>
                </w:rPr>
                <w:t>Builder</w:t>
              </w:r>
            </w:hyperlink>
            <w:r w:rsidRPr="00310559">
              <w:rPr>
                <w:lang w:val="en-CA"/>
              </w:rPr>
              <w:t>. When the Eagle Artillery is at maximum level, this icon is not shown.</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2" name="Picture 1382"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3"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instantly upgrades the Eagle Artillery to the next level, at the cost of one </w:t>
            </w:r>
            <w:hyperlink r:id="rId4022" w:tooltip="Magic Items" w:history="1">
              <w:r w:rsidRPr="00310559">
                <w:rPr>
                  <w:rStyle w:val="Hyperlink"/>
                  <w:lang w:val="en-CA"/>
                </w:rPr>
                <w:t>Hammer of Building</w:t>
              </w:r>
            </w:hyperlink>
            <w:r w:rsidRPr="00310559">
              <w:rPr>
                <w:lang w:val="en-CA"/>
              </w:rPr>
              <w:t> if you have one. When the Eagle Artillery is at maximum level, this icon is not shown.</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1" name="Picture 1381"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4"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the displayed number of </w:t>
            </w:r>
            <w:hyperlink r:id="rId4023" w:tooltip="Gems" w:history="1">
              <w:r w:rsidRPr="00310559">
                <w:rPr>
                  <w:rStyle w:val="Hyperlink"/>
                  <w:lang w:val="en-CA"/>
                </w:rPr>
                <w:t>Gems</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0" name="Picture 1380"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5"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one </w:t>
            </w:r>
            <w:hyperlink r:id="rId4024" w:tooltip="Magic Items" w:history="1">
              <w:r w:rsidRPr="00310559">
                <w:rPr>
                  <w:rStyle w:val="Hyperlink"/>
                  <w:lang w:val="en-CA"/>
                </w:rPr>
                <w:t>Book of Building</w:t>
              </w:r>
            </w:hyperlink>
            <w:r w:rsidRPr="00310559">
              <w:rPr>
                <w:lang w:val="en-CA"/>
              </w:rPr>
              <w:t>. This icon is only shown if you have at least one </w:t>
            </w:r>
            <w:hyperlink r:id="rId4025" w:tooltip="Magic Items" w:history="1">
              <w:r w:rsidRPr="00310559">
                <w:rPr>
                  <w:rStyle w:val="Hyperlink"/>
                  <w:lang w:val="en-CA"/>
                </w:rPr>
                <w:t>Book of Building</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9" name="Picture 1379"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6"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one </w:t>
            </w:r>
            <w:hyperlink r:id="rId4026" w:tooltip="Magic Items" w:history="1">
              <w:r w:rsidRPr="00310559">
                <w:rPr>
                  <w:rStyle w:val="Hyperlink"/>
                  <w:lang w:val="en-CA"/>
                </w:rPr>
                <w:t>Book of Everything</w:t>
              </w:r>
            </w:hyperlink>
            <w:r w:rsidRPr="00310559">
              <w:rPr>
                <w:lang w:val="en-CA"/>
              </w:rPr>
              <w:t>. This icon is only shown if you have at least one </w:t>
            </w:r>
            <w:hyperlink r:id="rId4027" w:tooltip="Magic Items" w:history="1">
              <w:r w:rsidRPr="00310559">
                <w:rPr>
                  <w:rStyle w:val="Hyperlink"/>
                  <w:lang w:val="en-CA"/>
                </w:rPr>
                <w:t>Book of Everything</w:t>
              </w:r>
            </w:hyperlink>
            <w:r w:rsidRPr="00310559">
              <w:rPr>
                <w:lang w:val="en-CA"/>
              </w:rPr>
              <w:t> but do not have a </w:t>
            </w:r>
            <w:hyperlink r:id="rId4028" w:tooltip="Magic Items" w:history="1">
              <w:r w:rsidRPr="00310559">
                <w:rPr>
                  <w:rStyle w:val="Hyperlink"/>
                  <w:lang w:val="en-CA"/>
                </w:rPr>
                <w:t>Book of Building</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8" name="Picture 1378"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7"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boosts all your </w:t>
            </w:r>
            <w:hyperlink r:id="rId4029" w:tooltip="Builder" w:history="1">
              <w:r w:rsidRPr="00310559">
                <w:rPr>
                  <w:rStyle w:val="Hyperlink"/>
                  <w:lang w:val="en-CA"/>
                </w:rPr>
                <w:t>Builders</w:t>
              </w:r>
            </w:hyperlink>
            <w:r w:rsidRPr="00310559">
              <w:rPr>
                <w:lang w:val="en-CA"/>
              </w:rPr>
              <w:t>for 1 hour by a factor of ten, at the cost of one </w:t>
            </w:r>
            <w:hyperlink r:id="rId4030" w:tooltip="Magic Items" w:history="1">
              <w:r w:rsidRPr="00310559">
                <w:rPr>
                  <w:rStyle w:val="Hyperlink"/>
                  <w:lang w:val="en-CA"/>
                </w:rPr>
                <w:t>Builder Potion</w:t>
              </w:r>
            </w:hyperlink>
            <w:r w:rsidRPr="00310559">
              <w:rPr>
                <w:lang w:val="en-CA"/>
              </w:rPr>
              <w:t>. This icon is only shown if you have at least one </w:t>
            </w:r>
            <w:hyperlink r:id="rId4031" w:tooltip="Magic Items" w:history="1">
              <w:r w:rsidRPr="00310559">
                <w:rPr>
                  <w:rStyle w:val="Hyperlink"/>
                  <w:lang w:val="en-CA"/>
                </w:rPr>
                <w:t>Builder Potion</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7" name="Picture 1377"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8"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cancels the current upgrade and refunds half of the upgrade cost.</w:t>
            </w:r>
          </w:p>
        </w:tc>
      </w:tr>
      <w:tr w:rsidR="00310559" w:rsidRPr="00310559" w:rsidTr="00310559">
        <w:trPr>
          <w:trHeight w:val="150"/>
        </w:trPr>
        <w:tc>
          <w:tcPr>
            <w:tcW w:w="0" w:type="auto"/>
            <w:vAlign w:val="center"/>
            <w:hideMark/>
          </w:tcPr>
          <w:p w:rsidR="00310559" w:rsidRPr="00310559" w:rsidRDefault="00310559" w:rsidP="00310559">
            <w:pPr>
              <w:rPr>
                <w:lang w:val="en-CA"/>
              </w:rPr>
            </w:pPr>
          </w:p>
        </w:tc>
        <w:tc>
          <w:tcPr>
            <w:tcW w:w="0" w:type="auto"/>
            <w:vAlign w:val="center"/>
            <w:hideMark/>
          </w:tcPr>
          <w:p w:rsidR="00310559" w:rsidRPr="00310559" w:rsidRDefault="00310559" w:rsidP="00310559">
            <w:pPr>
              <w:rPr>
                <w:lang w:val="en-CA"/>
              </w:rPr>
            </w:pPr>
          </w:p>
        </w:tc>
      </w:tr>
    </w:tbl>
    <w:p w:rsidR="00310559" w:rsidRPr="00310559" w:rsidRDefault="00310559" w:rsidP="00310559">
      <w:pPr>
        <w:numPr>
          <w:ilvl w:val="0"/>
          <w:numId w:val="17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310559" w:rsidRPr="00310559" w:rsidTr="00310559">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310559" w:rsidRPr="00310559" w:rsidRDefault="00A02F7D" w:rsidP="00310559">
            <w:pPr>
              <w:rPr>
                <w:b/>
                <w:bCs/>
                <w:lang w:val="en-CA"/>
              </w:rPr>
            </w:pPr>
            <w:hyperlink r:id="rId4032" w:tooltip="Town Hall" w:history="1">
              <w:r w:rsidR="00310559" w:rsidRPr="00310559">
                <w:rPr>
                  <w:rStyle w:val="Hyperlink"/>
                  <w:b/>
                  <w:bCs/>
                  <w:lang w:val="en-CA"/>
                </w:rPr>
                <w:t>Town Hall</w:t>
              </w:r>
            </w:hyperlink>
            <w:r w:rsidR="00310559" w:rsidRPr="00310559">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12</w:t>
            </w:r>
          </w:p>
        </w:tc>
      </w:tr>
      <w:tr w:rsidR="00310559" w:rsidRPr="00310559" w:rsidTr="00310559">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1</w:t>
            </w:r>
          </w:p>
        </w:tc>
      </w:tr>
    </w:tbl>
    <w:p w:rsidR="00310559" w:rsidRPr="00310559" w:rsidRDefault="00310559" w:rsidP="00310559">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310559" w:rsidRPr="00310559" w:rsidTr="00310559">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lastRenderedPageBreak/>
              <w:t>Size </w:t>
            </w:r>
            <w:r w:rsidRPr="00310559">
              <w:rPr>
                <w:b/>
                <w:bCs/>
                <w:noProof/>
                <w:lang w:val="en-CA"/>
              </w:rPr>
              <w:drawing>
                <wp:inline distT="0" distB="0" distL="0" distR="0">
                  <wp:extent cx="190500" cy="142875"/>
                  <wp:effectExtent l="0" t="0" r="0" b="9525"/>
                  <wp:docPr id="1376" name="Picture 137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9"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310559" w:rsidRPr="00310559" w:rsidTr="00310559">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4x4</w:t>
            </w:r>
          </w:p>
        </w:tc>
      </w:tr>
    </w:tbl>
    <w:p w:rsidR="00310559" w:rsidRPr="00310559" w:rsidRDefault="00310559" w:rsidP="00310559">
      <w:pPr>
        <w:numPr>
          <w:ilvl w:val="0"/>
          <w:numId w:val="172"/>
        </w:numPr>
        <w:rPr>
          <w:vanish/>
          <w:lang w:val="en-CA"/>
        </w:rPr>
      </w:pPr>
    </w:p>
    <w:p w:rsidR="00310559" w:rsidRDefault="00310559"/>
    <w:tbl>
      <w:tblPr>
        <w:tblW w:w="11382"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952"/>
        <w:gridCol w:w="952"/>
        <w:gridCol w:w="1295"/>
        <w:gridCol w:w="1050"/>
        <w:gridCol w:w="1160"/>
        <w:gridCol w:w="1198"/>
        <w:gridCol w:w="646"/>
        <w:gridCol w:w="2407"/>
        <w:gridCol w:w="1063"/>
      </w:tblGrid>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Shockwave 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Activation 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A02F7D" w:rsidP="00310559">
            <w:pPr>
              <w:rPr>
                <w:b/>
                <w:bCs/>
                <w:lang w:val="en-CA"/>
              </w:rPr>
            </w:pPr>
            <w:hyperlink r:id="rId4033" w:anchor="Gold" w:tooltip="Resources" w:history="1">
              <w:r w:rsidR="00310559" w:rsidRPr="00310559">
                <w:rPr>
                  <w:rStyle w:val="Hyperlink"/>
                  <w:b/>
                  <w:bCs/>
                  <w:lang w:val="en-CA"/>
                </w:rPr>
                <w:t>Cost</w:t>
              </w:r>
            </w:hyperlink>
            <w:r w:rsidR="00310559" w:rsidRPr="00310559">
              <w:rPr>
                <w:b/>
                <w:bCs/>
                <w:lang w:val="en-CA"/>
              </w:rPr>
              <w:t> </w:t>
            </w:r>
            <w:r w:rsidR="00310559" w:rsidRPr="00310559">
              <w:rPr>
                <w:b/>
                <w:bCs/>
                <w:noProof/>
                <w:lang w:val="en-CA"/>
              </w:rPr>
              <w:drawing>
                <wp:inline distT="0" distB="0" distL="0" distR="0">
                  <wp:extent cx="190500" cy="190500"/>
                  <wp:effectExtent l="0" t="0" r="0" b="0"/>
                  <wp:docPr id="1375" name="Picture 137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A02F7D" w:rsidP="00310559">
            <w:pPr>
              <w:rPr>
                <w:b/>
                <w:bCs/>
                <w:lang w:val="en-CA"/>
              </w:rPr>
            </w:pPr>
            <w:hyperlink r:id="rId4034" w:tooltip="Experience" w:history="1">
              <w:r w:rsidR="00310559" w:rsidRPr="00310559">
                <w:rPr>
                  <w:rStyle w:val="Hyperlink"/>
                  <w:b/>
                  <w:bCs/>
                  <w:lang w:val="en-CA"/>
                </w:rPr>
                <w:t>Experience</w:t>
              </w:r>
            </w:hyperlink>
            <w:r w:rsidR="00310559" w:rsidRPr="00310559">
              <w:rPr>
                <w:b/>
                <w:bCs/>
                <w:lang w:val="en-CA"/>
              </w:rPr>
              <w:t>Gained </w:t>
            </w:r>
            <w:r w:rsidR="00310559" w:rsidRPr="00310559">
              <w:rPr>
                <w:b/>
                <w:bCs/>
                <w:noProof/>
                <w:lang w:val="en-CA"/>
              </w:rPr>
              <w:drawing>
                <wp:inline distT="0" distB="0" distL="0" distR="0">
                  <wp:extent cx="209550" cy="219075"/>
                  <wp:effectExtent l="0" t="0" r="0" b="9525"/>
                  <wp:docPr id="1374" name="Picture 1374"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A02F7D" w:rsidP="00310559">
            <w:pPr>
              <w:rPr>
                <w:b/>
                <w:bCs/>
                <w:lang w:val="en-CA"/>
              </w:rPr>
            </w:pPr>
            <w:hyperlink r:id="rId4035" w:tooltip="Town Hall" w:history="1">
              <w:r w:rsidR="00310559" w:rsidRPr="00310559">
                <w:rPr>
                  <w:rStyle w:val="Hyperlink"/>
                  <w:b/>
                  <w:bCs/>
                  <w:lang w:val="en-CA"/>
                </w:rPr>
                <w:t>Town Hall</w:t>
              </w:r>
            </w:hyperlink>
            <w:r w:rsidR="00310559" w:rsidRPr="00310559">
              <w:rPr>
                <w:b/>
                <w:bCs/>
                <w:lang w:val="en-CA"/>
              </w:rPr>
              <w:t>Level Required</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11</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11</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w:t>
            </w:r>
          </w:p>
        </w:tc>
      </w:tr>
    </w:tbl>
    <w:p w:rsidR="00310559" w:rsidRPr="00310559" w:rsidRDefault="00310559" w:rsidP="00310559">
      <w:pPr>
        <w:numPr>
          <w:ilvl w:val="0"/>
          <w:numId w:val="172"/>
        </w:numPr>
        <w:rPr>
          <w:vanish/>
          <w:lang w:val="en-CA"/>
        </w:rPr>
      </w:pPr>
    </w:p>
    <w:p w:rsidR="00310559" w:rsidRDefault="0031055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69"/>
        <w:gridCol w:w="1591"/>
        <w:gridCol w:w="3291"/>
        <w:gridCol w:w="1595"/>
        <w:gridCol w:w="1184"/>
        <w:gridCol w:w="1290"/>
      </w:tblGrid>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Attack Speed</w:t>
            </w:r>
          </w:p>
        </w:tc>
        <w:tc>
          <w:tcPr>
            <w:tcW w:w="329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Favorite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Number of Rounds</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3-shot volley each 10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Splash - 0.75 tiles for main shot;</w:t>
            </w:r>
            <w:r w:rsidRPr="00310559">
              <w:rPr>
                <w:lang w:val="en-CA"/>
              </w:rPr>
              <w:br/>
              <w:t>3 tiles for shockwave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90*</w:t>
            </w:r>
          </w:p>
        </w:tc>
      </w:tr>
    </w:tbl>
    <w:p w:rsidR="00310559" w:rsidRPr="00310559" w:rsidRDefault="00310559" w:rsidP="00287F40">
      <w:pPr>
        <w:ind w:left="360"/>
        <w:rPr>
          <w:lang w:val="en-CA"/>
        </w:rPr>
      </w:pPr>
      <w:r w:rsidRPr="00310559">
        <w:rPr>
          <w:lang w:val="en-CA"/>
        </w:rPr>
        <w:t>*90 individual shots. Each volley comes in three shots, but it's possible to fire only the first one or two shots in a volley.</w:t>
      </w:r>
    </w:p>
    <w:p w:rsidR="00F50A9E" w:rsidRDefault="00F50A9E" w:rsidP="00A0189B">
      <w:pPr>
        <w:rPr>
          <w:lang w:val="en-CA"/>
        </w:rPr>
      </w:pPr>
    </w:p>
    <w:p w:rsidR="008E2D0C" w:rsidRDefault="008E2D0C" w:rsidP="00A0189B">
      <w:pPr>
        <w:rPr>
          <w:lang w:val="en-CA"/>
        </w:rPr>
      </w:pPr>
    </w:p>
    <w:p w:rsidR="008E2D0C" w:rsidRDefault="00031839" w:rsidP="00F340DA">
      <w:pPr>
        <w:pStyle w:val="Heading2"/>
        <w:rPr>
          <w:lang w:val="en-CA"/>
        </w:rPr>
      </w:pPr>
      <w:r>
        <w:rPr>
          <w:lang w:val="en-CA"/>
        </w:rPr>
        <w:t>Giga Tesla</w:t>
      </w:r>
    </w:p>
    <w:p w:rsidR="00031839" w:rsidRDefault="00031839" w:rsidP="00A0189B">
      <w:pPr>
        <w:rPr>
          <w:lang w:val="en-CA"/>
        </w:rPr>
      </w:pPr>
    </w:p>
    <w:p w:rsidR="00031839" w:rsidRPr="00031839" w:rsidRDefault="00031839" w:rsidP="00031839">
      <w:pPr>
        <w:rPr>
          <w:lang w:val="en-CA"/>
        </w:rPr>
      </w:pPr>
      <w:r w:rsidRPr="00031839">
        <w:rPr>
          <w:noProof/>
          <w:lang w:val="en-CA"/>
        </w:rPr>
        <w:drawing>
          <wp:inline distT="0" distB="0" distL="0" distR="0">
            <wp:extent cx="2124075" cy="2381250"/>
            <wp:effectExtent l="0" t="0" r="9525" b="0"/>
            <wp:docPr id="1426" name="Picture 1426" descr="Giga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8" descr="Giga Tesla5"/>
                    <pic:cNvPicPr>
                      <a:picLocks noChangeAspect="1" noChangeArrowheads="1"/>
                    </pic:cNvPicPr>
                  </pic:nvPicPr>
                  <pic:blipFill>
                    <a:blip r:embed="rId4036">
                      <a:extLst>
                        <a:ext uri="{28A0092B-C50C-407E-A947-70E740481C1C}">
                          <a14:useLocalDpi xmlns:a14="http://schemas.microsoft.com/office/drawing/2010/main" val="0"/>
                        </a:ext>
                      </a:extLst>
                    </a:blip>
                    <a:srcRect/>
                    <a:stretch>
                      <a:fillRect/>
                    </a:stretch>
                  </pic:blipFill>
                  <pic:spPr bwMode="auto">
                    <a:xfrm>
                      <a:off x="0" y="0"/>
                      <a:ext cx="2124075" cy="2381250"/>
                    </a:xfrm>
                    <a:prstGeom prst="rect">
                      <a:avLst/>
                    </a:prstGeom>
                    <a:noFill/>
                    <a:ln>
                      <a:noFill/>
                    </a:ln>
                  </pic:spPr>
                </pic:pic>
              </a:graphicData>
            </a:graphic>
          </wp:inline>
        </w:drawing>
      </w:r>
    </w:p>
    <w:p w:rsidR="00031839" w:rsidRPr="00031839" w:rsidRDefault="00031839" w:rsidP="00031839">
      <w:pPr>
        <w:rPr>
          <w:lang w:val="en-CA"/>
        </w:rPr>
      </w:pPr>
      <w:r w:rsidRPr="00031839">
        <w:rPr>
          <w:noProof/>
          <w:lang w:val="en-CA"/>
        </w:rPr>
        <w:drawing>
          <wp:inline distT="0" distB="0" distL="0" distR="0">
            <wp:extent cx="390525" cy="400050"/>
            <wp:effectExtent l="0" t="0" r="9525" b="0"/>
            <wp:docPr id="1425" name="Picture 1425" descr="More Info Button">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9" descr="More Info Button">
                      <a:hlinkClick r:id="rId3293" tooltip="&quot;Town Hall&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031839" w:rsidRPr="00031839" w:rsidRDefault="00031839" w:rsidP="00031839">
      <w:pPr>
        <w:rPr>
          <w:lang w:val="en-CA"/>
        </w:rPr>
      </w:pPr>
      <w:r w:rsidRPr="00031839">
        <w:rPr>
          <w:b/>
          <w:bCs/>
          <w:i/>
          <w:iCs/>
          <w:lang w:val="en-CA"/>
        </w:rPr>
        <w:t>"Your enemies are in for a big surprise with the Giga Tesla, the foul-tempered big brother of the Tesla family. When an enemy so much as scratches the paint on your Town Hall, sizzling Electrickery will blast them away leaving the air tasting faintly like coconut... and metal."</w:t>
      </w:r>
    </w:p>
    <w:p w:rsidR="00031839" w:rsidRPr="00031839" w:rsidRDefault="00A02F7D" w:rsidP="00031839">
      <w:pPr>
        <w:rPr>
          <w:lang w:val="en-CA"/>
        </w:rPr>
      </w:pPr>
      <w:r>
        <w:rPr>
          <w:lang w:val="en-CA"/>
        </w:rPr>
        <w:pict>
          <v:rect id="_x0000_i1309"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59"/>
        <w:gridCol w:w="1944"/>
        <w:gridCol w:w="1944"/>
        <w:gridCol w:w="1944"/>
        <w:gridCol w:w="1959"/>
      </w:tblGrid>
      <w:tr w:rsidR="00031839" w:rsidRPr="00031839" w:rsidTr="00031839">
        <w:trPr>
          <w:tblCellSpacing w:w="15" w:type="dxa"/>
        </w:trPr>
        <w:tc>
          <w:tcPr>
            <w:tcW w:w="0" w:type="auto"/>
            <w:shd w:val="clear" w:color="auto" w:fill="281434"/>
            <w:vAlign w:val="center"/>
            <w:hideMark/>
          </w:tcPr>
          <w:p w:rsidR="00031839" w:rsidRPr="00031839" w:rsidRDefault="00031839" w:rsidP="00031839">
            <w:pPr>
              <w:rPr>
                <w:lang w:val="en-CA"/>
              </w:rPr>
            </w:pPr>
            <w:r w:rsidRPr="00031839">
              <w:rPr>
                <w:noProof/>
                <w:lang w:val="en-CA"/>
              </w:rPr>
              <w:lastRenderedPageBreak/>
              <w:drawing>
                <wp:inline distT="0" distB="0" distL="0" distR="0">
                  <wp:extent cx="1143000" cy="1285875"/>
                  <wp:effectExtent l="0" t="0" r="0" b="0"/>
                  <wp:docPr id="1424" name="Picture 1424" descr="Giga Tes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1" descr="Giga Tesla1"/>
                          <pic:cNvPicPr>
                            <a:picLocks noChangeAspect="1" noChangeArrowheads="1"/>
                          </pic:cNvPicPr>
                        </pic:nvPicPr>
                        <pic:blipFill>
                          <a:blip r:embed="rId4037">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3" name="Picture 1423" descr="Giga Tes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2" descr="Giga Tesla2"/>
                          <pic:cNvPicPr>
                            <a:picLocks noChangeAspect="1" noChangeArrowheads="1"/>
                          </pic:cNvPicPr>
                        </pic:nvPicPr>
                        <pic:blipFill>
                          <a:blip r:embed="rId4038">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2" name="Picture 1422" descr="Giga Tes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3" descr="Giga Tesla3"/>
                          <pic:cNvPicPr>
                            <a:picLocks noChangeAspect="1" noChangeArrowheads="1"/>
                          </pic:cNvPicPr>
                        </pic:nvPicPr>
                        <pic:blipFill>
                          <a:blip r:embed="rId4039">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1" name="Picture 1421" descr="Giga Tes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4" descr="Giga Tesla4"/>
                          <pic:cNvPicPr>
                            <a:picLocks noChangeAspect="1" noChangeArrowheads="1"/>
                          </pic:cNvPicPr>
                        </pic:nvPicPr>
                        <pic:blipFill>
                          <a:blip r:embed="rId4040">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9525"/>
                  <wp:docPr id="1420" name="Picture 1420" descr="Giga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5" descr="Giga Tesla5"/>
                          <pic:cNvPicPr>
                            <a:picLocks noChangeAspect="1" noChangeArrowheads="1"/>
                          </pic:cNvPicPr>
                        </pic:nvPicPr>
                        <pic:blipFill>
                          <a:blip r:embed="rId4041">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r>
      <w:tr w:rsidR="00031839" w:rsidRPr="00031839" w:rsidTr="00031839">
        <w:trPr>
          <w:tblCellSpacing w:w="15" w:type="dxa"/>
        </w:trPr>
        <w:tc>
          <w:tcPr>
            <w:tcW w:w="0" w:type="auto"/>
            <w:shd w:val="clear" w:color="auto" w:fill="281434"/>
            <w:vAlign w:val="center"/>
            <w:hideMark/>
          </w:tcPr>
          <w:p w:rsidR="00031839" w:rsidRPr="00031839" w:rsidRDefault="00031839" w:rsidP="00031839">
            <w:pPr>
              <w:rPr>
                <w:lang w:val="en-CA"/>
              </w:rPr>
            </w:pPr>
            <w:r w:rsidRPr="00031839">
              <w:rPr>
                <w:b/>
                <w:bCs/>
                <w:lang w:val="en-CA"/>
              </w:rPr>
              <w:t>Level 1</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2</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3</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4</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5</w:t>
            </w:r>
          </w:p>
        </w:tc>
      </w:tr>
    </w:tbl>
    <w:p w:rsidR="00031839" w:rsidRPr="00031839" w:rsidRDefault="00A02F7D" w:rsidP="00031839">
      <w:pPr>
        <w:rPr>
          <w:lang w:val="en-CA"/>
        </w:rPr>
      </w:pPr>
      <w:r>
        <w:rPr>
          <w:lang w:val="en-CA"/>
        </w:rPr>
        <w:pict>
          <v:rect id="_x0000_i1310" style="width:0;height:1.5pt" o:hralign="center" o:hrstd="t" o:hrnoshade="t" o:hr="t" fillcolor="#3a3a3a" stroked="f"/>
        </w:pict>
      </w:r>
    </w:p>
    <w:p w:rsidR="00031839" w:rsidRPr="00031839" w:rsidRDefault="00031839" w:rsidP="00031839">
      <w:pPr>
        <w:numPr>
          <w:ilvl w:val="0"/>
          <w:numId w:val="173"/>
        </w:numPr>
        <w:rPr>
          <w:lang w:val="en-CA"/>
        </w:rPr>
      </w:pPr>
      <w:r w:rsidRPr="00031839">
        <w:rPr>
          <w:b/>
          <w:bCs/>
          <w:lang w:val="en-CA"/>
        </w:rPr>
        <w:t>Summary</w:t>
      </w:r>
    </w:p>
    <w:p w:rsidR="00031839" w:rsidRPr="00031839" w:rsidRDefault="00031839" w:rsidP="00031839">
      <w:pPr>
        <w:numPr>
          <w:ilvl w:val="1"/>
          <w:numId w:val="173"/>
        </w:numPr>
        <w:rPr>
          <w:lang w:val="en-CA"/>
        </w:rPr>
      </w:pPr>
      <w:r w:rsidRPr="00031839">
        <w:rPr>
          <w:lang w:val="en-CA"/>
        </w:rPr>
        <w:t>Town Hall level 12 is the only </w:t>
      </w:r>
      <w:hyperlink r:id="rId4042" w:tooltip="Town Hall" w:history="1">
        <w:r w:rsidRPr="00031839">
          <w:rPr>
            <w:rStyle w:val="Hyperlink"/>
            <w:lang w:val="en-CA"/>
          </w:rPr>
          <w:t>Town Hall</w:t>
        </w:r>
      </w:hyperlink>
      <w:r w:rsidRPr="00031839">
        <w:rPr>
          <w:lang w:val="en-CA"/>
        </w:rPr>
        <w:t> to sport one of these Giga Teslas. A level 1 Giga Tesla is already built-in with the Town Hall when the Town Hall level 12 upgrade is completed.</w:t>
      </w:r>
    </w:p>
    <w:p w:rsidR="00031839" w:rsidRPr="00031839" w:rsidRDefault="00031839" w:rsidP="00031839">
      <w:pPr>
        <w:numPr>
          <w:ilvl w:val="1"/>
          <w:numId w:val="173"/>
        </w:numPr>
        <w:rPr>
          <w:lang w:val="en-CA"/>
        </w:rPr>
      </w:pPr>
      <w:r w:rsidRPr="00031839">
        <w:rPr>
          <w:lang w:val="en-CA"/>
        </w:rPr>
        <w:t>The Giga Tesla deals very high damage per second to multiple targets at once. It only emerges when the Town Hall is damaged (by troop or spell), or when 51% of the base is destroyed.</w:t>
      </w:r>
    </w:p>
    <w:p w:rsidR="00031839" w:rsidRPr="00031839" w:rsidRDefault="00031839" w:rsidP="00031839">
      <w:pPr>
        <w:numPr>
          <w:ilvl w:val="1"/>
          <w:numId w:val="173"/>
        </w:numPr>
        <w:rPr>
          <w:lang w:val="en-CA"/>
        </w:rPr>
      </w:pPr>
      <w:r w:rsidRPr="00031839">
        <w:rPr>
          <w:lang w:val="en-CA"/>
        </w:rPr>
        <w:t>When upgraded to level 5, the Giga Tesla, in addition to dealing its normal damage, also doubles as a bomb of sorts, which explodes when the Town Hall is destroyed. This is similar to the </w:t>
      </w:r>
      <w:hyperlink r:id="rId4043" w:tooltip="Bomb Tower" w:history="1">
        <w:r w:rsidRPr="00031839">
          <w:rPr>
            <w:rStyle w:val="Hyperlink"/>
            <w:lang w:val="en-CA"/>
          </w:rPr>
          <w:t>Bomb Tower</w:t>
        </w:r>
      </w:hyperlink>
      <w:r w:rsidRPr="00031839">
        <w:rPr>
          <w:lang w:val="en-CA"/>
        </w:rPr>
        <w:t>.</w:t>
      </w:r>
    </w:p>
    <w:p w:rsidR="00031839" w:rsidRPr="00031839" w:rsidRDefault="00031839" w:rsidP="00031839">
      <w:pPr>
        <w:numPr>
          <w:ilvl w:val="1"/>
          <w:numId w:val="173"/>
        </w:numPr>
        <w:rPr>
          <w:lang w:val="en-CA"/>
        </w:rPr>
      </w:pPr>
      <w:r w:rsidRPr="00031839">
        <w:rPr>
          <w:lang w:val="en-CA"/>
        </w:rPr>
        <w:t>The levels of the Giga Tesla are denoted by the number of stars that can be seen when tapping on a Town Hall 12. Roman numerals on the side of the Town Hall also show the level of the Giga Tesla inside.</w:t>
      </w:r>
    </w:p>
    <w:p w:rsidR="00031839" w:rsidRPr="00031839" w:rsidRDefault="00A02F7D" w:rsidP="00031839">
      <w:pPr>
        <w:rPr>
          <w:lang w:val="en-CA"/>
        </w:rPr>
      </w:pPr>
      <w:r>
        <w:rPr>
          <w:lang w:val="en-CA"/>
        </w:rPr>
        <w:pict>
          <v:rect id="_x0000_i1311" style="width:0;height:1.5pt" o:hralign="center" o:hrstd="t" o:hrnoshade="t" o:hr="t" fillcolor="#3a3a3a" stroked="f"/>
        </w:pict>
      </w:r>
    </w:p>
    <w:p w:rsidR="00031839" w:rsidRPr="00031839" w:rsidRDefault="00031839" w:rsidP="00031839">
      <w:pPr>
        <w:numPr>
          <w:ilvl w:val="0"/>
          <w:numId w:val="174"/>
        </w:numPr>
        <w:rPr>
          <w:lang w:val="en-CA"/>
        </w:rPr>
      </w:pPr>
      <w:r w:rsidRPr="00031839">
        <w:rPr>
          <w:b/>
          <w:bCs/>
          <w:lang w:val="en-CA"/>
        </w:rPr>
        <w:t>Strategy and Tips</w:t>
      </w:r>
    </w:p>
    <w:p w:rsidR="00031839" w:rsidRPr="00031839" w:rsidRDefault="00031839" w:rsidP="00031839">
      <w:pPr>
        <w:numPr>
          <w:ilvl w:val="1"/>
          <w:numId w:val="174"/>
        </w:numPr>
        <w:rPr>
          <w:lang w:val="en-CA"/>
        </w:rPr>
      </w:pPr>
      <w:r w:rsidRPr="00031839">
        <w:rPr>
          <w:lang w:val="en-CA"/>
        </w:rPr>
        <w:t>The Giga Tesla can be extremely dangerous, especially when upgraded to target three or even four troops at a time; it can be compared to a multi-targeting </w:t>
      </w:r>
      <w:hyperlink r:id="rId4044" w:tooltip="Inferno Tower" w:history="1">
        <w:r w:rsidRPr="00031839">
          <w:rPr>
            <w:rStyle w:val="Hyperlink"/>
            <w:lang w:val="en-CA"/>
          </w:rPr>
          <w:t>Inferno Tower</w:t>
        </w:r>
      </w:hyperlink>
      <w:r w:rsidRPr="00031839">
        <w:rPr>
          <w:lang w:val="en-CA"/>
        </w:rPr>
        <w:t> damage-wise. You can consider using a </w:t>
      </w:r>
      <w:hyperlink r:id="rId4045" w:tooltip="Freeze Spell" w:history="1">
        <w:r w:rsidRPr="00031839">
          <w:rPr>
            <w:rStyle w:val="Hyperlink"/>
            <w:lang w:val="en-CA"/>
          </w:rPr>
          <w:t>Freeze Spell</w:t>
        </w:r>
      </w:hyperlink>
      <w:r w:rsidRPr="00031839">
        <w:rPr>
          <w:lang w:val="en-CA"/>
        </w:rPr>
        <w:t> on the Giga Tesla to stop it from wreaking havoc on your troops.</w:t>
      </w:r>
    </w:p>
    <w:p w:rsidR="00031839" w:rsidRPr="00031839" w:rsidRDefault="00031839" w:rsidP="00031839">
      <w:pPr>
        <w:numPr>
          <w:ilvl w:val="1"/>
          <w:numId w:val="174"/>
        </w:numPr>
        <w:rPr>
          <w:lang w:val="en-CA"/>
        </w:rPr>
      </w:pPr>
      <w:r w:rsidRPr="00031839">
        <w:rPr>
          <w:lang w:val="en-CA"/>
        </w:rPr>
        <w:t>When going against a level 5 Giga Tesla, be prepared for its explosion if you destroy it, as it can easily wipe out many smaller troops, including </w:t>
      </w:r>
      <w:hyperlink r:id="rId4046" w:tooltip="Bowler" w:history="1">
        <w:r w:rsidRPr="00031839">
          <w:rPr>
            <w:rStyle w:val="Hyperlink"/>
            <w:lang w:val="en-CA"/>
          </w:rPr>
          <w:t>Bowlers</w:t>
        </w:r>
      </w:hyperlink>
      <w:r w:rsidRPr="00031839">
        <w:rPr>
          <w:lang w:val="en-CA"/>
        </w:rPr>
        <w:t> and </w:t>
      </w:r>
      <w:hyperlink r:id="rId4047" w:tooltip="Balloon" w:history="1">
        <w:r w:rsidRPr="00031839">
          <w:rPr>
            <w:rStyle w:val="Hyperlink"/>
            <w:lang w:val="en-CA"/>
          </w:rPr>
          <w:t>Balloons</w:t>
        </w:r>
      </w:hyperlink>
      <w:r w:rsidRPr="00031839">
        <w:rPr>
          <w:lang w:val="en-CA"/>
        </w:rPr>
        <w:t>, and also significantly hurt your larger troops and Heroes. The </w:t>
      </w:r>
      <w:hyperlink r:id="rId4048" w:tooltip="Grand Warden" w:history="1">
        <w:r w:rsidRPr="00031839">
          <w:rPr>
            <w:rStyle w:val="Hyperlink"/>
            <w:lang w:val="en-CA"/>
          </w:rPr>
          <w:t>Grand Warden</w:t>
        </w:r>
      </w:hyperlink>
      <w:r w:rsidRPr="00031839">
        <w:rPr>
          <w:lang w:val="en-CA"/>
        </w:rPr>
        <w:t>'s Eternal Tome ability can be useful to prevent the explosion damage from hurting your troops.</w:t>
      </w:r>
    </w:p>
    <w:p w:rsidR="00031839" w:rsidRPr="00031839" w:rsidRDefault="00031839" w:rsidP="00031839">
      <w:pPr>
        <w:numPr>
          <w:ilvl w:val="2"/>
          <w:numId w:val="174"/>
        </w:numPr>
        <w:rPr>
          <w:lang w:val="en-CA"/>
        </w:rPr>
      </w:pPr>
      <w:r w:rsidRPr="00031839">
        <w:rPr>
          <w:lang w:val="en-CA"/>
        </w:rPr>
        <w:t>The explosion radius, while significant, is smaller than the range of the Giga Tesla. Long-ranged units like the </w:t>
      </w:r>
      <w:hyperlink r:id="rId4049" w:tooltip="Archer Queen" w:history="1">
        <w:r w:rsidRPr="00031839">
          <w:rPr>
            <w:rStyle w:val="Hyperlink"/>
            <w:lang w:val="en-CA"/>
          </w:rPr>
          <w:t>Archer Queen</w:t>
        </w:r>
      </w:hyperlink>
      <w:r w:rsidRPr="00031839">
        <w:rPr>
          <w:lang w:val="en-CA"/>
        </w:rPr>
        <w:t> can stay clear of the blast if they do not move towards the Town Hall before it explodes.</w:t>
      </w:r>
    </w:p>
    <w:p w:rsidR="00031839" w:rsidRPr="00031839" w:rsidRDefault="00A02F7D" w:rsidP="00031839">
      <w:pPr>
        <w:rPr>
          <w:lang w:val="en-CA"/>
        </w:rPr>
      </w:pPr>
      <w:r>
        <w:rPr>
          <w:lang w:val="en-CA"/>
        </w:rPr>
        <w:pict>
          <v:rect id="_x0000_i1312" style="width:0;height:1.5pt" o:hralign="center" o:hrstd="t" o:hrnoshade="t" o:hr="t" fillcolor="#3a3a3a" stroked="f"/>
        </w:pict>
      </w:r>
    </w:p>
    <w:p w:rsidR="00031839" w:rsidRPr="00031839" w:rsidRDefault="00031839" w:rsidP="00031839">
      <w:pPr>
        <w:numPr>
          <w:ilvl w:val="0"/>
          <w:numId w:val="175"/>
        </w:numPr>
        <w:rPr>
          <w:lang w:val="en-CA"/>
        </w:rPr>
      </w:pPr>
      <w:r w:rsidRPr="00031839">
        <w:rPr>
          <w:b/>
          <w:bCs/>
          <w:lang w:val="en-CA"/>
        </w:rPr>
        <w:t>Upgrade Differences</w:t>
      </w:r>
    </w:p>
    <w:p w:rsidR="00031839" w:rsidRPr="00031839" w:rsidRDefault="00031839" w:rsidP="00031839">
      <w:pPr>
        <w:numPr>
          <w:ilvl w:val="1"/>
          <w:numId w:val="175"/>
        </w:numPr>
        <w:rPr>
          <w:lang w:val="en-CA"/>
        </w:rPr>
      </w:pPr>
      <w:r w:rsidRPr="00031839">
        <w:rPr>
          <w:lang w:val="en-CA"/>
        </w:rPr>
        <w:t>At level 1, a small conductor rod pops out of the trap door on top of the Town Hall.</w:t>
      </w:r>
    </w:p>
    <w:p w:rsidR="00031839" w:rsidRPr="00031839" w:rsidRDefault="00031839" w:rsidP="00031839">
      <w:pPr>
        <w:numPr>
          <w:ilvl w:val="1"/>
          <w:numId w:val="175"/>
        </w:numPr>
        <w:rPr>
          <w:lang w:val="en-CA"/>
        </w:rPr>
      </w:pPr>
      <w:r w:rsidRPr="00031839">
        <w:rPr>
          <w:lang w:val="en-CA"/>
        </w:rPr>
        <w:t>At level 2, the rod color changes to gold and gains a gold ring around the top of it.</w:t>
      </w:r>
    </w:p>
    <w:p w:rsidR="00031839" w:rsidRPr="00031839" w:rsidRDefault="00031839" w:rsidP="00031839">
      <w:pPr>
        <w:numPr>
          <w:ilvl w:val="1"/>
          <w:numId w:val="175"/>
        </w:numPr>
        <w:rPr>
          <w:lang w:val="en-CA"/>
        </w:rPr>
      </w:pPr>
      <w:r w:rsidRPr="00031839">
        <w:rPr>
          <w:lang w:val="en-CA"/>
        </w:rPr>
        <w:t>At both levels 3 and 4, the electricity now emits from two rings on each side of the Town Hall.</w:t>
      </w:r>
    </w:p>
    <w:p w:rsidR="00031839" w:rsidRPr="00031839" w:rsidRDefault="00031839" w:rsidP="00031839">
      <w:pPr>
        <w:numPr>
          <w:ilvl w:val="1"/>
          <w:numId w:val="175"/>
        </w:numPr>
        <w:rPr>
          <w:lang w:val="en-CA"/>
        </w:rPr>
      </w:pPr>
      <w:r w:rsidRPr="00031839">
        <w:rPr>
          <w:lang w:val="en-CA"/>
        </w:rPr>
        <w:t>At level 5, the Giga Tesla gets noticeably bigger as a big round ball of electricity.</w:t>
      </w:r>
    </w:p>
    <w:p w:rsidR="00031839" w:rsidRPr="00031839" w:rsidRDefault="00A02F7D" w:rsidP="00031839">
      <w:pPr>
        <w:rPr>
          <w:lang w:val="en-CA"/>
        </w:rPr>
      </w:pPr>
      <w:r>
        <w:rPr>
          <w:lang w:val="en-CA"/>
        </w:rPr>
        <w:pict>
          <v:rect id="_x0000_i1313" style="width:0;height:1.5pt" o:hralign="center" o:hrstd="t" o:hrnoshade="t" o:hr="t" fillcolor="#3a3a3a" stroked="f"/>
        </w:pict>
      </w:r>
    </w:p>
    <w:p w:rsidR="00031839" w:rsidRPr="00031839" w:rsidRDefault="00031839" w:rsidP="00031839">
      <w:pPr>
        <w:numPr>
          <w:ilvl w:val="0"/>
          <w:numId w:val="176"/>
        </w:numPr>
        <w:rPr>
          <w:lang w:val="en-CA"/>
        </w:rPr>
      </w:pPr>
      <w:r w:rsidRPr="00031839">
        <w:rPr>
          <w:b/>
          <w:bCs/>
          <w:lang w:val="en-CA"/>
        </w:rPr>
        <w:t>Trivia</w:t>
      </w:r>
    </w:p>
    <w:p w:rsidR="00031839" w:rsidRPr="00031839" w:rsidRDefault="00031839" w:rsidP="00031839">
      <w:pPr>
        <w:numPr>
          <w:ilvl w:val="1"/>
          <w:numId w:val="176"/>
        </w:numPr>
        <w:rPr>
          <w:lang w:val="en-CA"/>
        </w:rPr>
      </w:pPr>
      <w:r w:rsidRPr="00031839">
        <w:rPr>
          <w:lang w:val="en-CA"/>
        </w:rPr>
        <w:t>The level 5 Giga Tesla represents a bigger version of </w:t>
      </w:r>
      <w:hyperlink r:id="rId4050" w:tooltip="Hidden Tesla/Home Village" w:history="1">
        <w:r w:rsidRPr="00031839">
          <w:rPr>
            <w:rStyle w:val="Hyperlink"/>
            <w:lang w:val="en-CA"/>
          </w:rPr>
          <w:t>Hidden Tesla</w:t>
        </w:r>
      </w:hyperlink>
      <w:r w:rsidRPr="00031839">
        <w:rPr>
          <w:lang w:val="en-CA"/>
        </w:rPr>
        <w:t> level 10.</w:t>
      </w:r>
    </w:p>
    <w:p w:rsidR="00031839" w:rsidRPr="00031839" w:rsidRDefault="00031839" w:rsidP="00031839">
      <w:pPr>
        <w:numPr>
          <w:ilvl w:val="1"/>
          <w:numId w:val="176"/>
        </w:numPr>
        <w:rPr>
          <w:lang w:val="en-CA"/>
        </w:rPr>
      </w:pPr>
      <w:r w:rsidRPr="00031839">
        <w:rPr>
          <w:lang w:val="en-CA"/>
        </w:rPr>
        <w:t>It's one of two defenses to do explosive damage when destroyed, the other being the </w:t>
      </w:r>
      <w:hyperlink r:id="rId4051" w:tooltip="Bomb Tower" w:history="1">
        <w:r w:rsidRPr="00031839">
          <w:rPr>
            <w:rStyle w:val="Hyperlink"/>
            <w:lang w:val="en-CA"/>
          </w:rPr>
          <w:t>Bomb Tower</w:t>
        </w:r>
      </w:hyperlink>
      <w:r w:rsidRPr="00031839">
        <w:rPr>
          <w:lang w:val="en-CA"/>
        </w:rPr>
        <w:t>.</w:t>
      </w:r>
    </w:p>
    <w:p w:rsidR="00031839" w:rsidRPr="00031839" w:rsidRDefault="00031839" w:rsidP="00031839">
      <w:pPr>
        <w:numPr>
          <w:ilvl w:val="1"/>
          <w:numId w:val="176"/>
        </w:numPr>
        <w:rPr>
          <w:lang w:val="en-CA"/>
        </w:rPr>
      </w:pPr>
      <w:r w:rsidRPr="00031839">
        <w:rPr>
          <w:lang w:val="en-CA"/>
        </w:rPr>
        <w:t>It's one of two defenses to simultaneously target multiple non-adjacent troops, the other being the </w:t>
      </w:r>
      <w:hyperlink r:id="rId4052" w:tooltip="Inferno Tower" w:history="1">
        <w:r w:rsidRPr="00031839">
          <w:rPr>
            <w:rStyle w:val="Hyperlink"/>
            <w:lang w:val="en-CA"/>
          </w:rPr>
          <w:t>Inferno Tower</w:t>
        </w:r>
      </w:hyperlink>
      <w:r w:rsidRPr="00031839">
        <w:rPr>
          <w:lang w:val="en-CA"/>
        </w:rPr>
        <w:t> in multi-target mode.</w:t>
      </w:r>
    </w:p>
    <w:p w:rsidR="00031839" w:rsidRPr="00031839" w:rsidRDefault="00031839" w:rsidP="00031839">
      <w:pPr>
        <w:numPr>
          <w:ilvl w:val="1"/>
          <w:numId w:val="176"/>
        </w:numPr>
        <w:rPr>
          <w:lang w:val="en-CA"/>
        </w:rPr>
      </w:pPr>
      <w:r w:rsidRPr="00031839">
        <w:rPr>
          <w:lang w:val="en-CA"/>
        </w:rPr>
        <w:t>Its triggering criteria could be inspired by the Clash Royale </w:t>
      </w:r>
      <w:hyperlink r:id="rId4053" w:tooltip="w:c:clashroyale:King's Tower" w:history="1">
        <w:r w:rsidRPr="00031839">
          <w:rPr>
            <w:rStyle w:val="Hyperlink"/>
            <w:lang w:val="en-CA"/>
          </w:rPr>
          <w:t>King's Tower</w:t>
        </w:r>
      </w:hyperlink>
      <w:r w:rsidRPr="00031839">
        <w:rPr>
          <w:lang w:val="en-CA"/>
        </w:rPr>
        <w:t>: either taking damage or certain buildings are destroyed (in Clash Royale's case, a </w:t>
      </w:r>
      <w:hyperlink r:id="rId4054" w:tooltip="w:c:clashroyale:Princess Tower" w:history="1">
        <w:r w:rsidRPr="00031839">
          <w:rPr>
            <w:rStyle w:val="Hyperlink"/>
            <w:lang w:val="en-CA"/>
          </w:rPr>
          <w:t>Princess Tower</w:t>
        </w:r>
      </w:hyperlink>
      <w:r w:rsidRPr="00031839">
        <w:rPr>
          <w:lang w:val="en-CA"/>
        </w:rPr>
        <w:t>).</w:t>
      </w:r>
    </w:p>
    <w:p w:rsidR="00031839" w:rsidRPr="00031839" w:rsidRDefault="00031839" w:rsidP="00031839">
      <w:pPr>
        <w:numPr>
          <w:ilvl w:val="1"/>
          <w:numId w:val="176"/>
        </w:numPr>
        <w:rPr>
          <w:lang w:val="en-CA"/>
        </w:rPr>
      </w:pPr>
      <w:r w:rsidRPr="00031839">
        <w:rPr>
          <w:lang w:val="en-CA"/>
        </w:rPr>
        <w:lastRenderedPageBreak/>
        <w:t>Like all other defenses, if the Giga Tesla is under upgrade, it won't defend, and the Town Hall acts like a level 1~11 Town Hall.</w:t>
      </w:r>
    </w:p>
    <w:p w:rsidR="00031839" w:rsidRDefault="00031839"/>
    <w:tbl>
      <w:tblPr>
        <w:tblW w:w="1115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250"/>
        <w:gridCol w:w="1250"/>
        <w:gridCol w:w="1252"/>
        <w:gridCol w:w="1504"/>
        <w:gridCol w:w="1198"/>
        <w:gridCol w:w="941"/>
        <w:gridCol w:w="1271"/>
        <w:gridCol w:w="1501"/>
      </w:tblGrid>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Level </w:t>
            </w:r>
            <w:r w:rsidRPr="00031839">
              <w:rPr>
                <w:b/>
                <w:bCs/>
                <w:noProof/>
                <w:lang w:val="en-CA"/>
              </w:rPr>
              <w:drawing>
                <wp:inline distT="0" distB="0" distL="0" distR="0">
                  <wp:extent cx="161925" cy="171450"/>
                  <wp:effectExtent l="0" t="0" r="9525" b="0"/>
                  <wp:docPr id="1419" name="Picture 141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per Second per Target </w:t>
            </w:r>
            <w:r w:rsidRPr="00031839">
              <w:rPr>
                <w:b/>
                <w:bCs/>
                <w:noProof/>
                <w:lang w:val="en-CA"/>
              </w:rPr>
              <w:drawing>
                <wp:inline distT="0" distB="0" distL="0" distR="0">
                  <wp:extent cx="266700" cy="247650"/>
                  <wp:effectExtent l="0" t="0" r="0" b="0"/>
                  <wp:docPr id="1418" name="Picture 141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per Shot per Target </w:t>
            </w:r>
            <w:r w:rsidRPr="00031839">
              <w:rPr>
                <w:b/>
                <w:bCs/>
                <w:noProof/>
                <w:lang w:val="en-CA"/>
              </w:rPr>
              <w:drawing>
                <wp:inline distT="0" distB="0" distL="0" distR="0">
                  <wp:extent cx="266700" cy="247650"/>
                  <wp:effectExtent l="0" t="0" r="0" b="0"/>
                  <wp:docPr id="1417" name="Picture 141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2"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Number of Targets </w:t>
            </w:r>
            <w:r w:rsidRPr="00031839">
              <w:rPr>
                <w:b/>
                <w:bCs/>
                <w:noProof/>
                <w:lang w:val="en-CA"/>
              </w:rPr>
              <w:drawing>
                <wp:inline distT="0" distB="0" distL="0" distR="0">
                  <wp:extent cx="190500" cy="200025"/>
                  <wp:effectExtent l="0" t="0" r="0" b="9525"/>
                  <wp:docPr id="1416" name="Picture 141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when Destroyed </w:t>
            </w:r>
            <w:r w:rsidRPr="00031839">
              <w:rPr>
                <w:b/>
                <w:bCs/>
                <w:noProof/>
                <w:lang w:val="en-CA"/>
              </w:rPr>
              <w:drawing>
                <wp:inline distT="0" distB="0" distL="0" distR="0">
                  <wp:extent cx="161925" cy="190500"/>
                  <wp:effectExtent l="0" t="0" r="9525" b="0"/>
                  <wp:docPr id="1415" name="Picture 1415"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4"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A02F7D" w:rsidP="00031839">
            <w:pPr>
              <w:rPr>
                <w:b/>
                <w:bCs/>
                <w:lang w:val="en-CA"/>
              </w:rPr>
            </w:pPr>
            <w:hyperlink r:id="rId4055" w:anchor="Gold" w:tooltip="Resources" w:history="1">
              <w:r w:rsidR="00031839" w:rsidRPr="00031839">
                <w:rPr>
                  <w:rStyle w:val="Hyperlink"/>
                  <w:b/>
                  <w:bCs/>
                  <w:lang w:val="en-CA"/>
                </w:rPr>
                <w:t>Cost</w:t>
              </w:r>
            </w:hyperlink>
            <w:r w:rsidR="00031839" w:rsidRPr="00031839">
              <w:rPr>
                <w:b/>
                <w:bCs/>
                <w:lang w:val="en-CA"/>
              </w:rPr>
              <w:t> </w:t>
            </w:r>
            <w:r w:rsidR="00031839" w:rsidRPr="00031839">
              <w:rPr>
                <w:b/>
                <w:bCs/>
                <w:noProof/>
                <w:lang w:val="en-CA"/>
              </w:rPr>
              <w:drawing>
                <wp:inline distT="0" distB="0" distL="0" distR="0">
                  <wp:extent cx="190500" cy="190500"/>
                  <wp:effectExtent l="0" t="0" r="0" b="0"/>
                  <wp:docPr id="1414" name="Picture 1414"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Build Time </w:t>
            </w:r>
            <w:r w:rsidRPr="00031839">
              <w:rPr>
                <w:b/>
                <w:bCs/>
                <w:noProof/>
                <w:lang w:val="en-CA"/>
              </w:rPr>
              <w:drawing>
                <wp:inline distT="0" distB="0" distL="0" distR="0">
                  <wp:extent cx="171450" cy="200025"/>
                  <wp:effectExtent l="0" t="0" r="0" b="9525"/>
                  <wp:docPr id="1413" name="Picture 141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Default="00A02F7D" w:rsidP="00031839">
            <w:pPr>
              <w:rPr>
                <w:lang w:val="en-CA"/>
              </w:rPr>
            </w:pPr>
            <w:hyperlink r:id="rId4056" w:tooltip="Experience" w:history="1">
              <w:r w:rsidR="00031839" w:rsidRPr="00031839">
                <w:rPr>
                  <w:rStyle w:val="Hyperlink"/>
                  <w:b/>
                  <w:bCs/>
                  <w:lang w:val="en-CA"/>
                </w:rPr>
                <w:t>Experience</w:t>
              </w:r>
            </w:hyperlink>
          </w:p>
          <w:p w:rsidR="00031839" w:rsidRPr="00031839" w:rsidRDefault="00031839" w:rsidP="00031839">
            <w:pPr>
              <w:rPr>
                <w:b/>
                <w:bCs/>
                <w:lang w:val="en-CA"/>
              </w:rPr>
            </w:pPr>
            <w:r w:rsidRPr="00031839">
              <w:rPr>
                <w:b/>
                <w:bCs/>
                <w:lang w:val="en-CA"/>
              </w:rPr>
              <w:t>Gained </w:t>
            </w:r>
            <w:r w:rsidRPr="00031839">
              <w:rPr>
                <w:b/>
                <w:bCs/>
                <w:noProof/>
                <w:lang w:val="en-CA"/>
              </w:rPr>
              <w:drawing>
                <wp:inline distT="0" distB="0" distL="0" distR="0">
                  <wp:extent cx="209550" cy="219075"/>
                  <wp:effectExtent l="0" t="0" r="0" b="9525"/>
                  <wp:docPr id="1412" name="Picture 1412"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7"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Default="00A02F7D" w:rsidP="00031839">
            <w:pPr>
              <w:rPr>
                <w:lang w:val="en-CA"/>
              </w:rPr>
            </w:pPr>
            <w:hyperlink r:id="rId4057" w:tooltip="Town Hall" w:history="1">
              <w:r w:rsidR="00031839" w:rsidRPr="00031839">
                <w:rPr>
                  <w:rStyle w:val="Hyperlink"/>
                  <w:b/>
                  <w:bCs/>
                  <w:lang w:val="en-CA"/>
                </w:rPr>
                <w:t>Town Hall</w:t>
              </w:r>
            </w:hyperlink>
          </w:p>
          <w:p w:rsidR="00031839" w:rsidRPr="00031839" w:rsidRDefault="00031839" w:rsidP="00031839">
            <w:pPr>
              <w:rPr>
                <w:b/>
                <w:bCs/>
                <w:lang w:val="en-CA"/>
              </w:rPr>
            </w:pPr>
            <w:r w:rsidRPr="00031839">
              <w:rPr>
                <w:b/>
                <w:bCs/>
                <w:lang w:val="en-CA"/>
              </w:rPr>
              <w:t>Level Required </w:t>
            </w:r>
            <w:r w:rsidRPr="00031839">
              <w:rPr>
                <w:b/>
                <w:bCs/>
                <w:noProof/>
                <w:lang w:val="en-CA"/>
              </w:rPr>
              <w:drawing>
                <wp:inline distT="0" distB="0" distL="0" distR="0">
                  <wp:extent cx="247650" cy="276225"/>
                  <wp:effectExtent l="0" t="0" r="0" b="9525"/>
                  <wp:docPr id="1411" name="Picture 1411"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87.5</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bl>
    <w:p w:rsidR="00031839" w:rsidRPr="00031839" w:rsidRDefault="00031839" w:rsidP="00031839">
      <w:pPr>
        <w:rPr>
          <w:vanish/>
          <w:lang w:val="en-CA"/>
        </w:rPr>
      </w:pPr>
    </w:p>
    <w:p w:rsidR="00FC7537" w:rsidRDefault="00FC753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230"/>
        <w:gridCol w:w="3747"/>
        <w:gridCol w:w="4268"/>
      </w:tblGrid>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Range </w:t>
            </w:r>
            <w:r w:rsidRPr="00031839">
              <w:rPr>
                <w:b/>
                <w:bCs/>
                <w:noProof/>
                <w:lang w:val="en-CA"/>
              </w:rPr>
              <w:drawing>
                <wp:inline distT="0" distB="0" distL="0" distR="0">
                  <wp:extent cx="285750" cy="133350"/>
                  <wp:effectExtent l="0" t="0" r="0" b="0"/>
                  <wp:docPr id="1410" name="Picture 141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Attack Speed </w:t>
            </w:r>
            <w:r w:rsidRPr="00031839">
              <w:rPr>
                <w:b/>
                <w:bCs/>
                <w:noProof/>
                <w:lang w:val="en-CA"/>
              </w:rPr>
              <w:drawing>
                <wp:inline distT="0" distB="0" distL="0" distR="0">
                  <wp:extent cx="381000" cy="190500"/>
                  <wp:effectExtent l="0" t="0" r="0" b="0"/>
                  <wp:docPr id="1409" name="Picture 1409"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Unit Type Targeted </w:t>
            </w:r>
            <w:r w:rsidRPr="00031839">
              <w:rPr>
                <w:b/>
                <w:bCs/>
                <w:noProof/>
                <w:lang w:val="en-CA"/>
              </w:rPr>
              <w:drawing>
                <wp:inline distT="0" distB="0" distL="0" distR="0">
                  <wp:extent cx="190500" cy="200025"/>
                  <wp:effectExtent l="0" t="0" r="0" b="9525"/>
                  <wp:docPr id="1408" name="Picture 140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1"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0.5s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Ground &amp; Air</w:t>
            </w:r>
          </w:p>
        </w:tc>
      </w:tr>
    </w:tbl>
    <w:p w:rsidR="00031839" w:rsidRPr="00310559" w:rsidRDefault="00031839" w:rsidP="00A0189B">
      <w:pPr>
        <w:rPr>
          <w:lang w:val="en-CA"/>
        </w:rPr>
      </w:pPr>
    </w:p>
    <w:p w:rsidR="0032216A" w:rsidRDefault="00F50A9E" w:rsidP="00F50A9E">
      <w:pPr>
        <w:pStyle w:val="Heading1"/>
      </w:pPr>
      <w:r>
        <w:t>Resource Buildings</w:t>
      </w:r>
    </w:p>
    <w:p w:rsidR="00F50A9E" w:rsidRDefault="00F50A9E" w:rsidP="00A0189B"/>
    <w:p w:rsidR="00F50A9E" w:rsidRDefault="00F50A9E" w:rsidP="00F50A9E">
      <w:pPr>
        <w:pStyle w:val="Heading2"/>
      </w:pPr>
      <w:r>
        <w:t>Town hall</w:t>
      </w:r>
    </w:p>
    <w:p w:rsidR="00F50A9E" w:rsidRDefault="00F50A9E" w:rsidP="00A0189B"/>
    <w:p w:rsidR="00FE062F" w:rsidRDefault="00FE062F" w:rsidP="008B690F">
      <w:pPr>
        <w:pStyle w:val="Heading2"/>
      </w:pPr>
      <w:r>
        <w:t>Camp</w:t>
      </w:r>
    </w:p>
    <w:p w:rsidR="00FE062F" w:rsidRDefault="00FE062F" w:rsidP="00A0189B"/>
    <w:p w:rsidR="00FE062F" w:rsidRDefault="00FE062F" w:rsidP="008B690F">
      <w:pPr>
        <w:pStyle w:val="Heading2"/>
      </w:pPr>
      <w:r>
        <w:t>Laboratory</w:t>
      </w:r>
    </w:p>
    <w:p w:rsidR="00FE062F" w:rsidRDefault="00FE062F" w:rsidP="00A0189B"/>
    <w:p w:rsidR="00FE062F" w:rsidRDefault="00FE062F" w:rsidP="008B690F">
      <w:pPr>
        <w:pStyle w:val="Heading2"/>
      </w:pPr>
      <w:r>
        <w:t>Barracks</w:t>
      </w:r>
    </w:p>
    <w:p w:rsidR="00FE062F" w:rsidRDefault="00FE062F" w:rsidP="00A0189B"/>
    <w:sectPr w:rsidR="00FE062F" w:rsidSect="007865D6">
      <w:type w:val="continuous"/>
      <w:pgSz w:w="12240" w:h="15840" w:code="1"/>
      <w:pgMar w:top="805" w:right="1134" w:bottom="1304" w:left="1304" w:header="709" w:footer="369" w:gutter="0"/>
      <w:paperSrc w:first="15" w:other="15"/>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6EF1"/>
    <w:multiLevelType w:val="multilevel"/>
    <w:tmpl w:val="CAFA89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23269"/>
    <w:multiLevelType w:val="multilevel"/>
    <w:tmpl w:val="4B44C0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264E1"/>
    <w:multiLevelType w:val="multilevel"/>
    <w:tmpl w:val="903481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751D4"/>
    <w:multiLevelType w:val="multilevel"/>
    <w:tmpl w:val="FB42D8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A5D76"/>
    <w:multiLevelType w:val="multilevel"/>
    <w:tmpl w:val="A718C4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12506"/>
    <w:multiLevelType w:val="multilevel"/>
    <w:tmpl w:val="30F228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1349E"/>
    <w:multiLevelType w:val="multilevel"/>
    <w:tmpl w:val="C26E9E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6797A"/>
    <w:multiLevelType w:val="multilevel"/>
    <w:tmpl w:val="FAECEF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E351A3"/>
    <w:multiLevelType w:val="multilevel"/>
    <w:tmpl w:val="4EC8D3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FE61D9"/>
    <w:multiLevelType w:val="multilevel"/>
    <w:tmpl w:val="0BA2C7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415CBF"/>
    <w:multiLevelType w:val="multilevel"/>
    <w:tmpl w:val="C902E9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503311"/>
    <w:multiLevelType w:val="multilevel"/>
    <w:tmpl w:val="BD8C3D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B51319"/>
    <w:multiLevelType w:val="multilevel"/>
    <w:tmpl w:val="9FEC87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D63D3"/>
    <w:multiLevelType w:val="multilevel"/>
    <w:tmpl w:val="A7420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2866E7"/>
    <w:multiLevelType w:val="multilevel"/>
    <w:tmpl w:val="074A22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2A2ACE"/>
    <w:multiLevelType w:val="multilevel"/>
    <w:tmpl w:val="C5D4FD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4C366E"/>
    <w:multiLevelType w:val="multilevel"/>
    <w:tmpl w:val="B288A2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7E51C2"/>
    <w:multiLevelType w:val="multilevel"/>
    <w:tmpl w:val="8446046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F34E9A"/>
    <w:multiLevelType w:val="multilevel"/>
    <w:tmpl w:val="522A82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100E2A"/>
    <w:multiLevelType w:val="multilevel"/>
    <w:tmpl w:val="053C1B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845C7F"/>
    <w:multiLevelType w:val="multilevel"/>
    <w:tmpl w:val="686455C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CE73E6"/>
    <w:multiLevelType w:val="multilevel"/>
    <w:tmpl w:val="2F6215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D6370F"/>
    <w:multiLevelType w:val="multilevel"/>
    <w:tmpl w:val="E34C86E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FE22C3"/>
    <w:multiLevelType w:val="multilevel"/>
    <w:tmpl w:val="9A8A44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1C259C"/>
    <w:multiLevelType w:val="multilevel"/>
    <w:tmpl w:val="0D0828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577FC4"/>
    <w:multiLevelType w:val="multilevel"/>
    <w:tmpl w:val="A99C50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B3AE7"/>
    <w:multiLevelType w:val="multilevel"/>
    <w:tmpl w:val="FA16D7E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37164F"/>
    <w:multiLevelType w:val="multilevel"/>
    <w:tmpl w:val="33686D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871BC6"/>
    <w:multiLevelType w:val="multilevel"/>
    <w:tmpl w:val="7E1A39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A22F7"/>
    <w:multiLevelType w:val="multilevel"/>
    <w:tmpl w:val="2BACB1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D65529"/>
    <w:multiLevelType w:val="multilevel"/>
    <w:tmpl w:val="9CCA83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463380"/>
    <w:multiLevelType w:val="multilevel"/>
    <w:tmpl w:val="E39205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FC667C"/>
    <w:multiLevelType w:val="multilevel"/>
    <w:tmpl w:val="FC92F6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5E201A"/>
    <w:multiLevelType w:val="multilevel"/>
    <w:tmpl w:val="84EE20C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7938FA"/>
    <w:multiLevelType w:val="multilevel"/>
    <w:tmpl w:val="313C37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3B4674"/>
    <w:multiLevelType w:val="multilevel"/>
    <w:tmpl w:val="3462DB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AF35CD"/>
    <w:multiLevelType w:val="multilevel"/>
    <w:tmpl w:val="553898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3F29DE"/>
    <w:multiLevelType w:val="multilevel"/>
    <w:tmpl w:val="B1FEDA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7301A3"/>
    <w:multiLevelType w:val="multilevel"/>
    <w:tmpl w:val="D1F8A8B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9C17C1"/>
    <w:multiLevelType w:val="multilevel"/>
    <w:tmpl w:val="DF3CB8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376E44"/>
    <w:multiLevelType w:val="multilevel"/>
    <w:tmpl w:val="EAA095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6555C1"/>
    <w:multiLevelType w:val="multilevel"/>
    <w:tmpl w:val="4C9C5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5E12CE"/>
    <w:multiLevelType w:val="multilevel"/>
    <w:tmpl w:val="24727E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1A536A"/>
    <w:multiLevelType w:val="multilevel"/>
    <w:tmpl w:val="8084AE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616370"/>
    <w:multiLevelType w:val="multilevel"/>
    <w:tmpl w:val="01BA7F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C85E87"/>
    <w:multiLevelType w:val="multilevel"/>
    <w:tmpl w:val="68C0FA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190726"/>
    <w:multiLevelType w:val="multilevel"/>
    <w:tmpl w:val="F7A2A5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C845A6"/>
    <w:multiLevelType w:val="multilevel"/>
    <w:tmpl w:val="44F85C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596C95"/>
    <w:multiLevelType w:val="multilevel"/>
    <w:tmpl w:val="A4886D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A55C2B"/>
    <w:multiLevelType w:val="multilevel"/>
    <w:tmpl w:val="4C2EE5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9121AC"/>
    <w:multiLevelType w:val="multilevel"/>
    <w:tmpl w:val="186ADA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6D35B5"/>
    <w:multiLevelType w:val="multilevel"/>
    <w:tmpl w:val="39DE8C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ED52E0"/>
    <w:multiLevelType w:val="multilevel"/>
    <w:tmpl w:val="361E69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2717E9"/>
    <w:multiLevelType w:val="multilevel"/>
    <w:tmpl w:val="FEC8E7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6D0918"/>
    <w:multiLevelType w:val="multilevel"/>
    <w:tmpl w:val="407419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FC7BC2"/>
    <w:multiLevelType w:val="multilevel"/>
    <w:tmpl w:val="3118F3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9A1939"/>
    <w:multiLevelType w:val="multilevel"/>
    <w:tmpl w:val="BC208E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3427F1"/>
    <w:multiLevelType w:val="multilevel"/>
    <w:tmpl w:val="26A291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5753F1"/>
    <w:multiLevelType w:val="multilevel"/>
    <w:tmpl w:val="24C4FE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690A96"/>
    <w:multiLevelType w:val="multilevel"/>
    <w:tmpl w:val="C122CD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364E40"/>
    <w:multiLevelType w:val="multilevel"/>
    <w:tmpl w:val="890E48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D466F9"/>
    <w:multiLevelType w:val="multilevel"/>
    <w:tmpl w:val="6DF495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B147B08"/>
    <w:multiLevelType w:val="multilevel"/>
    <w:tmpl w:val="472A71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4A0D1D"/>
    <w:multiLevelType w:val="multilevel"/>
    <w:tmpl w:val="A300A0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901D4B"/>
    <w:multiLevelType w:val="multilevel"/>
    <w:tmpl w:val="0686AA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B51E03"/>
    <w:multiLevelType w:val="multilevel"/>
    <w:tmpl w:val="0C242F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F94E62"/>
    <w:multiLevelType w:val="multilevel"/>
    <w:tmpl w:val="B8180C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325D52"/>
    <w:multiLevelType w:val="multilevel"/>
    <w:tmpl w:val="B06CA8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633B91"/>
    <w:multiLevelType w:val="multilevel"/>
    <w:tmpl w:val="B8808C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691207"/>
    <w:multiLevelType w:val="multilevel"/>
    <w:tmpl w:val="B150B9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8E2C30"/>
    <w:multiLevelType w:val="multilevel"/>
    <w:tmpl w:val="DF4C02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D42B79"/>
    <w:multiLevelType w:val="multilevel"/>
    <w:tmpl w:val="EDF2EB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417528"/>
    <w:multiLevelType w:val="multilevel"/>
    <w:tmpl w:val="B0E4B3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9B5E59"/>
    <w:multiLevelType w:val="multilevel"/>
    <w:tmpl w:val="684218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D74711"/>
    <w:multiLevelType w:val="multilevel"/>
    <w:tmpl w:val="17F0BC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C124B4"/>
    <w:multiLevelType w:val="multilevel"/>
    <w:tmpl w:val="AB0ED1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DA5764"/>
    <w:multiLevelType w:val="multilevel"/>
    <w:tmpl w:val="E4CABA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4A2D1D"/>
    <w:multiLevelType w:val="multilevel"/>
    <w:tmpl w:val="F424AF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A84DE8"/>
    <w:multiLevelType w:val="multilevel"/>
    <w:tmpl w:val="1ACC7F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3B3991"/>
    <w:multiLevelType w:val="multilevel"/>
    <w:tmpl w:val="5EA8CF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453AF"/>
    <w:multiLevelType w:val="multilevel"/>
    <w:tmpl w:val="364091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112B85"/>
    <w:multiLevelType w:val="multilevel"/>
    <w:tmpl w:val="A13E79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CE0384"/>
    <w:multiLevelType w:val="multilevel"/>
    <w:tmpl w:val="3552DD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0111BB"/>
    <w:multiLevelType w:val="multilevel"/>
    <w:tmpl w:val="CBB6BF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604528"/>
    <w:multiLevelType w:val="multilevel"/>
    <w:tmpl w:val="BFAA8B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714728"/>
    <w:multiLevelType w:val="multilevel"/>
    <w:tmpl w:val="2E7C96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79703A7"/>
    <w:multiLevelType w:val="multilevel"/>
    <w:tmpl w:val="8BBE7E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AA6505"/>
    <w:multiLevelType w:val="multilevel"/>
    <w:tmpl w:val="7CB6CC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AF2AEB"/>
    <w:multiLevelType w:val="multilevel"/>
    <w:tmpl w:val="7E04E1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BD25BF"/>
    <w:multiLevelType w:val="multilevel"/>
    <w:tmpl w:val="91B67E3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8185FC9"/>
    <w:multiLevelType w:val="multilevel"/>
    <w:tmpl w:val="B6988A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82A10B0"/>
    <w:multiLevelType w:val="multilevel"/>
    <w:tmpl w:val="DCA405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A200C5"/>
    <w:multiLevelType w:val="multilevel"/>
    <w:tmpl w:val="674C4A2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1B1881"/>
    <w:multiLevelType w:val="multilevel"/>
    <w:tmpl w:val="7FBA97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9724124"/>
    <w:multiLevelType w:val="multilevel"/>
    <w:tmpl w:val="8EBC60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782D40"/>
    <w:multiLevelType w:val="multilevel"/>
    <w:tmpl w:val="4AEA5D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CF1645B"/>
    <w:multiLevelType w:val="multilevel"/>
    <w:tmpl w:val="A85662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456B94"/>
    <w:multiLevelType w:val="multilevel"/>
    <w:tmpl w:val="ACA84F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5131C6"/>
    <w:multiLevelType w:val="multilevel"/>
    <w:tmpl w:val="84EE0D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FD7F64"/>
    <w:multiLevelType w:val="multilevel"/>
    <w:tmpl w:val="D3224F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63594D"/>
    <w:multiLevelType w:val="multilevel"/>
    <w:tmpl w:val="59A485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EE54181"/>
    <w:multiLevelType w:val="multilevel"/>
    <w:tmpl w:val="8A44C7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FF2918"/>
    <w:multiLevelType w:val="multilevel"/>
    <w:tmpl w:val="916ED1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311C34"/>
    <w:multiLevelType w:val="multilevel"/>
    <w:tmpl w:val="5F801C7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D12464"/>
    <w:multiLevelType w:val="multilevel"/>
    <w:tmpl w:val="8618CE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FE51844"/>
    <w:multiLevelType w:val="multilevel"/>
    <w:tmpl w:val="226255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E81EBD"/>
    <w:multiLevelType w:val="multilevel"/>
    <w:tmpl w:val="BA0C0D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847985"/>
    <w:multiLevelType w:val="multilevel"/>
    <w:tmpl w:val="72743DC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0A8665E"/>
    <w:multiLevelType w:val="multilevel"/>
    <w:tmpl w:val="C47A36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16E0382"/>
    <w:multiLevelType w:val="multilevel"/>
    <w:tmpl w:val="78885E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1B10E31"/>
    <w:multiLevelType w:val="multilevel"/>
    <w:tmpl w:val="2E62B8D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27207EF"/>
    <w:multiLevelType w:val="multilevel"/>
    <w:tmpl w:val="FA10BA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2AD4F74"/>
    <w:multiLevelType w:val="multilevel"/>
    <w:tmpl w:val="A99E92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2C02836"/>
    <w:multiLevelType w:val="multilevel"/>
    <w:tmpl w:val="B068F6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4B0A60"/>
    <w:multiLevelType w:val="multilevel"/>
    <w:tmpl w:val="7A580F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447489E"/>
    <w:multiLevelType w:val="multilevel"/>
    <w:tmpl w:val="23328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4C77CB1"/>
    <w:multiLevelType w:val="multilevel"/>
    <w:tmpl w:val="C840EA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5955F9B"/>
    <w:multiLevelType w:val="multilevel"/>
    <w:tmpl w:val="0DA4930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5A54346"/>
    <w:multiLevelType w:val="multilevel"/>
    <w:tmpl w:val="466C23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5B7644B"/>
    <w:multiLevelType w:val="multilevel"/>
    <w:tmpl w:val="C83E71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FC32FD"/>
    <w:multiLevelType w:val="multilevel"/>
    <w:tmpl w:val="A36E3C2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6175BA"/>
    <w:multiLevelType w:val="multilevel"/>
    <w:tmpl w:val="72AA71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69A63B7"/>
    <w:multiLevelType w:val="multilevel"/>
    <w:tmpl w:val="7BF605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72E1602"/>
    <w:multiLevelType w:val="multilevel"/>
    <w:tmpl w:val="F368A49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736F2D"/>
    <w:multiLevelType w:val="multilevel"/>
    <w:tmpl w:val="BD5ADE0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C052F0"/>
    <w:multiLevelType w:val="multilevel"/>
    <w:tmpl w:val="100053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FF5372"/>
    <w:multiLevelType w:val="multilevel"/>
    <w:tmpl w:val="1F2413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99E1F14"/>
    <w:multiLevelType w:val="multilevel"/>
    <w:tmpl w:val="06D470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970218"/>
    <w:multiLevelType w:val="multilevel"/>
    <w:tmpl w:val="F70AD6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BB95F0F"/>
    <w:multiLevelType w:val="multilevel"/>
    <w:tmpl w:val="F6A833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C3F6D52"/>
    <w:multiLevelType w:val="multilevel"/>
    <w:tmpl w:val="7B029D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E902A1"/>
    <w:multiLevelType w:val="multilevel"/>
    <w:tmpl w:val="1B0CE3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CEB31F4"/>
    <w:multiLevelType w:val="multilevel"/>
    <w:tmpl w:val="14C046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CEF6B36"/>
    <w:multiLevelType w:val="multilevel"/>
    <w:tmpl w:val="7820D7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FA0E9D"/>
    <w:multiLevelType w:val="multilevel"/>
    <w:tmpl w:val="B016D82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7F4C17"/>
    <w:multiLevelType w:val="multilevel"/>
    <w:tmpl w:val="B77EDC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6365BC"/>
    <w:multiLevelType w:val="multilevel"/>
    <w:tmpl w:val="65F846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8F7395"/>
    <w:multiLevelType w:val="multilevel"/>
    <w:tmpl w:val="E8B2B9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0A07C8B"/>
    <w:multiLevelType w:val="multilevel"/>
    <w:tmpl w:val="664E1D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C80BF2"/>
    <w:multiLevelType w:val="multilevel"/>
    <w:tmpl w:val="C8422F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1511FA"/>
    <w:multiLevelType w:val="multilevel"/>
    <w:tmpl w:val="933008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4F24DD"/>
    <w:multiLevelType w:val="multilevel"/>
    <w:tmpl w:val="DA546D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19771E7"/>
    <w:multiLevelType w:val="multilevel"/>
    <w:tmpl w:val="1B6AFA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0759AD"/>
    <w:multiLevelType w:val="multilevel"/>
    <w:tmpl w:val="F2BA5D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594339"/>
    <w:multiLevelType w:val="multilevel"/>
    <w:tmpl w:val="3C223F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8F6355"/>
    <w:multiLevelType w:val="multilevel"/>
    <w:tmpl w:val="07F471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E00AE1"/>
    <w:multiLevelType w:val="multilevel"/>
    <w:tmpl w:val="3650EF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E24DEB"/>
    <w:multiLevelType w:val="multilevel"/>
    <w:tmpl w:val="04C42F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231897"/>
    <w:multiLevelType w:val="multilevel"/>
    <w:tmpl w:val="FA948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D36480"/>
    <w:multiLevelType w:val="multilevel"/>
    <w:tmpl w:val="A3A2E6D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5DD02C1"/>
    <w:multiLevelType w:val="multilevel"/>
    <w:tmpl w:val="AF5840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4D3246"/>
    <w:multiLevelType w:val="multilevel"/>
    <w:tmpl w:val="E17867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7A0B1E"/>
    <w:multiLevelType w:val="multilevel"/>
    <w:tmpl w:val="5A4444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CE61E6"/>
    <w:multiLevelType w:val="multilevel"/>
    <w:tmpl w:val="EA8482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EF6F64"/>
    <w:multiLevelType w:val="multilevel"/>
    <w:tmpl w:val="1AA815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785559"/>
    <w:multiLevelType w:val="multilevel"/>
    <w:tmpl w:val="E46818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600FBF"/>
    <w:multiLevelType w:val="multilevel"/>
    <w:tmpl w:val="8DE02D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683C92"/>
    <w:multiLevelType w:val="multilevel"/>
    <w:tmpl w:val="D5C43C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3D2AF4"/>
    <w:multiLevelType w:val="multilevel"/>
    <w:tmpl w:val="15C6A9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B874E74"/>
    <w:multiLevelType w:val="multilevel"/>
    <w:tmpl w:val="04C65A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BCB6485"/>
    <w:multiLevelType w:val="multilevel"/>
    <w:tmpl w:val="027498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BE84723"/>
    <w:multiLevelType w:val="multilevel"/>
    <w:tmpl w:val="BBDC804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650B1E"/>
    <w:multiLevelType w:val="multilevel"/>
    <w:tmpl w:val="6ADA89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6A49FD"/>
    <w:multiLevelType w:val="multilevel"/>
    <w:tmpl w:val="65A60B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8768D2"/>
    <w:multiLevelType w:val="multilevel"/>
    <w:tmpl w:val="007C085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504A17"/>
    <w:multiLevelType w:val="multilevel"/>
    <w:tmpl w:val="223E0B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FE71D9"/>
    <w:multiLevelType w:val="multilevel"/>
    <w:tmpl w:val="B6263C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12C38CA"/>
    <w:multiLevelType w:val="multilevel"/>
    <w:tmpl w:val="99A6E9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17D79E3"/>
    <w:multiLevelType w:val="multilevel"/>
    <w:tmpl w:val="7DFA78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9856EA"/>
    <w:multiLevelType w:val="multilevel"/>
    <w:tmpl w:val="0CE05E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733083"/>
    <w:multiLevelType w:val="multilevel"/>
    <w:tmpl w:val="9B4C58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897080"/>
    <w:multiLevelType w:val="multilevel"/>
    <w:tmpl w:val="55DC62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CB59E9"/>
    <w:multiLevelType w:val="multilevel"/>
    <w:tmpl w:val="310872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3A085B"/>
    <w:multiLevelType w:val="multilevel"/>
    <w:tmpl w:val="7FE87E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6C58F7"/>
    <w:multiLevelType w:val="multilevel"/>
    <w:tmpl w:val="A01614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A0313B"/>
    <w:multiLevelType w:val="multilevel"/>
    <w:tmpl w:val="D562D2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8902A4"/>
    <w:multiLevelType w:val="multilevel"/>
    <w:tmpl w:val="072C6A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0820EC"/>
    <w:multiLevelType w:val="multilevel"/>
    <w:tmpl w:val="6C1E4D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46536B"/>
    <w:multiLevelType w:val="multilevel"/>
    <w:tmpl w:val="EF6C83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621F33"/>
    <w:multiLevelType w:val="multilevel"/>
    <w:tmpl w:val="352089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7A785B"/>
    <w:multiLevelType w:val="multilevel"/>
    <w:tmpl w:val="18BA0A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D525BE"/>
    <w:multiLevelType w:val="multilevel"/>
    <w:tmpl w:val="235CD3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073BCF"/>
    <w:multiLevelType w:val="multilevel"/>
    <w:tmpl w:val="836077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FD58D2"/>
    <w:multiLevelType w:val="multilevel"/>
    <w:tmpl w:val="53DECC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1D2821"/>
    <w:multiLevelType w:val="multilevel"/>
    <w:tmpl w:val="4992F1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533963"/>
    <w:multiLevelType w:val="multilevel"/>
    <w:tmpl w:val="8A3C83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8D5864"/>
    <w:multiLevelType w:val="multilevel"/>
    <w:tmpl w:val="6804F9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0025AA"/>
    <w:multiLevelType w:val="multilevel"/>
    <w:tmpl w:val="23BEB4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681BB7"/>
    <w:multiLevelType w:val="multilevel"/>
    <w:tmpl w:val="FDCAD8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F00E5E"/>
    <w:multiLevelType w:val="multilevel"/>
    <w:tmpl w:val="B37C13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42525A"/>
    <w:multiLevelType w:val="multilevel"/>
    <w:tmpl w:val="3F3EA5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692C5F"/>
    <w:multiLevelType w:val="multilevel"/>
    <w:tmpl w:val="EFF8B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91288E"/>
    <w:multiLevelType w:val="multilevel"/>
    <w:tmpl w:val="0A06DD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AF1FD8"/>
    <w:multiLevelType w:val="multilevel"/>
    <w:tmpl w:val="A8F2C5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2A0E76"/>
    <w:multiLevelType w:val="multilevel"/>
    <w:tmpl w:val="E200B2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691187"/>
    <w:multiLevelType w:val="multilevel"/>
    <w:tmpl w:val="1EE20A3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5C7431"/>
    <w:multiLevelType w:val="multilevel"/>
    <w:tmpl w:val="A6F0BE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B84FA1"/>
    <w:multiLevelType w:val="multilevel"/>
    <w:tmpl w:val="370AC6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D33E26"/>
    <w:multiLevelType w:val="multilevel"/>
    <w:tmpl w:val="0010B2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46059E"/>
    <w:multiLevelType w:val="multilevel"/>
    <w:tmpl w:val="703C2A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67C30"/>
    <w:multiLevelType w:val="multilevel"/>
    <w:tmpl w:val="0F3003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2B5440"/>
    <w:multiLevelType w:val="multilevel"/>
    <w:tmpl w:val="9FDC37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F63947"/>
    <w:multiLevelType w:val="multilevel"/>
    <w:tmpl w:val="1C88048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C36A13"/>
    <w:multiLevelType w:val="multilevel"/>
    <w:tmpl w:val="43A46C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AA71D1"/>
    <w:multiLevelType w:val="multilevel"/>
    <w:tmpl w:val="53D206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CA53C2"/>
    <w:multiLevelType w:val="multilevel"/>
    <w:tmpl w:val="158052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7267E4"/>
    <w:multiLevelType w:val="multilevel"/>
    <w:tmpl w:val="CDC46E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334A80"/>
    <w:multiLevelType w:val="multilevel"/>
    <w:tmpl w:val="915050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934256"/>
    <w:multiLevelType w:val="multilevel"/>
    <w:tmpl w:val="1CBCC5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D82268"/>
    <w:multiLevelType w:val="multilevel"/>
    <w:tmpl w:val="57F0FC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12576E"/>
    <w:multiLevelType w:val="multilevel"/>
    <w:tmpl w:val="D32018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7F5F76"/>
    <w:multiLevelType w:val="multilevel"/>
    <w:tmpl w:val="FE3E53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E63659"/>
    <w:multiLevelType w:val="multilevel"/>
    <w:tmpl w:val="455674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CE6F0A"/>
    <w:multiLevelType w:val="multilevel"/>
    <w:tmpl w:val="43FCAE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010EF3"/>
    <w:multiLevelType w:val="multilevel"/>
    <w:tmpl w:val="82A8E9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2E47FA"/>
    <w:multiLevelType w:val="multilevel"/>
    <w:tmpl w:val="1F9620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BD3CE1"/>
    <w:multiLevelType w:val="multilevel"/>
    <w:tmpl w:val="8EB2EE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D10AE6"/>
    <w:multiLevelType w:val="multilevel"/>
    <w:tmpl w:val="94CCC2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FE6133F"/>
    <w:multiLevelType w:val="multilevel"/>
    <w:tmpl w:val="2FE4BA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0CE6D93"/>
    <w:multiLevelType w:val="multilevel"/>
    <w:tmpl w:val="F314F13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0EA089F"/>
    <w:multiLevelType w:val="multilevel"/>
    <w:tmpl w:val="D27C922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2D4700C"/>
    <w:multiLevelType w:val="multilevel"/>
    <w:tmpl w:val="AD3676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3637E99"/>
    <w:multiLevelType w:val="multilevel"/>
    <w:tmpl w:val="2F124E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3816956"/>
    <w:multiLevelType w:val="multilevel"/>
    <w:tmpl w:val="AD3C78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3BA72B1"/>
    <w:multiLevelType w:val="multilevel"/>
    <w:tmpl w:val="8278B7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4E30F0"/>
    <w:multiLevelType w:val="multilevel"/>
    <w:tmpl w:val="48B852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B764C6"/>
    <w:multiLevelType w:val="multilevel"/>
    <w:tmpl w:val="BD20FE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0E7401"/>
    <w:multiLevelType w:val="multilevel"/>
    <w:tmpl w:val="55C831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1A2BD3"/>
    <w:multiLevelType w:val="multilevel"/>
    <w:tmpl w:val="EF7E77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BB5205"/>
    <w:multiLevelType w:val="multilevel"/>
    <w:tmpl w:val="8DA451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7461652"/>
    <w:multiLevelType w:val="multilevel"/>
    <w:tmpl w:val="04A0CF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8A07528"/>
    <w:multiLevelType w:val="multilevel"/>
    <w:tmpl w:val="BF5CA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96A3BD1"/>
    <w:multiLevelType w:val="multilevel"/>
    <w:tmpl w:val="FAECF8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982405A"/>
    <w:multiLevelType w:val="multilevel"/>
    <w:tmpl w:val="D7683C9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A63086"/>
    <w:multiLevelType w:val="multilevel"/>
    <w:tmpl w:val="7E04C7D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BD0D29"/>
    <w:multiLevelType w:val="multilevel"/>
    <w:tmpl w:val="2EA6F1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AC1025D"/>
    <w:multiLevelType w:val="multilevel"/>
    <w:tmpl w:val="D41A88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C24142"/>
    <w:multiLevelType w:val="multilevel"/>
    <w:tmpl w:val="9A3ECC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BD01E4E"/>
    <w:multiLevelType w:val="multilevel"/>
    <w:tmpl w:val="AAC841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C72952"/>
    <w:multiLevelType w:val="multilevel"/>
    <w:tmpl w:val="F5961A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D3F39E6"/>
    <w:multiLevelType w:val="multilevel"/>
    <w:tmpl w:val="E11A59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E112156"/>
    <w:multiLevelType w:val="multilevel"/>
    <w:tmpl w:val="31C80F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4B6640"/>
    <w:multiLevelType w:val="multilevel"/>
    <w:tmpl w:val="E74AC5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E875EAA"/>
    <w:multiLevelType w:val="multilevel"/>
    <w:tmpl w:val="AF2EF3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960C26"/>
    <w:multiLevelType w:val="multilevel"/>
    <w:tmpl w:val="A45CC8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F053696"/>
    <w:multiLevelType w:val="multilevel"/>
    <w:tmpl w:val="AE0EE0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3"/>
  </w:num>
  <w:num w:numId="2">
    <w:abstractNumId w:val="222"/>
  </w:num>
  <w:num w:numId="3">
    <w:abstractNumId w:val="106"/>
  </w:num>
  <w:num w:numId="4">
    <w:abstractNumId w:val="29"/>
  </w:num>
  <w:num w:numId="5">
    <w:abstractNumId w:val="118"/>
  </w:num>
  <w:num w:numId="6">
    <w:abstractNumId w:val="138"/>
  </w:num>
  <w:num w:numId="7">
    <w:abstractNumId w:val="132"/>
  </w:num>
  <w:num w:numId="8">
    <w:abstractNumId w:val="190"/>
  </w:num>
  <w:num w:numId="9">
    <w:abstractNumId w:val="174"/>
  </w:num>
  <w:num w:numId="10">
    <w:abstractNumId w:val="136"/>
  </w:num>
  <w:num w:numId="11">
    <w:abstractNumId w:val="111"/>
  </w:num>
  <w:num w:numId="12">
    <w:abstractNumId w:val="54"/>
  </w:num>
  <w:num w:numId="13">
    <w:abstractNumId w:val="187"/>
  </w:num>
  <w:num w:numId="14">
    <w:abstractNumId w:val="33"/>
  </w:num>
  <w:num w:numId="15">
    <w:abstractNumId w:val="244"/>
  </w:num>
  <w:num w:numId="16">
    <w:abstractNumId w:val="44"/>
  </w:num>
  <w:num w:numId="17">
    <w:abstractNumId w:val="172"/>
  </w:num>
  <w:num w:numId="18">
    <w:abstractNumId w:val="92"/>
  </w:num>
  <w:num w:numId="19">
    <w:abstractNumId w:val="140"/>
  </w:num>
  <w:num w:numId="20">
    <w:abstractNumId w:val="59"/>
  </w:num>
  <w:num w:numId="21">
    <w:abstractNumId w:val="204"/>
  </w:num>
  <w:num w:numId="22">
    <w:abstractNumId w:val="52"/>
  </w:num>
  <w:num w:numId="23">
    <w:abstractNumId w:val="63"/>
  </w:num>
  <w:num w:numId="24">
    <w:abstractNumId w:val="112"/>
  </w:num>
  <w:num w:numId="25">
    <w:abstractNumId w:val="135"/>
  </w:num>
  <w:num w:numId="26">
    <w:abstractNumId w:val="34"/>
  </w:num>
  <w:num w:numId="27">
    <w:abstractNumId w:val="71"/>
  </w:num>
  <w:num w:numId="28">
    <w:abstractNumId w:val="229"/>
  </w:num>
  <w:num w:numId="29">
    <w:abstractNumId w:val="109"/>
  </w:num>
  <w:num w:numId="30">
    <w:abstractNumId w:val="200"/>
  </w:num>
  <w:num w:numId="31">
    <w:abstractNumId w:val="87"/>
  </w:num>
  <w:num w:numId="32">
    <w:abstractNumId w:val="149"/>
  </w:num>
  <w:num w:numId="33">
    <w:abstractNumId w:val="8"/>
  </w:num>
  <w:num w:numId="34">
    <w:abstractNumId w:val="179"/>
  </w:num>
  <w:num w:numId="35">
    <w:abstractNumId w:val="221"/>
  </w:num>
  <w:num w:numId="36">
    <w:abstractNumId w:val="152"/>
  </w:num>
  <w:num w:numId="37">
    <w:abstractNumId w:val="181"/>
  </w:num>
  <w:num w:numId="38">
    <w:abstractNumId w:val="139"/>
  </w:num>
  <w:num w:numId="39">
    <w:abstractNumId w:val="28"/>
  </w:num>
  <w:num w:numId="40">
    <w:abstractNumId w:val="25"/>
  </w:num>
  <w:num w:numId="41">
    <w:abstractNumId w:val="122"/>
  </w:num>
  <w:num w:numId="42">
    <w:abstractNumId w:val="159"/>
  </w:num>
  <w:num w:numId="43">
    <w:abstractNumId w:val="120"/>
  </w:num>
  <w:num w:numId="44">
    <w:abstractNumId w:val="23"/>
  </w:num>
  <w:num w:numId="45">
    <w:abstractNumId w:val="160"/>
  </w:num>
  <w:num w:numId="46">
    <w:abstractNumId w:val="226"/>
  </w:num>
  <w:num w:numId="47">
    <w:abstractNumId w:val="189"/>
  </w:num>
  <w:num w:numId="48">
    <w:abstractNumId w:val="134"/>
  </w:num>
  <w:num w:numId="49">
    <w:abstractNumId w:val="11"/>
  </w:num>
  <w:num w:numId="50">
    <w:abstractNumId w:val="220"/>
  </w:num>
  <w:num w:numId="51">
    <w:abstractNumId w:val="202"/>
  </w:num>
  <w:num w:numId="52">
    <w:abstractNumId w:val="121"/>
  </w:num>
  <w:num w:numId="53">
    <w:abstractNumId w:val="2"/>
  </w:num>
  <w:num w:numId="54">
    <w:abstractNumId w:val="12"/>
  </w:num>
  <w:num w:numId="55">
    <w:abstractNumId w:val="56"/>
  </w:num>
  <w:num w:numId="56">
    <w:abstractNumId w:val="53"/>
  </w:num>
  <w:num w:numId="57">
    <w:abstractNumId w:val="210"/>
  </w:num>
  <w:num w:numId="58">
    <w:abstractNumId w:val="113"/>
  </w:num>
  <w:num w:numId="59">
    <w:abstractNumId w:val="66"/>
  </w:num>
  <w:num w:numId="60">
    <w:abstractNumId w:val="219"/>
  </w:num>
  <w:num w:numId="61">
    <w:abstractNumId w:val="167"/>
  </w:num>
  <w:num w:numId="62">
    <w:abstractNumId w:val="32"/>
  </w:num>
  <w:num w:numId="63">
    <w:abstractNumId w:val="30"/>
  </w:num>
  <w:num w:numId="64">
    <w:abstractNumId w:val="236"/>
  </w:num>
  <w:num w:numId="65">
    <w:abstractNumId w:val="91"/>
  </w:num>
  <w:num w:numId="66">
    <w:abstractNumId w:val="89"/>
  </w:num>
  <w:num w:numId="67">
    <w:abstractNumId w:val="116"/>
  </w:num>
  <w:num w:numId="68">
    <w:abstractNumId w:val="188"/>
  </w:num>
  <w:num w:numId="69">
    <w:abstractNumId w:val="124"/>
  </w:num>
  <w:num w:numId="70">
    <w:abstractNumId w:val="57"/>
  </w:num>
  <w:num w:numId="71">
    <w:abstractNumId w:val="45"/>
  </w:num>
  <w:num w:numId="72">
    <w:abstractNumId w:val="223"/>
  </w:num>
  <w:num w:numId="73">
    <w:abstractNumId w:val="114"/>
  </w:num>
  <w:num w:numId="74">
    <w:abstractNumId w:val="166"/>
  </w:num>
  <w:num w:numId="75">
    <w:abstractNumId w:val="99"/>
  </w:num>
  <w:num w:numId="76">
    <w:abstractNumId w:val="177"/>
  </w:num>
  <w:num w:numId="77">
    <w:abstractNumId w:val="158"/>
  </w:num>
  <w:num w:numId="78">
    <w:abstractNumId w:val="164"/>
  </w:num>
  <w:num w:numId="79">
    <w:abstractNumId w:val="103"/>
  </w:num>
  <w:num w:numId="80">
    <w:abstractNumId w:val="49"/>
  </w:num>
  <w:num w:numId="81">
    <w:abstractNumId w:val="148"/>
  </w:num>
  <w:num w:numId="82">
    <w:abstractNumId w:val="145"/>
  </w:num>
  <w:num w:numId="83">
    <w:abstractNumId w:val="14"/>
  </w:num>
  <w:num w:numId="84">
    <w:abstractNumId w:val="39"/>
  </w:num>
  <w:num w:numId="85">
    <w:abstractNumId w:val="48"/>
  </w:num>
  <w:num w:numId="86">
    <w:abstractNumId w:val="67"/>
  </w:num>
  <w:num w:numId="87">
    <w:abstractNumId w:val="100"/>
  </w:num>
  <w:num w:numId="88">
    <w:abstractNumId w:val="50"/>
  </w:num>
  <w:num w:numId="89">
    <w:abstractNumId w:val="96"/>
  </w:num>
  <w:num w:numId="90">
    <w:abstractNumId w:val="110"/>
  </w:num>
  <w:num w:numId="91">
    <w:abstractNumId w:val="156"/>
  </w:num>
  <w:num w:numId="92">
    <w:abstractNumId w:val="75"/>
  </w:num>
  <w:num w:numId="93">
    <w:abstractNumId w:val="238"/>
  </w:num>
  <w:num w:numId="94">
    <w:abstractNumId w:val="240"/>
  </w:num>
  <w:num w:numId="95">
    <w:abstractNumId w:val="7"/>
  </w:num>
  <w:num w:numId="96">
    <w:abstractNumId w:val="130"/>
  </w:num>
  <w:num w:numId="97">
    <w:abstractNumId w:val="165"/>
  </w:num>
  <w:num w:numId="98">
    <w:abstractNumId w:val="16"/>
  </w:num>
  <w:num w:numId="99">
    <w:abstractNumId w:val="154"/>
  </w:num>
  <w:num w:numId="100">
    <w:abstractNumId w:val="153"/>
  </w:num>
  <w:num w:numId="101">
    <w:abstractNumId w:val="78"/>
  </w:num>
  <w:num w:numId="102">
    <w:abstractNumId w:val="31"/>
  </w:num>
  <w:num w:numId="103">
    <w:abstractNumId w:val="97"/>
  </w:num>
  <w:num w:numId="104">
    <w:abstractNumId w:val="27"/>
  </w:num>
  <w:num w:numId="105">
    <w:abstractNumId w:val="80"/>
  </w:num>
  <w:num w:numId="106">
    <w:abstractNumId w:val="126"/>
  </w:num>
  <w:num w:numId="107">
    <w:abstractNumId w:val="35"/>
  </w:num>
  <w:num w:numId="108">
    <w:abstractNumId w:val="77"/>
  </w:num>
  <w:num w:numId="109">
    <w:abstractNumId w:val="182"/>
  </w:num>
  <w:num w:numId="110">
    <w:abstractNumId w:val="195"/>
  </w:num>
  <w:num w:numId="111">
    <w:abstractNumId w:val="17"/>
  </w:num>
  <w:num w:numId="112">
    <w:abstractNumId w:val="203"/>
  </w:num>
  <w:num w:numId="113">
    <w:abstractNumId w:val="70"/>
  </w:num>
  <w:num w:numId="114">
    <w:abstractNumId w:val="72"/>
  </w:num>
  <w:num w:numId="115">
    <w:abstractNumId w:val="147"/>
  </w:num>
  <w:num w:numId="116">
    <w:abstractNumId w:val="133"/>
  </w:num>
  <w:num w:numId="117">
    <w:abstractNumId w:val="81"/>
  </w:num>
  <w:num w:numId="118">
    <w:abstractNumId w:val="198"/>
  </w:num>
  <w:num w:numId="119">
    <w:abstractNumId w:val="37"/>
  </w:num>
  <w:num w:numId="120">
    <w:abstractNumId w:val="180"/>
  </w:num>
  <w:num w:numId="121">
    <w:abstractNumId w:val="196"/>
  </w:num>
  <w:num w:numId="122">
    <w:abstractNumId w:val="173"/>
  </w:num>
  <w:num w:numId="123">
    <w:abstractNumId w:val="42"/>
  </w:num>
  <w:num w:numId="124">
    <w:abstractNumId w:val="95"/>
  </w:num>
  <w:num w:numId="125">
    <w:abstractNumId w:val="119"/>
  </w:num>
  <w:num w:numId="126">
    <w:abstractNumId w:val="60"/>
  </w:num>
  <w:num w:numId="127">
    <w:abstractNumId w:val="13"/>
  </w:num>
  <w:num w:numId="128">
    <w:abstractNumId w:val="18"/>
  </w:num>
  <w:num w:numId="129">
    <w:abstractNumId w:val="169"/>
  </w:num>
  <w:num w:numId="130">
    <w:abstractNumId w:val="245"/>
  </w:num>
  <w:num w:numId="131">
    <w:abstractNumId w:val="224"/>
  </w:num>
  <w:num w:numId="132">
    <w:abstractNumId w:val="228"/>
  </w:num>
  <w:num w:numId="133">
    <w:abstractNumId w:val="241"/>
  </w:num>
  <w:num w:numId="134">
    <w:abstractNumId w:val="40"/>
  </w:num>
  <w:num w:numId="135">
    <w:abstractNumId w:val="10"/>
  </w:num>
  <w:num w:numId="136">
    <w:abstractNumId w:val="184"/>
  </w:num>
  <w:num w:numId="137">
    <w:abstractNumId w:val="64"/>
  </w:num>
  <w:num w:numId="138">
    <w:abstractNumId w:val="201"/>
  </w:num>
  <w:num w:numId="139">
    <w:abstractNumId w:val="150"/>
  </w:num>
  <w:num w:numId="140">
    <w:abstractNumId w:val="88"/>
  </w:num>
  <w:num w:numId="141">
    <w:abstractNumId w:val="163"/>
  </w:num>
  <w:num w:numId="142">
    <w:abstractNumId w:val="41"/>
  </w:num>
  <w:num w:numId="143">
    <w:abstractNumId w:val="194"/>
  </w:num>
  <w:num w:numId="144">
    <w:abstractNumId w:val="3"/>
  </w:num>
  <w:num w:numId="145">
    <w:abstractNumId w:val="46"/>
  </w:num>
  <w:num w:numId="146">
    <w:abstractNumId w:val="137"/>
  </w:num>
  <w:num w:numId="147">
    <w:abstractNumId w:val="90"/>
  </w:num>
  <w:num w:numId="148">
    <w:abstractNumId w:val="186"/>
  </w:num>
  <w:num w:numId="149">
    <w:abstractNumId w:val="74"/>
  </w:num>
  <w:num w:numId="150">
    <w:abstractNumId w:val="213"/>
  </w:num>
  <w:num w:numId="151">
    <w:abstractNumId w:val="102"/>
  </w:num>
  <w:num w:numId="152">
    <w:abstractNumId w:val="131"/>
  </w:num>
  <w:num w:numId="153">
    <w:abstractNumId w:val="212"/>
  </w:num>
  <w:num w:numId="154">
    <w:abstractNumId w:val="79"/>
  </w:num>
  <w:num w:numId="155">
    <w:abstractNumId w:val="6"/>
  </w:num>
  <w:num w:numId="156">
    <w:abstractNumId w:val="19"/>
  </w:num>
  <w:num w:numId="157">
    <w:abstractNumId w:val="115"/>
  </w:num>
  <w:num w:numId="158">
    <w:abstractNumId w:val="215"/>
  </w:num>
  <w:num w:numId="159">
    <w:abstractNumId w:val="1"/>
  </w:num>
  <w:num w:numId="160">
    <w:abstractNumId w:val="4"/>
  </w:num>
  <w:num w:numId="161">
    <w:abstractNumId w:val="24"/>
  </w:num>
  <w:num w:numId="162">
    <w:abstractNumId w:val="231"/>
  </w:num>
  <w:num w:numId="163">
    <w:abstractNumId w:val="65"/>
  </w:num>
  <w:num w:numId="164">
    <w:abstractNumId w:val="117"/>
  </w:num>
  <w:num w:numId="165">
    <w:abstractNumId w:val="176"/>
  </w:num>
  <w:num w:numId="166">
    <w:abstractNumId w:val="128"/>
  </w:num>
  <w:num w:numId="167">
    <w:abstractNumId w:val="69"/>
  </w:num>
  <w:num w:numId="168">
    <w:abstractNumId w:val="214"/>
  </w:num>
  <w:num w:numId="169">
    <w:abstractNumId w:val="93"/>
  </w:num>
  <w:num w:numId="170">
    <w:abstractNumId w:val="104"/>
  </w:num>
  <w:num w:numId="171">
    <w:abstractNumId w:val="217"/>
  </w:num>
  <w:num w:numId="172">
    <w:abstractNumId w:val="98"/>
  </w:num>
  <w:num w:numId="173">
    <w:abstractNumId w:val="61"/>
  </w:num>
  <w:num w:numId="174">
    <w:abstractNumId w:val="211"/>
  </w:num>
  <w:num w:numId="175">
    <w:abstractNumId w:val="232"/>
  </w:num>
  <w:num w:numId="176">
    <w:abstractNumId w:val="58"/>
  </w:num>
  <w:num w:numId="177">
    <w:abstractNumId w:val="0"/>
  </w:num>
  <w:num w:numId="178">
    <w:abstractNumId w:val="142"/>
  </w:num>
  <w:num w:numId="179">
    <w:abstractNumId w:val="171"/>
  </w:num>
  <w:num w:numId="180">
    <w:abstractNumId w:val="175"/>
  </w:num>
  <w:num w:numId="181">
    <w:abstractNumId w:val="20"/>
  </w:num>
  <w:num w:numId="182">
    <w:abstractNumId w:val="51"/>
  </w:num>
  <w:num w:numId="183">
    <w:abstractNumId w:val="178"/>
  </w:num>
  <w:num w:numId="184">
    <w:abstractNumId w:val="146"/>
  </w:num>
  <w:num w:numId="185">
    <w:abstractNumId w:val="207"/>
  </w:num>
  <w:num w:numId="186">
    <w:abstractNumId w:val="43"/>
  </w:num>
  <w:num w:numId="187">
    <w:abstractNumId w:val="161"/>
  </w:num>
  <w:num w:numId="188">
    <w:abstractNumId w:val="191"/>
  </w:num>
  <w:num w:numId="189">
    <w:abstractNumId w:val="108"/>
  </w:num>
  <w:num w:numId="190">
    <w:abstractNumId w:val="233"/>
  </w:num>
  <w:num w:numId="191">
    <w:abstractNumId w:val="199"/>
  </w:num>
  <w:num w:numId="192">
    <w:abstractNumId w:val="83"/>
  </w:num>
  <w:num w:numId="193">
    <w:abstractNumId w:val="84"/>
  </w:num>
  <w:num w:numId="194">
    <w:abstractNumId w:val="101"/>
  </w:num>
  <w:num w:numId="195">
    <w:abstractNumId w:val="242"/>
  </w:num>
  <w:num w:numId="196">
    <w:abstractNumId w:val="82"/>
  </w:num>
  <w:num w:numId="197">
    <w:abstractNumId w:val="185"/>
  </w:num>
  <w:num w:numId="198">
    <w:abstractNumId w:val="192"/>
  </w:num>
  <w:num w:numId="199">
    <w:abstractNumId w:val="5"/>
  </w:num>
  <w:num w:numId="200">
    <w:abstractNumId w:val="237"/>
  </w:num>
  <w:num w:numId="201">
    <w:abstractNumId w:val="76"/>
  </w:num>
  <w:num w:numId="202">
    <w:abstractNumId w:val="127"/>
  </w:num>
  <w:num w:numId="203">
    <w:abstractNumId w:val="22"/>
  </w:num>
  <w:num w:numId="204">
    <w:abstractNumId w:val="38"/>
  </w:num>
  <w:num w:numId="205">
    <w:abstractNumId w:val="62"/>
  </w:num>
  <w:num w:numId="206">
    <w:abstractNumId w:val="21"/>
  </w:num>
  <w:num w:numId="207">
    <w:abstractNumId w:val="55"/>
  </w:num>
  <w:num w:numId="208">
    <w:abstractNumId w:val="85"/>
  </w:num>
  <w:num w:numId="209">
    <w:abstractNumId w:val="143"/>
  </w:num>
  <w:num w:numId="210">
    <w:abstractNumId w:val="168"/>
  </w:num>
  <w:num w:numId="211">
    <w:abstractNumId w:val="36"/>
  </w:num>
  <w:num w:numId="212">
    <w:abstractNumId w:val="107"/>
  </w:num>
  <w:num w:numId="213">
    <w:abstractNumId w:val="209"/>
  </w:num>
  <w:num w:numId="214">
    <w:abstractNumId w:val="9"/>
  </w:num>
  <w:num w:numId="215">
    <w:abstractNumId w:val="68"/>
  </w:num>
  <w:num w:numId="216">
    <w:abstractNumId w:val="151"/>
  </w:num>
  <w:num w:numId="217">
    <w:abstractNumId w:val="230"/>
  </w:num>
  <w:num w:numId="218">
    <w:abstractNumId w:val="105"/>
  </w:num>
  <w:num w:numId="219">
    <w:abstractNumId w:val="26"/>
  </w:num>
  <w:num w:numId="220">
    <w:abstractNumId w:val="125"/>
  </w:num>
  <w:num w:numId="221">
    <w:abstractNumId w:val="205"/>
  </w:num>
  <w:num w:numId="222">
    <w:abstractNumId w:val="216"/>
  </w:num>
  <w:num w:numId="223">
    <w:abstractNumId w:val="144"/>
  </w:num>
  <w:num w:numId="224">
    <w:abstractNumId w:val="162"/>
  </w:num>
  <w:num w:numId="225">
    <w:abstractNumId w:val="183"/>
  </w:num>
  <w:num w:numId="226">
    <w:abstractNumId w:val="197"/>
  </w:num>
  <w:num w:numId="227">
    <w:abstractNumId w:val="206"/>
  </w:num>
  <w:num w:numId="228">
    <w:abstractNumId w:val="170"/>
  </w:num>
  <w:num w:numId="229">
    <w:abstractNumId w:val="47"/>
  </w:num>
  <w:num w:numId="230">
    <w:abstractNumId w:val="227"/>
  </w:num>
  <w:num w:numId="231">
    <w:abstractNumId w:val="15"/>
  </w:num>
  <w:num w:numId="232">
    <w:abstractNumId w:val="123"/>
  </w:num>
  <w:num w:numId="233">
    <w:abstractNumId w:val="155"/>
  </w:num>
  <w:num w:numId="234">
    <w:abstractNumId w:val="129"/>
  </w:num>
  <w:num w:numId="235">
    <w:abstractNumId w:val="86"/>
  </w:num>
  <w:num w:numId="236">
    <w:abstractNumId w:val="225"/>
  </w:num>
  <w:num w:numId="237">
    <w:abstractNumId w:val="94"/>
  </w:num>
  <w:num w:numId="238">
    <w:abstractNumId w:val="218"/>
  </w:num>
  <w:num w:numId="239">
    <w:abstractNumId w:val="234"/>
  </w:num>
  <w:num w:numId="240">
    <w:abstractNumId w:val="208"/>
  </w:num>
  <w:num w:numId="241">
    <w:abstractNumId w:val="141"/>
  </w:num>
  <w:num w:numId="242">
    <w:abstractNumId w:val="239"/>
  </w:num>
  <w:num w:numId="243">
    <w:abstractNumId w:val="73"/>
  </w:num>
  <w:num w:numId="244">
    <w:abstractNumId w:val="193"/>
  </w:num>
  <w:num w:numId="245">
    <w:abstractNumId w:val="157"/>
  </w:num>
  <w:num w:numId="246">
    <w:abstractNumId w:val="235"/>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35D"/>
    <w:rsid w:val="00006F3A"/>
    <w:rsid w:val="00026E88"/>
    <w:rsid w:val="00031839"/>
    <w:rsid w:val="00033D6D"/>
    <w:rsid w:val="000458ED"/>
    <w:rsid w:val="00054FAB"/>
    <w:rsid w:val="00055FAA"/>
    <w:rsid w:val="000611FD"/>
    <w:rsid w:val="00063270"/>
    <w:rsid w:val="000668B1"/>
    <w:rsid w:val="00081324"/>
    <w:rsid w:val="00085680"/>
    <w:rsid w:val="00095E8F"/>
    <w:rsid w:val="00096654"/>
    <w:rsid w:val="000A2E25"/>
    <w:rsid w:val="000B6FF3"/>
    <w:rsid w:val="000E0986"/>
    <w:rsid w:val="000E43F7"/>
    <w:rsid w:val="001043D2"/>
    <w:rsid w:val="00115938"/>
    <w:rsid w:val="00143BCE"/>
    <w:rsid w:val="00157E91"/>
    <w:rsid w:val="00167B82"/>
    <w:rsid w:val="001973D3"/>
    <w:rsid w:val="001A6530"/>
    <w:rsid w:val="001D6D04"/>
    <w:rsid w:val="001E5549"/>
    <w:rsid w:val="001F0C1B"/>
    <w:rsid w:val="001F6F19"/>
    <w:rsid w:val="002210EF"/>
    <w:rsid w:val="0022418C"/>
    <w:rsid w:val="00232526"/>
    <w:rsid w:val="00234125"/>
    <w:rsid w:val="00252392"/>
    <w:rsid w:val="00277F36"/>
    <w:rsid w:val="00286D12"/>
    <w:rsid w:val="00287F40"/>
    <w:rsid w:val="002978A9"/>
    <w:rsid w:val="002E4DDA"/>
    <w:rsid w:val="002F523D"/>
    <w:rsid w:val="00310559"/>
    <w:rsid w:val="0031640F"/>
    <w:rsid w:val="0032216A"/>
    <w:rsid w:val="003638AA"/>
    <w:rsid w:val="00383719"/>
    <w:rsid w:val="003C6571"/>
    <w:rsid w:val="003D680D"/>
    <w:rsid w:val="003D6BF0"/>
    <w:rsid w:val="003F4BFC"/>
    <w:rsid w:val="00413B3E"/>
    <w:rsid w:val="00416B31"/>
    <w:rsid w:val="00430616"/>
    <w:rsid w:val="00441CE9"/>
    <w:rsid w:val="00447C04"/>
    <w:rsid w:val="00466FB6"/>
    <w:rsid w:val="00473BE8"/>
    <w:rsid w:val="00475819"/>
    <w:rsid w:val="004813CB"/>
    <w:rsid w:val="004A37EC"/>
    <w:rsid w:val="004B5A89"/>
    <w:rsid w:val="004D1B90"/>
    <w:rsid w:val="004D6FB5"/>
    <w:rsid w:val="004E0997"/>
    <w:rsid w:val="005039F5"/>
    <w:rsid w:val="00506D67"/>
    <w:rsid w:val="00523FF5"/>
    <w:rsid w:val="005742CB"/>
    <w:rsid w:val="005770B3"/>
    <w:rsid w:val="00577701"/>
    <w:rsid w:val="00586257"/>
    <w:rsid w:val="00590665"/>
    <w:rsid w:val="00595125"/>
    <w:rsid w:val="005B5876"/>
    <w:rsid w:val="005F247D"/>
    <w:rsid w:val="00657720"/>
    <w:rsid w:val="0067604C"/>
    <w:rsid w:val="006763CF"/>
    <w:rsid w:val="00696959"/>
    <w:rsid w:val="006B4E40"/>
    <w:rsid w:val="006C5FDC"/>
    <w:rsid w:val="00721603"/>
    <w:rsid w:val="0074102A"/>
    <w:rsid w:val="00742FEA"/>
    <w:rsid w:val="00757ECF"/>
    <w:rsid w:val="00765140"/>
    <w:rsid w:val="00767FE9"/>
    <w:rsid w:val="007865D6"/>
    <w:rsid w:val="00790DE4"/>
    <w:rsid w:val="00792185"/>
    <w:rsid w:val="00793FFA"/>
    <w:rsid w:val="007B64C1"/>
    <w:rsid w:val="007B72F7"/>
    <w:rsid w:val="007C0411"/>
    <w:rsid w:val="007D5174"/>
    <w:rsid w:val="007E758D"/>
    <w:rsid w:val="00811E91"/>
    <w:rsid w:val="008122E6"/>
    <w:rsid w:val="008259C6"/>
    <w:rsid w:val="0085206F"/>
    <w:rsid w:val="00853015"/>
    <w:rsid w:val="00857DBA"/>
    <w:rsid w:val="00860183"/>
    <w:rsid w:val="00861403"/>
    <w:rsid w:val="00867F6E"/>
    <w:rsid w:val="008A088D"/>
    <w:rsid w:val="008B690F"/>
    <w:rsid w:val="008C0EB3"/>
    <w:rsid w:val="008C4E01"/>
    <w:rsid w:val="008E2D0C"/>
    <w:rsid w:val="008F5B8C"/>
    <w:rsid w:val="00910916"/>
    <w:rsid w:val="00916F9D"/>
    <w:rsid w:val="0092638C"/>
    <w:rsid w:val="00943FDF"/>
    <w:rsid w:val="00946FB1"/>
    <w:rsid w:val="00947BB2"/>
    <w:rsid w:val="00994BA7"/>
    <w:rsid w:val="00A0189B"/>
    <w:rsid w:val="00A02F7D"/>
    <w:rsid w:val="00A106F8"/>
    <w:rsid w:val="00A8408A"/>
    <w:rsid w:val="00A8635D"/>
    <w:rsid w:val="00AE2E9B"/>
    <w:rsid w:val="00B0400D"/>
    <w:rsid w:val="00B045A3"/>
    <w:rsid w:val="00B1023A"/>
    <w:rsid w:val="00B16B86"/>
    <w:rsid w:val="00B33ABE"/>
    <w:rsid w:val="00B45A06"/>
    <w:rsid w:val="00B65F59"/>
    <w:rsid w:val="00B6703E"/>
    <w:rsid w:val="00B773D9"/>
    <w:rsid w:val="00B962AA"/>
    <w:rsid w:val="00BA5E00"/>
    <w:rsid w:val="00BB24E9"/>
    <w:rsid w:val="00BB436D"/>
    <w:rsid w:val="00BC0350"/>
    <w:rsid w:val="00BE0128"/>
    <w:rsid w:val="00BE2414"/>
    <w:rsid w:val="00BE33E1"/>
    <w:rsid w:val="00BE787E"/>
    <w:rsid w:val="00C02013"/>
    <w:rsid w:val="00C12330"/>
    <w:rsid w:val="00C17C15"/>
    <w:rsid w:val="00C228CC"/>
    <w:rsid w:val="00C240D8"/>
    <w:rsid w:val="00C32BB7"/>
    <w:rsid w:val="00C34D58"/>
    <w:rsid w:val="00C41475"/>
    <w:rsid w:val="00C4173F"/>
    <w:rsid w:val="00C51481"/>
    <w:rsid w:val="00C52065"/>
    <w:rsid w:val="00C55872"/>
    <w:rsid w:val="00C56035"/>
    <w:rsid w:val="00C61A19"/>
    <w:rsid w:val="00C751F1"/>
    <w:rsid w:val="00C75255"/>
    <w:rsid w:val="00C8683F"/>
    <w:rsid w:val="00CC1F7B"/>
    <w:rsid w:val="00CC23BE"/>
    <w:rsid w:val="00CC316F"/>
    <w:rsid w:val="00CF0B06"/>
    <w:rsid w:val="00CF23B8"/>
    <w:rsid w:val="00CF71AC"/>
    <w:rsid w:val="00D01D8A"/>
    <w:rsid w:val="00D11C3A"/>
    <w:rsid w:val="00D12A6B"/>
    <w:rsid w:val="00D14AA2"/>
    <w:rsid w:val="00D232D9"/>
    <w:rsid w:val="00D24D70"/>
    <w:rsid w:val="00D32E23"/>
    <w:rsid w:val="00D460D4"/>
    <w:rsid w:val="00D46E99"/>
    <w:rsid w:val="00D6071D"/>
    <w:rsid w:val="00D6258F"/>
    <w:rsid w:val="00D664B5"/>
    <w:rsid w:val="00D82EDF"/>
    <w:rsid w:val="00D8324B"/>
    <w:rsid w:val="00DA21D8"/>
    <w:rsid w:val="00DA3C0C"/>
    <w:rsid w:val="00DB28E0"/>
    <w:rsid w:val="00DB33ED"/>
    <w:rsid w:val="00DB4DA8"/>
    <w:rsid w:val="00DB7B23"/>
    <w:rsid w:val="00DC30E4"/>
    <w:rsid w:val="00DD157D"/>
    <w:rsid w:val="00DE26A7"/>
    <w:rsid w:val="00E017CC"/>
    <w:rsid w:val="00E06B2F"/>
    <w:rsid w:val="00E11079"/>
    <w:rsid w:val="00E1399D"/>
    <w:rsid w:val="00E201D7"/>
    <w:rsid w:val="00E230D1"/>
    <w:rsid w:val="00E55917"/>
    <w:rsid w:val="00E6409B"/>
    <w:rsid w:val="00E664E5"/>
    <w:rsid w:val="00E67EBD"/>
    <w:rsid w:val="00E7711A"/>
    <w:rsid w:val="00E804EF"/>
    <w:rsid w:val="00E841EA"/>
    <w:rsid w:val="00E84C09"/>
    <w:rsid w:val="00E9317F"/>
    <w:rsid w:val="00E965F8"/>
    <w:rsid w:val="00EB3C10"/>
    <w:rsid w:val="00EB5608"/>
    <w:rsid w:val="00EC4A46"/>
    <w:rsid w:val="00EC68A7"/>
    <w:rsid w:val="00EE6D8E"/>
    <w:rsid w:val="00EF42B8"/>
    <w:rsid w:val="00F0203D"/>
    <w:rsid w:val="00F05381"/>
    <w:rsid w:val="00F15A0C"/>
    <w:rsid w:val="00F16F4A"/>
    <w:rsid w:val="00F340DA"/>
    <w:rsid w:val="00F45626"/>
    <w:rsid w:val="00F45B5E"/>
    <w:rsid w:val="00F46395"/>
    <w:rsid w:val="00F50A9E"/>
    <w:rsid w:val="00F56739"/>
    <w:rsid w:val="00F649D8"/>
    <w:rsid w:val="00F72F2F"/>
    <w:rsid w:val="00F92F0E"/>
    <w:rsid w:val="00FA3B5A"/>
    <w:rsid w:val="00FA7AB3"/>
    <w:rsid w:val="00FB4D01"/>
    <w:rsid w:val="00FB7EE3"/>
    <w:rsid w:val="00FC0E7F"/>
    <w:rsid w:val="00FC7537"/>
    <w:rsid w:val="00FD639B"/>
    <w:rsid w:val="00FD7DB7"/>
    <w:rsid w:val="00FE062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F96F8"/>
  <w15:chartTrackingRefBased/>
  <w15:docId w15:val="{6EED0074-75EF-4129-8D32-3F263F450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2414"/>
    <w:rPr>
      <w:lang w:val="en-US"/>
    </w:rPr>
  </w:style>
  <w:style w:type="paragraph" w:styleId="Heading1">
    <w:name w:val="heading 1"/>
    <w:basedOn w:val="Normal"/>
    <w:next w:val="Normal"/>
    <w:link w:val="Heading1Char"/>
    <w:uiPriority w:val="9"/>
    <w:qFormat/>
    <w:rsid w:val="00E841E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11F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023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A0189B"/>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0189B"/>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189B"/>
    <w:rPr>
      <w:color w:val="0000FF"/>
      <w:u w:val="single"/>
    </w:rPr>
  </w:style>
  <w:style w:type="character" w:styleId="FollowedHyperlink">
    <w:name w:val="FollowedHyperlink"/>
    <w:basedOn w:val="DefaultParagraphFont"/>
    <w:uiPriority w:val="99"/>
    <w:semiHidden/>
    <w:unhideWhenUsed/>
    <w:rsid w:val="00A0189B"/>
    <w:rPr>
      <w:color w:val="800080"/>
      <w:u w:val="single"/>
    </w:rPr>
  </w:style>
  <w:style w:type="paragraph" w:customStyle="1" w:styleId="Caption1">
    <w:name w:val="Caption1"/>
    <w:basedOn w:val="Normal"/>
    <w:rsid w:val="00A0189B"/>
    <w:pPr>
      <w:spacing w:before="100" w:beforeAutospacing="1" w:after="100" w:afterAutospacing="1"/>
    </w:pPr>
    <w:rPr>
      <w:rFonts w:ascii="Times New Roman" w:eastAsia="Times New Roman" w:hAnsi="Times New Roman" w:cs="Times New Roman"/>
      <w:sz w:val="24"/>
      <w:szCs w:val="24"/>
    </w:rPr>
  </w:style>
  <w:style w:type="character" w:customStyle="1" w:styleId="mathjaxpreview">
    <w:name w:val="mathjax_preview"/>
    <w:basedOn w:val="DefaultParagraphFont"/>
    <w:rsid w:val="00A0189B"/>
  </w:style>
  <w:style w:type="character" w:customStyle="1" w:styleId="mathjax">
    <w:name w:val="mathjax"/>
    <w:basedOn w:val="DefaultParagraphFont"/>
    <w:rsid w:val="00A0189B"/>
  </w:style>
  <w:style w:type="character" w:customStyle="1" w:styleId="math">
    <w:name w:val="math"/>
    <w:basedOn w:val="DefaultParagraphFont"/>
    <w:rsid w:val="00A0189B"/>
  </w:style>
  <w:style w:type="character" w:customStyle="1" w:styleId="mrow">
    <w:name w:val="mrow"/>
    <w:basedOn w:val="DefaultParagraphFont"/>
    <w:rsid w:val="00A0189B"/>
  </w:style>
  <w:style w:type="character" w:customStyle="1" w:styleId="mo">
    <w:name w:val="mo"/>
    <w:basedOn w:val="DefaultParagraphFont"/>
    <w:rsid w:val="00A0189B"/>
  </w:style>
  <w:style w:type="character" w:customStyle="1" w:styleId="mn">
    <w:name w:val="mn"/>
    <w:basedOn w:val="DefaultParagraphFont"/>
    <w:rsid w:val="00A0189B"/>
  </w:style>
  <w:style w:type="character" w:customStyle="1" w:styleId="msubsup">
    <w:name w:val="msubsup"/>
    <w:basedOn w:val="DefaultParagraphFont"/>
    <w:rsid w:val="00A0189B"/>
  </w:style>
  <w:style w:type="character" w:customStyle="1" w:styleId="texatom">
    <w:name w:val="texatom"/>
    <w:basedOn w:val="DefaultParagraphFont"/>
    <w:rsid w:val="00A0189B"/>
  </w:style>
  <w:style w:type="character" w:customStyle="1" w:styleId="mi">
    <w:name w:val="mi"/>
    <w:basedOn w:val="DefaultParagraphFont"/>
    <w:rsid w:val="00A0189B"/>
  </w:style>
  <w:style w:type="character" w:styleId="UnresolvedMention">
    <w:name w:val="Unresolved Mention"/>
    <w:basedOn w:val="DefaultParagraphFont"/>
    <w:uiPriority w:val="99"/>
    <w:semiHidden/>
    <w:unhideWhenUsed/>
    <w:rsid w:val="00A0189B"/>
    <w:rPr>
      <w:color w:val="808080"/>
      <w:shd w:val="clear" w:color="auto" w:fill="E6E6E6"/>
    </w:rPr>
  </w:style>
  <w:style w:type="character" w:customStyle="1" w:styleId="Heading2Char">
    <w:name w:val="Heading 2 Char"/>
    <w:basedOn w:val="DefaultParagraphFont"/>
    <w:link w:val="Heading2"/>
    <w:uiPriority w:val="9"/>
    <w:rsid w:val="000611FD"/>
    <w:rPr>
      <w:rFonts w:asciiTheme="majorHAnsi" w:eastAsiaTheme="majorEastAsia" w:hAnsiTheme="majorHAnsi" w:cstheme="majorBidi"/>
      <w:color w:val="365F91" w:themeColor="accent1" w:themeShade="BF"/>
      <w:sz w:val="26"/>
      <w:szCs w:val="26"/>
      <w:lang w:val="en-US"/>
    </w:rPr>
  </w:style>
  <w:style w:type="character" w:customStyle="1" w:styleId="Heading1Char">
    <w:name w:val="Heading 1 Char"/>
    <w:basedOn w:val="DefaultParagraphFont"/>
    <w:link w:val="Heading1"/>
    <w:uiPriority w:val="9"/>
    <w:rsid w:val="00E841EA"/>
    <w:rPr>
      <w:rFonts w:asciiTheme="majorHAnsi" w:eastAsiaTheme="majorEastAsia" w:hAnsiTheme="majorHAnsi" w:cstheme="majorBidi"/>
      <w:color w:val="365F91" w:themeColor="accent1" w:themeShade="BF"/>
      <w:sz w:val="32"/>
      <w:szCs w:val="32"/>
      <w:lang w:val="en-US"/>
    </w:rPr>
  </w:style>
  <w:style w:type="paragraph" w:customStyle="1" w:styleId="Caption2">
    <w:name w:val="Caption2"/>
    <w:basedOn w:val="Normal"/>
    <w:rsid w:val="00EB3C10"/>
    <w:pPr>
      <w:spacing w:before="100" w:beforeAutospacing="1" w:after="100" w:afterAutospacing="1"/>
    </w:pPr>
    <w:rPr>
      <w:rFonts w:ascii="Times New Roman" w:eastAsia="Times New Roman" w:hAnsi="Times New Roman" w:cs="Times New Roman"/>
      <w:sz w:val="24"/>
      <w:szCs w:val="24"/>
    </w:rPr>
  </w:style>
  <w:style w:type="character" w:customStyle="1" w:styleId="mode-toggle-button">
    <w:name w:val="mode-toggle-button"/>
    <w:basedOn w:val="DefaultParagraphFont"/>
    <w:rsid w:val="00D232D9"/>
  </w:style>
  <w:style w:type="paragraph" w:styleId="NoSpacing">
    <w:name w:val="No Spacing"/>
    <w:uiPriority w:val="1"/>
    <w:qFormat/>
    <w:rsid w:val="00EC4A46"/>
    <w:rPr>
      <w:lang w:val="en-US"/>
    </w:rPr>
  </w:style>
  <w:style w:type="character" w:customStyle="1" w:styleId="Heading3Char">
    <w:name w:val="Heading 3 Char"/>
    <w:basedOn w:val="DefaultParagraphFont"/>
    <w:link w:val="Heading3"/>
    <w:uiPriority w:val="9"/>
    <w:rsid w:val="00B1023A"/>
    <w:rPr>
      <w:rFonts w:asciiTheme="majorHAnsi" w:eastAsiaTheme="majorEastAsia" w:hAnsiTheme="majorHAnsi" w:cstheme="majorBidi"/>
      <w:color w:val="243F60" w:themeColor="accent1" w:themeShade="7F"/>
      <w:sz w:val="24"/>
      <w:szCs w:val="24"/>
      <w:lang w:val="en-US"/>
    </w:rPr>
  </w:style>
  <w:style w:type="paragraph" w:styleId="BalloonText">
    <w:name w:val="Balloon Text"/>
    <w:basedOn w:val="Normal"/>
    <w:link w:val="BalloonTextChar"/>
    <w:uiPriority w:val="99"/>
    <w:semiHidden/>
    <w:unhideWhenUsed/>
    <w:rsid w:val="00FA3B5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B5A"/>
    <w:rPr>
      <w:rFonts w:ascii="Segoe UI" w:hAnsi="Segoe UI" w:cs="Segoe UI"/>
      <w:sz w:val="18"/>
      <w:szCs w:val="18"/>
      <w:lang w:val="en-US"/>
    </w:rPr>
  </w:style>
  <w:style w:type="character" w:styleId="Strong">
    <w:name w:val="Strong"/>
    <w:basedOn w:val="DefaultParagraphFont"/>
    <w:uiPriority w:val="22"/>
    <w:qFormat/>
    <w:rsid w:val="00C4147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5688">
      <w:bodyDiv w:val="1"/>
      <w:marLeft w:val="0"/>
      <w:marRight w:val="0"/>
      <w:marTop w:val="0"/>
      <w:marBottom w:val="0"/>
      <w:divBdr>
        <w:top w:val="none" w:sz="0" w:space="0" w:color="auto"/>
        <w:left w:val="none" w:sz="0" w:space="0" w:color="auto"/>
        <w:bottom w:val="none" w:sz="0" w:space="0" w:color="auto"/>
        <w:right w:val="none" w:sz="0" w:space="0" w:color="auto"/>
      </w:divBdr>
      <w:divsChild>
        <w:div w:id="1926255747">
          <w:marLeft w:val="0"/>
          <w:marRight w:val="0"/>
          <w:marTop w:val="0"/>
          <w:marBottom w:val="0"/>
          <w:divBdr>
            <w:top w:val="none" w:sz="0" w:space="0" w:color="auto"/>
            <w:left w:val="none" w:sz="0" w:space="0" w:color="auto"/>
            <w:bottom w:val="none" w:sz="0" w:space="0" w:color="auto"/>
            <w:right w:val="none" w:sz="0" w:space="0" w:color="auto"/>
          </w:divBdr>
        </w:div>
        <w:div w:id="125744193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71083">
      <w:bodyDiv w:val="1"/>
      <w:marLeft w:val="0"/>
      <w:marRight w:val="0"/>
      <w:marTop w:val="0"/>
      <w:marBottom w:val="0"/>
      <w:divBdr>
        <w:top w:val="none" w:sz="0" w:space="0" w:color="auto"/>
        <w:left w:val="none" w:sz="0" w:space="0" w:color="auto"/>
        <w:bottom w:val="none" w:sz="0" w:space="0" w:color="auto"/>
        <w:right w:val="none" w:sz="0" w:space="0" w:color="auto"/>
      </w:divBdr>
      <w:divsChild>
        <w:div w:id="1835759601">
          <w:marLeft w:val="0"/>
          <w:marRight w:val="0"/>
          <w:marTop w:val="0"/>
          <w:marBottom w:val="0"/>
          <w:divBdr>
            <w:top w:val="none" w:sz="0" w:space="0" w:color="auto"/>
            <w:left w:val="none" w:sz="0" w:space="0" w:color="auto"/>
            <w:bottom w:val="none" w:sz="0" w:space="0" w:color="auto"/>
            <w:right w:val="none" w:sz="0" w:space="0" w:color="auto"/>
          </w:divBdr>
        </w:div>
        <w:div w:id="14969914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3942206">
      <w:bodyDiv w:val="1"/>
      <w:marLeft w:val="0"/>
      <w:marRight w:val="0"/>
      <w:marTop w:val="0"/>
      <w:marBottom w:val="0"/>
      <w:divBdr>
        <w:top w:val="none" w:sz="0" w:space="0" w:color="auto"/>
        <w:left w:val="none" w:sz="0" w:space="0" w:color="auto"/>
        <w:bottom w:val="none" w:sz="0" w:space="0" w:color="auto"/>
        <w:right w:val="none" w:sz="0" w:space="0" w:color="auto"/>
      </w:divBdr>
      <w:divsChild>
        <w:div w:id="1840077497">
          <w:marLeft w:val="0"/>
          <w:marRight w:val="0"/>
          <w:marTop w:val="0"/>
          <w:marBottom w:val="0"/>
          <w:divBdr>
            <w:top w:val="none" w:sz="0" w:space="0" w:color="auto"/>
            <w:left w:val="none" w:sz="0" w:space="0" w:color="auto"/>
            <w:bottom w:val="none" w:sz="0" w:space="0" w:color="auto"/>
            <w:right w:val="none" w:sz="0" w:space="0" w:color="auto"/>
          </w:divBdr>
          <w:divsChild>
            <w:div w:id="839320884">
              <w:marLeft w:val="0"/>
              <w:marRight w:val="0"/>
              <w:marTop w:val="0"/>
              <w:marBottom w:val="0"/>
              <w:divBdr>
                <w:top w:val="none" w:sz="0" w:space="0" w:color="auto"/>
                <w:left w:val="none" w:sz="0" w:space="0" w:color="auto"/>
                <w:bottom w:val="none" w:sz="0" w:space="0" w:color="auto"/>
                <w:right w:val="none" w:sz="0" w:space="0" w:color="auto"/>
              </w:divBdr>
            </w:div>
            <w:div w:id="850682627">
              <w:marLeft w:val="0"/>
              <w:marRight w:val="0"/>
              <w:marTop w:val="0"/>
              <w:marBottom w:val="0"/>
              <w:divBdr>
                <w:top w:val="none" w:sz="0" w:space="0" w:color="auto"/>
                <w:left w:val="none" w:sz="0" w:space="0" w:color="auto"/>
                <w:bottom w:val="none" w:sz="0" w:space="0" w:color="auto"/>
                <w:right w:val="none" w:sz="0" w:space="0" w:color="auto"/>
              </w:divBdr>
            </w:div>
            <w:div w:id="277614438">
              <w:marLeft w:val="0"/>
              <w:marRight w:val="0"/>
              <w:marTop w:val="0"/>
              <w:marBottom w:val="0"/>
              <w:divBdr>
                <w:top w:val="none" w:sz="0" w:space="0" w:color="auto"/>
                <w:left w:val="none" w:sz="0" w:space="0" w:color="auto"/>
                <w:bottom w:val="none" w:sz="0" w:space="0" w:color="auto"/>
                <w:right w:val="none" w:sz="0" w:space="0" w:color="auto"/>
              </w:divBdr>
            </w:div>
            <w:div w:id="956177685">
              <w:marLeft w:val="0"/>
              <w:marRight w:val="0"/>
              <w:marTop w:val="0"/>
              <w:marBottom w:val="0"/>
              <w:divBdr>
                <w:top w:val="none" w:sz="0" w:space="0" w:color="auto"/>
                <w:left w:val="none" w:sz="0" w:space="0" w:color="auto"/>
                <w:bottom w:val="none" w:sz="0" w:space="0" w:color="auto"/>
                <w:right w:val="none" w:sz="0" w:space="0" w:color="auto"/>
              </w:divBdr>
            </w:div>
            <w:div w:id="770782217">
              <w:marLeft w:val="0"/>
              <w:marRight w:val="0"/>
              <w:marTop w:val="0"/>
              <w:marBottom w:val="0"/>
              <w:divBdr>
                <w:top w:val="none" w:sz="0" w:space="0" w:color="auto"/>
                <w:left w:val="none" w:sz="0" w:space="0" w:color="auto"/>
                <w:bottom w:val="none" w:sz="0" w:space="0" w:color="auto"/>
                <w:right w:val="none" w:sz="0" w:space="0" w:color="auto"/>
              </w:divBdr>
            </w:div>
            <w:div w:id="1630628833">
              <w:marLeft w:val="0"/>
              <w:marRight w:val="0"/>
              <w:marTop w:val="0"/>
              <w:marBottom w:val="0"/>
              <w:divBdr>
                <w:top w:val="none" w:sz="0" w:space="0" w:color="auto"/>
                <w:left w:val="none" w:sz="0" w:space="0" w:color="auto"/>
                <w:bottom w:val="none" w:sz="0" w:space="0" w:color="auto"/>
                <w:right w:val="none" w:sz="0" w:space="0" w:color="auto"/>
              </w:divBdr>
            </w:div>
            <w:div w:id="1351227114">
              <w:marLeft w:val="0"/>
              <w:marRight w:val="0"/>
              <w:marTop w:val="0"/>
              <w:marBottom w:val="0"/>
              <w:divBdr>
                <w:top w:val="none" w:sz="0" w:space="0" w:color="auto"/>
                <w:left w:val="none" w:sz="0" w:space="0" w:color="auto"/>
                <w:bottom w:val="none" w:sz="0" w:space="0" w:color="auto"/>
                <w:right w:val="none" w:sz="0" w:space="0" w:color="auto"/>
              </w:divBdr>
            </w:div>
            <w:div w:id="818498773">
              <w:marLeft w:val="0"/>
              <w:marRight w:val="0"/>
              <w:marTop w:val="0"/>
              <w:marBottom w:val="0"/>
              <w:divBdr>
                <w:top w:val="none" w:sz="0" w:space="0" w:color="auto"/>
                <w:left w:val="none" w:sz="0" w:space="0" w:color="auto"/>
                <w:bottom w:val="none" w:sz="0" w:space="0" w:color="auto"/>
                <w:right w:val="none" w:sz="0" w:space="0" w:color="auto"/>
              </w:divBdr>
            </w:div>
            <w:div w:id="584001740">
              <w:marLeft w:val="0"/>
              <w:marRight w:val="0"/>
              <w:marTop w:val="0"/>
              <w:marBottom w:val="0"/>
              <w:divBdr>
                <w:top w:val="none" w:sz="0" w:space="0" w:color="auto"/>
                <w:left w:val="none" w:sz="0" w:space="0" w:color="auto"/>
                <w:bottom w:val="none" w:sz="0" w:space="0" w:color="auto"/>
                <w:right w:val="none" w:sz="0" w:space="0" w:color="auto"/>
              </w:divBdr>
            </w:div>
            <w:div w:id="873925706">
              <w:marLeft w:val="0"/>
              <w:marRight w:val="0"/>
              <w:marTop w:val="0"/>
              <w:marBottom w:val="0"/>
              <w:divBdr>
                <w:top w:val="none" w:sz="0" w:space="0" w:color="auto"/>
                <w:left w:val="none" w:sz="0" w:space="0" w:color="auto"/>
                <w:bottom w:val="none" w:sz="0" w:space="0" w:color="auto"/>
                <w:right w:val="none" w:sz="0" w:space="0" w:color="auto"/>
              </w:divBdr>
            </w:div>
            <w:div w:id="20232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9102">
      <w:bodyDiv w:val="1"/>
      <w:marLeft w:val="0"/>
      <w:marRight w:val="0"/>
      <w:marTop w:val="0"/>
      <w:marBottom w:val="0"/>
      <w:divBdr>
        <w:top w:val="none" w:sz="0" w:space="0" w:color="auto"/>
        <w:left w:val="none" w:sz="0" w:space="0" w:color="auto"/>
        <w:bottom w:val="none" w:sz="0" w:space="0" w:color="auto"/>
        <w:right w:val="none" w:sz="0" w:space="0" w:color="auto"/>
      </w:divBdr>
      <w:divsChild>
        <w:div w:id="1949653208">
          <w:marLeft w:val="0"/>
          <w:marRight w:val="0"/>
          <w:marTop w:val="0"/>
          <w:marBottom w:val="0"/>
          <w:divBdr>
            <w:top w:val="none" w:sz="0" w:space="0" w:color="auto"/>
            <w:left w:val="none" w:sz="0" w:space="0" w:color="auto"/>
            <w:bottom w:val="none" w:sz="0" w:space="0" w:color="auto"/>
            <w:right w:val="none" w:sz="0" w:space="0" w:color="auto"/>
          </w:divBdr>
        </w:div>
        <w:div w:id="10543074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1275664">
      <w:bodyDiv w:val="1"/>
      <w:marLeft w:val="0"/>
      <w:marRight w:val="0"/>
      <w:marTop w:val="0"/>
      <w:marBottom w:val="0"/>
      <w:divBdr>
        <w:top w:val="none" w:sz="0" w:space="0" w:color="auto"/>
        <w:left w:val="none" w:sz="0" w:space="0" w:color="auto"/>
        <w:bottom w:val="none" w:sz="0" w:space="0" w:color="auto"/>
        <w:right w:val="none" w:sz="0" w:space="0" w:color="auto"/>
      </w:divBdr>
      <w:divsChild>
        <w:div w:id="1502694514">
          <w:marLeft w:val="0"/>
          <w:marRight w:val="0"/>
          <w:marTop w:val="0"/>
          <w:marBottom w:val="0"/>
          <w:divBdr>
            <w:top w:val="none" w:sz="0" w:space="0" w:color="auto"/>
            <w:left w:val="none" w:sz="0" w:space="0" w:color="auto"/>
            <w:bottom w:val="none" w:sz="0" w:space="0" w:color="auto"/>
            <w:right w:val="none" w:sz="0" w:space="0" w:color="auto"/>
          </w:divBdr>
        </w:div>
        <w:div w:id="90834234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7608353">
      <w:bodyDiv w:val="1"/>
      <w:marLeft w:val="0"/>
      <w:marRight w:val="0"/>
      <w:marTop w:val="0"/>
      <w:marBottom w:val="0"/>
      <w:divBdr>
        <w:top w:val="none" w:sz="0" w:space="0" w:color="auto"/>
        <w:left w:val="none" w:sz="0" w:space="0" w:color="auto"/>
        <w:bottom w:val="none" w:sz="0" w:space="0" w:color="auto"/>
        <w:right w:val="none" w:sz="0" w:space="0" w:color="auto"/>
      </w:divBdr>
      <w:divsChild>
        <w:div w:id="614798122">
          <w:marLeft w:val="0"/>
          <w:marRight w:val="0"/>
          <w:marTop w:val="0"/>
          <w:marBottom w:val="0"/>
          <w:divBdr>
            <w:top w:val="none" w:sz="0" w:space="0" w:color="auto"/>
            <w:left w:val="none" w:sz="0" w:space="0" w:color="auto"/>
            <w:bottom w:val="none" w:sz="0" w:space="0" w:color="auto"/>
            <w:right w:val="none" w:sz="0" w:space="0" w:color="auto"/>
          </w:divBdr>
        </w:div>
        <w:div w:id="103534507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4743571">
      <w:bodyDiv w:val="1"/>
      <w:marLeft w:val="0"/>
      <w:marRight w:val="0"/>
      <w:marTop w:val="0"/>
      <w:marBottom w:val="0"/>
      <w:divBdr>
        <w:top w:val="none" w:sz="0" w:space="0" w:color="auto"/>
        <w:left w:val="none" w:sz="0" w:space="0" w:color="auto"/>
        <w:bottom w:val="none" w:sz="0" w:space="0" w:color="auto"/>
        <w:right w:val="none" w:sz="0" w:space="0" w:color="auto"/>
      </w:divBdr>
      <w:divsChild>
        <w:div w:id="686828561">
          <w:marLeft w:val="0"/>
          <w:marRight w:val="0"/>
          <w:marTop w:val="0"/>
          <w:marBottom w:val="0"/>
          <w:divBdr>
            <w:top w:val="none" w:sz="0" w:space="0" w:color="auto"/>
            <w:left w:val="none" w:sz="0" w:space="0" w:color="auto"/>
            <w:bottom w:val="none" w:sz="0" w:space="0" w:color="auto"/>
            <w:right w:val="none" w:sz="0" w:space="0" w:color="auto"/>
          </w:divBdr>
        </w:div>
        <w:div w:id="80767262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2879100">
      <w:bodyDiv w:val="1"/>
      <w:marLeft w:val="0"/>
      <w:marRight w:val="0"/>
      <w:marTop w:val="0"/>
      <w:marBottom w:val="0"/>
      <w:divBdr>
        <w:top w:val="none" w:sz="0" w:space="0" w:color="auto"/>
        <w:left w:val="none" w:sz="0" w:space="0" w:color="auto"/>
        <w:bottom w:val="none" w:sz="0" w:space="0" w:color="auto"/>
        <w:right w:val="none" w:sz="0" w:space="0" w:color="auto"/>
      </w:divBdr>
      <w:divsChild>
        <w:div w:id="1595212087">
          <w:marLeft w:val="0"/>
          <w:marRight w:val="0"/>
          <w:marTop w:val="0"/>
          <w:marBottom w:val="0"/>
          <w:divBdr>
            <w:top w:val="none" w:sz="0" w:space="0" w:color="auto"/>
            <w:left w:val="none" w:sz="0" w:space="0" w:color="auto"/>
            <w:bottom w:val="none" w:sz="0" w:space="0" w:color="auto"/>
            <w:right w:val="none" w:sz="0" w:space="0" w:color="auto"/>
          </w:divBdr>
        </w:div>
        <w:div w:id="74515313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6995264">
      <w:bodyDiv w:val="1"/>
      <w:marLeft w:val="0"/>
      <w:marRight w:val="0"/>
      <w:marTop w:val="0"/>
      <w:marBottom w:val="0"/>
      <w:divBdr>
        <w:top w:val="none" w:sz="0" w:space="0" w:color="auto"/>
        <w:left w:val="none" w:sz="0" w:space="0" w:color="auto"/>
        <w:bottom w:val="none" w:sz="0" w:space="0" w:color="auto"/>
        <w:right w:val="none" w:sz="0" w:space="0" w:color="auto"/>
      </w:divBdr>
      <w:divsChild>
        <w:div w:id="662973923">
          <w:marLeft w:val="0"/>
          <w:marRight w:val="0"/>
          <w:marTop w:val="0"/>
          <w:marBottom w:val="0"/>
          <w:divBdr>
            <w:top w:val="none" w:sz="0" w:space="0" w:color="auto"/>
            <w:left w:val="none" w:sz="0" w:space="0" w:color="auto"/>
            <w:bottom w:val="none" w:sz="0" w:space="0" w:color="auto"/>
            <w:right w:val="none" w:sz="0" w:space="0" w:color="auto"/>
          </w:divBdr>
        </w:div>
        <w:div w:id="86645259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538470">
      <w:bodyDiv w:val="1"/>
      <w:marLeft w:val="0"/>
      <w:marRight w:val="0"/>
      <w:marTop w:val="0"/>
      <w:marBottom w:val="0"/>
      <w:divBdr>
        <w:top w:val="none" w:sz="0" w:space="0" w:color="auto"/>
        <w:left w:val="none" w:sz="0" w:space="0" w:color="auto"/>
        <w:bottom w:val="none" w:sz="0" w:space="0" w:color="auto"/>
        <w:right w:val="none" w:sz="0" w:space="0" w:color="auto"/>
      </w:divBdr>
      <w:divsChild>
        <w:div w:id="746848826">
          <w:marLeft w:val="0"/>
          <w:marRight w:val="0"/>
          <w:marTop w:val="0"/>
          <w:marBottom w:val="0"/>
          <w:divBdr>
            <w:top w:val="none" w:sz="0" w:space="0" w:color="auto"/>
            <w:left w:val="none" w:sz="0" w:space="0" w:color="auto"/>
            <w:bottom w:val="none" w:sz="0" w:space="0" w:color="auto"/>
            <w:right w:val="none" w:sz="0" w:space="0" w:color="auto"/>
          </w:divBdr>
        </w:div>
        <w:div w:id="7444495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7067119">
      <w:bodyDiv w:val="1"/>
      <w:marLeft w:val="0"/>
      <w:marRight w:val="0"/>
      <w:marTop w:val="0"/>
      <w:marBottom w:val="0"/>
      <w:divBdr>
        <w:top w:val="none" w:sz="0" w:space="0" w:color="auto"/>
        <w:left w:val="none" w:sz="0" w:space="0" w:color="auto"/>
        <w:bottom w:val="none" w:sz="0" w:space="0" w:color="auto"/>
        <w:right w:val="none" w:sz="0" w:space="0" w:color="auto"/>
      </w:divBdr>
      <w:divsChild>
        <w:div w:id="1878085240">
          <w:marLeft w:val="0"/>
          <w:marRight w:val="0"/>
          <w:marTop w:val="0"/>
          <w:marBottom w:val="0"/>
          <w:divBdr>
            <w:top w:val="none" w:sz="0" w:space="0" w:color="auto"/>
            <w:left w:val="none" w:sz="0" w:space="0" w:color="auto"/>
            <w:bottom w:val="none" w:sz="0" w:space="0" w:color="auto"/>
            <w:right w:val="none" w:sz="0" w:space="0" w:color="auto"/>
          </w:divBdr>
        </w:div>
        <w:div w:id="26912322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991439">
      <w:bodyDiv w:val="1"/>
      <w:marLeft w:val="0"/>
      <w:marRight w:val="0"/>
      <w:marTop w:val="0"/>
      <w:marBottom w:val="0"/>
      <w:divBdr>
        <w:top w:val="none" w:sz="0" w:space="0" w:color="auto"/>
        <w:left w:val="none" w:sz="0" w:space="0" w:color="auto"/>
        <w:bottom w:val="none" w:sz="0" w:space="0" w:color="auto"/>
        <w:right w:val="none" w:sz="0" w:space="0" w:color="auto"/>
      </w:divBdr>
      <w:divsChild>
        <w:div w:id="138546389">
          <w:marLeft w:val="0"/>
          <w:marRight w:val="0"/>
          <w:marTop w:val="0"/>
          <w:marBottom w:val="0"/>
          <w:divBdr>
            <w:top w:val="none" w:sz="0" w:space="0" w:color="auto"/>
            <w:left w:val="none" w:sz="0" w:space="0" w:color="auto"/>
            <w:bottom w:val="none" w:sz="0" w:space="0" w:color="auto"/>
            <w:right w:val="none" w:sz="0" w:space="0" w:color="auto"/>
          </w:divBdr>
        </w:div>
        <w:div w:id="1442759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6625198">
      <w:bodyDiv w:val="1"/>
      <w:marLeft w:val="0"/>
      <w:marRight w:val="0"/>
      <w:marTop w:val="0"/>
      <w:marBottom w:val="0"/>
      <w:divBdr>
        <w:top w:val="none" w:sz="0" w:space="0" w:color="auto"/>
        <w:left w:val="none" w:sz="0" w:space="0" w:color="auto"/>
        <w:bottom w:val="none" w:sz="0" w:space="0" w:color="auto"/>
        <w:right w:val="none" w:sz="0" w:space="0" w:color="auto"/>
      </w:divBdr>
      <w:divsChild>
        <w:div w:id="1422753409">
          <w:marLeft w:val="0"/>
          <w:marRight w:val="0"/>
          <w:marTop w:val="0"/>
          <w:marBottom w:val="0"/>
          <w:divBdr>
            <w:top w:val="none" w:sz="0" w:space="0" w:color="auto"/>
            <w:left w:val="none" w:sz="0" w:space="0" w:color="auto"/>
            <w:bottom w:val="none" w:sz="0" w:space="0" w:color="auto"/>
            <w:right w:val="none" w:sz="0" w:space="0" w:color="auto"/>
          </w:divBdr>
        </w:div>
        <w:div w:id="187330416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7862704">
      <w:bodyDiv w:val="1"/>
      <w:marLeft w:val="0"/>
      <w:marRight w:val="0"/>
      <w:marTop w:val="0"/>
      <w:marBottom w:val="0"/>
      <w:divBdr>
        <w:top w:val="none" w:sz="0" w:space="0" w:color="auto"/>
        <w:left w:val="none" w:sz="0" w:space="0" w:color="auto"/>
        <w:bottom w:val="none" w:sz="0" w:space="0" w:color="auto"/>
        <w:right w:val="none" w:sz="0" w:space="0" w:color="auto"/>
      </w:divBdr>
      <w:divsChild>
        <w:div w:id="1505704179">
          <w:marLeft w:val="0"/>
          <w:marRight w:val="0"/>
          <w:marTop w:val="0"/>
          <w:marBottom w:val="0"/>
          <w:divBdr>
            <w:top w:val="none" w:sz="0" w:space="0" w:color="auto"/>
            <w:left w:val="none" w:sz="0" w:space="0" w:color="auto"/>
            <w:bottom w:val="none" w:sz="0" w:space="0" w:color="auto"/>
            <w:right w:val="none" w:sz="0" w:space="0" w:color="auto"/>
          </w:divBdr>
        </w:div>
        <w:div w:id="1767581681">
          <w:marLeft w:val="0"/>
          <w:marRight w:val="0"/>
          <w:marTop w:val="0"/>
          <w:marBottom w:val="0"/>
          <w:divBdr>
            <w:top w:val="none" w:sz="0" w:space="0" w:color="auto"/>
            <w:left w:val="none" w:sz="0" w:space="0" w:color="auto"/>
            <w:bottom w:val="none" w:sz="0" w:space="0" w:color="auto"/>
            <w:right w:val="none" w:sz="0" w:space="0" w:color="auto"/>
          </w:divBdr>
        </w:div>
        <w:div w:id="1784569876">
          <w:marLeft w:val="0"/>
          <w:marRight w:val="0"/>
          <w:marTop w:val="0"/>
          <w:marBottom w:val="0"/>
          <w:divBdr>
            <w:top w:val="none" w:sz="0" w:space="0" w:color="auto"/>
            <w:left w:val="none" w:sz="0" w:space="0" w:color="auto"/>
            <w:bottom w:val="none" w:sz="0" w:space="0" w:color="auto"/>
            <w:right w:val="none" w:sz="0" w:space="0" w:color="auto"/>
          </w:divBdr>
        </w:div>
        <w:div w:id="166593279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40070216">
      <w:bodyDiv w:val="1"/>
      <w:marLeft w:val="0"/>
      <w:marRight w:val="0"/>
      <w:marTop w:val="0"/>
      <w:marBottom w:val="0"/>
      <w:divBdr>
        <w:top w:val="none" w:sz="0" w:space="0" w:color="auto"/>
        <w:left w:val="none" w:sz="0" w:space="0" w:color="auto"/>
        <w:bottom w:val="none" w:sz="0" w:space="0" w:color="auto"/>
        <w:right w:val="none" w:sz="0" w:space="0" w:color="auto"/>
      </w:divBdr>
      <w:divsChild>
        <w:div w:id="945040214">
          <w:marLeft w:val="0"/>
          <w:marRight w:val="0"/>
          <w:marTop w:val="0"/>
          <w:marBottom w:val="0"/>
          <w:divBdr>
            <w:top w:val="none" w:sz="0" w:space="0" w:color="auto"/>
            <w:left w:val="none" w:sz="0" w:space="0" w:color="auto"/>
            <w:bottom w:val="none" w:sz="0" w:space="0" w:color="auto"/>
            <w:right w:val="none" w:sz="0" w:space="0" w:color="auto"/>
          </w:divBdr>
        </w:div>
        <w:div w:id="197841598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41985162">
      <w:bodyDiv w:val="1"/>
      <w:marLeft w:val="0"/>
      <w:marRight w:val="0"/>
      <w:marTop w:val="0"/>
      <w:marBottom w:val="0"/>
      <w:divBdr>
        <w:top w:val="none" w:sz="0" w:space="0" w:color="auto"/>
        <w:left w:val="none" w:sz="0" w:space="0" w:color="auto"/>
        <w:bottom w:val="none" w:sz="0" w:space="0" w:color="auto"/>
        <w:right w:val="none" w:sz="0" w:space="0" w:color="auto"/>
      </w:divBdr>
      <w:divsChild>
        <w:div w:id="1597133568">
          <w:marLeft w:val="0"/>
          <w:marRight w:val="0"/>
          <w:marTop w:val="0"/>
          <w:marBottom w:val="0"/>
          <w:divBdr>
            <w:top w:val="none" w:sz="0" w:space="0" w:color="auto"/>
            <w:left w:val="none" w:sz="0" w:space="0" w:color="auto"/>
            <w:bottom w:val="none" w:sz="0" w:space="0" w:color="auto"/>
            <w:right w:val="none" w:sz="0" w:space="0" w:color="auto"/>
          </w:divBdr>
        </w:div>
        <w:div w:id="5905107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78994613">
      <w:bodyDiv w:val="1"/>
      <w:marLeft w:val="0"/>
      <w:marRight w:val="0"/>
      <w:marTop w:val="0"/>
      <w:marBottom w:val="0"/>
      <w:divBdr>
        <w:top w:val="none" w:sz="0" w:space="0" w:color="auto"/>
        <w:left w:val="none" w:sz="0" w:space="0" w:color="auto"/>
        <w:bottom w:val="none" w:sz="0" w:space="0" w:color="auto"/>
        <w:right w:val="none" w:sz="0" w:space="0" w:color="auto"/>
      </w:divBdr>
      <w:divsChild>
        <w:div w:id="1438715431">
          <w:marLeft w:val="0"/>
          <w:marRight w:val="0"/>
          <w:marTop w:val="0"/>
          <w:marBottom w:val="0"/>
          <w:divBdr>
            <w:top w:val="none" w:sz="0" w:space="0" w:color="auto"/>
            <w:left w:val="none" w:sz="0" w:space="0" w:color="auto"/>
            <w:bottom w:val="none" w:sz="0" w:space="0" w:color="auto"/>
            <w:right w:val="none" w:sz="0" w:space="0" w:color="auto"/>
          </w:divBdr>
        </w:div>
        <w:div w:id="198228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93759213">
      <w:bodyDiv w:val="1"/>
      <w:marLeft w:val="0"/>
      <w:marRight w:val="0"/>
      <w:marTop w:val="0"/>
      <w:marBottom w:val="0"/>
      <w:divBdr>
        <w:top w:val="none" w:sz="0" w:space="0" w:color="auto"/>
        <w:left w:val="none" w:sz="0" w:space="0" w:color="auto"/>
        <w:bottom w:val="none" w:sz="0" w:space="0" w:color="auto"/>
        <w:right w:val="none" w:sz="0" w:space="0" w:color="auto"/>
      </w:divBdr>
      <w:divsChild>
        <w:div w:id="1639921257">
          <w:marLeft w:val="0"/>
          <w:marRight w:val="0"/>
          <w:marTop w:val="0"/>
          <w:marBottom w:val="0"/>
          <w:divBdr>
            <w:top w:val="none" w:sz="0" w:space="0" w:color="auto"/>
            <w:left w:val="none" w:sz="0" w:space="0" w:color="auto"/>
            <w:bottom w:val="none" w:sz="0" w:space="0" w:color="auto"/>
            <w:right w:val="none" w:sz="0" w:space="0" w:color="auto"/>
          </w:divBdr>
        </w:div>
        <w:div w:id="164685803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04286240">
      <w:bodyDiv w:val="1"/>
      <w:marLeft w:val="0"/>
      <w:marRight w:val="0"/>
      <w:marTop w:val="0"/>
      <w:marBottom w:val="0"/>
      <w:divBdr>
        <w:top w:val="none" w:sz="0" w:space="0" w:color="auto"/>
        <w:left w:val="none" w:sz="0" w:space="0" w:color="auto"/>
        <w:bottom w:val="none" w:sz="0" w:space="0" w:color="auto"/>
        <w:right w:val="none" w:sz="0" w:space="0" w:color="auto"/>
      </w:divBdr>
      <w:divsChild>
        <w:div w:id="1080100522">
          <w:marLeft w:val="0"/>
          <w:marRight w:val="0"/>
          <w:marTop w:val="0"/>
          <w:marBottom w:val="0"/>
          <w:divBdr>
            <w:top w:val="none" w:sz="0" w:space="0" w:color="auto"/>
            <w:left w:val="none" w:sz="0" w:space="0" w:color="auto"/>
            <w:bottom w:val="none" w:sz="0" w:space="0" w:color="auto"/>
            <w:right w:val="none" w:sz="0" w:space="0" w:color="auto"/>
          </w:divBdr>
        </w:div>
        <w:div w:id="21666598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29449909">
      <w:bodyDiv w:val="1"/>
      <w:marLeft w:val="0"/>
      <w:marRight w:val="0"/>
      <w:marTop w:val="0"/>
      <w:marBottom w:val="0"/>
      <w:divBdr>
        <w:top w:val="none" w:sz="0" w:space="0" w:color="auto"/>
        <w:left w:val="none" w:sz="0" w:space="0" w:color="auto"/>
        <w:bottom w:val="none" w:sz="0" w:space="0" w:color="auto"/>
        <w:right w:val="none" w:sz="0" w:space="0" w:color="auto"/>
      </w:divBdr>
      <w:divsChild>
        <w:div w:id="1921521968">
          <w:marLeft w:val="0"/>
          <w:marRight w:val="0"/>
          <w:marTop w:val="0"/>
          <w:marBottom w:val="0"/>
          <w:divBdr>
            <w:top w:val="none" w:sz="0" w:space="0" w:color="auto"/>
            <w:left w:val="none" w:sz="0" w:space="0" w:color="auto"/>
            <w:bottom w:val="none" w:sz="0" w:space="0" w:color="auto"/>
            <w:right w:val="none" w:sz="0" w:space="0" w:color="auto"/>
          </w:divBdr>
        </w:div>
        <w:div w:id="13986286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46445578">
      <w:bodyDiv w:val="1"/>
      <w:marLeft w:val="0"/>
      <w:marRight w:val="0"/>
      <w:marTop w:val="0"/>
      <w:marBottom w:val="0"/>
      <w:divBdr>
        <w:top w:val="none" w:sz="0" w:space="0" w:color="auto"/>
        <w:left w:val="none" w:sz="0" w:space="0" w:color="auto"/>
        <w:bottom w:val="none" w:sz="0" w:space="0" w:color="auto"/>
        <w:right w:val="none" w:sz="0" w:space="0" w:color="auto"/>
      </w:divBdr>
      <w:divsChild>
        <w:div w:id="711852983">
          <w:marLeft w:val="0"/>
          <w:marRight w:val="0"/>
          <w:marTop w:val="0"/>
          <w:marBottom w:val="0"/>
          <w:divBdr>
            <w:top w:val="none" w:sz="0" w:space="0" w:color="auto"/>
            <w:left w:val="none" w:sz="0" w:space="0" w:color="auto"/>
            <w:bottom w:val="none" w:sz="0" w:space="0" w:color="auto"/>
            <w:right w:val="none" w:sz="0" w:space="0" w:color="auto"/>
          </w:divBdr>
        </w:div>
        <w:div w:id="53073076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55740020">
      <w:bodyDiv w:val="1"/>
      <w:marLeft w:val="0"/>
      <w:marRight w:val="0"/>
      <w:marTop w:val="0"/>
      <w:marBottom w:val="0"/>
      <w:divBdr>
        <w:top w:val="none" w:sz="0" w:space="0" w:color="auto"/>
        <w:left w:val="none" w:sz="0" w:space="0" w:color="auto"/>
        <w:bottom w:val="none" w:sz="0" w:space="0" w:color="auto"/>
        <w:right w:val="none" w:sz="0" w:space="0" w:color="auto"/>
      </w:divBdr>
      <w:divsChild>
        <w:div w:id="1320308002">
          <w:marLeft w:val="0"/>
          <w:marRight w:val="0"/>
          <w:marTop w:val="0"/>
          <w:marBottom w:val="0"/>
          <w:divBdr>
            <w:top w:val="none" w:sz="0" w:space="0" w:color="auto"/>
            <w:left w:val="none" w:sz="0" w:space="0" w:color="auto"/>
            <w:bottom w:val="none" w:sz="0" w:space="0" w:color="auto"/>
            <w:right w:val="none" w:sz="0" w:space="0" w:color="auto"/>
          </w:divBdr>
        </w:div>
        <w:div w:id="16593362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77365826">
      <w:bodyDiv w:val="1"/>
      <w:marLeft w:val="0"/>
      <w:marRight w:val="0"/>
      <w:marTop w:val="0"/>
      <w:marBottom w:val="0"/>
      <w:divBdr>
        <w:top w:val="none" w:sz="0" w:space="0" w:color="auto"/>
        <w:left w:val="none" w:sz="0" w:space="0" w:color="auto"/>
        <w:bottom w:val="none" w:sz="0" w:space="0" w:color="auto"/>
        <w:right w:val="none" w:sz="0" w:space="0" w:color="auto"/>
      </w:divBdr>
      <w:divsChild>
        <w:div w:id="1976442727">
          <w:marLeft w:val="0"/>
          <w:marRight w:val="0"/>
          <w:marTop w:val="0"/>
          <w:marBottom w:val="0"/>
          <w:divBdr>
            <w:top w:val="none" w:sz="0" w:space="0" w:color="auto"/>
            <w:left w:val="none" w:sz="0" w:space="0" w:color="auto"/>
            <w:bottom w:val="none" w:sz="0" w:space="0" w:color="auto"/>
            <w:right w:val="none" w:sz="0" w:space="0" w:color="auto"/>
          </w:divBdr>
        </w:div>
        <w:div w:id="107952146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89308032">
      <w:bodyDiv w:val="1"/>
      <w:marLeft w:val="0"/>
      <w:marRight w:val="0"/>
      <w:marTop w:val="0"/>
      <w:marBottom w:val="0"/>
      <w:divBdr>
        <w:top w:val="none" w:sz="0" w:space="0" w:color="auto"/>
        <w:left w:val="none" w:sz="0" w:space="0" w:color="auto"/>
        <w:bottom w:val="none" w:sz="0" w:space="0" w:color="auto"/>
        <w:right w:val="none" w:sz="0" w:space="0" w:color="auto"/>
      </w:divBdr>
      <w:divsChild>
        <w:div w:id="666246210">
          <w:marLeft w:val="0"/>
          <w:marRight w:val="0"/>
          <w:marTop w:val="0"/>
          <w:marBottom w:val="0"/>
          <w:divBdr>
            <w:top w:val="none" w:sz="0" w:space="0" w:color="auto"/>
            <w:left w:val="none" w:sz="0" w:space="0" w:color="auto"/>
            <w:bottom w:val="none" w:sz="0" w:space="0" w:color="auto"/>
            <w:right w:val="none" w:sz="0" w:space="0" w:color="auto"/>
          </w:divBdr>
        </w:div>
        <w:div w:id="79517719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06193706">
      <w:bodyDiv w:val="1"/>
      <w:marLeft w:val="0"/>
      <w:marRight w:val="0"/>
      <w:marTop w:val="0"/>
      <w:marBottom w:val="0"/>
      <w:divBdr>
        <w:top w:val="none" w:sz="0" w:space="0" w:color="auto"/>
        <w:left w:val="none" w:sz="0" w:space="0" w:color="auto"/>
        <w:bottom w:val="none" w:sz="0" w:space="0" w:color="auto"/>
        <w:right w:val="none" w:sz="0" w:space="0" w:color="auto"/>
      </w:divBdr>
      <w:divsChild>
        <w:div w:id="358629696">
          <w:marLeft w:val="0"/>
          <w:marRight w:val="0"/>
          <w:marTop w:val="0"/>
          <w:marBottom w:val="0"/>
          <w:divBdr>
            <w:top w:val="none" w:sz="0" w:space="0" w:color="auto"/>
            <w:left w:val="none" w:sz="0" w:space="0" w:color="auto"/>
            <w:bottom w:val="none" w:sz="0" w:space="0" w:color="auto"/>
            <w:right w:val="none" w:sz="0" w:space="0" w:color="auto"/>
          </w:divBdr>
        </w:div>
        <w:div w:id="77039626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28742384">
      <w:bodyDiv w:val="1"/>
      <w:marLeft w:val="0"/>
      <w:marRight w:val="0"/>
      <w:marTop w:val="0"/>
      <w:marBottom w:val="0"/>
      <w:divBdr>
        <w:top w:val="none" w:sz="0" w:space="0" w:color="auto"/>
        <w:left w:val="none" w:sz="0" w:space="0" w:color="auto"/>
        <w:bottom w:val="none" w:sz="0" w:space="0" w:color="auto"/>
        <w:right w:val="none" w:sz="0" w:space="0" w:color="auto"/>
      </w:divBdr>
      <w:divsChild>
        <w:div w:id="902056962">
          <w:marLeft w:val="0"/>
          <w:marRight w:val="0"/>
          <w:marTop w:val="0"/>
          <w:marBottom w:val="0"/>
          <w:divBdr>
            <w:top w:val="none" w:sz="0" w:space="0" w:color="auto"/>
            <w:left w:val="none" w:sz="0" w:space="0" w:color="auto"/>
            <w:bottom w:val="none" w:sz="0" w:space="0" w:color="auto"/>
            <w:right w:val="none" w:sz="0" w:space="0" w:color="auto"/>
          </w:divBdr>
        </w:div>
        <w:div w:id="12334201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1292214">
      <w:bodyDiv w:val="1"/>
      <w:marLeft w:val="0"/>
      <w:marRight w:val="0"/>
      <w:marTop w:val="0"/>
      <w:marBottom w:val="0"/>
      <w:divBdr>
        <w:top w:val="none" w:sz="0" w:space="0" w:color="auto"/>
        <w:left w:val="none" w:sz="0" w:space="0" w:color="auto"/>
        <w:bottom w:val="none" w:sz="0" w:space="0" w:color="auto"/>
        <w:right w:val="none" w:sz="0" w:space="0" w:color="auto"/>
      </w:divBdr>
      <w:divsChild>
        <w:div w:id="1689675069">
          <w:marLeft w:val="0"/>
          <w:marRight w:val="0"/>
          <w:marTop w:val="0"/>
          <w:marBottom w:val="0"/>
          <w:divBdr>
            <w:top w:val="none" w:sz="0" w:space="0" w:color="auto"/>
            <w:left w:val="none" w:sz="0" w:space="0" w:color="auto"/>
            <w:bottom w:val="none" w:sz="0" w:space="0" w:color="auto"/>
            <w:right w:val="none" w:sz="0" w:space="0" w:color="auto"/>
          </w:divBdr>
        </w:div>
        <w:div w:id="77182686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4452102">
      <w:bodyDiv w:val="1"/>
      <w:marLeft w:val="0"/>
      <w:marRight w:val="0"/>
      <w:marTop w:val="0"/>
      <w:marBottom w:val="0"/>
      <w:divBdr>
        <w:top w:val="none" w:sz="0" w:space="0" w:color="auto"/>
        <w:left w:val="none" w:sz="0" w:space="0" w:color="auto"/>
        <w:bottom w:val="none" w:sz="0" w:space="0" w:color="auto"/>
        <w:right w:val="none" w:sz="0" w:space="0" w:color="auto"/>
      </w:divBdr>
      <w:divsChild>
        <w:div w:id="1288270097">
          <w:marLeft w:val="0"/>
          <w:marRight w:val="0"/>
          <w:marTop w:val="0"/>
          <w:marBottom w:val="0"/>
          <w:divBdr>
            <w:top w:val="none" w:sz="0" w:space="0" w:color="auto"/>
            <w:left w:val="none" w:sz="0" w:space="0" w:color="auto"/>
            <w:bottom w:val="none" w:sz="0" w:space="0" w:color="auto"/>
            <w:right w:val="none" w:sz="0" w:space="0" w:color="auto"/>
          </w:divBdr>
        </w:div>
        <w:div w:id="61764243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6875104">
      <w:bodyDiv w:val="1"/>
      <w:marLeft w:val="0"/>
      <w:marRight w:val="0"/>
      <w:marTop w:val="0"/>
      <w:marBottom w:val="0"/>
      <w:divBdr>
        <w:top w:val="none" w:sz="0" w:space="0" w:color="auto"/>
        <w:left w:val="none" w:sz="0" w:space="0" w:color="auto"/>
        <w:bottom w:val="none" w:sz="0" w:space="0" w:color="auto"/>
        <w:right w:val="none" w:sz="0" w:space="0" w:color="auto"/>
      </w:divBdr>
      <w:divsChild>
        <w:div w:id="1548371330">
          <w:marLeft w:val="0"/>
          <w:marRight w:val="0"/>
          <w:marTop w:val="0"/>
          <w:marBottom w:val="0"/>
          <w:divBdr>
            <w:top w:val="none" w:sz="0" w:space="0" w:color="auto"/>
            <w:left w:val="none" w:sz="0" w:space="0" w:color="auto"/>
            <w:bottom w:val="none" w:sz="0" w:space="0" w:color="auto"/>
            <w:right w:val="none" w:sz="0" w:space="0" w:color="auto"/>
          </w:divBdr>
        </w:div>
        <w:div w:id="20567641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9961972">
      <w:bodyDiv w:val="1"/>
      <w:marLeft w:val="0"/>
      <w:marRight w:val="0"/>
      <w:marTop w:val="0"/>
      <w:marBottom w:val="0"/>
      <w:divBdr>
        <w:top w:val="none" w:sz="0" w:space="0" w:color="auto"/>
        <w:left w:val="none" w:sz="0" w:space="0" w:color="auto"/>
        <w:bottom w:val="none" w:sz="0" w:space="0" w:color="auto"/>
        <w:right w:val="none" w:sz="0" w:space="0" w:color="auto"/>
      </w:divBdr>
      <w:divsChild>
        <w:div w:id="1136147017">
          <w:marLeft w:val="0"/>
          <w:marRight w:val="0"/>
          <w:marTop w:val="0"/>
          <w:marBottom w:val="0"/>
          <w:divBdr>
            <w:top w:val="none" w:sz="0" w:space="0" w:color="auto"/>
            <w:left w:val="none" w:sz="0" w:space="0" w:color="auto"/>
            <w:bottom w:val="none" w:sz="0" w:space="0" w:color="auto"/>
            <w:right w:val="none" w:sz="0" w:space="0" w:color="auto"/>
          </w:divBdr>
        </w:div>
        <w:div w:id="10967092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63738334">
      <w:bodyDiv w:val="1"/>
      <w:marLeft w:val="0"/>
      <w:marRight w:val="0"/>
      <w:marTop w:val="0"/>
      <w:marBottom w:val="0"/>
      <w:divBdr>
        <w:top w:val="none" w:sz="0" w:space="0" w:color="auto"/>
        <w:left w:val="none" w:sz="0" w:space="0" w:color="auto"/>
        <w:bottom w:val="none" w:sz="0" w:space="0" w:color="auto"/>
        <w:right w:val="none" w:sz="0" w:space="0" w:color="auto"/>
      </w:divBdr>
      <w:divsChild>
        <w:div w:id="201405320">
          <w:marLeft w:val="0"/>
          <w:marRight w:val="0"/>
          <w:marTop w:val="0"/>
          <w:marBottom w:val="0"/>
          <w:divBdr>
            <w:top w:val="none" w:sz="0" w:space="0" w:color="auto"/>
            <w:left w:val="none" w:sz="0" w:space="0" w:color="auto"/>
            <w:bottom w:val="none" w:sz="0" w:space="0" w:color="auto"/>
            <w:right w:val="none" w:sz="0" w:space="0" w:color="auto"/>
          </w:divBdr>
        </w:div>
        <w:div w:id="155480455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76268892">
      <w:bodyDiv w:val="1"/>
      <w:marLeft w:val="0"/>
      <w:marRight w:val="0"/>
      <w:marTop w:val="0"/>
      <w:marBottom w:val="0"/>
      <w:divBdr>
        <w:top w:val="none" w:sz="0" w:space="0" w:color="auto"/>
        <w:left w:val="none" w:sz="0" w:space="0" w:color="auto"/>
        <w:bottom w:val="none" w:sz="0" w:space="0" w:color="auto"/>
        <w:right w:val="none" w:sz="0" w:space="0" w:color="auto"/>
      </w:divBdr>
      <w:divsChild>
        <w:div w:id="1924338558">
          <w:marLeft w:val="0"/>
          <w:marRight w:val="0"/>
          <w:marTop w:val="0"/>
          <w:marBottom w:val="0"/>
          <w:divBdr>
            <w:top w:val="none" w:sz="0" w:space="0" w:color="auto"/>
            <w:left w:val="none" w:sz="0" w:space="0" w:color="auto"/>
            <w:bottom w:val="none" w:sz="0" w:space="0" w:color="auto"/>
            <w:right w:val="none" w:sz="0" w:space="0" w:color="auto"/>
          </w:divBdr>
        </w:div>
        <w:div w:id="82451725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82815907">
      <w:bodyDiv w:val="1"/>
      <w:marLeft w:val="0"/>
      <w:marRight w:val="0"/>
      <w:marTop w:val="0"/>
      <w:marBottom w:val="0"/>
      <w:divBdr>
        <w:top w:val="none" w:sz="0" w:space="0" w:color="auto"/>
        <w:left w:val="none" w:sz="0" w:space="0" w:color="auto"/>
        <w:bottom w:val="none" w:sz="0" w:space="0" w:color="auto"/>
        <w:right w:val="none" w:sz="0" w:space="0" w:color="auto"/>
      </w:divBdr>
      <w:divsChild>
        <w:div w:id="1360856793">
          <w:marLeft w:val="0"/>
          <w:marRight w:val="0"/>
          <w:marTop w:val="0"/>
          <w:marBottom w:val="0"/>
          <w:divBdr>
            <w:top w:val="none" w:sz="0" w:space="0" w:color="auto"/>
            <w:left w:val="none" w:sz="0" w:space="0" w:color="auto"/>
            <w:bottom w:val="none" w:sz="0" w:space="0" w:color="auto"/>
            <w:right w:val="none" w:sz="0" w:space="0" w:color="auto"/>
          </w:divBdr>
        </w:div>
        <w:div w:id="75277431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99321169">
      <w:bodyDiv w:val="1"/>
      <w:marLeft w:val="0"/>
      <w:marRight w:val="0"/>
      <w:marTop w:val="0"/>
      <w:marBottom w:val="0"/>
      <w:divBdr>
        <w:top w:val="none" w:sz="0" w:space="0" w:color="auto"/>
        <w:left w:val="none" w:sz="0" w:space="0" w:color="auto"/>
        <w:bottom w:val="none" w:sz="0" w:space="0" w:color="auto"/>
        <w:right w:val="none" w:sz="0" w:space="0" w:color="auto"/>
      </w:divBdr>
      <w:divsChild>
        <w:div w:id="614168951">
          <w:marLeft w:val="0"/>
          <w:marRight w:val="0"/>
          <w:marTop w:val="0"/>
          <w:marBottom w:val="0"/>
          <w:divBdr>
            <w:top w:val="none" w:sz="0" w:space="0" w:color="auto"/>
            <w:left w:val="none" w:sz="0" w:space="0" w:color="auto"/>
            <w:bottom w:val="none" w:sz="0" w:space="0" w:color="auto"/>
            <w:right w:val="none" w:sz="0" w:space="0" w:color="auto"/>
          </w:divBdr>
        </w:div>
        <w:div w:id="2041125328">
          <w:marLeft w:val="0"/>
          <w:marRight w:val="0"/>
          <w:marTop w:val="0"/>
          <w:marBottom w:val="0"/>
          <w:divBdr>
            <w:top w:val="none" w:sz="0" w:space="0" w:color="auto"/>
            <w:left w:val="none" w:sz="0" w:space="0" w:color="auto"/>
            <w:bottom w:val="none" w:sz="0" w:space="0" w:color="auto"/>
            <w:right w:val="none" w:sz="0" w:space="0" w:color="auto"/>
          </w:divBdr>
        </w:div>
        <w:div w:id="1070347534">
          <w:marLeft w:val="0"/>
          <w:marRight w:val="0"/>
          <w:marTop w:val="0"/>
          <w:marBottom w:val="0"/>
          <w:divBdr>
            <w:top w:val="none" w:sz="0" w:space="0" w:color="auto"/>
            <w:left w:val="none" w:sz="0" w:space="0" w:color="auto"/>
            <w:bottom w:val="none" w:sz="0" w:space="0" w:color="auto"/>
            <w:right w:val="none" w:sz="0" w:space="0" w:color="auto"/>
          </w:divBdr>
        </w:div>
        <w:div w:id="7761436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29999644">
      <w:bodyDiv w:val="1"/>
      <w:marLeft w:val="0"/>
      <w:marRight w:val="0"/>
      <w:marTop w:val="0"/>
      <w:marBottom w:val="0"/>
      <w:divBdr>
        <w:top w:val="none" w:sz="0" w:space="0" w:color="auto"/>
        <w:left w:val="none" w:sz="0" w:space="0" w:color="auto"/>
        <w:bottom w:val="none" w:sz="0" w:space="0" w:color="auto"/>
        <w:right w:val="none" w:sz="0" w:space="0" w:color="auto"/>
      </w:divBdr>
      <w:divsChild>
        <w:div w:id="1612398453">
          <w:marLeft w:val="0"/>
          <w:marRight w:val="0"/>
          <w:marTop w:val="0"/>
          <w:marBottom w:val="0"/>
          <w:divBdr>
            <w:top w:val="none" w:sz="0" w:space="0" w:color="auto"/>
            <w:left w:val="none" w:sz="0" w:space="0" w:color="auto"/>
            <w:bottom w:val="none" w:sz="0" w:space="0" w:color="auto"/>
            <w:right w:val="none" w:sz="0" w:space="0" w:color="auto"/>
          </w:divBdr>
        </w:div>
        <w:div w:id="38772423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54703681">
      <w:bodyDiv w:val="1"/>
      <w:marLeft w:val="0"/>
      <w:marRight w:val="0"/>
      <w:marTop w:val="0"/>
      <w:marBottom w:val="0"/>
      <w:divBdr>
        <w:top w:val="none" w:sz="0" w:space="0" w:color="auto"/>
        <w:left w:val="none" w:sz="0" w:space="0" w:color="auto"/>
        <w:bottom w:val="none" w:sz="0" w:space="0" w:color="auto"/>
        <w:right w:val="none" w:sz="0" w:space="0" w:color="auto"/>
      </w:divBdr>
      <w:divsChild>
        <w:div w:id="758140969">
          <w:marLeft w:val="0"/>
          <w:marRight w:val="0"/>
          <w:marTop w:val="0"/>
          <w:marBottom w:val="0"/>
          <w:divBdr>
            <w:top w:val="none" w:sz="0" w:space="0" w:color="auto"/>
            <w:left w:val="none" w:sz="0" w:space="0" w:color="auto"/>
            <w:bottom w:val="none" w:sz="0" w:space="0" w:color="auto"/>
            <w:right w:val="none" w:sz="0" w:space="0" w:color="auto"/>
          </w:divBdr>
        </w:div>
        <w:div w:id="20150367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79559664">
      <w:bodyDiv w:val="1"/>
      <w:marLeft w:val="0"/>
      <w:marRight w:val="0"/>
      <w:marTop w:val="0"/>
      <w:marBottom w:val="0"/>
      <w:divBdr>
        <w:top w:val="none" w:sz="0" w:space="0" w:color="auto"/>
        <w:left w:val="none" w:sz="0" w:space="0" w:color="auto"/>
        <w:bottom w:val="none" w:sz="0" w:space="0" w:color="auto"/>
        <w:right w:val="none" w:sz="0" w:space="0" w:color="auto"/>
      </w:divBdr>
      <w:divsChild>
        <w:div w:id="1772508406">
          <w:marLeft w:val="0"/>
          <w:marRight w:val="0"/>
          <w:marTop w:val="0"/>
          <w:marBottom w:val="0"/>
          <w:divBdr>
            <w:top w:val="none" w:sz="0" w:space="0" w:color="auto"/>
            <w:left w:val="none" w:sz="0" w:space="0" w:color="auto"/>
            <w:bottom w:val="none" w:sz="0" w:space="0" w:color="auto"/>
            <w:right w:val="none" w:sz="0" w:space="0" w:color="auto"/>
          </w:divBdr>
        </w:div>
        <w:div w:id="327339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89197240">
      <w:bodyDiv w:val="1"/>
      <w:marLeft w:val="0"/>
      <w:marRight w:val="0"/>
      <w:marTop w:val="0"/>
      <w:marBottom w:val="0"/>
      <w:divBdr>
        <w:top w:val="none" w:sz="0" w:space="0" w:color="auto"/>
        <w:left w:val="none" w:sz="0" w:space="0" w:color="auto"/>
        <w:bottom w:val="none" w:sz="0" w:space="0" w:color="auto"/>
        <w:right w:val="none" w:sz="0" w:space="0" w:color="auto"/>
      </w:divBdr>
      <w:divsChild>
        <w:div w:id="1868375268">
          <w:marLeft w:val="0"/>
          <w:marRight w:val="0"/>
          <w:marTop w:val="0"/>
          <w:marBottom w:val="0"/>
          <w:divBdr>
            <w:top w:val="none" w:sz="0" w:space="0" w:color="auto"/>
            <w:left w:val="none" w:sz="0" w:space="0" w:color="auto"/>
            <w:bottom w:val="none" w:sz="0" w:space="0" w:color="auto"/>
            <w:right w:val="none" w:sz="0" w:space="0" w:color="auto"/>
          </w:divBdr>
        </w:div>
        <w:div w:id="133839015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61081348">
      <w:bodyDiv w:val="1"/>
      <w:marLeft w:val="0"/>
      <w:marRight w:val="0"/>
      <w:marTop w:val="0"/>
      <w:marBottom w:val="0"/>
      <w:divBdr>
        <w:top w:val="none" w:sz="0" w:space="0" w:color="auto"/>
        <w:left w:val="none" w:sz="0" w:space="0" w:color="auto"/>
        <w:bottom w:val="none" w:sz="0" w:space="0" w:color="auto"/>
        <w:right w:val="none" w:sz="0" w:space="0" w:color="auto"/>
      </w:divBdr>
      <w:divsChild>
        <w:div w:id="1908420023">
          <w:marLeft w:val="0"/>
          <w:marRight w:val="0"/>
          <w:marTop w:val="0"/>
          <w:marBottom w:val="0"/>
          <w:divBdr>
            <w:top w:val="none" w:sz="0" w:space="0" w:color="auto"/>
            <w:left w:val="none" w:sz="0" w:space="0" w:color="auto"/>
            <w:bottom w:val="none" w:sz="0" w:space="0" w:color="auto"/>
            <w:right w:val="none" w:sz="0" w:space="0" w:color="auto"/>
          </w:divBdr>
        </w:div>
        <w:div w:id="8569709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96807694">
      <w:bodyDiv w:val="1"/>
      <w:marLeft w:val="0"/>
      <w:marRight w:val="0"/>
      <w:marTop w:val="0"/>
      <w:marBottom w:val="0"/>
      <w:divBdr>
        <w:top w:val="none" w:sz="0" w:space="0" w:color="auto"/>
        <w:left w:val="none" w:sz="0" w:space="0" w:color="auto"/>
        <w:bottom w:val="none" w:sz="0" w:space="0" w:color="auto"/>
        <w:right w:val="none" w:sz="0" w:space="0" w:color="auto"/>
      </w:divBdr>
      <w:divsChild>
        <w:div w:id="2091807102">
          <w:marLeft w:val="0"/>
          <w:marRight w:val="0"/>
          <w:marTop w:val="0"/>
          <w:marBottom w:val="0"/>
          <w:divBdr>
            <w:top w:val="none" w:sz="0" w:space="0" w:color="auto"/>
            <w:left w:val="none" w:sz="0" w:space="0" w:color="auto"/>
            <w:bottom w:val="none" w:sz="0" w:space="0" w:color="auto"/>
            <w:right w:val="none" w:sz="0" w:space="0" w:color="auto"/>
          </w:divBdr>
        </w:div>
        <w:div w:id="6905668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99669033">
      <w:bodyDiv w:val="1"/>
      <w:marLeft w:val="0"/>
      <w:marRight w:val="0"/>
      <w:marTop w:val="0"/>
      <w:marBottom w:val="0"/>
      <w:divBdr>
        <w:top w:val="none" w:sz="0" w:space="0" w:color="auto"/>
        <w:left w:val="none" w:sz="0" w:space="0" w:color="auto"/>
        <w:bottom w:val="none" w:sz="0" w:space="0" w:color="auto"/>
        <w:right w:val="none" w:sz="0" w:space="0" w:color="auto"/>
      </w:divBdr>
      <w:divsChild>
        <w:div w:id="184057173">
          <w:marLeft w:val="0"/>
          <w:marRight w:val="0"/>
          <w:marTop w:val="0"/>
          <w:marBottom w:val="0"/>
          <w:divBdr>
            <w:top w:val="none" w:sz="0" w:space="0" w:color="auto"/>
            <w:left w:val="none" w:sz="0" w:space="0" w:color="auto"/>
            <w:bottom w:val="none" w:sz="0" w:space="0" w:color="auto"/>
            <w:right w:val="none" w:sz="0" w:space="0" w:color="auto"/>
          </w:divBdr>
        </w:div>
        <w:div w:id="205069079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05954682">
      <w:bodyDiv w:val="1"/>
      <w:marLeft w:val="0"/>
      <w:marRight w:val="0"/>
      <w:marTop w:val="0"/>
      <w:marBottom w:val="0"/>
      <w:divBdr>
        <w:top w:val="none" w:sz="0" w:space="0" w:color="auto"/>
        <w:left w:val="none" w:sz="0" w:space="0" w:color="auto"/>
        <w:bottom w:val="none" w:sz="0" w:space="0" w:color="auto"/>
        <w:right w:val="none" w:sz="0" w:space="0" w:color="auto"/>
      </w:divBdr>
      <w:divsChild>
        <w:div w:id="1205363379">
          <w:marLeft w:val="0"/>
          <w:marRight w:val="0"/>
          <w:marTop w:val="0"/>
          <w:marBottom w:val="0"/>
          <w:divBdr>
            <w:top w:val="none" w:sz="0" w:space="0" w:color="auto"/>
            <w:left w:val="none" w:sz="0" w:space="0" w:color="auto"/>
            <w:bottom w:val="none" w:sz="0" w:space="0" w:color="auto"/>
            <w:right w:val="none" w:sz="0" w:space="0" w:color="auto"/>
          </w:divBdr>
        </w:div>
        <w:div w:id="148643573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20054944">
      <w:bodyDiv w:val="1"/>
      <w:marLeft w:val="0"/>
      <w:marRight w:val="0"/>
      <w:marTop w:val="0"/>
      <w:marBottom w:val="0"/>
      <w:divBdr>
        <w:top w:val="none" w:sz="0" w:space="0" w:color="auto"/>
        <w:left w:val="none" w:sz="0" w:space="0" w:color="auto"/>
        <w:bottom w:val="none" w:sz="0" w:space="0" w:color="auto"/>
        <w:right w:val="none" w:sz="0" w:space="0" w:color="auto"/>
      </w:divBdr>
      <w:divsChild>
        <w:div w:id="351498641">
          <w:marLeft w:val="0"/>
          <w:marRight w:val="0"/>
          <w:marTop w:val="0"/>
          <w:marBottom w:val="0"/>
          <w:divBdr>
            <w:top w:val="none" w:sz="0" w:space="0" w:color="auto"/>
            <w:left w:val="none" w:sz="0" w:space="0" w:color="auto"/>
            <w:bottom w:val="none" w:sz="0" w:space="0" w:color="auto"/>
            <w:right w:val="none" w:sz="0" w:space="0" w:color="auto"/>
          </w:divBdr>
        </w:div>
        <w:div w:id="80014811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28696920">
      <w:bodyDiv w:val="1"/>
      <w:marLeft w:val="0"/>
      <w:marRight w:val="0"/>
      <w:marTop w:val="0"/>
      <w:marBottom w:val="0"/>
      <w:divBdr>
        <w:top w:val="none" w:sz="0" w:space="0" w:color="auto"/>
        <w:left w:val="none" w:sz="0" w:space="0" w:color="auto"/>
        <w:bottom w:val="none" w:sz="0" w:space="0" w:color="auto"/>
        <w:right w:val="none" w:sz="0" w:space="0" w:color="auto"/>
      </w:divBdr>
      <w:divsChild>
        <w:div w:id="637489890">
          <w:marLeft w:val="0"/>
          <w:marRight w:val="0"/>
          <w:marTop w:val="0"/>
          <w:marBottom w:val="0"/>
          <w:divBdr>
            <w:top w:val="none" w:sz="0" w:space="0" w:color="auto"/>
            <w:left w:val="none" w:sz="0" w:space="0" w:color="auto"/>
            <w:bottom w:val="none" w:sz="0" w:space="0" w:color="auto"/>
            <w:right w:val="none" w:sz="0" w:space="0" w:color="auto"/>
          </w:divBdr>
        </w:div>
        <w:div w:id="106529995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68813019">
      <w:bodyDiv w:val="1"/>
      <w:marLeft w:val="0"/>
      <w:marRight w:val="0"/>
      <w:marTop w:val="0"/>
      <w:marBottom w:val="0"/>
      <w:divBdr>
        <w:top w:val="none" w:sz="0" w:space="0" w:color="auto"/>
        <w:left w:val="none" w:sz="0" w:space="0" w:color="auto"/>
        <w:bottom w:val="none" w:sz="0" w:space="0" w:color="auto"/>
        <w:right w:val="none" w:sz="0" w:space="0" w:color="auto"/>
      </w:divBdr>
      <w:divsChild>
        <w:div w:id="436558090">
          <w:marLeft w:val="0"/>
          <w:marRight w:val="0"/>
          <w:marTop w:val="0"/>
          <w:marBottom w:val="0"/>
          <w:divBdr>
            <w:top w:val="none" w:sz="0" w:space="0" w:color="auto"/>
            <w:left w:val="none" w:sz="0" w:space="0" w:color="auto"/>
            <w:bottom w:val="none" w:sz="0" w:space="0" w:color="auto"/>
            <w:right w:val="none" w:sz="0" w:space="0" w:color="auto"/>
          </w:divBdr>
        </w:div>
        <w:div w:id="76495698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73936583">
      <w:bodyDiv w:val="1"/>
      <w:marLeft w:val="0"/>
      <w:marRight w:val="0"/>
      <w:marTop w:val="0"/>
      <w:marBottom w:val="0"/>
      <w:divBdr>
        <w:top w:val="none" w:sz="0" w:space="0" w:color="auto"/>
        <w:left w:val="none" w:sz="0" w:space="0" w:color="auto"/>
        <w:bottom w:val="none" w:sz="0" w:space="0" w:color="auto"/>
        <w:right w:val="none" w:sz="0" w:space="0" w:color="auto"/>
      </w:divBdr>
      <w:divsChild>
        <w:div w:id="1419448900">
          <w:marLeft w:val="0"/>
          <w:marRight w:val="0"/>
          <w:marTop w:val="0"/>
          <w:marBottom w:val="0"/>
          <w:divBdr>
            <w:top w:val="none" w:sz="0" w:space="0" w:color="auto"/>
            <w:left w:val="none" w:sz="0" w:space="0" w:color="auto"/>
            <w:bottom w:val="none" w:sz="0" w:space="0" w:color="auto"/>
            <w:right w:val="none" w:sz="0" w:space="0" w:color="auto"/>
          </w:divBdr>
        </w:div>
        <w:div w:id="8909243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34417862">
      <w:bodyDiv w:val="1"/>
      <w:marLeft w:val="0"/>
      <w:marRight w:val="0"/>
      <w:marTop w:val="0"/>
      <w:marBottom w:val="0"/>
      <w:divBdr>
        <w:top w:val="none" w:sz="0" w:space="0" w:color="auto"/>
        <w:left w:val="none" w:sz="0" w:space="0" w:color="auto"/>
        <w:bottom w:val="none" w:sz="0" w:space="0" w:color="auto"/>
        <w:right w:val="none" w:sz="0" w:space="0" w:color="auto"/>
      </w:divBdr>
      <w:divsChild>
        <w:div w:id="446581100">
          <w:marLeft w:val="0"/>
          <w:marRight w:val="0"/>
          <w:marTop w:val="0"/>
          <w:marBottom w:val="0"/>
          <w:divBdr>
            <w:top w:val="none" w:sz="0" w:space="0" w:color="auto"/>
            <w:left w:val="none" w:sz="0" w:space="0" w:color="auto"/>
            <w:bottom w:val="none" w:sz="0" w:space="0" w:color="auto"/>
            <w:right w:val="none" w:sz="0" w:space="0" w:color="auto"/>
          </w:divBdr>
        </w:div>
        <w:div w:id="106537007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49488366">
      <w:bodyDiv w:val="1"/>
      <w:marLeft w:val="0"/>
      <w:marRight w:val="0"/>
      <w:marTop w:val="0"/>
      <w:marBottom w:val="0"/>
      <w:divBdr>
        <w:top w:val="none" w:sz="0" w:space="0" w:color="auto"/>
        <w:left w:val="none" w:sz="0" w:space="0" w:color="auto"/>
        <w:bottom w:val="none" w:sz="0" w:space="0" w:color="auto"/>
        <w:right w:val="none" w:sz="0" w:space="0" w:color="auto"/>
      </w:divBdr>
      <w:divsChild>
        <w:div w:id="1879590100">
          <w:marLeft w:val="0"/>
          <w:marRight w:val="0"/>
          <w:marTop w:val="0"/>
          <w:marBottom w:val="0"/>
          <w:divBdr>
            <w:top w:val="none" w:sz="0" w:space="0" w:color="auto"/>
            <w:left w:val="none" w:sz="0" w:space="0" w:color="auto"/>
            <w:bottom w:val="none" w:sz="0" w:space="0" w:color="auto"/>
            <w:right w:val="none" w:sz="0" w:space="0" w:color="auto"/>
          </w:divBdr>
        </w:div>
        <w:div w:id="65773216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2109860">
      <w:bodyDiv w:val="1"/>
      <w:marLeft w:val="0"/>
      <w:marRight w:val="0"/>
      <w:marTop w:val="0"/>
      <w:marBottom w:val="0"/>
      <w:divBdr>
        <w:top w:val="none" w:sz="0" w:space="0" w:color="auto"/>
        <w:left w:val="none" w:sz="0" w:space="0" w:color="auto"/>
        <w:bottom w:val="none" w:sz="0" w:space="0" w:color="auto"/>
        <w:right w:val="none" w:sz="0" w:space="0" w:color="auto"/>
      </w:divBdr>
      <w:divsChild>
        <w:div w:id="2016685020">
          <w:marLeft w:val="0"/>
          <w:marRight w:val="0"/>
          <w:marTop w:val="0"/>
          <w:marBottom w:val="0"/>
          <w:divBdr>
            <w:top w:val="none" w:sz="0" w:space="0" w:color="auto"/>
            <w:left w:val="none" w:sz="0" w:space="0" w:color="auto"/>
            <w:bottom w:val="none" w:sz="0" w:space="0" w:color="auto"/>
            <w:right w:val="none" w:sz="0" w:space="0" w:color="auto"/>
          </w:divBdr>
        </w:div>
        <w:div w:id="905146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6768485">
      <w:bodyDiv w:val="1"/>
      <w:marLeft w:val="0"/>
      <w:marRight w:val="0"/>
      <w:marTop w:val="0"/>
      <w:marBottom w:val="0"/>
      <w:divBdr>
        <w:top w:val="none" w:sz="0" w:space="0" w:color="auto"/>
        <w:left w:val="none" w:sz="0" w:space="0" w:color="auto"/>
        <w:bottom w:val="none" w:sz="0" w:space="0" w:color="auto"/>
        <w:right w:val="none" w:sz="0" w:space="0" w:color="auto"/>
      </w:divBdr>
      <w:divsChild>
        <w:div w:id="1699744376">
          <w:marLeft w:val="0"/>
          <w:marRight w:val="0"/>
          <w:marTop w:val="0"/>
          <w:marBottom w:val="0"/>
          <w:divBdr>
            <w:top w:val="none" w:sz="0" w:space="0" w:color="auto"/>
            <w:left w:val="none" w:sz="0" w:space="0" w:color="auto"/>
            <w:bottom w:val="none" w:sz="0" w:space="0" w:color="auto"/>
            <w:right w:val="none" w:sz="0" w:space="0" w:color="auto"/>
          </w:divBdr>
        </w:div>
        <w:div w:id="201032615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62742570">
      <w:bodyDiv w:val="1"/>
      <w:marLeft w:val="0"/>
      <w:marRight w:val="0"/>
      <w:marTop w:val="0"/>
      <w:marBottom w:val="0"/>
      <w:divBdr>
        <w:top w:val="none" w:sz="0" w:space="0" w:color="auto"/>
        <w:left w:val="none" w:sz="0" w:space="0" w:color="auto"/>
        <w:bottom w:val="none" w:sz="0" w:space="0" w:color="auto"/>
        <w:right w:val="none" w:sz="0" w:space="0" w:color="auto"/>
      </w:divBdr>
      <w:divsChild>
        <w:div w:id="74328273">
          <w:marLeft w:val="0"/>
          <w:marRight w:val="0"/>
          <w:marTop w:val="0"/>
          <w:marBottom w:val="0"/>
          <w:divBdr>
            <w:top w:val="none" w:sz="0" w:space="0" w:color="auto"/>
            <w:left w:val="none" w:sz="0" w:space="0" w:color="auto"/>
            <w:bottom w:val="none" w:sz="0" w:space="0" w:color="auto"/>
            <w:right w:val="none" w:sz="0" w:space="0" w:color="auto"/>
          </w:divBdr>
        </w:div>
        <w:div w:id="11248468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76428061">
      <w:bodyDiv w:val="1"/>
      <w:marLeft w:val="0"/>
      <w:marRight w:val="0"/>
      <w:marTop w:val="0"/>
      <w:marBottom w:val="0"/>
      <w:divBdr>
        <w:top w:val="none" w:sz="0" w:space="0" w:color="auto"/>
        <w:left w:val="none" w:sz="0" w:space="0" w:color="auto"/>
        <w:bottom w:val="none" w:sz="0" w:space="0" w:color="auto"/>
        <w:right w:val="none" w:sz="0" w:space="0" w:color="auto"/>
      </w:divBdr>
      <w:divsChild>
        <w:div w:id="73475056">
          <w:marLeft w:val="0"/>
          <w:marRight w:val="0"/>
          <w:marTop w:val="0"/>
          <w:marBottom w:val="0"/>
          <w:divBdr>
            <w:top w:val="none" w:sz="0" w:space="0" w:color="auto"/>
            <w:left w:val="none" w:sz="0" w:space="0" w:color="auto"/>
            <w:bottom w:val="none" w:sz="0" w:space="0" w:color="auto"/>
            <w:right w:val="none" w:sz="0" w:space="0" w:color="auto"/>
          </w:divBdr>
        </w:div>
        <w:div w:id="11432298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76552085">
      <w:bodyDiv w:val="1"/>
      <w:marLeft w:val="0"/>
      <w:marRight w:val="0"/>
      <w:marTop w:val="0"/>
      <w:marBottom w:val="0"/>
      <w:divBdr>
        <w:top w:val="none" w:sz="0" w:space="0" w:color="auto"/>
        <w:left w:val="none" w:sz="0" w:space="0" w:color="auto"/>
        <w:bottom w:val="none" w:sz="0" w:space="0" w:color="auto"/>
        <w:right w:val="none" w:sz="0" w:space="0" w:color="auto"/>
      </w:divBdr>
      <w:divsChild>
        <w:div w:id="1892570531">
          <w:marLeft w:val="0"/>
          <w:marRight w:val="0"/>
          <w:marTop w:val="0"/>
          <w:marBottom w:val="0"/>
          <w:divBdr>
            <w:top w:val="none" w:sz="0" w:space="0" w:color="auto"/>
            <w:left w:val="none" w:sz="0" w:space="0" w:color="auto"/>
            <w:bottom w:val="none" w:sz="0" w:space="0" w:color="auto"/>
            <w:right w:val="none" w:sz="0" w:space="0" w:color="auto"/>
          </w:divBdr>
        </w:div>
        <w:div w:id="14469702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86451206">
      <w:bodyDiv w:val="1"/>
      <w:marLeft w:val="0"/>
      <w:marRight w:val="0"/>
      <w:marTop w:val="0"/>
      <w:marBottom w:val="0"/>
      <w:divBdr>
        <w:top w:val="none" w:sz="0" w:space="0" w:color="auto"/>
        <w:left w:val="none" w:sz="0" w:space="0" w:color="auto"/>
        <w:bottom w:val="none" w:sz="0" w:space="0" w:color="auto"/>
        <w:right w:val="none" w:sz="0" w:space="0" w:color="auto"/>
      </w:divBdr>
      <w:divsChild>
        <w:div w:id="837110655">
          <w:marLeft w:val="0"/>
          <w:marRight w:val="0"/>
          <w:marTop w:val="0"/>
          <w:marBottom w:val="0"/>
          <w:divBdr>
            <w:top w:val="none" w:sz="0" w:space="0" w:color="auto"/>
            <w:left w:val="none" w:sz="0" w:space="0" w:color="auto"/>
            <w:bottom w:val="none" w:sz="0" w:space="0" w:color="auto"/>
            <w:right w:val="none" w:sz="0" w:space="0" w:color="auto"/>
          </w:divBdr>
        </w:div>
        <w:div w:id="79629349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1139525">
      <w:bodyDiv w:val="1"/>
      <w:marLeft w:val="0"/>
      <w:marRight w:val="0"/>
      <w:marTop w:val="0"/>
      <w:marBottom w:val="0"/>
      <w:divBdr>
        <w:top w:val="none" w:sz="0" w:space="0" w:color="auto"/>
        <w:left w:val="none" w:sz="0" w:space="0" w:color="auto"/>
        <w:bottom w:val="none" w:sz="0" w:space="0" w:color="auto"/>
        <w:right w:val="none" w:sz="0" w:space="0" w:color="auto"/>
      </w:divBdr>
      <w:divsChild>
        <w:div w:id="1442139954">
          <w:marLeft w:val="0"/>
          <w:marRight w:val="0"/>
          <w:marTop w:val="0"/>
          <w:marBottom w:val="0"/>
          <w:divBdr>
            <w:top w:val="none" w:sz="0" w:space="0" w:color="auto"/>
            <w:left w:val="none" w:sz="0" w:space="0" w:color="auto"/>
            <w:bottom w:val="none" w:sz="0" w:space="0" w:color="auto"/>
            <w:right w:val="none" w:sz="0" w:space="0" w:color="auto"/>
          </w:divBdr>
        </w:div>
        <w:div w:id="18670591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9000570">
      <w:bodyDiv w:val="1"/>
      <w:marLeft w:val="0"/>
      <w:marRight w:val="0"/>
      <w:marTop w:val="0"/>
      <w:marBottom w:val="0"/>
      <w:divBdr>
        <w:top w:val="none" w:sz="0" w:space="0" w:color="auto"/>
        <w:left w:val="none" w:sz="0" w:space="0" w:color="auto"/>
        <w:bottom w:val="none" w:sz="0" w:space="0" w:color="auto"/>
        <w:right w:val="none" w:sz="0" w:space="0" w:color="auto"/>
      </w:divBdr>
      <w:divsChild>
        <w:div w:id="1989434871">
          <w:marLeft w:val="0"/>
          <w:marRight w:val="0"/>
          <w:marTop w:val="0"/>
          <w:marBottom w:val="0"/>
          <w:divBdr>
            <w:top w:val="none" w:sz="0" w:space="0" w:color="auto"/>
            <w:left w:val="none" w:sz="0" w:space="0" w:color="auto"/>
            <w:bottom w:val="none" w:sz="0" w:space="0" w:color="auto"/>
            <w:right w:val="none" w:sz="0" w:space="0" w:color="auto"/>
          </w:divBdr>
        </w:div>
        <w:div w:id="57436443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46890035">
      <w:bodyDiv w:val="1"/>
      <w:marLeft w:val="0"/>
      <w:marRight w:val="0"/>
      <w:marTop w:val="0"/>
      <w:marBottom w:val="0"/>
      <w:divBdr>
        <w:top w:val="none" w:sz="0" w:space="0" w:color="auto"/>
        <w:left w:val="none" w:sz="0" w:space="0" w:color="auto"/>
        <w:bottom w:val="none" w:sz="0" w:space="0" w:color="auto"/>
        <w:right w:val="none" w:sz="0" w:space="0" w:color="auto"/>
      </w:divBdr>
      <w:divsChild>
        <w:div w:id="681400774">
          <w:marLeft w:val="0"/>
          <w:marRight w:val="0"/>
          <w:marTop w:val="0"/>
          <w:marBottom w:val="0"/>
          <w:divBdr>
            <w:top w:val="none" w:sz="0" w:space="0" w:color="auto"/>
            <w:left w:val="none" w:sz="0" w:space="0" w:color="auto"/>
            <w:bottom w:val="none" w:sz="0" w:space="0" w:color="auto"/>
            <w:right w:val="none" w:sz="0" w:space="0" w:color="auto"/>
          </w:divBdr>
        </w:div>
        <w:div w:id="5686151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47852384">
      <w:bodyDiv w:val="1"/>
      <w:marLeft w:val="0"/>
      <w:marRight w:val="0"/>
      <w:marTop w:val="0"/>
      <w:marBottom w:val="0"/>
      <w:divBdr>
        <w:top w:val="none" w:sz="0" w:space="0" w:color="auto"/>
        <w:left w:val="none" w:sz="0" w:space="0" w:color="auto"/>
        <w:bottom w:val="none" w:sz="0" w:space="0" w:color="auto"/>
        <w:right w:val="none" w:sz="0" w:space="0" w:color="auto"/>
      </w:divBdr>
      <w:divsChild>
        <w:div w:id="418672091">
          <w:marLeft w:val="0"/>
          <w:marRight w:val="0"/>
          <w:marTop w:val="0"/>
          <w:marBottom w:val="0"/>
          <w:divBdr>
            <w:top w:val="none" w:sz="0" w:space="0" w:color="auto"/>
            <w:left w:val="none" w:sz="0" w:space="0" w:color="auto"/>
            <w:bottom w:val="none" w:sz="0" w:space="0" w:color="auto"/>
            <w:right w:val="none" w:sz="0" w:space="0" w:color="auto"/>
          </w:divBdr>
        </w:div>
        <w:div w:id="18856026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50358529">
      <w:bodyDiv w:val="1"/>
      <w:marLeft w:val="0"/>
      <w:marRight w:val="0"/>
      <w:marTop w:val="0"/>
      <w:marBottom w:val="0"/>
      <w:divBdr>
        <w:top w:val="none" w:sz="0" w:space="0" w:color="auto"/>
        <w:left w:val="none" w:sz="0" w:space="0" w:color="auto"/>
        <w:bottom w:val="none" w:sz="0" w:space="0" w:color="auto"/>
        <w:right w:val="none" w:sz="0" w:space="0" w:color="auto"/>
      </w:divBdr>
      <w:divsChild>
        <w:div w:id="778719133">
          <w:marLeft w:val="0"/>
          <w:marRight w:val="0"/>
          <w:marTop w:val="0"/>
          <w:marBottom w:val="0"/>
          <w:divBdr>
            <w:top w:val="none" w:sz="0" w:space="0" w:color="auto"/>
            <w:left w:val="none" w:sz="0" w:space="0" w:color="auto"/>
            <w:bottom w:val="none" w:sz="0" w:space="0" w:color="auto"/>
            <w:right w:val="none" w:sz="0" w:space="0" w:color="auto"/>
          </w:divBdr>
        </w:div>
        <w:div w:id="63506281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53636953">
      <w:bodyDiv w:val="1"/>
      <w:marLeft w:val="0"/>
      <w:marRight w:val="0"/>
      <w:marTop w:val="0"/>
      <w:marBottom w:val="0"/>
      <w:divBdr>
        <w:top w:val="none" w:sz="0" w:space="0" w:color="auto"/>
        <w:left w:val="none" w:sz="0" w:space="0" w:color="auto"/>
        <w:bottom w:val="none" w:sz="0" w:space="0" w:color="auto"/>
        <w:right w:val="none" w:sz="0" w:space="0" w:color="auto"/>
      </w:divBdr>
      <w:divsChild>
        <w:div w:id="1917742565">
          <w:marLeft w:val="0"/>
          <w:marRight w:val="0"/>
          <w:marTop w:val="0"/>
          <w:marBottom w:val="0"/>
          <w:divBdr>
            <w:top w:val="none" w:sz="0" w:space="0" w:color="auto"/>
            <w:left w:val="none" w:sz="0" w:space="0" w:color="auto"/>
            <w:bottom w:val="none" w:sz="0" w:space="0" w:color="auto"/>
            <w:right w:val="none" w:sz="0" w:space="0" w:color="auto"/>
          </w:divBdr>
        </w:div>
        <w:div w:id="20300570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66158900">
      <w:bodyDiv w:val="1"/>
      <w:marLeft w:val="0"/>
      <w:marRight w:val="0"/>
      <w:marTop w:val="0"/>
      <w:marBottom w:val="0"/>
      <w:divBdr>
        <w:top w:val="none" w:sz="0" w:space="0" w:color="auto"/>
        <w:left w:val="none" w:sz="0" w:space="0" w:color="auto"/>
        <w:bottom w:val="none" w:sz="0" w:space="0" w:color="auto"/>
        <w:right w:val="none" w:sz="0" w:space="0" w:color="auto"/>
      </w:divBdr>
      <w:divsChild>
        <w:div w:id="122038369">
          <w:marLeft w:val="0"/>
          <w:marRight w:val="0"/>
          <w:marTop w:val="0"/>
          <w:marBottom w:val="0"/>
          <w:divBdr>
            <w:top w:val="none" w:sz="0" w:space="0" w:color="auto"/>
            <w:left w:val="none" w:sz="0" w:space="0" w:color="auto"/>
            <w:bottom w:val="none" w:sz="0" w:space="0" w:color="auto"/>
            <w:right w:val="none" w:sz="0" w:space="0" w:color="auto"/>
          </w:divBdr>
        </w:div>
        <w:div w:id="88829669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70130504">
      <w:bodyDiv w:val="1"/>
      <w:marLeft w:val="0"/>
      <w:marRight w:val="0"/>
      <w:marTop w:val="0"/>
      <w:marBottom w:val="0"/>
      <w:divBdr>
        <w:top w:val="none" w:sz="0" w:space="0" w:color="auto"/>
        <w:left w:val="none" w:sz="0" w:space="0" w:color="auto"/>
        <w:bottom w:val="none" w:sz="0" w:space="0" w:color="auto"/>
        <w:right w:val="none" w:sz="0" w:space="0" w:color="auto"/>
      </w:divBdr>
      <w:divsChild>
        <w:div w:id="936521080">
          <w:marLeft w:val="0"/>
          <w:marRight w:val="0"/>
          <w:marTop w:val="0"/>
          <w:marBottom w:val="0"/>
          <w:divBdr>
            <w:top w:val="none" w:sz="0" w:space="0" w:color="auto"/>
            <w:left w:val="none" w:sz="0" w:space="0" w:color="auto"/>
            <w:bottom w:val="none" w:sz="0" w:space="0" w:color="auto"/>
            <w:right w:val="none" w:sz="0" w:space="0" w:color="auto"/>
          </w:divBdr>
        </w:div>
        <w:div w:id="1542279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01813644">
      <w:bodyDiv w:val="1"/>
      <w:marLeft w:val="0"/>
      <w:marRight w:val="0"/>
      <w:marTop w:val="0"/>
      <w:marBottom w:val="0"/>
      <w:divBdr>
        <w:top w:val="none" w:sz="0" w:space="0" w:color="auto"/>
        <w:left w:val="none" w:sz="0" w:space="0" w:color="auto"/>
        <w:bottom w:val="none" w:sz="0" w:space="0" w:color="auto"/>
        <w:right w:val="none" w:sz="0" w:space="0" w:color="auto"/>
      </w:divBdr>
      <w:divsChild>
        <w:div w:id="1656182511">
          <w:marLeft w:val="0"/>
          <w:marRight w:val="0"/>
          <w:marTop w:val="0"/>
          <w:marBottom w:val="0"/>
          <w:divBdr>
            <w:top w:val="none" w:sz="0" w:space="0" w:color="auto"/>
            <w:left w:val="none" w:sz="0" w:space="0" w:color="auto"/>
            <w:bottom w:val="none" w:sz="0" w:space="0" w:color="auto"/>
            <w:right w:val="none" w:sz="0" w:space="0" w:color="auto"/>
          </w:divBdr>
        </w:div>
        <w:div w:id="126125448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37777044">
      <w:bodyDiv w:val="1"/>
      <w:marLeft w:val="0"/>
      <w:marRight w:val="0"/>
      <w:marTop w:val="0"/>
      <w:marBottom w:val="0"/>
      <w:divBdr>
        <w:top w:val="none" w:sz="0" w:space="0" w:color="auto"/>
        <w:left w:val="none" w:sz="0" w:space="0" w:color="auto"/>
        <w:bottom w:val="none" w:sz="0" w:space="0" w:color="auto"/>
        <w:right w:val="none" w:sz="0" w:space="0" w:color="auto"/>
      </w:divBdr>
      <w:divsChild>
        <w:div w:id="2053457494">
          <w:marLeft w:val="0"/>
          <w:marRight w:val="0"/>
          <w:marTop w:val="0"/>
          <w:marBottom w:val="0"/>
          <w:divBdr>
            <w:top w:val="none" w:sz="0" w:space="0" w:color="auto"/>
            <w:left w:val="none" w:sz="0" w:space="0" w:color="auto"/>
            <w:bottom w:val="none" w:sz="0" w:space="0" w:color="auto"/>
            <w:right w:val="none" w:sz="0" w:space="0" w:color="auto"/>
          </w:divBdr>
        </w:div>
        <w:div w:id="83238061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sChild>
        <w:div w:id="2080011247">
          <w:marLeft w:val="0"/>
          <w:marRight w:val="0"/>
          <w:marTop w:val="0"/>
          <w:marBottom w:val="0"/>
          <w:divBdr>
            <w:top w:val="none" w:sz="0" w:space="0" w:color="auto"/>
            <w:left w:val="none" w:sz="0" w:space="0" w:color="auto"/>
            <w:bottom w:val="none" w:sz="0" w:space="0" w:color="auto"/>
            <w:right w:val="none" w:sz="0" w:space="0" w:color="auto"/>
          </w:divBdr>
        </w:div>
        <w:div w:id="1012658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69377395">
      <w:bodyDiv w:val="1"/>
      <w:marLeft w:val="0"/>
      <w:marRight w:val="0"/>
      <w:marTop w:val="0"/>
      <w:marBottom w:val="0"/>
      <w:divBdr>
        <w:top w:val="none" w:sz="0" w:space="0" w:color="auto"/>
        <w:left w:val="none" w:sz="0" w:space="0" w:color="auto"/>
        <w:bottom w:val="none" w:sz="0" w:space="0" w:color="auto"/>
        <w:right w:val="none" w:sz="0" w:space="0" w:color="auto"/>
      </w:divBdr>
      <w:divsChild>
        <w:div w:id="1535576419">
          <w:marLeft w:val="0"/>
          <w:marRight w:val="0"/>
          <w:marTop w:val="0"/>
          <w:marBottom w:val="0"/>
          <w:divBdr>
            <w:top w:val="none" w:sz="0" w:space="0" w:color="auto"/>
            <w:left w:val="none" w:sz="0" w:space="0" w:color="auto"/>
            <w:bottom w:val="none" w:sz="0" w:space="0" w:color="auto"/>
            <w:right w:val="none" w:sz="0" w:space="0" w:color="auto"/>
          </w:divBdr>
        </w:div>
        <w:div w:id="3535487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78871053">
      <w:bodyDiv w:val="1"/>
      <w:marLeft w:val="0"/>
      <w:marRight w:val="0"/>
      <w:marTop w:val="0"/>
      <w:marBottom w:val="0"/>
      <w:divBdr>
        <w:top w:val="none" w:sz="0" w:space="0" w:color="auto"/>
        <w:left w:val="none" w:sz="0" w:space="0" w:color="auto"/>
        <w:bottom w:val="none" w:sz="0" w:space="0" w:color="auto"/>
        <w:right w:val="none" w:sz="0" w:space="0" w:color="auto"/>
      </w:divBdr>
      <w:divsChild>
        <w:div w:id="1419910766">
          <w:marLeft w:val="0"/>
          <w:marRight w:val="0"/>
          <w:marTop w:val="0"/>
          <w:marBottom w:val="0"/>
          <w:divBdr>
            <w:top w:val="none" w:sz="0" w:space="0" w:color="auto"/>
            <w:left w:val="none" w:sz="0" w:space="0" w:color="auto"/>
            <w:bottom w:val="none" w:sz="0" w:space="0" w:color="auto"/>
            <w:right w:val="none" w:sz="0" w:space="0" w:color="auto"/>
          </w:divBdr>
        </w:div>
        <w:div w:id="87045412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110396667">
      <w:bodyDiv w:val="1"/>
      <w:marLeft w:val="0"/>
      <w:marRight w:val="0"/>
      <w:marTop w:val="0"/>
      <w:marBottom w:val="0"/>
      <w:divBdr>
        <w:top w:val="none" w:sz="0" w:space="0" w:color="auto"/>
        <w:left w:val="none" w:sz="0" w:space="0" w:color="auto"/>
        <w:bottom w:val="none" w:sz="0" w:space="0" w:color="auto"/>
        <w:right w:val="none" w:sz="0" w:space="0" w:color="auto"/>
      </w:divBdr>
      <w:divsChild>
        <w:div w:id="1007753244">
          <w:marLeft w:val="0"/>
          <w:marRight w:val="0"/>
          <w:marTop w:val="0"/>
          <w:marBottom w:val="0"/>
          <w:divBdr>
            <w:top w:val="none" w:sz="0" w:space="0" w:color="auto"/>
            <w:left w:val="none" w:sz="0" w:space="0" w:color="auto"/>
            <w:bottom w:val="none" w:sz="0" w:space="0" w:color="auto"/>
            <w:right w:val="none" w:sz="0" w:space="0" w:color="auto"/>
          </w:divBdr>
        </w:div>
        <w:div w:id="12633403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179394174">
      <w:bodyDiv w:val="1"/>
      <w:marLeft w:val="0"/>
      <w:marRight w:val="0"/>
      <w:marTop w:val="0"/>
      <w:marBottom w:val="0"/>
      <w:divBdr>
        <w:top w:val="none" w:sz="0" w:space="0" w:color="auto"/>
        <w:left w:val="none" w:sz="0" w:space="0" w:color="auto"/>
        <w:bottom w:val="none" w:sz="0" w:space="0" w:color="auto"/>
        <w:right w:val="none" w:sz="0" w:space="0" w:color="auto"/>
      </w:divBdr>
      <w:divsChild>
        <w:div w:id="1575119484">
          <w:marLeft w:val="0"/>
          <w:marRight w:val="0"/>
          <w:marTop w:val="0"/>
          <w:marBottom w:val="0"/>
          <w:divBdr>
            <w:top w:val="none" w:sz="0" w:space="0" w:color="auto"/>
            <w:left w:val="none" w:sz="0" w:space="0" w:color="auto"/>
            <w:bottom w:val="none" w:sz="0" w:space="0" w:color="auto"/>
            <w:right w:val="none" w:sz="0" w:space="0" w:color="auto"/>
          </w:divBdr>
        </w:div>
        <w:div w:id="136039990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02597169">
      <w:bodyDiv w:val="1"/>
      <w:marLeft w:val="0"/>
      <w:marRight w:val="0"/>
      <w:marTop w:val="0"/>
      <w:marBottom w:val="0"/>
      <w:divBdr>
        <w:top w:val="none" w:sz="0" w:space="0" w:color="auto"/>
        <w:left w:val="none" w:sz="0" w:space="0" w:color="auto"/>
        <w:bottom w:val="none" w:sz="0" w:space="0" w:color="auto"/>
        <w:right w:val="none" w:sz="0" w:space="0" w:color="auto"/>
      </w:divBdr>
      <w:divsChild>
        <w:div w:id="447624298">
          <w:marLeft w:val="0"/>
          <w:marRight w:val="0"/>
          <w:marTop w:val="0"/>
          <w:marBottom w:val="0"/>
          <w:divBdr>
            <w:top w:val="none" w:sz="0" w:space="0" w:color="auto"/>
            <w:left w:val="none" w:sz="0" w:space="0" w:color="auto"/>
            <w:bottom w:val="none" w:sz="0" w:space="0" w:color="auto"/>
            <w:right w:val="none" w:sz="0" w:space="0" w:color="auto"/>
          </w:divBdr>
        </w:div>
        <w:div w:id="18562622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23366335">
      <w:bodyDiv w:val="1"/>
      <w:marLeft w:val="0"/>
      <w:marRight w:val="0"/>
      <w:marTop w:val="0"/>
      <w:marBottom w:val="0"/>
      <w:divBdr>
        <w:top w:val="none" w:sz="0" w:space="0" w:color="auto"/>
        <w:left w:val="none" w:sz="0" w:space="0" w:color="auto"/>
        <w:bottom w:val="none" w:sz="0" w:space="0" w:color="auto"/>
        <w:right w:val="none" w:sz="0" w:space="0" w:color="auto"/>
      </w:divBdr>
      <w:divsChild>
        <w:div w:id="51270966">
          <w:marLeft w:val="0"/>
          <w:marRight w:val="0"/>
          <w:marTop w:val="0"/>
          <w:marBottom w:val="0"/>
          <w:divBdr>
            <w:top w:val="none" w:sz="0" w:space="0" w:color="auto"/>
            <w:left w:val="none" w:sz="0" w:space="0" w:color="auto"/>
            <w:bottom w:val="none" w:sz="0" w:space="0" w:color="auto"/>
            <w:right w:val="none" w:sz="0" w:space="0" w:color="auto"/>
          </w:divBdr>
        </w:div>
        <w:div w:id="383876095">
          <w:marLeft w:val="0"/>
          <w:marRight w:val="0"/>
          <w:marTop w:val="0"/>
          <w:marBottom w:val="0"/>
          <w:divBdr>
            <w:top w:val="none" w:sz="0" w:space="0" w:color="auto"/>
            <w:left w:val="none" w:sz="0" w:space="0" w:color="auto"/>
            <w:bottom w:val="none" w:sz="0" w:space="0" w:color="auto"/>
            <w:right w:val="none" w:sz="0" w:space="0" w:color="auto"/>
          </w:divBdr>
        </w:div>
        <w:div w:id="407730058">
          <w:marLeft w:val="0"/>
          <w:marRight w:val="0"/>
          <w:marTop w:val="0"/>
          <w:marBottom w:val="0"/>
          <w:divBdr>
            <w:top w:val="none" w:sz="0" w:space="0" w:color="auto"/>
            <w:left w:val="none" w:sz="0" w:space="0" w:color="auto"/>
            <w:bottom w:val="none" w:sz="0" w:space="0" w:color="auto"/>
            <w:right w:val="none" w:sz="0" w:space="0" w:color="auto"/>
          </w:divBdr>
        </w:div>
        <w:div w:id="249395357">
          <w:marLeft w:val="0"/>
          <w:marRight w:val="0"/>
          <w:marTop w:val="0"/>
          <w:marBottom w:val="0"/>
          <w:divBdr>
            <w:top w:val="none" w:sz="0" w:space="0" w:color="auto"/>
            <w:left w:val="none" w:sz="0" w:space="0" w:color="auto"/>
            <w:bottom w:val="none" w:sz="0" w:space="0" w:color="auto"/>
            <w:right w:val="none" w:sz="0" w:space="0" w:color="auto"/>
          </w:divBdr>
        </w:div>
        <w:div w:id="193346850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35747579">
      <w:bodyDiv w:val="1"/>
      <w:marLeft w:val="0"/>
      <w:marRight w:val="0"/>
      <w:marTop w:val="0"/>
      <w:marBottom w:val="0"/>
      <w:divBdr>
        <w:top w:val="none" w:sz="0" w:space="0" w:color="auto"/>
        <w:left w:val="none" w:sz="0" w:space="0" w:color="auto"/>
        <w:bottom w:val="none" w:sz="0" w:space="0" w:color="auto"/>
        <w:right w:val="none" w:sz="0" w:space="0" w:color="auto"/>
      </w:divBdr>
      <w:divsChild>
        <w:div w:id="1137410041">
          <w:marLeft w:val="0"/>
          <w:marRight w:val="0"/>
          <w:marTop w:val="0"/>
          <w:marBottom w:val="0"/>
          <w:divBdr>
            <w:top w:val="none" w:sz="0" w:space="0" w:color="auto"/>
            <w:left w:val="none" w:sz="0" w:space="0" w:color="auto"/>
            <w:bottom w:val="none" w:sz="0" w:space="0" w:color="auto"/>
            <w:right w:val="none" w:sz="0" w:space="0" w:color="auto"/>
          </w:divBdr>
        </w:div>
        <w:div w:id="7901698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65646660">
      <w:bodyDiv w:val="1"/>
      <w:marLeft w:val="0"/>
      <w:marRight w:val="0"/>
      <w:marTop w:val="0"/>
      <w:marBottom w:val="0"/>
      <w:divBdr>
        <w:top w:val="none" w:sz="0" w:space="0" w:color="auto"/>
        <w:left w:val="none" w:sz="0" w:space="0" w:color="auto"/>
        <w:bottom w:val="none" w:sz="0" w:space="0" w:color="auto"/>
        <w:right w:val="none" w:sz="0" w:space="0" w:color="auto"/>
      </w:divBdr>
      <w:divsChild>
        <w:div w:id="2111659339">
          <w:marLeft w:val="0"/>
          <w:marRight w:val="0"/>
          <w:marTop w:val="0"/>
          <w:marBottom w:val="0"/>
          <w:divBdr>
            <w:top w:val="none" w:sz="0" w:space="0" w:color="auto"/>
            <w:left w:val="none" w:sz="0" w:space="0" w:color="auto"/>
            <w:bottom w:val="none" w:sz="0" w:space="0" w:color="auto"/>
            <w:right w:val="none" w:sz="0" w:space="0" w:color="auto"/>
          </w:divBdr>
        </w:div>
        <w:div w:id="29657434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78679527">
      <w:bodyDiv w:val="1"/>
      <w:marLeft w:val="0"/>
      <w:marRight w:val="0"/>
      <w:marTop w:val="0"/>
      <w:marBottom w:val="0"/>
      <w:divBdr>
        <w:top w:val="none" w:sz="0" w:space="0" w:color="auto"/>
        <w:left w:val="none" w:sz="0" w:space="0" w:color="auto"/>
        <w:bottom w:val="none" w:sz="0" w:space="0" w:color="auto"/>
        <w:right w:val="none" w:sz="0" w:space="0" w:color="auto"/>
      </w:divBdr>
      <w:divsChild>
        <w:div w:id="9963267">
          <w:marLeft w:val="0"/>
          <w:marRight w:val="0"/>
          <w:marTop w:val="0"/>
          <w:marBottom w:val="0"/>
          <w:divBdr>
            <w:top w:val="none" w:sz="0" w:space="0" w:color="auto"/>
            <w:left w:val="none" w:sz="0" w:space="0" w:color="auto"/>
            <w:bottom w:val="none" w:sz="0" w:space="0" w:color="auto"/>
            <w:right w:val="none" w:sz="0" w:space="0" w:color="auto"/>
          </w:divBdr>
        </w:div>
        <w:div w:id="71947682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93750485">
      <w:bodyDiv w:val="1"/>
      <w:marLeft w:val="0"/>
      <w:marRight w:val="0"/>
      <w:marTop w:val="0"/>
      <w:marBottom w:val="0"/>
      <w:divBdr>
        <w:top w:val="none" w:sz="0" w:space="0" w:color="auto"/>
        <w:left w:val="none" w:sz="0" w:space="0" w:color="auto"/>
        <w:bottom w:val="none" w:sz="0" w:space="0" w:color="auto"/>
        <w:right w:val="none" w:sz="0" w:space="0" w:color="auto"/>
      </w:divBdr>
      <w:divsChild>
        <w:div w:id="1164978102">
          <w:marLeft w:val="0"/>
          <w:marRight w:val="0"/>
          <w:marTop w:val="0"/>
          <w:marBottom w:val="0"/>
          <w:divBdr>
            <w:top w:val="none" w:sz="0" w:space="0" w:color="auto"/>
            <w:left w:val="none" w:sz="0" w:space="0" w:color="auto"/>
            <w:bottom w:val="none" w:sz="0" w:space="0" w:color="auto"/>
            <w:right w:val="none" w:sz="0" w:space="0" w:color="auto"/>
          </w:divBdr>
        </w:div>
        <w:div w:id="6799679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03392375">
      <w:bodyDiv w:val="1"/>
      <w:marLeft w:val="0"/>
      <w:marRight w:val="0"/>
      <w:marTop w:val="0"/>
      <w:marBottom w:val="0"/>
      <w:divBdr>
        <w:top w:val="none" w:sz="0" w:space="0" w:color="auto"/>
        <w:left w:val="none" w:sz="0" w:space="0" w:color="auto"/>
        <w:bottom w:val="none" w:sz="0" w:space="0" w:color="auto"/>
        <w:right w:val="none" w:sz="0" w:space="0" w:color="auto"/>
      </w:divBdr>
      <w:divsChild>
        <w:div w:id="1775130003">
          <w:marLeft w:val="0"/>
          <w:marRight w:val="0"/>
          <w:marTop w:val="0"/>
          <w:marBottom w:val="0"/>
          <w:divBdr>
            <w:top w:val="none" w:sz="0" w:space="0" w:color="auto"/>
            <w:left w:val="none" w:sz="0" w:space="0" w:color="auto"/>
            <w:bottom w:val="none" w:sz="0" w:space="0" w:color="auto"/>
            <w:right w:val="none" w:sz="0" w:space="0" w:color="auto"/>
          </w:divBdr>
        </w:div>
        <w:div w:id="11280159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56033176">
      <w:bodyDiv w:val="1"/>
      <w:marLeft w:val="0"/>
      <w:marRight w:val="0"/>
      <w:marTop w:val="0"/>
      <w:marBottom w:val="0"/>
      <w:divBdr>
        <w:top w:val="none" w:sz="0" w:space="0" w:color="auto"/>
        <w:left w:val="none" w:sz="0" w:space="0" w:color="auto"/>
        <w:bottom w:val="none" w:sz="0" w:space="0" w:color="auto"/>
        <w:right w:val="none" w:sz="0" w:space="0" w:color="auto"/>
      </w:divBdr>
      <w:divsChild>
        <w:div w:id="1692418362">
          <w:marLeft w:val="0"/>
          <w:marRight w:val="0"/>
          <w:marTop w:val="0"/>
          <w:marBottom w:val="0"/>
          <w:divBdr>
            <w:top w:val="none" w:sz="0" w:space="0" w:color="auto"/>
            <w:left w:val="none" w:sz="0" w:space="0" w:color="auto"/>
            <w:bottom w:val="none" w:sz="0" w:space="0" w:color="auto"/>
            <w:right w:val="none" w:sz="0" w:space="0" w:color="auto"/>
          </w:divBdr>
        </w:div>
        <w:div w:id="176634066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67369657">
      <w:bodyDiv w:val="1"/>
      <w:marLeft w:val="0"/>
      <w:marRight w:val="0"/>
      <w:marTop w:val="0"/>
      <w:marBottom w:val="0"/>
      <w:divBdr>
        <w:top w:val="none" w:sz="0" w:space="0" w:color="auto"/>
        <w:left w:val="none" w:sz="0" w:space="0" w:color="auto"/>
        <w:bottom w:val="none" w:sz="0" w:space="0" w:color="auto"/>
        <w:right w:val="none" w:sz="0" w:space="0" w:color="auto"/>
      </w:divBdr>
      <w:divsChild>
        <w:div w:id="172645084">
          <w:marLeft w:val="0"/>
          <w:marRight w:val="0"/>
          <w:marTop w:val="0"/>
          <w:marBottom w:val="0"/>
          <w:divBdr>
            <w:top w:val="none" w:sz="0" w:space="0" w:color="auto"/>
            <w:left w:val="none" w:sz="0" w:space="0" w:color="auto"/>
            <w:bottom w:val="none" w:sz="0" w:space="0" w:color="auto"/>
            <w:right w:val="none" w:sz="0" w:space="0" w:color="auto"/>
          </w:divBdr>
        </w:div>
        <w:div w:id="179054032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75616086">
      <w:bodyDiv w:val="1"/>
      <w:marLeft w:val="0"/>
      <w:marRight w:val="0"/>
      <w:marTop w:val="0"/>
      <w:marBottom w:val="0"/>
      <w:divBdr>
        <w:top w:val="none" w:sz="0" w:space="0" w:color="auto"/>
        <w:left w:val="none" w:sz="0" w:space="0" w:color="auto"/>
        <w:bottom w:val="none" w:sz="0" w:space="0" w:color="auto"/>
        <w:right w:val="none" w:sz="0" w:space="0" w:color="auto"/>
      </w:divBdr>
      <w:divsChild>
        <w:div w:id="582422231">
          <w:marLeft w:val="0"/>
          <w:marRight w:val="0"/>
          <w:marTop w:val="0"/>
          <w:marBottom w:val="0"/>
          <w:divBdr>
            <w:top w:val="none" w:sz="0" w:space="0" w:color="auto"/>
            <w:left w:val="none" w:sz="0" w:space="0" w:color="auto"/>
            <w:bottom w:val="none" w:sz="0" w:space="0" w:color="auto"/>
            <w:right w:val="none" w:sz="0" w:space="0" w:color="auto"/>
          </w:divBdr>
        </w:div>
        <w:div w:id="129749192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95393862">
      <w:bodyDiv w:val="1"/>
      <w:marLeft w:val="0"/>
      <w:marRight w:val="0"/>
      <w:marTop w:val="0"/>
      <w:marBottom w:val="0"/>
      <w:divBdr>
        <w:top w:val="none" w:sz="0" w:space="0" w:color="auto"/>
        <w:left w:val="none" w:sz="0" w:space="0" w:color="auto"/>
        <w:bottom w:val="none" w:sz="0" w:space="0" w:color="auto"/>
        <w:right w:val="none" w:sz="0" w:space="0" w:color="auto"/>
      </w:divBdr>
      <w:divsChild>
        <w:div w:id="1245604746">
          <w:marLeft w:val="0"/>
          <w:marRight w:val="0"/>
          <w:marTop w:val="0"/>
          <w:marBottom w:val="0"/>
          <w:divBdr>
            <w:top w:val="none" w:sz="0" w:space="0" w:color="auto"/>
            <w:left w:val="none" w:sz="0" w:space="0" w:color="auto"/>
            <w:bottom w:val="none" w:sz="0" w:space="0" w:color="auto"/>
            <w:right w:val="none" w:sz="0" w:space="0" w:color="auto"/>
          </w:divBdr>
        </w:div>
        <w:div w:id="31499581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98892340">
      <w:bodyDiv w:val="1"/>
      <w:marLeft w:val="0"/>
      <w:marRight w:val="0"/>
      <w:marTop w:val="0"/>
      <w:marBottom w:val="0"/>
      <w:divBdr>
        <w:top w:val="none" w:sz="0" w:space="0" w:color="auto"/>
        <w:left w:val="none" w:sz="0" w:space="0" w:color="auto"/>
        <w:bottom w:val="none" w:sz="0" w:space="0" w:color="auto"/>
        <w:right w:val="none" w:sz="0" w:space="0" w:color="auto"/>
      </w:divBdr>
      <w:divsChild>
        <w:div w:id="1511212130">
          <w:marLeft w:val="0"/>
          <w:marRight w:val="0"/>
          <w:marTop w:val="0"/>
          <w:marBottom w:val="0"/>
          <w:divBdr>
            <w:top w:val="none" w:sz="0" w:space="0" w:color="auto"/>
            <w:left w:val="none" w:sz="0" w:space="0" w:color="auto"/>
            <w:bottom w:val="none" w:sz="0" w:space="0" w:color="auto"/>
            <w:right w:val="none" w:sz="0" w:space="0" w:color="auto"/>
          </w:divBdr>
        </w:div>
        <w:div w:id="79024199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12702919">
      <w:bodyDiv w:val="1"/>
      <w:marLeft w:val="0"/>
      <w:marRight w:val="0"/>
      <w:marTop w:val="0"/>
      <w:marBottom w:val="0"/>
      <w:divBdr>
        <w:top w:val="none" w:sz="0" w:space="0" w:color="auto"/>
        <w:left w:val="none" w:sz="0" w:space="0" w:color="auto"/>
        <w:bottom w:val="none" w:sz="0" w:space="0" w:color="auto"/>
        <w:right w:val="none" w:sz="0" w:space="0" w:color="auto"/>
      </w:divBdr>
      <w:divsChild>
        <w:div w:id="305168271">
          <w:marLeft w:val="0"/>
          <w:marRight w:val="0"/>
          <w:marTop w:val="0"/>
          <w:marBottom w:val="0"/>
          <w:divBdr>
            <w:top w:val="none" w:sz="0" w:space="0" w:color="auto"/>
            <w:left w:val="none" w:sz="0" w:space="0" w:color="auto"/>
            <w:bottom w:val="none" w:sz="0" w:space="0" w:color="auto"/>
            <w:right w:val="none" w:sz="0" w:space="0" w:color="auto"/>
          </w:divBdr>
        </w:div>
        <w:div w:id="77352150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33209848">
      <w:bodyDiv w:val="1"/>
      <w:marLeft w:val="0"/>
      <w:marRight w:val="0"/>
      <w:marTop w:val="0"/>
      <w:marBottom w:val="0"/>
      <w:divBdr>
        <w:top w:val="none" w:sz="0" w:space="0" w:color="auto"/>
        <w:left w:val="none" w:sz="0" w:space="0" w:color="auto"/>
        <w:bottom w:val="none" w:sz="0" w:space="0" w:color="auto"/>
        <w:right w:val="none" w:sz="0" w:space="0" w:color="auto"/>
      </w:divBdr>
      <w:divsChild>
        <w:div w:id="627509564">
          <w:marLeft w:val="0"/>
          <w:marRight w:val="0"/>
          <w:marTop w:val="0"/>
          <w:marBottom w:val="0"/>
          <w:divBdr>
            <w:top w:val="none" w:sz="0" w:space="0" w:color="auto"/>
            <w:left w:val="none" w:sz="0" w:space="0" w:color="auto"/>
            <w:bottom w:val="none" w:sz="0" w:space="0" w:color="auto"/>
            <w:right w:val="none" w:sz="0" w:space="0" w:color="auto"/>
          </w:divBdr>
        </w:div>
        <w:div w:id="153591933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34977339">
      <w:bodyDiv w:val="1"/>
      <w:marLeft w:val="0"/>
      <w:marRight w:val="0"/>
      <w:marTop w:val="0"/>
      <w:marBottom w:val="0"/>
      <w:divBdr>
        <w:top w:val="none" w:sz="0" w:space="0" w:color="auto"/>
        <w:left w:val="none" w:sz="0" w:space="0" w:color="auto"/>
        <w:bottom w:val="none" w:sz="0" w:space="0" w:color="auto"/>
        <w:right w:val="none" w:sz="0" w:space="0" w:color="auto"/>
      </w:divBdr>
      <w:divsChild>
        <w:div w:id="14238723">
          <w:marLeft w:val="0"/>
          <w:marRight w:val="0"/>
          <w:marTop w:val="0"/>
          <w:marBottom w:val="0"/>
          <w:divBdr>
            <w:top w:val="none" w:sz="0" w:space="0" w:color="auto"/>
            <w:left w:val="none" w:sz="0" w:space="0" w:color="auto"/>
            <w:bottom w:val="none" w:sz="0" w:space="0" w:color="auto"/>
            <w:right w:val="none" w:sz="0" w:space="0" w:color="auto"/>
          </w:divBdr>
        </w:div>
        <w:div w:id="171836021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59102432">
      <w:bodyDiv w:val="1"/>
      <w:marLeft w:val="0"/>
      <w:marRight w:val="0"/>
      <w:marTop w:val="0"/>
      <w:marBottom w:val="0"/>
      <w:divBdr>
        <w:top w:val="none" w:sz="0" w:space="0" w:color="auto"/>
        <w:left w:val="none" w:sz="0" w:space="0" w:color="auto"/>
        <w:bottom w:val="none" w:sz="0" w:space="0" w:color="auto"/>
        <w:right w:val="none" w:sz="0" w:space="0" w:color="auto"/>
      </w:divBdr>
      <w:divsChild>
        <w:div w:id="9791867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95299205">
      <w:bodyDiv w:val="1"/>
      <w:marLeft w:val="0"/>
      <w:marRight w:val="0"/>
      <w:marTop w:val="0"/>
      <w:marBottom w:val="0"/>
      <w:divBdr>
        <w:top w:val="none" w:sz="0" w:space="0" w:color="auto"/>
        <w:left w:val="none" w:sz="0" w:space="0" w:color="auto"/>
        <w:bottom w:val="none" w:sz="0" w:space="0" w:color="auto"/>
        <w:right w:val="none" w:sz="0" w:space="0" w:color="auto"/>
      </w:divBdr>
      <w:divsChild>
        <w:div w:id="670639502">
          <w:marLeft w:val="0"/>
          <w:marRight w:val="0"/>
          <w:marTop w:val="0"/>
          <w:marBottom w:val="0"/>
          <w:divBdr>
            <w:top w:val="none" w:sz="0" w:space="0" w:color="auto"/>
            <w:left w:val="none" w:sz="0" w:space="0" w:color="auto"/>
            <w:bottom w:val="none" w:sz="0" w:space="0" w:color="auto"/>
            <w:right w:val="none" w:sz="0" w:space="0" w:color="auto"/>
          </w:divBdr>
        </w:div>
        <w:div w:id="9658177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02814260">
      <w:bodyDiv w:val="1"/>
      <w:marLeft w:val="0"/>
      <w:marRight w:val="0"/>
      <w:marTop w:val="0"/>
      <w:marBottom w:val="0"/>
      <w:divBdr>
        <w:top w:val="none" w:sz="0" w:space="0" w:color="auto"/>
        <w:left w:val="none" w:sz="0" w:space="0" w:color="auto"/>
        <w:bottom w:val="none" w:sz="0" w:space="0" w:color="auto"/>
        <w:right w:val="none" w:sz="0" w:space="0" w:color="auto"/>
      </w:divBdr>
      <w:divsChild>
        <w:div w:id="2088108903">
          <w:marLeft w:val="0"/>
          <w:marRight w:val="0"/>
          <w:marTop w:val="0"/>
          <w:marBottom w:val="0"/>
          <w:divBdr>
            <w:top w:val="none" w:sz="0" w:space="0" w:color="auto"/>
            <w:left w:val="none" w:sz="0" w:space="0" w:color="auto"/>
            <w:bottom w:val="none" w:sz="0" w:space="0" w:color="auto"/>
            <w:right w:val="none" w:sz="0" w:space="0" w:color="auto"/>
          </w:divBdr>
        </w:div>
        <w:div w:id="150936753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4320760">
      <w:bodyDiv w:val="1"/>
      <w:marLeft w:val="0"/>
      <w:marRight w:val="0"/>
      <w:marTop w:val="0"/>
      <w:marBottom w:val="0"/>
      <w:divBdr>
        <w:top w:val="none" w:sz="0" w:space="0" w:color="auto"/>
        <w:left w:val="none" w:sz="0" w:space="0" w:color="auto"/>
        <w:bottom w:val="none" w:sz="0" w:space="0" w:color="auto"/>
        <w:right w:val="none" w:sz="0" w:space="0" w:color="auto"/>
      </w:divBdr>
      <w:divsChild>
        <w:div w:id="1415663383">
          <w:marLeft w:val="0"/>
          <w:marRight w:val="0"/>
          <w:marTop w:val="0"/>
          <w:marBottom w:val="0"/>
          <w:divBdr>
            <w:top w:val="none" w:sz="0" w:space="0" w:color="auto"/>
            <w:left w:val="none" w:sz="0" w:space="0" w:color="auto"/>
            <w:bottom w:val="none" w:sz="0" w:space="0" w:color="auto"/>
            <w:right w:val="none" w:sz="0" w:space="0" w:color="auto"/>
          </w:divBdr>
        </w:div>
        <w:div w:id="94851153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7020123">
      <w:bodyDiv w:val="1"/>
      <w:marLeft w:val="0"/>
      <w:marRight w:val="0"/>
      <w:marTop w:val="0"/>
      <w:marBottom w:val="0"/>
      <w:divBdr>
        <w:top w:val="none" w:sz="0" w:space="0" w:color="auto"/>
        <w:left w:val="none" w:sz="0" w:space="0" w:color="auto"/>
        <w:bottom w:val="none" w:sz="0" w:space="0" w:color="auto"/>
        <w:right w:val="none" w:sz="0" w:space="0" w:color="auto"/>
      </w:divBdr>
      <w:divsChild>
        <w:div w:id="498428289">
          <w:marLeft w:val="0"/>
          <w:marRight w:val="0"/>
          <w:marTop w:val="0"/>
          <w:marBottom w:val="0"/>
          <w:divBdr>
            <w:top w:val="none" w:sz="0" w:space="0" w:color="auto"/>
            <w:left w:val="none" w:sz="0" w:space="0" w:color="auto"/>
            <w:bottom w:val="none" w:sz="0" w:space="0" w:color="auto"/>
            <w:right w:val="none" w:sz="0" w:space="0" w:color="auto"/>
          </w:divBdr>
        </w:div>
        <w:div w:id="10911276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83179626">
      <w:bodyDiv w:val="1"/>
      <w:marLeft w:val="0"/>
      <w:marRight w:val="0"/>
      <w:marTop w:val="0"/>
      <w:marBottom w:val="0"/>
      <w:divBdr>
        <w:top w:val="none" w:sz="0" w:space="0" w:color="auto"/>
        <w:left w:val="none" w:sz="0" w:space="0" w:color="auto"/>
        <w:bottom w:val="none" w:sz="0" w:space="0" w:color="auto"/>
        <w:right w:val="none" w:sz="0" w:space="0" w:color="auto"/>
      </w:divBdr>
      <w:divsChild>
        <w:div w:id="265649989">
          <w:marLeft w:val="0"/>
          <w:marRight w:val="0"/>
          <w:marTop w:val="0"/>
          <w:marBottom w:val="0"/>
          <w:divBdr>
            <w:top w:val="none" w:sz="0" w:space="0" w:color="auto"/>
            <w:left w:val="none" w:sz="0" w:space="0" w:color="auto"/>
            <w:bottom w:val="none" w:sz="0" w:space="0" w:color="auto"/>
            <w:right w:val="none" w:sz="0" w:space="0" w:color="auto"/>
          </w:divBdr>
        </w:div>
        <w:div w:id="43328232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96160616">
      <w:bodyDiv w:val="1"/>
      <w:marLeft w:val="0"/>
      <w:marRight w:val="0"/>
      <w:marTop w:val="0"/>
      <w:marBottom w:val="0"/>
      <w:divBdr>
        <w:top w:val="none" w:sz="0" w:space="0" w:color="auto"/>
        <w:left w:val="none" w:sz="0" w:space="0" w:color="auto"/>
        <w:bottom w:val="none" w:sz="0" w:space="0" w:color="auto"/>
        <w:right w:val="none" w:sz="0" w:space="0" w:color="auto"/>
      </w:divBdr>
      <w:divsChild>
        <w:div w:id="76869812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99825558">
      <w:bodyDiv w:val="1"/>
      <w:marLeft w:val="0"/>
      <w:marRight w:val="0"/>
      <w:marTop w:val="0"/>
      <w:marBottom w:val="0"/>
      <w:divBdr>
        <w:top w:val="none" w:sz="0" w:space="0" w:color="auto"/>
        <w:left w:val="none" w:sz="0" w:space="0" w:color="auto"/>
        <w:bottom w:val="none" w:sz="0" w:space="0" w:color="auto"/>
        <w:right w:val="none" w:sz="0" w:space="0" w:color="auto"/>
      </w:divBdr>
      <w:divsChild>
        <w:div w:id="690257552">
          <w:marLeft w:val="0"/>
          <w:marRight w:val="0"/>
          <w:marTop w:val="0"/>
          <w:marBottom w:val="0"/>
          <w:divBdr>
            <w:top w:val="none" w:sz="0" w:space="0" w:color="auto"/>
            <w:left w:val="none" w:sz="0" w:space="0" w:color="auto"/>
            <w:bottom w:val="none" w:sz="0" w:space="0" w:color="auto"/>
            <w:right w:val="none" w:sz="0" w:space="0" w:color="auto"/>
          </w:divBdr>
        </w:div>
        <w:div w:id="167125689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23344430">
      <w:bodyDiv w:val="1"/>
      <w:marLeft w:val="0"/>
      <w:marRight w:val="0"/>
      <w:marTop w:val="0"/>
      <w:marBottom w:val="0"/>
      <w:divBdr>
        <w:top w:val="none" w:sz="0" w:space="0" w:color="auto"/>
        <w:left w:val="none" w:sz="0" w:space="0" w:color="auto"/>
        <w:bottom w:val="none" w:sz="0" w:space="0" w:color="auto"/>
        <w:right w:val="none" w:sz="0" w:space="0" w:color="auto"/>
      </w:divBdr>
      <w:divsChild>
        <w:div w:id="1324897203">
          <w:marLeft w:val="0"/>
          <w:marRight w:val="0"/>
          <w:marTop w:val="0"/>
          <w:marBottom w:val="0"/>
          <w:divBdr>
            <w:top w:val="none" w:sz="0" w:space="0" w:color="auto"/>
            <w:left w:val="none" w:sz="0" w:space="0" w:color="auto"/>
            <w:bottom w:val="none" w:sz="0" w:space="0" w:color="auto"/>
            <w:right w:val="none" w:sz="0" w:space="0" w:color="auto"/>
          </w:divBdr>
        </w:div>
        <w:div w:id="119499786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50279659">
      <w:bodyDiv w:val="1"/>
      <w:marLeft w:val="0"/>
      <w:marRight w:val="0"/>
      <w:marTop w:val="0"/>
      <w:marBottom w:val="0"/>
      <w:divBdr>
        <w:top w:val="none" w:sz="0" w:space="0" w:color="auto"/>
        <w:left w:val="none" w:sz="0" w:space="0" w:color="auto"/>
        <w:bottom w:val="none" w:sz="0" w:space="0" w:color="auto"/>
        <w:right w:val="none" w:sz="0" w:space="0" w:color="auto"/>
      </w:divBdr>
      <w:divsChild>
        <w:div w:id="1898585593">
          <w:marLeft w:val="0"/>
          <w:marRight w:val="0"/>
          <w:marTop w:val="0"/>
          <w:marBottom w:val="0"/>
          <w:divBdr>
            <w:top w:val="none" w:sz="0" w:space="0" w:color="auto"/>
            <w:left w:val="none" w:sz="0" w:space="0" w:color="auto"/>
            <w:bottom w:val="none" w:sz="0" w:space="0" w:color="auto"/>
            <w:right w:val="none" w:sz="0" w:space="0" w:color="auto"/>
          </w:divBdr>
        </w:div>
        <w:div w:id="1309080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52249500">
      <w:bodyDiv w:val="1"/>
      <w:marLeft w:val="0"/>
      <w:marRight w:val="0"/>
      <w:marTop w:val="0"/>
      <w:marBottom w:val="0"/>
      <w:divBdr>
        <w:top w:val="none" w:sz="0" w:space="0" w:color="auto"/>
        <w:left w:val="none" w:sz="0" w:space="0" w:color="auto"/>
        <w:bottom w:val="none" w:sz="0" w:space="0" w:color="auto"/>
        <w:right w:val="none" w:sz="0" w:space="0" w:color="auto"/>
      </w:divBdr>
      <w:divsChild>
        <w:div w:id="305548768">
          <w:marLeft w:val="0"/>
          <w:marRight w:val="0"/>
          <w:marTop w:val="0"/>
          <w:marBottom w:val="0"/>
          <w:divBdr>
            <w:top w:val="none" w:sz="0" w:space="0" w:color="auto"/>
            <w:left w:val="none" w:sz="0" w:space="0" w:color="auto"/>
            <w:bottom w:val="none" w:sz="0" w:space="0" w:color="auto"/>
            <w:right w:val="none" w:sz="0" w:space="0" w:color="auto"/>
          </w:divBdr>
        </w:div>
        <w:div w:id="172066344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66401531">
      <w:bodyDiv w:val="1"/>
      <w:marLeft w:val="0"/>
      <w:marRight w:val="0"/>
      <w:marTop w:val="0"/>
      <w:marBottom w:val="0"/>
      <w:divBdr>
        <w:top w:val="none" w:sz="0" w:space="0" w:color="auto"/>
        <w:left w:val="none" w:sz="0" w:space="0" w:color="auto"/>
        <w:bottom w:val="none" w:sz="0" w:space="0" w:color="auto"/>
        <w:right w:val="none" w:sz="0" w:space="0" w:color="auto"/>
      </w:divBdr>
      <w:divsChild>
        <w:div w:id="2137749554">
          <w:marLeft w:val="0"/>
          <w:marRight w:val="0"/>
          <w:marTop w:val="0"/>
          <w:marBottom w:val="0"/>
          <w:divBdr>
            <w:top w:val="none" w:sz="0" w:space="0" w:color="auto"/>
            <w:left w:val="none" w:sz="0" w:space="0" w:color="auto"/>
            <w:bottom w:val="none" w:sz="0" w:space="0" w:color="auto"/>
            <w:right w:val="none" w:sz="0" w:space="0" w:color="auto"/>
          </w:divBdr>
        </w:div>
        <w:div w:id="174741598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69407750">
      <w:bodyDiv w:val="1"/>
      <w:marLeft w:val="0"/>
      <w:marRight w:val="0"/>
      <w:marTop w:val="0"/>
      <w:marBottom w:val="0"/>
      <w:divBdr>
        <w:top w:val="none" w:sz="0" w:space="0" w:color="auto"/>
        <w:left w:val="none" w:sz="0" w:space="0" w:color="auto"/>
        <w:bottom w:val="none" w:sz="0" w:space="0" w:color="auto"/>
        <w:right w:val="none" w:sz="0" w:space="0" w:color="auto"/>
      </w:divBdr>
      <w:divsChild>
        <w:div w:id="1143228637">
          <w:marLeft w:val="0"/>
          <w:marRight w:val="0"/>
          <w:marTop w:val="0"/>
          <w:marBottom w:val="0"/>
          <w:divBdr>
            <w:top w:val="none" w:sz="0" w:space="0" w:color="auto"/>
            <w:left w:val="none" w:sz="0" w:space="0" w:color="auto"/>
            <w:bottom w:val="none" w:sz="0" w:space="0" w:color="auto"/>
            <w:right w:val="none" w:sz="0" w:space="0" w:color="auto"/>
          </w:divBdr>
        </w:div>
        <w:div w:id="56349320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95811822">
      <w:bodyDiv w:val="1"/>
      <w:marLeft w:val="0"/>
      <w:marRight w:val="0"/>
      <w:marTop w:val="0"/>
      <w:marBottom w:val="0"/>
      <w:divBdr>
        <w:top w:val="none" w:sz="0" w:space="0" w:color="auto"/>
        <w:left w:val="none" w:sz="0" w:space="0" w:color="auto"/>
        <w:bottom w:val="none" w:sz="0" w:space="0" w:color="auto"/>
        <w:right w:val="none" w:sz="0" w:space="0" w:color="auto"/>
      </w:divBdr>
      <w:divsChild>
        <w:div w:id="1987316491">
          <w:marLeft w:val="0"/>
          <w:marRight w:val="0"/>
          <w:marTop w:val="0"/>
          <w:marBottom w:val="0"/>
          <w:divBdr>
            <w:top w:val="none" w:sz="0" w:space="0" w:color="auto"/>
            <w:left w:val="none" w:sz="0" w:space="0" w:color="auto"/>
            <w:bottom w:val="none" w:sz="0" w:space="0" w:color="auto"/>
            <w:right w:val="none" w:sz="0" w:space="0" w:color="auto"/>
          </w:divBdr>
        </w:div>
        <w:div w:id="13743094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01322719">
      <w:bodyDiv w:val="1"/>
      <w:marLeft w:val="0"/>
      <w:marRight w:val="0"/>
      <w:marTop w:val="0"/>
      <w:marBottom w:val="0"/>
      <w:divBdr>
        <w:top w:val="none" w:sz="0" w:space="0" w:color="auto"/>
        <w:left w:val="none" w:sz="0" w:space="0" w:color="auto"/>
        <w:bottom w:val="none" w:sz="0" w:space="0" w:color="auto"/>
        <w:right w:val="none" w:sz="0" w:space="0" w:color="auto"/>
      </w:divBdr>
      <w:divsChild>
        <w:div w:id="11154896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09456249">
      <w:bodyDiv w:val="1"/>
      <w:marLeft w:val="0"/>
      <w:marRight w:val="0"/>
      <w:marTop w:val="0"/>
      <w:marBottom w:val="0"/>
      <w:divBdr>
        <w:top w:val="none" w:sz="0" w:space="0" w:color="auto"/>
        <w:left w:val="none" w:sz="0" w:space="0" w:color="auto"/>
        <w:bottom w:val="none" w:sz="0" w:space="0" w:color="auto"/>
        <w:right w:val="none" w:sz="0" w:space="0" w:color="auto"/>
      </w:divBdr>
      <w:divsChild>
        <w:div w:id="1675231292">
          <w:marLeft w:val="0"/>
          <w:marRight w:val="0"/>
          <w:marTop w:val="0"/>
          <w:marBottom w:val="0"/>
          <w:divBdr>
            <w:top w:val="none" w:sz="0" w:space="0" w:color="auto"/>
            <w:left w:val="none" w:sz="0" w:space="0" w:color="auto"/>
            <w:bottom w:val="none" w:sz="0" w:space="0" w:color="auto"/>
            <w:right w:val="none" w:sz="0" w:space="0" w:color="auto"/>
          </w:divBdr>
        </w:div>
        <w:div w:id="79956925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10450839">
      <w:bodyDiv w:val="1"/>
      <w:marLeft w:val="0"/>
      <w:marRight w:val="0"/>
      <w:marTop w:val="0"/>
      <w:marBottom w:val="0"/>
      <w:divBdr>
        <w:top w:val="none" w:sz="0" w:space="0" w:color="auto"/>
        <w:left w:val="none" w:sz="0" w:space="0" w:color="auto"/>
        <w:bottom w:val="none" w:sz="0" w:space="0" w:color="auto"/>
        <w:right w:val="none" w:sz="0" w:space="0" w:color="auto"/>
      </w:divBdr>
      <w:divsChild>
        <w:div w:id="1275357856">
          <w:marLeft w:val="0"/>
          <w:marRight w:val="0"/>
          <w:marTop w:val="0"/>
          <w:marBottom w:val="0"/>
          <w:divBdr>
            <w:top w:val="none" w:sz="0" w:space="0" w:color="auto"/>
            <w:left w:val="none" w:sz="0" w:space="0" w:color="auto"/>
            <w:bottom w:val="none" w:sz="0" w:space="0" w:color="auto"/>
            <w:right w:val="none" w:sz="0" w:space="0" w:color="auto"/>
          </w:divBdr>
        </w:div>
        <w:div w:id="26970355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28992288">
      <w:bodyDiv w:val="1"/>
      <w:marLeft w:val="0"/>
      <w:marRight w:val="0"/>
      <w:marTop w:val="0"/>
      <w:marBottom w:val="0"/>
      <w:divBdr>
        <w:top w:val="none" w:sz="0" w:space="0" w:color="auto"/>
        <w:left w:val="none" w:sz="0" w:space="0" w:color="auto"/>
        <w:bottom w:val="none" w:sz="0" w:space="0" w:color="auto"/>
        <w:right w:val="none" w:sz="0" w:space="0" w:color="auto"/>
      </w:divBdr>
      <w:divsChild>
        <w:div w:id="621422241">
          <w:marLeft w:val="0"/>
          <w:marRight w:val="0"/>
          <w:marTop w:val="0"/>
          <w:marBottom w:val="0"/>
          <w:divBdr>
            <w:top w:val="none" w:sz="0" w:space="0" w:color="auto"/>
            <w:left w:val="none" w:sz="0" w:space="0" w:color="auto"/>
            <w:bottom w:val="none" w:sz="0" w:space="0" w:color="auto"/>
            <w:right w:val="none" w:sz="0" w:space="0" w:color="auto"/>
          </w:divBdr>
        </w:div>
        <w:div w:id="86914826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37437590">
      <w:bodyDiv w:val="1"/>
      <w:marLeft w:val="0"/>
      <w:marRight w:val="0"/>
      <w:marTop w:val="0"/>
      <w:marBottom w:val="0"/>
      <w:divBdr>
        <w:top w:val="none" w:sz="0" w:space="0" w:color="auto"/>
        <w:left w:val="none" w:sz="0" w:space="0" w:color="auto"/>
        <w:bottom w:val="none" w:sz="0" w:space="0" w:color="auto"/>
        <w:right w:val="none" w:sz="0" w:space="0" w:color="auto"/>
      </w:divBdr>
      <w:divsChild>
        <w:div w:id="1936090078">
          <w:marLeft w:val="0"/>
          <w:marRight w:val="0"/>
          <w:marTop w:val="0"/>
          <w:marBottom w:val="0"/>
          <w:divBdr>
            <w:top w:val="none" w:sz="0" w:space="0" w:color="auto"/>
            <w:left w:val="none" w:sz="0" w:space="0" w:color="auto"/>
            <w:bottom w:val="none" w:sz="0" w:space="0" w:color="auto"/>
            <w:right w:val="none" w:sz="0" w:space="0" w:color="auto"/>
          </w:divBdr>
        </w:div>
        <w:div w:id="198889531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65766068">
      <w:bodyDiv w:val="1"/>
      <w:marLeft w:val="0"/>
      <w:marRight w:val="0"/>
      <w:marTop w:val="0"/>
      <w:marBottom w:val="0"/>
      <w:divBdr>
        <w:top w:val="none" w:sz="0" w:space="0" w:color="auto"/>
        <w:left w:val="none" w:sz="0" w:space="0" w:color="auto"/>
        <w:bottom w:val="none" w:sz="0" w:space="0" w:color="auto"/>
        <w:right w:val="none" w:sz="0" w:space="0" w:color="auto"/>
      </w:divBdr>
      <w:divsChild>
        <w:div w:id="182785220">
          <w:marLeft w:val="0"/>
          <w:marRight w:val="0"/>
          <w:marTop w:val="0"/>
          <w:marBottom w:val="0"/>
          <w:divBdr>
            <w:top w:val="none" w:sz="0" w:space="0" w:color="auto"/>
            <w:left w:val="none" w:sz="0" w:space="0" w:color="auto"/>
            <w:bottom w:val="none" w:sz="0" w:space="0" w:color="auto"/>
            <w:right w:val="none" w:sz="0" w:space="0" w:color="auto"/>
          </w:divBdr>
        </w:div>
        <w:div w:id="196060183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68579226">
      <w:bodyDiv w:val="1"/>
      <w:marLeft w:val="0"/>
      <w:marRight w:val="0"/>
      <w:marTop w:val="0"/>
      <w:marBottom w:val="0"/>
      <w:divBdr>
        <w:top w:val="none" w:sz="0" w:space="0" w:color="auto"/>
        <w:left w:val="none" w:sz="0" w:space="0" w:color="auto"/>
        <w:bottom w:val="none" w:sz="0" w:space="0" w:color="auto"/>
        <w:right w:val="none" w:sz="0" w:space="0" w:color="auto"/>
      </w:divBdr>
      <w:divsChild>
        <w:div w:id="1457333122">
          <w:marLeft w:val="0"/>
          <w:marRight w:val="0"/>
          <w:marTop w:val="0"/>
          <w:marBottom w:val="0"/>
          <w:divBdr>
            <w:top w:val="none" w:sz="0" w:space="0" w:color="auto"/>
            <w:left w:val="none" w:sz="0" w:space="0" w:color="auto"/>
            <w:bottom w:val="none" w:sz="0" w:space="0" w:color="auto"/>
            <w:right w:val="none" w:sz="0" w:space="0" w:color="auto"/>
          </w:divBdr>
        </w:div>
        <w:div w:id="109046467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81141031">
      <w:bodyDiv w:val="1"/>
      <w:marLeft w:val="0"/>
      <w:marRight w:val="0"/>
      <w:marTop w:val="0"/>
      <w:marBottom w:val="0"/>
      <w:divBdr>
        <w:top w:val="none" w:sz="0" w:space="0" w:color="auto"/>
        <w:left w:val="none" w:sz="0" w:space="0" w:color="auto"/>
        <w:bottom w:val="none" w:sz="0" w:space="0" w:color="auto"/>
        <w:right w:val="none" w:sz="0" w:space="0" w:color="auto"/>
      </w:divBdr>
      <w:divsChild>
        <w:div w:id="474880489">
          <w:marLeft w:val="0"/>
          <w:marRight w:val="0"/>
          <w:marTop w:val="0"/>
          <w:marBottom w:val="0"/>
          <w:divBdr>
            <w:top w:val="none" w:sz="0" w:space="0" w:color="auto"/>
            <w:left w:val="none" w:sz="0" w:space="0" w:color="auto"/>
            <w:bottom w:val="none" w:sz="0" w:space="0" w:color="auto"/>
            <w:right w:val="none" w:sz="0" w:space="0" w:color="auto"/>
          </w:divBdr>
        </w:div>
        <w:div w:id="175813623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08164195">
      <w:bodyDiv w:val="1"/>
      <w:marLeft w:val="0"/>
      <w:marRight w:val="0"/>
      <w:marTop w:val="0"/>
      <w:marBottom w:val="0"/>
      <w:divBdr>
        <w:top w:val="none" w:sz="0" w:space="0" w:color="auto"/>
        <w:left w:val="none" w:sz="0" w:space="0" w:color="auto"/>
        <w:bottom w:val="none" w:sz="0" w:space="0" w:color="auto"/>
        <w:right w:val="none" w:sz="0" w:space="0" w:color="auto"/>
      </w:divBdr>
      <w:divsChild>
        <w:div w:id="2114014038">
          <w:marLeft w:val="0"/>
          <w:marRight w:val="0"/>
          <w:marTop w:val="0"/>
          <w:marBottom w:val="0"/>
          <w:divBdr>
            <w:top w:val="none" w:sz="0" w:space="0" w:color="auto"/>
            <w:left w:val="none" w:sz="0" w:space="0" w:color="auto"/>
            <w:bottom w:val="none" w:sz="0" w:space="0" w:color="auto"/>
            <w:right w:val="none" w:sz="0" w:space="0" w:color="auto"/>
          </w:divBdr>
        </w:div>
        <w:div w:id="5140003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12212165">
      <w:bodyDiv w:val="1"/>
      <w:marLeft w:val="0"/>
      <w:marRight w:val="0"/>
      <w:marTop w:val="0"/>
      <w:marBottom w:val="0"/>
      <w:divBdr>
        <w:top w:val="none" w:sz="0" w:space="0" w:color="auto"/>
        <w:left w:val="none" w:sz="0" w:space="0" w:color="auto"/>
        <w:bottom w:val="none" w:sz="0" w:space="0" w:color="auto"/>
        <w:right w:val="none" w:sz="0" w:space="0" w:color="auto"/>
      </w:divBdr>
      <w:divsChild>
        <w:div w:id="1878082098">
          <w:marLeft w:val="0"/>
          <w:marRight w:val="0"/>
          <w:marTop w:val="0"/>
          <w:marBottom w:val="0"/>
          <w:divBdr>
            <w:top w:val="none" w:sz="0" w:space="0" w:color="auto"/>
            <w:left w:val="none" w:sz="0" w:space="0" w:color="auto"/>
            <w:bottom w:val="none" w:sz="0" w:space="0" w:color="auto"/>
            <w:right w:val="none" w:sz="0" w:space="0" w:color="auto"/>
          </w:divBdr>
        </w:div>
        <w:div w:id="49245021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47404664">
      <w:bodyDiv w:val="1"/>
      <w:marLeft w:val="0"/>
      <w:marRight w:val="0"/>
      <w:marTop w:val="0"/>
      <w:marBottom w:val="0"/>
      <w:divBdr>
        <w:top w:val="none" w:sz="0" w:space="0" w:color="auto"/>
        <w:left w:val="none" w:sz="0" w:space="0" w:color="auto"/>
        <w:bottom w:val="none" w:sz="0" w:space="0" w:color="auto"/>
        <w:right w:val="none" w:sz="0" w:space="0" w:color="auto"/>
      </w:divBdr>
      <w:divsChild>
        <w:div w:id="1363827200">
          <w:marLeft w:val="0"/>
          <w:marRight w:val="0"/>
          <w:marTop w:val="0"/>
          <w:marBottom w:val="0"/>
          <w:divBdr>
            <w:top w:val="none" w:sz="0" w:space="0" w:color="auto"/>
            <w:left w:val="none" w:sz="0" w:space="0" w:color="auto"/>
            <w:bottom w:val="none" w:sz="0" w:space="0" w:color="auto"/>
            <w:right w:val="none" w:sz="0" w:space="0" w:color="auto"/>
          </w:divBdr>
        </w:div>
        <w:div w:id="21130960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55149414">
      <w:bodyDiv w:val="1"/>
      <w:marLeft w:val="0"/>
      <w:marRight w:val="0"/>
      <w:marTop w:val="0"/>
      <w:marBottom w:val="0"/>
      <w:divBdr>
        <w:top w:val="none" w:sz="0" w:space="0" w:color="auto"/>
        <w:left w:val="none" w:sz="0" w:space="0" w:color="auto"/>
        <w:bottom w:val="none" w:sz="0" w:space="0" w:color="auto"/>
        <w:right w:val="none" w:sz="0" w:space="0" w:color="auto"/>
      </w:divBdr>
      <w:divsChild>
        <w:div w:id="676730338">
          <w:marLeft w:val="0"/>
          <w:marRight w:val="0"/>
          <w:marTop w:val="0"/>
          <w:marBottom w:val="0"/>
          <w:divBdr>
            <w:top w:val="none" w:sz="0" w:space="0" w:color="auto"/>
            <w:left w:val="none" w:sz="0" w:space="0" w:color="auto"/>
            <w:bottom w:val="none" w:sz="0" w:space="0" w:color="auto"/>
            <w:right w:val="none" w:sz="0" w:space="0" w:color="auto"/>
          </w:divBdr>
        </w:div>
        <w:div w:id="3473980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10964662">
      <w:bodyDiv w:val="1"/>
      <w:marLeft w:val="0"/>
      <w:marRight w:val="0"/>
      <w:marTop w:val="0"/>
      <w:marBottom w:val="0"/>
      <w:divBdr>
        <w:top w:val="none" w:sz="0" w:space="0" w:color="auto"/>
        <w:left w:val="none" w:sz="0" w:space="0" w:color="auto"/>
        <w:bottom w:val="none" w:sz="0" w:space="0" w:color="auto"/>
        <w:right w:val="none" w:sz="0" w:space="0" w:color="auto"/>
      </w:divBdr>
      <w:divsChild>
        <w:div w:id="1977492743">
          <w:marLeft w:val="0"/>
          <w:marRight w:val="0"/>
          <w:marTop w:val="0"/>
          <w:marBottom w:val="0"/>
          <w:divBdr>
            <w:top w:val="none" w:sz="0" w:space="0" w:color="auto"/>
            <w:left w:val="none" w:sz="0" w:space="0" w:color="auto"/>
            <w:bottom w:val="none" w:sz="0" w:space="0" w:color="auto"/>
            <w:right w:val="none" w:sz="0" w:space="0" w:color="auto"/>
          </w:divBdr>
        </w:div>
        <w:div w:id="57567100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13084016">
      <w:bodyDiv w:val="1"/>
      <w:marLeft w:val="0"/>
      <w:marRight w:val="0"/>
      <w:marTop w:val="0"/>
      <w:marBottom w:val="0"/>
      <w:divBdr>
        <w:top w:val="none" w:sz="0" w:space="0" w:color="auto"/>
        <w:left w:val="none" w:sz="0" w:space="0" w:color="auto"/>
        <w:bottom w:val="none" w:sz="0" w:space="0" w:color="auto"/>
        <w:right w:val="none" w:sz="0" w:space="0" w:color="auto"/>
      </w:divBdr>
      <w:divsChild>
        <w:div w:id="913660634">
          <w:marLeft w:val="0"/>
          <w:marRight w:val="0"/>
          <w:marTop w:val="0"/>
          <w:marBottom w:val="0"/>
          <w:divBdr>
            <w:top w:val="none" w:sz="0" w:space="0" w:color="auto"/>
            <w:left w:val="none" w:sz="0" w:space="0" w:color="auto"/>
            <w:bottom w:val="none" w:sz="0" w:space="0" w:color="auto"/>
            <w:right w:val="none" w:sz="0" w:space="0" w:color="auto"/>
          </w:divBdr>
          <w:divsChild>
            <w:div w:id="652291626">
              <w:marLeft w:val="0"/>
              <w:marRight w:val="0"/>
              <w:marTop w:val="0"/>
              <w:marBottom w:val="0"/>
              <w:divBdr>
                <w:top w:val="none" w:sz="0" w:space="0" w:color="auto"/>
                <w:left w:val="none" w:sz="0" w:space="0" w:color="auto"/>
                <w:bottom w:val="none" w:sz="0" w:space="0" w:color="auto"/>
                <w:right w:val="none" w:sz="0" w:space="0" w:color="auto"/>
              </w:divBdr>
            </w:div>
            <w:div w:id="230234318">
              <w:marLeft w:val="0"/>
              <w:marRight w:val="0"/>
              <w:marTop w:val="0"/>
              <w:marBottom w:val="0"/>
              <w:divBdr>
                <w:top w:val="none" w:sz="0" w:space="0" w:color="auto"/>
                <w:left w:val="none" w:sz="0" w:space="0" w:color="auto"/>
                <w:bottom w:val="none" w:sz="0" w:space="0" w:color="auto"/>
                <w:right w:val="none" w:sz="0" w:space="0" w:color="auto"/>
              </w:divBdr>
            </w:div>
            <w:div w:id="811101068">
              <w:marLeft w:val="0"/>
              <w:marRight w:val="0"/>
              <w:marTop w:val="0"/>
              <w:marBottom w:val="0"/>
              <w:divBdr>
                <w:top w:val="none" w:sz="0" w:space="0" w:color="auto"/>
                <w:left w:val="none" w:sz="0" w:space="0" w:color="auto"/>
                <w:bottom w:val="none" w:sz="0" w:space="0" w:color="auto"/>
                <w:right w:val="none" w:sz="0" w:space="0" w:color="auto"/>
              </w:divBdr>
            </w:div>
            <w:div w:id="1927760588">
              <w:marLeft w:val="0"/>
              <w:marRight w:val="0"/>
              <w:marTop w:val="0"/>
              <w:marBottom w:val="0"/>
              <w:divBdr>
                <w:top w:val="none" w:sz="0" w:space="0" w:color="auto"/>
                <w:left w:val="none" w:sz="0" w:space="0" w:color="auto"/>
                <w:bottom w:val="none" w:sz="0" w:space="0" w:color="auto"/>
                <w:right w:val="none" w:sz="0" w:space="0" w:color="auto"/>
              </w:divBdr>
            </w:div>
            <w:div w:id="565067688">
              <w:marLeft w:val="0"/>
              <w:marRight w:val="0"/>
              <w:marTop w:val="0"/>
              <w:marBottom w:val="0"/>
              <w:divBdr>
                <w:top w:val="none" w:sz="0" w:space="0" w:color="auto"/>
                <w:left w:val="none" w:sz="0" w:space="0" w:color="auto"/>
                <w:bottom w:val="none" w:sz="0" w:space="0" w:color="auto"/>
                <w:right w:val="none" w:sz="0" w:space="0" w:color="auto"/>
              </w:divBdr>
            </w:div>
            <w:div w:id="884605048">
              <w:marLeft w:val="0"/>
              <w:marRight w:val="0"/>
              <w:marTop w:val="0"/>
              <w:marBottom w:val="0"/>
              <w:divBdr>
                <w:top w:val="none" w:sz="0" w:space="0" w:color="auto"/>
                <w:left w:val="none" w:sz="0" w:space="0" w:color="auto"/>
                <w:bottom w:val="none" w:sz="0" w:space="0" w:color="auto"/>
                <w:right w:val="none" w:sz="0" w:space="0" w:color="auto"/>
              </w:divBdr>
            </w:div>
            <w:div w:id="288248452">
              <w:marLeft w:val="0"/>
              <w:marRight w:val="0"/>
              <w:marTop w:val="0"/>
              <w:marBottom w:val="0"/>
              <w:divBdr>
                <w:top w:val="none" w:sz="0" w:space="0" w:color="auto"/>
                <w:left w:val="none" w:sz="0" w:space="0" w:color="auto"/>
                <w:bottom w:val="none" w:sz="0" w:space="0" w:color="auto"/>
                <w:right w:val="none" w:sz="0" w:space="0" w:color="auto"/>
              </w:divBdr>
            </w:div>
            <w:div w:id="1129392632">
              <w:marLeft w:val="0"/>
              <w:marRight w:val="0"/>
              <w:marTop w:val="0"/>
              <w:marBottom w:val="0"/>
              <w:divBdr>
                <w:top w:val="none" w:sz="0" w:space="0" w:color="auto"/>
                <w:left w:val="none" w:sz="0" w:space="0" w:color="auto"/>
                <w:bottom w:val="none" w:sz="0" w:space="0" w:color="auto"/>
                <w:right w:val="none" w:sz="0" w:space="0" w:color="auto"/>
              </w:divBdr>
            </w:div>
            <w:div w:id="622275144">
              <w:marLeft w:val="0"/>
              <w:marRight w:val="0"/>
              <w:marTop w:val="0"/>
              <w:marBottom w:val="0"/>
              <w:divBdr>
                <w:top w:val="none" w:sz="0" w:space="0" w:color="auto"/>
                <w:left w:val="none" w:sz="0" w:space="0" w:color="auto"/>
                <w:bottom w:val="none" w:sz="0" w:space="0" w:color="auto"/>
                <w:right w:val="none" w:sz="0" w:space="0" w:color="auto"/>
              </w:divBdr>
            </w:div>
            <w:div w:id="707219729">
              <w:marLeft w:val="0"/>
              <w:marRight w:val="0"/>
              <w:marTop w:val="0"/>
              <w:marBottom w:val="0"/>
              <w:divBdr>
                <w:top w:val="none" w:sz="0" w:space="0" w:color="auto"/>
                <w:left w:val="none" w:sz="0" w:space="0" w:color="auto"/>
                <w:bottom w:val="none" w:sz="0" w:space="0" w:color="auto"/>
                <w:right w:val="none" w:sz="0" w:space="0" w:color="auto"/>
              </w:divBdr>
            </w:div>
            <w:div w:id="152381184">
              <w:marLeft w:val="0"/>
              <w:marRight w:val="0"/>
              <w:marTop w:val="0"/>
              <w:marBottom w:val="0"/>
              <w:divBdr>
                <w:top w:val="none" w:sz="0" w:space="0" w:color="auto"/>
                <w:left w:val="none" w:sz="0" w:space="0" w:color="auto"/>
                <w:bottom w:val="none" w:sz="0" w:space="0" w:color="auto"/>
                <w:right w:val="none" w:sz="0" w:space="0" w:color="auto"/>
              </w:divBdr>
            </w:div>
            <w:div w:id="1096947196">
              <w:marLeft w:val="0"/>
              <w:marRight w:val="0"/>
              <w:marTop w:val="0"/>
              <w:marBottom w:val="0"/>
              <w:divBdr>
                <w:top w:val="none" w:sz="0" w:space="0" w:color="auto"/>
                <w:left w:val="none" w:sz="0" w:space="0" w:color="auto"/>
                <w:bottom w:val="none" w:sz="0" w:space="0" w:color="auto"/>
                <w:right w:val="none" w:sz="0" w:space="0" w:color="auto"/>
              </w:divBdr>
            </w:div>
            <w:div w:id="1717704118">
              <w:marLeft w:val="0"/>
              <w:marRight w:val="0"/>
              <w:marTop w:val="0"/>
              <w:marBottom w:val="0"/>
              <w:divBdr>
                <w:top w:val="none" w:sz="0" w:space="0" w:color="auto"/>
                <w:left w:val="none" w:sz="0" w:space="0" w:color="auto"/>
                <w:bottom w:val="none" w:sz="0" w:space="0" w:color="auto"/>
                <w:right w:val="none" w:sz="0" w:space="0" w:color="auto"/>
              </w:divBdr>
            </w:div>
            <w:div w:id="142896710">
              <w:marLeft w:val="0"/>
              <w:marRight w:val="0"/>
              <w:marTop w:val="0"/>
              <w:marBottom w:val="0"/>
              <w:divBdr>
                <w:top w:val="none" w:sz="0" w:space="0" w:color="auto"/>
                <w:left w:val="none" w:sz="0" w:space="0" w:color="auto"/>
                <w:bottom w:val="none" w:sz="0" w:space="0" w:color="auto"/>
                <w:right w:val="none" w:sz="0" w:space="0" w:color="auto"/>
              </w:divBdr>
            </w:div>
            <w:div w:id="264582870">
              <w:marLeft w:val="0"/>
              <w:marRight w:val="0"/>
              <w:marTop w:val="0"/>
              <w:marBottom w:val="0"/>
              <w:divBdr>
                <w:top w:val="none" w:sz="0" w:space="0" w:color="auto"/>
                <w:left w:val="none" w:sz="0" w:space="0" w:color="auto"/>
                <w:bottom w:val="none" w:sz="0" w:space="0" w:color="auto"/>
                <w:right w:val="none" w:sz="0" w:space="0" w:color="auto"/>
              </w:divBdr>
            </w:div>
            <w:div w:id="1222714867">
              <w:marLeft w:val="0"/>
              <w:marRight w:val="0"/>
              <w:marTop w:val="0"/>
              <w:marBottom w:val="0"/>
              <w:divBdr>
                <w:top w:val="none" w:sz="0" w:space="0" w:color="auto"/>
                <w:left w:val="none" w:sz="0" w:space="0" w:color="auto"/>
                <w:bottom w:val="none" w:sz="0" w:space="0" w:color="auto"/>
                <w:right w:val="none" w:sz="0" w:space="0" w:color="auto"/>
              </w:divBdr>
            </w:div>
            <w:div w:id="2006861779">
              <w:marLeft w:val="0"/>
              <w:marRight w:val="0"/>
              <w:marTop w:val="0"/>
              <w:marBottom w:val="0"/>
              <w:divBdr>
                <w:top w:val="none" w:sz="0" w:space="0" w:color="auto"/>
                <w:left w:val="none" w:sz="0" w:space="0" w:color="auto"/>
                <w:bottom w:val="none" w:sz="0" w:space="0" w:color="auto"/>
                <w:right w:val="none" w:sz="0" w:space="0" w:color="auto"/>
              </w:divBdr>
            </w:div>
            <w:div w:id="293294646">
              <w:marLeft w:val="0"/>
              <w:marRight w:val="0"/>
              <w:marTop w:val="0"/>
              <w:marBottom w:val="0"/>
              <w:divBdr>
                <w:top w:val="none" w:sz="0" w:space="0" w:color="auto"/>
                <w:left w:val="none" w:sz="0" w:space="0" w:color="auto"/>
                <w:bottom w:val="none" w:sz="0" w:space="0" w:color="auto"/>
                <w:right w:val="none" w:sz="0" w:space="0" w:color="auto"/>
              </w:divBdr>
            </w:div>
            <w:div w:id="1863739389">
              <w:marLeft w:val="0"/>
              <w:marRight w:val="0"/>
              <w:marTop w:val="0"/>
              <w:marBottom w:val="0"/>
              <w:divBdr>
                <w:top w:val="none" w:sz="0" w:space="0" w:color="auto"/>
                <w:left w:val="none" w:sz="0" w:space="0" w:color="auto"/>
                <w:bottom w:val="none" w:sz="0" w:space="0" w:color="auto"/>
                <w:right w:val="none" w:sz="0" w:space="0" w:color="auto"/>
              </w:divBdr>
            </w:div>
            <w:div w:id="105083683">
              <w:marLeft w:val="0"/>
              <w:marRight w:val="0"/>
              <w:marTop w:val="0"/>
              <w:marBottom w:val="0"/>
              <w:divBdr>
                <w:top w:val="none" w:sz="0" w:space="0" w:color="auto"/>
                <w:left w:val="none" w:sz="0" w:space="0" w:color="auto"/>
                <w:bottom w:val="none" w:sz="0" w:space="0" w:color="auto"/>
                <w:right w:val="none" w:sz="0" w:space="0" w:color="auto"/>
              </w:divBdr>
            </w:div>
            <w:div w:id="5351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70997">
      <w:bodyDiv w:val="1"/>
      <w:marLeft w:val="0"/>
      <w:marRight w:val="0"/>
      <w:marTop w:val="0"/>
      <w:marBottom w:val="0"/>
      <w:divBdr>
        <w:top w:val="none" w:sz="0" w:space="0" w:color="auto"/>
        <w:left w:val="none" w:sz="0" w:space="0" w:color="auto"/>
        <w:bottom w:val="none" w:sz="0" w:space="0" w:color="auto"/>
        <w:right w:val="none" w:sz="0" w:space="0" w:color="auto"/>
      </w:divBdr>
      <w:divsChild>
        <w:div w:id="1629583839">
          <w:marLeft w:val="0"/>
          <w:marRight w:val="0"/>
          <w:marTop w:val="0"/>
          <w:marBottom w:val="0"/>
          <w:divBdr>
            <w:top w:val="none" w:sz="0" w:space="0" w:color="auto"/>
            <w:left w:val="none" w:sz="0" w:space="0" w:color="auto"/>
            <w:bottom w:val="none" w:sz="0" w:space="0" w:color="auto"/>
            <w:right w:val="none" w:sz="0" w:space="0" w:color="auto"/>
          </w:divBdr>
        </w:div>
        <w:div w:id="23968343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21213520">
      <w:bodyDiv w:val="1"/>
      <w:marLeft w:val="0"/>
      <w:marRight w:val="0"/>
      <w:marTop w:val="0"/>
      <w:marBottom w:val="0"/>
      <w:divBdr>
        <w:top w:val="none" w:sz="0" w:space="0" w:color="auto"/>
        <w:left w:val="none" w:sz="0" w:space="0" w:color="auto"/>
        <w:bottom w:val="none" w:sz="0" w:space="0" w:color="auto"/>
        <w:right w:val="none" w:sz="0" w:space="0" w:color="auto"/>
      </w:divBdr>
      <w:divsChild>
        <w:div w:id="1412702332">
          <w:marLeft w:val="0"/>
          <w:marRight w:val="0"/>
          <w:marTop w:val="0"/>
          <w:marBottom w:val="0"/>
          <w:divBdr>
            <w:top w:val="none" w:sz="0" w:space="0" w:color="auto"/>
            <w:left w:val="none" w:sz="0" w:space="0" w:color="auto"/>
            <w:bottom w:val="none" w:sz="0" w:space="0" w:color="auto"/>
            <w:right w:val="none" w:sz="0" w:space="0" w:color="auto"/>
          </w:divBdr>
        </w:div>
        <w:div w:id="8765032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27884119">
      <w:bodyDiv w:val="1"/>
      <w:marLeft w:val="0"/>
      <w:marRight w:val="0"/>
      <w:marTop w:val="0"/>
      <w:marBottom w:val="0"/>
      <w:divBdr>
        <w:top w:val="none" w:sz="0" w:space="0" w:color="auto"/>
        <w:left w:val="none" w:sz="0" w:space="0" w:color="auto"/>
        <w:bottom w:val="none" w:sz="0" w:space="0" w:color="auto"/>
        <w:right w:val="none" w:sz="0" w:space="0" w:color="auto"/>
      </w:divBdr>
      <w:divsChild>
        <w:div w:id="986201627">
          <w:marLeft w:val="0"/>
          <w:marRight w:val="0"/>
          <w:marTop w:val="0"/>
          <w:marBottom w:val="0"/>
          <w:divBdr>
            <w:top w:val="none" w:sz="0" w:space="0" w:color="auto"/>
            <w:left w:val="none" w:sz="0" w:space="0" w:color="auto"/>
            <w:bottom w:val="none" w:sz="0" w:space="0" w:color="auto"/>
            <w:right w:val="none" w:sz="0" w:space="0" w:color="auto"/>
          </w:divBdr>
        </w:div>
        <w:div w:id="80258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51232835">
      <w:bodyDiv w:val="1"/>
      <w:marLeft w:val="0"/>
      <w:marRight w:val="0"/>
      <w:marTop w:val="0"/>
      <w:marBottom w:val="0"/>
      <w:divBdr>
        <w:top w:val="none" w:sz="0" w:space="0" w:color="auto"/>
        <w:left w:val="none" w:sz="0" w:space="0" w:color="auto"/>
        <w:bottom w:val="none" w:sz="0" w:space="0" w:color="auto"/>
        <w:right w:val="none" w:sz="0" w:space="0" w:color="auto"/>
      </w:divBdr>
      <w:divsChild>
        <w:div w:id="1711681825">
          <w:marLeft w:val="0"/>
          <w:marRight w:val="0"/>
          <w:marTop w:val="0"/>
          <w:marBottom w:val="0"/>
          <w:divBdr>
            <w:top w:val="none" w:sz="0" w:space="0" w:color="auto"/>
            <w:left w:val="none" w:sz="0" w:space="0" w:color="auto"/>
            <w:bottom w:val="none" w:sz="0" w:space="0" w:color="auto"/>
            <w:right w:val="none" w:sz="0" w:space="0" w:color="auto"/>
          </w:divBdr>
        </w:div>
        <w:div w:id="19638049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71326013">
      <w:bodyDiv w:val="1"/>
      <w:marLeft w:val="0"/>
      <w:marRight w:val="0"/>
      <w:marTop w:val="0"/>
      <w:marBottom w:val="0"/>
      <w:divBdr>
        <w:top w:val="none" w:sz="0" w:space="0" w:color="auto"/>
        <w:left w:val="none" w:sz="0" w:space="0" w:color="auto"/>
        <w:bottom w:val="none" w:sz="0" w:space="0" w:color="auto"/>
        <w:right w:val="none" w:sz="0" w:space="0" w:color="auto"/>
      </w:divBdr>
      <w:divsChild>
        <w:div w:id="59286024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84041831">
      <w:bodyDiv w:val="1"/>
      <w:marLeft w:val="0"/>
      <w:marRight w:val="0"/>
      <w:marTop w:val="0"/>
      <w:marBottom w:val="0"/>
      <w:divBdr>
        <w:top w:val="none" w:sz="0" w:space="0" w:color="auto"/>
        <w:left w:val="none" w:sz="0" w:space="0" w:color="auto"/>
        <w:bottom w:val="none" w:sz="0" w:space="0" w:color="auto"/>
        <w:right w:val="none" w:sz="0" w:space="0" w:color="auto"/>
      </w:divBdr>
      <w:divsChild>
        <w:div w:id="2141607501">
          <w:marLeft w:val="0"/>
          <w:marRight w:val="0"/>
          <w:marTop w:val="0"/>
          <w:marBottom w:val="0"/>
          <w:divBdr>
            <w:top w:val="none" w:sz="0" w:space="0" w:color="auto"/>
            <w:left w:val="none" w:sz="0" w:space="0" w:color="auto"/>
            <w:bottom w:val="none" w:sz="0" w:space="0" w:color="auto"/>
            <w:right w:val="none" w:sz="0" w:space="0" w:color="auto"/>
          </w:divBdr>
          <w:divsChild>
            <w:div w:id="960380306">
              <w:marLeft w:val="0"/>
              <w:marRight w:val="0"/>
              <w:marTop w:val="0"/>
              <w:marBottom w:val="0"/>
              <w:divBdr>
                <w:top w:val="none" w:sz="0" w:space="0" w:color="auto"/>
                <w:left w:val="none" w:sz="0" w:space="0" w:color="auto"/>
                <w:bottom w:val="none" w:sz="0" w:space="0" w:color="auto"/>
                <w:right w:val="none" w:sz="0" w:space="0" w:color="auto"/>
              </w:divBdr>
            </w:div>
            <w:div w:id="740753807">
              <w:marLeft w:val="0"/>
              <w:marRight w:val="0"/>
              <w:marTop w:val="0"/>
              <w:marBottom w:val="0"/>
              <w:divBdr>
                <w:top w:val="none" w:sz="0" w:space="0" w:color="auto"/>
                <w:left w:val="none" w:sz="0" w:space="0" w:color="auto"/>
                <w:bottom w:val="none" w:sz="0" w:space="0" w:color="auto"/>
                <w:right w:val="none" w:sz="0" w:space="0" w:color="auto"/>
              </w:divBdr>
            </w:div>
            <w:div w:id="1510631579">
              <w:marLeft w:val="0"/>
              <w:marRight w:val="0"/>
              <w:marTop w:val="0"/>
              <w:marBottom w:val="0"/>
              <w:divBdr>
                <w:top w:val="none" w:sz="0" w:space="0" w:color="auto"/>
                <w:left w:val="none" w:sz="0" w:space="0" w:color="auto"/>
                <w:bottom w:val="none" w:sz="0" w:space="0" w:color="auto"/>
                <w:right w:val="none" w:sz="0" w:space="0" w:color="auto"/>
              </w:divBdr>
            </w:div>
            <w:div w:id="881405970">
              <w:marLeft w:val="0"/>
              <w:marRight w:val="0"/>
              <w:marTop w:val="0"/>
              <w:marBottom w:val="0"/>
              <w:divBdr>
                <w:top w:val="none" w:sz="0" w:space="0" w:color="auto"/>
                <w:left w:val="none" w:sz="0" w:space="0" w:color="auto"/>
                <w:bottom w:val="none" w:sz="0" w:space="0" w:color="auto"/>
                <w:right w:val="none" w:sz="0" w:space="0" w:color="auto"/>
              </w:divBdr>
            </w:div>
            <w:div w:id="1227489695">
              <w:marLeft w:val="0"/>
              <w:marRight w:val="0"/>
              <w:marTop w:val="0"/>
              <w:marBottom w:val="0"/>
              <w:divBdr>
                <w:top w:val="none" w:sz="0" w:space="0" w:color="auto"/>
                <w:left w:val="none" w:sz="0" w:space="0" w:color="auto"/>
                <w:bottom w:val="none" w:sz="0" w:space="0" w:color="auto"/>
                <w:right w:val="none" w:sz="0" w:space="0" w:color="auto"/>
              </w:divBdr>
            </w:div>
            <w:div w:id="699090703">
              <w:marLeft w:val="0"/>
              <w:marRight w:val="0"/>
              <w:marTop w:val="0"/>
              <w:marBottom w:val="0"/>
              <w:divBdr>
                <w:top w:val="none" w:sz="0" w:space="0" w:color="auto"/>
                <w:left w:val="none" w:sz="0" w:space="0" w:color="auto"/>
                <w:bottom w:val="none" w:sz="0" w:space="0" w:color="auto"/>
                <w:right w:val="none" w:sz="0" w:space="0" w:color="auto"/>
              </w:divBdr>
            </w:div>
            <w:div w:id="734277628">
              <w:marLeft w:val="0"/>
              <w:marRight w:val="0"/>
              <w:marTop w:val="0"/>
              <w:marBottom w:val="0"/>
              <w:divBdr>
                <w:top w:val="none" w:sz="0" w:space="0" w:color="auto"/>
                <w:left w:val="none" w:sz="0" w:space="0" w:color="auto"/>
                <w:bottom w:val="none" w:sz="0" w:space="0" w:color="auto"/>
                <w:right w:val="none" w:sz="0" w:space="0" w:color="auto"/>
              </w:divBdr>
            </w:div>
            <w:div w:id="1604000446">
              <w:marLeft w:val="0"/>
              <w:marRight w:val="0"/>
              <w:marTop w:val="0"/>
              <w:marBottom w:val="0"/>
              <w:divBdr>
                <w:top w:val="none" w:sz="0" w:space="0" w:color="auto"/>
                <w:left w:val="none" w:sz="0" w:space="0" w:color="auto"/>
                <w:bottom w:val="none" w:sz="0" w:space="0" w:color="auto"/>
                <w:right w:val="none" w:sz="0" w:space="0" w:color="auto"/>
              </w:divBdr>
            </w:div>
            <w:div w:id="1966618449">
              <w:marLeft w:val="0"/>
              <w:marRight w:val="0"/>
              <w:marTop w:val="0"/>
              <w:marBottom w:val="0"/>
              <w:divBdr>
                <w:top w:val="none" w:sz="0" w:space="0" w:color="auto"/>
                <w:left w:val="none" w:sz="0" w:space="0" w:color="auto"/>
                <w:bottom w:val="none" w:sz="0" w:space="0" w:color="auto"/>
                <w:right w:val="none" w:sz="0" w:space="0" w:color="auto"/>
              </w:divBdr>
            </w:div>
            <w:div w:id="682174056">
              <w:marLeft w:val="0"/>
              <w:marRight w:val="0"/>
              <w:marTop w:val="0"/>
              <w:marBottom w:val="0"/>
              <w:divBdr>
                <w:top w:val="none" w:sz="0" w:space="0" w:color="auto"/>
                <w:left w:val="none" w:sz="0" w:space="0" w:color="auto"/>
                <w:bottom w:val="none" w:sz="0" w:space="0" w:color="auto"/>
                <w:right w:val="none" w:sz="0" w:space="0" w:color="auto"/>
              </w:divBdr>
            </w:div>
            <w:div w:id="1719160176">
              <w:marLeft w:val="0"/>
              <w:marRight w:val="0"/>
              <w:marTop w:val="0"/>
              <w:marBottom w:val="0"/>
              <w:divBdr>
                <w:top w:val="none" w:sz="0" w:space="0" w:color="auto"/>
                <w:left w:val="none" w:sz="0" w:space="0" w:color="auto"/>
                <w:bottom w:val="none" w:sz="0" w:space="0" w:color="auto"/>
                <w:right w:val="none" w:sz="0" w:space="0" w:color="auto"/>
              </w:divBdr>
            </w:div>
            <w:div w:id="1594699783">
              <w:marLeft w:val="0"/>
              <w:marRight w:val="0"/>
              <w:marTop w:val="0"/>
              <w:marBottom w:val="0"/>
              <w:divBdr>
                <w:top w:val="none" w:sz="0" w:space="0" w:color="auto"/>
                <w:left w:val="none" w:sz="0" w:space="0" w:color="auto"/>
                <w:bottom w:val="none" w:sz="0" w:space="0" w:color="auto"/>
                <w:right w:val="none" w:sz="0" w:space="0" w:color="auto"/>
              </w:divBdr>
            </w:div>
            <w:div w:id="20980883">
              <w:marLeft w:val="0"/>
              <w:marRight w:val="0"/>
              <w:marTop w:val="0"/>
              <w:marBottom w:val="0"/>
              <w:divBdr>
                <w:top w:val="none" w:sz="0" w:space="0" w:color="auto"/>
                <w:left w:val="none" w:sz="0" w:space="0" w:color="auto"/>
                <w:bottom w:val="none" w:sz="0" w:space="0" w:color="auto"/>
                <w:right w:val="none" w:sz="0" w:space="0" w:color="auto"/>
              </w:divBdr>
            </w:div>
            <w:div w:id="977225238">
              <w:marLeft w:val="0"/>
              <w:marRight w:val="0"/>
              <w:marTop w:val="0"/>
              <w:marBottom w:val="0"/>
              <w:divBdr>
                <w:top w:val="none" w:sz="0" w:space="0" w:color="auto"/>
                <w:left w:val="none" w:sz="0" w:space="0" w:color="auto"/>
                <w:bottom w:val="none" w:sz="0" w:space="0" w:color="auto"/>
                <w:right w:val="none" w:sz="0" w:space="0" w:color="auto"/>
              </w:divBdr>
            </w:div>
            <w:div w:id="1690569269">
              <w:marLeft w:val="0"/>
              <w:marRight w:val="0"/>
              <w:marTop w:val="0"/>
              <w:marBottom w:val="0"/>
              <w:divBdr>
                <w:top w:val="none" w:sz="0" w:space="0" w:color="auto"/>
                <w:left w:val="none" w:sz="0" w:space="0" w:color="auto"/>
                <w:bottom w:val="none" w:sz="0" w:space="0" w:color="auto"/>
                <w:right w:val="none" w:sz="0" w:space="0" w:color="auto"/>
              </w:divBdr>
            </w:div>
            <w:div w:id="557667371">
              <w:marLeft w:val="0"/>
              <w:marRight w:val="0"/>
              <w:marTop w:val="0"/>
              <w:marBottom w:val="0"/>
              <w:divBdr>
                <w:top w:val="none" w:sz="0" w:space="0" w:color="auto"/>
                <w:left w:val="none" w:sz="0" w:space="0" w:color="auto"/>
                <w:bottom w:val="none" w:sz="0" w:space="0" w:color="auto"/>
                <w:right w:val="none" w:sz="0" w:space="0" w:color="auto"/>
              </w:divBdr>
            </w:div>
            <w:div w:id="675036804">
              <w:marLeft w:val="0"/>
              <w:marRight w:val="0"/>
              <w:marTop w:val="0"/>
              <w:marBottom w:val="0"/>
              <w:divBdr>
                <w:top w:val="none" w:sz="0" w:space="0" w:color="auto"/>
                <w:left w:val="none" w:sz="0" w:space="0" w:color="auto"/>
                <w:bottom w:val="none" w:sz="0" w:space="0" w:color="auto"/>
                <w:right w:val="none" w:sz="0" w:space="0" w:color="auto"/>
              </w:divBdr>
            </w:div>
            <w:div w:id="205076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706">
      <w:bodyDiv w:val="1"/>
      <w:marLeft w:val="0"/>
      <w:marRight w:val="0"/>
      <w:marTop w:val="0"/>
      <w:marBottom w:val="0"/>
      <w:divBdr>
        <w:top w:val="none" w:sz="0" w:space="0" w:color="auto"/>
        <w:left w:val="none" w:sz="0" w:space="0" w:color="auto"/>
        <w:bottom w:val="none" w:sz="0" w:space="0" w:color="auto"/>
        <w:right w:val="none" w:sz="0" w:space="0" w:color="auto"/>
      </w:divBdr>
      <w:divsChild>
        <w:div w:id="1306395585">
          <w:marLeft w:val="0"/>
          <w:marRight w:val="0"/>
          <w:marTop w:val="0"/>
          <w:marBottom w:val="0"/>
          <w:divBdr>
            <w:top w:val="none" w:sz="0" w:space="0" w:color="auto"/>
            <w:left w:val="none" w:sz="0" w:space="0" w:color="auto"/>
            <w:bottom w:val="none" w:sz="0" w:space="0" w:color="auto"/>
            <w:right w:val="none" w:sz="0" w:space="0" w:color="auto"/>
          </w:divBdr>
        </w:div>
        <w:div w:id="154567930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26860484">
      <w:bodyDiv w:val="1"/>
      <w:marLeft w:val="0"/>
      <w:marRight w:val="0"/>
      <w:marTop w:val="0"/>
      <w:marBottom w:val="0"/>
      <w:divBdr>
        <w:top w:val="none" w:sz="0" w:space="0" w:color="auto"/>
        <w:left w:val="none" w:sz="0" w:space="0" w:color="auto"/>
        <w:bottom w:val="none" w:sz="0" w:space="0" w:color="auto"/>
        <w:right w:val="none" w:sz="0" w:space="0" w:color="auto"/>
      </w:divBdr>
      <w:divsChild>
        <w:div w:id="659893651">
          <w:marLeft w:val="0"/>
          <w:marRight w:val="0"/>
          <w:marTop w:val="0"/>
          <w:marBottom w:val="0"/>
          <w:divBdr>
            <w:top w:val="none" w:sz="0" w:space="0" w:color="auto"/>
            <w:left w:val="none" w:sz="0" w:space="0" w:color="auto"/>
            <w:bottom w:val="none" w:sz="0" w:space="0" w:color="auto"/>
            <w:right w:val="none" w:sz="0" w:space="0" w:color="auto"/>
          </w:divBdr>
        </w:div>
        <w:div w:id="1724668881">
          <w:marLeft w:val="0"/>
          <w:marRight w:val="0"/>
          <w:marTop w:val="0"/>
          <w:marBottom w:val="0"/>
          <w:divBdr>
            <w:top w:val="none" w:sz="0" w:space="0" w:color="auto"/>
            <w:left w:val="none" w:sz="0" w:space="0" w:color="auto"/>
            <w:bottom w:val="none" w:sz="0" w:space="0" w:color="auto"/>
            <w:right w:val="none" w:sz="0" w:space="0" w:color="auto"/>
          </w:divBdr>
        </w:div>
        <w:div w:id="1971741654">
          <w:marLeft w:val="0"/>
          <w:marRight w:val="0"/>
          <w:marTop w:val="0"/>
          <w:marBottom w:val="0"/>
          <w:divBdr>
            <w:top w:val="none" w:sz="0" w:space="0" w:color="auto"/>
            <w:left w:val="none" w:sz="0" w:space="0" w:color="auto"/>
            <w:bottom w:val="none" w:sz="0" w:space="0" w:color="auto"/>
            <w:right w:val="none" w:sz="0" w:space="0" w:color="auto"/>
          </w:divBdr>
        </w:div>
        <w:div w:id="621617090">
          <w:marLeft w:val="0"/>
          <w:marRight w:val="0"/>
          <w:marTop w:val="0"/>
          <w:marBottom w:val="0"/>
          <w:divBdr>
            <w:top w:val="none" w:sz="0" w:space="0" w:color="auto"/>
            <w:left w:val="none" w:sz="0" w:space="0" w:color="auto"/>
            <w:bottom w:val="none" w:sz="0" w:space="0" w:color="auto"/>
            <w:right w:val="none" w:sz="0" w:space="0" w:color="auto"/>
          </w:divBdr>
        </w:div>
        <w:div w:id="5905101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28363806">
      <w:bodyDiv w:val="1"/>
      <w:marLeft w:val="0"/>
      <w:marRight w:val="0"/>
      <w:marTop w:val="0"/>
      <w:marBottom w:val="0"/>
      <w:divBdr>
        <w:top w:val="none" w:sz="0" w:space="0" w:color="auto"/>
        <w:left w:val="none" w:sz="0" w:space="0" w:color="auto"/>
        <w:bottom w:val="none" w:sz="0" w:space="0" w:color="auto"/>
        <w:right w:val="none" w:sz="0" w:space="0" w:color="auto"/>
      </w:divBdr>
      <w:divsChild>
        <w:div w:id="1409041199">
          <w:marLeft w:val="0"/>
          <w:marRight w:val="0"/>
          <w:marTop w:val="0"/>
          <w:marBottom w:val="0"/>
          <w:divBdr>
            <w:top w:val="none" w:sz="0" w:space="0" w:color="auto"/>
            <w:left w:val="none" w:sz="0" w:space="0" w:color="auto"/>
            <w:bottom w:val="none" w:sz="0" w:space="0" w:color="auto"/>
            <w:right w:val="none" w:sz="0" w:space="0" w:color="auto"/>
          </w:divBdr>
        </w:div>
        <w:div w:id="159351095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39770978">
      <w:bodyDiv w:val="1"/>
      <w:marLeft w:val="0"/>
      <w:marRight w:val="0"/>
      <w:marTop w:val="0"/>
      <w:marBottom w:val="0"/>
      <w:divBdr>
        <w:top w:val="none" w:sz="0" w:space="0" w:color="auto"/>
        <w:left w:val="none" w:sz="0" w:space="0" w:color="auto"/>
        <w:bottom w:val="none" w:sz="0" w:space="0" w:color="auto"/>
        <w:right w:val="none" w:sz="0" w:space="0" w:color="auto"/>
      </w:divBdr>
      <w:divsChild>
        <w:div w:id="1664234103">
          <w:marLeft w:val="0"/>
          <w:marRight w:val="0"/>
          <w:marTop w:val="0"/>
          <w:marBottom w:val="0"/>
          <w:divBdr>
            <w:top w:val="none" w:sz="0" w:space="0" w:color="auto"/>
            <w:left w:val="none" w:sz="0" w:space="0" w:color="auto"/>
            <w:bottom w:val="none" w:sz="0" w:space="0" w:color="auto"/>
            <w:right w:val="none" w:sz="0" w:space="0" w:color="auto"/>
          </w:divBdr>
        </w:div>
        <w:div w:id="50004661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59626407">
      <w:bodyDiv w:val="1"/>
      <w:marLeft w:val="0"/>
      <w:marRight w:val="0"/>
      <w:marTop w:val="0"/>
      <w:marBottom w:val="0"/>
      <w:divBdr>
        <w:top w:val="none" w:sz="0" w:space="0" w:color="auto"/>
        <w:left w:val="none" w:sz="0" w:space="0" w:color="auto"/>
        <w:bottom w:val="none" w:sz="0" w:space="0" w:color="auto"/>
        <w:right w:val="none" w:sz="0" w:space="0" w:color="auto"/>
      </w:divBdr>
      <w:divsChild>
        <w:div w:id="372704234">
          <w:marLeft w:val="0"/>
          <w:marRight w:val="0"/>
          <w:marTop w:val="0"/>
          <w:marBottom w:val="0"/>
          <w:divBdr>
            <w:top w:val="none" w:sz="0" w:space="0" w:color="auto"/>
            <w:left w:val="none" w:sz="0" w:space="0" w:color="auto"/>
            <w:bottom w:val="none" w:sz="0" w:space="0" w:color="auto"/>
            <w:right w:val="none" w:sz="0" w:space="0" w:color="auto"/>
          </w:divBdr>
        </w:div>
        <w:div w:id="84085449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65567007">
      <w:bodyDiv w:val="1"/>
      <w:marLeft w:val="0"/>
      <w:marRight w:val="0"/>
      <w:marTop w:val="0"/>
      <w:marBottom w:val="0"/>
      <w:divBdr>
        <w:top w:val="none" w:sz="0" w:space="0" w:color="auto"/>
        <w:left w:val="none" w:sz="0" w:space="0" w:color="auto"/>
        <w:bottom w:val="none" w:sz="0" w:space="0" w:color="auto"/>
        <w:right w:val="none" w:sz="0" w:space="0" w:color="auto"/>
      </w:divBdr>
      <w:divsChild>
        <w:div w:id="1058357605">
          <w:marLeft w:val="0"/>
          <w:marRight w:val="0"/>
          <w:marTop w:val="0"/>
          <w:marBottom w:val="0"/>
          <w:divBdr>
            <w:top w:val="none" w:sz="0" w:space="0" w:color="auto"/>
            <w:left w:val="none" w:sz="0" w:space="0" w:color="auto"/>
            <w:bottom w:val="none" w:sz="0" w:space="0" w:color="auto"/>
            <w:right w:val="none" w:sz="0" w:space="0" w:color="auto"/>
          </w:divBdr>
        </w:div>
        <w:div w:id="201923648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65904345">
      <w:bodyDiv w:val="1"/>
      <w:marLeft w:val="0"/>
      <w:marRight w:val="0"/>
      <w:marTop w:val="0"/>
      <w:marBottom w:val="0"/>
      <w:divBdr>
        <w:top w:val="none" w:sz="0" w:space="0" w:color="auto"/>
        <w:left w:val="none" w:sz="0" w:space="0" w:color="auto"/>
        <w:bottom w:val="none" w:sz="0" w:space="0" w:color="auto"/>
        <w:right w:val="none" w:sz="0" w:space="0" w:color="auto"/>
      </w:divBdr>
      <w:divsChild>
        <w:div w:id="597637056">
          <w:marLeft w:val="0"/>
          <w:marRight w:val="0"/>
          <w:marTop w:val="0"/>
          <w:marBottom w:val="0"/>
          <w:divBdr>
            <w:top w:val="none" w:sz="0" w:space="0" w:color="auto"/>
            <w:left w:val="none" w:sz="0" w:space="0" w:color="auto"/>
            <w:bottom w:val="none" w:sz="0" w:space="0" w:color="auto"/>
            <w:right w:val="none" w:sz="0" w:space="0" w:color="auto"/>
          </w:divBdr>
        </w:div>
        <w:div w:id="38510470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00953198">
      <w:bodyDiv w:val="1"/>
      <w:marLeft w:val="0"/>
      <w:marRight w:val="0"/>
      <w:marTop w:val="0"/>
      <w:marBottom w:val="0"/>
      <w:divBdr>
        <w:top w:val="none" w:sz="0" w:space="0" w:color="auto"/>
        <w:left w:val="none" w:sz="0" w:space="0" w:color="auto"/>
        <w:bottom w:val="none" w:sz="0" w:space="0" w:color="auto"/>
        <w:right w:val="none" w:sz="0" w:space="0" w:color="auto"/>
      </w:divBdr>
      <w:divsChild>
        <w:div w:id="1613971839">
          <w:marLeft w:val="0"/>
          <w:marRight w:val="0"/>
          <w:marTop w:val="0"/>
          <w:marBottom w:val="0"/>
          <w:divBdr>
            <w:top w:val="none" w:sz="0" w:space="0" w:color="auto"/>
            <w:left w:val="none" w:sz="0" w:space="0" w:color="auto"/>
            <w:bottom w:val="none" w:sz="0" w:space="0" w:color="auto"/>
            <w:right w:val="none" w:sz="0" w:space="0" w:color="auto"/>
          </w:divBdr>
        </w:div>
        <w:div w:id="99480094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21141524">
      <w:bodyDiv w:val="1"/>
      <w:marLeft w:val="0"/>
      <w:marRight w:val="0"/>
      <w:marTop w:val="0"/>
      <w:marBottom w:val="0"/>
      <w:divBdr>
        <w:top w:val="none" w:sz="0" w:space="0" w:color="auto"/>
        <w:left w:val="none" w:sz="0" w:space="0" w:color="auto"/>
        <w:bottom w:val="none" w:sz="0" w:space="0" w:color="auto"/>
        <w:right w:val="none" w:sz="0" w:space="0" w:color="auto"/>
      </w:divBdr>
      <w:divsChild>
        <w:div w:id="1558124267">
          <w:marLeft w:val="0"/>
          <w:marRight w:val="0"/>
          <w:marTop w:val="0"/>
          <w:marBottom w:val="0"/>
          <w:divBdr>
            <w:top w:val="none" w:sz="0" w:space="0" w:color="auto"/>
            <w:left w:val="none" w:sz="0" w:space="0" w:color="auto"/>
            <w:bottom w:val="none" w:sz="0" w:space="0" w:color="auto"/>
            <w:right w:val="none" w:sz="0" w:space="0" w:color="auto"/>
          </w:divBdr>
        </w:div>
        <w:div w:id="2894761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28893288">
      <w:bodyDiv w:val="1"/>
      <w:marLeft w:val="0"/>
      <w:marRight w:val="0"/>
      <w:marTop w:val="0"/>
      <w:marBottom w:val="0"/>
      <w:divBdr>
        <w:top w:val="none" w:sz="0" w:space="0" w:color="auto"/>
        <w:left w:val="none" w:sz="0" w:space="0" w:color="auto"/>
        <w:bottom w:val="none" w:sz="0" w:space="0" w:color="auto"/>
        <w:right w:val="none" w:sz="0" w:space="0" w:color="auto"/>
      </w:divBdr>
      <w:divsChild>
        <w:div w:id="120729384">
          <w:marLeft w:val="0"/>
          <w:marRight w:val="0"/>
          <w:marTop w:val="0"/>
          <w:marBottom w:val="0"/>
          <w:divBdr>
            <w:top w:val="none" w:sz="0" w:space="0" w:color="auto"/>
            <w:left w:val="none" w:sz="0" w:space="0" w:color="auto"/>
            <w:bottom w:val="none" w:sz="0" w:space="0" w:color="auto"/>
            <w:right w:val="none" w:sz="0" w:space="0" w:color="auto"/>
          </w:divBdr>
        </w:div>
        <w:div w:id="36957109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35784023">
      <w:bodyDiv w:val="1"/>
      <w:marLeft w:val="0"/>
      <w:marRight w:val="0"/>
      <w:marTop w:val="0"/>
      <w:marBottom w:val="0"/>
      <w:divBdr>
        <w:top w:val="none" w:sz="0" w:space="0" w:color="auto"/>
        <w:left w:val="none" w:sz="0" w:space="0" w:color="auto"/>
        <w:bottom w:val="none" w:sz="0" w:space="0" w:color="auto"/>
        <w:right w:val="none" w:sz="0" w:space="0" w:color="auto"/>
      </w:divBdr>
      <w:divsChild>
        <w:div w:id="1972322789">
          <w:marLeft w:val="0"/>
          <w:marRight w:val="0"/>
          <w:marTop w:val="0"/>
          <w:marBottom w:val="0"/>
          <w:divBdr>
            <w:top w:val="none" w:sz="0" w:space="0" w:color="auto"/>
            <w:left w:val="none" w:sz="0" w:space="0" w:color="auto"/>
            <w:bottom w:val="none" w:sz="0" w:space="0" w:color="auto"/>
            <w:right w:val="none" w:sz="0" w:space="0" w:color="auto"/>
          </w:divBdr>
        </w:div>
        <w:div w:id="15777826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63.png"/><Relationship Id="rId3182" Type="http://schemas.openxmlformats.org/officeDocument/2006/relationships/hyperlink" Target="https://clashofclans.fandom.com/wiki/Mortar" TargetMode="External"/><Relationship Id="rId4026" Type="http://schemas.openxmlformats.org/officeDocument/2006/relationships/hyperlink" Target="https://clashofclans.fandom.com/wiki/Magic_Items" TargetMode="External"/><Relationship Id="rId3042" Type="http://schemas.openxmlformats.org/officeDocument/2006/relationships/hyperlink" Target="https://clashofclans.fandom.com/wiki/Category:Air_Troops" TargetMode="External"/><Relationship Id="rId3999" Type="http://schemas.openxmlformats.org/officeDocument/2006/relationships/hyperlink" Target="https://clashofclans.fandom.com/wiki/Skeleton" TargetMode="External"/><Relationship Id="rId170" Type="http://schemas.openxmlformats.org/officeDocument/2006/relationships/hyperlink" Target="https://clashofclans.fandom.com/wiki/Troops" TargetMode="External"/><Relationship Id="rId3859" Type="http://schemas.openxmlformats.org/officeDocument/2006/relationships/hyperlink" Target="https://clashofclans.fandom.com/wiki/Inferno_Tower" TargetMode="External"/><Relationship Id="rId987" Type="http://schemas.openxmlformats.org/officeDocument/2006/relationships/hyperlink" Target="https://clashofclans.fandom.com/wiki/Army" TargetMode="External"/><Relationship Id="rId2668" Type="http://schemas.openxmlformats.org/officeDocument/2006/relationships/hyperlink" Target="https://clashofclans.fandom.com/wiki/Balloon" TargetMode="External"/><Relationship Id="rId2875" Type="http://schemas.openxmlformats.org/officeDocument/2006/relationships/image" Target="media/image249.png"/><Relationship Id="rId3719" Type="http://schemas.openxmlformats.org/officeDocument/2006/relationships/hyperlink" Target="https://clashofclans.fandom.com/wiki/Resources" TargetMode="External"/><Relationship Id="rId3926" Type="http://schemas.openxmlformats.org/officeDocument/2006/relationships/hyperlink" Target="https://clashofclans.fandom.com/wiki/Freeze_Spell" TargetMode="External"/><Relationship Id="rId847" Type="http://schemas.openxmlformats.org/officeDocument/2006/relationships/hyperlink" Target="https://clashofclans.fandom.com/wiki/Lightning_Spell" TargetMode="External"/><Relationship Id="rId1477" Type="http://schemas.openxmlformats.org/officeDocument/2006/relationships/hyperlink" Target="https://clashofclans.fandom.com/wiki/Army_Camp/Home_Village" TargetMode="External"/><Relationship Id="rId1684" Type="http://schemas.openxmlformats.org/officeDocument/2006/relationships/hyperlink" Target="https://clashofclans.fandom.com/wiki/Clan_Castle" TargetMode="External"/><Relationship Id="rId1891" Type="http://schemas.openxmlformats.org/officeDocument/2006/relationships/hyperlink" Target="https://clashofclans.fandom.com/wiki/Skeleton" TargetMode="External"/><Relationship Id="rId2528" Type="http://schemas.openxmlformats.org/officeDocument/2006/relationships/hyperlink" Target="https://clashofclans.fandom.com/wiki/Dragon" TargetMode="External"/><Relationship Id="rId2735" Type="http://schemas.openxmlformats.org/officeDocument/2006/relationships/hyperlink" Target="https://clashofclans.fandom.com/wiki/Wall_Breaker" TargetMode="External"/><Relationship Id="rId2942" Type="http://schemas.openxmlformats.org/officeDocument/2006/relationships/hyperlink" Target="https://clashofclans.fandom.com/wiki/Archer" TargetMode="External"/><Relationship Id="rId707" Type="http://schemas.openxmlformats.org/officeDocument/2006/relationships/hyperlink" Target="https://clashofclans.fandom.com/wiki/Giant_Bomb" TargetMode="External"/><Relationship Id="rId914" Type="http://schemas.openxmlformats.org/officeDocument/2006/relationships/hyperlink" Target="https://clashofclans.fandom.com/wiki/Giant" TargetMode="External"/><Relationship Id="rId1337" Type="http://schemas.openxmlformats.org/officeDocument/2006/relationships/hyperlink" Target="https://clashofclans.fandom.com/wiki/Clan_Castle" TargetMode="External"/><Relationship Id="rId1544" Type="http://schemas.openxmlformats.org/officeDocument/2006/relationships/hyperlink" Target="https://clashofclans.fandom.com/wiki/Archer" TargetMode="External"/><Relationship Id="rId1751" Type="http://schemas.openxmlformats.org/officeDocument/2006/relationships/hyperlink" Target="https://clashofclans.fandom.com/wiki/Troops" TargetMode="External"/><Relationship Id="rId2802" Type="http://schemas.openxmlformats.org/officeDocument/2006/relationships/image" Target="media/image229.png"/><Relationship Id="rId43" Type="http://schemas.openxmlformats.org/officeDocument/2006/relationships/hyperlink" Target="https://clashofclans.fandom.com/wiki/Archer" TargetMode="External"/><Relationship Id="rId1404" Type="http://schemas.openxmlformats.org/officeDocument/2006/relationships/hyperlink" Target="https://clashofclans.fandom.com/wiki/Cannon" TargetMode="External"/><Relationship Id="rId1611" Type="http://schemas.openxmlformats.org/officeDocument/2006/relationships/hyperlink" Target="https://clashofclans.fandom.com/wiki/Resources" TargetMode="External"/><Relationship Id="rId3369" Type="http://schemas.openxmlformats.org/officeDocument/2006/relationships/image" Target="media/image327.png"/><Relationship Id="rId3576" Type="http://schemas.openxmlformats.org/officeDocument/2006/relationships/image" Target="media/image348.png"/><Relationship Id="rId497" Type="http://schemas.openxmlformats.org/officeDocument/2006/relationships/hyperlink" Target="https://clashofclans.fandom.com/wiki/Wizard" TargetMode="External"/><Relationship Id="rId2178" Type="http://schemas.openxmlformats.org/officeDocument/2006/relationships/hyperlink" Target="https://clashofclans.fandom.com/wiki/Air_Defense" TargetMode="External"/><Relationship Id="rId2385" Type="http://schemas.openxmlformats.org/officeDocument/2006/relationships/hyperlink" Target="https://clashofclans.fandom.com/wiki/Troops" TargetMode="External"/><Relationship Id="rId3229" Type="http://schemas.openxmlformats.org/officeDocument/2006/relationships/hyperlink" Target="https://clashofclans.fandom.com/wiki/Troops" TargetMode="External"/><Relationship Id="rId3783" Type="http://schemas.openxmlformats.org/officeDocument/2006/relationships/hyperlink" Target="https://clashofclans.fandom.com/wiki/Magic_Items" TargetMode="External"/><Relationship Id="rId3990" Type="http://schemas.openxmlformats.org/officeDocument/2006/relationships/hyperlink" Target="https://clashofclans.fandom.com/wiki/Troops" TargetMode="External"/><Relationship Id="rId357" Type="http://schemas.openxmlformats.org/officeDocument/2006/relationships/hyperlink" Target="https://clashofclans.fandom.com/wiki/Category:Ground_Troops" TargetMode="External"/><Relationship Id="rId1194" Type="http://schemas.openxmlformats.org/officeDocument/2006/relationships/hyperlink" Target="https://clashofclans.fandom.com/wiki/Barbarian" TargetMode="External"/><Relationship Id="rId2038" Type="http://schemas.openxmlformats.org/officeDocument/2006/relationships/hyperlink" Target="https://clashofclans.fandom.com/wiki/Army_Camp" TargetMode="External"/><Relationship Id="rId2592" Type="http://schemas.openxmlformats.org/officeDocument/2006/relationships/hyperlink" Target="https://clashofclans.fandom.com/wiki/Clan_Castle" TargetMode="External"/><Relationship Id="rId3436" Type="http://schemas.openxmlformats.org/officeDocument/2006/relationships/hyperlink" Target="https://clashofclans.fandom.com/wiki/Air_Defense" TargetMode="External"/><Relationship Id="rId3643" Type="http://schemas.openxmlformats.org/officeDocument/2006/relationships/hyperlink" Target="https://clashofclans.fandom.com/wiki/Giant" TargetMode="External"/><Relationship Id="rId3850" Type="http://schemas.openxmlformats.org/officeDocument/2006/relationships/hyperlink" Target="https://clashofclans.fandom.com/wiki/Archer" TargetMode="External"/><Relationship Id="rId217" Type="http://schemas.openxmlformats.org/officeDocument/2006/relationships/hyperlink" Target="https://clashofclans.fandom.com/wiki/Resources" TargetMode="External"/><Relationship Id="rId564" Type="http://schemas.openxmlformats.org/officeDocument/2006/relationships/hyperlink" Target="https://clashofclans.fandom.com/wiki/Wall_Breaker" TargetMode="External"/><Relationship Id="rId771" Type="http://schemas.openxmlformats.org/officeDocument/2006/relationships/hyperlink" Target="https://clashofclans.fandom.com/wiki/Troops" TargetMode="External"/><Relationship Id="rId2245" Type="http://schemas.openxmlformats.org/officeDocument/2006/relationships/hyperlink" Target="https://clashofclans.fandom.com/wiki/Spell_Factory" TargetMode="External"/><Relationship Id="rId2452" Type="http://schemas.openxmlformats.org/officeDocument/2006/relationships/hyperlink" Target="https://clashofclans.fandom.com/wiki/Clan_Castle" TargetMode="External"/><Relationship Id="rId3503" Type="http://schemas.openxmlformats.org/officeDocument/2006/relationships/image" Target="media/image342.png"/><Relationship Id="rId3710" Type="http://schemas.openxmlformats.org/officeDocument/2006/relationships/hyperlink" Target="https://clashofclans.fandom.com/wiki/Balloon" TargetMode="External"/><Relationship Id="rId424" Type="http://schemas.openxmlformats.org/officeDocument/2006/relationships/hyperlink" Target="https://clashofclans.fandom.com/wiki/Clan_Castle" TargetMode="External"/><Relationship Id="rId631" Type="http://schemas.openxmlformats.org/officeDocument/2006/relationships/hyperlink" Target="https://clashofclans.fandom.com/wiki/Resource_Buildings" TargetMode="External"/><Relationship Id="rId1054" Type="http://schemas.openxmlformats.org/officeDocument/2006/relationships/hyperlink" Target="https://clashofclans.fandom.com/wiki/Clone_Spell" TargetMode="External"/><Relationship Id="rId1261" Type="http://schemas.openxmlformats.org/officeDocument/2006/relationships/hyperlink" Target="https://clashofclans.fandom.com/wiki/Walls" TargetMode="External"/><Relationship Id="rId2105" Type="http://schemas.openxmlformats.org/officeDocument/2006/relationships/hyperlink" Target="https://clashofclans.fandom.com/wiki/Valkyrie" TargetMode="External"/><Relationship Id="rId2312" Type="http://schemas.openxmlformats.org/officeDocument/2006/relationships/hyperlink" Target="https://clashofclans.fandom.com/wiki/Haste_Spell" TargetMode="External"/><Relationship Id="rId1121" Type="http://schemas.openxmlformats.org/officeDocument/2006/relationships/hyperlink" Target="https://clashofclans.fandom.com/wiki/Barbarian_King" TargetMode="External"/><Relationship Id="rId3086" Type="http://schemas.openxmlformats.org/officeDocument/2006/relationships/image" Target="media/image291.png"/><Relationship Id="rId3293" Type="http://schemas.openxmlformats.org/officeDocument/2006/relationships/hyperlink" Target="https://clashofclans.fandom.com/wiki/Town_Hall" TargetMode="External"/><Relationship Id="rId1938" Type="http://schemas.openxmlformats.org/officeDocument/2006/relationships/hyperlink" Target="https://clashofclans.fandom.com/wiki/Witch" TargetMode="External"/><Relationship Id="rId3153" Type="http://schemas.openxmlformats.org/officeDocument/2006/relationships/hyperlink" Target="https://clashofclans.fandom.com/wiki/Gems" TargetMode="External"/><Relationship Id="rId3360" Type="http://schemas.openxmlformats.org/officeDocument/2006/relationships/hyperlink" Target="https://clashofclans.fandom.com/wiki/Wizard" TargetMode="External"/><Relationship Id="rId281" Type="http://schemas.openxmlformats.org/officeDocument/2006/relationships/hyperlink" Target="https://clashofclans.fandom.com/wiki/Barbarian_King" TargetMode="External"/><Relationship Id="rId3013" Type="http://schemas.openxmlformats.org/officeDocument/2006/relationships/hyperlink" Target="https://clashofclans.fandom.com/wiki/Goblin" TargetMode="External"/><Relationship Id="rId141" Type="http://schemas.openxmlformats.org/officeDocument/2006/relationships/hyperlink" Target="https://clashofclans.fandom.com/wiki/Archer_Queen" TargetMode="External"/><Relationship Id="rId3220" Type="http://schemas.openxmlformats.org/officeDocument/2006/relationships/hyperlink" Target="https://clashofclans.fandom.com/wiki/Giant" TargetMode="External"/><Relationship Id="rId7" Type="http://schemas.openxmlformats.org/officeDocument/2006/relationships/image" Target="media/image3.png"/><Relationship Id="rId2779" Type="http://schemas.openxmlformats.org/officeDocument/2006/relationships/image" Target="media/image217.png"/><Relationship Id="rId2986" Type="http://schemas.openxmlformats.org/officeDocument/2006/relationships/hyperlink" Target="https://clashofclans.fandom.com/wiki/Resources" TargetMode="External"/><Relationship Id="rId958" Type="http://schemas.openxmlformats.org/officeDocument/2006/relationships/hyperlink" Target="https://clashofclans.fandom.com/wiki/Barracks" TargetMode="External"/><Relationship Id="rId1588" Type="http://schemas.openxmlformats.org/officeDocument/2006/relationships/hyperlink" Target="https://clashofclans.fandom.com/wiki/Inferno_Tower" TargetMode="External"/><Relationship Id="rId1795" Type="http://schemas.openxmlformats.org/officeDocument/2006/relationships/hyperlink" Target="https://clashofclans.fandom.com/wiki/Defensive_Buildings" TargetMode="External"/><Relationship Id="rId2639" Type="http://schemas.openxmlformats.org/officeDocument/2006/relationships/image" Target="media/image201.png"/><Relationship Id="rId2846" Type="http://schemas.openxmlformats.org/officeDocument/2006/relationships/hyperlink" Target="https://clashofclans.fandom.com/wiki/Barbarian" TargetMode="External"/><Relationship Id="rId87" Type="http://schemas.openxmlformats.org/officeDocument/2006/relationships/hyperlink" Target="https://clashofclans.fandom.com/wiki/Barbarian" TargetMode="External"/><Relationship Id="rId818" Type="http://schemas.openxmlformats.org/officeDocument/2006/relationships/hyperlink" Target="https://clashofclans.fandom.com/wiki/Air_Defense" TargetMode="External"/><Relationship Id="rId1448" Type="http://schemas.openxmlformats.org/officeDocument/2006/relationships/hyperlink" Target="https://clashofclans.fandom.com/wiki/Air_Bomb" TargetMode="External"/><Relationship Id="rId1655" Type="http://schemas.openxmlformats.org/officeDocument/2006/relationships/hyperlink" Target="https://clashofclans.fandom.com/wiki/Troops" TargetMode="External"/><Relationship Id="rId2706" Type="http://schemas.openxmlformats.org/officeDocument/2006/relationships/hyperlink" Target="https://clashofclans.fandom.com/wiki/Hidden_Tesla" TargetMode="External"/><Relationship Id="rId1308" Type="http://schemas.openxmlformats.org/officeDocument/2006/relationships/hyperlink" Target="https://clashofclans.fandom.com/wiki/Traps/Home_Village" TargetMode="External"/><Relationship Id="rId1862" Type="http://schemas.openxmlformats.org/officeDocument/2006/relationships/hyperlink" Target="https://clashofclans.fandom.com/wiki/Giant_Bomb" TargetMode="External"/><Relationship Id="rId2913" Type="http://schemas.openxmlformats.org/officeDocument/2006/relationships/hyperlink" Target="https://clashofclans.fandom.com/wiki/Category:Air_Troops" TargetMode="External"/><Relationship Id="rId1515" Type="http://schemas.openxmlformats.org/officeDocument/2006/relationships/hyperlink" Target="https://clashofclans.fandom.com/wiki/Troops" TargetMode="External"/><Relationship Id="rId1722" Type="http://schemas.openxmlformats.org/officeDocument/2006/relationships/hyperlink" Target="https://clashofclans.fandom.com/wiki/Defensive_Buildings" TargetMode="External"/><Relationship Id="rId14" Type="http://schemas.openxmlformats.org/officeDocument/2006/relationships/hyperlink" Target="https://clashofclans.fandom.com/wiki/Archer_Queen_Altar" TargetMode="External"/><Relationship Id="rId3687" Type="http://schemas.openxmlformats.org/officeDocument/2006/relationships/hyperlink" Target="https://clashofclans.fandom.com/wiki/Stone_Slammer" TargetMode="External"/><Relationship Id="rId3894" Type="http://schemas.openxmlformats.org/officeDocument/2006/relationships/hyperlink" Target="https://clashofclans.fandom.com/wiki/Dark_Elixir" TargetMode="External"/><Relationship Id="rId2289" Type="http://schemas.openxmlformats.org/officeDocument/2006/relationships/hyperlink" Target="https://clashofclans.fandom.com/wiki/Troops" TargetMode="External"/><Relationship Id="rId2496" Type="http://schemas.openxmlformats.org/officeDocument/2006/relationships/hyperlink" Target="https://clashofclans.fandom.com/wiki/P.E.K.K.A" TargetMode="External"/><Relationship Id="rId3547" Type="http://schemas.openxmlformats.org/officeDocument/2006/relationships/hyperlink" Target="https://clashofclans.fandom.com/wiki/Town_Hall" TargetMode="External"/><Relationship Id="rId3754" Type="http://schemas.openxmlformats.org/officeDocument/2006/relationships/hyperlink" Target="https://clashofclans.fandom.com/wiki/Skeleton" TargetMode="External"/><Relationship Id="rId3961" Type="http://schemas.openxmlformats.org/officeDocument/2006/relationships/hyperlink" Target="https://clashofclans.fandom.com/wiki/Builder%27s_Hut" TargetMode="External"/><Relationship Id="rId468" Type="http://schemas.openxmlformats.org/officeDocument/2006/relationships/hyperlink" Target="https://clashofclans.fandom.com/wiki/Barbarian_King" TargetMode="External"/><Relationship Id="rId675" Type="http://schemas.openxmlformats.org/officeDocument/2006/relationships/hyperlink" Target="https://clashofclans.fandom.com/wiki/Walls/Home_Village" TargetMode="External"/><Relationship Id="rId882" Type="http://schemas.openxmlformats.org/officeDocument/2006/relationships/hyperlink" Target="https://clashofclans.fandom.com/wiki/Barracks" TargetMode="External"/><Relationship Id="rId1098" Type="http://schemas.openxmlformats.org/officeDocument/2006/relationships/hyperlink" Target="https://clashofclans.fandom.com/wiki/Giant" TargetMode="External"/><Relationship Id="rId2149" Type="http://schemas.openxmlformats.org/officeDocument/2006/relationships/hyperlink" Target="https://clashofclans.fandom.com/wiki/Troops" TargetMode="External"/><Relationship Id="rId2356" Type="http://schemas.openxmlformats.org/officeDocument/2006/relationships/hyperlink" Target="https://clashofclans.fandom.com/wiki/Walls" TargetMode="External"/><Relationship Id="rId2563" Type="http://schemas.openxmlformats.org/officeDocument/2006/relationships/image" Target="media/image197.png"/><Relationship Id="rId2770" Type="http://schemas.openxmlformats.org/officeDocument/2006/relationships/hyperlink" Target="https://clashofclans.fandom.com/wiki/Version_History" TargetMode="External"/><Relationship Id="rId3407" Type="http://schemas.openxmlformats.org/officeDocument/2006/relationships/hyperlink" Target="https://clashofclans.fandom.com/wiki/Villager" TargetMode="External"/><Relationship Id="rId3614" Type="http://schemas.openxmlformats.org/officeDocument/2006/relationships/hyperlink" Target="https://clashofclans.fandom.com/wiki/Magic_Items" TargetMode="External"/><Relationship Id="rId3821" Type="http://schemas.openxmlformats.org/officeDocument/2006/relationships/hyperlink" Target="https://clashofclans.fandom.com/wiki/Magic_Items" TargetMode="External"/><Relationship Id="rId328" Type="http://schemas.openxmlformats.org/officeDocument/2006/relationships/hyperlink" Target="https://clashofclans.fandom.com/wiki/Troops" TargetMode="External"/><Relationship Id="rId535" Type="http://schemas.openxmlformats.org/officeDocument/2006/relationships/hyperlink" Target="https://clashofclans.fandom.com/wiki/Giant" TargetMode="External"/><Relationship Id="rId742" Type="http://schemas.openxmlformats.org/officeDocument/2006/relationships/image" Target="media/image73.png"/><Relationship Id="rId1165" Type="http://schemas.openxmlformats.org/officeDocument/2006/relationships/image" Target="media/image108.png"/><Relationship Id="rId1372" Type="http://schemas.openxmlformats.org/officeDocument/2006/relationships/image" Target="media/image132.png"/><Relationship Id="rId2009" Type="http://schemas.openxmlformats.org/officeDocument/2006/relationships/hyperlink" Target="https://clashofclans.fandom.com/wiki/Giant" TargetMode="External"/><Relationship Id="rId2216" Type="http://schemas.openxmlformats.org/officeDocument/2006/relationships/hyperlink" Target="https://clashofclans.fandom.com/wiki/Gold_Mine" TargetMode="External"/><Relationship Id="rId2423" Type="http://schemas.openxmlformats.org/officeDocument/2006/relationships/hyperlink" Target="https://clashofclans.fandom.com/wiki/Walls" TargetMode="External"/><Relationship Id="rId2630" Type="http://schemas.openxmlformats.org/officeDocument/2006/relationships/hyperlink" Target="https://clashofclans.fandom.com/wiki/Dark_Spell_Factory" TargetMode="External"/><Relationship Id="rId602" Type="http://schemas.openxmlformats.org/officeDocument/2006/relationships/hyperlink" Target="https://clashofclans.fandom.com/wiki/Army" TargetMode="External"/><Relationship Id="rId1025" Type="http://schemas.openxmlformats.org/officeDocument/2006/relationships/hyperlink" Target="https://clashofclans.fandom.com/wiki/Balloon" TargetMode="External"/><Relationship Id="rId1232" Type="http://schemas.openxmlformats.org/officeDocument/2006/relationships/hyperlink" Target="https://clashofclans.fandom.com/wiki/Dragon" TargetMode="External"/><Relationship Id="rId3197" Type="http://schemas.openxmlformats.org/officeDocument/2006/relationships/hyperlink" Target="https://clashofclans.fandom.com/wiki/Troops" TargetMode="External"/><Relationship Id="rId3057" Type="http://schemas.openxmlformats.org/officeDocument/2006/relationships/hyperlink" Target="https://clashofclans.fandom.com/wiki/X-Bow" TargetMode="External"/><Relationship Id="rId185" Type="http://schemas.openxmlformats.org/officeDocument/2006/relationships/hyperlink" Target="https://clashofclans.fandom.com/wiki/Inferno_Tower" TargetMode="External"/><Relationship Id="rId1909" Type="http://schemas.openxmlformats.org/officeDocument/2006/relationships/hyperlink" Target="https://clashofclans.fandom.com/wiki/Witch" TargetMode="External"/><Relationship Id="rId3264" Type="http://schemas.openxmlformats.org/officeDocument/2006/relationships/hyperlink" Target="https://clashofclans.fandom.com/wiki/Builder%27s_Hut" TargetMode="External"/><Relationship Id="rId3471" Type="http://schemas.openxmlformats.org/officeDocument/2006/relationships/hyperlink" Target="https://clashofclans.fandom.com/wiki/Magic_Items" TargetMode="External"/><Relationship Id="rId392" Type="http://schemas.openxmlformats.org/officeDocument/2006/relationships/image" Target="media/image44.png"/><Relationship Id="rId2073" Type="http://schemas.openxmlformats.org/officeDocument/2006/relationships/hyperlink" Target="https://clashofclans.fandom.com/wiki/Golem/Golemite" TargetMode="External"/><Relationship Id="rId2280" Type="http://schemas.openxmlformats.org/officeDocument/2006/relationships/hyperlink" Target="https://clashofclans.fandom.com/wiki/Resources" TargetMode="External"/><Relationship Id="rId3124" Type="http://schemas.openxmlformats.org/officeDocument/2006/relationships/hyperlink" Target="https://clashofclans.fandom.com/wiki/Healer" TargetMode="External"/><Relationship Id="rId3331" Type="http://schemas.openxmlformats.org/officeDocument/2006/relationships/hyperlink" Target="https://clashofclans.fandom.com/wiki/Troops" TargetMode="External"/><Relationship Id="rId252" Type="http://schemas.openxmlformats.org/officeDocument/2006/relationships/hyperlink" Target="https://clashofclans.fandom.com/wiki/Defensive_Buildings" TargetMode="External"/><Relationship Id="rId2140" Type="http://schemas.openxmlformats.org/officeDocument/2006/relationships/hyperlink" Target="https://clashofclans.fandom.com/wiki/Archer" TargetMode="External"/><Relationship Id="rId112" Type="http://schemas.openxmlformats.org/officeDocument/2006/relationships/hyperlink" Target="https://clashofclans.fandom.com/wiki/Grand_Warden" TargetMode="External"/><Relationship Id="rId1699" Type="http://schemas.openxmlformats.org/officeDocument/2006/relationships/hyperlink" Target="https://clashofclans.fandom.com/wiki/Golem/Golemite" TargetMode="External"/><Relationship Id="rId2000" Type="http://schemas.openxmlformats.org/officeDocument/2006/relationships/hyperlink" Target="https://clashofclans.fandom.com/wiki/Minion" TargetMode="External"/><Relationship Id="rId2957" Type="http://schemas.openxmlformats.org/officeDocument/2006/relationships/hyperlink" Target="https://clashofclans.fandom.com/wiki/Troops" TargetMode="External"/><Relationship Id="rId929" Type="http://schemas.openxmlformats.org/officeDocument/2006/relationships/hyperlink" Target="https://clashofclans.fandom.com/wiki/Army" TargetMode="External"/><Relationship Id="rId1559" Type="http://schemas.openxmlformats.org/officeDocument/2006/relationships/hyperlink" Target="https://clashofclans.fandom.com/wiki/Skeleton_Trap" TargetMode="External"/><Relationship Id="rId1766" Type="http://schemas.openxmlformats.org/officeDocument/2006/relationships/hyperlink" Target="https://clashofclans.fandom.com/wiki/Troop_Movement_Speed" TargetMode="External"/><Relationship Id="rId1973" Type="http://schemas.openxmlformats.org/officeDocument/2006/relationships/hyperlink" Target="https://clashofclans.fandom.com/wiki/Air_Defense" TargetMode="External"/><Relationship Id="rId2817" Type="http://schemas.openxmlformats.org/officeDocument/2006/relationships/hyperlink" Target="https://clashofclans.fandom.com/wiki/Category:Air_Troops" TargetMode="External"/><Relationship Id="rId4032" Type="http://schemas.openxmlformats.org/officeDocument/2006/relationships/hyperlink" Target="https://clashofclans.fandom.com/wiki/Town_Hall" TargetMode="External"/><Relationship Id="rId58" Type="http://schemas.openxmlformats.org/officeDocument/2006/relationships/hyperlink" Target="https://clashofclans.fandom.com/wiki/Skeleton_Spell" TargetMode="External"/><Relationship Id="rId1419" Type="http://schemas.openxmlformats.org/officeDocument/2006/relationships/hyperlink" Target="https://clashofclans.fandom.com/wiki/Air_Defense" TargetMode="External"/><Relationship Id="rId1626" Type="http://schemas.openxmlformats.org/officeDocument/2006/relationships/hyperlink" Target="https://clashofclans.fandom.com/wiki/Heroes" TargetMode="External"/><Relationship Id="rId1833" Type="http://schemas.openxmlformats.org/officeDocument/2006/relationships/hyperlink" Target="https://clashofclans.fandom.com/wiki/Clan_Castle" TargetMode="External"/><Relationship Id="rId1900" Type="http://schemas.openxmlformats.org/officeDocument/2006/relationships/image" Target="media/image166.png"/><Relationship Id="rId3798" Type="http://schemas.openxmlformats.org/officeDocument/2006/relationships/hyperlink" Target="https://clashofclans.fandom.com/wiki/Resource_Buildings" TargetMode="External"/><Relationship Id="rId3658" Type="http://schemas.openxmlformats.org/officeDocument/2006/relationships/hyperlink" Target="https://clashofclans.fandom.com/wiki/Bomb_Tower" TargetMode="External"/><Relationship Id="rId3865" Type="http://schemas.openxmlformats.org/officeDocument/2006/relationships/hyperlink" Target="https://clashofclans.fandom.com/wiki/Achievements" TargetMode="External"/><Relationship Id="rId579" Type="http://schemas.openxmlformats.org/officeDocument/2006/relationships/hyperlink" Target="https://clashofclans.fandom.com/wiki/Spring_Trap" TargetMode="External"/><Relationship Id="rId786" Type="http://schemas.openxmlformats.org/officeDocument/2006/relationships/hyperlink" Target="https://clashofclans.fandom.com/wiki/Wizard_Tower" TargetMode="External"/><Relationship Id="rId993" Type="http://schemas.openxmlformats.org/officeDocument/2006/relationships/hyperlink" Target="https://clashofclans.fandom.com/wiki/Dragon" TargetMode="External"/><Relationship Id="rId2467" Type="http://schemas.openxmlformats.org/officeDocument/2006/relationships/image" Target="media/image194.png"/><Relationship Id="rId2674" Type="http://schemas.openxmlformats.org/officeDocument/2006/relationships/hyperlink" Target="https://clashofclans.fandom.com/wiki/Category:Ground_Troops" TargetMode="External"/><Relationship Id="rId3518" Type="http://schemas.openxmlformats.org/officeDocument/2006/relationships/hyperlink" Target="https://clashofclans.fandom.com/wiki/Resource_Buildings" TargetMode="External"/><Relationship Id="rId439" Type="http://schemas.openxmlformats.org/officeDocument/2006/relationships/hyperlink" Target="https://clashofclans.fandom.com/wiki/Mortar" TargetMode="External"/><Relationship Id="rId646" Type="http://schemas.openxmlformats.org/officeDocument/2006/relationships/image" Target="media/image59.png"/><Relationship Id="rId1069" Type="http://schemas.openxmlformats.org/officeDocument/2006/relationships/hyperlink" Target="https://clashofclans.fandom.com/wiki/Troop_Movement_Speed" TargetMode="External"/><Relationship Id="rId1276" Type="http://schemas.openxmlformats.org/officeDocument/2006/relationships/image" Target="media/image122.png"/><Relationship Id="rId1483" Type="http://schemas.openxmlformats.org/officeDocument/2006/relationships/hyperlink" Target="https://clashofclans.fandom.com/wiki/Resources" TargetMode="External"/><Relationship Id="rId2327" Type="http://schemas.openxmlformats.org/officeDocument/2006/relationships/hyperlink" Target="https://clashofclans.fandom.com/wiki/Troops" TargetMode="External"/><Relationship Id="rId2881" Type="http://schemas.openxmlformats.org/officeDocument/2006/relationships/image" Target="media/image252.png"/><Relationship Id="rId3725" Type="http://schemas.openxmlformats.org/officeDocument/2006/relationships/hyperlink" Target="https://clashofclans.fandom.com/wiki/Magic_Items" TargetMode="External"/><Relationship Id="rId3932" Type="http://schemas.openxmlformats.org/officeDocument/2006/relationships/hyperlink" Target="https://clashofclans.fandom.com/wiki/Troops" TargetMode="External"/><Relationship Id="rId506" Type="http://schemas.openxmlformats.org/officeDocument/2006/relationships/hyperlink" Target="https://clashofclans.fandom.com/wiki/Defensive_Buildings" TargetMode="External"/><Relationship Id="rId853" Type="http://schemas.openxmlformats.org/officeDocument/2006/relationships/hyperlink" Target="https://clashofclans.fandom.com/wiki/Minion" TargetMode="External"/><Relationship Id="rId1136" Type="http://schemas.openxmlformats.org/officeDocument/2006/relationships/hyperlink" Target="https://clashofclans.fandom.com/wiki/Barracks" TargetMode="External"/><Relationship Id="rId1690" Type="http://schemas.openxmlformats.org/officeDocument/2006/relationships/hyperlink" Target="https://clashofclans.fandom.com/wiki/Dark_Barracks" TargetMode="External"/><Relationship Id="rId2534" Type="http://schemas.openxmlformats.org/officeDocument/2006/relationships/hyperlink" Target="https://clashofclans.fandom.com/wiki/Jump_Spell" TargetMode="External"/><Relationship Id="rId2741" Type="http://schemas.openxmlformats.org/officeDocument/2006/relationships/hyperlink" Target="https://clashofclans.fandom.com/wiki/Hog_Rider" TargetMode="External"/><Relationship Id="rId713" Type="http://schemas.openxmlformats.org/officeDocument/2006/relationships/hyperlink" Target="https://clashofclans.fandom.com/wiki/Walls/Home_Village" TargetMode="External"/><Relationship Id="rId920" Type="http://schemas.openxmlformats.org/officeDocument/2006/relationships/hyperlink" Target="https://clashofclans.fandom.com/wiki/Barbarian" TargetMode="External"/><Relationship Id="rId1343" Type="http://schemas.openxmlformats.org/officeDocument/2006/relationships/hyperlink" Target="https://clashofclans.fandom.com/wiki/Troops" TargetMode="External"/><Relationship Id="rId1550" Type="http://schemas.openxmlformats.org/officeDocument/2006/relationships/hyperlink" Target="https://clashofclans.fandom.com/wiki/Defensive_Buildings" TargetMode="External"/><Relationship Id="rId2601" Type="http://schemas.openxmlformats.org/officeDocument/2006/relationships/hyperlink" Target="https://clashofclans.fandom.com/wiki/Skeleton_Trap" TargetMode="External"/><Relationship Id="rId1203" Type="http://schemas.openxmlformats.org/officeDocument/2006/relationships/hyperlink" Target="https://clashofclans.fandom.com/wiki/Barracks" TargetMode="External"/><Relationship Id="rId1410" Type="http://schemas.openxmlformats.org/officeDocument/2006/relationships/hyperlink" Target="https://clashofclans.fandom.com/wiki/Balloon" TargetMode="External"/><Relationship Id="rId3168" Type="http://schemas.openxmlformats.org/officeDocument/2006/relationships/hyperlink" Target="https://clashofclans.fandom.com/wiki/Category:Ground_Troops" TargetMode="External"/><Relationship Id="rId3375" Type="http://schemas.openxmlformats.org/officeDocument/2006/relationships/hyperlink" Target="https://clashofclans.fandom.com/wiki/Traps" TargetMode="External"/><Relationship Id="rId3582" Type="http://schemas.openxmlformats.org/officeDocument/2006/relationships/image" Target="media/image351.png"/><Relationship Id="rId296" Type="http://schemas.openxmlformats.org/officeDocument/2006/relationships/hyperlink" Target="https://clashofclans.fandom.com/wiki/Troop_Movement_Speed" TargetMode="External"/><Relationship Id="rId2184" Type="http://schemas.openxmlformats.org/officeDocument/2006/relationships/hyperlink" Target="https://clashofclans.fandom.com/wiki/Barbarian_King_Altar" TargetMode="External"/><Relationship Id="rId2391" Type="http://schemas.openxmlformats.org/officeDocument/2006/relationships/hyperlink" Target="https://clashofclans.fandom.com/wiki/Wizard_Tower" TargetMode="External"/><Relationship Id="rId3028" Type="http://schemas.openxmlformats.org/officeDocument/2006/relationships/hyperlink" Target="https://clashofclans.fandom.com/wiki/Troops" TargetMode="External"/><Relationship Id="rId3235" Type="http://schemas.openxmlformats.org/officeDocument/2006/relationships/hyperlink" Target="https://clashofclans.fandom.com/wiki/Walls" TargetMode="External"/><Relationship Id="rId3442" Type="http://schemas.openxmlformats.org/officeDocument/2006/relationships/hyperlink" Target="https://clashofclans.fandom.com/wiki/Lava_Hound" TargetMode="External"/><Relationship Id="rId156" Type="http://schemas.openxmlformats.org/officeDocument/2006/relationships/image" Target="media/image14.png"/><Relationship Id="rId363" Type="http://schemas.openxmlformats.org/officeDocument/2006/relationships/hyperlink" Target="https://clashofclans.fandom.com/wiki/Poison_Spell" TargetMode="External"/><Relationship Id="rId570" Type="http://schemas.openxmlformats.org/officeDocument/2006/relationships/hyperlink" Target="https://clashofclans.fandom.com/wiki/Mortar" TargetMode="External"/><Relationship Id="rId2044" Type="http://schemas.openxmlformats.org/officeDocument/2006/relationships/hyperlink" Target="https://clashofclans.fandom.com/wiki/Air_Defense" TargetMode="External"/><Relationship Id="rId2251" Type="http://schemas.openxmlformats.org/officeDocument/2006/relationships/hyperlink" Target="https://clashofclans.fandom.com/wiki/Healer" TargetMode="External"/><Relationship Id="rId3302" Type="http://schemas.openxmlformats.org/officeDocument/2006/relationships/hyperlink" Target="https://clashofclans.fandom.com/wiki/Heroes" TargetMode="External"/><Relationship Id="rId223" Type="http://schemas.openxmlformats.org/officeDocument/2006/relationships/image" Target="media/image20.png"/><Relationship Id="rId430" Type="http://schemas.openxmlformats.org/officeDocument/2006/relationships/hyperlink" Target="https://clashofclans.fandom.com/wiki/Defensive_Buildings" TargetMode="External"/><Relationship Id="rId1060" Type="http://schemas.openxmlformats.org/officeDocument/2006/relationships/hyperlink" Target="https://clashofclans.fandom.com/wiki/Clan_Castle" TargetMode="External"/><Relationship Id="rId2111" Type="http://schemas.openxmlformats.org/officeDocument/2006/relationships/hyperlink" Target="https://clashofclans.fandom.com/wiki/Resources" TargetMode="External"/><Relationship Id="rId1877" Type="http://schemas.openxmlformats.org/officeDocument/2006/relationships/hyperlink" Target="https://clashofclans.fandom.com/wiki/Clan_Castle" TargetMode="External"/><Relationship Id="rId2928" Type="http://schemas.openxmlformats.org/officeDocument/2006/relationships/hyperlink" Target="https://clashofclans.fandom.com/wiki/Wizard_Tower" TargetMode="External"/><Relationship Id="rId1737" Type="http://schemas.openxmlformats.org/officeDocument/2006/relationships/hyperlink" Target="https://clashofclans.fandom.com/wiki/Golem/Golemite" TargetMode="External"/><Relationship Id="rId1944" Type="http://schemas.openxmlformats.org/officeDocument/2006/relationships/hyperlink" Target="https://clashofclans.fandom.com/wiki/Golem/Golemite" TargetMode="External"/><Relationship Id="rId3092" Type="http://schemas.openxmlformats.org/officeDocument/2006/relationships/hyperlink" Target="https://clashofclans.fandom.com/wiki/Category:Air_Troops" TargetMode="External"/><Relationship Id="rId29" Type="http://schemas.openxmlformats.org/officeDocument/2006/relationships/hyperlink" Target="https://clashofclans.fandom.com/wiki/Grand_Warden" TargetMode="External"/><Relationship Id="rId4003" Type="http://schemas.openxmlformats.org/officeDocument/2006/relationships/hyperlink" Target="https://clashofclans.fandom.com/wiki/Defensive_Buildings" TargetMode="External"/><Relationship Id="rId1804" Type="http://schemas.openxmlformats.org/officeDocument/2006/relationships/hyperlink" Target="https://clashofclans.fandom.com/wiki/Troops" TargetMode="External"/><Relationship Id="rId3769" Type="http://schemas.openxmlformats.org/officeDocument/2006/relationships/hyperlink" Target="https://clashofclans.fandom.com/wiki/Bomb_Tower" TargetMode="External"/><Relationship Id="rId3976" Type="http://schemas.openxmlformats.org/officeDocument/2006/relationships/hyperlink" Target="https://clashofclans.fandom.com/wiki/Experience" TargetMode="External"/><Relationship Id="rId897" Type="http://schemas.openxmlformats.org/officeDocument/2006/relationships/image" Target="media/image93.png"/><Relationship Id="rId2578" Type="http://schemas.openxmlformats.org/officeDocument/2006/relationships/hyperlink" Target="https://clashroyale.fandom.com/wiki/Skeleton_Army" TargetMode="External"/><Relationship Id="rId2785" Type="http://schemas.openxmlformats.org/officeDocument/2006/relationships/hyperlink" Target="https://clashofclans.fandom.com/wiki/Resources#Gold" TargetMode="External"/><Relationship Id="rId2992" Type="http://schemas.openxmlformats.org/officeDocument/2006/relationships/hyperlink" Target="https://clashofclans.fandom.com/wiki/Troops" TargetMode="External"/><Relationship Id="rId3629" Type="http://schemas.openxmlformats.org/officeDocument/2006/relationships/hyperlink" Target="https://clashofclans.fandom.com/wiki/Barbarian" TargetMode="External"/><Relationship Id="rId3836" Type="http://schemas.openxmlformats.org/officeDocument/2006/relationships/image" Target="media/image378.png"/><Relationship Id="rId757" Type="http://schemas.openxmlformats.org/officeDocument/2006/relationships/image" Target="media/image83.png"/><Relationship Id="rId964" Type="http://schemas.openxmlformats.org/officeDocument/2006/relationships/hyperlink" Target="https://clashofclans.fandom.com/wiki/Army" TargetMode="External"/><Relationship Id="rId1387" Type="http://schemas.openxmlformats.org/officeDocument/2006/relationships/hyperlink" Target="https://clashofclans.fandom.com/wiki/Dark_Elixir_Troops" TargetMode="External"/><Relationship Id="rId1594" Type="http://schemas.openxmlformats.org/officeDocument/2006/relationships/hyperlink" Target="https://clashofclans.fandom.com/wiki/Goblin" TargetMode="External"/><Relationship Id="rId2438" Type="http://schemas.openxmlformats.org/officeDocument/2006/relationships/hyperlink" Target="https://clashofclans.fandom.com/wiki/Golemite" TargetMode="External"/><Relationship Id="rId2645" Type="http://schemas.openxmlformats.org/officeDocument/2006/relationships/image" Target="media/image207.png"/><Relationship Id="rId2852" Type="http://schemas.openxmlformats.org/officeDocument/2006/relationships/hyperlink" Target="https://clashofclans.fandom.com/wiki/Archer_Tower/Home_Village" TargetMode="External"/><Relationship Id="rId3903" Type="http://schemas.openxmlformats.org/officeDocument/2006/relationships/hyperlink" Target="https://clashofclans.fandom.com/wiki/Archer" TargetMode="External"/><Relationship Id="rId93" Type="http://schemas.openxmlformats.org/officeDocument/2006/relationships/hyperlink" Target="https://clashofclans.fandom.com/wiki/Barbarian" TargetMode="External"/><Relationship Id="rId617" Type="http://schemas.openxmlformats.org/officeDocument/2006/relationships/hyperlink" Target="https://clashofclans.fandom.com/wiki/Clone_Spell" TargetMode="External"/><Relationship Id="rId824" Type="http://schemas.openxmlformats.org/officeDocument/2006/relationships/hyperlink" Target="https://clashofclans.fandom.com/wiki/Rage_Spell" TargetMode="External"/><Relationship Id="rId1247" Type="http://schemas.openxmlformats.org/officeDocument/2006/relationships/hyperlink" Target="https://clashofclans.fandom.com/wiki/Clan_Castle" TargetMode="External"/><Relationship Id="rId1454" Type="http://schemas.openxmlformats.org/officeDocument/2006/relationships/hyperlink" Target="https://clashofclans.fandom.com/wiki/Wizard" TargetMode="External"/><Relationship Id="rId1661" Type="http://schemas.openxmlformats.org/officeDocument/2006/relationships/hyperlink" Target="https://clashofclans.fandom.com/wiki/Army_Camp" TargetMode="External"/><Relationship Id="rId2505" Type="http://schemas.openxmlformats.org/officeDocument/2006/relationships/hyperlink" Target="https://clashofclans.fandom.com/wiki/Dark_Spell_Factory" TargetMode="External"/><Relationship Id="rId2712" Type="http://schemas.openxmlformats.org/officeDocument/2006/relationships/hyperlink" Target="https://clashofclans.fandom.com/wiki/Buildings" TargetMode="External"/><Relationship Id="rId1107" Type="http://schemas.openxmlformats.org/officeDocument/2006/relationships/hyperlink" Target="https://clashofclans.fandom.com/wiki/Balloon" TargetMode="External"/><Relationship Id="rId1314" Type="http://schemas.openxmlformats.org/officeDocument/2006/relationships/hyperlink" Target="https://clashofclans.fandom.com/wiki/Grand_Warden" TargetMode="External"/><Relationship Id="rId1521" Type="http://schemas.openxmlformats.org/officeDocument/2006/relationships/hyperlink" Target="https://clashofclans.fandom.com/wiki/Barbarian" TargetMode="External"/><Relationship Id="rId3279" Type="http://schemas.openxmlformats.org/officeDocument/2006/relationships/image" Target="media/image308.png"/><Relationship Id="rId3486" Type="http://schemas.openxmlformats.org/officeDocument/2006/relationships/hyperlink" Target="https://clashofclans.fandom.com/wiki/Troops" TargetMode="External"/><Relationship Id="rId3693" Type="http://schemas.openxmlformats.org/officeDocument/2006/relationships/hyperlink" Target="https://clashofclans.fandom.com/wiki/Clan_Wars" TargetMode="External"/><Relationship Id="rId20" Type="http://schemas.openxmlformats.org/officeDocument/2006/relationships/hyperlink" Target="https://clashofclans.fandom.com/wiki/Laboratory" TargetMode="External"/><Relationship Id="rId2088" Type="http://schemas.openxmlformats.org/officeDocument/2006/relationships/hyperlink" Target="https://clashofclans.fandom.com/wiki/Skeleton_Trap" TargetMode="External"/><Relationship Id="rId2295" Type="http://schemas.openxmlformats.org/officeDocument/2006/relationships/hyperlink" Target="https://clashofclans.fandom.com/wiki/Healing_Spell" TargetMode="External"/><Relationship Id="rId3139" Type="http://schemas.openxmlformats.org/officeDocument/2006/relationships/hyperlink" Target="https://clashofclans.fandom.com/wiki/Archer_Queen" TargetMode="External"/><Relationship Id="rId3346" Type="http://schemas.openxmlformats.org/officeDocument/2006/relationships/hyperlink" Target="https://clashofclans.fandom.com/wiki/Magic_Items" TargetMode="External"/><Relationship Id="rId267" Type="http://schemas.openxmlformats.org/officeDocument/2006/relationships/hyperlink" Target="https://clashofclans.fandom.com/wiki/Clan_Castle" TargetMode="External"/><Relationship Id="rId474" Type="http://schemas.openxmlformats.org/officeDocument/2006/relationships/hyperlink" Target="https://clashofclans.fandom.com/wiki/Spring_Trap/Home_Village" TargetMode="External"/><Relationship Id="rId2155" Type="http://schemas.openxmlformats.org/officeDocument/2006/relationships/hyperlink" Target="https://clashofclans.fandom.com/wiki/Army_Camp/Home_Village" TargetMode="External"/><Relationship Id="rId3553" Type="http://schemas.openxmlformats.org/officeDocument/2006/relationships/hyperlink" Target="https://clashofclans.fandom.com/wiki/Walls" TargetMode="External"/><Relationship Id="rId3760" Type="http://schemas.openxmlformats.org/officeDocument/2006/relationships/hyperlink" Target="https://clashofclans.fandom.com/wiki/Air_Bomb" TargetMode="External"/><Relationship Id="rId127" Type="http://schemas.openxmlformats.org/officeDocument/2006/relationships/hyperlink" Target="https://clashofclans.fandom.com/wiki/P.E.K.K.A" TargetMode="External"/><Relationship Id="rId681" Type="http://schemas.openxmlformats.org/officeDocument/2006/relationships/hyperlink" Target="https://clashofclans.fandom.com/wiki/Mortar" TargetMode="External"/><Relationship Id="rId2362" Type="http://schemas.openxmlformats.org/officeDocument/2006/relationships/hyperlink" Target="https://clashofclans.fandom.com/wiki/Laboratory" TargetMode="External"/><Relationship Id="rId3206" Type="http://schemas.openxmlformats.org/officeDocument/2006/relationships/hyperlink" Target="https://clashofclans.fandom.com/wiki/Troops" TargetMode="External"/><Relationship Id="rId3413" Type="http://schemas.openxmlformats.org/officeDocument/2006/relationships/hyperlink" Target="https://clashofclans.fandom.com/wiki/Magic_Items" TargetMode="External"/><Relationship Id="rId3620" Type="http://schemas.openxmlformats.org/officeDocument/2006/relationships/hyperlink" Target="https://clashofclans.fandom.com/wiki/Resource_Buildings" TargetMode="External"/><Relationship Id="rId334" Type="http://schemas.openxmlformats.org/officeDocument/2006/relationships/hyperlink" Target="https://clashofclans.fandom.com/wiki/Mortar" TargetMode="External"/><Relationship Id="rId541" Type="http://schemas.openxmlformats.org/officeDocument/2006/relationships/hyperlink" Target="https://clashofclans.fandom.com/wiki/Resource_Buildings" TargetMode="External"/><Relationship Id="rId1171" Type="http://schemas.openxmlformats.org/officeDocument/2006/relationships/image" Target="media/image114.png"/><Relationship Id="rId2015" Type="http://schemas.openxmlformats.org/officeDocument/2006/relationships/hyperlink" Target="https://clashofclans.fandom.com/wiki/Air_Bomb" TargetMode="External"/><Relationship Id="rId2222" Type="http://schemas.openxmlformats.org/officeDocument/2006/relationships/hyperlink" Target="https://clashofclans.fandom.com/wiki/Air_Defense" TargetMode="External"/><Relationship Id="rId401" Type="http://schemas.openxmlformats.org/officeDocument/2006/relationships/image" Target="media/image45.png"/><Relationship Id="rId1031" Type="http://schemas.openxmlformats.org/officeDocument/2006/relationships/hyperlink" Target="https://clashofclans.fandom.com/wiki/Giant" TargetMode="External"/><Relationship Id="rId1988" Type="http://schemas.openxmlformats.org/officeDocument/2006/relationships/hyperlink" Target="https://clashofclans.fandom.com/wiki/Dragon" TargetMode="External"/><Relationship Id="rId4047" Type="http://schemas.openxmlformats.org/officeDocument/2006/relationships/hyperlink" Target="https://clashofclans.fandom.com/wiki/Balloon" TargetMode="External"/><Relationship Id="rId1848" Type="http://schemas.openxmlformats.org/officeDocument/2006/relationships/hyperlink" Target="https://clashofclans.fandom.com/wiki/Giant" TargetMode="External"/><Relationship Id="rId3063" Type="http://schemas.openxmlformats.org/officeDocument/2006/relationships/hyperlink" Target="https://clashofclans.fandom.com/wiki/Gems" TargetMode="External"/><Relationship Id="rId3270" Type="http://schemas.openxmlformats.org/officeDocument/2006/relationships/hyperlink" Target="https://clashofclans.fandom.com/wiki/Magic_Items" TargetMode="External"/><Relationship Id="rId191" Type="http://schemas.openxmlformats.org/officeDocument/2006/relationships/hyperlink" Target="https://clashofclans.fandom.com/wiki/Barbarian_King" TargetMode="External"/><Relationship Id="rId1708" Type="http://schemas.openxmlformats.org/officeDocument/2006/relationships/hyperlink" Target="https://clashofclans.fandom.com/wiki/Golem/Golemite" TargetMode="External"/><Relationship Id="rId1915" Type="http://schemas.openxmlformats.org/officeDocument/2006/relationships/hyperlink" Target="https://clashofclans.fandom.com/wiki/Heroes" TargetMode="External"/><Relationship Id="rId3130" Type="http://schemas.openxmlformats.org/officeDocument/2006/relationships/hyperlink" Target="https://clashofclans.fandom.com/wiki/Healer" TargetMode="External"/><Relationship Id="rId2689" Type="http://schemas.openxmlformats.org/officeDocument/2006/relationships/hyperlink" Target="https://clashofclans.fandom.com/wiki/Army_Camp" TargetMode="External"/><Relationship Id="rId2896" Type="http://schemas.openxmlformats.org/officeDocument/2006/relationships/image" Target="media/image264.png"/><Relationship Id="rId3947" Type="http://schemas.openxmlformats.org/officeDocument/2006/relationships/hyperlink" Target="https://clashofclans.fandom.com/wiki/Version_History" TargetMode="External"/><Relationship Id="rId868" Type="http://schemas.openxmlformats.org/officeDocument/2006/relationships/hyperlink" Target="https://clashofclans.fandom.com/wiki/Rage_Spell" TargetMode="External"/><Relationship Id="rId1498" Type="http://schemas.openxmlformats.org/officeDocument/2006/relationships/hyperlink" Target="https://clashofclans.fandom.com/wiki/Buildings" TargetMode="External"/><Relationship Id="rId2549" Type="http://schemas.openxmlformats.org/officeDocument/2006/relationships/hyperlink" Target="https://clashofclans.fandom.com/wiki/Dragon" TargetMode="External"/><Relationship Id="rId2756" Type="http://schemas.openxmlformats.org/officeDocument/2006/relationships/hyperlink" Target="https://clashofclans.fandom.com/wiki/Gold" TargetMode="External"/><Relationship Id="rId2963" Type="http://schemas.openxmlformats.org/officeDocument/2006/relationships/hyperlink" Target="https://clashofclans.fandom.com/wiki/Laboratory" TargetMode="External"/><Relationship Id="rId3807" Type="http://schemas.openxmlformats.org/officeDocument/2006/relationships/hyperlink" Target="https://clashofclans.fandom.com/wiki/Siege_Machines" TargetMode="External"/><Relationship Id="rId728" Type="http://schemas.openxmlformats.org/officeDocument/2006/relationships/hyperlink" Target="https://clashofclans.fandom.com/wiki/Walls/Home_Village" TargetMode="External"/><Relationship Id="rId935" Type="http://schemas.openxmlformats.org/officeDocument/2006/relationships/hyperlink" Target="https://clashofclans.fandom.com/wiki/Bomb" TargetMode="External"/><Relationship Id="rId1358" Type="http://schemas.openxmlformats.org/officeDocument/2006/relationships/hyperlink" Target="https://clashofclans.fandom.com/wiki/Troop_Movement_Speed" TargetMode="External"/><Relationship Id="rId1565" Type="http://schemas.openxmlformats.org/officeDocument/2006/relationships/hyperlink" Target="https://clashofclans.fandom.com/wiki/Walls/Home_Village" TargetMode="External"/><Relationship Id="rId1772" Type="http://schemas.openxmlformats.org/officeDocument/2006/relationships/hyperlink" Target="https://clashofclans.fandom.com/wiki/Laboratory" TargetMode="External"/><Relationship Id="rId2409" Type="http://schemas.openxmlformats.org/officeDocument/2006/relationships/hyperlink" Target="https://clashofclans.fandom.com/wiki/Inferno_Tower" TargetMode="External"/><Relationship Id="rId2616" Type="http://schemas.openxmlformats.org/officeDocument/2006/relationships/hyperlink" Target="https://clashofclans.fandom.com/wiki/Air_Defense" TargetMode="External"/><Relationship Id="rId64" Type="http://schemas.openxmlformats.org/officeDocument/2006/relationships/hyperlink" Target="https://clashofclans.fandom.com/wiki/X-Bow" TargetMode="External"/><Relationship Id="rId1218" Type="http://schemas.openxmlformats.org/officeDocument/2006/relationships/hyperlink" Target="https://clashofclans.fandom.com/wiki/Resources" TargetMode="External"/><Relationship Id="rId1425" Type="http://schemas.openxmlformats.org/officeDocument/2006/relationships/hyperlink" Target="https://clashofclans.fandom.com/wiki/Single_Player_Campaign" TargetMode="External"/><Relationship Id="rId2823" Type="http://schemas.openxmlformats.org/officeDocument/2006/relationships/hyperlink" Target="https://clashofclans.fandom.com/wiki/Giant" TargetMode="External"/><Relationship Id="rId1632" Type="http://schemas.openxmlformats.org/officeDocument/2006/relationships/hyperlink" Target="https://clashofclans.fandom.com/wiki/Dark_Elixir_Troops" TargetMode="External"/><Relationship Id="rId2199" Type="http://schemas.openxmlformats.org/officeDocument/2006/relationships/hyperlink" Target="https://clashofclans.fandom.com/wiki/Defensive_Buildings" TargetMode="External"/><Relationship Id="rId3597" Type="http://schemas.openxmlformats.org/officeDocument/2006/relationships/hyperlink" Target="https://clashofclans.fandom.com/wiki/Lava_Pup" TargetMode="External"/><Relationship Id="rId3457" Type="http://schemas.openxmlformats.org/officeDocument/2006/relationships/hyperlink" Target="https://clashofclans.fandom.com/wiki/Version_History" TargetMode="External"/><Relationship Id="rId3664" Type="http://schemas.openxmlformats.org/officeDocument/2006/relationships/hyperlink" Target="https://clashofclans.fandom.com/wiki/Magic_Items" TargetMode="External"/><Relationship Id="rId3871" Type="http://schemas.openxmlformats.org/officeDocument/2006/relationships/hyperlink" Target="https://clashofclans.fandom.com/wiki/Eagle_Artillery" TargetMode="External"/><Relationship Id="rId378" Type="http://schemas.openxmlformats.org/officeDocument/2006/relationships/hyperlink" Target="https://clashofclans.fandom.com/wiki/Minion" TargetMode="External"/><Relationship Id="rId585" Type="http://schemas.openxmlformats.org/officeDocument/2006/relationships/hyperlink" Target="https://clashofclans.fandom.com/wiki/Army" TargetMode="External"/><Relationship Id="rId792" Type="http://schemas.openxmlformats.org/officeDocument/2006/relationships/hyperlink" Target="https://clashofclans.fandom.com/wiki/Dragon" TargetMode="External"/><Relationship Id="rId2059" Type="http://schemas.openxmlformats.org/officeDocument/2006/relationships/hyperlink" Target="https://clashofclans.fandom.com/wiki/Clan_Castle" TargetMode="External"/><Relationship Id="rId2266" Type="http://schemas.openxmlformats.org/officeDocument/2006/relationships/hyperlink" Target="https://clashofclans.fandom.com/wiki/Troops" TargetMode="External"/><Relationship Id="rId2473" Type="http://schemas.openxmlformats.org/officeDocument/2006/relationships/hyperlink" Target="https://clashofclans.fandom.com/wiki/Lightning_Spell" TargetMode="External"/><Relationship Id="rId2680" Type="http://schemas.openxmlformats.org/officeDocument/2006/relationships/hyperlink" Target="https://clashofclans.fandom.com/wiki/Defensive_Buildings" TargetMode="External"/><Relationship Id="rId3317" Type="http://schemas.openxmlformats.org/officeDocument/2006/relationships/hyperlink" Target="https://clashofclans.fandom.com/wiki/Haste_Spell" TargetMode="External"/><Relationship Id="rId3524" Type="http://schemas.openxmlformats.org/officeDocument/2006/relationships/image" Target="media/image346.png"/><Relationship Id="rId3731" Type="http://schemas.openxmlformats.org/officeDocument/2006/relationships/hyperlink" Target="https://clashofclans.fandom.com/wiki/Magic_Items" TargetMode="External"/><Relationship Id="rId238" Type="http://schemas.openxmlformats.org/officeDocument/2006/relationships/hyperlink" Target="https://clashofclans.fandom.com/wiki/Giant" TargetMode="External"/><Relationship Id="rId445" Type="http://schemas.openxmlformats.org/officeDocument/2006/relationships/hyperlink" Target="https://clashofclans.fandom.com/wiki/Wizard_Tower" TargetMode="External"/><Relationship Id="rId652" Type="http://schemas.openxmlformats.org/officeDocument/2006/relationships/image" Target="media/image63.png"/><Relationship Id="rId1075" Type="http://schemas.openxmlformats.org/officeDocument/2006/relationships/hyperlink" Target="https://clashofclans.fandom.com/wiki/Laboratory" TargetMode="External"/><Relationship Id="rId1282" Type="http://schemas.openxmlformats.org/officeDocument/2006/relationships/hyperlink" Target="https://clashofclans.fandom.com/wiki/Clan_Castle" TargetMode="External"/><Relationship Id="rId2126" Type="http://schemas.openxmlformats.org/officeDocument/2006/relationships/hyperlink" Target="https://clashofclans.fandom.com/wiki/Skeleton_Trap" TargetMode="External"/><Relationship Id="rId2333" Type="http://schemas.openxmlformats.org/officeDocument/2006/relationships/hyperlink" Target="https://clashofclans.fandom.com/wiki/Walls" TargetMode="External"/><Relationship Id="rId2540" Type="http://schemas.openxmlformats.org/officeDocument/2006/relationships/hyperlink" Target="https://clashofclans.fandom.com/wiki/Laboratory" TargetMode="External"/><Relationship Id="rId305" Type="http://schemas.openxmlformats.org/officeDocument/2006/relationships/image" Target="media/image34.png"/><Relationship Id="rId512" Type="http://schemas.openxmlformats.org/officeDocument/2006/relationships/image" Target="media/image53.png"/><Relationship Id="rId1142" Type="http://schemas.openxmlformats.org/officeDocument/2006/relationships/hyperlink" Target="https://clashofclans.fandom.com/wiki/Army_Camp" TargetMode="External"/><Relationship Id="rId2400" Type="http://schemas.openxmlformats.org/officeDocument/2006/relationships/hyperlink" Target="https://clashofclans.fandom.com/wiki/Eagle_Artillery" TargetMode="External"/><Relationship Id="rId1002" Type="http://schemas.openxmlformats.org/officeDocument/2006/relationships/hyperlink" Target="https://clashofclans.fandom.com/wiki/Troops" TargetMode="External"/><Relationship Id="rId1959" Type="http://schemas.openxmlformats.org/officeDocument/2006/relationships/image" Target="media/image174.png"/><Relationship Id="rId3174" Type="http://schemas.openxmlformats.org/officeDocument/2006/relationships/image" Target="media/image302.png"/><Relationship Id="rId4018" Type="http://schemas.openxmlformats.org/officeDocument/2006/relationships/hyperlink" Target="https://clashofclans.fandom.com/wiki/Achievements" TargetMode="External"/><Relationship Id="rId1819" Type="http://schemas.openxmlformats.org/officeDocument/2006/relationships/hyperlink" Target="https://clashofclans.fandom.com/wiki/Clan_Castle" TargetMode="External"/><Relationship Id="rId3381" Type="http://schemas.openxmlformats.org/officeDocument/2006/relationships/hyperlink" Target="https://clashofclans.fandom.com/wiki/Town_Hall" TargetMode="External"/><Relationship Id="rId2190" Type="http://schemas.openxmlformats.org/officeDocument/2006/relationships/hyperlink" Target="https://clashofclans.fandom.com/wiki/Dragon" TargetMode="External"/><Relationship Id="rId3034" Type="http://schemas.openxmlformats.org/officeDocument/2006/relationships/hyperlink" Target="https://clashofclans.fandom.com/wiki/Barbarian" TargetMode="External"/><Relationship Id="rId3241" Type="http://schemas.openxmlformats.org/officeDocument/2006/relationships/hyperlink" Target="https://clashofclans.fandom.com/wiki/Wizard" TargetMode="External"/><Relationship Id="rId162" Type="http://schemas.openxmlformats.org/officeDocument/2006/relationships/hyperlink" Target="https://clashofclans.fandom.com/wiki/Raids" TargetMode="External"/><Relationship Id="rId2050" Type="http://schemas.openxmlformats.org/officeDocument/2006/relationships/hyperlink" Target="https://clashofclans.fandom.com/wiki/Laboratory" TargetMode="External"/><Relationship Id="rId3101" Type="http://schemas.openxmlformats.org/officeDocument/2006/relationships/hyperlink" Target="https://clashofclans.fandom.com/wiki/Category:Air_Troops" TargetMode="External"/><Relationship Id="rId979" Type="http://schemas.openxmlformats.org/officeDocument/2006/relationships/image" Target="media/image96.png"/><Relationship Id="rId839" Type="http://schemas.openxmlformats.org/officeDocument/2006/relationships/hyperlink" Target="https://clashofclans.fandom.com/wiki/Army" TargetMode="External"/><Relationship Id="rId1469" Type="http://schemas.openxmlformats.org/officeDocument/2006/relationships/hyperlink" Target="http://forum.supercell.net/forum.php" TargetMode="External"/><Relationship Id="rId2867" Type="http://schemas.openxmlformats.org/officeDocument/2006/relationships/image" Target="media/image245.png"/><Relationship Id="rId3918" Type="http://schemas.openxmlformats.org/officeDocument/2006/relationships/hyperlink" Target="https://clashofclans.fandom.com/wiki/Layouts" TargetMode="External"/><Relationship Id="rId1676" Type="http://schemas.openxmlformats.org/officeDocument/2006/relationships/hyperlink" Target="https://clashofclans.fandom.com/wiki/Category:Ground_Troops" TargetMode="External"/><Relationship Id="rId1883" Type="http://schemas.openxmlformats.org/officeDocument/2006/relationships/hyperlink" Target="https://clashofclans.fandom.com/wiki/Obstacles" TargetMode="External"/><Relationship Id="rId2727" Type="http://schemas.openxmlformats.org/officeDocument/2006/relationships/hyperlink" Target="https://clashofclans.fandom.com/wiki/Builder%27s_Hut" TargetMode="External"/><Relationship Id="rId2934" Type="http://schemas.openxmlformats.org/officeDocument/2006/relationships/hyperlink" Target="https://clashofclans.fandom.com/wiki/Archer" TargetMode="External"/><Relationship Id="rId906" Type="http://schemas.openxmlformats.org/officeDocument/2006/relationships/hyperlink" Target="https://clashofclans.fandom.com/wiki/Troops" TargetMode="External"/><Relationship Id="rId1329" Type="http://schemas.openxmlformats.org/officeDocument/2006/relationships/hyperlink" Target="https://clashofclans.fandom.com/wiki/Barracks" TargetMode="External"/><Relationship Id="rId1536" Type="http://schemas.openxmlformats.org/officeDocument/2006/relationships/hyperlink" Target="https://clashofclans.fandom.com/wiki/Giant_Bomb" TargetMode="External"/><Relationship Id="rId1743" Type="http://schemas.openxmlformats.org/officeDocument/2006/relationships/hyperlink" Target="https://clashofclans.fandom.com/wiki/Barbarian_King" TargetMode="External"/><Relationship Id="rId1950" Type="http://schemas.openxmlformats.org/officeDocument/2006/relationships/hyperlink" Target="https://clashofclans.fandom.com/wiki/Skeleton_Trap" TargetMode="External"/><Relationship Id="rId35" Type="http://schemas.openxmlformats.org/officeDocument/2006/relationships/hyperlink" Target="https://clashofclans.fandom.com/wiki/Archer" TargetMode="External"/><Relationship Id="rId1603" Type="http://schemas.openxmlformats.org/officeDocument/2006/relationships/hyperlink" Target="https://clashofclans.fandom.com/wiki/Clan_Castle" TargetMode="External"/><Relationship Id="rId1810" Type="http://schemas.openxmlformats.org/officeDocument/2006/relationships/hyperlink" Target="https://clashofclans.fandom.com/wiki/Spring_Trap" TargetMode="External"/><Relationship Id="rId3568" Type="http://schemas.openxmlformats.org/officeDocument/2006/relationships/hyperlink" Target="https://clashofclans.fandom.com/wiki/Magic_Items" TargetMode="External"/><Relationship Id="rId3775" Type="http://schemas.openxmlformats.org/officeDocument/2006/relationships/hyperlink" Target="https://clashofclans.fandom.com/wiki/Minion" TargetMode="External"/><Relationship Id="rId3982" Type="http://schemas.openxmlformats.org/officeDocument/2006/relationships/image" Target="media/image392.png"/><Relationship Id="rId489" Type="http://schemas.openxmlformats.org/officeDocument/2006/relationships/hyperlink" Target="https://clashofclans.fandom.com/wiki/Army_Camp" TargetMode="External"/><Relationship Id="rId696" Type="http://schemas.openxmlformats.org/officeDocument/2006/relationships/hyperlink" Target="https://clashofclans.fandom.com/wiki/Clan_Castle" TargetMode="External"/><Relationship Id="rId2377" Type="http://schemas.openxmlformats.org/officeDocument/2006/relationships/image" Target="media/image192.png"/><Relationship Id="rId2584" Type="http://schemas.openxmlformats.org/officeDocument/2006/relationships/hyperlink" Target="https://clashofclans.fandom.com/wiki/Laboratory" TargetMode="External"/><Relationship Id="rId2791" Type="http://schemas.openxmlformats.org/officeDocument/2006/relationships/hyperlink" Target="https://clashofclans.fandom.com/wiki/Wall_Breaker" TargetMode="External"/><Relationship Id="rId3428" Type="http://schemas.openxmlformats.org/officeDocument/2006/relationships/image" Target="media/image333.png"/><Relationship Id="rId3635" Type="http://schemas.openxmlformats.org/officeDocument/2006/relationships/hyperlink" Target="https://clashofclans.fandom.com/wiki/Hidden_Tesla" TargetMode="External"/><Relationship Id="rId349" Type="http://schemas.openxmlformats.org/officeDocument/2006/relationships/hyperlink" Target="https://clashofclans.fandom.com/wiki/Giant_Bomb" TargetMode="External"/><Relationship Id="rId556" Type="http://schemas.openxmlformats.org/officeDocument/2006/relationships/hyperlink" Target="https://clashofclans.fandom.com/wiki/Resources" TargetMode="External"/><Relationship Id="rId763" Type="http://schemas.openxmlformats.org/officeDocument/2006/relationships/hyperlink" Target="https://clashofclans.fandom.com/wiki/Air_Defense" TargetMode="External"/><Relationship Id="rId1186" Type="http://schemas.openxmlformats.org/officeDocument/2006/relationships/hyperlink" Target="https://clashofclans.fandom.com/wiki/Walls/Home_Village" TargetMode="External"/><Relationship Id="rId1393" Type="http://schemas.openxmlformats.org/officeDocument/2006/relationships/hyperlink" Target="https://clashofclans.fandom.com/wiki/Barbarian" TargetMode="External"/><Relationship Id="rId2237" Type="http://schemas.openxmlformats.org/officeDocument/2006/relationships/hyperlink" Target="https://clashofclans.fandom.com/wiki/Town_Hall" TargetMode="External"/><Relationship Id="rId2444" Type="http://schemas.openxmlformats.org/officeDocument/2006/relationships/hyperlink" Target="https://clashofclans.fandom.com/wiki/Dragon" TargetMode="External"/><Relationship Id="rId3842" Type="http://schemas.openxmlformats.org/officeDocument/2006/relationships/hyperlink" Target="https://clashofclans.fandom.com/wiki/Category:Ground_Troops" TargetMode="External"/><Relationship Id="rId209" Type="http://schemas.openxmlformats.org/officeDocument/2006/relationships/hyperlink" Target="https://vignette.wikia.nocookie.net/clashofclans/images/a/a0/GWRegenChart.png/revision/latest?cb=20180628123725" TargetMode="External"/><Relationship Id="rId416" Type="http://schemas.openxmlformats.org/officeDocument/2006/relationships/hyperlink" Target="https://clashofclans.fandom.com/wiki/Troops" TargetMode="External"/><Relationship Id="rId970" Type="http://schemas.openxmlformats.org/officeDocument/2006/relationships/hyperlink" Target="https://clashofclans.fandom.com/wiki/Barracks" TargetMode="External"/><Relationship Id="rId1046" Type="http://schemas.openxmlformats.org/officeDocument/2006/relationships/hyperlink" Target="https://clashofclans.fandom.com/wiki/Air_Defense" TargetMode="External"/><Relationship Id="rId1253" Type="http://schemas.openxmlformats.org/officeDocument/2006/relationships/hyperlink" Target="https://clashofclans.fandom.com/wiki/Army" TargetMode="External"/><Relationship Id="rId2651" Type="http://schemas.openxmlformats.org/officeDocument/2006/relationships/image" Target="media/image213.png"/><Relationship Id="rId3702" Type="http://schemas.openxmlformats.org/officeDocument/2006/relationships/hyperlink" Target="https://clashofclans.fandom.com/wiki/Dragon" TargetMode="External"/><Relationship Id="rId623" Type="http://schemas.openxmlformats.org/officeDocument/2006/relationships/hyperlink" Target="https://clashofclans.fandom.com/wiki/Category:Ground_Troops" TargetMode="External"/><Relationship Id="rId830" Type="http://schemas.openxmlformats.org/officeDocument/2006/relationships/hyperlink" Target="https://clashofclans.fandom.com/wiki/Minion" TargetMode="External"/><Relationship Id="rId1460" Type="http://schemas.openxmlformats.org/officeDocument/2006/relationships/hyperlink" Target="https://clashofclans.fandom.com/wiki/Army_Camp" TargetMode="External"/><Relationship Id="rId2304" Type="http://schemas.openxmlformats.org/officeDocument/2006/relationships/hyperlink" Target="https://clashofclans.fandom.com/wiki/Barbarian" TargetMode="External"/><Relationship Id="rId2511" Type="http://schemas.openxmlformats.org/officeDocument/2006/relationships/hyperlink" Target="https://clashofclans.fandom.com/wiki/Walls" TargetMode="External"/><Relationship Id="rId1113" Type="http://schemas.openxmlformats.org/officeDocument/2006/relationships/hyperlink" Target="https://clashofclans.fandom.com/wiki/Healing_Spell" TargetMode="External"/><Relationship Id="rId1320" Type="http://schemas.openxmlformats.org/officeDocument/2006/relationships/hyperlink" Target="https://clashofclans.fandom.com/wiki/Barbarian" TargetMode="External"/><Relationship Id="rId3078" Type="http://schemas.openxmlformats.org/officeDocument/2006/relationships/image" Target="media/image285.png"/><Relationship Id="rId3285" Type="http://schemas.openxmlformats.org/officeDocument/2006/relationships/image" Target="media/image314.png"/><Relationship Id="rId3492" Type="http://schemas.openxmlformats.org/officeDocument/2006/relationships/hyperlink" Target="https://clashofclans.fandom.com/wiki/Minion" TargetMode="External"/><Relationship Id="rId2094" Type="http://schemas.openxmlformats.org/officeDocument/2006/relationships/hyperlink" Target="https://clashofclans.fandom.com/wiki/Elixir" TargetMode="External"/><Relationship Id="rId3145" Type="http://schemas.openxmlformats.org/officeDocument/2006/relationships/hyperlink" Target="http://en.wikipedia.org/wiki/V-2_Rocket" TargetMode="External"/><Relationship Id="rId3352" Type="http://schemas.openxmlformats.org/officeDocument/2006/relationships/hyperlink" Target="https://clashofclans.fandom.com/wiki/Magic_Items" TargetMode="External"/><Relationship Id="rId273" Type="http://schemas.openxmlformats.org/officeDocument/2006/relationships/hyperlink" Target="https://clashofclans.fandom.com/wiki/Archer" TargetMode="External"/><Relationship Id="rId480" Type="http://schemas.openxmlformats.org/officeDocument/2006/relationships/hyperlink" Target="https://clashofclans.fandom.com/wiki/Army" TargetMode="External"/><Relationship Id="rId2161" Type="http://schemas.openxmlformats.org/officeDocument/2006/relationships/hyperlink" Target="https://clashofclans.fandom.com/wiki/Laboratory" TargetMode="External"/><Relationship Id="rId3005" Type="http://schemas.openxmlformats.org/officeDocument/2006/relationships/hyperlink" Target="https://clashofclans.fandom.com/wiki/Troops" TargetMode="External"/><Relationship Id="rId3212" Type="http://schemas.openxmlformats.org/officeDocument/2006/relationships/hyperlink" Target="https://clashofclans.fandom.com/wiki/Mortar" TargetMode="External"/><Relationship Id="rId133" Type="http://schemas.openxmlformats.org/officeDocument/2006/relationships/image" Target="media/image12.jpeg"/><Relationship Id="rId340" Type="http://schemas.openxmlformats.org/officeDocument/2006/relationships/hyperlink" Target="https://clashofclans.fandom.com/wiki/Mortar" TargetMode="External"/><Relationship Id="rId2021" Type="http://schemas.openxmlformats.org/officeDocument/2006/relationships/hyperlink" Target="https://clashofclans.fandom.com/wiki/Clan_Castle" TargetMode="External"/><Relationship Id="rId200" Type="http://schemas.openxmlformats.org/officeDocument/2006/relationships/hyperlink" Target="https://clashofclans.fandom.com/wiki/Battle_Machine" TargetMode="External"/><Relationship Id="rId2978" Type="http://schemas.openxmlformats.org/officeDocument/2006/relationships/hyperlink" Target="https://clashofclans.fandom.com/wiki/Magic_Items" TargetMode="External"/><Relationship Id="rId1787" Type="http://schemas.openxmlformats.org/officeDocument/2006/relationships/hyperlink" Target="https://clashofclans.fandom.com/wiki/Buildings" TargetMode="External"/><Relationship Id="rId1994" Type="http://schemas.openxmlformats.org/officeDocument/2006/relationships/hyperlink" Target="https://clashofclans.fandom.com/wiki/Wizard" TargetMode="External"/><Relationship Id="rId2838" Type="http://schemas.openxmlformats.org/officeDocument/2006/relationships/hyperlink" Target="https://clashofclans.fandom.com/wiki/Minion" TargetMode="External"/><Relationship Id="rId79" Type="http://schemas.openxmlformats.org/officeDocument/2006/relationships/image" Target="media/image9.png"/><Relationship Id="rId1647" Type="http://schemas.openxmlformats.org/officeDocument/2006/relationships/hyperlink" Target="https://clashofclans.fandom.com/wiki/Heroes" TargetMode="External"/><Relationship Id="rId1854" Type="http://schemas.openxmlformats.org/officeDocument/2006/relationships/hyperlink" Target="https://clashofclans.fandom.com/wiki/Witch/Skeleton" TargetMode="External"/><Relationship Id="rId2905" Type="http://schemas.openxmlformats.org/officeDocument/2006/relationships/hyperlink" Target="https://clashofclans.fandom.com/wiki/Archer_Tower/Builder_Base" TargetMode="External"/><Relationship Id="rId4053" Type="http://schemas.openxmlformats.org/officeDocument/2006/relationships/hyperlink" Target="https://clashroyale.fandom.com/wiki/King%27s_Tower" TargetMode="External"/><Relationship Id="rId1507" Type="http://schemas.openxmlformats.org/officeDocument/2006/relationships/hyperlink" Target="https://clashofclans.fandom.com/wiki/Clan_Castle" TargetMode="External"/><Relationship Id="rId1714" Type="http://schemas.openxmlformats.org/officeDocument/2006/relationships/hyperlink" Target="https://clashofclans.fandom.com/wiki/Defensive_Buildings" TargetMode="External"/><Relationship Id="rId1921" Type="http://schemas.openxmlformats.org/officeDocument/2006/relationships/hyperlink" Target="https://clashofclans.fandom.com/wiki/Tornado_Trap" TargetMode="External"/><Relationship Id="rId3679" Type="http://schemas.openxmlformats.org/officeDocument/2006/relationships/hyperlink" Target="https://clashofclans.fandom.com/wiki/Category:Air_Troops" TargetMode="External"/><Relationship Id="rId2488" Type="http://schemas.openxmlformats.org/officeDocument/2006/relationships/hyperlink" Target="https://clashofclans.fandom.com/wiki/Wizard" TargetMode="External"/><Relationship Id="rId3886" Type="http://schemas.openxmlformats.org/officeDocument/2006/relationships/hyperlink" Target="https://clashofclans.fandom.com/wiki/Magic_Items" TargetMode="External"/><Relationship Id="rId1297" Type="http://schemas.openxmlformats.org/officeDocument/2006/relationships/hyperlink" Target="https://clashofclans.fandom.com/wiki/Clan_Castle" TargetMode="External"/><Relationship Id="rId2695" Type="http://schemas.openxmlformats.org/officeDocument/2006/relationships/hyperlink" Target="https://clashofclans.fandom.com/wiki/Buildings" TargetMode="External"/><Relationship Id="rId3539" Type="http://schemas.openxmlformats.org/officeDocument/2006/relationships/hyperlink" Target="https://clashofclans.fandom.com/wiki/Archer" TargetMode="External"/><Relationship Id="rId3746" Type="http://schemas.openxmlformats.org/officeDocument/2006/relationships/hyperlink" Target="https://clashofclans.fandom.com/wiki/Troops" TargetMode="External"/><Relationship Id="rId3953" Type="http://schemas.openxmlformats.org/officeDocument/2006/relationships/hyperlink" Target="https://clashofclans.fandom.com/wiki/X-Bow" TargetMode="External"/><Relationship Id="rId667" Type="http://schemas.openxmlformats.org/officeDocument/2006/relationships/hyperlink" Target="https://clashofclans.fandom.com/wiki/Walls/Home_Village" TargetMode="External"/><Relationship Id="rId874" Type="http://schemas.openxmlformats.org/officeDocument/2006/relationships/hyperlink" Target="https://clashofclans.fandom.com/wiki/Lightning_Spell" TargetMode="External"/><Relationship Id="rId2348" Type="http://schemas.openxmlformats.org/officeDocument/2006/relationships/hyperlink" Target="https://clashofclans.fandom.com/wiki/Earthquake_Spell" TargetMode="External"/><Relationship Id="rId2555" Type="http://schemas.openxmlformats.org/officeDocument/2006/relationships/hyperlink" Target="https://clashofclans.fandom.com/wiki/Rage_Spell" TargetMode="External"/><Relationship Id="rId2762" Type="http://schemas.openxmlformats.org/officeDocument/2006/relationships/hyperlink" Target="https://clashofclans.fandom.com/wiki/Resources" TargetMode="External"/><Relationship Id="rId3606" Type="http://schemas.openxmlformats.org/officeDocument/2006/relationships/hyperlink" Target="https://clashofclans.fandom.com/wiki/Minion" TargetMode="External"/><Relationship Id="rId3813" Type="http://schemas.openxmlformats.org/officeDocument/2006/relationships/hyperlink" Target="https://clashofclans.fandom.com/wiki/Magic_Items" TargetMode="External"/><Relationship Id="rId527" Type="http://schemas.openxmlformats.org/officeDocument/2006/relationships/hyperlink" Target="https://clashofclans.fandom.com/wiki/Elixir_Collector" TargetMode="External"/><Relationship Id="rId734" Type="http://schemas.openxmlformats.org/officeDocument/2006/relationships/image" Target="media/image65.png"/><Relationship Id="rId941" Type="http://schemas.openxmlformats.org/officeDocument/2006/relationships/hyperlink" Target="https://clashofclans.fandom.com/wiki/Golem" TargetMode="External"/><Relationship Id="rId1157" Type="http://schemas.openxmlformats.org/officeDocument/2006/relationships/hyperlink" Target="https://clashofclans.fandom.com/wiki/Troop_Movement_Speed" TargetMode="External"/><Relationship Id="rId1364" Type="http://schemas.openxmlformats.org/officeDocument/2006/relationships/hyperlink" Target="https://clashofclans.fandom.com/wiki/Laboratory" TargetMode="External"/><Relationship Id="rId1571" Type="http://schemas.openxmlformats.org/officeDocument/2006/relationships/hyperlink" Target="https://clashofclans.fandom.com/wiki/X-Bow" TargetMode="External"/><Relationship Id="rId2208" Type="http://schemas.openxmlformats.org/officeDocument/2006/relationships/hyperlink" Target="https://clashofclans.fandom.com/wiki/Town_Hall" TargetMode="External"/><Relationship Id="rId2415" Type="http://schemas.openxmlformats.org/officeDocument/2006/relationships/hyperlink" Target="https://clashofclans.fandom.com/wiki/Poison_Spell" TargetMode="External"/><Relationship Id="rId2622" Type="http://schemas.openxmlformats.org/officeDocument/2006/relationships/hyperlink" Target="https://clashofclans.fandom.com/wiki/Freeze_Spell" TargetMode="External"/><Relationship Id="rId70" Type="http://schemas.openxmlformats.org/officeDocument/2006/relationships/hyperlink" Target="https://clashofclans.fandom.com/wiki/Archer_Queen_Altar" TargetMode="External"/><Relationship Id="rId801" Type="http://schemas.openxmlformats.org/officeDocument/2006/relationships/hyperlink" Target="https://clashofclans.fandom.com/wiki/Army" TargetMode="External"/><Relationship Id="rId1017" Type="http://schemas.openxmlformats.org/officeDocument/2006/relationships/hyperlink" Target="https://clashofclans.fandom.com/wiki/Town_Hall" TargetMode="External"/><Relationship Id="rId1224" Type="http://schemas.openxmlformats.org/officeDocument/2006/relationships/image" Target="media/image118.png"/><Relationship Id="rId1431" Type="http://schemas.openxmlformats.org/officeDocument/2006/relationships/hyperlink" Target="https://clashofclans.fandom.com/wiki/Wizard_Tower" TargetMode="External"/><Relationship Id="rId3189" Type="http://schemas.openxmlformats.org/officeDocument/2006/relationships/hyperlink" Target="https://clashofclans.fandom.com/wiki/Mortar" TargetMode="External"/><Relationship Id="rId3396" Type="http://schemas.openxmlformats.org/officeDocument/2006/relationships/hyperlink" Target="https://clashofclans.fandom.com/wiki/Lightning_Spell" TargetMode="External"/><Relationship Id="rId3049" Type="http://schemas.openxmlformats.org/officeDocument/2006/relationships/hyperlink" Target="https://clashofclans.fandom.com/wiki/Healing_Spell" TargetMode="External"/><Relationship Id="rId3256" Type="http://schemas.openxmlformats.org/officeDocument/2006/relationships/hyperlink" Target="https://clashofclans.fandom.com/wiki/Wizard" TargetMode="External"/><Relationship Id="rId3463" Type="http://schemas.openxmlformats.org/officeDocument/2006/relationships/hyperlink" Target="https://clashofclans.fandom.com/wiki/Magic_Items" TargetMode="External"/><Relationship Id="rId177" Type="http://schemas.openxmlformats.org/officeDocument/2006/relationships/hyperlink" Target="https://clashofclans.fandom.com/wiki/Archer_Tower" TargetMode="External"/><Relationship Id="rId384" Type="http://schemas.openxmlformats.org/officeDocument/2006/relationships/hyperlink" Target="https://clashofclans.fandom.com/wiki/Army" TargetMode="External"/><Relationship Id="rId591" Type="http://schemas.openxmlformats.org/officeDocument/2006/relationships/hyperlink" Target="https://clashofclans.fandom.com/wiki/Town_Hall" TargetMode="External"/><Relationship Id="rId2065" Type="http://schemas.openxmlformats.org/officeDocument/2006/relationships/hyperlink" Target="https://clashofclans.fandom.com/wiki/Troops" TargetMode="External"/><Relationship Id="rId2272" Type="http://schemas.openxmlformats.org/officeDocument/2006/relationships/hyperlink" Target="https://clashofclans.fandom.com/wiki/Spell_Factory" TargetMode="External"/><Relationship Id="rId3116" Type="http://schemas.openxmlformats.org/officeDocument/2006/relationships/hyperlink" Target="https://clashofclans.fandom.com/wiki/Giant" TargetMode="External"/><Relationship Id="rId3670" Type="http://schemas.openxmlformats.org/officeDocument/2006/relationships/hyperlink" Target="https://clashofclans.fandom.com/wiki/Town_Hall" TargetMode="External"/><Relationship Id="rId244" Type="http://schemas.openxmlformats.org/officeDocument/2006/relationships/hyperlink" Target="https://clashofclans.fandom.com/wiki/Clan_Castle" TargetMode="External"/><Relationship Id="rId1081" Type="http://schemas.openxmlformats.org/officeDocument/2006/relationships/image" Target="media/image104.png"/><Relationship Id="rId3323" Type="http://schemas.openxmlformats.org/officeDocument/2006/relationships/hyperlink" Target="https://clashofclans.fandom.com/wiki/Minion" TargetMode="External"/><Relationship Id="rId3530" Type="http://schemas.openxmlformats.org/officeDocument/2006/relationships/hyperlink" Target="https://clashofclans.fandom.com/wiki/P.E.K.K.A" TargetMode="External"/><Relationship Id="rId451" Type="http://schemas.openxmlformats.org/officeDocument/2006/relationships/hyperlink" Target="https://clashofclans.fandom.com/wiki/Town_Hall" TargetMode="External"/><Relationship Id="rId2132" Type="http://schemas.openxmlformats.org/officeDocument/2006/relationships/hyperlink" Target="https://clashofclans.fandom.com/wiki/Grand_Warden" TargetMode="External"/><Relationship Id="rId104" Type="http://schemas.openxmlformats.org/officeDocument/2006/relationships/hyperlink" Target="https://clashofclans.fandom.com/wiki/Defensive_Buildings" TargetMode="External"/><Relationship Id="rId311" Type="http://schemas.openxmlformats.org/officeDocument/2006/relationships/image" Target="media/image36.png"/><Relationship Id="rId1898" Type="http://schemas.openxmlformats.org/officeDocument/2006/relationships/hyperlink" Target="https://clashofclans.fandom.com/wiki/Dark_Barracks" TargetMode="External"/><Relationship Id="rId2949" Type="http://schemas.openxmlformats.org/officeDocument/2006/relationships/hyperlink" Target="https://clashofclans.fandom.com/wiki/Barracks" TargetMode="External"/><Relationship Id="rId1758" Type="http://schemas.openxmlformats.org/officeDocument/2006/relationships/hyperlink" Target="https://clashofclans.fandom.com/wiki/Wizard_Tower" TargetMode="External"/><Relationship Id="rId2809" Type="http://schemas.openxmlformats.org/officeDocument/2006/relationships/image" Target="media/image236.png"/><Relationship Id="rId1965" Type="http://schemas.openxmlformats.org/officeDocument/2006/relationships/hyperlink" Target="https://clashofclans.fandom.com/wiki/Air_Defense" TargetMode="External"/><Relationship Id="rId3180" Type="http://schemas.openxmlformats.org/officeDocument/2006/relationships/hyperlink" Target="https://clashofclans.fandom.com/wiki/Wizard" TargetMode="External"/><Relationship Id="rId4024" Type="http://schemas.openxmlformats.org/officeDocument/2006/relationships/hyperlink" Target="https://clashofclans.fandom.com/wiki/Magic_Items" TargetMode="External"/><Relationship Id="rId1618" Type="http://schemas.openxmlformats.org/officeDocument/2006/relationships/hyperlink" Target="https://clashofclans.fandom.com/wiki/Buildings" TargetMode="External"/><Relationship Id="rId1825" Type="http://schemas.openxmlformats.org/officeDocument/2006/relationships/image" Target="media/image162.png"/><Relationship Id="rId3040" Type="http://schemas.openxmlformats.org/officeDocument/2006/relationships/hyperlink" Target="https://clashofclans.fandom.com/wiki/Lightning_Spell" TargetMode="External"/><Relationship Id="rId3997" Type="http://schemas.openxmlformats.org/officeDocument/2006/relationships/hyperlink" Target="https://clashofclans.fandom.com/wiki/Troops" TargetMode="External"/><Relationship Id="rId2599" Type="http://schemas.openxmlformats.org/officeDocument/2006/relationships/hyperlink" Target="https://clashofclans.fandom.com/wiki/Troops" TargetMode="External"/><Relationship Id="rId3857" Type="http://schemas.openxmlformats.org/officeDocument/2006/relationships/hyperlink" Target="https://clashofclans.fandom.com/wiki/Defensive_Buildings" TargetMode="External"/><Relationship Id="rId778" Type="http://schemas.openxmlformats.org/officeDocument/2006/relationships/hyperlink" Target="https://clashofclans.fandom.com/wiki/Troops" TargetMode="External"/><Relationship Id="rId985" Type="http://schemas.openxmlformats.org/officeDocument/2006/relationships/hyperlink" Target="https://clashofclans.fandom.com/wiki/Army" TargetMode="External"/><Relationship Id="rId2459" Type="http://schemas.openxmlformats.org/officeDocument/2006/relationships/hyperlink" Target="https://clashofclans.fandom.com/wiki/Troops" TargetMode="External"/><Relationship Id="rId2666" Type="http://schemas.openxmlformats.org/officeDocument/2006/relationships/hyperlink" Target="https://clashofclans.fandom.com/wiki/Category:Ground_Troops" TargetMode="External"/><Relationship Id="rId2873" Type="http://schemas.openxmlformats.org/officeDocument/2006/relationships/hyperlink" Target="https://clashofclans.fandom.com/wiki/Master_Builder" TargetMode="External"/><Relationship Id="rId3717" Type="http://schemas.openxmlformats.org/officeDocument/2006/relationships/hyperlink" Target="https://clashofclans.fandom.com/wiki/Balloon" TargetMode="External"/><Relationship Id="rId3924" Type="http://schemas.openxmlformats.org/officeDocument/2006/relationships/hyperlink" Target="https://clashofclans.fandom.com/wiki/Lava_Hound" TargetMode="External"/><Relationship Id="rId638" Type="http://schemas.openxmlformats.org/officeDocument/2006/relationships/hyperlink" Target="https://clashofclans.fandom.com/wiki/Troop_Movement_Speed" TargetMode="External"/><Relationship Id="rId845" Type="http://schemas.openxmlformats.org/officeDocument/2006/relationships/hyperlink" Target="https://clashofclans.fandom.com/wiki/Giant" TargetMode="External"/><Relationship Id="rId1268" Type="http://schemas.openxmlformats.org/officeDocument/2006/relationships/hyperlink" Target="https://clashofclans.fandom.com/wiki/Troop_Movement_Speed" TargetMode="External"/><Relationship Id="rId1475" Type="http://schemas.openxmlformats.org/officeDocument/2006/relationships/hyperlink" Target="https://clashofclans.fandom.com/wiki/Dark_Elixir" TargetMode="External"/><Relationship Id="rId1682" Type="http://schemas.openxmlformats.org/officeDocument/2006/relationships/hyperlink" Target="https://clashofclans.fandom.com/wiki/Archer" TargetMode="External"/><Relationship Id="rId2319" Type="http://schemas.openxmlformats.org/officeDocument/2006/relationships/hyperlink" Target="https://clashofclans.fandom.com/wiki/Spell_Factory" TargetMode="External"/><Relationship Id="rId2526" Type="http://schemas.openxmlformats.org/officeDocument/2006/relationships/hyperlink" Target="https://clashofclans.fandom.com/wiki/Walls" TargetMode="External"/><Relationship Id="rId2733" Type="http://schemas.openxmlformats.org/officeDocument/2006/relationships/hyperlink" Target="https://clashofclans.fandom.com/wiki/Traps" TargetMode="External"/><Relationship Id="rId705" Type="http://schemas.openxmlformats.org/officeDocument/2006/relationships/hyperlink" Target="https://clashofclans.fandom.com/wiki/Army" TargetMode="External"/><Relationship Id="rId1128" Type="http://schemas.openxmlformats.org/officeDocument/2006/relationships/hyperlink" Target="https://clashofclans.fandom.com/wiki/Air_Defense" TargetMode="External"/><Relationship Id="rId1335" Type="http://schemas.openxmlformats.org/officeDocument/2006/relationships/image" Target="media/image126.png"/><Relationship Id="rId1542" Type="http://schemas.openxmlformats.org/officeDocument/2006/relationships/hyperlink" Target="https://clashofclans.fandom.com/wiki/Clan_Castle" TargetMode="External"/><Relationship Id="rId2940" Type="http://schemas.openxmlformats.org/officeDocument/2006/relationships/hyperlink" Target="https://clashofclans.fandom.com/wiki/Archer" TargetMode="External"/><Relationship Id="rId912" Type="http://schemas.openxmlformats.org/officeDocument/2006/relationships/hyperlink" Target="https://clashofclans.fandom.com/wiki/Archer" TargetMode="External"/><Relationship Id="rId2800" Type="http://schemas.openxmlformats.org/officeDocument/2006/relationships/image" Target="media/image227.png"/><Relationship Id="rId41" Type="http://schemas.openxmlformats.org/officeDocument/2006/relationships/hyperlink" Target="https://clashofclans.fandom.com/wiki/Lightning_Spell" TargetMode="External"/><Relationship Id="rId1402" Type="http://schemas.openxmlformats.org/officeDocument/2006/relationships/hyperlink" Target="https://clashofclans.fandom.com/wiki/Troops" TargetMode="External"/><Relationship Id="rId288" Type="http://schemas.openxmlformats.org/officeDocument/2006/relationships/hyperlink" Target="https://clashofclans.fandom.com/wiki/Archer" TargetMode="External"/><Relationship Id="rId3367" Type="http://schemas.openxmlformats.org/officeDocument/2006/relationships/image" Target="media/image325.png"/><Relationship Id="rId3574" Type="http://schemas.openxmlformats.org/officeDocument/2006/relationships/hyperlink" Target="https://clashofclans.fandom.com/wiki/Magic_Items" TargetMode="External"/><Relationship Id="rId3781" Type="http://schemas.openxmlformats.org/officeDocument/2006/relationships/hyperlink" Target="https://clashofclans.fandom.com/wiki/Witch" TargetMode="External"/><Relationship Id="rId495" Type="http://schemas.openxmlformats.org/officeDocument/2006/relationships/hyperlink" Target="https://clashofclans.fandom.com/wiki/Army_Camp/Home_Village" TargetMode="External"/><Relationship Id="rId2176" Type="http://schemas.openxmlformats.org/officeDocument/2006/relationships/hyperlink" Target="https://clashofclans.fandom.com/wiki/Mortar" TargetMode="External"/><Relationship Id="rId2383" Type="http://schemas.openxmlformats.org/officeDocument/2006/relationships/hyperlink" Target="https://clashofclans.fandom.com/wiki/Clan_Castle" TargetMode="External"/><Relationship Id="rId2590" Type="http://schemas.openxmlformats.org/officeDocument/2006/relationships/hyperlink" Target="https://clashofclans.fandom.com/wiki/Skeleton_Spell" TargetMode="External"/><Relationship Id="rId3227" Type="http://schemas.openxmlformats.org/officeDocument/2006/relationships/hyperlink" Target="https://clashofclans.fandom.com/wiki/Barbarian" TargetMode="External"/><Relationship Id="rId3434" Type="http://schemas.openxmlformats.org/officeDocument/2006/relationships/hyperlink" Target="https://clashofclans.fandom.com/wiki/Wizard_Tower" TargetMode="External"/><Relationship Id="rId3641" Type="http://schemas.openxmlformats.org/officeDocument/2006/relationships/hyperlink" Target="https://clashofclans.fandom.com/wiki/Troops" TargetMode="External"/><Relationship Id="rId148" Type="http://schemas.openxmlformats.org/officeDocument/2006/relationships/hyperlink" Target="https://clashofclans.fandom.com/wiki/Hidden_Tesla" TargetMode="External"/><Relationship Id="rId355" Type="http://schemas.openxmlformats.org/officeDocument/2006/relationships/hyperlink" Target="https://clashofclans.fandom.com/wiki/Clan_Castle" TargetMode="External"/><Relationship Id="rId562" Type="http://schemas.openxmlformats.org/officeDocument/2006/relationships/hyperlink" Target="https://clashofclans.fandom.com/wiki/Mortar" TargetMode="External"/><Relationship Id="rId1192" Type="http://schemas.openxmlformats.org/officeDocument/2006/relationships/hyperlink" Target="https://clashofclans.fandom.com/wiki/Wizard" TargetMode="External"/><Relationship Id="rId2036" Type="http://schemas.openxmlformats.org/officeDocument/2006/relationships/hyperlink" Target="https://clashofclans.fandom.com/wiki/Golem" TargetMode="External"/><Relationship Id="rId2243" Type="http://schemas.openxmlformats.org/officeDocument/2006/relationships/image" Target="media/image186.png"/><Relationship Id="rId2450" Type="http://schemas.openxmlformats.org/officeDocument/2006/relationships/hyperlink" Target="https://clashofclans.fandom.com/wiki/Lava_Hound" TargetMode="External"/><Relationship Id="rId3501" Type="http://schemas.openxmlformats.org/officeDocument/2006/relationships/hyperlink" Target="https://clashofclans.fandom.com/wiki/Goblin" TargetMode="External"/><Relationship Id="rId215" Type="http://schemas.openxmlformats.org/officeDocument/2006/relationships/hyperlink" Target="https://clashofclans.fandom.com/wiki/Laboratory" TargetMode="External"/><Relationship Id="rId422" Type="http://schemas.openxmlformats.org/officeDocument/2006/relationships/hyperlink" Target="https://clashofclans.fandom.com/wiki/Troops" TargetMode="External"/><Relationship Id="rId1052" Type="http://schemas.openxmlformats.org/officeDocument/2006/relationships/hyperlink" Target="https://clashofclans.fandom.com/wiki/Army_Camp" TargetMode="External"/><Relationship Id="rId2103" Type="http://schemas.openxmlformats.org/officeDocument/2006/relationships/hyperlink" Target="https://clashofclans.fandom.com/wiki/Lava_Hound" TargetMode="External"/><Relationship Id="rId2310" Type="http://schemas.openxmlformats.org/officeDocument/2006/relationships/hyperlink" Target="https://clashofclans.fandom.com/wiki/Town_Hall" TargetMode="External"/><Relationship Id="rId1869" Type="http://schemas.openxmlformats.org/officeDocument/2006/relationships/hyperlink" Target="https://clashofclans.fandom.com/wiki/Giant" TargetMode="External"/><Relationship Id="rId3084" Type="http://schemas.openxmlformats.org/officeDocument/2006/relationships/image" Target="media/image289.png"/><Relationship Id="rId3291" Type="http://schemas.openxmlformats.org/officeDocument/2006/relationships/hyperlink" Target="https://clashofclans.fandom.com/wiki/Troops" TargetMode="External"/><Relationship Id="rId1729" Type="http://schemas.openxmlformats.org/officeDocument/2006/relationships/hyperlink" Target="https://clashofclans.fandom.com/wiki/Troops" TargetMode="External"/><Relationship Id="rId1936" Type="http://schemas.openxmlformats.org/officeDocument/2006/relationships/hyperlink" Target="https://clashofclans.fandom.com/wiki/Lava_Pup" TargetMode="External"/><Relationship Id="rId3151" Type="http://schemas.openxmlformats.org/officeDocument/2006/relationships/hyperlink" Target="https://clashofclans.fandom.com/wiki/Builder%27s_Hut" TargetMode="External"/><Relationship Id="rId3011" Type="http://schemas.openxmlformats.org/officeDocument/2006/relationships/hyperlink" Target="https://clashofclans.fandom.com/wiki/Troops" TargetMode="External"/><Relationship Id="rId3968" Type="http://schemas.openxmlformats.org/officeDocument/2006/relationships/hyperlink" Target="https://clashofclans.fandom.com/wiki/Magic_Items" TargetMode="External"/><Relationship Id="rId5" Type="http://schemas.openxmlformats.org/officeDocument/2006/relationships/image" Target="media/image1.png"/><Relationship Id="rId889" Type="http://schemas.openxmlformats.org/officeDocument/2006/relationships/hyperlink" Target="https://clashofclans.fandom.com/wiki/Laboratory" TargetMode="External"/><Relationship Id="rId2777" Type="http://schemas.openxmlformats.org/officeDocument/2006/relationships/hyperlink" Target="https://clashofclans.fandom.com/wiki/Magic_Items" TargetMode="External"/><Relationship Id="rId749" Type="http://schemas.openxmlformats.org/officeDocument/2006/relationships/hyperlink" Target="https://clashofclans.fandom.com/wiki/Walls" TargetMode="External"/><Relationship Id="rId1379" Type="http://schemas.openxmlformats.org/officeDocument/2006/relationships/hyperlink" Target="https://clashofclans.fandom.com/wiki/Cannon" TargetMode="External"/><Relationship Id="rId1586" Type="http://schemas.openxmlformats.org/officeDocument/2006/relationships/hyperlink" Target="https://clashofclans.fandom.com/wiki/Clan_Castle" TargetMode="External"/><Relationship Id="rId2984" Type="http://schemas.openxmlformats.org/officeDocument/2006/relationships/image" Target="media/image272.png"/><Relationship Id="rId3828" Type="http://schemas.openxmlformats.org/officeDocument/2006/relationships/image" Target="media/image372.png"/><Relationship Id="rId609" Type="http://schemas.openxmlformats.org/officeDocument/2006/relationships/hyperlink" Target="https://clashofclans.fandom.com/wiki/Resources" TargetMode="External"/><Relationship Id="rId956" Type="http://schemas.openxmlformats.org/officeDocument/2006/relationships/hyperlink" Target="https://clashofclans.fandom.com/wiki/Goblin" TargetMode="External"/><Relationship Id="rId1239" Type="http://schemas.openxmlformats.org/officeDocument/2006/relationships/hyperlink" Target="https://clashofclans.fandom.com/wiki/Troops" TargetMode="External"/><Relationship Id="rId1793" Type="http://schemas.openxmlformats.org/officeDocument/2006/relationships/hyperlink" Target="https://clashofclans.fandom.com/wiki/Skeleton_Trap" TargetMode="External"/><Relationship Id="rId2637" Type="http://schemas.openxmlformats.org/officeDocument/2006/relationships/hyperlink" Target="https://clashofclans.fandom.com/wiki/Layouts" TargetMode="External"/><Relationship Id="rId2844" Type="http://schemas.openxmlformats.org/officeDocument/2006/relationships/hyperlink" Target="https://clashofclans.fandom.com/wiki/Troops" TargetMode="External"/><Relationship Id="rId85" Type="http://schemas.openxmlformats.org/officeDocument/2006/relationships/hyperlink" Target="https://clashofclans.fandom.com/wiki/Barbarian_King_Altar" TargetMode="External"/><Relationship Id="rId816" Type="http://schemas.openxmlformats.org/officeDocument/2006/relationships/hyperlink" Target="https://clashofclans.fandom.com/wiki/Dragon" TargetMode="External"/><Relationship Id="rId1446" Type="http://schemas.openxmlformats.org/officeDocument/2006/relationships/hyperlink" Target="https://clashofclans.fandom.com/wiki/Wizard_Tower" TargetMode="External"/><Relationship Id="rId1653" Type="http://schemas.openxmlformats.org/officeDocument/2006/relationships/hyperlink" Target="https://clashofclans.fandom.com/wiki/Freeze_Spell" TargetMode="External"/><Relationship Id="rId1860" Type="http://schemas.openxmlformats.org/officeDocument/2006/relationships/hyperlink" Target="https://clashofclans.fandom.com/wiki/Wizard_Tower" TargetMode="External"/><Relationship Id="rId2704" Type="http://schemas.openxmlformats.org/officeDocument/2006/relationships/hyperlink" Target="https://clashofclans.fandom.com/wiki/Decorations" TargetMode="External"/><Relationship Id="rId2911" Type="http://schemas.openxmlformats.org/officeDocument/2006/relationships/hyperlink" Target="https://clashofclans.fandom.com/wiki/Cannon/Home_Village" TargetMode="External"/><Relationship Id="rId1306" Type="http://schemas.openxmlformats.org/officeDocument/2006/relationships/hyperlink" Target="https://clashofclans.fandom.com/wiki/Heroes" TargetMode="External"/><Relationship Id="rId1513" Type="http://schemas.openxmlformats.org/officeDocument/2006/relationships/hyperlink" Target="https://clashofclans.fandom.com/wiki/Defensive_Buildings" TargetMode="External"/><Relationship Id="rId1720" Type="http://schemas.openxmlformats.org/officeDocument/2006/relationships/hyperlink" Target="https://clashofclans.fandom.com/wiki/Defensive_Buildings" TargetMode="External"/><Relationship Id="rId12" Type="http://schemas.openxmlformats.org/officeDocument/2006/relationships/hyperlink" Target="https://clashofclans.fandom.com/wiki/Archer_Queen_Altar" TargetMode="External"/><Relationship Id="rId3478" Type="http://schemas.openxmlformats.org/officeDocument/2006/relationships/image" Target="media/image338.png"/><Relationship Id="rId3685" Type="http://schemas.openxmlformats.org/officeDocument/2006/relationships/hyperlink" Target="https://clashofclans.fandom.com/wiki/Balloon" TargetMode="External"/><Relationship Id="rId3892" Type="http://schemas.openxmlformats.org/officeDocument/2006/relationships/hyperlink" Target="https://clashofclans.fandom.com/wiki/Town_Hall" TargetMode="External"/><Relationship Id="rId399" Type="http://schemas.openxmlformats.org/officeDocument/2006/relationships/hyperlink" Target="https://clashofclans.fandom.com/wiki/Laboratory" TargetMode="External"/><Relationship Id="rId2287" Type="http://schemas.openxmlformats.org/officeDocument/2006/relationships/hyperlink" Target="https://clashofclans.fandom.com/wiki/Troops" TargetMode="External"/><Relationship Id="rId2494" Type="http://schemas.openxmlformats.org/officeDocument/2006/relationships/hyperlink" Target="https://clashofclans.fandom.com/wiki/Valkyrie" TargetMode="External"/><Relationship Id="rId3338" Type="http://schemas.openxmlformats.org/officeDocument/2006/relationships/hyperlink" Target="https://clashofclans.fandom.com/wiki/Troops" TargetMode="External"/><Relationship Id="rId3545" Type="http://schemas.openxmlformats.org/officeDocument/2006/relationships/hyperlink" Target="https://clashofclans.fandom.com/wiki/Giant" TargetMode="External"/><Relationship Id="rId3752" Type="http://schemas.openxmlformats.org/officeDocument/2006/relationships/hyperlink" Target="https://clashofclans.fandom.com/wiki/Witch" TargetMode="External"/><Relationship Id="rId259" Type="http://schemas.openxmlformats.org/officeDocument/2006/relationships/hyperlink" Target="https://clashofclans.fandom.com/wiki/Archer_Queen" TargetMode="External"/><Relationship Id="rId466" Type="http://schemas.openxmlformats.org/officeDocument/2006/relationships/hyperlink" Target="https://clashofclans.fandom.com/wiki/Army" TargetMode="External"/><Relationship Id="rId673" Type="http://schemas.openxmlformats.org/officeDocument/2006/relationships/hyperlink" Target="https://clashofclans.fandom.com/wiki/Giant" TargetMode="External"/><Relationship Id="rId880" Type="http://schemas.openxmlformats.org/officeDocument/2006/relationships/hyperlink" Target="https://clashofclans.fandom.com/wiki/Army_Camp/Home_Village" TargetMode="External"/><Relationship Id="rId1096" Type="http://schemas.openxmlformats.org/officeDocument/2006/relationships/hyperlink" Target="https://clashofclans.fandom.com/wiki/Troops" TargetMode="External"/><Relationship Id="rId2147" Type="http://schemas.openxmlformats.org/officeDocument/2006/relationships/hyperlink" Target="https://clashofclans.fandom.com/wiki/Lava_Hound" TargetMode="External"/><Relationship Id="rId2354" Type="http://schemas.openxmlformats.org/officeDocument/2006/relationships/hyperlink" Target="https://clashofclans.fandom.com/wiki/Goblin" TargetMode="External"/><Relationship Id="rId2561" Type="http://schemas.openxmlformats.org/officeDocument/2006/relationships/hyperlink" Target="https://clashofclans.fandom.com/wiki/Laboratory" TargetMode="External"/><Relationship Id="rId3405" Type="http://schemas.openxmlformats.org/officeDocument/2006/relationships/hyperlink" Target="https://clashofclans.fandom.com/wiki/Archer" TargetMode="External"/><Relationship Id="rId119" Type="http://schemas.openxmlformats.org/officeDocument/2006/relationships/hyperlink" Target="https://clashofclans.fandom.com/wiki/Barbarian_King_Altar" TargetMode="External"/><Relationship Id="rId326" Type="http://schemas.openxmlformats.org/officeDocument/2006/relationships/hyperlink" Target="https://clashofclans.fandom.com/wiki/Troops" TargetMode="External"/><Relationship Id="rId533" Type="http://schemas.openxmlformats.org/officeDocument/2006/relationships/hyperlink" Target="https://clashofclans.fandom.com/wiki/Resource_Buildings" TargetMode="External"/><Relationship Id="rId1163" Type="http://schemas.openxmlformats.org/officeDocument/2006/relationships/hyperlink" Target="https://clashofclans.fandom.com/wiki/Laboratory" TargetMode="External"/><Relationship Id="rId1370" Type="http://schemas.openxmlformats.org/officeDocument/2006/relationships/image" Target="media/image130.png"/><Relationship Id="rId2007" Type="http://schemas.openxmlformats.org/officeDocument/2006/relationships/hyperlink" Target="https://clashofclans.fandom.com/wiki/Air_Defense" TargetMode="External"/><Relationship Id="rId2214" Type="http://schemas.openxmlformats.org/officeDocument/2006/relationships/hyperlink" Target="https://clashofclans.fandom.com/wiki/Elixir_Storage" TargetMode="External"/><Relationship Id="rId3612" Type="http://schemas.openxmlformats.org/officeDocument/2006/relationships/hyperlink" Target="https://clashofclans.fandom.com/wiki/Magic_Items" TargetMode="External"/><Relationship Id="rId740" Type="http://schemas.openxmlformats.org/officeDocument/2006/relationships/image" Target="media/image71.png"/><Relationship Id="rId1023" Type="http://schemas.openxmlformats.org/officeDocument/2006/relationships/hyperlink" Target="https://clashofclans.fandom.com/wiki/Balloon" TargetMode="External"/><Relationship Id="rId2421" Type="http://schemas.openxmlformats.org/officeDocument/2006/relationships/hyperlink" Target="https://clashofclans.fandom.com/wiki/X-Bow" TargetMode="External"/><Relationship Id="rId600" Type="http://schemas.openxmlformats.org/officeDocument/2006/relationships/hyperlink" Target="https://clashofclans.fandom.com/wiki/Resources" TargetMode="External"/><Relationship Id="rId1230" Type="http://schemas.openxmlformats.org/officeDocument/2006/relationships/hyperlink" Target="https://clashofclans.fandom.com/wiki/Balloon" TargetMode="External"/><Relationship Id="rId3195" Type="http://schemas.openxmlformats.org/officeDocument/2006/relationships/hyperlink" Target="https://clashofclans.fandom.com/wiki/Minion" TargetMode="External"/><Relationship Id="rId4039" Type="http://schemas.openxmlformats.org/officeDocument/2006/relationships/image" Target="media/image396.png"/><Relationship Id="rId3055" Type="http://schemas.openxmlformats.org/officeDocument/2006/relationships/hyperlink" Target="https://clashofclans.fandom.com/wiki/Defensive_Buildings" TargetMode="External"/><Relationship Id="rId3262" Type="http://schemas.openxmlformats.org/officeDocument/2006/relationships/hyperlink" Target="https://clashofclans.fandom.com/wiki/Archer_Tower" TargetMode="External"/><Relationship Id="rId183" Type="http://schemas.openxmlformats.org/officeDocument/2006/relationships/hyperlink" Target="https://clashofclans.fandom.com/wiki/Clan_Castle" TargetMode="External"/><Relationship Id="rId390" Type="http://schemas.openxmlformats.org/officeDocument/2006/relationships/hyperlink" Target="https://clashofclans.fandom.com/wiki/Gems" TargetMode="External"/><Relationship Id="rId1907" Type="http://schemas.openxmlformats.org/officeDocument/2006/relationships/hyperlink" Target="https://clashofclans.fandom.com/wiki/Laboratory" TargetMode="External"/><Relationship Id="rId2071" Type="http://schemas.openxmlformats.org/officeDocument/2006/relationships/hyperlink" Target="https://clashofclans.fandom.com/wiki/Minion" TargetMode="External"/><Relationship Id="rId3122" Type="http://schemas.openxmlformats.org/officeDocument/2006/relationships/hyperlink" Target="https://clashofclans.fandom.com/wiki/Giant" TargetMode="External"/><Relationship Id="rId250" Type="http://schemas.openxmlformats.org/officeDocument/2006/relationships/hyperlink" Target="https://clashofclans.fandom.com/wiki/Giant" TargetMode="External"/><Relationship Id="rId110" Type="http://schemas.openxmlformats.org/officeDocument/2006/relationships/hyperlink" Target="https://clashofclans.fandom.com/wiki/Bomb_Tower" TargetMode="External"/><Relationship Id="rId2888" Type="http://schemas.openxmlformats.org/officeDocument/2006/relationships/image" Target="media/image256.png"/><Relationship Id="rId3939" Type="http://schemas.openxmlformats.org/officeDocument/2006/relationships/hyperlink" Target="https://clashofclans.fandom.com/wiki/Bomb_Tower" TargetMode="External"/><Relationship Id="rId1697" Type="http://schemas.openxmlformats.org/officeDocument/2006/relationships/hyperlink" Target="https://clashofclans.fandom.com/wiki/Golem/Golemite" TargetMode="External"/><Relationship Id="rId2748" Type="http://schemas.openxmlformats.org/officeDocument/2006/relationships/hyperlink" Target="https://clashofclans.fandom.com/wiki/Achievements" TargetMode="External"/><Relationship Id="rId2955" Type="http://schemas.openxmlformats.org/officeDocument/2006/relationships/hyperlink" Target="https://clashofclans.fandom.com/wiki/Archer" TargetMode="External"/><Relationship Id="rId927" Type="http://schemas.openxmlformats.org/officeDocument/2006/relationships/hyperlink" Target="https://clashofclans.fandom.com/wiki/Clan_Castle" TargetMode="External"/><Relationship Id="rId1557" Type="http://schemas.openxmlformats.org/officeDocument/2006/relationships/hyperlink" Target="https://clashofclans.fandom.com/wiki/Poison_Spell" TargetMode="External"/><Relationship Id="rId1764" Type="http://schemas.openxmlformats.org/officeDocument/2006/relationships/hyperlink" Target="https://clashofclans.fandom.com/wiki/Wall_Breaker" TargetMode="External"/><Relationship Id="rId1971" Type="http://schemas.openxmlformats.org/officeDocument/2006/relationships/hyperlink" Target="https://clashofclans.fandom.com/wiki/Heroes" TargetMode="External"/><Relationship Id="rId2608" Type="http://schemas.openxmlformats.org/officeDocument/2006/relationships/hyperlink" Target="https://clashofclans.fandom.com/wiki/Town_Hall" TargetMode="External"/><Relationship Id="rId2815" Type="http://schemas.openxmlformats.org/officeDocument/2006/relationships/hyperlink" Target="https://clashofclans.fandom.com/wiki/Barbarian" TargetMode="External"/><Relationship Id="rId56" Type="http://schemas.openxmlformats.org/officeDocument/2006/relationships/hyperlink" Target="https://clashofclans.fandom.com/wiki/Golem" TargetMode="External"/><Relationship Id="rId1417" Type="http://schemas.openxmlformats.org/officeDocument/2006/relationships/hyperlink" Target="https://clashofclans.fandom.com/wiki/Archer_Tower" TargetMode="External"/><Relationship Id="rId1624" Type="http://schemas.openxmlformats.org/officeDocument/2006/relationships/hyperlink" Target="https://clashofclans.fandom.com/wiki/Clan_Castle" TargetMode="External"/><Relationship Id="rId1831" Type="http://schemas.openxmlformats.org/officeDocument/2006/relationships/hyperlink" Target="https://clashofclans.fandom.com/wiki/Witch/Skeleton" TargetMode="External"/><Relationship Id="rId4030" Type="http://schemas.openxmlformats.org/officeDocument/2006/relationships/hyperlink" Target="https://clashofclans.fandom.com/wiki/Magic_Items" TargetMode="External"/><Relationship Id="rId3589" Type="http://schemas.openxmlformats.org/officeDocument/2006/relationships/hyperlink" Target="https://clashofclans.fandom.com/wiki/Air_Defense" TargetMode="External"/><Relationship Id="rId3796" Type="http://schemas.openxmlformats.org/officeDocument/2006/relationships/hyperlink" Target="https://clashofclans.fandom.com/wiki/Category:Ground_Troops" TargetMode="External"/><Relationship Id="rId2398" Type="http://schemas.openxmlformats.org/officeDocument/2006/relationships/hyperlink" Target="https://clashofclans.fandom.com/wiki/X-Bow" TargetMode="External"/><Relationship Id="rId3449" Type="http://schemas.openxmlformats.org/officeDocument/2006/relationships/hyperlink" Target="https://clashofclans.fandom.com/wiki/Bomb" TargetMode="External"/><Relationship Id="rId577" Type="http://schemas.openxmlformats.org/officeDocument/2006/relationships/hyperlink" Target="https://clashofclans.fandom.com/wiki/Bomb" TargetMode="External"/><Relationship Id="rId2258" Type="http://schemas.openxmlformats.org/officeDocument/2006/relationships/hyperlink" Target="https://clashofclans.fandom.com/wiki/Elixir_Storage" TargetMode="External"/><Relationship Id="rId3656" Type="http://schemas.openxmlformats.org/officeDocument/2006/relationships/hyperlink" Target="https://clashofclans.fandom.com/wiki/Bomb" TargetMode="External"/><Relationship Id="rId3863" Type="http://schemas.openxmlformats.org/officeDocument/2006/relationships/hyperlink" Target="https://clashofclans.fandom.com/wiki/Air_Sweeper" TargetMode="External"/><Relationship Id="rId784" Type="http://schemas.openxmlformats.org/officeDocument/2006/relationships/hyperlink" Target="https://clashofclans.fandom.com/wiki/Troops" TargetMode="External"/><Relationship Id="rId991" Type="http://schemas.openxmlformats.org/officeDocument/2006/relationships/hyperlink" Target="https://clashofclans.fandom.com/wiki/Category:Ground_Troops" TargetMode="External"/><Relationship Id="rId1067" Type="http://schemas.openxmlformats.org/officeDocument/2006/relationships/hyperlink" Target="https://clashofclans.fandom.com/wiki/Traps/Home_Village" TargetMode="External"/><Relationship Id="rId2465" Type="http://schemas.openxmlformats.org/officeDocument/2006/relationships/hyperlink" Target="https://clashofclans.fandom.com/wiki/Laboratory" TargetMode="External"/><Relationship Id="rId2672" Type="http://schemas.openxmlformats.org/officeDocument/2006/relationships/hyperlink" Target="https://clashofclans.fandom.com/wiki/Wall_Breaker" TargetMode="External"/><Relationship Id="rId3309" Type="http://schemas.openxmlformats.org/officeDocument/2006/relationships/hyperlink" Target="https://clashofclans.fandom.com/wiki/Category:Air_Troops" TargetMode="External"/><Relationship Id="rId3516" Type="http://schemas.openxmlformats.org/officeDocument/2006/relationships/hyperlink" Target="https://clashofclans.fandom.com/wiki/Magic_Items" TargetMode="External"/><Relationship Id="rId3723" Type="http://schemas.openxmlformats.org/officeDocument/2006/relationships/hyperlink" Target="https://clashofclans.fandom.com/wiki/Gems" TargetMode="External"/><Relationship Id="rId3930" Type="http://schemas.openxmlformats.org/officeDocument/2006/relationships/hyperlink" Target="https://clashofclans.fandom.com/wiki/Freeze_Spell" TargetMode="External"/><Relationship Id="rId437" Type="http://schemas.openxmlformats.org/officeDocument/2006/relationships/hyperlink" Target="https://clashofclans.fandom.com/wiki/Archer" TargetMode="External"/><Relationship Id="rId644" Type="http://schemas.openxmlformats.org/officeDocument/2006/relationships/hyperlink" Target="https://clashofclans.fandom.com/wiki/Laboratory" TargetMode="External"/><Relationship Id="rId851" Type="http://schemas.openxmlformats.org/officeDocument/2006/relationships/hyperlink" Target="https://clashofclans.fandom.com/wiki/Valkyrie" TargetMode="External"/><Relationship Id="rId1274" Type="http://schemas.openxmlformats.org/officeDocument/2006/relationships/hyperlink" Target="https://clashofclans.fandom.com/wiki/Laboratory" TargetMode="External"/><Relationship Id="rId1481" Type="http://schemas.openxmlformats.org/officeDocument/2006/relationships/hyperlink" Target="https://clashofclans.fandom.com/wiki/Dark_Barracks" TargetMode="External"/><Relationship Id="rId2118" Type="http://schemas.openxmlformats.org/officeDocument/2006/relationships/hyperlink" Target="https://clashofclans.fandom.com/wiki/Dark_Barracks" TargetMode="External"/><Relationship Id="rId2325" Type="http://schemas.openxmlformats.org/officeDocument/2006/relationships/hyperlink" Target="https://clashofclans.fandom.com/wiki/Walls" TargetMode="External"/><Relationship Id="rId2532" Type="http://schemas.openxmlformats.org/officeDocument/2006/relationships/hyperlink" Target="https://clashofclans.fandom.com/wiki/Jump_Spell" TargetMode="External"/><Relationship Id="rId504" Type="http://schemas.openxmlformats.org/officeDocument/2006/relationships/hyperlink" Target="https://clashofclans.fandom.com/wiki/Troop_Movement_Speed" TargetMode="External"/><Relationship Id="rId711" Type="http://schemas.openxmlformats.org/officeDocument/2006/relationships/hyperlink" Target="https://clashofclans.fandom.com/wiki/Minion" TargetMode="External"/><Relationship Id="rId1134" Type="http://schemas.openxmlformats.org/officeDocument/2006/relationships/hyperlink" Target="https://clashofclans.fandom.com/wiki/Archer" TargetMode="External"/><Relationship Id="rId1341" Type="http://schemas.openxmlformats.org/officeDocument/2006/relationships/hyperlink" Target="https://clashofclans.fandom.com/wiki/Troops" TargetMode="External"/><Relationship Id="rId1201" Type="http://schemas.openxmlformats.org/officeDocument/2006/relationships/hyperlink" Target="https://clashofclans.fandom.com/wiki/Loading_Screen_Hints" TargetMode="External"/><Relationship Id="rId3099" Type="http://schemas.openxmlformats.org/officeDocument/2006/relationships/hyperlink" Target="https://clashofclans.fandom.com/wiki/Lava_Hound" TargetMode="External"/><Relationship Id="rId3166" Type="http://schemas.openxmlformats.org/officeDocument/2006/relationships/image" Target="media/image296.png"/><Relationship Id="rId3373" Type="http://schemas.openxmlformats.org/officeDocument/2006/relationships/hyperlink" Target="https://clashofclans.fandom.com/wiki/Traps" TargetMode="External"/><Relationship Id="rId3580" Type="http://schemas.openxmlformats.org/officeDocument/2006/relationships/image" Target="media/image349.png"/><Relationship Id="rId294" Type="http://schemas.openxmlformats.org/officeDocument/2006/relationships/hyperlink" Target="https://clashofclans.fandom.com/wiki/Army_Camp/Home_Village" TargetMode="External"/><Relationship Id="rId2182" Type="http://schemas.openxmlformats.org/officeDocument/2006/relationships/hyperlink" Target="https://clashofclans.fandom.com/wiki/Troops" TargetMode="External"/><Relationship Id="rId3026" Type="http://schemas.openxmlformats.org/officeDocument/2006/relationships/hyperlink" Target="https://clashofclans.fandom.com/wiki/Air_Defense" TargetMode="External"/><Relationship Id="rId3233" Type="http://schemas.openxmlformats.org/officeDocument/2006/relationships/hyperlink" Target="https://clashofclans.fandom.com/wiki/Resources" TargetMode="External"/><Relationship Id="rId154" Type="http://schemas.openxmlformats.org/officeDocument/2006/relationships/hyperlink" Target="https://clashofclans.fandom.com/wiki/Walls" TargetMode="External"/><Relationship Id="rId361" Type="http://schemas.openxmlformats.org/officeDocument/2006/relationships/hyperlink" Target="https://clashofclans.fandom.com/wiki/Clan_Castle" TargetMode="External"/><Relationship Id="rId2042" Type="http://schemas.openxmlformats.org/officeDocument/2006/relationships/hyperlink" Target="https://clashofclans.fandom.com/wiki/Troop_Movement_Speed" TargetMode="External"/><Relationship Id="rId3440" Type="http://schemas.openxmlformats.org/officeDocument/2006/relationships/hyperlink" Target="https://clashofclans.fandom.com/wiki/Troops" TargetMode="External"/><Relationship Id="rId2999" Type="http://schemas.openxmlformats.org/officeDocument/2006/relationships/image" Target="media/image280.png"/><Relationship Id="rId3300" Type="http://schemas.openxmlformats.org/officeDocument/2006/relationships/hyperlink" Target="https://clashofclans.fandom.com/wiki/Lava_Pup" TargetMode="External"/><Relationship Id="rId221" Type="http://schemas.openxmlformats.org/officeDocument/2006/relationships/image" Target="media/image18.png"/><Relationship Id="rId2859" Type="http://schemas.openxmlformats.org/officeDocument/2006/relationships/hyperlink" Target="https://clashofclans.fandom.com/wiki/Gems" TargetMode="External"/><Relationship Id="rId1668" Type="http://schemas.openxmlformats.org/officeDocument/2006/relationships/hyperlink" Target="https://clashofclans.fandom.com/wiki/Barbarian" TargetMode="External"/><Relationship Id="rId1875" Type="http://schemas.openxmlformats.org/officeDocument/2006/relationships/hyperlink" Target="https://clashofclans.fandom.com/wiki/Grand_Warden" TargetMode="External"/><Relationship Id="rId2719" Type="http://schemas.openxmlformats.org/officeDocument/2006/relationships/hyperlink" Target="https://clashofclans.fandom.com/wiki/Town_Hall" TargetMode="External"/><Relationship Id="rId800" Type="http://schemas.openxmlformats.org/officeDocument/2006/relationships/hyperlink" Target="https://clashofclans.fandom.com/wiki/Army" TargetMode="External"/><Relationship Id="rId1223" Type="http://schemas.openxmlformats.org/officeDocument/2006/relationships/image" Target="media/image117.png"/><Relationship Id="rId1430" Type="http://schemas.openxmlformats.org/officeDocument/2006/relationships/hyperlink" Target="https://clashofclans.fandom.com/wiki/Air_Defense" TargetMode="External"/><Relationship Id="rId1528" Type="http://schemas.openxmlformats.org/officeDocument/2006/relationships/hyperlink" Target="https://clashofclans.fandom.com/wiki/Giant" TargetMode="External"/><Relationship Id="rId2926" Type="http://schemas.openxmlformats.org/officeDocument/2006/relationships/hyperlink" Target="https://clashofclans.fandom.com/wiki/Air_Defense" TargetMode="External"/><Relationship Id="rId3090" Type="http://schemas.openxmlformats.org/officeDocument/2006/relationships/image" Target="media/image295.png"/><Relationship Id="rId1735" Type="http://schemas.openxmlformats.org/officeDocument/2006/relationships/hyperlink" Target="https://clashofclans.fandom.com/wiki/Witch" TargetMode="External"/><Relationship Id="rId1942" Type="http://schemas.openxmlformats.org/officeDocument/2006/relationships/hyperlink" Target="https://clashofclans.fandom.com/wiki/Clan_Castle" TargetMode="External"/><Relationship Id="rId3188" Type="http://schemas.openxmlformats.org/officeDocument/2006/relationships/hyperlink" Target="https://clashofclans.fandom.com/wiki/Mortar" TargetMode="External"/><Relationship Id="rId3395" Type="http://schemas.openxmlformats.org/officeDocument/2006/relationships/hyperlink" Target="http://en.wikipedia.org/wiki/Nikola_Tesla" TargetMode="External"/><Relationship Id="rId4001" Type="http://schemas.openxmlformats.org/officeDocument/2006/relationships/hyperlink" Target="https://clashofclans.fandom.com/wiki/Skeleton" TargetMode="External"/><Relationship Id="rId27" Type="http://schemas.openxmlformats.org/officeDocument/2006/relationships/hyperlink" Target="https://clashofclans.fandom.com/wiki/Barbarian_King" TargetMode="External"/><Relationship Id="rId1802" Type="http://schemas.openxmlformats.org/officeDocument/2006/relationships/hyperlink" Target="https://clashofclans.fandom.com/wiki/Defensive_Buildings" TargetMode="External"/><Relationship Id="rId3048" Type="http://schemas.openxmlformats.org/officeDocument/2006/relationships/hyperlink" Target="https://clashofclans.fandom.com/wiki/Category:Ground_Troops" TargetMode="External"/><Relationship Id="rId3255" Type="http://schemas.openxmlformats.org/officeDocument/2006/relationships/hyperlink" Target="https://clashofclans.fandom.com/wiki/Wizard" TargetMode="External"/><Relationship Id="rId3462" Type="http://schemas.openxmlformats.org/officeDocument/2006/relationships/hyperlink" Target="https://clashofclans.fandom.com/wiki/Builder%27s_Hut" TargetMode="External"/><Relationship Id="rId176" Type="http://schemas.openxmlformats.org/officeDocument/2006/relationships/hyperlink" Target="https://clashofclans.fandom.com/wiki/Bomb_Tower" TargetMode="External"/><Relationship Id="rId383" Type="http://schemas.openxmlformats.org/officeDocument/2006/relationships/hyperlink" Target="https://clashofclans.fandom.com/wiki/Army" TargetMode="External"/><Relationship Id="rId590" Type="http://schemas.openxmlformats.org/officeDocument/2006/relationships/hyperlink" Target="https://clashofclans.fandom.com/wiki/Clan_Wars" TargetMode="External"/><Relationship Id="rId2064" Type="http://schemas.openxmlformats.org/officeDocument/2006/relationships/hyperlink" Target="https://clashofclans.fandom.com/wiki/Troops" TargetMode="External"/><Relationship Id="rId2271" Type="http://schemas.openxmlformats.org/officeDocument/2006/relationships/hyperlink" Target="https://clashofclans.fandom.com/wiki/Laboratory" TargetMode="External"/><Relationship Id="rId3115" Type="http://schemas.openxmlformats.org/officeDocument/2006/relationships/hyperlink" Target="https://clashofclans.fandom.com/wiki/Wizard_Tower" TargetMode="External"/><Relationship Id="rId3322" Type="http://schemas.openxmlformats.org/officeDocument/2006/relationships/hyperlink" Target="https://clashofclans.fandom.com/wiki/Healer" TargetMode="External"/><Relationship Id="rId3767" Type="http://schemas.openxmlformats.org/officeDocument/2006/relationships/hyperlink" Target="https://vignette.wikia.nocookie.net/clashofclans/images/9/9f/SkeletonTrap3_unarmed.png/revision/latest?cb=20171106190515" TargetMode="External"/><Relationship Id="rId3974" Type="http://schemas.openxmlformats.org/officeDocument/2006/relationships/hyperlink" Target="https://clashofclans.fandom.com/wiki/Town_Hall" TargetMode="External"/><Relationship Id="rId243" Type="http://schemas.openxmlformats.org/officeDocument/2006/relationships/hyperlink" Target="https://clashofclans.fandom.com/wiki/Army" TargetMode="External"/><Relationship Id="rId450" Type="http://schemas.openxmlformats.org/officeDocument/2006/relationships/hyperlink" Target="https://clashofclans.fandom.com/wiki/Wizard" TargetMode="External"/><Relationship Id="rId688" Type="http://schemas.openxmlformats.org/officeDocument/2006/relationships/hyperlink" Target="https://clashofclans.fandom.com/wiki/Walls/Home_Village" TargetMode="External"/><Relationship Id="rId895" Type="http://schemas.openxmlformats.org/officeDocument/2006/relationships/image" Target="media/image91.png"/><Relationship Id="rId1080" Type="http://schemas.openxmlformats.org/officeDocument/2006/relationships/image" Target="media/image103.png"/><Relationship Id="rId2131" Type="http://schemas.openxmlformats.org/officeDocument/2006/relationships/hyperlink" Target="https://clashofclans.fandom.com/wiki/Troops" TargetMode="External"/><Relationship Id="rId2369" Type="http://schemas.openxmlformats.org/officeDocument/2006/relationships/hyperlink" Target="https://clashofclans.fandom.com/wiki/Laboratory" TargetMode="External"/><Relationship Id="rId2576" Type="http://schemas.openxmlformats.org/officeDocument/2006/relationships/hyperlink" Target="https://clashofclans.fandom.com/wiki/Skeleton_Trap" TargetMode="External"/><Relationship Id="rId2783" Type="http://schemas.openxmlformats.org/officeDocument/2006/relationships/image" Target="media/image220.png"/><Relationship Id="rId2990" Type="http://schemas.openxmlformats.org/officeDocument/2006/relationships/image" Target="media/image273.png"/><Relationship Id="rId3627" Type="http://schemas.openxmlformats.org/officeDocument/2006/relationships/hyperlink" Target="https://clashofclans.fandom.com/wiki/Bomb" TargetMode="External"/><Relationship Id="rId3834" Type="http://schemas.openxmlformats.org/officeDocument/2006/relationships/image" Target="media/image376.png"/><Relationship Id="rId103" Type="http://schemas.openxmlformats.org/officeDocument/2006/relationships/hyperlink" Target="https://clashofclans.fandom.com/wiki/Wizard" TargetMode="External"/><Relationship Id="rId310" Type="http://schemas.openxmlformats.org/officeDocument/2006/relationships/hyperlink" Target="https://clashofclans.fandom.com/wiki/Laboratory" TargetMode="External"/><Relationship Id="rId548" Type="http://schemas.openxmlformats.org/officeDocument/2006/relationships/hyperlink" Target="https://clashofclans.fandom.com/wiki/Clan_Castle" TargetMode="External"/><Relationship Id="rId755" Type="http://schemas.openxmlformats.org/officeDocument/2006/relationships/image" Target="media/image81.png"/><Relationship Id="rId962" Type="http://schemas.openxmlformats.org/officeDocument/2006/relationships/hyperlink" Target="https://clashofclans.fandom.com/wiki/Barbarian" TargetMode="External"/><Relationship Id="rId1178" Type="http://schemas.openxmlformats.org/officeDocument/2006/relationships/hyperlink" Target="https://clashofclans.fandom.com/wiki/Skeleton_Trap" TargetMode="External"/><Relationship Id="rId1385" Type="http://schemas.openxmlformats.org/officeDocument/2006/relationships/hyperlink" Target="https://clashofclans.fandom.com/wiki/Inferno_Tower" TargetMode="External"/><Relationship Id="rId1592" Type="http://schemas.openxmlformats.org/officeDocument/2006/relationships/hyperlink" Target="https://clashofclans.fandom.com/wiki/Clan_Castle" TargetMode="External"/><Relationship Id="rId2229" Type="http://schemas.openxmlformats.org/officeDocument/2006/relationships/hyperlink" Target="https://clashofclans.fandom.com/wiki/Laboratory" TargetMode="External"/><Relationship Id="rId2436" Type="http://schemas.openxmlformats.org/officeDocument/2006/relationships/hyperlink" Target="https://clashofclans.fandom.com/wiki/Lava_Hound" TargetMode="External"/><Relationship Id="rId2643" Type="http://schemas.openxmlformats.org/officeDocument/2006/relationships/image" Target="media/image205.png"/><Relationship Id="rId2850" Type="http://schemas.openxmlformats.org/officeDocument/2006/relationships/hyperlink" Target="https://clashofclans.fandom.com/wiki/Town_Hall" TargetMode="External"/><Relationship Id="rId91" Type="http://schemas.openxmlformats.org/officeDocument/2006/relationships/hyperlink" Target="https://clashofclans.fandom.com/wiki/Barbarian" TargetMode="External"/><Relationship Id="rId408" Type="http://schemas.openxmlformats.org/officeDocument/2006/relationships/image" Target="media/image51.png"/><Relationship Id="rId615" Type="http://schemas.openxmlformats.org/officeDocument/2006/relationships/hyperlink" Target="https://clashofclans.fandom.com/wiki/Army_Camp" TargetMode="External"/><Relationship Id="rId822" Type="http://schemas.openxmlformats.org/officeDocument/2006/relationships/hyperlink" Target="https://clashofclans.fandom.com/wiki/Rage_Spell" TargetMode="External"/><Relationship Id="rId1038" Type="http://schemas.openxmlformats.org/officeDocument/2006/relationships/hyperlink" Target="https://clashofclans.fandom.com/wiki/Seeking_Air_Mine" TargetMode="External"/><Relationship Id="rId1245" Type="http://schemas.openxmlformats.org/officeDocument/2006/relationships/hyperlink" Target="https://clashofclans.fandom.com/wiki/Army" TargetMode="External"/><Relationship Id="rId1452" Type="http://schemas.openxmlformats.org/officeDocument/2006/relationships/hyperlink" Target="https://clashofclans.fandom.com/wiki/Dragon" TargetMode="External"/><Relationship Id="rId1897" Type="http://schemas.openxmlformats.org/officeDocument/2006/relationships/hyperlink" Target="https://clashofclans.fandom.com/wiki/Troop_Movement_Speed" TargetMode="External"/><Relationship Id="rId2503" Type="http://schemas.openxmlformats.org/officeDocument/2006/relationships/hyperlink" Target="https://clashofclans.fandom.com/wiki/Skeleton_Trap" TargetMode="External"/><Relationship Id="rId2948" Type="http://schemas.openxmlformats.org/officeDocument/2006/relationships/hyperlink" Target="https://clashofclans.fandom.com/wiki/Archer" TargetMode="External"/><Relationship Id="rId3901" Type="http://schemas.openxmlformats.org/officeDocument/2006/relationships/hyperlink" Target="https://clashofclans.fandom.com/wiki/Town_Hall" TargetMode="External"/><Relationship Id="rId1105" Type="http://schemas.openxmlformats.org/officeDocument/2006/relationships/hyperlink" Target="https://clashofclans.fandom.com/wiki/Air_Defense" TargetMode="External"/><Relationship Id="rId1312" Type="http://schemas.openxmlformats.org/officeDocument/2006/relationships/hyperlink" Target="https://clashofclans.fandom.com/wiki/Jump_Spell" TargetMode="External"/><Relationship Id="rId1757" Type="http://schemas.openxmlformats.org/officeDocument/2006/relationships/hyperlink" Target="https://clashofclans.fandom.com/wiki/Wizard" TargetMode="External"/><Relationship Id="rId1964" Type="http://schemas.openxmlformats.org/officeDocument/2006/relationships/hyperlink" Target="https://clashofclans.fandom.com/wiki/Minion" TargetMode="External"/><Relationship Id="rId2710" Type="http://schemas.openxmlformats.org/officeDocument/2006/relationships/hyperlink" Target="https://clashofclans.fandom.com/wiki/Wall_Breaker" TargetMode="External"/><Relationship Id="rId2808" Type="http://schemas.openxmlformats.org/officeDocument/2006/relationships/image" Target="media/image235.png"/><Relationship Id="rId49" Type="http://schemas.openxmlformats.org/officeDocument/2006/relationships/hyperlink" Target="https://clashofclans.fandom.com/wiki/Clan_Castle" TargetMode="External"/><Relationship Id="rId1617" Type="http://schemas.openxmlformats.org/officeDocument/2006/relationships/hyperlink" Target="https://clashofclans.fandom.com/wiki/Troops" TargetMode="External"/><Relationship Id="rId1824" Type="http://schemas.openxmlformats.org/officeDocument/2006/relationships/hyperlink" Target="https://clashofclans.fandom.com/wiki/Defensive_Buildings" TargetMode="External"/><Relationship Id="rId3277" Type="http://schemas.openxmlformats.org/officeDocument/2006/relationships/hyperlink" Target="https://clashofclans.fandom.com/wiki/Experience" TargetMode="External"/><Relationship Id="rId4023" Type="http://schemas.openxmlformats.org/officeDocument/2006/relationships/hyperlink" Target="https://clashofclans.fandom.com/wiki/Gems" TargetMode="External"/><Relationship Id="rId198" Type="http://schemas.openxmlformats.org/officeDocument/2006/relationships/hyperlink" Target="https://clashofclans.fandom.com/wiki/Seeking_Air_Mine" TargetMode="External"/><Relationship Id="rId2086" Type="http://schemas.openxmlformats.org/officeDocument/2006/relationships/hyperlink" Target="https://clashofclans.fandom.com/wiki/Troops" TargetMode="External"/><Relationship Id="rId3484" Type="http://schemas.openxmlformats.org/officeDocument/2006/relationships/hyperlink" Target="https://clashofclans.fandom.com/wiki/Traps" TargetMode="External"/><Relationship Id="rId3691" Type="http://schemas.openxmlformats.org/officeDocument/2006/relationships/hyperlink" Target="https://clashofclans.fandom.com/wiki/Bat_Spell" TargetMode="External"/><Relationship Id="rId3789" Type="http://schemas.openxmlformats.org/officeDocument/2006/relationships/hyperlink" Target="https://clashofclans.fandom.com/wiki/Magic_Items" TargetMode="External"/><Relationship Id="rId2293" Type="http://schemas.openxmlformats.org/officeDocument/2006/relationships/hyperlink" Target="https://clashofclans.fandom.com/wiki/Troops" TargetMode="External"/><Relationship Id="rId2598" Type="http://schemas.openxmlformats.org/officeDocument/2006/relationships/hyperlink" Target="https://clashofclans.fandom.com/wiki/Clan_Castle" TargetMode="External"/><Relationship Id="rId3137" Type="http://schemas.openxmlformats.org/officeDocument/2006/relationships/hyperlink" Target="https://clashofclans.fandom.com/wiki/Balloon" TargetMode="External"/><Relationship Id="rId3344" Type="http://schemas.openxmlformats.org/officeDocument/2006/relationships/hyperlink" Target="https://clashofclans.fandom.com/wiki/Gems" TargetMode="External"/><Relationship Id="rId3551" Type="http://schemas.openxmlformats.org/officeDocument/2006/relationships/hyperlink" Target="https://clashofclans.fandom.com/wiki/Walls" TargetMode="External"/><Relationship Id="rId3996" Type="http://schemas.openxmlformats.org/officeDocument/2006/relationships/hyperlink" Target="https://clashofclans.fandom.com/wiki/Barbarian_King" TargetMode="External"/><Relationship Id="rId265" Type="http://schemas.openxmlformats.org/officeDocument/2006/relationships/hyperlink" Target="https://clashofclans.fandom.com/wiki/Army" TargetMode="External"/><Relationship Id="rId472" Type="http://schemas.openxmlformats.org/officeDocument/2006/relationships/hyperlink" Target="https://clashofclans.fandom.com/wiki/Walls/Home_Village" TargetMode="External"/><Relationship Id="rId2153" Type="http://schemas.openxmlformats.org/officeDocument/2006/relationships/hyperlink" Target="https://clashofclans.fandom.com/wiki/Clone_Spell" TargetMode="External"/><Relationship Id="rId2360" Type="http://schemas.openxmlformats.org/officeDocument/2006/relationships/hyperlink" Target="https://clashofclans.fandom.com/wiki/Walls" TargetMode="External"/><Relationship Id="rId3204" Type="http://schemas.openxmlformats.org/officeDocument/2006/relationships/hyperlink" Target="https://clashofclans.fandom.com/wiki/Mortar" TargetMode="External"/><Relationship Id="rId3411" Type="http://schemas.openxmlformats.org/officeDocument/2006/relationships/hyperlink" Target="https://clashofclans.fandom.com/wiki/Gems" TargetMode="External"/><Relationship Id="rId3649" Type="http://schemas.openxmlformats.org/officeDocument/2006/relationships/hyperlink" Target="https://clashofclans.fandom.com/wiki/Heroes" TargetMode="External"/><Relationship Id="rId3856" Type="http://schemas.openxmlformats.org/officeDocument/2006/relationships/hyperlink" Target="https://clashofclans.fandom.com/wiki/Balloon" TargetMode="External"/><Relationship Id="rId125" Type="http://schemas.openxmlformats.org/officeDocument/2006/relationships/hyperlink" Target="https://clashofclans.fandom.com/wiki/Minion" TargetMode="External"/><Relationship Id="rId332" Type="http://schemas.openxmlformats.org/officeDocument/2006/relationships/hyperlink" Target="https://clashofclans.fandom.com/wiki/Wizard_Tower" TargetMode="External"/><Relationship Id="rId777" Type="http://schemas.openxmlformats.org/officeDocument/2006/relationships/hyperlink" Target="https://clashofclans.fandom.com/wiki/Defensive_Buildings" TargetMode="External"/><Relationship Id="rId984" Type="http://schemas.openxmlformats.org/officeDocument/2006/relationships/hyperlink" Target="https://clashofclans.fandom.com/wiki/Clan_Castle" TargetMode="External"/><Relationship Id="rId2013" Type="http://schemas.openxmlformats.org/officeDocument/2006/relationships/hyperlink" Target="https://clashofclans.fandom.com/wiki/Wizard_Tower" TargetMode="External"/><Relationship Id="rId2220" Type="http://schemas.openxmlformats.org/officeDocument/2006/relationships/hyperlink" Target="https://clashofclans.fandom.com/wiki/Town_Hall" TargetMode="External"/><Relationship Id="rId2458" Type="http://schemas.openxmlformats.org/officeDocument/2006/relationships/hyperlink" Target="https://clashofclans.fandom.com/wiki/Elixir" TargetMode="External"/><Relationship Id="rId2665" Type="http://schemas.openxmlformats.org/officeDocument/2006/relationships/hyperlink" Target="https://clashofclans.fandom.com/wiki/Jump_Spell" TargetMode="External"/><Relationship Id="rId2872" Type="http://schemas.openxmlformats.org/officeDocument/2006/relationships/image" Target="media/image247.png"/><Relationship Id="rId3509" Type="http://schemas.openxmlformats.org/officeDocument/2006/relationships/hyperlink" Target="https://clashofclans.fandom.com/wiki/Magic_Items" TargetMode="External"/><Relationship Id="rId3716" Type="http://schemas.openxmlformats.org/officeDocument/2006/relationships/hyperlink" Target="https://clashofclans.fandom.com/wiki/Troops" TargetMode="External"/><Relationship Id="rId3923" Type="http://schemas.openxmlformats.org/officeDocument/2006/relationships/hyperlink" Target="https://clashofclans.fandom.com/wiki/Balloon" TargetMode="External"/><Relationship Id="rId637" Type="http://schemas.openxmlformats.org/officeDocument/2006/relationships/hyperlink" Target="https://clashofclans.fandom.com/wiki/Army_Camp/Home_Village" TargetMode="External"/><Relationship Id="rId844" Type="http://schemas.openxmlformats.org/officeDocument/2006/relationships/hyperlink" Target="https://clashofclans.fandom.com/wiki/Barbarian" TargetMode="External"/><Relationship Id="rId1267" Type="http://schemas.openxmlformats.org/officeDocument/2006/relationships/hyperlink" Target="https://clashofclans.fandom.com/wiki/Army_Camp" TargetMode="External"/><Relationship Id="rId1474" Type="http://schemas.openxmlformats.org/officeDocument/2006/relationships/hyperlink" Target="https://clashofclans.fandom.com/wiki/Golem" TargetMode="External"/><Relationship Id="rId1681" Type="http://schemas.openxmlformats.org/officeDocument/2006/relationships/hyperlink" Target="https://clashofclans.fandom.com/wiki/Giant" TargetMode="External"/><Relationship Id="rId2318" Type="http://schemas.openxmlformats.org/officeDocument/2006/relationships/hyperlink" Target="https://clashofclans.fandom.com/wiki/Haste_Spell" TargetMode="External"/><Relationship Id="rId2525" Type="http://schemas.openxmlformats.org/officeDocument/2006/relationships/hyperlink" Target="https://clashofclans.fandom.com/wiki/Lightning_Spell" TargetMode="External"/><Relationship Id="rId2732" Type="http://schemas.openxmlformats.org/officeDocument/2006/relationships/hyperlink" Target="https://clashofclans.fandom.com/wiki/Buildings" TargetMode="External"/><Relationship Id="rId704" Type="http://schemas.openxmlformats.org/officeDocument/2006/relationships/hyperlink" Target="https://clashofclans.fandom.com/wiki/Clan_Castle" TargetMode="External"/><Relationship Id="rId911" Type="http://schemas.openxmlformats.org/officeDocument/2006/relationships/hyperlink" Target="https://clashofclans.fandom.com/wiki/Archer" TargetMode="External"/><Relationship Id="rId1127" Type="http://schemas.openxmlformats.org/officeDocument/2006/relationships/hyperlink" Target="https://clashofclans.fandom.com/wiki/Air_Defense" TargetMode="External"/><Relationship Id="rId1334" Type="http://schemas.openxmlformats.org/officeDocument/2006/relationships/image" Target="media/image125.png"/><Relationship Id="rId1541" Type="http://schemas.openxmlformats.org/officeDocument/2006/relationships/hyperlink" Target="https://clashofclans.fandom.com/wiki/Walls/Home_Village" TargetMode="External"/><Relationship Id="rId1779" Type="http://schemas.openxmlformats.org/officeDocument/2006/relationships/image" Target="media/image159.png"/><Relationship Id="rId1986" Type="http://schemas.openxmlformats.org/officeDocument/2006/relationships/hyperlink" Target="https://clashofclans.fandom.com/wiki/Golem" TargetMode="External"/><Relationship Id="rId4045" Type="http://schemas.openxmlformats.org/officeDocument/2006/relationships/hyperlink" Target="https://clashofclans.fandom.com/wiki/Freeze_Spell" TargetMode="External"/><Relationship Id="rId40" Type="http://schemas.openxmlformats.org/officeDocument/2006/relationships/hyperlink" Target="https://clashofclans.fandom.com/wiki/Healer" TargetMode="External"/><Relationship Id="rId1401" Type="http://schemas.openxmlformats.org/officeDocument/2006/relationships/hyperlink" Target="https://clashofclans.fandom.com/wiki/Troops" TargetMode="External"/><Relationship Id="rId1639" Type="http://schemas.openxmlformats.org/officeDocument/2006/relationships/hyperlink" Target="https://clashofclans.fandom.com/wiki/Bomb" TargetMode="External"/><Relationship Id="rId1846" Type="http://schemas.openxmlformats.org/officeDocument/2006/relationships/hyperlink" Target="https://clashofclans.fandom.com/wiki/Giant" TargetMode="External"/><Relationship Id="rId3061" Type="http://schemas.openxmlformats.org/officeDocument/2006/relationships/hyperlink" Target="https://clashofclans.fandom.com/wiki/Builder%27s_Hut" TargetMode="External"/><Relationship Id="rId3299" Type="http://schemas.openxmlformats.org/officeDocument/2006/relationships/hyperlink" Target="https://clashofclans.fandom.com/wiki/Archer_Tower" TargetMode="External"/><Relationship Id="rId1706" Type="http://schemas.openxmlformats.org/officeDocument/2006/relationships/hyperlink" Target="https://clashofclans.fandom.com/wiki/Dark_Barracks" TargetMode="External"/><Relationship Id="rId1913" Type="http://schemas.openxmlformats.org/officeDocument/2006/relationships/hyperlink" Target="https://clashofclans.fandom.com/wiki/Clan_Castle" TargetMode="External"/><Relationship Id="rId3159" Type="http://schemas.openxmlformats.org/officeDocument/2006/relationships/hyperlink" Target="https://clashofclans.fandom.com/wiki/Builder" TargetMode="External"/><Relationship Id="rId3366" Type="http://schemas.openxmlformats.org/officeDocument/2006/relationships/image" Target="media/image324.png"/><Relationship Id="rId3573" Type="http://schemas.openxmlformats.org/officeDocument/2006/relationships/hyperlink" Target="https://clashofclans.fandom.com/wiki/Magic_Items" TargetMode="External"/><Relationship Id="rId287" Type="http://schemas.openxmlformats.org/officeDocument/2006/relationships/hyperlink" Target="https://clashofclans.fandom.com/wiki/Army" TargetMode="External"/><Relationship Id="rId494" Type="http://schemas.openxmlformats.org/officeDocument/2006/relationships/hyperlink" Target="https://clashofclans.fandom.com/wiki/Barracks" TargetMode="External"/><Relationship Id="rId2175" Type="http://schemas.openxmlformats.org/officeDocument/2006/relationships/hyperlink" Target="https://clashofclans.fandom.com/wiki/Air_Defense" TargetMode="External"/><Relationship Id="rId2382" Type="http://schemas.openxmlformats.org/officeDocument/2006/relationships/hyperlink" Target="https://clashofclans.fandom.com/wiki/Category:Air_Troops" TargetMode="External"/><Relationship Id="rId3019" Type="http://schemas.openxmlformats.org/officeDocument/2006/relationships/hyperlink" Target="https://clashofclans.fandom.com/wiki/Archer" TargetMode="External"/><Relationship Id="rId3226" Type="http://schemas.openxmlformats.org/officeDocument/2006/relationships/hyperlink" Target="https://clashofclans.fandom.com/wiki/Troops" TargetMode="External"/><Relationship Id="rId3780" Type="http://schemas.openxmlformats.org/officeDocument/2006/relationships/hyperlink" Target="https://clashofclans.fandom.com/wiki/Skeleton" TargetMode="External"/><Relationship Id="rId3878" Type="http://schemas.openxmlformats.org/officeDocument/2006/relationships/hyperlink" Target="https://clashofclans.fandom.com/wiki/Magic_Items" TargetMode="External"/><Relationship Id="rId147" Type="http://schemas.openxmlformats.org/officeDocument/2006/relationships/hyperlink" Target="https://clashofclans.fandom.com/wiki/Buildings" TargetMode="External"/><Relationship Id="rId354" Type="http://schemas.openxmlformats.org/officeDocument/2006/relationships/hyperlink" Target="https://clashofclans.fandom.com/wiki/Army" TargetMode="External"/><Relationship Id="rId799" Type="http://schemas.openxmlformats.org/officeDocument/2006/relationships/hyperlink" Target="https://clashofclans.fandom.com/wiki/Wizard" TargetMode="External"/><Relationship Id="rId1191" Type="http://schemas.openxmlformats.org/officeDocument/2006/relationships/hyperlink" Target="https://clashofclans.fandom.com/wiki/Clan_Castle" TargetMode="External"/><Relationship Id="rId2035" Type="http://schemas.openxmlformats.org/officeDocument/2006/relationships/hyperlink" Target="https://clashofclans.fandom.com/wiki/Troops" TargetMode="External"/><Relationship Id="rId2687" Type="http://schemas.openxmlformats.org/officeDocument/2006/relationships/hyperlink" Target="https://clashofclans.fandom.com/wiki/Buildings" TargetMode="External"/><Relationship Id="rId2894" Type="http://schemas.openxmlformats.org/officeDocument/2006/relationships/image" Target="media/image262.png"/><Relationship Id="rId3433" Type="http://schemas.openxmlformats.org/officeDocument/2006/relationships/hyperlink" Target="https://clashofclans.fandom.com/wiki/Town_Hall" TargetMode="External"/><Relationship Id="rId3640" Type="http://schemas.openxmlformats.org/officeDocument/2006/relationships/hyperlink" Target="https://clashofclans.fandom.com/wiki/Troops" TargetMode="External"/><Relationship Id="rId3738" Type="http://schemas.openxmlformats.org/officeDocument/2006/relationships/hyperlink" Target="https://clashofclans.fandom.com/wiki/Troops" TargetMode="External"/><Relationship Id="rId561" Type="http://schemas.openxmlformats.org/officeDocument/2006/relationships/hyperlink" Target="https://clashofclans.fandom.com/wiki/Giant" TargetMode="External"/><Relationship Id="rId659" Type="http://schemas.openxmlformats.org/officeDocument/2006/relationships/hyperlink" Target="https://clashofclans.fandom.com/wiki/Buildings" TargetMode="External"/><Relationship Id="rId866" Type="http://schemas.openxmlformats.org/officeDocument/2006/relationships/hyperlink" Target="https://clashofclans.fandom.com/wiki/Wall_Breaker" TargetMode="External"/><Relationship Id="rId1289" Type="http://schemas.openxmlformats.org/officeDocument/2006/relationships/hyperlink" Target="https://clashofclans.fandom.com/wiki/Hog_Rider" TargetMode="External"/><Relationship Id="rId1496" Type="http://schemas.openxmlformats.org/officeDocument/2006/relationships/hyperlink" Target="https://clashofclans.fandom.com/wiki/Walls/Home_Village" TargetMode="External"/><Relationship Id="rId2242" Type="http://schemas.openxmlformats.org/officeDocument/2006/relationships/hyperlink" Target="https://clashofclans.fandom.com/wiki/Laboratory" TargetMode="External"/><Relationship Id="rId2547" Type="http://schemas.openxmlformats.org/officeDocument/2006/relationships/hyperlink" Target="https://clashofclans.fandom.com/wiki/Air_Sweeper" TargetMode="External"/><Relationship Id="rId3500" Type="http://schemas.openxmlformats.org/officeDocument/2006/relationships/hyperlink" Target="https://clashofclans.fandom.com/wiki/Resource_Buildings" TargetMode="External"/><Relationship Id="rId3945" Type="http://schemas.openxmlformats.org/officeDocument/2006/relationships/hyperlink" Target="https://clashofclans.fandom.com/wiki/Healing_Spell" TargetMode="External"/><Relationship Id="rId214" Type="http://schemas.openxmlformats.org/officeDocument/2006/relationships/hyperlink" Target="https://clashofclans.fandom.com/wiki/Archer_Queen" TargetMode="External"/><Relationship Id="rId421" Type="http://schemas.openxmlformats.org/officeDocument/2006/relationships/hyperlink" Target="https://clashofclans.fandom.com/wiki/Skeleton_Trap" TargetMode="External"/><Relationship Id="rId519" Type="http://schemas.openxmlformats.org/officeDocument/2006/relationships/image" Target="media/image57.png"/><Relationship Id="rId1051" Type="http://schemas.openxmlformats.org/officeDocument/2006/relationships/hyperlink" Target="https://clashofclans.fandom.com/wiki/Heroes" TargetMode="External"/><Relationship Id="rId1149" Type="http://schemas.openxmlformats.org/officeDocument/2006/relationships/hyperlink" Target="https://clashofclans.fandom.com/wiki/Army" TargetMode="External"/><Relationship Id="rId1356" Type="http://schemas.openxmlformats.org/officeDocument/2006/relationships/hyperlink" Target="https://clashofclans.fandom.com/wiki/Ice_Golem" TargetMode="External"/><Relationship Id="rId2102" Type="http://schemas.openxmlformats.org/officeDocument/2006/relationships/hyperlink" Target="https://clashofclans.fandom.com/wiki/Army_Camp" TargetMode="External"/><Relationship Id="rId2754" Type="http://schemas.openxmlformats.org/officeDocument/2006/relationships/hyperlink" Target="https://clashofclans.fandom.com/wiki/Version_History" TargetMode="External"/><Relationship Id="rId2961" Type="http://schemas.openxmlformats.org/officeDocument/2006/relationships/hyperlink" Target="https://clashofclans.fandom.com/wiki/Wizard_Tower" TargetMode="External"/><Relationship Id="rId3805" Type="http://schemas.openxmlformats.org/officeDocument/2006/relationships/hyperlink" Target="https://clashofclans.fandom.com/wiki/Miner" TargetMode="External"/><Relationship Id="rId726" Type="http://schemas.openxmlformats.org/officeDocument/2006/relationships/hyperlink" Target="https://clashofclans.fandom.com/wiki/Barracks" TargetMode="External"/><Relationship Id="rId933" Type="http://schemas.openxmlformats.org/officeDocument/2006/relationships/hyperlink" Target="https://clashofclans.fandom.com/wiki/Giant_Bomb" TargetMode="External"/><Relationship Id="rId1009" Type="http://schemas.openxmlformats.org/officeDocument/2006/relationships/hyperlink" Target="https://clashofclans.fandom.com/wiki/Army" TargetMode="External"/><Relationship Id="rId1563" Type="http://schemas.openxmlformats.org/officeDocument/2006/relationships/hyperlink" Target="https://clashofclans.fandom.com/wiki/Dragon" TargetMode="External"/><Relationship Id="rId1770" Type="http://schemas.openxmlformats.org/officeDocument/2006/relationships/hyperlink" Target="https://clashofclans.fandom.com/wiki/Resources" TargetMode="External"/><Relationship Id="rId1868" Type="http://schemas.openxmlformats.org/officeDocument/2006/relationships/hyperlink" Target="https://clashofclans.fandom.com/wiki/P.E.K.K.A" TargetMode="External"/><Relationship Id="rId2407" Type="http://schemas.openxmlformats.org/officeDocument/2006/relationships/hyperlink" Target="https://clashofclans.fandom.com/wiki/Inferno_Tower" TargetMode="External"/><Relationship Id="rId2614" Type="http://schemas.openxmlformats.org/officeDocument/2006/relationships/hyperlink" Target="https://clashofclans.fandom.com/wiki/Night_Witch" TargetMode="External"/><Relationship Id="rId2821" Type="http://schemas.openxmlformats.org/officeDocument/2006/relationships/hyperlink" Target="https://clashofclans.fandom.com/wiki/Double_Cannon" TargetMode="External"/><Relationship Id="rId62" Type="http://schemas.openxmlformats.org/officeDocument/2006/relationships/hyperlink" Target="https://clashofclans.fandom.com/wiki/Archer" TargetMode="External"/><Relationship Id="rId1216" Type="http://schemas.openxmlformats.org/officeDocument/2006/relationships/hyperlink" Target="https://clashofclans.fandom.com/wiki/Barracks" TargetMode="External"/><Relationship Id="rId1423" Type="http://schemas.openxmlformats.org/officeDocument/2006/relationships/hyperlink" Target="https://clashofclans.fandom.com/wiki/Air_Defense" TargetMode="External"/><Relationship Id="rId1630" Type="http://schemas.openxmlformats.org/officeDocument/2006/relationships/hyperlink" Target="https://clashofclans.fandom.com/wiki/Troops" TargetMode="External"/><Relationship Id="rId2919" Type="http://schemas.openxmlformats.org/officeDocument/2006/relationships/hyperlink" Target="https://clashofclans.fandom.com/wiki/Troops" TargetMode="External"/><Relationship Id="rId3083" Type="http://schemas.openxmlformats.org/officeDocument/2006/relationships/image" Target="media/image288.png"/><Relationship Id="rId3290" Type="http://schemas.openxmlformats.org/officeDocument/2006/relationships/hyperlink" Target="https://clashofclans.fandom.com/wiki/Defensive_Buildings" TargetMode="External"/><Relationship Id="rId1728" Type="http://schemas.openxmlformats.org/officeDocument/2006/relationships/hyperlink" Target="https://clashofclans.fandom.com/wiki/Troops" TargetMode="External"/><Relationship Id="rId1935" Type="http://schemas.openxmlformats.org/officeDocument/2006/relationships/hyperlink" Target="https://clashofclans.fandom.com/wiki/Inferno_Tower" TargetMode="External"/><Relationship Id="rId3150" Type="http://schemas.openxmlformats.org/officeDocument/2006/relationships/hyperlink" Target="https://clashofclans.fandom.com/wiki/Version_History" TargetMode="External"/><Relationship Id="rId3388" Type="http://schemas.openxmlformats.org/officeDocument/2006/relationships/hyperlink" Target="https://clashofclans.fandom.com/wiki/Town_Hall" TargetMode="External"/><Relationship Id="rId3595" Type="http://schemas.openxmlformats.org/officeDocument/2006/relationships/hyperlink" Target="https://clashofclans.fandom.com/wiki/Balloon" TargetMode="External"/><Relationship Id="rId2197" Type="http://schemas.openxmlformats.org/officeDocument/2006/relationships/hyperlink" Target="https://clashofclans.fandom.com/wiki/Mortar" TargetMode="External"/><Relationship Id="rId3010" Type="http://schemas.openxmlformats.org/officeDocument/2006/relationships/hyperlink" Target="https://clashofclans.fandom.com/wiki/Goblin" TargetMode="External"/><Relationship Id="rId3248" Type="http://schemas.openxmlformats.org/officeDocument/2006/relationships/hyperlink" Target="https://clashofclans.fandom.com/wiki/Wizard" TargetMode="External"/><Relationship Id="rId3455" Type="http://schemas.openxmlformats.org/officeDocument/2006/relationships/hyperlink" Target="https://clashofclans.fandom.com/wiki/Town_Hall" TargetMode="External"/><Relationship Id="rId3662" Type="http://schemas.openxmlformats.org/officeDocument/2006/relationships/hyperlink" Target="https://clashofclans.fandom.com/wiki/Magic_Items" TargetMode="External"/><Relationship Id="rId169" Type="http://schemas.openxmlformats.org/officeDocument/2006/relationships/hyperlink" Target="https://clashofclans.fandom.com/wiki/Troops" TargetMode="External"/><Relationship Id="rId376" Type="http://schemas.openxmlformats.org/officeDocument/2006/relationships/hyperlink" Target="https://clashofclans.fandom.com/wiki/Archer_Queen" TargetMode="External"/><Relationship Id="rId583" Type="http://schemas.openxmlformats.org/officeDocument/2006/relationships/hyperlink" Target="https://clashofclans.fandom.com/wiki/Walls" TargetMode="External"/><Relationship Id="rId790" Type="http://schemas.openxmlformats.org/officeDocument/2006/relationships/hyperlink" Target="https://clashofclans.fandom.com/wiki/Minion" TargetMode="External"/><Relationship Id="rId2057" Type="http://schemas.openxmlformats.org/officeDocument/2006/relationships/hyperlink" Target="https://clashofclans.fandom.com/wiki/Lava_Hound" TargetMode="External"/><Relationship Id="rId2264" Type="http://schemas.openxmlformats.org/officeDocument/2006/relationships/hyperlink" Target="https://clashofclans.fandom.com/wiki/Rage_Spell" TargetMode="External"/><Relationship Id="rId2471" Type="http://schemas.openxmlformats.org/officeDocument/2006/relationships/hyperlink" Target="https://clashofclans.fandom.com/wiki/Heroes" TargetMode="External"/><Relationship Id="rId3108" Type="http://schemas.openxmlformats.org/officeDocument/2006/relationships/hyperlink" Target="https://clashofclans.fandom.com/wiki/Air_Sweeper" TargetMode="External"/><Relationship Id="rId3315" Type="http://schemas.openxmlformats.org/officeDocument/2006/relationships/hyperlink" Target="https://clashofclans.fandom.com/wiki/Defensive_Buildings" TargetMode="External"/><Relationship Id="rId3522" Type="http://schemas.openxmlformats.org/officeDocument/2006/relationships/image" Target="media/image344.png"/><Relationship Id="rId3967" Type="http://schemas.openxmlformats.org/officeDocument/2006/relationships/hyperlink" Target="https://clashofclans.fandom.com/wiki/Magic_Items" TargetMode="External"/><Relationship Id="rId4" Type="http://schemas.openxmlformats.org/officeDocument/2006/relationships/webSettings" Target="webSettings.xml"/><Relationship Id="rId236" Type="http://schemas.openxmlformats.org/officeDocument/2006/relationships/hyperlink" Target="https://clashofclans.fandom.com/wiki/Troops" TargetMode="External"/><Relationship Id="rId443" Type="http://schemas.openxmlformats.org/officeDocument/2006/relationships/hyperlink" Target="https://clashofclans.fandom.com/wiki/Walls" TargetMode="External"/><Relationship Id="rId650" Type="http://schemas.openxmlformats.org/officeDocument/2006/relationships/image" Target="media/image61.png"/><Relationship Id="rId888" Type="http://schemas.openxmlformats.org/officeDocument/2006/relationships/hyperlink" Target="https://clashofclans.fandom.com/wiki/Laboratory" TargetMode="External"/><Relationship Id="rId1073" Type="http://schemas.openxmlformats.org/officeDocument/2006/relationships/hyperlink" Target="https://clashofclans.fandom.com/wiki/Resources" TargetMode="External"/><Relationship Id="rId1280" Type="http://schemas.openxmlformats.org/officeDocument/2006/relationships/hyperlink" Target="https://clashofclans.fandom.com/wiki/Barracks" TargetMode="External"/><Relationship Id="rId2124" Type="http://schemas.openxmlformats.org/officeDocument/2006/relationships/hyperlink" Target="https://clashofclans.fandom.com/wiki/Troops" TargetMode="External"/><Relationship Id="rId2331" Type="http://schemas.openxmlformats.org/officeDocument/2006/relationships/hyperlink" Target="https://clashofclans.fandom.com/wiki/Walls" TargetMode="External"/><Relationship Id="rId2569" Type="http://schemas.openxmlformats.org/officeDocument/2006/relationships/hyperlink" Target="https://clashofclans.fandom.com/wiki/Balloon" TargetMode="External"/><Relationship Id="rId2776" Type="http://schemas.openxmlformats.org/officeDocument/2006/relationships/image" Target="media/image216.png"/><Relationship Id="rId2983" Type="http://schemas.openxmlformats.org/officeDocument/2006/relationships/image" Target="media/image271.png"/><Relationship Id="rId3827" Type="http://schemas.openxmlformats.org/officeDocument/2006/relationships/hyperlink" Target="https://clashofclans.fandom.com/wiki/Miner" TargetMode="External"/><Relationship Id="rId303" Type="http://schemas.openxmlformats.org/officeDocument/2006/relationships/image" Target="media/image32.png"/><Relationship Id="rId748" Type="http://schemas.openxmlformats.org/officeDocument/2006/relationships/image" Target="media/image78.png"/><Relationship Id="rId955" Type="http://schemas.openxmlformats.org/officeDocument/2006/relationships/hyperlink" Target="https://clashofclans.fandom.com/wiki/Goblin" TargetMode="External"/><Relationship Id="rId1140" Type="http://schemas.openxmlformats.org/officeDocument/2006/relationships/hyperlink" Target="https://clashofclans.fandom.com/wiki/Clan_Castle" TargetMode="External"/><Relationship Id="rId1378" Type="http://schemas.openxmlformats.org/officeDocument/2006/relationships/hyperlink" Target="https://clashofclans.fandom.com/wiki/Resources" TargetMode="External"/><Relationship Id="rId1585" Type="http://schemas.openxmlformats.org/officeDocument/2006/relationships/hyperlink" Target="https://clashofclans.fandom.com/wiki/Town_Hall" TargetMode="External"/><Relationship Id="rId1792" Type="http://schemas.openxmlformats.org/officeDocument/2006/relationships/hyperlink" Target="https://clashofclans.fandom.com/wiki/Heroes" TargetMode="External"/><Relationship Id="rId2429" Type="http://schemas.openxmlformats.org/officeDocument/2006/relationships/hyperlink" Target="https://clashofclans.fandom.com/wiki/Resources" TargetMode="External"/><Relationship Id="rId2636" Type="http://schemas.openxmlformats.org/officeDocument/2006/relationships/image" Target="media/image200.png"/><Relationship Id="rId2843" Type="http://schemas.openxmlformats.org/officeDocument/2006/relationships/hyperlink" Target="https://clashofclans.fandom.com/wiki/Wizard_Tower" TargetMode="External"/><Relationship Id="rId84" Type="http://schemas.openxmlformats.org/officeDocument/2006/relationships/hyperlink" Target="https://clashofclans.fandom.com/wiki/Resources" TargetMode="External"/><Relationship Id="rId510" Type="http://schemas.openxmlformats.org/officeDocument/2006/relationships/hyperlink" Target="https://clashofclans.fandom.com/wiki/Laboratory" TargetMode="External"/><Relationship Id="rId608" Type="http://schemas.openxmlformats.org/officeDocument/2006/relationships/hyperlink" Target="https://clashofclans.fandom.com/wiki/Mortar" TargetMode="External"/><Relationship Id="rId815" Type="http://schemas.openxmlformats.org/officeDocument/2006/relationships/hyperlink" Target="https://clashofclans.fandom.com/wiki/Resources" TargetMode="External"/><Relationship Id="rId1238" Type="http://schemas.openxmlformats.org/officeDocument/2006/relationships/hyperlink" Target="https://clashofclans.fandom.com/wiki/Skeleton_Trap" TargetMode="External"/><Relationship Id="rId1445" Type="http://schemas.openxmlformats.org/officeDocument/2006/relationships/hyperlink" Target="https://clashofclans.fandom.com/wiki/Air_Defense" TargetMode="External"/><Relationship Id="rId1652" Type="http://schemas.openxmlformats.org/officeDocument/2006/relationships/hyperlink" Target="https://clashofclans.fandom.com/wiki/Clone_Spell" TargetMode="External"/><Relationship Id="rId1000" Type="http://schemas.openxmlformats.org/officeDocument/2006/relationships/hyperlink" Target="https://clashofclans.fandom.com/wiki/Heroes" TargetMode="External"/><Relationship Id="rId1305" Type="http://schemas.openxmlformats.org/officeDocument/2006/relationships/hyperlink" Target="https://clashofclans.fandom.com/wiki/Bowler" TargetMode="External"/><Relationship Id="rId1957" Type="http://schemas.openxmlformats.org/officeDocument/2006/relationships/image" Target="media/image172.png"/><Relationship Id="rId2703" Type="http://schemas.openxmlformats.org/officeDocument/2006/relationships/hyperlink" Target="https://clashofclans.fandom.com/wiki/Traps" TargetMode="External"/><Relationship Id="rId2910" Type="http://schemas.openxmlformats.org/officeDocument/2006/relationships/hyperlink" Target="https://clashofclans.fandom.com/wiki/Defensive_Buildings" TargetMode="External"/><Relationship Id="rId1512" Type="http://schemas.openxmlformats.org/officeDocument/2006/relationships/hyperlink" Target="https://clashofclans.fandom.com/wiki/Giga_Tesla" TargetMode="External"/><Relationship Id="rId1817" Type="http://schemas.openxmlformats.org/officeDocument/2006/relationships/hyperlink" Target="https://clashofclans.fandom.com/wiki/Golem" TargetMode="External"/><Relationship Id="rId3172" Type="http://schemas.openxmlformats.org/officeDocument/2006/relationships/image" Target="media/image300.png"/><Relationship Id="rId4016" Type="http://schemas.openxmlformats.org/officeDocument/2006/relationships/hyperlink" Target="https://clashofclans.fandom.com/wiki/Double_Cannon" TargetMode="External"/><Relationship Id="rId11" Type="http://schemas.openxmlformats.org/officeDocument/2006/relationships/hyperlink" Target="https://clashofclans.fandom.com/wiki/Archer" TargetMode="External"/><Relationship Id="rId398" Type="http://schemas.openxmlformats.org/officeDocument/2006/relationships/hyperlink" Target="https://clashofclans.fandom.com/wiki/Resources" TargetMode="External"/><Relationship Id="rId2079" Type="http://schemas.openxmlformats.org/officeDocument/2006/relationships/image" Target="media/image177.png"/><Relationship Id="rId3032" Type="http://schemas.openxmlformats.org/officeDocument/2006/relationships/hyperlink" Target="https://clashofclans.fandom.com/wiki/Category:Air_Troops" TargetMode="External"/><Relationship Id="rId3477" Type="http://schemas.openxmlformats.org/officeDocument/2006/relationships/image" Target="media/image337.png"/><Relationship Id="rId3684" Type="http://schemas.openxmlformats.org/officeDocument/2006/relationships/hyperlink" Target="https://clashofclans.fandom.com/wiki/Dragon" TargetMode="External"/><Relationship Id="rId3891" Type="http://schemas.openxmlformats.org/officeDocument/2006/relationships/hyperlink" Target="https://clashofclans.fandom.com/wiki/Experience" TargetMode="External"/><Relationship Id="rId160" Type="http://schemas.openxmlformats.org/officeDocument/2006/relationships/hyperlink" Target="https://clashofclans.fandom.com/wiki/Elixir" TargetMode="External"/><Relationship Id="rId2286" Type="http://schemas.openxmlformats.org/officeDocument/2006/relationships/hyperlink" Target="https://clashofclans.fandom.com/wiki/Troops" TargetMode="External"/><Relationship Id="rId2493" Type="http://schemas.openxmlformats.org/officeDocument/2006/relationships/hyperlink" Target="https://clashofclans.fandom.com/wiki/Balloon" TargetMode="External"/><Relationship Id="rId3337" Type="http://schemas.openxmlformats.org/officeDocument/2006/relationships/hyperlink" Target="https://clashofclans.fandom.com/wiki/Troops" TargetMode="External"/><Relationship Id="rId3544" Type="http://schemas.openxmlformats.org/officeDocument/2006/relationships/hyperlink" Target="https://clashofclans.fandom.com/wiki/Clan_Castle" TargetMode="External"/><Relationship Id="rId3751" Type="http://schemas.openxmlformats.org/officeDocument/2006/relationships/hyperlink" Target="https://clashofclans.fandom.com/wiki/Skeleton" TargetMode="External"/><Relationship Id="rId3989" Type="http://schemas.openxmlformats.org/officeDocument/2006/relationships/hyperlink" Target="https://clashofclans.fandom.com/wiki/Troops" TargetMode="External"/><Relationship Id="rId258" Type="http://schemas.openxmlformats.org/officeDocument/2006/relationships/hyperlink" Target="https://clashofclans.fandom.com/wiki/Barbarian_King" TargetMode="External"/><Relationship Id="rId465" Type="http://schemas.openxmlformats.org/officeDocument/2006/relationships/hyperlink" Target="https://clashofclans.fandom.com/wiki/Clan_Castle" TargetMode="External"/><Relationship Id="rId672" Type="http://schemas.openxmlformats.org/officeDocument/2006/relationships/hyperlink" Target="https://clashofclans.fandom.com/wiki/Giant" TargetMode="External"/><Relationship Id="rId1095" Type="http://schemas.openxmlformats.org/officeDocument/2006/relationships/hyperlink" Target="https://clashofclans.fandom.com/wiki/Troops" TargetMode="External"/><Relationship Id="rId2146" Type="http://schemas.openxmlformats.org/officeDocument/2006/relationships/hyperlink" Target="https://clashofclans.fandom.com/wiki/Giant" TargetMode="External"/><Relationship Id="rId2353" Type="http://schemas.openxmlformats.org/officeDocument/2006/relationships/hyperlink" Target="https://clashofclans.fandom.com/wiki/Archer" TargetMode="External"/><Relationship Id="rId2560" Type="http://schemas.openxmlformats.org/officeDocument/2006/relationships/hyperlink" Target="https://clashofclans.fandom.com/wiki/Resources" TargetMode="External"/><Relationship Id="rId2798" Type="http://schemas.openxmlformats.org/officeDocument/2006/relationships/image" Target="media/image225.png"/><Relationship Id="rId3404" Type="http://schemas.openxmlformats.org/officeDocument/2006/relationships/hyperlink" Target="https://clashofclans.fandom.com/wiki/Archer" TargetMode="External"/><Relationship Id="rId3611" Type="http://schemas.openxmlformats.org/officeDocument/2006/relationships/hyperlink" Target="https://clashofclans.fandom.com/wiki/Magic_Items" TargetMode="External"/><Relationship Id="rId3849" Type="http://schemas.openxmlformats.org/officeDocument/2006/relationships/hyperlink" Target="https://clashofclans.fandom.com/wiki/P.E.K.K.A" TargetMode="External"/><Relationship Id="rId118" Type="http://schemas.openxmlformats.org/officeDocument/2006/relationships/hyperlink" Target="https://clashofclans.fandom.com/wiki/Clan_Castle" TargetMode="External"/><Relationship Id="rId325" Type="http://schemas.openxmlformats.org/officeDocument/2006/relationships/hyperlink" Target="https://clashofclans.fandom.com/wiki/Skeleton_Trap" TargetMode="External"/><Relationship Id="rId532" Type="http://schemas.openxmlformats.org/officeDocument/2006/relationships/hyperlink" Target="https://clashofclans.fandom.com/wiki/Barbarian" TargetMode="External"/><Relationship Id="rId977" Type="http://schemas.openxmlformats.org/officeDocument/2006/relationships/hyperlink" Target="https://clashofclans.fandom.com/wiki/Air_Defense" TargetMode="External"/><Relationship Id="rId1162" Type="http://schemas.openxmlformats.org/officeDocument/2006/relationships/hyperlink" Target="https://clashofclans.fandom.com/wiki/Laboratory" TargetMode="External"/><Relationship Id="rId2006" Type="http://schemas.openxmlformats.org/officeDocument/2006/relationships/hyperlink" Target="https://clashofclans.fandom.com/wiki/Healer" TargetMode="External"/><Relationship Id="rId2213" Type="http://schemas.openxmlformats.org/officeDocument/2006/relationships/hyperlink" Target="https://clashofclans.fandom.com/wiki/Gold_Storage" TargetMode="External"/><Relationship Id="rId2420" Type="http://schemas.openxmlformats.org/officeDocument/2006/relationships/hyperlink" Target="https://clashofclans.fandom.com/wiki/Defensive_Buildings" TargetMode="External"/><Relationship Id="rId2658" Type="http://schemas.openxmlformats.org/officeDocument/2006/relationships/hyperlink" Target="https://clashofclans.fandom.com/wiki/Traps" TargetMode="External"/><Relationship Id="rId2865" Type="http://schemas.openxmlformats.org/officeDocument/2006/relationships/hyperlink" Target="https://clashofclans.fandom.com/wiki/Magic_Items" TargetMode="External"/><Relationship Id="rId3709" Type="http://schemas.openxmlformats.org/officeDocument/2006/relationships/hyperlink" Target="https://clashofclans.fandom.com/wiki/Healer" TargetMode="External"/><Relationship Id="rId3916" Type="http://schemas.openxmlformats.org/officeDocument/2006/relationships/hyperlink" Target="https://clashofclans.fandom.com/wiki/Wizard_Tower" TargetMode="External"/><Relationship Id="rId837" Type="http://schemas.openxmlformats.org/officeDocument/2006/relationships/hyperlink" Target="https://clashofclans.fandom.com/wiki/Air_Defense" TargetMode="External"/><Relationship Id="rId1022" Type="http://schemas.openxmlformats.org/officeDocument/2006/relationships/hyperlink" Target="https://clashofclans.fandom.com/wiki/Balloon" TargetMode="External"/><Relationship Id="rId1467" Type="http://schemas.openxmlformats.org/officeDocument/2006/relationships/hyperlink" Target="https://clashofclans.fandom.com/wiki/Healer" TargetMode="External"/><Relationship Id="rId1674" Type="http://schemas.openxmlformats.org/officeDocument/2006/relationships/hyperlink" Target="https://clashofclans.fandom.com/wiki/Troops" TargetMode="External"/><Relationship Id="rId1881" Type="http://schemas.openxmlformats.org/officeDocument/2006/relationships/hyperlink" Target="https://clashofclans.fandom.com/wiki/Barbarian" TargetMode="External"/><Relationship Id="rId2518" Type="http://schemas.openxmlformats.org/officeDocument/2006/relationships/hyperlink" Target="https://clashofclans.fandom.com/wiki/Town_Hall" TargetMode="External"/><Relationship Id="rId2725" Type="http://schemas.openxmlformats.org/officeDocument/2006/relationships/hyperlink" Target="https://clashofclans.fandom.com/wiki/Spell_Factory" TargetMode="External"/><Relationship Id="rId2932" Type="http://schemas.openxmlformats.org/officeDocument/2006/relationships/hyperlink" Target="https://clashofclans.fandom.com/wiki/Troops" TargetMode="External"/><Relationship Id="rId904" Type="http://schemas.openxmlformats.org/officeDocument/2006/relationships/hyperlink" Target="https://clashofclans.fandom.com/wiki/Troops" TargetMode="External"/><Relationship Id="rId1327" Type="http://schemas.openxmlformats.org/officeDocument/2006/relationships/hyperlink" Target="https://clashofclans.fandom.com/wiki/Army_Camp/Home_Village" TargetMode="External"/><Relationship Id="rId1534" Type="http://schemas.openxmlformats.org/officeDocument/2006/relationships/hyperlink" Target="https://clashofclans.fandom.com/wiki/Healing_Spell" TargetMode="External"/><Relationship Id="rId1741" Type="http://schemas.openxmlformats.org/officeDocument/2006/relationships/hyperlink" Target="https://clashofclans.fandom.com/wiki/Inferno_Tower" TargetMode="External"/><Relationship Id="rId1979" Type="http://schemas.openxmlformats.org/officeDocument/2006/relationships/hyperlink" Target="https://clashofclans.fandom.com/wiki/Troops" TargetMode="External"/><Relationship Id="rId3194" Type="http://schemas.openxmlformats.org/officeDocument/2006/relationships/hyperlink" Target="https://clashofclans.fandom.com/wiki/Wizard" TargetMode="External"/><Relationship Id="rId4038" Type="http://schemas.openxmlformats.org/officeDocument/2006/relationships/image" Target="media/image395.png"/><Relationship Id="rId33" Type="http://schemas.openxmlformats.org/officeDocument/2006/relationships/hyperlink" Target="https://clashofclans.fandom.com/wiki/Golem" TargetMode="External"/><Relationship Id="rId1601" Type="http://schemas.openxmlformats.org/officeDocument/2006/relationships/hyperlink" Target="https://clashofclans.fandom.com/wiki/Giant_Bomb" TargetMode="External"/><Relationship Id="rId1839" Type="http://schemas.openxmlformats.org/officeDocument/2006/relationships/hyperlink" Target="https://clashofclans.fandom.com/wiki/Troops" TargetMode="External"/><Relationship Id="rId3054" Type="http://schemas.openxmlformats.org/officeDocument/2006/relationships/hyperlink" Target="https://clashofclans.fandom.com/wiki/Troops" TargetMode="External"/><Relationship Id="rId3499" Type="http://schemas.openxmlformats.org/officeDocument/2006/relationships/hyperlink" Target="https://clashofclans.fandom.com/wiki/Spring_Trap" TargetMode="External"/><Relationship Id="rId182" Type="http://schemas.openxmlformats.org/officeDocument/2006/relationships/hyperlink" Target="https://clashofclans.fandom.com/wiki/Skeleton_Trap" TargetMode="External"/><Relationship Id="rId1906" Type="http://schemas.openxmlformats.org/officeDocument/2006/relationships/hyperlink" Target="https://clashofclans.fandom.com/wiki/Laboratory" TargetMode="External"/><Relationship Id="rId3261" Type="http://schemas.openxmlformats.org/officeDocument/2006/relationships/hyperlink" Target="https://clashofclans.fandom.com/wiki/Wizard" TargetMode="External"/><Relationship Id="rId3359" Type="http://schemas.openxmlformats.org/officeDocument/2006/relationships/image" Target="media/image318.png"/><Relationship Id="rId3566" Type="http://schemas.openxmlformats.org/officeDocument/2006/relationships/hyperlink" Target="https://clashofclans.fandom.com/wiki/Gems" TargetMode="External"/><Relationship Id="rId487" Type="http://schemas.openxmlformats.org/officeDocument/2006/relationships/hyperlink" Target="https://clashofclans.fandom.com/wiki/Archer" TargetMode="External"/><Relationship Id="rId694" Type="http://schemas.openxmlformats.org/officeDocument/2006/relationships/hyperlink" Target="https://clashofclans.fandom.com/wiki/Defensive_Buildings" TargetMode="External"/><Relationship Id="rId2070" Type="http://schemas.openxmlformats.org/officeDocument/2006/relationships/hyperlink" Target="https://clashofclans.fandom.com/wiki/Wizard_Tower" TargetMode="External"/><Relationship Id="rId2168" Type="http://schemas.openxmlformats.org/officeDocument/2006/relationships/hyperlink" Target="https://clashofclans.fandom.com/wiki/Troops" TargetMode="External"/><Relationship Id="rId2375" Type="http://schemas.openxmlformats.org/officeDocument/2006/relationships/hyperlink" Target="https://clashofclans.fandom.com/wiki/Laboratory" TargetMode="External"/><Relationship Id="rId3121" Type="http://schemas.openxmlformats.org/officeDocument/2006/relationships/hyperlink" Target="https://clashofclans.fandom.com/wiki/Walls" TargetMode="External"/><Relationship Id="rId3219" Type="http://schemas.openxmlformats.org/officeDocument/2006/relationships/hyperlink" Target="https://clashofclans.fandom.com/wiki/Giant" TargetMode="External"/><Relationship Id="rId3773" Type="http://schemas.openxmlformats.org/officeDocument/2006/relationships/hyperlink" Target="https://clashofclans.fandom.com/wiki/Balloon" TargetMode="External"/><Relationship Id="rId3980" Type="http://schemas.openxmlformats.org/officeDocument/2006/relationships/image" Target="media/image390.png"/><Relationship Id="rId347" Type="http://schemas.openxmlformats.org/officeDocument/2006/relationships/hyperlink" Target="https://clashofclans.fandom.com/wiki/Archer_Queen" TargetMode="External"/><Relationship Id="rId999" Type="http://schemas.openxmlformats.org/officeDocument/2006/relationships/hyperlink" Target="https://clashofclans.fandom.com/wiki/Army" TargetMode="External"/><Relationship Id="rId1184" Type="http://schemas.openxmlformats.org/officeDocument/2006/relationships/hyperlink" Target="https://clashofclans.fandom.com/wiki/Mortar" TargetMode="External"/><Relationship Id="rId2028" Type="http://schemas.openxmlformats.org/officeDocument/2006/relationships/hyperlink" Target="https://clashofclans.fandom.com/wiki/Golem" TargetMode="External"/><Relationship Id="rId2582" Type="http://schemas.openxmlformats.org/officeDocument/2006/relationships/hyperlink" Target="https://clashofclans.fandom.com/wiki/Resources" TargetMode="External"/><Relationship Id="rId2887" Type="http://schemas.openxmlformats.org/officeDocument/2006/relationships/image" Target="media/image255.png"/><Relationship Id="rId3426" Type="http://schemas.openxmlformats.org/officeDocument/2006/relationships/image" Target="media/image331.png"/><Relationship Id="rId3633" Type="http://schemas.openxmlformats.org/officeDocument/2006/relationships/hyperlink" Target="https://clashofclans.fandom.com/wiki/Troops" TargetMode="External"/><Relationship Id="rId3840" Type="http://schemas.openxmlformats.org/officeDocument/2006/relationships/hyperlink" Target="https://clashofclans.fandom.com/wiki/Clan_Wars" TargetMode="External"/><Relationship Id="rId554" Type="http://schemas.openxmlformats.org/officeDocument/2006/relationships/hyperlink" Target="https://clashofclans.fandom.com/wiki/Troops" TargetMode="External"/><Relationship Id="rId761" Type="http://schemas.openxmlformats.org/officeDocument/2006/relationships/hyperlink" Target="https://clashofclans.fandom.com/wiki/Category:Air_Troops" TargetMode="External"/><Relationship Id="rId859" Type="http://schemas.openxmlformats.org/officeDocument/2006/relationships/hyperlink" Target="https://clashofclans.fandom.com/wiki/Dragon" TargetMode="External"/><Relationship Id="rId1391" Type="http://schemas.openxmlformats.org/officeDocument/2006/relationships/hyperlink" Target="https://clashofclans.fandom.com/wiki/Wizard" TargetMode="External"/><Relationship Id="rId1489" Type="http://schemas.openxmlformats.org/officeDocument/2006/relationships/image" Target="media/image135.png"/><Relationship Id="rId1696" Type="http://schemas.openxmlformats.org/officeDocument/2006/relationships/image" Target="media/image147.png"/><Relationship Id="rId2235" Type="http://schemas.openxmlformats.org/officeDocument/2006/relationships/hyperlink" Target="https://clashofclans.fandom.com/wiki/Giant_Bomb" TargetMode="External"/><Relationship Id="rId2442" Type="http://schemas.openxmlformats.org/officeDocument/2006/relationships/hyperlink" Target="https://clashofclans.fandom.com/wiki/Lava_Hound" TargetMode="External"/><Relationship Id="rId3700" Type="http://schemas.openxmlformats.org/officeDocument/2006/relationships/hyperlink" Target="https://clashofclans.fandom.com/wiki/Dragon" TargetMode="External"/><Relationship Id="rId3938" Type="http://schemas.openxmlformats.org/officeDocument/2006/relationships/hyperlink" Target="https://clashofclans.fandom.com/wiki/Wizard_Tower" TargetMode="External"/><Relationship Id="rId207" Type="http://schemas.openxmlformats.org/officeDocument/2006/relationships/hyperlink" Target="https://clashofclans.fandom.com/wiki/Poison_Spell" TargetMode="External"/><Relationship Id="rId414" Type="http://schemas.openxmlformats.org/officeDocument/2006/relationships/hyperlink" Target="https://clashofclans.fandom.com/wiki/Defensive_Buildings" TargetMode="External"/><Relationship Id="rId621" Type="http://schemas.openxmlformats.org/officeDocument/2006/relationships/hyperlink" Target="https://clashofclans.fandom.com/wiki/Villager" TargetMode="External"/><Relationship Id="rId1044" Type="http://schemas.openxmlformats.org/officeDocument/2006/relationships/hyperlink" Target="https://clashofclans.fandom.com/wiki/Defensive_Buildings" TargetMode="External"/><Relationship Id="rId1251" Type="http://schemas.openxmlformats.org/officeDocument/2006/relationships/hyperlink" Target="https://clashofclans.fandom.com/wiki/Barbarian" TargetMode="External"/><Relationship Id="rId1349" Type="http://schemas.openxmlformats.org/officeDocument/2006/relationships/hyperlink" Target="https://clashofclans.fandom.com/wiki/Archer_Queen" TargetMode="External"/><Relationship Id="rId2302" Type="http://schemas.openxmlformats.org/officeDocument/2006/relationships/hyperlink" Target="https://clashofclans.fandom.com/wiki/Balloon" TargetMode="External"/><Relationship Id="rId2747" Type="http://schemas.openxmlformats.org/officeDocument/2006/relationships/hyperlink" Target="https://clashofclans.fandom.com/wiki/Achievements" TargetMode="External"/><Relationship Id="rId2954" Type="http://schemas.openxmlformats.org/officeDocument/2006/relationships/hyperlink" Target="https://clashofclans.fandom.com/wiki/Archer" TargetMode="External"/><Relationship Id="rId719" Type="http://schemas.openxmlformats.org/officeDocument/2006/relationships/hyperlink" Target="https://clashofclans.fandom.com/wiki/Army" TargetMode="External"/><Relationship Id="rId926" Type="http://schemas.openxmlformats.org/officeDocument/2006/relationships/hyperlink" Target="https://clashofclans.fandom.com/wiki/Golem" TargetMode="External"/><Relationship Id="rId1111" Type="http://schemas.openxmlformats.org/officeDocument/2006/relationships/hyperlink" Target="https://clashofclans.fandom.com/wiki/Lightning_Spell" TargetMode="External"/><Relationship Id="rId1556" Type="http://schemas.openxmlformats.org/officeDocument/2006/relationships/hyperlink" Target="https://clashofclans.fandom.com/wiki/Clan_Castle" TargetMode="External"/><Relationship Id="rId1763" Type="http://schemas.openxmlformats.org/officeDocument/2006/relationships/hyperlink" Target="https://clashofclans.fandom.com/wiki/Lava_Hound" TargetMode="External"/><Relationship Id="rId1970" Type="http://schemas.openxmlformats.org/officeDocument/2006/relationships/hyperlink" Target="https://clashofclans.fandom.com/wiki/Troops" TargetMode="External"/><Relationship Id="rId2607" Type="http://schemas.openxmlformats.org/officeDocument/2006/relationships/hyperlink" Target="https://clashofclans.fandom.com/wiki/Grand_Warden" TargetMode="External"/><Relationship Id="rId2814" Type="http://schemas.openxmlformats.org/officeDocument/2006/relationships/hyperlink" Target="https://clashofclans.fandom.com/wiki/Troops" TargetMode="External"/><Relationship Id="rId55" Type="http://schemas.openxmlformats.org/officeDocument/2006/relationships/hyperlink" Target="https://clashofclans.fandom.com/wiki/Walls" TargetMode="External"/><Relationship Id="rId1209" Type="http://schemas.openxmlformats.org/officeDocument/2006/relationships/hyperlink" Target="https://clashofclans.fandom.com/wiki/Dragon" TargetMode="External"/><Relationship Id="rId1416" Type="http://schemas.openxmlformats.org/officeDocument/2006/relationships/hyperlink" Target="https://clashofclans.fandom.com/wiki/Category:Air_Troops" TargetMode="External"/><Relationship Id="rId1623" Type="http://schemas.openxmlformats.org/officeDocument/2006/relationships/hyperlink" Target="https://clashofclans.fandom.com/wiki/Dark_Barracks" TargetMode="External"/><Relationship Id="rId1830" Type="http://schemas.openxmlformats.org/officeDocument/2006/relationships/hyperlink" Target="https://clashofclans.fandom.com/wiki/Dark_Elixir" TargetMode="External"/><Relationship Id="rId3076" Type="http://schemas.openxmlformats.org/officeDocument/2006/relationships/hyperlink" Target="https://clashofclans.fandom.com/wiki/Town_Hall" TargetMode="External"/><Relationship Id="rId3283" Type="http://schemas.openxmlformats.org/officeDocument/2006/relationships/image" Target="media/image312.png"/><Relationship Id="rId3490" Type="http://schemas.openxmlformats.org/officeDocument/2006/relationships/hyperlink" Target="https://clashofclans.fandom.com/wiki/Giant" TargetMode="External"/><Relationship Id="rId1928" Type="http://schemas.openxmlformats.org/officeDocument/2006/relationships/hyperlink" Target="https://clashofclans.fandom.com/wiki/Clan_Castle" TargetMode="External"/><Relationship Id="rId2092" Type="http://schemas.openxmlformats.org/officeDocument/2006/relationships/hyperlink" Target="https://clashofclans.fandom.com/wiki/Golem" TargetMode="External"/><Relationship Id="rId3143" Type="http://schemas.openxmlformats.org/officeDocument/2006/relationships/hyperlink" Target="https://clashofclans.fandom.com/wiki/Minion" TargetMode="External"/><Relationship Id="rId3350" Type="http://schemas.openxmlformats.org/officeDocument/2006/relationships/hyperlink" Target="https://clashofclans.fandom.com/wiki/Builder" TargetMode="External"/><Relationship Id="rId3588" Type="http://schemas.openxmlformats.org/officeDocument/2006/relationships/hyperlink" Target="https://clashofclans.fandom.com/wiki/Seeking_Air_Mine" TargetMode="External"/><Relationship Id="rId3795" Type="http://schemas.openxmlformats.org/officeDocument/2006/relationships/image" Target="media/image368.png"/><Relationship Id="rId271" Type="http://schemas.openxmlformats.org/officeDocument/2006/relationships/hyperlink" Target="https://clashofclans.fandom.com/wiki/Leagues" TargetMode="External"/><Relationship Id="rId2397" Type="http://schemas.openxmlformats.org/officeDocument/2006/relationships/hyperlink" Target="https://clashofclans.fandom.com/wiki/Balloon" TargetMode="External"/><Relationship Id="rId3003" Type="http://schemas.openxmlformats.org/officeDocument/2006/relationships/image" Target="media/image284.png"/><Relationship Id="rId3448" Type="http://schemas.openxmlformats.org/officeDocument/2006/relationships/hyperlink" Target="https://clashofclans.fandom.com/wiki/Barbarian_King" TargetMode="External"/><Relationship Id="rId3655" Type="http://schemas.openxmlformats.org/officeDocument/2006/relationships/hyperlink" Target="https://clashofclans.fandom.com/wiki/Bomb" TargetMode="External"/><Relationship Id="rId3862" Type="http://schemas.openxmlformats.org/officeDocument/2006/relationships/hyperlink" Target="https://clashofclans.fandom.com/wiki/Eagle_Artillery" TargetMode="External"/><Relationship Id="rId131" Type="http://schemas.openxmlformats.org/officeDocument/2006/relationships/hyperlink" Target="https://clashofclans.fandom.com/wiki/Rage_Spell" TargetMode="External"/><Relationship Id="rId369" Type="http://schemas.openxmlformats.org/officeDocument/2006/relationships/hyperlink" Target="https://clashofclans.fandom.com/wiki/Army" TargetMode="External"/><Relationship Id="rId576" Type="http://schemas.openxmlformats.org/officeDocument/2006/relationships/hyperlink" Target="https://clashofclans.fandom.com/wiki/Single_Player_Campaign" TargetMode="External"/><Relationship Id="rId783" Type="http://schemas.openxmlformats.org/officeDocument/2006/relationships/hyperlink" Target="https://clashofclans.fandom.com/wiki/Troops" TargetMode="External"/><Relationship Id="rId990" Type="http://schemas.openxmlformats.org/officeDocument/2006/relationships/hyperlink" Target="https://clashofclans.fandom.com/wiki/Army" TargetMode="External"/><Relationship Id="rId2257" Type="http://schemas.openxmlformats.org/officeDocument/2006/relationships/hyperlink" Target="https://clashofclans.fandom.com/wiki/Gold_Storage" TargetMode="External"/><Relationship Id="rId2464" Type="http://schemas.openxmlformats.org/officeDocument/2006/relationships/hyperlink" Target="https://clashofclans.fandom.com/wiki/Resources" TargetMode="External"/><Relationship Id="rId2671" Type="http://schemas.openxmlformats.org/officeDocument/2006/relationships/hyperlink" Target="https://clashofclans.fandom.com/wiki/Lava_Hound" TargetMode="External"/><Relationship Id="rId3210" Type="http://schemas.openxmlformats.org/officeDocument/2006/relationships/hyperlink" Target="https://clashofclans.fandom.com/wiki/Category:Air_Troops" TargetMode="External"/><Relationship Id="rId3308" Type="http://schemas.openxmlformats.org/officeDocument/2006/relationships/hyperlink" Target="https://clashofclans.fandom.com/wiki/Town_Hall" TargetMode="External"/><Relationship Id="rId3515" Type="http://schemas.openxmlformats.org/officeDocument/2006/relationships/hyperlink" Target="https://clashofclans.fandom.com/wiki/Magic_Items" TargetMode="External"/><Relationship Id="rId229" Type="http://schemas.openxmlformats.org/officeDocument/2006/relationships/hyperlink" Target="https://clashofclans.fandom.com/wiki/Barracks" TargetMode="External"/><Relationship Id="rId436" Type="http://schemas.openxmlformats.org/officeDocument/2006/relationships/hyperlink" Target="https://clashofclans.fandom.com/wiki/Defensive_Buildings" TargetMode="External"/><Relationship Id="rId643" Type="http://schemas.openxmlformats.org/officeDocument/2006/relationships/hyperlink" Target="https://clashofclans.fandom.com/wiki/Resources" TargetMode="External"/><Relationship Id="rId1066" Type="http://schemas.openxmlformats.org/officeDocument/2006/relationships/hyperlink" Target="https://clashofclans.fandom.com/wiki/Army" TargetMode="External"/><Relationship Id="rId1273" Type="http://schemas.openxmlformats.org/officeDocument/2006/relationships/hyperlink" Target="https://clashofclans.fandom.com/wiki/Laboratory" TargetMode="External"/><Relationship Id="rId1480" Type="http://schemas.openxmlformats.org/officeDocument/2006/relationships/image" Target="media/image133.png"/><Relationship Id="rId2117" Type="http://schemas.openxmlformats.org/officeDocument/2006/relationships/image" Target="media/image184.png"/><Relationship Id="rId2324" Type="http://schemas.openxmlformats.org/officeDocument/2006/relationships/image" Target="media/image191.png"/><Relationship Id="rId2769" Type="http://schemas.openxmlformats.org/officeDocument/2006/relationships/hyperlink" Target="https://clashofclans.fandom.com/wiki/Version_History" TargetMode="External"/><Relationship Id="rId2976" Type="http://schemas.openxmlformats.org/officeDocument/2006/relationships/hyperlink" Target="https://clashofclans.fandom.com/wiki/Magic_Items" TargetMode="External"/><Relationship Id="rId3722" Type="http://schemas.openxmlformats.org/officeDocument/2006/relationships/hyperlink" Target="https://clashofclans.fandom.com/wiki/Magic_Items" TargetMode="External"/><Relationship Id="rId850" Type="http://schemas.openxmlformats.org/officeDocument/2006/relationships/hyperlink" Target="https://clashofclans.fandom.com/wiki/Goblin" TargetMode="External"/><Relationship Id="rId948" Type="http://schemas.openxmlformats.org/officeDocument/2006/relationships/hyperlink" Target="https://clashofclans.fandom.com/wiki/Wizard_Tower" TargetMode="External"/><Relationship Id="rId1133" Type="http://schemas.openxmlformats.org/officeDocument/2006/relationships/hyperlink" Target="https://clashofclans.fandom.com/wiki/Goblin" TargetMode="External"/><Relationship Id="rId1578" Type="http://schemas.openxmlformats.org/officeDocument/2006/relationships/hyperlink" Target="https://clashofclans.fandom.com/wiki/Clan_Castle" TargetMode="External"/><Relationship Id="rId1785" Type="http://schemas.openxmlformats.org/officeDocument/2006/relationships/hyperlink" Target="https://clashofclans.fandom.com/wiki/Balloon" TargetMode="External"/><Relationship Id="rId1992" Type="http://schemas.openxmlformats.org/officeDocument/2006/relationships/hyperlink" Target="https://clashofclans.fandom.com/wiki/Baby_Dragon" TargetMode="External"/><Relationship Id="rId2531" Type="http://schemas.openxmlformats.org/officeDocument/2006/relationships/hyperlink" Target="https://clashofclans.fandom.com/wiki/Rage_Spell" TargetMode="External"/><Relationship Id="rId2629" Type="http://schemas.openxmlformats.org/officeDocument/2006/relationships/hyperlink" Target="https://clashofclans.fandom.com/wiki/Archer_Queen" TargetMode="External"/><Relationship Id="rId2836" Type="http://schemas.openxmlformats.org/officeDocument/2006/relationships/hyperlink" Target="https://clashofclans.fandom.com/wiki/Balloon" TargetMode="External"/><Relationship Id="rId77" Type="http://schemas.openxmlformats.org/officeDocument/2006/relationships/hyperlink" Target="https://clashofclans.fandom.com/wiki/Town_Hall" TargetMode="External"/><Relationship Id="rId503" Type="http://schemas.openxmlformats.org/officeDocument/2006/relationships/hyperlink" Target="https://clashofclans.fandom.com/wiki/Army_Camp/Home_Village" TargetMode="External"/><Relationship Id="rId710" Type="http://schemas.openxmlformats.org/officeDocument/2006/relationships/hyperlink" Target="https://clashofclans.fandom.com/wiki/Dragon" TargetMode="External"/><Relationship Id="rId808" Type="http://schemas.openxmlformats.org/officeDocument/2006/relationships/hyperlink" Target="https://clashofclans.fandom.com/wiki/Air_Defense" TargetMode="External"/><Relationship Id="rId1340" Type="http://schemas.openxmlformats.org/officeDocument/2006/relationships/hyperlink" Target="https://clashofclans.fandom.com/wiki/Skeleton_Trap" TargetMode="External"/><Relationship Id="rId1438" Type="http://schemas.openxmlformats.org/officeDocument/2006/relationships/hyperlink" Target="https://clashofclans.fandom.com/wiki/Air_Bomb" TargetMode="External"/><Relationship Id="rId1645" Type="http://schemas.openxmlformats.org/officeDocument/2006/relationships/hyperlink" Target="https://clashofclans.fandom.com/wiki/P.E.K.K.A" TargetMode="External"/><Relationship Id="rId3098" Type="http://schemas.openxmlformats.org/officeDocument/2006/relationships/hyperlink" Target="https://clashofclans.fandom.com/wiki/Town_Hall" TargetMode="External"/><Relationship Id="rId4051" Type="http://schemas.openxmlformats.org/officeDocument/2006/relationships/hyperlink" Target="https://clashofclans.fandom.com/wiki/Bomb_Tower" TargetMode="External"/><Relationship Id="rId1200" Type="http://schemas.openxmlformats.org/officeDocument/2006/relationships/hyperlink" Target="https://clashofclans.fandom.com/wiki/Skeleton_Trap" TargetMode="External"/><Relationship Id="rId1852" Type="http://schemas.openxmlformats.org/officeDocument/2006/relationships/hyperlink" Target="https://clashofclans.fandom.com/wiki/Lightning_Spell" TargetMode="External"/><Relationship Id="rId2903" Type="http://schemas.openxmlformats.org/officeDocument/2006/relationships/hyperlink" Target="https://clashofclans.fandom.com/wiki/Troops" TargetMode="External"/><Relationship Id="rId1505" Type="http://schemas.openxmlformats.org/officeDocument/2006/relationships/hyperlink" Target="https://clashofclans.fandom.com/wiki/Troops" TargetMode="External"/><Relationship Id="rId1712" Type="http://schemas.openxmlformats.org/officeDocument/2006/relationships/hyperlink" Target="https://clashofclans.fandom.com/wiki/Buildings" TargetMode="External"/><Relationship Id="rId3165" Type="http://schemas.openxmlformats.org/officeDocument/2006/relationships/hyperlink" Target="https://clashofclans.fandom.com/wiki/Town_Hall" TargetMode="External"/><Relationship Id="rId3372" Type="http://schemas.openxmlformats.org/officeDocument/2006/relationships/hyperlink" Target="https://clashofclans.fandom.com/wiki/Traps" TargetMode="External"/><Relationship Id="rId4009" Type="http://schemas.openxmlformats.org/officeDocument/2006/relationships/hyperlink" Target="https://clashofclans.fandom.com/wiki/Freeze_Spell" TargetMode="External"/><Relationship Id="rId293" Type="http://schemas.openxmlformats.org/officeDocument/2006/relationships/image" Target="media/image26.png"/><Relationship Id="rId2181" Type="http://schemas.openxmlformats.org/officeDocument/2006/relationships/hyperlink" Target="https://clashofclans.fandom.com/wiki/Troops" TargetMode="External"/><Relationship Id="rId3025" Type="http://schemas.openxmlformats.org/officeDocument/2006/relationships/hyperlink" Target="https://clashofclans.fandom.com/wiki/Wizard_Tower" TargetMode="External"/><Relationship Id="rId3232" Type="http://schemas.openxmlformats.org/officeDocument/2006/relationships/hyperlink" Target="https://clashofclans.fandom.com/wiki/Inferno_Tower" TargetMode="External"/><Relationship Id="rId3677" Type="http://schemas.openxmlformats.org/officeDocument/2006/relationships/image" Target="media/image361.png"/><Relationship Id="rId3884" Type="http://schemas.openxmlformats.org/officeDocument/2006/relationships/hyperlink" Target="https://clashofclans.fandom.com/wiki/Magic_Items" TargetMode="External"/><Relationship Id="rId153" Type="http://schemas.openxmlformats.org/officeDocument/2006/relationships/hyperlink" Target="https://clashofclans.fandom.com/wiki/Troops" TargetMode="External"/><Relationship Id="rId360" Type="http://schemas.openxmlformats.org/officeDocument/2006/relationships/hyperlink" Target="https://clashofclans.fandom.com/wiki/Poison_Spell" TargetMode="External"/><Relationship Id="rId598" Type="http://schemas.openxmlformats.org/officeDocument/2006/relationships/hyperlink" Target="https://clashofclans.fandom.com/wiki/Clan_Castle" TargetMode="External"/><Relationship Id="rId2041" Type="http://schemas.openxmlformats.org/officeDocument/2006/relationships/hyperlink" Target="https://clashofclans.fandom.com/wiki/Army_Camp/Home_Village" TargetMode="External"/><Relationship Id="rId2279" Type="http://schemas.openxmlformats.org/officeDocument/2006/relationships/image" Target="media/image189.png"/><Relationship Id="rId2486" Type="http://schemas.openxmlformats.org/officeDocument/2006/relationships/hyperlink" Target="https://clashofclans.fandom.com/wiki/Clan_Castle" TargetMode="External"/><Relationship Id="rId2693" Type="http://schemas.openxmlformats.org/officeDocument/2006/relationships/hyperlink" Target="https://clashofclans.fandom.com/wiki/Archer" TargetMode="External"/><Relationship Id="rId3537" Type="http://schemas.openxmlformats.org/officeDocument/2006/relationships/hyperlink" Target="https://clashofclans.fandom.com/wiki/Resource_Buildings" TargetMode="External"/><Relationship Id="rId3744" Type="http://schemas.openxmlformats.org/officeDocument/2006/relationships/hyperlink" Target="https://clashofclans.fandom.com/wiki/Troops" TargetMode="External"/><Relationship Id="rId3951" Type="http://schemas.openxmlformats.org/officeDocument/2006/relationships/hyperlink" Target="https://clashofclans.fandom.com/wiki/Defensive_Buildings" TargetMode="External"/><Relationship Id="rId220" Type="http://schemas.openxmlformats.org/officeDocument/2006/relationships/hyperlink" Target="https://clashofclans.fandom.com/wiki/Town_Hall" TargetMode="External"/><Relationship Id="rId458" Type="http://schemas.openxmlformats.org/officeDocument/2006/relationships/hyperlink" Target="https://clashofclans.fandom.com/wiki/Air_Defense" TargetMode="External"/><Relationship Id="rId665" Type="http://schemas.openxmlformats.org/officeDocument/2006/relationships/hyperlink" Target="https://clashofclans.fandom.com/wiki/Walls/Home_Village" TargetMode="External"/><Relationship Id="rId872" Type="http://schemas.openxmlformats.org/officeDocument/2006/relationships/hyperlink" Target="https://clashofclans.fandom.com/wiki/Army" TargetMode="External"/><Relationship Id="rId1088" Type="http://schemas.openxmlformats.org/officeDocument/2006/relationships/hyperlink" Target="https://clashofclans.fandom.com/wiki/Barracks" TargetMode="External"/><Relationship Id="rId1295" Type="http://schemas.openxmlformats.org/officeDocument/2006/relationships/hyperlink" Target="https://clashofclans.fandom.com/wiki/P.E.K.K.A" TargetMode="External"/><Relationship Id="rId2139" Type="http://schemas.openxmlformats.org/officeDocument/2006/relationships/hyperlink" Target="https://clashofclans.fandom.com/wiki/Wizard_Tower" TargetMode="External"/><Relationship Id="rId2346" Type="http://schemas.openxmlformats.org/officeDocument/2006/relationships/hyperlink" Target="https://clashofclans.fandom.com/wiki/Mortar" TargetMode="External"/><Relationship Id="rId2553" Type="http://schemas.openxmlformats.org/officeDocument/2006/relationships/hyperlink" Target="https://clashofclans.fandom.com/wiki/Rage_Spell" TargetMode="External"/><Relationship Id="rId2760" Type="http://schemas.openxmlformats.org/officeDocument/2006/relationships/hyperlink" Target="https://clashofclans.fandom.com/wiki/Resources" TargetMode="External"/><Relationship Id="rId2998" Type="http://schemas.openxmlformats.org/officeDocument/2006/relationships/image" Target="media/image279.png"/><Relationship Id="rId3604" Type="http://schemas.openxmlformats.org/officeDocument/2006/relationships/hyperlink" Target="https://clashofclans.fandom.com/wiki/Lava_Hound" TargetMode="External"/><Relationship Id="rId3811" Type="http://schemas.openxmlformats.org/officeDocument/2006/relationships/hyperlink" Target="https://clashofclans.fandom.com/wiki/Shrink_Trap" TargetMode="External"/><Relationship Id="rId318" Type="http://schemas.openxmlformats.org/officeDocument/2006/relationships/image" Target="media/image43.png"/><Relationship Id="rId525" Type="http://schemas.openxmlformats.org/officeDocument/2006/relationships/hyperlink" Target="https://clashofclans.fandom.com/wiki/Clan_Castle" TargetMode="External"/><Relationship Id="rId732" Type="http://schemas.openxmlformats.org/officeDocument/2006/relationships/hyperlink" Target="https://clashofclans.fandom.com/wiki/Laboratory" TargetMode="External"/><Relationship Id="rId1155" Type="http://schemas.openxmlformats.org/officeDocument/2006/relationships/hyperlink" Target="https://clashofclans.fandom.com/wiki/Dark_Elixir" TargetMode="External"/><Relationship Id="rId1362" Type="http://schemas.openxmlformats.org/officeDocument/2006/relationships/hyperlink" Target="https://clashofclans.fandom.com/wiki/Resources" TargetMode="External"/><Relationship Id="rId2206" Type="http://schemas.openxmlformats.org/officeDocument/2006/relationships/hyperlink" Target="https://clashofclans.fandom.com/wiki/Spell_Factory" TargetMode="External"/><Relationship Id="rId2413" Type="http://schemas.openxmlformats.org/officeDocument/2006/relationships/hyperlink" Target="https://clashofclans.fandom.com/wiki/Wizard" TargetMode="External"/><Relationship Id="rId2620" Type="http://schemas.openxmlformats.org/officeDocument/2006/relationships/hyperlink" Target="https://clashofclans.fandom.com/wiki/Golem" TargetMode="External"/><Relationship Id="rId2858" Type="http://schemas.openxmlformats.org/officeDocument/2006/relationships/image" Target="media/image242.png"/><Relationship Id="rId3909" Type="http://schemas.openxmlformats.org/officeDocument/2006/relationships/hyperlink" Target="https://clashofclans.fandom.com/wiki/Wizard_Tower" TargetMode="External"/><Relationship Id="rId99" Type="http://schemas.openxmlformats.org/officeDocument/2006/relationships/hyperlink" Target="https://clashofclans.fandom.com/wiki/Grand_Warden" TargetMode="External"/><Relationship Id="rId1015" Type="http://schemas.openxmlformats.org/officeDocument/2006/relationships/hyperlink" Target="https://clashofclans.fandom.com/wiki/Giant" TargetMode="External"/><Relationship Id="rId1222" Type="http://schemas.openxmlformats.org/officeDocument/2006/relationships/image" Target="media/image116.png"/><Relationship Id="rId1667" Type="http://schemas.openxmlformats.org/officeDocument/2006/relationships/hyperlink" Target="https://clashofclans.fandom.com/wiki/Goblin" TargetMode="External"/><Relationship Id="rId1874" Type="http://schemas.openxmlformats.org/officeDocument/2006/relationships/hyperlink" Target="https://clashofclans.fandom.com/wiki/Walls" TargetMode="External"/><Relationship Id="rId2718" Type="http://schemas.openxmlformats.org/officeDocument/2006/relationships/hyperlink" Target="https://clashofclans.fandom.com/wiki/Buildings" TargetMode="External"/><Relationship Id="rId2925" Type="http://schemas.openxmlformats.org/officeDocument/2006/relationships/hyperlink" Target="https://clashofclans.fandom.com/wiki/Balloon" TargetMode="External"/><Relationship Id="rId1527" Type="http://schemas.openxmlformats.org/officeDocument/2006/relationships/hyperlink" Target="https://clashofclans.fandom.com/wiki/Giant" TargetMode="External"/><Relationship Id="rId1734" Type="http://schemas.openxmlformats.org/officeDocument/2006/relationships/hyperlink" Target="https://clashofclans.fandom.com/wiki/Wizard" TargetMode="External"/><Relationship Id="rId1941" Type="http://schemas.openxmlformats.org/officeDocument/2006/relationships/hyperlink" Target="https://clashofclans.fandom.com/wiki/Witch" TargetMode="External"/><Relationship Id="rId3187" Type="http://schemas.openxmlformats.org/officeDocument/2006/relationships/hyperlink" Target="https://clashofclans.fandom.com/wiki/Troops" TargetMode="External"/><Relationship Id="rId3394" Type="http://schemas.openxmlformats.org/officeDocument/2006/relationships/hyperlink" Target="https://clashofclans.fandom.com/wiki/Villager" TargetMode="External"/><Relationship Id="rId26" Type="http://schemas.openxmlformats.org/officeDocument/2006/relationships/hyperlink" Target="https://clashofclans.fandom.com/wiki/Minion" TargetMode="External"/><Relationship Id="rId3047" Type="http://schemas.openxmlformats.org/officeDocument/2006/relationships/hyperlink" Target="https://clashofclans.fandom.com/wiki/Troops" TargetMode="External"/><Relationship Id="rId3699" Type="http://schemas.openxmlformats.org/officeDocument/2006/relationships/hyperlink" Target="https://clashofclans.fandom.com/wiki/Healer" TargetMode="External"/><Relationship Id="rId4000" Type="http://schemas.openxmlformats.org/officeDocument/2006/relationships/hyperlink" Target="https://clashofclans.fandom.com/wiki/Skeleton_Spell" TargetMode="External"/><Relationship Id="rId175" Type="http://schemas.openxmlformats.org/officeDocument/2006/relationships/hyperlink" Target="https://clashofclans.fandom.com/wiki/Wizard_Tower" TargetMode="External"/><Relationship Id="rId1801" Type="http://schemas.openxmlformats.org/officeDocument/2006/relationships/hyperlink" Target="https://clashofclans.fandom.com/wiki/Giga_Tesla" TargetMode="External"/><Relationship Id="rId3254" Type="http://schemas.openxmlformats.org/officeDocument/2006/relationships/hyperlink" Target="https://clashofclans.fandom.com/wiki/Wizard" TargetMode="External"/><Relationship Id="rId3461" Type="http://schemas.openxmlformats.org/officeDocument/2006/relationships/hyperlink" Target="https://clashofclans.fandom.com/wiki/Cannon" TargetMode="External"/><Relationship Id="rId3559" Type="http://schemas.openxmlformats.org/officeDocument/2006/relationships/hyperlink" Target="https://clashofclans.fandom.com/wiki/Giant" TargetMode="External"/><Relationship Id="rId382" Type="http://schemas.openxmlformats.org/officeDocument/2006/relationships/hyperlink" Target="https://clashofclans.fandom.com/wiki/Archer_Queen" TargetMode="External"/><Relationship Id="rId687" Type="http://schemas.openxmlformats.org/officeDocument/2006/relationships/hyperlink" Target="https://clashofclans.fandom.com/wiki/Walls/Home_Village" TargetMode="External"/><Relationship Id="rId2063" Type="http://schemas.openxmlformats.org/officeDocument/2006/relationships/hyperlink" Target="https://clashofclans.fandom.com/wiki/Troops" TargetMode="External"/><Relationship Id="rId2270" Type="http://schemas.openxmlformats.org/officeDocument/2006/relationships/hyperlink" Target="https://clashofclans.fandom.com/wiki/Laboratory" TargetMode="External"/><Relationship Id="rId2368" Type="http://schemas.openxmlformats.org/officeDocument/2006/relationships/hyperlink" Target="https://clashofclans.fandom.com/wiki/Town_Hall" TargetMode="External"/><Relationship Id="rId3114" Type="http://schemas.openxmlformats.org/officeDocument/2006/relationships/hyperlink" Target="https://clashofclans.fandom.com/wiki/Archer_Tower" TargetMode="External"/><Relationship Id="rId3321" Type="http://schemas.openxmlformats.org/officeDocument/2006/relationships/hyperlink" Target="https://clashofclans.fandom.com/wiki/Dragon" TargetMode="External"/><Relationship Id="rId3766" Type="http://schemas.openxmlformats.org/officeDocument/2006/relationships/hyperlink" Target="https://clashofclans.fandom.com/wiki/Buildings" TargetMode="External"/><Relationship Id="rId3973" Type="http://schemas.openxmlformats.org/officeDocument/2006/relationships/image" Target="media/image388.png"/><Relationship Id="rId242" Type="http://schemas.openxmlformats.org/officeDocument/2006/relationships/hyperlink" Target="https://clashofclans.fandom.com/wiki/Mortar" TargetMode="External"/><Relationship Id="rId894" Type="http://schemas.openxmlformats.org/officeDocument/2006/relationships/image" Target="media/image90.png"/><Relationship Id="rId1177" Type="http://schemas.openxmlformats.org/officeDocument/2006/relationships/hyperlink" Target="https://clashofclans.fandom.com/wiki/Heroes" TargetMode="External"/><Relationship Id="rId2130" Type="http://schemas.openxmlformats.org/officeDocument/2006/relationships/hyperlink" Target="https://clashofclans.fandom.com/wiki/Defensive_Buildings" TargetMode="External"/><Relationship Id="rId2575" Type="http://schemas.openxmlformats.org/officeDocument/2006/relationships/hyperlink" Target="https://clashofclans.fandom.com/wiki/Clone_Spell" TargetMode="External"/><Relationship Id="rId2782" Type="http://schemas.openxmlformats.org/officeDocument/2006/relationships/hyperlink" Target="https://clashofclans.fandom.com/wiki/Town_Hall" TargetMode="External"/><Relationship Id="rId3419" Type="http://schemas.openxmlformats.org/officeDocument/2006/relationships/hyperlink" Target="https://clashofclans.fandom.com/wiki/Magic_Items" TargetMode="External"/><Relationship Id="rId3626" Type="http://schemas.openxmlformats.org/officeDocument/2006/relationships/image" Target="media/image357.png"/><Relationship Id="rId3833" Type="http://schemas.openxmlformats.org/officeDocument/2006/relationships/image" Target="media/image375.png"/><Relationship Id="rId102" Type="http://schemas.openxmlformats.org/officeDocument/2006/relationships/hyperlink" Target="https://clashofclans.fandom.com/wiki/Archer" TargetMode="External"/><Relationship Id="rId547" Type="http://schemas.openxmlformats.org/officeDocument/2006/relationships/hyperlink" Target="https://clashofclans.fandom.com/wiki/Resource_Buildings" TargetMode="External"/><Relationship Id="rId754" Type="http://schemas.openxmlformats.org/officeDocument/2006/relationships/image" Target="media/image80.png"/><Relationship Id="rId961" Type="http://schemas.openxmlformats.org/officeDocument/2006/relationships/hyperlink" Target="https://clashofclans.fandom.com/wiki/Archer" TargetMode="External"/><Relationship Id="rId1384" Type="http://schemas.openxmlformats.org/officeDocument/2006/relationships/hyperlink" Target="https://clashofclans.fandom.com/wiki/Wizard_Tower" TargetMode="External"/><Relationship Id="rId1591" Type="http://schemas.openxmlformats.org/officeDocument/2006/relationships/hyperlink" Target="https://clashofclans.fandom.com/wiki/Lightning_Spell" TargetMode="External"/><Relationship Id="rId1689" Type="http://schemas.openxmlformats.org/officeDocument/2006/relationships/hyperlink" Target="https://clashofclans.fandom.com/wiki/Troop_Movement_Speed" TargetMode="External"/><Relationship Id="rId2228" Type="http://schemas.openxmlformats.org/officeDocument/2006/relationships/hyperlink" Target="https://clashofclans.fandom.com/wiki/Laboratory" TargetMode="External"/><Relationship Id="rId2435" Type="http://schemas.openxmlformats.org/officeDocument/2006/relationships/hyperlink" Target="https://clashofclans.fandom.com/wiki/Witch" TargetMode="External"/><Relationship Id="rId2642" Type="http://schemas.openxmlformats.org/officeDocument/2006/relationships/image" Target="media/image204.png"/><Relationship Id="rId3900" Type="http://schemas.openxmlformats.org/officeDocument/2006/relationships/image" Target="media/image386.png"/><Relationship Id="rId90" Type="http://schemas.openxmlformats.org/officeDocument/2006/relationships/hyperlink" Target="https://clashofclans.fandom.com/wiki/Troops" TargetMode="External"/><Relationship Id="rId407" Type="http://schemas.openxmlformats.org/officeDocument/2006/relationships/image" Target="media/image50.png"/><Relationship Id="rId614" Type="http://schemas.openxmlformats.org/officeDocument/2006/relationships/hyperlink" Target="https://clashofclans.fandom.com/wiki/Minion" TargetMode="External"/><Relationship Id="rId821" Type="http://schemas.openxmlformats.org/officeDocument/2006/relationships/hyperlink" Target="https://clashofclans.fandom.com/wiki/Air_Defense" TargetMode="External"/><Relationship Id="rId1037" Type="http://schemas.openxmlformats.org/officeDocument/2006/relationships/hyperlink" Target="https://clashofclans.fandom.com/wiki/Archer_Queen" TargetMode="External"/><Relationship Id="rId1244" Type="http://schemas.openxmlformats.org/officeDocument/2006/relationships/hyperlink" Target="https://clashofclans.fandom.com/wiki/Army" TargetMode="External"/><Relationship Id="rId1451" Type="http://schemas.openxmlformats.org/officeDocument/2006/relationships/hyperlink" Target="https://clashofclans.fandom.com/wiki/Troops" TargetMode="External"/><Relationship Id="rId1896" Type="http://schemas.openxmlformats.org/officeDocument/2006/relationships/hyperlink" Target="https://clashofclans.fandom.com/wiki/Army_Camp/Home_Village" TargetMode="External"/><Relationship Id="rId2502" Type="http://schemas.openxmlformats.org/officeDocument/2006/relationships/hyperlink" Target="https://clashofclans.fandom.com/wiki/Lightning_Spell" TargetMode="External"/><Relationship Id="rId2947" Type="http://schemas.openxmlformats.org/officeDocument/2006/relationships/hyperlink" Target="https://clashofclans.fandom.com/wiki/Archer" TargetMode="External"/><Relationship Id="rId919" Type="http://schemas.openxmlformats.org/officeDocument/2006/relationships/hyperlink" Target="https://clashofclans.fandom.com/wiki/Wizard_Tower" TargetMode="External"/><Relationship Id="rId1104" Type="http://schemas.openxmlformats.org/officeDocument/2006/relationships/hyperlink" Target="https://clashofclans.fandom.com/wiki/Balloon" TargetMode="External"/><Relationship Id="rId1311" Type="http://schemas.openxmlformats.org/officeDocument/2006/relationships/hyperlink" Target="https://clashofclans.fandom.com/wiki/Army" TargetMode="External"/><Relationship Id="rId1549" Type="http://schemas.openxmlformats.org/officeDocument/2006/relationships/hyperlink" Target="https://clashofclans.fandom.com/wiki/Heroes" TargetMode="External"/><Relationship Id="rId1756" Type="http://schemas.openxmlformats.org/officeDocument/2006/relationships/hyperlink" Target="https://clashofclans.fandom.com/wiki/Clan_Castle" TargetMode="External"/><Relationship Id="rId1963" Type="http://schemas.openxmlformats.org/officeDocument/2006/relationships/hyperlink" Target="https://clashofclans.fandom.com/wiki/Lava_Hound/Lava_Pup" TargetMode="External"/><Relationship Id="rId2807" Type="http://schemas.openxmlformats.org/officeDocument/2006/relationships/image" Target="media/image234.png"/><Relationship Id="rId4022" Type="http://schemas.openxmlformats.org/officeDocument/2006/relationships/hyperlink" Target="https://clashofclans.fandom.com/wiki/Magic_Items" TargetMode="External"/><Relationship Id="rId48" Type="http://schemas.openxmlformats.org/officeDocument/2006/relationships/hyperlink" Target="https://clashofclans.fandom.com/wiki/Spring_Trap" TargetMode="External"/><Relationship Id="rId1409" Type="http://schemas.openxmlformats.org/officeDocument/2006/relationships/hyperlink" Target="https://clashofclans.fandom.com/wiki/Air_Bomb" TargetMode="External"/><Relationship Id="rId1616" Type="http://schemas.openxmlformats.org/officeDocument/2006/relationships/hyperlink" Target="https://clashofclans.fandom.com/wiki/Buildings" TargetMode="External"/><Relationship Id="rId1823" Type="http://schemas.openxmlformats.org/officeDocument/2006/relationships/hyperlink" Target="https://clashofclans.fandom.com/wiki/Troop_Movement_Speed" TargetMode="External"/><Relationship Id="rId3069" Type="http://schemas.openxmlformats.org/officeDocument/2006/relationships/hyperlink" Target="https://clashofclans.fandom.com/wiki/Builder" TargetMode="External"/><Relationship Id="rId3276" Type="http://schemas.openxmlformats.org/officeDocument/2006/relationships/hyperlink" Target="https://clashofclans.fandom.com/wiki/Resources" TargetMode="External"/><Relationship Id="rId3483" Type="http://schemas.openxmlformats.org/officeDocument/2006/relationships/hyperlink" Target="https://clashofclans.fandom.com/wiki/Troops" TargetMode="External"/><Relationship Id="rId3690" Type="http://schemas.openxmlformats.org/officeDocument/2006/relationships/hyperlink" Target="https://clashofclans.fandom.com/wiki/Lava_Pup" TargetMode="External"/><Relationship Id="rId197" Type="http://schemas.openxmlformats.org/officeDocument/2006/relationships/hyperlink" Target="https://clashofclans.fandom.com/wiki/Traps" TargetMode="External"/><Relationship Id="rId2085" Type="http://schemas.openxmlformats.org/officeDocument/2006/relationships/hyperlink" Target="https://clashofclans.fandom.com/wiki/Clan_Castle" TargetMode="External"/><Relationship Id="rId2292" Type="http://schemas.openxmlformats.org/officeDocument/2006/relationships/hyperlink" Target="https://clashofclans.fandom.com/wiki/Healing_Spell" TargetMode="External"/><Relationship Id="rId3136" Type="http://schemas.openxmlformats.org/officeDocument/2006/relationships/hyperlink" Target="https://clashofclans.fandom.com/wiki/Dragon" TargetMode="External"/><Relationship Id="rId3343" Type="http://schemas.openxmlformats.org/officeDocument/2006/relationships/hyperlink" Target="https://clashofclans.fandom.com/wiki/Magic_Items" TargetMode="External"/><Relationship Id="rId3788" Type="http://schemas.openxmlformats.org/officeDocument/2006/relationships/hyperlink" Target="https://clashofclans.fandom.com/wiki/Magic_Items" TargetMode="External"/><Relationship Id="rId3995" Type="http://schemas.openxmlformats.org/officeDocument/2006/relationships/hyperlink" Target="https://clashofclans.fandom.com/wiki/Archer_Queen" TargetMode="External"/><Relationship Id="rId264" Type="http://schemas.openxmlformats.org/officeDocument/2006/relationships/hyperlink" Target="https://clashofclans.fandom.com/wiki/Army" TargetMode="External"/><Relationship Id="rId471" Type="http://schemas.openxmlformats.org/officeDocument/2006/relationships/hyperlink" Target="https://clashofclans.fandom.com/wiki/Spring_Trap/Home_Village" TargetMode="External"/><Relationship Id="rId2152" Type="http://schemas.openxmlformats.org/officeDocument/2006/relationships/hyperlink" Target="https://clashofclans.fandom.com/wiki/Clan_Castle" TargetMode="External"/><Relationship Id="rId2597" Type="http://schemas.openxmlformats.org/officeDocument/2006/relationships/hyperlink" Target="https://clashofclans.fandom.com/wiki/Defensive_Buildings" TargetMode="External"/><Relationship Id="rId3550" Type="http://schemas.openxmlformats.org/officeDocument/2006/relationships/hyperlink" Target="https://clashofclans.fandom.com/wiki/Troops" TargetMode="External"/><Relationship Id="rId3648" Type="http://schemas.openxmlformats.org/officeDocument/2006/relationships/hyperlink" Target="https://clashofclans.fandom.com/wiki/Healing_Spell" TargetMode="External"/><Relationship Id="rId3855" Type="http://schemas.openxmlformats.org/officeDocument/2006/relationships/hyperlink" Target="https://clashofclans.fandom.com/wiki/Giant" TargetMode="External"/><Relationship Id="rId124" Type="http://schemas.openxmlformats.org/officeDocument/2006/relationships/hyperlink" Target="https://clashofclans.fandom.com/wiki/Balloon" TargetMode="External"/><Relationship Id="rId569" Type="http://schemas.openxmlformats.org/officeDocument/2006/relationships/hyperlink" Target="https://clashofclans.fandom.com/wiki/Wizard_Tower" TargetMode="External"/><Relationship Id="rId776" Type="http://schemas.openxmlformats.org/officeDocument/2006/relationships/hyperlink" Target="https://clashofclans.fandom.com/wiki/Clan_Castle" TargetMode="External"/><Relationship Id="rId983" Type="http://schemas.openxmlformats.org/officeDocument/2006/relationships/hyperlink" Target="https://clashofclans.fandom.com/wiki/Army" TargetMode="External"/><Relationship Id="rId1199" Type="http://schemas.openxmlformats.org/officeDocument/2006/relationships/hyperlink" Target="https://clashofclans.fandom.com/wiki/Witch/Skeleton" TargetMode="External"/><Relationship Id="rId2457" Type="http://schemas.openxmlformats.org/officeDocument/2006/relationships/hyperlink" Target="https://clashofclans.fandom.com/wiki/Jump_Spell" TargetMode="External"/><Relationship Id="rId2664" Type="http://schemas.openxmlformats.org/officeDocument/2006/relationships/hyperlink" Target="https://clashofclans.fandom.com/wiki/Grand_Warden" TargetMode="External"/><Relationship Id="rId3203" Type="http://schemas.openxmlformats.org/officeDocument/2006/relationships/hyperlink" Target="https://clashofclans.fandom.com/wiki/Mortar" TargetMode="External"/><Relationship Id="rId3410" Type="http://schemas.openxmlformats.org/officeDocument/2006/relationships/hyperlink" Target="https://clashofclans.fandom.com/wiki/Magic_Items" TargetMode="External"/><Relationship Id="rId3508" Type="http://schemas.openxmlformats.org/officeDocument/2006/relationships/hyperlink" Target="https://clashofclans.fandom.com/wiki/Gems" TargetMode="External"/><Relationship Id="rId331" Type="http://schemas.openxmlformats.org/officeDocument/2006/relationships/hyperlink" Target="https://clashofclans.fandom.com/wiki/Mortar" TargetMode="External"/><Relationship Id="rId429" Type="http://schemas.openxmlformats.org/officeDocument/2006/relationships/hyperlink" Target="https://clashofclans.fandom.com/wiki/Giga_Tesla" TargetMode="External"/><Relationship Id="rId636" Type="http://schemas.openxmlformats.org/officeDocument/2006/relationships/hyperlink" Target="https://clashofclans.fandom.com/wiki/Laboratory" TargetMode="External"/><Relationship Id="rId1059" Type="http://schemas.openxmlformats.org/officeDocument/2006/relationships/hyperlink" Target="https://clashofclans.fandom.com/wiki/Army" TargetMode="External"/><Relationship Id="rId1266" Type="http://schemas.openxmlformats.org/officeDocument/2006/relationships/hyperlink" Target="https://clashofclans.fandom.com/wiki/Lava_Hound" TargetMode="External"/><Relationship Id="rId1473" Type="http://schemas.openxmlformats.org/officeDocument/2006/relationships/hyperlink" Target="https://clashofclans.fandom.com/wiki/Hog_Rider" TargetMode="External"/><Relationship Id="rId2012" Type="http://schemas.openxmlformats.org/officeDocument/2006/relationships/hyperlink" Target="https://clashofclans.fandom.com/wiki/Air_Bomb" TargetMode="External"/><Relationship Id="rId2317" Type="http://schemas.openxmlformats.org/officeDocument/2006/relationships/hyperlink" Target="https://clashofclans.fandom.com/wiki/Lava_Pup" TargetMode="External"/><Relationship Id="rId2871" Type="http://schemas.openxmlformats.org/officeDocument/2006/relationships/image" Target="media/image246.png"/><Relationship Id="rId2969" Type="http://schemas.openxmlformats.org/officeDocument/2006/relationships/hyperlink" Target="https://clashofclans.fandom.com/wiki/Walls/Home_Village" TargetMode="External"/><Relationship Id="rId3715" Type="http://schemas.openxmlformats.org/officeDocument/2006/relationships/hyperlink" Target="https://clashofclans.fandom.com/wiki/Grand_Warden" TargetMode="External"/><Relationship Id="rId3922" Type="http://schemas.openxmlformats.org/officeDocument/2006/relationships/hyperlink" Target="https://clashofclans.fandom.com/wiki/Wall_Breaker" TargetMode="External"/><Relationship Id="rId843" Type="http://schemas.openxmlformats.org/officeDocument/2006/relationships/hyperlink" Target="https://clashofclans.fandom.com/wiki/Army" TargetMode="External"/><Relationship Id="rId1126" Type="http://schemas.openxmlformats.org/officeDocument/2006/relationships/hyperlink" Target="https://clashofclans.fandom.com/wiki/Town_Hall" TargetMode="External"/><Relationship Id="rId1680" Type="http://schemas.openxmlformats.org/officeDocument/2006/relationships/hyperlink" Target="https://clashofclans.fandom.com/wiki/Rage_Spell" TargetMode="External"/><Relationship Id="rId1778" Type="http://schemas.openxmlformats.org/officeDocument/2006/relationships/image" Target="media/image158.png"/><Relationship Id="rId1985" Type="http://schemas.openxmlformats.org/officeDocument/2006/relationships/hyperlink" Target="https://clashofclans.fandom.com/wiki/Troops" TargetMode="External"/><Relationship Id="rId2524" Type="http://schemas.openxmlformats.org/officeDocument/2006/relationships/hyperlink" Target="https://clashofclans.fandom.com/wiki/Walls" TargetMode="External"/><Relationship Id="rId2731" Type="http://schemas.openxmlformats.org/officeDocument/2006/relationships/hyperlink" Target="https://clashofclans.fandom.com/wiki/Army" TargetMode="External"/><Relationship Id="rId2829" Type="http://schemas.openxmlformats.org/officeDocument/2006/relationships/hyperlink" Target="https://clashofclans.fandom.com/wiki/Mortar" TargetMode="External"/><Relationship Id="rId703" Type="http://schemas.openxmlformats.org/officeDocument/2006/relationships/hyperlink" Target="https://clashofclans.fandom.com/wiki/Spring_Trap/Home_Village" TargetMode="External"/><Relationship Id="rId910" Type="http://schemas.openxmlformats.org/officeDocument/2006/relationships/hyperlink" Target="https://clashofclans.fandom.com/wiki/Healer" TargetMode="External"/><Relationship Id="rId1333" Type="http://schemas.openxmlformats.org/officeDocument/2006/relationships/hyperlink" Target="https://clashofclans.fandom.com/wiki/Laboratory" TargetMode="External"/><Relationship Id="rId1540" Type="http://schemas.openxmlformats.org/officeDocument/2006/relationships/hyperlink" Target="https://clashofclans.fandom.com/wiki/Clan_Castle" TargetMode="External"/><Relationship Id="rId1638" Type="http://schemas.openxmlformats.org/officeDocument/2006/relationships/hyperlink" Target="https://clashofclans.fandom.com/wiki/Barracks" TargetMode="External"/><Relationship Id="rId4044" Type="http://schemas.openxmlformats.org/officeDocument/2006/relationships/hyperlink" Target="https://clashofclans.fandom.com/wiki/Inferno_Tower" TargetMode="External"/><Relationship Id="rId1400" Type="http://schemas.openxmlformats.org/officeDocument/2006/relationships/hyperlink" Target="https://clashofclans.fandom.com/wiki/Troops" TargetMode="External"/><Relationship Id="rId1845" Type="http://schemas.openxmlformats.org/officeDocument/2006/relationships/hyperlink" Target="https://clashofclans.fandom.com/wiki/Wall_Breaker" TargetMode="External"/><Relationship Id="rId3060" Type="http://schemas.openxmlformats.org/officeDocument/2006/relationships/hyperlink" Target="https://clashofclans.fandom.com/wiki/Version_History" TargetMode="External"/><Relationship Id="rId3298" Type="http://schemas.openxmlformats.org/officeDocument/2006/relationships/hyperlink" Target="https://clashofclans.fandom.com/wiki/Air_Defense" TargetMode="External"/><Relationship Id="rId1705" Type="http://schemas.openxmlformats.org/officeDocument/2006/relationships/image" Target="media/image154.png"/><Relationship Id="rId1912" Type="http://schemas.openxmlformats.org/officeDocument/2006/relationships/hyperlink" Target="https://clashofclans.fandom.com/wiki/Barbarian" TargetMode="External"/><Relationship Id="rId3158" Type="http://schemas.openxmlformats.org/officeDocument/2006/relationships/hyperlink" Target="https://clashofclans.fandom.com/wiki/Magic_Items" TargetMode="External"/><Relationship Id="rId3365" Type="http://schemas.openxmlformats.org/officeDocument/2006/relationships/image" Target="media/image323.png"/><Relationship Id="rId3572" Type="http://schemas.openxmlformats.org/officeDocument/2006/relationships/hyperlink" Target="https://clashofclans.fandom.com/wiki/Builder" TargetMode="External"/><Relationship Id="rId286" Type="http://schemas.openxmlformats.org/officeDocument/2006/relationships/hyperlink" Target="https://clashofclans.fandom.com/wiki/Army" TargetMode="External"/><Relationship Id="rId493" Type="http://schemas.openxmlformats.org/officeDocument/2006/relationships/hyperlink" Target="https://clashofclans.fandom.com/wiki/Hog_Rider" TargetMode="External"/><Relationship Id="rId2174" Type="http://schemas.openxmlformats.org/officeDocument/2006/relationships/hyperlink" Target="https://clashofclans.fandom.com/wiki/Wizard_Tower" TargetMode="External"/><Relationship Id="rId2381" Type="http://schemas.openxmlformats.org/officeDocument/2006/relationships/hyperlink" Target="https://clashofclans.fandom.com/wiki/Category:Ground_Troops" TargetMode="External"/><Relationship Id="rId3018" Type="http://schemas.openxmlformats.org/officeDocument/2006/relationships/hyperlink" Target="https://clashofclans.fandom.com/wiki/Archer" TargetMode="External"/><Relationship Id="rId3225" Type="http://schemas.openxmlformats.org/officeDocument/2006/relationships/hyperlink" Target="https://clashofclans.fandom.com/wiki/Troops" TargetMode="External"/><Relationship Id="rId3432" Type="http://schemas.openxmlformats.org/officeDocument/2006/relationships/hyperlink" Target="https://clashofclans.fandom.com/wiki/Defensive_Buildings" TargetMode="External"/><Relationship Id="rId3877" Type="http://schemas.openxmlformats.org/officeDocument/2006/relationships/hyperlink" Target="https://clashofclans.fandom.com/wiki/Builder%27s_Hut" TargetMode="External"/><Relationship Id="rId146" Type="http://schemas.openxmlformats.org/officeDocument/2006/relationships/hyperlink" Target="https://clashofclans.fandom.com/wiki/Barbarian_King_Altar" TargetMode="External"/><Relationship Id="rId353" Type="http://schemas.openxmlformats.org/officeDocument/2006/relationships/hyperlink" Target="https://clashofclans.fandom.com/wiki/Dragon" TargetMode="External"/><Relationship Id="rId560" Type="http://schemas.openxmlformats.org/officeDocument/2006/relationships/hyperlink" Target="https://clashofclans.fandom.com/wiki/Barbarian" TargetMode="External"/><Relationship Id="rId798" Type="http://schemas.openxmlformats.org/officeDocument/2006/relationships/hyperlink" Target="https://clashofclans.fandom.com/wiki/Archer" TargetMode="External"/><Relationship Id="rId1190" Type="http://schemas.openxmlformats.org/officeDocument/2006/relationships/hyperlink" Target="https://clashofclans.fandom.com/wiki/Spring_Trap/Home_Village" TargetMode="External"/><Relationship Id="rId2034" Type="http://schemas.openxmlformats.org/officeDocument/2006/relationships/hyperlink" Target="https://clashofclans.fandom.com/wiki/Troops" TargetMode="External"/><Relationship Id="rId2241" Type="http://schemas.openxmlformats.org/officeDocument/2006/relationships/hyperlink" Target="https://clashofclans.fandom.com/wiki/Laboratory" TargetMode="External"/><Relationship Id="rId2479" Type="http://schemas.openxmlformats.org/officeDocument/2006/relationships/hyperlink" Target="https://clashofclans.fandom.com/wiki/Lightning_Spell" TargetMode="External"/><Relationship Id="rId2686" Type="http://schemas.openxmlformats.org/officeDocument/2006/relationships/hyperlink" Target="https://clashofclans.fandom.com/wiki/Defensive_Buildings" TargetMode="External"/><Relationship Id="rId2893" Type="http://schemas.openxmlformats.org/officeDocument/2006/relationships/image" Target="media/image261.png"/><Relationship Id="rId3737" Type="http://schemas.openxmlformats.org/officeDocument/2006/relationships/hyperlink" Target="https://clashofclans.fandom.com/wiki/Troops" TargetMode="External"/><Relationship Id="rId3944" Type="http://schemas.openxmlformats.org/officeDocument/2006/relationships/hyperlink" Target="https://clashofclans.fandom.com/wiki/Grand_Warden" TargetMode="External"/><Relationship Id="rId213" Type="http://schemas.openxmlformats.org/officeDocument/2006/relationships/hyperlink" Target="https://clashofclans.fandom.com/wiki/Barbarian_King" TargetMode="External"/><Relationship Id="rId420" Type="http://schemas.openxmlformats.org/officeDocument/2006/relationships/hyperlink" Target="https://clashofclans.fandom.com/wiki/Heroes" TargetMode="External"/><Relationship Id="rId658" Type="http://schemas.openxmlformats.org/officeDocument/2006/relationships/hyperlink" Target="https://clashofclans.fandom.com/wiki/Walls" TargetMode="External"/><Relationship Id="rId865" Type="http://schemas.openxmlformats.org/officeDocument/2006/relationships/hyperlink" Target="https://clashofclans.fandom.com/wiki/Seeking_Air_Mine" TargetMode="External"/><Relationship Id="rId1050" Type="http://schemas.openxmlformats.org/officeDocument/2006/relationships/hyperlink" Target="https://clashofclans.fandom.com/wiki/Clan_Castle" TargetMode="External"/><Relationship Id="rId1288" Type="http://schemas.openxmlformats.org/officeDocument/2006/relationships/hyperlink" Target="https://clashofclans.fandom.com/wiki/Troops" TargetMode="External"/><Relationship Id="rId1495" Type="http://schemas.openxmlformats.org/officeDocument/2006/relationships/image" Target="media/image141.png"/><Relationship Id="rId2101" Type="http://schemas.openxmlformats.org/officeDocument/2006/relationships/hyperlink" Target="https://clashofclans.fandom.com/wiki/Clone_Spell" TargetMode="External"/><Relationship Id="rId2339" Type="http://schemas.openxmlformats.org/officeDocument/2006/relationships/hyperlink" Target="https://clashofclans.fandom.com/wiki/Walls" TargetMode="External"/><Relationship Id="rId2546" Type="http://schemas.openxmlformats.org/officeDocument/2006/relationships/hyperlink" Target="https://clashofclans.fandom.com/wiki/Rage_Spell" TargetMode="External"/><Relationship Id="rId2753" Type="http://schemas.openxmlformats.org/officeDocument/2006/relationships/hyperlink" Target="https://clashofclans.fandom.com/wiki/Village_Edit_Mode" TargetMode="External"/><Relationship Id="rId2960" Type="http://schemas.openxmlformats.org/officeDocument/2006/relationships/hyperlink" Target="https://clashofclans.fandom.com/wiki/Archer" TargetMode="External"/><Relationship Id="rId3804" Type="http://schemas.openxmlformats.org/officeDocument/2006/relationships/hyperlink" Target="https://clashofclans.fandom.com/wiki/Town_Hall" TargetMode="External"/><Relationship Id="rId518" Type="http://schemas.openxmlformats.org/officeDocument/2006/relationships/image" Target="media/image56.png"/><Relationship Id="rId725" Type="http://schemas.openxmlformats.org/officeDocument/2006/relationships/hyperlink" Target="https://clashofclans.fandom.com/wiki/Troop_Movement_Speed" TargetMode="External"/><Relationship Id="rId932" Type="http://schemas.openxmlformats.org/officeDocument/2006/relationships/hyperlink" Target="https://clashofclans.fandom.com/wiki/Lightning_Spell" TargetMode="External"/><Relationship Id="rId1148" Type="http://schemas.openxmlformats.org/officeDocument/2006/relationships/hyperlink" Target="https://clashofclans.fandom.com/wiki/Barracks" TargetMode="External"/><Relationship Id="rId1355" Type="http://schemas.openxmlformats.org/officeDocument/2006/relationships/hyperlink" Target="https://clashofclans.fandom.com/wiki/Freeze_Spell" TargetMode="External"/><Relationship Id="rId1562" Type="http://schemas.openxmlformats.org/officeDocument/2006/relationships/hyperlink" Target="https://clashofclans.fandom.com/wiki/Wizard" TargetMode="External"/><Relationship Id="rId2406" Type="http://schemas.openxmlformats.org/officeDocument/2006/relationships/hyperlink" Target="https://clashofclans.fandom.com/wiki/Eagle_Artillery" TargetMode="External"/><Relationship Id="rId2613" Type="http://schemas.openxmlformats.org/officeDocument/2006/relationships/hyperlink" Target="https://clashofclans.fandom.com/wiki/Builder_Base_Troops" TargetMode="External"/><Relationship Id="rId1008" Type="http://schemas.openxmlformats.org/officeDocument/2006/relationships/hyperlink" Target="https://clashofclans.fandom.com/wiki/Air_Defense" TargetMode="External"/><Relationship Id="rId1215" Type="http://schemas.openxmlformats.org/officeDocument/2006/relationships/hyperlink" Target="https://clashofclans.fandom.com/wiki/Barracks" TargetMode="External"/><Relationship Id="rId1422" Type="http://schemas.openxmlformats.org/officeDocument/2006/relationships/hyperlink" Target="https://clashofclans.fandom.com/wiki/Giant" TargetMode="External"/><Relationship Id="rId1867" Type="http://schemas.openxmlformats.org/officeDocument/2006/relationships/hyperlink" Target="https://clashofclans.fandom.com/wiki/P.E.K.K.A" TargetMode="External"/><Relationship Id="rId2820" Type="http://schemas.openxmlformats.org/officeDocument/2006/relationships/hyperlink" Target="https://clashofclans.fandom.com/wiki/Master_Builder" TargetMode="External"/><Relationship Id="rId2918" Type="http://schemas.openxmlformats.org/officeDocument/2006/relationships/hyperlink" Target="https://clashofclans.fandom.com/wiki/Troops" TargetMode="External"/><Relationship Id="rId61" Type="http://schemas.openxmlformats.org/officeDocument/2006/relationships/hyperlink" Target="https://clashofclans.fandom.com/wiki/Lightning_Spell" TargetMode="External"/><Relationship Id="rId1727" Type="http://schemas.openxmlformats.org/officeDocument/2006/relationships/hyperlink" Target="https://clashofclans.fandom.com/wiki/Defensive_Buildings" TargetMode="External"/><Relationship Id="rId1934" Type="http://schemas.openxmlformats.org/officeDocument/2006/relationships/hyperlink" Target="https://clashofclans.fandom.com/wiki/Witch" TargetMode="External"/><Relationship Id="rId3082" Type="http://schemas.openxmlformats.org/officeDocument/2006/relationships/image" Target="media/image287.png"/><Relationship Id="rId3387" Type="http://schemas.openxmlformats.org/officeDocument/2006/relationships/hyperlink" Target="https://clashofclans.fandom.com/wiki/Walls" TargetMode="External"/><Relationship Id="rId19" Type="http://schemas.openxmlformats.org/officeDocument/2006/relationships/hyperlink" Target="https://clashofclans.fandom.com/wiki/Archer" TargetMode="External"/><Relationship Id="rId2196" Type="http://schemas.openxmlformats.org/officeDocument/2006/relationships/hyperlink" Target="https://clashofclans.fandom.com/wiki/Wizard_Tower" TargetMode="External"/><Relationship Id="rId3594" Type="http://schemas.openxmlformats.org/officeDocument/2006/relationships/hyperlink" Target="https://clashofclans.fandom.com/wiki/Healing_Spell" TargetMode="External"/><Relationship Id="rId3899" Type="http://schemas.openxmlformats.org/officeDocument/2006/relationships/image" Target="media/image385.png"/><Relationship Id="rId168" Type="http://schemas.openxmlformats.org/officeDocument/2006/relationships/hyperlink" Target="https://clashofclans.fandom.com/wiki/Troops" TargetMode="External"/><Relationship Id="rId3247" Type="http://schemas.openxmlformats.org/officeDocument/2006/relationships/hyperlink" Target="https://clashofclans.fandom.com/wiki/Wizard" TargetMode="External"/><Relationship Id="rId3454" Type="http://schemas.openxmlformats.org/officeDocument/2006/relationships/hyperlink" Target="https://clashofclans.fandom.com/wiki/Town_Hall" TargetMode="External"/><Relationship Id="rId3661" Type="http://schemas.openxmlformats.org/officeDocument/2006/relationships/hyperlink" Target="https://clashofclans.fandom.com/wiki/Gems" TargetMode="External"/><Relationship Id="rId375" Type="http://schemas.openxmlformats.org/officeDocument/2006/relationships/hyperlink" Target="https://clashofclans.fandom.com/wiki/Clone_Spell" TargetMode="External"/><Relationship Id="rId582" Type="http://schemas.openxmlformats.org/officeDocument/2006/relationships/hyperlink" Target="https://clashofclans.fandom.com/wiki/Army" TargetMode="External"/><Relationship Id="rId2056" Type="http://schemas.openxmlformats.org/officeDocument/2006/relationships/hyperlink" Target="https://clashofclans.fandom.com/wiki/Lava_Hound" TargetMode="External"/><Relationship Id="rId2263" Type="http://schemas.openxmlformats.org/officeDocument/2006/relationships/hyperlink" Target="https://clashofclans.fandom.com/wiki/Rage_Spell" TargetMode="External"/><Relationship Id="rId2470" Type="http://schemas.openxmlformats.org/officeDocument/2006/relationships/hyperlink" Target="https://clashofclans.fandom.com/wiki/Troops" TargetMode="External"/><Relationship Id="rId3107" Type="http://schemas.openxmlformats.org/officeDocument/2006/relationships/hyperlink" Target="https://clashofclans.fandom.com/wiki/Category:Ground_Troops" TargetMode="External"/><Relationship Id="rId3314" Type="http://schemas.openxmlformats.org/officeDocument/2006/relationships/hyperlink" Target="https://clashofclans.fandom.com/wiki/Balloon" TargetMode="External"/><Relationship Id="rId3521" Type="http://schemas.openxmlformats.org/officeDocument/2006/relationships/image" Target="media/image343.png"/><Relationship Id="rId3759" Type="http://schemas.openxmlformats.org/officeDocument/2006/relationships/hyperlink" Target="https://clashofclans.fandom.com/wiki/Troops" TargetMode="External"/><Relationship Id="rId3966" Type="http://schemas.openxmlformats.org/officeDocument/2006/relationships/hyperlink" Target="https://clashofclans.fandom.com/wiki/Magic_Items" TargetMode="External"/><Relationship Id="rId3" Type="http://schemas.openxmlformats.org/officeDocument/2006/relationships/settings" Target="settings.xml"/><Relationship Id="rId235" Type="http://schemas.openxmlformats.org/officeDocument/2006/relationships/hyperlink" Target="https://clashofclans.fandom.com/wiki/Troops" TargetMode="External"/><Relationship Id="rId442" Type="http://schemas.openxmlformats.org/officeDocument/2006/relationships/hyperlink" Target="https://clashofclans.fandom.com/wiki/Wall_Breaker" TargetMode="External"/><Relationship Id="rId887" Type="http://schemas.openxmlformats.org/officeDocument/2006/relationships/hyperlink" Target="https://clashofclans.fandom.com/wiki/Resources" TargetMode="External"/><Relationship Id="rId1072" Type="http://schemas.openxmlformats.org/officeDocument/2006/relationships/hyperlink" Target="https://clashofclans.fandom.com/wiki/Resources" TargetMode="External"/><Relationship Id="rId2123" Type="http://schemas.openxmlformats.org/officeDocument/2006/relationships/hyperlink" Target="https://clashofclans.fandom.com/wiki/Clan_Castle" TargetMode="External"/><Relationship Id="rId2330" Type="http://schemas.openxmlformats.org/officeDocument/2006/relationships/hyperlink" Target="https://clashofclans.fandom.com/wiki/Heroes" TargetMode="External"/><Relationship Id="rId2568" Type="http://schemas.openxmlformats.org/officeDocument/2006/relationships/hyperlink" Target="https://clashofclans.fandom.com/wiki/Valkyrie" TargetMode="External"/><Relationship Id="rId2775" Type="http://schemas.openxmlformats.org/officeDocument/2006/relationships/hyperlink" Target="https://clashofclans.fandom.com/wiki/Builder%27s_Hut" TargetMode="External"/><Relationship Id="rId2982" Type="http://schemas.openxmlformats.org/officeDocument/2006/relationships/hyperlink" Target="https://clashofclans.fandom.com/wiki/Master_Builder" TargetMode="External"/><Relationship Id="rId3619" Type="http://schemas.openxmlformats.org/officeDocument/2006/relationships/hyperlink" Target="https://clashofclans.fandom.com/wiki/Town_Hall" TargetMode="External"/><Relationship Id="rId3826" Type="http://schemas.openxmlformats.org/officeDocument/2006/relationships/hyperlink" Target="https://clashofclans.fandom.com/wiki/Town_Hall" TargetMode="External"/><Relationship Id="rId302" Type="http://schemas.openxmlformats.org/officeDocument/2006/relationships/hyperlink" Target="https://clashofclans.fandom.com/wiki/Barracks" TargetMode="External"/><Relationship Id="rId747" Type="http://schemas.openxmlformats.org/officeDocument/2006/relationships/hyperlink" Target="https://clashofclans.fandom.com/wiki/Walls/Home_Village" TargetMode="External"/><Relationship Id="rId954" Type="http://schemas.openxmlformats.org/officeDocument/2006/relationships/hyperlink" Target="https://clashofclans.fandom.com/wiki/Army" TargetMode="External"/><Relationship Id="rId1377" Type="http://schemas.openxmlformats.org/officeDocument/2006/relationships/hyperlink" Target="https://clashofclans.fandom.com/wiki/Dark_Barracks" TargetMode="External"/><Relationship Id="rId1584" Type="http://schemas.openxmlformats.org/officeDocument/2006/relationships/hyperlink" Target="https://clashofclans.fandom.com/wiki/Clan_Castle" TargetMode="External"/><Relationship Id="rId1791" Type="http://schemas.openxmlformats.org/officeDocument/2006/relationships/hyperlink" Target="https://clashofclans.fandom.com/wiki/Troops" TargetMode="External"/><Relationship Id="rId2428" Type="http://schemas.openxmlformats.org/officeDocument/2006/relationships/hyperlink" Target="https://clashofclans.fandom.com/wiki/Spell_Factory" TargetMode="External"/><Relationship Id="rId2635" Type="http://schemas.openxmlformats.org/officeDocument/2006/relationships/hyperlink" Target="https://clashofclans.fandom.com/wiki/Laboratory" TargetMode="External"/><Relationship Id="rId2842" Type="http://schemas.openxmlformats.org/officeDocument/2006/relationships/hyperlink" Target="https://clashofclans.fandom.com/wiki/Hidden_Tesla/Home_Village" TargetMode="External"/><Relationship Id="rId83" Type="http://schemas.openxmlformats.org/officeDocument/2006/relationships/hyperlink" Target="https://clashofclans.fandom.com/wiki/Barbarian_King_Altar" TargetMode="External"/><Relationship Id="rId607" Type="http://schemas.openxmlformats.org/officeDocument/2006/relationships/hyperlink" Target="https://clashofclans.fandom.com/wiki/Wizard_Tower" TargetMode="External"/><Relationship Id="rId814" Type="http://schemas.openxmlformats.org/officeDocument/2006/relationships/hyperlink" Target="https://clashofclans.fandom.com/wiki/Air_Defense" TargetMode="External"/><Relationship Id="rId1237" Type="http://schemas.openxmlformats.org/officeDocument/2006/relationships/hyperlink" Target="https://clashofclans.fandom.com/wiki/Heroes" TargetMode="External"/><Relationship Id="rId1444" Type="http://schemas.openxmlformats.org/officeDocument/2006/relationships/hyperlink" Target="https://clashofclans.fandom.com/wiki/Archer_Tower" TargetMode="External"/><Relationship Id="rId1651" Type="http://schemas.openxmlformats.org/officeDocument/2006/relationships/hyperlink" Target="https://clashofclans.fandom.com/wiki/Rage_Spell" TargetMode="External"/><Relationship Id="rId1889" Type="http://schemas.openxmlformats.org/officeDocument/2006/relationships/hyperlink" Target="https://clashofclans.fandom.com/wiki/Clan_Castle" TargetMode="External"/><Relationship Id="rId2702" Type="http://schemas.openxmlformats.org/officeDocument/2006/relationships/hyperlink" Target="https://clashofclans.fandom.com/wiki/Troops" TargetMode="External"/><Relationship Id="rId1304" Type="http://schemas.openxmlformats.org/officeDocument/2006/relationships/hyperlink" Target="https://clashofclans.fandom.com/wiki/Rage_Spell" TargetMode="External"/><Relationship Id="rId1511" Type="http://schemas.openxmlformats.org/officeDocument/2006/relationships/hyperlink" Target="https://clashofclans.fandom.com/wiki/Town_Hall" TargetMode="External"/><Relationship Id="rId1749" Type="http://schemas.openxmlformats.org/officeDocument/2006/relationships/hyperlink" Target="https://clashofclans.fandom.com/wiki/Lava_Hound" TargetMode="External"/><Relationship Id="rId1956" Type="http://schemas.openxmlformats.org/officeDocument/2006/relationships/image" Target="media/image171.png"/><Relationship Id="rId3171" Type="http://schemas.openxmlformats.org/officeDocument/2006/relationships/image" Target="media/image299.png"/><Relationship Id="rId4015" Type="http://schemas.openxmlformats.org/officeDocument/2006/relationships/hyperlink" Target="https://clashofclans.fandom.com/wiki/Defensive_Buildings" TargetMode="External"/><Relationship Id="rId1609" Type="http://schemas.openxmlformats.org/officeDocument/2006/relationships/hyperlink" Target="https://clashofclans.fandom.com/wiki/Defensive_Buildings" TargetMode="External"/><Relationship Id="rId1816" Type="http://schemas.openxmlformats.org/officeDocument/2006/relationships/hyperlink" Target="https://clashofclans.fandom.com/wiki/Troops" TargetMode="External"/><Relationship Id="rId3269" Type="http://schemas.openxmlformats.org/officeDocument/2006/relationships/hyperlink" Target="https://clashofclans.fandom.com/wiki/Magic_Items" TargetMode="External"/><Relationship Id="rId3476" Type="http://schemas.openxmlformats.org/officeDocument/2006/relationships/hyperlink" Target="https://clashofclans.fandom.com/wiki/Town_Hall" TargetMode="External"/><Relationship Id="rId3683" Type="http://schemas.openxmlformats.org/officeDocument/2006/relationships/hyperlink" Target="https://clashofclans.fandom.com/wiki/Lava_Hound" TargetMode="External"/><Relationship Id="rId10" Type="http://schemas.openxmlformats.org/officeDocument/2006/relationships/hyperlink" Target="https://clashofclans.fandom.com/wiki/Archer" TargetMode="External"/><Relationship Id="rId397" Type="http://schemas.openxmlformats.org/officeDocument/2006/relationships/hyperlink" Target="https://clashofclans.fandom.com/wiki/Resources" TargetMode="External"/><Relationship Id="rId2078" Type="http://schemas.openxmlformats.org/officeDocument/2006/relationships/hyperlink" Target="https://clashofclans.fandom.com/wiki/Troop_Movement_Speed" TargetMode="External"/><Relationship Id="rId2285" Type="http://schemas.openxmlformats.org/officeDocument/2006/relationships/hyperlink" Target="https://clashofclans.fandom.com/wiki/Troops" TargetMode="External"/><Relationship Id="rId2492" Type="http://schemas.openxmlformats.org/officeDocument/2006/relationships/hyperlink" Target="https://clashofclans.fandom.com/wiki/Dragon" TargetMode="External"/><Relationship Id="rId3031" Type="http://schemas.openxmlformats.org/officeDocument/2006/relationships/hyperlink" Target="https://clashofclans.fandom.com/wiki/Minion" TargetMode="External"/><Relationship Id="rId3129" Type="http://schemas.openxmlformats.org/officeDocument/2006/relationships/hyperlink" Target="https://clashofclans.fandom.com/wiki/Mortar" TargetMode="External"/><Relationship Id="rId3336" Type="http://schemas.openxmlformats.org/officeDocument/2006/relationships/hyperlink" Target="https://clashofclans.fandom.com/wiki/Town_Hall" TargetMode="External"/><Relationship Id="rId3890" Type="http://schemas.openxmlformats.org/officeDocument/2006/relationships/hyperlink" Target="https://clashofclans.fandom.com/wiki/Resources" TargetMode="External"/><Relationship Id="rId3988" Type="http://schemas.openxmlformats.org/officeDocument/2006/relationships/hyperlink" Target="https://clashofclans.fandom.com/wiki/Inferno_Tower" TargetMode="External"/><Relationship Id="rId257" Type="http://schemas.openxmlformats.org/officeDocument/2006/relationships/hyperlink" Target="https://clashofclans.fandom.com/wiki/Archer" TargetMode="External"/><Relationship Id="rId464" Type="http://schemas.openxmlformats.org/officeDocument/2006/relationships/hyperlink" Target="https://clashofclans.fandom.com/wiki/Army" TargetMode="External"/><Relationship Id="rId1094" Type="http://schemas.openxmlformats.org/officeDocument/2006/relationships/hyperlink" Target="https://clashofclans.fandom.com/wiki/Troops" TargetMode="External"/><Relationship Id="rId2145" Type="http://schemas.openxmlformats.org/officeDocument/2006/relationships/hyperlink" Target="https://clashofclans.fandom.com/wiki/Inferno_Tower" TargetMode="External"/><Relationship Id="rId2797" Type="http://schemas.openxmlformats.org/officeDocument/2006/relationships/image" Target="media/image224.png"/><Relationship Id="rId3543" Type="http://schemas.openxmlformats.org/officeDocument/2006/relationships/hyperlink" Target="https://clashofclans.fandom.com/wiki/Town_Hall" TargetMode="External"/><Relationship Id="rId3750" Type="http://schemas.openxmlformats.org/officeDocument/2006/relationships/hyperlink" Target="https://clashofclans.fandom.com/wiki/Clan_Castle" TargetMode="External"/><Relationship Id="rId3848" Type="http://schemas.openxmlformats.org/officeDocument/2006/relationships/hyperlink" Target="https://clashofclans.fandom.com/wiki/Giant" TargetMode="External"/><Relationship Id="rId117" Type="http://schemas.openxmlformats.org/officeDocument/2006/relationships/hyperlink" Target="https://clashofclans.fandom.com/wiki/Troops" TargetMode="External"/><Relationship Id="rId671" Type="http://schemas.openxmlformats.org/officeDocument/2006/relationships/hyperlink" Target="https://clashofclans.fandom.com/wiki/Giant" TargetMode="External"/><Relationship Id="rId769" Type="http://schemas.openxmlformats.org/officeDocument/2006/relationships/hyperlink" Target="https://clashofclans.fandom.com/wiki/Defensive_Buildings" TargetMode="External"/><Relationship Id="rId976" Type="http://schemas.openxmlformats.org/officeDocument/2006/relationships/hyperlink" Target="https://clashofclans.fandom.com/wiki/Army" TargetMode="External"/><Relationship Id="rId1399" Type="http://schemas.openxmlformats.org/officeDocument/2006/relationships/hyperlink" Target="https://clashofclans.fandom.com/wiki/Skeleton_Trap" TargetMode="External"/><Relationship Id="rId2352" Type="http://schemas.openxmlformats.org/officeDocument/2006/relationships/hyperlink" Target="https://clashofclans.fandom.com/wiki/Barbarian" TargetMode="External"/><Relationship Id="rId2657" Type="http://schemas.openxmlformats.org/officeDocument/2006/relationships/hyperlink" Target="https://clashofclans.fandom.com/wiki/Wizard_Tower" TargetMode="External"/><Relationship Id="rId3403" Type="http://schemas.openxmlformats.org/officeDocument/2006/relationships/hyperlink" Target="https://clashofclans.fandom.com/wiki/Mortar" TargetMode="External"/><Relationship Id="rId3610" Type="http://schemas.openxmlformats.org/officeDocument/2006/relationships/hyperlink" Target="https://clashofclans.fandom.com/wiki/Gems" TargetMode="External"/><Relationship Id="rId324" Type="http://schemas.openxmlformats.org/officeDocument/2006/relationships/hyperlink" Target="https://clashofclans.fandom.com/wiki/Heroes" TargetMode="External"/><Relationship Id="rId531" Type="http://schemas.openxmlformats.org/officeDocument/2006/relationships/hyperlink" Target="https://clashofclans.fandom.com/wiki/Archer" TargetMode="External"/><Relationship Id="rId629" Type="http://schemas.openxmlformats.org/officeDocument/2006/relationships/hyperlink" Target="https://clashofclans.fandom.com/wiki/Builder%27s_Hut" TargetMode="External"/><Relationship Id="rId1161" Type="http://schemas.openxmlformats.org/officeDocument/2006/relationships/hyperlink" Target="https://clashofclans.fandom.com/wiki/Resources" TargetMode="External"/><Relationship Id="rId1259" Type="http://schemas.openxmlformats.org/officeDocument/2006/relationships/hyperlink" Target="https://clashofclans.fandom.com/wiki/Clan_Castle" TargetMode="External"/><Relationship Id="rId1466" Type="http://schemas.openxmlformats.org/officeDocument/2006/relationships/hyperlink" Target="https://clashofclans.fandom.com/wiki/Seeking_Air_Mine" TargetMode="External"/><Relationship Id="rId2005" Type="http://schemas.openxmlformats.org/officeDocument/2006/relationships/hyperlink" Target="https://clashofclans.fandom.com/wiki/Giant" TargetMode="External"/><Relationship Id="rId2212" Type="http://schemas.openxmlformats.org/officeDocument/2006/relationships/hyperlink" Target="https://clashofclans.fandom.com/wiki/Clan_Castle" TargetMode="External"/><Relationship Id="rId2864" Type="http://schemas.openxmlformats.org/officeDocument/2006/relationships/hyperlink" Target="https://clashofclans.fandom.com/wiki/Magic_Items" TargetMode="External"/><Relationship Id="rId3708" Type="http://schemas.openxmlformats.org/officeDocument/2006/relationships/hyperlink" Target="https://clashofclans.fandom.com/wiki/Dragon" TargetMode="External"/><Relationship Id="rId3915" Type="http://schemas.openxmlformats.org/officeDocument/2006/relationships/hyperlink" Target="https://clashofclans.fandom.com/wiki/Golem" TargetMode="External"/><Relationship Id="rId836" Type="http://schemas.openxmlformats.org/officeDocument/2006/relationships/hyperlink" Target="https://clashofclans.fandom.com/wiki/Category:Air_Troops" TargetMode="External"/><Relationship Id="rId1021" Type="http://schemas.openxmlformats.org/officeDocument/2006/relationships/hyperlink" Target="https://clashofclans.fandom.com/wiki/Air_Defense" TargetMode="External"/><Relationship Id="rId1119" Type="http://schemas.openxmlformats.org/officeDocument/2006/relationships/hyperlink" Target="https://clashofclans.fandom.com/wiki/Barbarian" TargetMode="External"/><Relationship Id="rId1673" Type="http://schemas.openxmlformats.org/officeDocument/2006/relationships/hyperlink" Target="https://clashofclans.fandom.com/wiki/Clan_Castle" TargetMode="External"/><Relationship Id="rId1880" Type="http://schemas.openxmlformats.org/officeDocument/2006/relationships/hyperlink" Target="https://clashofclans.fandom.com/wiki/Wall_Breaker" TargetMode="External"/><Relationship Id="rId1978" Type="http://schemas.openxmlformats.org/officeDocument/2006/relationships/hyperlink" Target="https://clashofclans.fandom.com/wiki/Defensive_Buildings" TargetMode="External"/><Relationship Id="rId2517" Type="http://schemas.openxmlformats.org/officeDocument/2006/relationships/hyperlink" Target="https://clashofclans.fandom.com/wiki/Lightning_Spell" TargetMode="External"/><Relationship Id="rId2724" Type="http://schemas.openxmlformats.org/officeDocument/2006/relationships/hyperlink" Target="https://clashofclans.fandom.com/wiki/Barracks" TargetMode="External"/><Relationship Id="rId2931" Type="http://schemas.openxmlformats.org/officeDocument/2006/relationships/hyperlink" Target="https://clashofclans.fandom.com/wiki/Troops" TargetMode="External"/><Relationship Id="rId903" Type="http://schemas.openxmlformats.org/officeDocument/2006/relationships/hyperlink" Target="https://clashofclans.fandom.com/wiki/Skeleton_Trap" TargetMode="External"/><Relationship Id="rId1326" Type="http://schemas.openxmlformats.org/officeDocument/2006/relationships/hyperlink" Target="https://clashofclans.fandom.com/wiki/Traps" TargetMode="External"/><Relationship Id="rId1533" Type="http://schemas.openxmlformats.org/officeDocument/2006/relationships/hyperlink" Target="https://clashofclans.fandom.com/wiki/Giant_Bomb" TargetMode="External"/><Relationship Id="rId1740" Type="http://schemas.openxmlformats.org/officeDocument/2006/relationships/hyperlink" Target="https://clashofclans.fandom.com/wiki/Inferno_Tower" TargetMode="External"/><Relationship Id="rId3193" Type="http://schemas.openxmlformats.org/officeDocument/2006/relationships/hyperlink" Target="https://clashofclans.fandom.com/wiki/Archer" TargetMode="External"/><Relationship Id="rId4037" Type="http://schemas.openxmlformats.org/officeDocument/2006/relationships/image" Target="media/image394.png"/><Relationship Id="rId32" Type="http://schemas.openxmlformats.org/officeDocument/2006/relationships/hyperlink" Target="https://clashofclans.fandom.com/wiki/P.E.K.K.A" TargetMode="External"/><Relationship Id="rId1600" Type="http://schemas.openxmlformats.org/officeDocument/2006/relationships/hyperlink" Target="https://clashofclans.fandom.com/wiki/Giant_Bomb" TargetMode="External"/><Relationship Id="rId1838" Type="http://schemas.openxmlformats.org/officeDocument/2006/relationships/hyperlink" Target="https://clashofclans.fandom.com/wiki/Troops" TargetMode="External"/><Relationship Id="rId3053" Type="http://schemas.openxmlformats.org/officeDocument/2006/relationships/hyperlink" Target="https://clashofclans.fandom.com/wiki/Defensive_Buildings" TargetMode="External"/><Relationship Id="rId3260" Type="http://schemas.openxmlformats.org/officeDocument/2006/relationships/hyperlink" Target="https://clashofclans.fandom.com/wiki/Wizard" TargetMode="External"/><Relationship Id="rId3498" Type="http://schemas.openxmlformats.org/officeDocument/2006/relationships/hyperlink" Target="https://clashofclans.fandom.com/wiki/Giant" TargetMode="External"/><Relationship Id="rId181" Type="http://schemas.openxmlformats.org/officeDocument/2006/relationships/hyperlink" Target="https://clashofclans.fandom.com/wiki/Heroes" TargetMode="External"/><Relationship Id="rId1905" Type="http://schemas.openxmlformats.org/officeDocument/2006/relationships/hyperlink" Target="https://clashofclans.fandom.com/wiki/Resources" TargetMode="External"/><Relationship Id="rId3120" Type="http://schemas.openxmlformats.org/officeDocument/2006/relationships/hyperlink" Target="https://clashofclans.fandom.com/wiki/Archer_Tower" TargetMode="External"/><Relationship Id="rId3358" Type="http://schemas.openxmlformats.org/officeDocument/2006/relationships/hyperlink" Target="https://clashofclans.fandom.com/wiki/Town_Hall" TargetMode="External"/><Relationship Id="rId3565" Type="http://schemas.openxmlformats.org/officeDocument/2006/relationships/hyperlink" Target="https://clashofclans.fandom.com/wiki/Magic_Items" TargetMode="External"/><Relationship Id="rId3772" Type="http://schemas.openxmlformats.org/officeDocument/2006/relationships/hyperlink" Target="https://clashofclans.fandom.com/wiki/Dragon" TargetMode="External"/><Relationship Id="rId279" Type="http://schemas.openxmlformats.org/officeDocument/2006/relationships/hyperlink" Target="https://clashofclans.fandom.com/wiki/Clan_Castle" TargetMode="External"/><Relationship Id="rId486" Type="http://schemas.openxmlformats.org/officeDocument/2006/relationships/hyperlink" Target="https://clashofclans.fandom.com/wiki/Goblin" TargetMode="External"/><Relationship Id="rId693" Type="http://schemas.openxmlformats.org/officeDocument/2006/relationships/hyperlink" Target="https://clashofclans.fandom.com/wiki/Builder%27s_Hut" TargetMode="External"/><Relationship Id="rId2167" Type="http://schemas.openxmlformats.org/officeDocument/2006/relationships/hyperlink" Target="https://clashofclans.fandom.com/wiki/Buildings" TargetMode="External"/><Relationship Id="rId2374" Type="http://schemas.openxmlformats.org/officeDocument/2006/relationships/hyperlink" Target="https://clashofclans.fandom.com/wiki/Resources" TargetMode="External"/><Relationship Id="rId2581" Type="http://schemas.openxmlformats.org/officeDocument/2006/relationships/hyperlink" Target="https://clashofclans.fandom.com/wiki/Troop_Movement_Speed" TargetMode="External"/><Relationship Id="rId3218" Type="http://schemas.openxmlformats.org/officeDocument/2006/relationships/hyperlink" Target="https://clashofclans.fandom.com/wiki/Resource_Buildings" TargetMode="External"/><Relationship Id="rId3425" Type="http://schemas.openxmlformats.org/officeDocument/2006/relationships/image" Target="media/image330.png"/><Relationship Id="rId3632" Type="http://schemas.openxmlformats.org/officeDocument/2006/relationships/hyperlink" Target="https://clashofclans.fandom.com/wiki/Troops" TargetMode="External"/><Relationship Id="rId139" Type="http://schemas.openxmlformats.org/officeDocument/2006/relationships/hyperlink" Target="https://clashofclans.fandom.com/wiki/Archer_Queen" TargetMode="External"/><Relationship Id="rId346" Type="http://schemas.openxmlformats.org/officeDocument/2006/relationships/hyperlink" Target="https://clashofclans.fandom.com/wiki/Builder%27s_Hut" TargetMode="External"/><Relationship Id="rId553" Type="http://schemas.openxmlformats.org/officeDocument/2006/relationships/hyperlink" Target="https://clashofclans.fandom.com/wiki/Troops" TargetMode="External"/><Relationship Id="rId760" Type="http://schemas.openxmlformats.org/officeDocument/2006/relationships/hyperlink" Target="https://clashofclans.fandom.com/wiki/Barracks" TargetMode="External"/><Relationship Id="rId998" Type="http://schemas.openxmlformats.org/officeDocument/2006/relationships/hyperlink" Target="https://clashofclans.fandom.com/wiki/Healing_Spell" TargetMode="External"/><Relationship Id="rId1183" Type="http://schemas.openxmlformats.org/officeDocument/2006/relationships/hyperlink" Target="https://clashofclans.fandom.com/wiki/Defensive_Buildings" TargetMode="External"/><Relationship Id="rId1390" Type="http://schemas.openxmlformats.org/officeDocument/2006/relationships/hyperlink" Target="https://clashofclans.fandom.com/wiki/Goblin" TargetMode="External"/><Relationship Id="rId2027" Type="http://schemas.openxmlformats.org/officeDocument/2006/relationships/hyperlink" Target="https://clashofclans.fandom.com/wiki/Clone_Spell" TargetMode="External"/><Relationship Id="rId2234" Type="http://schemas.openxmlformats.org/officeDocument/2006/relationships/hyperlink" Target="https://clashofclans.fandom.com/wiki/Bomb" TargetMode="External"/><Relationship Id="rId2441" Type="http://schemas.openxmlformats.org/officeDocument/2006/relationships/hyperlink" Target="https://clashofclans.fandom.com/wiki/Golem" TargetMode="External"/><Relationship Id="rId2679" Type="http://schemas.openxmlformats.org/officeDocument/2006/relationships/hyperlink" Target="https://clashofclans.fandom.com/wiki/Troops" TargetMode="External"/><Relationship Id="rId2886" Type="http://schemas.openxmlformats.org/officeDocument/2006/relationships/image" Target="media/image254.png"/><Relationship Id="rId3937" Type="http://schemas.openxmlformats.org/officeDocument/2006/relationships/hyperlink" Target="https://clashofclans.fandom.com/wiki/Barbarian" TargetMode="External"/><Relationship Id="rId206" Type="http://schemas.openxmlformats.org/officeDocument/2006/relationships/hyperlink" Target="https://clashofclans.fandom.com/wiki/Earthquake_Spell" TargetMode="External"/><Relationship Id="rId413" Type="http://schemas.openxmlformats.org/officeDocument/2006/relationships/hyperlink" Target="https://clashofclans.fandom.com/wiki/Army" TargetMode="External"/><Relationship Id="rId858" Type="http://schemas.openxmlformats.org/officeDocument/2006/relationships/hyperlink" Target="https://clashofclans.fandom.com/wiki/Healing_Spell" TargetMode="External"/><Relationship Id="rId1043" Type="http://schemas.openxmlformats.org/officeDocument/2006/relationships/hyperlink" Target="https://clashofclans.fandom.com/wiki/Rage_Spell" TargetMode="External"/><Relationship Id="rId1488" Type="http://schemas.openxmlformats.org/officeDocument/2006/relationships/hyperlink" Target="https://clashofclans.fandom.com/wiki/Resources" TargetMode="External"/><Relationship Id="rId1695" Type="http://schemas.openxmlformats.org/officeDocument/2006/relationships/hyperlink" Target="https://clashofclans.fandom.com/wiki/Laboratory" TargetMode="External"/><Relationship Id="rId2539" Type="http://schemas.openxmlformats.org/officeDocument/2006/relationships/hyperlink" Target="https://clashofclans.fandom.com/wiki/Resources" TargetMode="External"/><Relationship Id="rId2746" Type="http://schemas.openxmlformats.org/officeDocument/2006/relationships/hyperlink" Target="https://clashofclans.fandom.com/wiki/Town_Hall" TargetMode="External"/><Relationship Id="rId2953" Type="http://schemas.openxmlformats.org/officeDocument/2006/relationships/hyperlink" Target="https://clashofclans.fandom.com/wiki/Category:Air_Troops" TargetMode="External"/><Relationship Id="rId620" Type="http://schemas.openxmlformats.org/officeDocument/2006/relationships/hyperlink" Target="https://clashofclans.fandom.com/wiki/Town_Hall" TargetMode="External"/><Relationship Id="rId718" Type="http://schemas.openxmlformats.org/officeDocument/2006/relationships/hyperlink" Target="https://clashofclans.fandom.com/wiki/Healer" TargetMode="External"/><Relationship Id="rId925" Type="http://schemas.openxmlformats.org/officeDocument/2006/relationships/hyperlink" Target="https://clashofclans.fandom.com/wiki/Giant" TargetMode="External"/><Relationship Id="rId1250" Type="http://schemas.openxmlformats.org/officeDocument/2006/relationships/hyperlink" Target="https://clashofclans.fandom.com/wiki/Category:Ground_Troops" TargetMode="External"/><Relationship Id="rId1348" Type="http://schemas.openxmlformats.org/officeDocument/2006/relationships/hyperlink" Target="https://clashofclans.fandom.com/wiki/Wizard" TargetMode="External"/><Relationship Id="rId1555" Type="http://schemas.openxmlformats.org/officeDocument/2006/relationships/hyperlink" Target="https://clashofclans.fandom.com/wiki/Poison_Spell" TargetMode="External"/><Relationship Id="rId1762" Type="http://schemas.openxmlformats.org/officeDocument/2006/relationships/hyperlink" Target="https://clashofclans.fandom.com/wiki/Balloon" TargetMode="External"/><Relationship Id="rId2301" Type="http://schemas.openxmlformats.org/officeDocument/2006/relationships/hyperlink" Target="https://clashofclans.fandom.com/wiki/P.E.K.K.A" TargetMode="External"/><Relationship Id="rId2606" Type="http://schemas.openxmlformats.org/officeDocument/2006/relationships/hyperlink" Target="https://clashofclans.fandom.com/wiki/Troops" TargetMode="External"/><Relationship Id="rId4059" Type="http://schemas.openxmlformats.org/officeDocument/2006/relationships/theme" Target="theme/theme1.xml"/><Relationship Id="rId1110" Type="http://schemas.openxmlformats.org/officeDocument/2006/relationships/hyperlink" Target="https://clashofclans.fandom.com/wiki/Balloon" TargetMode="External"/><Relationship Id="rId1208" Type="http://schemas.openxmlformats.org/officeDocument/2006/relationships/hyperlink" Target="https://clashofclans.fandom.com/wiki/Barracks" TargetMode="External"/><Relationship Id="rId1415" Type="http://schemas.openxmlformats.org/officeDocument/2006/relationships/hyperlink" Target="https://clashofclans.fandom.com/wiki/Seeking_Air_Mine" TargetMode="External"/><Relationship Id="rId2813" Type="http://schemas.openxmlformats.org/officeDocument/2006/relationships/image" Target="media/image240.png"/><Relationship Id="rId54" Type="http://schemas.openxmlformats.org/officeDocument/2006/relationships/hyperlink" Target="https://clashofclans.fandom.com/wiki/Archer_Queen_Altar" TargetMode="External"/><Relationship Id="rId1622" Type="http://schemas.openxmlformats.org/officeDocument/2006/relationships/image" Target="media/image146.png"/><Relationship Id="rId1927" Type="http://schemas.openxmlformats.org/officeDocument/2006/relationships/hyperlink" Target="https://clashofclans.fandom.com/wiki/Witch" TargetMode="External"/><Relationship Id="rId3075" Type="http://schemas.openxmlformats.org/officeDocument/2006/relationships/hyperlink" Target="https://clashofclans.fandom.com/wiki/Experience" TargetMode="External"/><Relationship Id="rId3282" Type="http://schemas.openxmlformats.org/officeDocument/2006/relationships/image" Target="media/image311.png"/><Relationship Id="rId2091" Type="http://schemas.openxmlformats.org/officeDocument/2006/relationships/hyperlink" Target="https://clashofclans.fandom.com/wiki/Troops" TargetMode="External"/><Relationship Id="rId2189" Type="http://schemas.openxmlformats.org/officeDocument/2006/relationships/hyperlink" Target="https://clashofclans.fandom.com/wiki/Air_Defense" TargetMode="External"/><Relationship Id="rId3142" Type="http://schemas.openxmlformats.org/officeDocument/2006/relationships/hyperlink" Target="https://clashofclans.fandom.com/wiki/Healer" TargetMode="External"/><Relationship Id="rId3587" Type="http://schemas.openxmlformats.org/officeDocument/2006/relationships/hyperlink" Target="https://clashofclans.fandom.com/wiki/Dragon" TargetMode="External"/><Relationship Id="rId3794" Type="http://schemas.openxmlformats.org/officeDocument/2006/relationships/hyperlink" Target="https://clashofclans.fandom.com/wiki/Category:Air_Troops" TargetMode="External"/><Relationship Id="rId270" Type="http://schemas.openxmlformats.org/officeDocument/2006/relationships/hyperlink" Target="http://en.wikipedia.org/wiki/claymore" TargetMode="External"/><Relationship Id="rId2396" Type="http://schemas.openxmlformats.org/officeDocument/2006/relationships/hyperlink" Target="https://clashofclans.fandom.com/wiki/Air_Defense" TargetMode="External"/><Relationship Id="rId3002" Type="http://schemas.openxmlformats.org/officeDocument/2006/relationships/image" Target="media/image283.png"/><Relationship Id="rId3447" Type="http://schemas.openxmlformats.org/officeDocument/2006/relationships/hyperlink" Target="https://clashofclans.fandom.com/wiki/Hog_Rider" TargetMode="External"/><Relationship Id="rId3654" Type="http://schemas.openxmlformats.org/officeDocument/2006/relationships/hyperlink" Target="https://clashofclans.fandom.com/wiki/Bomb" TargetMode="External"/><Relationship Id="rId3861" Type="http://schemas.openxmlformats.org/officeDocument/2006/relationships/hyperlink" Target="https://clashofclans.fandom.com/wiki/Defensive_Buildings" TargetMode="External"/><Relationship Id="rId130" Type="http://schemas.openxmlformats.org/officeDocument/2006/relationships/hyperlink" Target="https://clashofclans.fandom.com/wiki/Barbarian" TargetMode="External"/><Relationship Id="rId368" Type="http://schemas.openxmlformats.org/officeDocument/2006/relationships/hyperlink" Target="https://clashofclans.fandom.com/wiki/Walls" TargetMode="External"/><Relationship Id="rId575" Type="http://schemas.openxmlformats.org/officeDocument/2006/relationships/hyperlink" Target="https://clashofclans.fandom.com/wiki/Traps" TargetMode="External"/><Relationship Id="rId782" Type="http://schemas.openxmlformats.org/officeDocument/2006/relationships/hyperlink" Target="https://clashofclans.fandom.com/wiki/Defensive_Buildings" TargetMode="External"/><Relationship Id="rId2049" Type="http://schemas.openxmlformats.org/officeDocument/2006/relationships/hyperlink" Target="https://clashofclans.fandom.com/wiki/Laboratory" TargetMode="External"/><Relationship Id="rId2256" Type="http://schemas.openxmlformats.org/officeDocument/2006/relationships/hyperlink" Target="https://clashofclans.fandom.com/wiki/Goblin" TargetMode="External"/><Relationship Id="rId2463" Type="http://schemas.openxmlformats.org/officeDocument/2006/relationships/hyperlink" Target="https://clashofclans.fandom.com/wiki/Resources" TargetMode="External"/><Relationship Id="rId2670" Type="http://schemas.openxmlformats.org/officeDocument/2006/relationships/hyperlink" Target="https://clashofclans.fandom.com/wiki/Minion" TargetMode="External"/><Relationship Id="rId3307" Type="http://schemas.openxmlformats.org/officeDocument/2006/relationships/hyperlink" Target="https://clashofclans.fandom.com/wiki/Traps" TargetMode="External"/><Relationship Id="rId3514" Type="http://schemas.openxmlformats.org/officeDocument/2006/relationships/hyperlink" Target="https://clashofclans.fandom.com/wiki/Builder" TargetMode="External"/><Relationship Id="rId3721" Type="http://schemas.openxmlformats.org/officeDocument/2006/relationships/hyperlink" Target="https://clashofclans.fandom.com/wiki/Builder%27s_Hut" TargetMode="External"/><Relationship Id="rId3959" Type="http://schemas.openxmlformats.org/officeDocument/2006/relationships/hyperlink" Target="https://clashofclans.fandom.com/wiki/X-Bow" TargetMode="External"/><Relationship Id="rId228" Type="http://schemas.openxmlformats.org/officeDocument/2006/relationships/hyperlink" Target="https://clashofclans.fandom.com/wiki/Army" TargetMode="External"/><Relationship Id="rId435" Type="http://schemas.openxmlformats.org/officeDocument/2006/relationships/hyperlink" Target="https://clashofclans.fandom.com/wiki/Archer" TargetMode="External"/><Relationship Id="rId642" Type="http://schemas.openxmlformats.org/officeDocument/2006/relationships/hyperlink" Target="https://clashofclans.fandom.com/wiki/Resources" TargetMode="External"/><Relationship Id="rId1065" Type="http://schemas.openxmlformats.org/officeDocument/2006/relationships/hyperlink" Target="https://clashofclans.fandom.com/wiki/Clan_Castle" TargetMode="External"/><Relationship Id="rId1272" Type="http://schemas.openxmlformats.org/officeDocument/2006/relationships/hyperlink" Target="https://clashofclans.fandom.com/wiki/Resources" TargetMode="External"/><Relationship Id="rId2116" Type="http://schemas.openxmlformats.org/officeDocument/2006/relationships/image" Target="media/image183.png"/><Relationship Id="rId2323" Type="http://schemas.openxmlformats.org/officeDocument/2006/relationships/hyperlink" Target="https://clashofclans.fandom.com/wiki/Laboratory" TargetMode="External"/><Relationship Id="rId2530" Type="http://schemas.openxmlformats.org/officeDocument/2006/relationships/hyperlink" Target="https://clashofclans.fandom.com/wiki/Air_Defense" TargetMode="External"/><Relationship Id="rId2768" Type="http://schemas.openxmlformats.org/officeDocument/2006/relationships/hyperlink" Target="https://clashofclans.fandom.com/wiki/Version_History" TargetMode="External"/><Relationship Id="rId2975" Type="http://schemas.openxmlformats.org/officeDocument/2006/relationships/hyperlink" Target="https://clashofclans.fandom.com/wiki/Magic_Items" TargetMode="External"/><Relationship Id="rId3819" Type="http://schemas.openxmlformats.org/officeDocument/2006/relationships/hyperlink" Target="https://clashofclans.fandom.com/wiki/Magic_Items" TargetMode="External"/><Relationship Id="rId502" Type="http://schemas.openxmlformats.org/officeDocument/2006/relationships/hyperlink" Target="https://clashofclans.fandom.com/wiki/Witch" TargetMode="External"/><Relationship Id="rId947" Type="http://schemas.openxmlformats.org/officeDocument/2006/relationships/hyperlink" Target="https://clashofclans.fandom.com/wiki/Villager" TargetMode="External"/><Relationship Id="rId1132" Type="http://schemas.openxmlformats.org/officeDocument/2006/relationships/hyperlink" Target="https://clashofclans.fandom.com/wiki/Barbarian" TargetMode="External"/><Relationship Id="rId1577" Type="http://schemas.openxmlformats.org/officeDocument/2006/relationships/hyperlink" Target="https://clashofclans.fandom.com/wiki/Giant_Bomb" TargetMode="External"/><Relationship Id="rId1784" Type="http://schemas.openxmlformats.org/officeDocument/2006/relationships/hyperlink" Target="https://clashofclans.fandom.com/wiki/Golem" TargetMode="External"/><Relationship Id="rId1991" Type="http://schemas.openxmlformats.org/officeDocument/2006/relationships/hyperlink" Target="https://clashofclans.fandom.com/wiki/Balloon" TargetMode="External"/><Relationship Id="rId2628" Type="http://schemas.openxmlformats.org/officeDocument/2006/relationships/hyperlink" Target="https://clashofclans.fandom.com/wiki/Air_Bomb" TargetMode="External"/><Relationship Id="rId2835" Type="http://schemas.openxmlformats.org/officeDocument/2006/relationships/hyperlink" Target="https://clashofclans.fandom.com/wiki/Category:Air_Troops" TargetMode="External"/><Relationship Id="rId76" Type="http://schemas.openxmlformats.org/officeDocument/2006/relationships/image" Target="media/image7.png"/><Relationship Id="rId807" Type="http://schemas.openxmlformats.org/officeDocument/2006/relationships/hyperlink" Target="https://clashofclans.fandom.com/wiki/Single_Player_Campaign" TargetMode="External"/><Relationship Id="rId1437" Type="http://schemas.openxmlformats.org/officeDocument/2006/relationships/hyperlink" Target="https://clashofclans.fandom.com/wiki/Air_Bomb" TargetMode="External"/><Relationship Id="rId1644" Type="http://schemas.openxmlformats.org/officeDocument/2006/relationships/hyperlink" Target="https://clashofclans.fandom.com/wiki/P.E.K.K.A" TargetMode="External"/><Relationship Id="rId1851" Type="http://schemas.openxmlformats.org/officeDocument/2006/relationships/hyperlink" Target="https://clashofclans.fandom.com/wiki/Wizard_Tower" TargetMode="External"/><Relationship Id="rId2902" Type="http://schemas.openxmlformats.org/officeDocument/2006/relationships/image" Target="media/image270.png"/><Relationship Id="rId3097" Type="http://schemas.openxmlformats.org/officeDocument/2006/relationships/hyperlink" Target="https://clashofclans.fandom.com/wiki/Town_Hall" TargetMode="External"/><Relationship Id="rId4050" Type="http://schemas.openxmlformats.org/officeDocument/2006/relationships/hyperlink" Target="https://clashofclans.fandom.com/wiki/Hidden_Tesla/Home_Village" TargetMode="External"/><Relationship Id="rId1504" Type="http://schemas.openxmlformats.org/officeDocument/2006/relationships/hyperlink" Target="https://clashofclans.fandom.com/wiki/Skeleton_Trap" TargetMode="External"/><Relationship Id="rId1711" Type="http://schemas.openxmlformats.org/officeDocument/2006/relationships/hyperlink" Target="https://clashofclans.fandom.com/wiki/Defensive_Buildings" TargetMode="External"/><Relationship Id="rId1949" Type="http://schemas.openxmlformats.org/officeDocument/2006/relationships/hyperlink" Target="https://clashofclans.fandom.com/wiki/Skeleton_Trap" TargetMode="External"/><Relationship Id="rId3164" Type="http://schemas.openxmlformats.org/officeDocument/2006/relationships/hyperlink" Target="https://clashofclans.fandom.com/wiki/Experience" TargetMode="External"/><Relationship Id="rId4008" Type="http://schemas.openxmlformats.org/officeDocument/2006/relationships/hyperlink" Target="https://clashofclans.fandom.com/wiki/Town_Hall" TargetMode="External"/><Relationship Id="rId292" Type="http://schemas.openxmlformats.org/officeDocument/2006/relationships/image" Target="media/image25.png"/><Relationship Id="rId1809" Type="http://schemas.openxmlformats.org/officeDocument/2006/relationships/hyperlink" Target="https://clashofclans.fandom.com/wiki/Golem" TargetMode="External"/><Relationship Id="rId3371" Type="http://schemas.openxmlformats.org/officeDocument/2006/relationships/hyperlink" Target="https://clashofclans.fandom.com/wiki/Defensive_Buildings" TargetMode="External"/><Relationship Id="rId3469" Type="http://schemas.openxmlformats.org/officeDocument/2006/relationships/hyperlink" Target="https://clashofclans.fandom.com/wiki/Magic_Items" TargetMode="External"/><Relationship Id="rId3676" Type="http://schemas.openxmlformats.org/officeDocument/2006/relationships/image" Target="media/image360.png"/><Relationship Id="rId597" Type="http://schemas.openxmlformats.org/officeDocument/2006/relationships/hyperlink" Target="https://clashofclans.fandom.com/wiki/Army" TargetMode="External"/><Relationship Id="rId2180" Type="http://schemas.openxmlformats.org/officeDocument/2006/relationships/hyperlink" Target="https://clashofclans.fandom.com/wiki/Clan_Castle" TargetMode="External"/><Relationship Id="rId2278" Type="http://schemas.openxmlformats.org/officeDocument/2006/relationships/image" Target="media/image188.png"/><Relationship Id="rId2485" Type="http://schemas.openxmlformats.org/officeDocument/2006/relationships/hyperlink" Target="https://clashofclans.fandom.com/wiki/Clan_Castle" TargetMode="External"/><Relationship Id="rId3024" Type="http://schemas.openxmlformats.org/officeDocument/2006/relationships/hyperlink" Target="https://clashofclans.fandom.com/wiki/Town_Hall" TargetMode="External"/><Relationship Id="rId3231" Type="http://schemas.openxmlformats.org/officeDocument/2006/relationships/hyperlink" Target="https://clashofclans.fandom.com/wiki/Healer" TargetMode="External"/><Relationship Id="rId3329" Type="http://schemas.openxmlformats.org/officeDocument/2006/relationships/hyperlink" Target="https://clashofclans.fandom.com/wiki/Defensive_Buildings" TargetMode="External"/><Relationship Id="rId3883" Type="http://schemas.openxmlformats.org/officeDocument/2006/relationships/hyperlink" Target="https://clashofclans.fandom.com/wiki/Magic_Items" TargetMode="External"/><Relationship Id="rId152" Type="http://schemas.openxmlformats.org/officeDocument/2006/relationships/hyperlink" Target="https://clashofclans.fandom.com/wiki/Town_Hall" TargetMode="External"/><Relationship Id="rId457" Type="http://schemas.openxmlformats.org/officeDocument/2006/relationships/hyperlink" Target="https://clashofclans.fandom.com/wiki/Wall_Breaker" TargetMode="External"/><Relationship Id="rId1087" Type="http://schemas.openxmlformats.org/officeDocument/2006/relationships/hyperlink" Target="https://clashofclans.fandom.com/wiki/Walls/Home_Village" TargetMode="External"/><Relationship Id="rId1294" Type="http://schemas.openxmlformats.org/officeDocument/2006/relationships/hyperlink" Target="https://clashofclans.fandom.com/wiki/Wizard" TargetMode="External"/><Relationship Id="rId2040" Type="http://schemas.openxmlformats.org/officeDocument/2006/relationships/hyperlink" Target="https://clashofclans.fandom.com/wiki/Electro_Dragon" TargetMode="External"/><Relationship Id="rId2138" Type="http://schemas.openxmlformats.org/officeDocument/2006/relationships/hyperlink" Target="https://clashofclans.fandom.com/wiki/Mortar" TargetMode="External"/><Relationship Id="rId2692" Type="http://schemas.openxmlformats.org/officeDocument/2006/relationships/hyperlink" Target="https://clashofclans.fandom.com/wiki/Wall_Breaker" TargetMode="External"/><Relationship Id="rId2997" Type="http://schemas.openxmlformats.org/officeDocument/2006/relationships/image" Target="media/image278.png"/><Relationship Id="rId3536" Type="http://schemas.openxmlformats.org/officeDocument/2006/relationships/hyperlink" Target="https://clashofclans.fandom.com/wiki/Goblin" TargetMode="External"/><Relationship Id="rId3743" Type="http://schemas.openxmlformats.org/officeDocument/2006/relationships/hyperlink" Target="https://clashofclans.fandom.com/wiki/Troops" TargetMode="External"/><Relationship Id="rId3950" Type="http://schemas.openxmlformats.org/officeDocument/2006/relationships/hyperlink" Target="https://clashofclans.fandom.com/wiki/Defensive_Buildings" TargetMode="External"/><Relationship Id="rId664" Type="http://schemas.openxmlformats.org/officeDocument/2006/relationships/hyperlink" Target="https://clashofclans.fandom.com/wiki/Troops" TargetMode="External"/><Relationship Id="rId871" Type="http://schemas.openxmlformats.org/officeDocument/2006/relationships/hyperlink" Target="https://clashofclans.fandom.com/wiki/Healer" TargetMode="External"/><Relationship Id="rId969" Type="http://schemas.openxmlformats.org/officeDocument/2006/relationships/hyperlink" Target="https://clashofclans.fandom.com/wiki/Barracks" TargetMode="External"/><Relationship Id="rId1599" Type="http://schemas.openxmlformats.org/officeDocument/2006/relationships/hyperlink" Target="https://clashofclans.fandom.com/wiki/Defensive_Buildings" TargetMode="External"/><Relationship Id="rId2345" Type="http://schemas.openxmlformats.org/officeDocument/2006/relationships/hyperlink" Target="https://clashofclans.fandom.com/wiki/Category:Ground_Troops" TargetMode="External"/><Relationship Id="rId2552" Type="http://schemas.openxmlformats.org/officeDocument/2006/relationships/hyperlink" Target="https://clashofclans.fandom.com/wiki/Balloon" TargetMode="External"/><Relationship Id="rId3603" Type="http://schemas.openxmlformats.org/officeDocument/2006/relationships/hyperlink" Target="https://clashofclans.fandom.com/wiki/Electro_Dragon" TargetMode="External"/><Relationship Id="rId3810" Type="http://schemas.openxmlformats.org/officeDocument/2006/relationships/hyperlink" Target="https://clashofclans.fandom.com/wiki/Freeze_Trap" TargetMode="External"/><Relationship Id="rId317" Type="http://schemas.openxmlformats.org/officeDocument/2006/relationships/image" Target="media/image42.png"/><Relationship Id="rId524" Type="http://schemas.openxmlformats.org/officeDocument/2006/relationships/hyperlink" Target="https://clashofclans.fandom.com/wiki/Town_Hall" TargetMode="External"/><Relationship Id="rId731" Type="http://schemas.openxmlformats.org/officeDocument/2006/relationships/hyperlink" Target="https://clashofclans.fandom.com/wiki/Laboratory" TargetMode="External"/><Relationship Id="rId1154" Type="http://schemas.openxmlformats.org/officeDocument/2006/relationships/hyperlink" Target="https://clashofclans.fandom.com/wiki/Dark_Elixir" TargetMode="External"/><Relationship Id="rId1361" Type="http://schemas.openxmlformats.org/officeDocument/2006/relationships/hyperlink" Target="https://clashofclans.fandom.com/wiki/Resources" TargetMode="External"/><Relationship Id="rId1459" Type="http://schemas.openxmlformats.org/officeDocument/2006/relationships/hyperlink" Target="https://clashofclans.fandom.com/wiki/Dragon" TargetMode="External"/><Relationship Id="rId2205" Type="http://schemas.openxmlformats.org/officeDocument/2006/relationships/hyperlink" Target="https://clashofclans.fandom.com/wiki/Wizard_Tower" TargetMode="External"/><Relationship Id="rId2412" Type="http://schemas.openxmlformats.org/officeDocument/2006/relationships/hyperlink" Target="https://clashofclans.fandom.com/wiki/Dragon" TargetMode="External"/><Relationship Id="rId2857" Type="http://schemas.openxmlformats.org/officeDocument/2006/relationships/hyperlink" Target="https://clashofclans.fandom.com/wiki/Magic_Items" TargetMode="External"/><Relationship Id="rId3908" Type="http://schemas.openxmlformats.org/officeDocument/2006/relationships/hyperlink" Target="https://clashofclans.fandom.com/wiki/Mortar" TargetMode="External"/><Relationship Id="rId98" Type="http://schemas.openxmlformats.org/officeDocument/2006/relationships/hyperlink" Target="https://clashofclans.fandom.com/wiki/Archer_Queen" TargetMode="External"/><Relationship Id="rId829" Type="http://schemas.openxmlformats.org/officeDocument/2006/relationships/hyperlink" Target="https://clashofclans.fandom.com/wiki/Air_Defense" TargetMode="External"/><Relationship Id="rId1014" Type="http://schemas.openxmlformats.org/officeDocument/2006/relationships/hyperlink" Target="https://clashofclans.fandom.com/wiki/Wizard_Tower" TargetMode="External"/><Relationship Id="rId1221" Type="http://schemas.openxmlformats.org/officeDocument/2006/relationships/image" Target="media/image115.png"/><Relationship Id="rId1666" Type="http://schemas.openxmlformats.org/officeDocument/2006/relationships/hyperlink" Target="https://clashofclans.fandom.com/wiki/Wizard" TargetMode="External"/><Relationship Id="rId1873" Type="http://schemas.openxmlformats.org/officeDocument/2006/relationships/hyperlink" Target="https://clashofclans.fandom.com/wiki/Air_Defense" TargetMode="External"/><Relationship Id="rId2717" Type="http://schemas.openxmlformats.org/officeDocument/2006/relationships/hyperlink" Target="https://clashofclans.fandom.com/wiki/Troops" TargetMode="External"/><Relationship Id="rId2924" Type="http://schemas.openxmlformats.org/officeDocument/2006/relationships/hyperlink" Target="https://clashofclans.fandom.com/wiki/Balloon" TargetMode="External"/><Relationship Id="rId1319" Type="http://schemas.openxmlformats.org/officeDocument/2006/relationships/hyperlink" Target="https://clashofclans.fandom.com/wiki/Army" TargetMode="External"/><Relationship Id="rId1526" Type="http://schemas.openxmlformats.org/officeDocument/2006/relationships/hyperlink" Target="https://clashofclans.fandom.com/wiki/Resources" TargetMode="External"/><Relationship Id="rId1733" Type="http://schemas.openxmlformats.org/officeDocument/2006/relationships/hyperlink" Target="https://clashofclans.fandom.com/wiki/Barbarian" TargetMode="External"/><Relationship Id="rId1940" Type="http://schemas.openxmlformats.org/officeDocument/2006/relationships/hyperlink" Target="https://clashofclans.fandom.com/wiki/Skeleton_Barrel" TargetMode="External"/><Relationship Id="rId3186" Type="http://schemas.openxmlformats.org/officeDocument/2006/relationships/hyperlink" Target="https://clashofclans.fandom.com/wiki/Troops" TargetMode="External"/><Relationship Id="rId3393" Type="http://schemas.openxmlformats.org/officeDocument/2006/relationships/hyperlink" Target="https://clashofclans.fandom.com/wiki/Walls" TargetMode="External"/><Relationship Id="rId25" Type="http://schemas.openxmlformats.org/officeDocument/2006/relationships/hyperlink" Target="https://clashofclans.fandom.com/wiki/Dragon" TargetMode="External"/><Relationship Id="rId1800" Type="http://schemas.openxmlformats.org/officeDocument/2006/relationships/hyperlink" Target="https://clashofclans.fandom.com/wiki/Town_Hall" TargetMode="External"/><Relationship Id="rId3046" Type="http://schemas.openxmlformats.org/officeDocument/2006/relationships/hyperlink" Target="https://clashofclans.fandom.com/wiki/Air_Defense" TargetMode="External"/><Relationship Id="rId3253" Type="http://schemas.openxmlformats.org/officeDocument/2006/relationships/hyperlink" Target="https://clashofclans.fandom.com/wiki/Wizard" TargetMode="External"/><Relationship Id="rId3460" Type="http://schemas.openxmlformats.org/officeDocument/2006/relationships/hyperlink" Target="https://clashofclans.fandom.com/wiki/Eagle_Artillery" TargetMode="External"/><Relationship Id="rId3698" Type="http://schemas.openxmlformats.org/officeDocument/2006/relationships/hyperlink" Target="https://clashofclans.fandom.com/wiki/Balloon" TargetMode="External"/><Relationship Id="rId174" Type="http://schemas.openxmlformats.org/officeDocument/2006/relationships/hyperlink" Target="https://clashofclans.fandom.com/wiki/Golem" TargetMode="External"/><Relationship Id="rId381" Type="http://schemas.openxmlformats.org/officeDocument/2006/relationships/hyperlink" Target="https://clashofclans.fandom.com/wiki/Army" TargetMode="External"/><Relationship Id="rId2062" Type="http://schemas.openxmlformats.org/officeDocument/2006/relationships/hyperlink" Target="https://clashofclans.fandom.com/wiki/Skeleton_Trap" TargetMode="External"/><Relationship Id="rId3113" Type="http://schemas.openxmlformats.org/officeDocument/2006/relationships/hyperlink" Target="https://clashofclans.fandom.com/wiki/Minion" TargetMode="External"/><Relationship Id="rId3558" Type="http://schemas.openxmlformats.org/officeDocument/2006/relationships/hyperlink" Target="https://clashofclans.fandom.com/wiki/Defensive_Buildings" TargetMode="External"/><Relationship Id="rId3765" Type="http://schemas.openxmlformats.org/officeDocument/2006/relationships/hyperlink" Target="https://clashofclans.fandom.com/wiki/Hog_Rider" TargetMode="External"/><Relationship Id="rId3972" Type="http://schemas.openxmlformats.org/officeDocument/2006/relationships/image" Target="media/image387.png"/><Relationship Id="rId241" Type="http://schemas.openxmlformats.org/officeDocument/2006/relationships/hyperlink" Target="https://clashofclans.fandom.com/wiki/Bomb_Tower" TargetMode="External"/><Relationship Id="rId479" Type="http://schemas.openxmlformats.org/officeDocument/2006/relationships/hyperlink" Target="https://clashofclans.fandom.com/wiki/Army" TargetMode="External"/><Relationship Id="rId686" Type="http://schemas.openxmlformats.org/officeDocument/2006/relationships/hyperlink" Target="https://clashofclans.fandom.com/wiki/Walls/Home_Village" TargetMode="External"/><Relationship Id="rId893" Type="http://schemas.openxmlformats.org/officeDocument/2006/relationships/image" Target="media/image89.png"/><Relationship Id="rId2367" Type="http://schemas.openxmlformats.org/officeDocument/2006/relationships/hyperlink" Target="https://clashofclans.fandom.com/wiki/Spell_Factory" TargetMode="External"/><Relationship Id="rId2574" Type="http://schemas.openxmlformats.org/officeDocument/2006/relationships/hyperlink" Target="https://clashofclans.fandom.com/wiki/Eagle_Artillery" TargetMode="External"/><Relationship Id="rId2781" Type="http://schemas.openxmlformats.org/officeDocument/2006/relationships/image" Target="media/image219.png"/><Relationship Id="rId3320" Type="http://schemas.openxmlformats.org/officeDocument/2006/relationships/hyperlink" Target="https://clashofclans.fandom.com/wiki/Lightning_Spell" TargetMode="External"/><Relationship Id="rId3418" Type="http://schemas.openxmlformats.org/officeDocument/2006/relationships/hyperlink" Target="https://clashofclans.fandom.com/wiki/Magic_Items" TargetMode="External"/><Relationship Id="rId3625" Type="http://schemas.openxmlformats.org/officeDocument/2006/relationships/image" Target="media/image356.png"/><Relationship Id="rId339" Type="http://schemas.openxmlformats.org/officeDocument/2006/relationships/hyperlink" Target="https://clashofclans.fandom.com/wiki/Town_Hall" TargetMode="External"/><Relationship Id="rId546" Type="http://schemas.openxmlformats.org/officeDocument/2006/relationships/hyperlink" Target="https://clashofclans.fandom.com/wiki/Troops" TargetMode="External"/><Relationship Id="rId753" Type="http://schemas.openxmlformats.org/officeDocument/2006/relationships/image" Target="media/image79.png"/><Relationship Id="rId1176" Type="http://schemas.openxmlformats.org/officeDocument/2006/relationships/hyperlink" Target="https://clashofclans.fandom.com/wiki/Troops" TargetMode="External"/><Relationship Id="rId1383" Type="http://schemas.openxmlformats.org/officeDocument/2006/relationships/hyperlink" Target="https://clashofclans.fandom.com/wiki/Air_Defense" TargetMode="External"/><Relationship Id="rId2227" Type="http://schemas.openxmlformats.org/officeDocument/2006/relationships/hyperlink" Target="https://clashofclans.fandom.com/wiki/Spells" TargetMode="External"/><Relationship Id="rId2434" Type="http://schemas.openxmlformats.org/officeDocument/2006/relationships/hyperlink" Target="https://clashofclans.fandom.com/wiki/Golem" TargetMode="External"/><Relationship Id="rId2879" Type="http://schemas.openxmlformats.org/officeDocument/2006/relationships/image" Target="media/image251.png"/><Relationship Id="rId3832" Type="http://schemas.openxmlformats.org/officeDocument/2006/relationships/image" Target="media/image374.png"/><Relationship Id="rId101" Type="http://schemas.openxmlformats.org/officeDocument/2006/relationships/hyperlink" Target="https://clashofclans.fandom.com/wiki/Gems" TargetMode="External"/><Relationship Id="rId406" Type="http://schemas.openxmlformats.org/officeDocument/2006/relationships/image" Target="media/image49.png"/><Relationship Id="rId960" Type="http://schemas.openxmlformats.org/officeDocument/2006/relationships/hyperlink" Target="https://clashofclans.fandom.com/wiki/Goblin" TargetMode="External"/><Relationship Id="rId1036" Type="http://schemas.openxmlformats.org/officeDocument/2006/relationships/hyperlink" Target="https://clashofclans.fandom.com/wiki/Healing_Spell" TargetMode="External"/><Relationship Id="rId1243" Type="http://schemas.openxmlformats.org/officeDocument/2006/relationships/hyperlink" Target="https://clashofclans.fandom.com/wiki/Clan_Castle" TargetMode="External"/><Relationship Id="rId1590" Type="http://schemas.openxmlformats.org/officeDocument/2006/relationships/hyperlink" Target="https://clashofclans.fandom.com/wiki/Giant" TargetMode="External"/><Relationship Id="rId1688" Type="http://schemas.openxmlformats.org/officeDocument/2006/relationships/hyperlink" Target="https://clashofclans.fandom.com/wiki/Army_Camp/Home_Village" TargetMode="External"/><Relationship Id="rId1895" Type="http://schemas.openxmlformats.org/officeDocument/2006/relationships/hyperlink" Target="https://clashofclans.fandom.com/wiki/Dark_Elixir" TargetMode="External"/><Relationship Id="rId2641" Type="http://schemas.openxmlformats.org/officeDocument/2006/relationships/image" Target="media/image203.png"/><Relationship Id="rId2739" Type="http://schemas.openxmlformats.org/officeDocument/2006/relationships/hyperlink" Target="https://clashofclans.fandom.com/wiki/Category:Air_Troops" TargetMode="External"/><Relationship Id="rId2946" Type="http://schemas.openxmlformats.org/officeDocument/2006/relationships/hyperlink" Target="https://clashofclans.fandom.com/wiki/Archer" TargetMode="External"/><Relationship Id="rId613" Type="http://schemas.openxmlformats.org/officeDocument/2006/relationships/hyperlink" Target="https://clashofclans.fandom.com/wiki/Army_Camp" TargetMode="External"/><Relationship Id="rId820" Type="http://schemas.openxmlformats.org/officeDocument/2006/relationships/hyperlink" Target="https://clashofclans.fandom.com/wiki/Mortar" TargetMode="External"/><Relationship Id="rId918" Type="http://schemas.openxmlformats.org/officeDocument/2006/relationships/hyperlink" Target="https://clashofclans.fandom.com/wiki/Mortar" TargetMode="External"/><Relationship Id="rId1450" Type="http://schemas.openxmlformats.org/officeDocument/2006/relationships/hyperlink" Target="https://clashofclans.fandom.com/wiki/Clan_Castle" TargetMode="External"/><Relationship Id="rId1548" Type="http://schemas.openxmlformats.org/officeDocument/2006/relationships/hyperlink" Target="https://clashofclans.fandom.com/wiki/Skeleton_Trap" TargetMode="External"/><Relationship Id="rId1755" Type="http://schemas.openxmlformats.org/officeDocument/2006/relationships/hyperlink" Target="https://clashofclans.fandom.com/wiki/Clan_Castle" TargetMode="External"/><Relationship Id="rId2501" Type="http://schemas.openxmlformats.org/officeDocument/2006/relationships/hyperlink" Target="https://clashofclans.fandom.com/wiki/Clan_Castle" TargetMode="External"/><Relationship Id="rId1103" Type="http://schemas.openxmlformats.org/officeDocument/2006/relationships/hyperlink" Target="https://clashofclans.fandom.com/wiki/Clan_Wars" TargetMode="External"/><Relationship Id="rId1310" Type="http://schemas.openxmlformats.org/officeDocument/2006/relationships/hyperlink" Target="https://clashofclans.fandom.com/wiki/Archer" TargetMode="External"/><Relationship Id="rId1408" Type="http://schemas.openxmlformats.org/officeDocument/2006/relationships/hyperlink" Target="https://clashofclans.fandom.com/wiki/Balloon" TargetMode="External"/><Relationship Id="rId1962" Type="http://schemas.openxmlformats.org/officeDocument/2006/relationships/hyperlink" Target="https://clashofclans.fandom.com/wiki/Golem" TargetMode="External"/><Relationship Id="rId2806" Type="http://schemas.openxmlformats.org/officeDocument/2006/relationships/image" Target="media/image233.png"/><Relationship Id="rId4021" Type="http://schemas.openxmlformats.org/officeDocument/2006/relationships/hyperlink" Target="https://clashofclans.fandom.com/wiki/Builder%27s_Hut" TargetMode="External"/><Relationship Id="rId47" Type="http://schemas.openxmlformats.org/officeDocument/2006/relationships/hyperlink" Target="https://clashofclans.fandom.com/wiki/Giant_Bomb" TargetMode="External"/><Relationship Id="rId1615" Type="http://schemas.openxmlformats.org/officeDocument/2006/relationships/image" Target="media/image142.png"/><Relationship Id="rId1822" Type="http://schemas.openxmlformats.org/officeDocument/2006/relationships/hyperlink" Target="https://clashofclans.fandom.com/wiki/Golem" TargetMode="External"/><Relationship Id="rId3068" Type="http://schemas.openxmlformats.org/officeDocument/2006/relationships/hyperlink" Target="https://clashofclans.fandom.com/wiki/Magic_Items" TargetMode="External"/><Relationship Id="rId3275" Type="http://schemas.openxmlformats.org/officeDocument/2006/relationships/hyperlink" Target="https://clashofclans.fandom.com/wiki/Town_Hall" TargetMode="External"/><Relationship Id="rId3482" Type="http://schemas.openxmlformats.org/officeDocument/2006/relationships/hyperlink" Target="https://clashofclans.fandom.com/wiki/Traps" TargetMode="External"/><Relationship Id="rId196" Type="http://schemas.openxmlformats.org/officeDocument/2006/relationships/hyperlink" Target="https://clashofclans.fandom.com/wiki/Heroes" TargetMode="External"/><Relationship Id="rId2084" Type="http://schemas.openxmlformats.org/officeDocument/2006/relationships/hyperlink" Target="https://clashofclans.fandom.com/wiki/Troops" TargetMode="External"/><Relationship Id="rId2291" Type="http://schemas.openxmlformats.org/officeDocument/2006/relationships/hyperlink" Target="https://clashofclans.fandom.com/wiki/Healer" TargetMode="External"/><Relationship Id="rId3135" Type="http://schemas.openxmlformats.org/officeDocument/2006/relationships/hyperlink" Target="https://clashofclans.fandom.com/wiki/Dragon" TargetMode="External"/><Relationship Id="rId3342" Type="http://schemas.openxmlformats.org/officeDocument/2006/relationships/hyperlink" Target="https://clashofclans.fandom.com/wiki/Builder%27s_Hut" TargetMode="External"/><Relationship Id="rId3787" Type="http://schemas.openxmlformats.org/officeDocument/2006/relationships/hyperlink" Target="https://clashofclans.fandom.com/wiki/Magic_Items" TargetMode="External"/><Relationship Id="rId3994" Type="http://schemas.openxmlformats.org/officeDocument/2006/relationships/hyperlink" Target="https://clashofclans.fandom.com/wiki/Spells" TargetMode="External"/><Relationship Id="rId263" Type="http://schemas.openxmlformats.org/officeDocument/2006/relationships/hyperlink" Target="https://clashofclans.fandom.com/wiki/Clan_Castle" TargetMode="External"/><Relationship Id="rId470" Type="http://schemas.openxmlformats.org/officeDocument/2006/relationships/hyperlink" Target="https://clashofclans.fandom.com/wiki/Army" TargetMode="External"/><Relationship Id="rId2151" Type="http://schemas.openxmlformats.org/officeDocument/2006/relationships/hyperlink" Target="https://clashofclans.fandom.com/wiki/Army_Camp" TargetMode="External"/><Relationship Id="rId2389" Type="http://schemas.openxmlformats.org/officeDocument/2006/relationships/hyperlink" Target="https://clashofclans.fandom.com/wiki/Category:Air_Troops" TargetMode="External"/><Relationship Id="rId2596" Type="http://schemas.openxmlformats.org/officeDocument/2006/relationships/hyperlink" Target="https://clashofclans.fandom.com/wiki/Troops" TargetMode="External"/><Relationship Id="rId3202" Type="http://schemas.openxmlformats.org/officeDocument/2006/relationships/hyperlink" Target="https://clashofclans.fandom.com/wiki/Goblin" TargetMode="External"/><Relationship Id="rId3647" Type="http://schemas.openxmlformats.org/officeDocument/2006/relationships/hyperlink" Target="https://clashofclans.fandom.com/wiki/Barbarian" TargetMode="External"/><Relationship Id="rId3854" Type="http://schemas.openxmlformats.org/officeDocument/2006/relationships/hyperlink" Target="https://clashofclans.fandom.com/wiki/Troops" TargetMode="External"/><Relationship Id="rId123" Type="http://schemas.openxmlformats.org/officeDocument/2006/relationships/hyperlink" Target="https://clashofclans.fandom.com/wiki/Archer_Queen" TargetMode="External"/><Relationship Id="rId330" Type="http://schemas.openxmlformats.org/officeDocument/2006/relationships/hyperlink" Target="https://clashofclans.fandom.com/wiki/Defensive_Buildings" TargetMode="External"/><Relationship Id="rId568" Type="http://schemas.openxmlformats.org/officeDocument/2006/relationships/hyperlink" Target="https://clashofclans.fandom.com/wiki/Mortar" TargetMode="External"/><Relationship Id="rId775" Type="http://schemas.openxmlformats.org/officeDocument/2006/relationships/hyperlink" Target="https://clashofclans.fandom.com/wiki/Defensive_Buildings" TargetMode="External"/><Relationship Id="rId982" Type="http://schemas.openxmlformats.org/officeDocument/2006/relationships/hyperlink" Target="https://clashofclans.fandom.com/wiki/Army" TargetMode="External"/><Relationship Id="rId1198" Type="http://schemas.openxmlformats.org/officeDocument/2006/relationships/hyperlink" Target="https://clashofclans.fandom.com/wiki/Witch/Skeleton" TargetMode="External"/><Relationship Id="rId2011" Type="http://schemas.openxmlformats.org/officeDocument/2006/relationships/hyperlink" Target="https://clashofclans.fandom.com/wiki/Category:Air_Troops" TargetMode="External"/><Relationship Id="rId2249" Type="http://schemas.openxmlformats.org/officeDocument/2006/relationships/hyperlink" Target="https://clashofclans.fandom.com/wiki/Category:Ground_Troops" TargetMode="External"/><Relationship Id="rId2456" Type="http://schemas.openxmlformats.org/officeDocument/2006/relationships/hyperlink" Target="https://clashofclans.fandom.com/wiki/Wall_Breaker" TargetMode="External"/><Relationship Id="rId2663" Type="http://schemas.openxmlformats.org/officeDocument/2006/relationships/hyperlink" Target="https://clashofclans.fandom.com/wiki/Miner" TargetMode="External"/><Relationship Id="rId2870" Type="http://schemas.openxmlformats.org/officeDocument/2006/relationships/hyperlink" Target="https://clashofclans.fandom.com/wiki/Magic_Items" TargetMode="External"/><Relationship Id="rId3507" Type="http://schemas.openxmlformats.org/officeDocument/2006/relationships/hyperlink" Target="https://clashofclans.fandom.com/wiki/Magic_Items" TargetMode="External"/><Relationship Id="rId3714" Type="http://schemas.openxmlformats.org/officeDocument/2006/relationships/hyperlink" Target="https://clashofclans.fandom.com/wiki/Troops" TargetMode="External"/><Relationship Id="rId3921" Type="http://schemas.openxmlformats.org/officeDocument/2006/relationships/hyperlink" Target="https://clashofclans.fandom.com/wiki/Walls/Home_Village" TargetMode="External"/><Relationship Id="rId428" Type="http://schemas.openxmlformats.org/officeDocument/2006/relationships/hyperlink" Target="https://clashofclans.fandom.com/wiki/Town_Hall" TargetMode="External"/><Relationship Id="rId635" Type="http://schemas.openxmlformats.org/officeDocument/2006/relationships/hyperlink" Target="https://clashofclans.fandom.com/wiki/Elixir_Troops" TargetMode="External"/><Relationship Id="rId842" Type="http://schemas.openxmlformats.org/officeDocument/2006/relationships/hyperlink" Target="https://clashofclans.fandom.com/wiki/Air_Bomb" TargetMode="External"/><Relationship Id="rId1058" Type="http://schemas.openxmlformats.org/officeDocument/2006/relationships/hyperlink" Target="https://clashofclans.fandom.com/wiki/Heroes" TargetMode="External"/><Relationship Id="rId1265" Type="http://schemas.openxmlformats.org/officeDocument/2006/relationships/hyperlink" Target="https://clashofclans.fandom.com/wiki/Version_History" TargetMode="External"/><Relationship Id="rId1472" Type="http://schemas.openxmlformats.org/officeDocument/2006/relationships/hyperlink" Target="https://clashofclans.fandom.com/wiki/Laboratory" TargetMode="External"/><Relationship Id="rId2109" Type="http://schemas.openxmlformats.org/officeDocument/2006/relationships/hyperlink" Target="https://clashofclans.fandom.com/wiki/Dark_Barracks" TargetMode="External"/><Relationship Id="rId2316" Type="http://schemas.openxmlformats.org/officeDocument/2006/relationships/hyperlink" Target="https://clashofclans.fandom.com/wiki/Minion" TargetMode="External"/><Relationship Id="rId2523" Type="http://schemas.openxmlformats.org/officeDocument/2006/relationships/hyperlink" Target="https://clashofclans.fandom.com/wiki/Wall_Breaker" TargetMode="External"/><Relationship Id="rId2730" Type="http://schemas.openxmlformats.org/officeDocument/2006/relationships/hyperlink" Target="https://clashofclans.fandom.com/wiki/Traps" TargetMode="External"/><Relationship Id="rId2968" Type="http://schemas.openxmlformats.org/officeDocument/2006/relationships/hyperlink" Target="https://clashofclans.fandom.com/wiki/Defensive_Buildings" TargetMode="External"/><Relationship Id="rId702" Type="http://schemas.openxmlformats.org/officeDocument/2006/relationships/hyperlink" Target="https://clashofclans.fandom.com/wiki/Bomb" TargetMode="External"/><Relationship Id="rId1125" Type="http://schemas.openxmlformats.org/officeDocument/2006/relationships/hyperlink" Target="https://clashofclans.fandom.com/wiki/Air_Defense" TargetMode="External"/><Relationship Id="rId1332" Type="http://schemas.openxmlformats.org/officeDocument/2006/relationships/hyperlink" Target="https://clashofclans.fandom.com/wiki/Laboratory" TargetMode="External"/><Relationship Id="rId1777" Type="http://schemas.openxmlformats.org/officeDocument/2006/relationships/image" Target="media/image157.png"/><Relationship Id="rId1984" Type="http://schemas.openxmlformats.org/officeDocument/2006/relationships/hyperlink" Target="https://clashofclans.fandom.com/wiki/Troops" TargetMode="External"/><Relationship Id="rId2828" Type="http://schemas.openxmlformats.org/officeDocument/2006/relationships/hyperlink" Target="https://clashofclans.fandom.com/wiki/Wizard_Tower" TargetMode="External"/><Relationship Id="rId69" Type="http://schemas.openxmlformats.org/officeDocument/2006/relationships/hyperlink" Target="https://clashofclans.fandom.com/wiki/Village_Edit_Mode" TargetMode="External"/><Relationship Id="rId1637" Type="http://schemas.openxmlformats.org/officeDocument/2006/relationships/hyperlink" Target="https://clashofclans.fandom.com/wiki/Traps" TargetMode="External"/><Relationship Id="rId1844" Type="http://schemas.openxmlformats.org/officeDocument/2006/relationships/hyperlink" Target="https://clashofclans.fandom.com/wiki/Witch/Skeleton" TargetMode="External"/><Relationship Id="rId3297" Type="http://schemas.openxmlformats.org/officeDocument/2006/relationships/hyperlink" Target="https://clashofclans.fandom.com/wiki/Balloon" TargetMode="External"/><Relationship Id="rId4043" Type="http://schemas.openxmlformats.org/officeDocument/2006/relationships/hyperlink" Target="https://clashofclans.fandom.com/wiki/Bomb_Tower" TargetMode="External"/><Relationship Id="rId1704" Type="http://schemas.openxmlformats.org/officeDocument/2006/relationships/image" Target="media/image153.png"/><Relationship Id="rId3157" Type="http://schemas.openxmlformats.org/officeDocument/2006/relationships/hyperlink" Target="https://clashofclans.fandom.com/wiki/Magic_Items" TargetMode="External"/><Relationship Id="rId285" Type="http://schemas.openxmlformats.org/officeDocument/2006/relationships/hyperlink" Target="https://clashofclans.fandom.com/wiki/Dragon" TargetMode="External"/><Relationship Id="rId1911" Type="http://schemas.openxmlformats.org/officeDocument/2006/relationships/hyperlink" Target="https://clashofclans.fandom.com/wiki/Witch" TargetMode="External"/><Relationship Id="rId3364" Type="http://schemas.openxmlformats.org/officeDocument/2006/relationships/image" Target="media/image322.png"/><Relationship Id="rId3571" Type="http://schemas.openxmlformats.org/officeDocument/2006/relationships/hyperlink" Target="https://clashofclans.fandom.com/wiki/Magic_Items" TargetMode="External"/><Relationship Id="rId3669" Type="http://schemas.openxmlformats.org/officeDocument/2006/relationships/hyperlink" Target="https://clashofclans.fandom.com/wiki/Magic_Items" TargetMode="External"/><Relationship Id="rId492" Type="http://schemas.openxmlformats.org/officeDocument/2006/relationships/hyperlink" Target="https://clashofclans.fandom.com/wiki/Balloon" TargetMode="External"/><Relationship Id="rId797" Type="http://schemas.openxmlformats.org/officeDocument/2006/relationships/hyperlink" Target="https://clashofclans.fandom.com/wiki/Haste_Spell" TargetMode="External"/><Relationship Id="rId2173" Type="http://schemas.openxmlformats.org/officeDocument/2006/relationships/hyperlink" Target="https://clashofclans.fandom.com/wiki/Mortar" TargetMode="External"/><Relationship Id="rId2380" Type="http://schemas.openxmlformats.org/officeDocument/2006/relationships/hyperlink" Target="https://clashofclans.fandom.com/wiki/Defensive_Buildings" TargetMode="External"/><Relationship Id="rId2478" Type="http://schemas.openxmlformats.org/officeDocument/2006/relationships/hyperlink" Target="https://clashofclans.fandom.com/wiki/Troops" TargetMode="External"/><Relationship Id="rId3017" Type="http://schemas.openxmlformats.org/officeDocument/2006/relationships/hyperlink" Target="https://clashofclans.fandom.com/wiki/Layouts" TargetMode="External"/><Relationship Id="rId3224" Type="http://schemas.openxmlformats.org/officeDocument/2006/relationships/hyperlink" Target="https://clashofclans.fandom.com/wiki/Minion" TargetMode="External"/><Relationship Id="rId3431" Type="http://schemas.openxmlformats.org/officeDocument/2006/relationships/image" Target="media/image336.png"/><Relationship Id="rId3876" Type="http://schemas.openxmlformats.org/officeDocument/2006/relationships/hyperlink" Target="https://clashofclans.fandom.com/wiki/Wizard_Tower" TargetMode="External"/><Relationship Id="rId145" Type="http://schemas.openxmlformats.org/officeDocument/2006/relationships/hyperlink" Target="https://clashofclans.fandom.com/wiki/Barbarian_King_Altar" TargetMode="External"/><Relationship Id="rId352" Type="http://schemas.openxmlformats.org/officeDocument/2006/relationships/hyperlink" Target="https://clashofclans.fandom.com/wiki/Wizard" TargetMode="External"/><Relationship Id="rId1287" Type="http://schemas.openxmlformats.org/officeDocument/2006/relationships/hyperlink" Target="https://clashofclans.fandom.com/wiki/Troops" TargetMode="External"/><Relationship Id="rId2033" Type="http://schemas.openxmlformats.org/officeDocument/2006/relationships/hyperlink" Target="https://clashofclans.fandom.com/wiki/Inferno_Tower" TargetMode="External"/><Relationship Id="rId2240" Type="http://schemas.openxmlformats.org/officeDocument/2006/relationships/hyperlink" Target="https://clashofclans.fandom.com/wiki/Resources" TargetMode="External"/><Relationship Id="rId2685" Type="http://schemas.openxmlformats.org/officeDocument/2006/relationships/hyperlink" Target="https://clashofclans.fandom.com/wiki/Category:Ground_Troops" TargetMode="External"/><Relationship Id="rId2892" Type="http://schemas.openxmlformats.org/officeDocument/2006/relationships/image" Target="media/image260.png"/><Relationship Id="rId3529" Type="http://schemas.openxmlformats.org/officeDocument/2006/relationships/hyperlink" Target="https://clashofclans.fandom.com/wiki/Golemite" TargetMode="External"/><Relationship Id="rId3736" Type="http://schemas.openxmlformats.org/officeDocument/2006/relationships/image" Target="media/image363.png"/><Relationship Id="rId3943" Type="http://schemas.openxmlformats.org/officeDocument/2006/relationships/hyperlink" Target="https://clashofclans.fandom.com/wiki/Town_Hall" TargetMode="External"/><Relationship Id="rId212" Type="http://schemas.openxmlformats.org/officeDocument/2006/relationships/hyperlink" Target="http://en.wikipedia.org/wiki/Li_Yong_(television_host)" TargetMode="External"/><Relationship Id="rId657" Type="http://schemas.openxmlformats.org/officeDocument/2006/relationships/hyperlink" Target="https://clashofclans.fandom.com/wiki/Walls/Home_Village" TargetMode="External"/><Relationship Id="rId864" Type="http://schemas.openxmlformats.org/officeDocument/2006/relationships/hyperlink" Target="https://clashofclans.fandom.com/wiki/Clone_Spell" TargetMode="External"/><Relationship Id="rId1494" Type="http://schemas.openxmlformats.org/officeDocument/2006/relationships/image" Target="media/image140.png"/><Relationship Id="rId1799" Type="http://schemas.openxmlformats.org/officeDocument/2006/relationships/hyperlink" Target="https://clashofclans.fandom.com/wiki/Grand_Warden" TargetMode="External"/><Relationship Id="rId2100" Type="http://schemas.openxmlformats.org/officeDocument/2006/relationships/hyperlink" Target="https://clashofclans.fandom.com/wiki/Clan_Castle" TargetMode="External"/><Relationship Id="rId2338" Type="http://schemas.openxmlformats.org/officeDocument/2006/relationships/hyperlink" Target="https://clashofclans.fandom.com/wiki/Spells" TargetMode="External"/><Relationship Id="rId2545" Type="http://schemas.openxmlformats.org/officeDocument/2006/relationships/hyperlink" Target="https://clashofclans.fandom.com/wiki/Rage_Spell" TargetMode="External"/><Relationship Id="rId2752" Type="http://schemas.openxmlformats.org/officeDocument/2006/relationships/hyperlink" Target="https://clashofclans.fandom.com/wiki/Clan_Castle" TargetMode="External"/><Relationship Id="rId3803" Type="http://schemas.openxmlformats.org/officeDocument/2006/relationships/image" Target="media/image371.png"/><Relationship Id="rId517" Type="http://schemas.openxmlformats.org/officeDocument/2006/relationships/image" Target="media/image55.png"/><Relationship Id="rId724" Type="http://schemas.openxmlformats.org/officeDocument/2006/relationships/hyperlink" Target="https://clashofclans.fandom.com/wiki/Army_Camp/Home_Village" TargetMode="External"/><Relationship Id="rId931" Type="http://schemas.openxmlformats.org/officeDocument/2006/relationships/hyperlink" Target="https://clashofclans.fandom.com/wiki/Army" TargetMode="External"/><Relationship Id="rId1147" Type="http://schemas.openxmlformats.org/officeDocument/2006/relationships/hyperlink" Target="https://clashofclans.fandom.com/wiki/Army" TargetMode="External"/><Relationship Id="rId1354" Type="http://schemas.openxmlformats.org/officeDocument/2006/relationships/hyperlink" Target="https://clashofclans.fandom.com/wiki/Ice_Golem" TargetMode="External"/><Relationship Id="rId1561" Type="http://schemas.openxmlformats.org/officeDocument/2006/relationships/hyperlink" Target="https://clashofclans.fandom.com/wiki/Archer" TargetMode="External"/><Relationship Id="rId2405" Type="http://schemas.openxmlformats.org/officeDocument/2006/relationships/hyperlink" Target="https://clashofclans.fandom.com/wiki/Inferno_Tower" TargetMode="External"/><Relationship Id="rId2612" Type="http://schemas.openxmlformats.org/officeDocument/2006/relationships/hyperlink" Target="https://clashofclans.fandom.com/wiki/Troops" TargetMode="External"/><Relationship Id="rId60" Type="http://schemas.openxmlformats.org/officeDocument/2006/relationships/hyperlink" Target="https://clashofclans.fandom.com/wiki/Grand_Warden" TargetMode="External"/><Relationship Id="rId1007" Type="http://schemas.openxmlformats.org/officeDocument/2006/relationships/hyperlink" Target="https://clashofclans.fandom.com/wiki/Giant" TargetMode="External"/><Relationship Id="rId1214" Type="http://schemas.openxmlformats.org/officeDocument/2006/relationships/hyperlink" Target="https://clashofclans.fandom.com/wiki/Troop_Movement_Speed" TargetMode="External"/><Relationship Id="rId1421" Type="http://schemas.openxmlformats.org/officeDocument/2006/relationships/hyperlink" Target="https://clashofclans.fandom.com/wiki/Giant" TargetMode="External"/><Relationship Id="rId1659" Type="http://schemas.openxmlformats.org/officeDocument/2006/relationships/hyperlink" Target="https://clashofclans.fandom.com/wiki/Buildings" TargetMode="External"/><Relationship Id="rId1866" Type="http://schemas.openxmlformats.org/officeDocument/2006/relationships/hyperlink" Target="https://clashofclans.fandom.com/wiki/Skeleton_Trap" TargetMode="External"/><Relationship Id="rId2917" Type="http://schemas.openxmlformats.org/officeDocument/2006/relationships/hyperlink" Target="https://clashofclans.fandom.com/wiki/Category:Air_Troops" TargetMode="External"/><Relationship Id="rId3081" Type="http://schemas.openxmlformats.org/officeDocument/2006/relationships/image" Target="media/image286.png"/><Relationship Id="rId1519" Type="http://schemas.openxmlformats.org/officeDocument/2006/relationships/hyperlink" Target="https://clashofclans.fandom.com/wiki/Jump_Spell" TargetMode="External"/><Relationship Id="rId1726" Type="http://schemas.openxmlformats.org/officeDocument/2006/relationships/hyperlink" Target="https://clashofclans.fandom.com/wiki/Giga_Tesla" TargetMode="External"/><Relationship Id="rId1933" Type="http://schemas.openxmlformats.org/officeDocument/2006/relationships/hyperlink" Target="https://clashofclans.fandom.com/wiki/Wizard_Tower" TargetMode="External"/><Relationship Id="rId3179" Type="http://schemas.openxmlformats.org/officeDocument/2006/relationships/image" Target="media/image307.png"/><Relationship Id="rId3386" Type="http://schemas.openxmlformats.org/officeDocument/2006/relationships/hyperlink" Target="https://clashofclans.fandom.com/wiki/Troops" TargetMode="External"/><Relationship Id="rId3593" Type="http://schemas.openxmlformats.org/officeDocument/2006/relationships/image" Target="media/image353.png"/><Relationship Id="rId18" Type="http://schemas.openxmlformats.org/officeDocument/2006/relationships/hyperlink" Target="https://clashofclans.fandom.com/wiki/Archer" TargetMode="External"/><Relationship Id="rId2195" Type="http://schemas.openxmlformats.org/officeDocument/2006/relationships/hyperlink" Target="https://clashofclans.fandom.com/wiki/Defensive_Buildings" TargetMode="External"/><Relationship Id="rId3039" Type="http://schemas.openxmlformats.org/officeDocument/2006/relationships/hyperlink" Target="https://clashofclans.fandom.com/wiki/Giant" TargetMode="External"/><Relationship Id="rId3246" Type="http://schemas.openxmlformats.org/officeDocument/2006/relationships/hyperlink" Target="https://clashofclans.fandom.com/wiki/Wizard" TargetMode="External"/><Relationship Id="rId3453" Type="http://schemas.openxmlformats.org/officeDocument/2006/relationships/hyperlink" Target="https://clashofclans.fandom.com/wiki/Bomb" TargetMode="External"/><Relationship Id="rId3898" Type="http://schemas.openxmlformats.org/officeDocument/2006/relationships/image" Target="media/image384.png"/><Relationship Id="rId167" Type="http://schemas.openxmlformats.org/officeDocument/2006/relationships/hyperlink" Target="https://clashofclans.fandom.com/wiki/Seeking_Air_Mine" TargetMode="External"/><Relationship Id="rId374" Type="http://schemas.openxmlformats.org/officeDocument/2006/relationships/hyperlink" Target="https://clashofclans.fandom.com/wiki/Clan_Castle" TargetMode="External"/><Relationship Id="rId581" Type="http://schemas.openxmlformats.org/officeDocument/2006/relationships/hyperlink" Target="https://clashofclans.fandom.com/wiki/Trophies" TargetMode="External"/><Relationship Id="rId2055" Type="http://schemas.openxmlformats.org/officeDocument/2006/relationships/hyperlink" Target="https://clashofclans.fandom.com/wiki/Troops" TargetMode="External"/><Relationship Id="rId2262" Type="http://schemas.openxmlformats.org/officeDocument/2006/relationships/hyperlink" Target="https://clashofclans.fandom.com/wiki/Troops" TargetMode="External"/><Relationship Id="rId3106" Type="http://schemas.openxmlformats.org/officeDocument/2006/relationships/hyperlink" Target="https://clashofclans.fandom.com/wiki/Seeking_Air_Mine" TargetMode="External"/><Relationship Id="rId3660" Type="http://schemas.openxmlformats.org/officeDocument/2006/relationships/hyperlink" Target="https://clashofclans.fandom.com/wiki/Magic_Items" TargetMode="External"/><Relationship Id="rId3758" Type="http://schemas.openxmlformats.org/officeDocument/2006/relationships/hyperlink" Target="https://clashofclans.fandom.com/wiki/Skeleton" TargetMode="External"/><Relationship Id="rId3965" Type="http://schemas.openxmlformats.org/officeDocument/2006/relationships/hyperlink" Target="https://clashofclans.fandom.com/wiki/Magic_Items" TargetMode="External"/><Relationship Id="rId234" Type="http://schemas.openxmlformats.org/officeDocument/2006/relationships/hyperlink" Target="https://clashofclans.fandom.com/wiki/Troops" TargetMode="External"/><Relationship Id="rId679" Type="http://schemas.openxmlformats.org/officeDocument/2006/relationships/hyperlink" Target="https://clashofclans.fandom.com/wiki/Giant" TargetMode="External"/><Relationship Id="rId886" Type="http://schemas.openxmlformats.org/officeDocument/2006/relationships/hyperlink" Target="https://clashofclans.fandom.com/wiki/Resources" TargetMode="External"/><Relationship Id="rId2567" Type="http://schemas.openxmlformats.org/officeDocument/2006/relationships/hyperlink" Target="https://clashofclans.fandom.com/wiki/Witch" TargetMode="External"/><Relationship Id="rId2774" Type="http://schemas.openxmlformats.org/officeDocument/2006/relationships/image" Target="media/image215.png"/><Relationship Id="rId3313" Type="http://schemas.openxmlformats.org/officeDocument/2006/relationships/hyperlink" Target="https://clashofclans.fandom.com/wiki/Category:Air_Troops" TargetMode="External"/><Relationship Id="rId3520" Type="http://schemas.openxmlformats.org/officeDocument/2006/relationships/hyperlink" Target="https://clashofclans.fandom.com/wiki/Town_Hall" TargetMode="External"/><Relationship Id="rId3618" Type="http://schemas.openxmlformats.org/officeDocument/2006/relationships/hyperlink" Target="https://clashofclans.fandom.com/wiki/Magic_Items" TargetMode="External"/><Relationship Id="rId2" Type="http://schemas.openxmlformats.org/officeDocument/2006/relationships/styles" Target="styles.xml"/><Relationship Id="rId441" Type="http://schemas.openxmlformats.org/officeDocument/2006/relationships/hyperlink" Target="https://clashofclans.fandom.com/wiki/Mortar" TargetMode="External"/><Relationship Id="rId539" Type="http://schemas.openxmlformats.org/officeDocument/2006/relationships/hyperlink" Target="https://clashofclans.fandom.com/wiki/Buildings" TargetMode="External"/><Relationship Id="rId746" Type="http://schemas.openxmlformats.org/officeDocument/2006/relationships/image" Target="media/image77.png"/><Relationship Id="rId1071" Type="http://schemas.openxmlformats.org/officeDocument/2006/relationships/hyperlink" Target="https://clashofclans.fandom.com/wiki/Barracks" TargetMode="External"/><Relationship Id="rId1169" Type="http://schemas.openxmlformats.org/officeDocument/2006/relationships/image" Target="media/image112.png"/><Relationship Id="rId1376" Type="http://schemas.openxmlformats.org/officeDocument/2006/relationships/hyperlink" Target="https://clashofclans.fandom.com/wiki/Resources" TargetMode="External"/><Relationship Id="rId1583" Type="http://schemas.openxmlformats.org/officeDocument/2006/relationships/hyperlink" Target="https://clashofclans.fandom.com/wiki/Dragon" TargetMode="External"/><Relationship Id="rId2122" Type="http://schemas.openxmlformats.org/officeDocument/2006/relationships/hyperlink" Target="https://clashofclans.fandom.com/wiki/Defensive_Buildings" TargetMode="External"/><Relationship Id="rId2427" Type="http://schemas.openxmlformats.org/officeDocument/2006/relationships/hyperlink" Target="https://clashofclans.fandom.com/wiki/Town_Hall" TargetMode="External"/><Relationship Id="rId2981" Type="http://schemas.openxmlformats.org/officeDocument/2006/relationships/hyperlink" Target="https://clashofclans.fandom.com/wiki/Magic_Items" TargetMode="External"/><Relationship Id="rId3825" Type="http://schemas.openxmlformats.org/officeDocument/2006/relationships/hyperlink" Target="https://clashofclans.fandom.com/wiki/Experience" TargetMode="External"/><Relationship Id="rId301" Type="http://schemas.openxmlformats.org/officeDocument/2006/relationships/image" Target="media/image31.png"/><Relationship Id="rId953" Type="http://schemas.openxmlformats.org/officeDocument/2006/relationships/hyperlink" Target="https://clashofclans.fandom.com/wiki/Wall_Breaker" TargetMode="External"/><Relationship Id="rId1029" Type="http://schemas.openxmlformats.org/officeDocument/2006/relationships/hyperlink" Target="https://clashofclans.fandom.com/wiki/Lightning_Spell" TargetMode="External"/><Relationship Id="rId1236" Type="http://schemas.openxmlformats.org/officeDocument/2006/relationships/hyperlink" Target="https://clashofclans.fandom.com/wiki/Troops" TargetMode="External"/><Relationship Id="rId1790" Type="http://schemas.openxmlformats.org/officeDocument/2006/relationships/hyperlink" Target="https://clashofclans.fandom.com/wiki/Clan_Castle" TargetMode="External"/><Relationship Id="rId1888" Type="http://schemas.openxmlformats.org/officeDocument/2006/relationships/hyperlink" Target="https://clashofclans.fandom.com/wiki/Witch/Skeleton" TargetMode="External"/><Relationship Id="rId2634" Type="http://schemas.openxmlformats.org/officeDocument/2006/relationships/hyperlink" Target="https://clashofclans.fandom.com/wiki/Laboratory" TargetMode="External"/><Relationship Id="rId2841" Type="http://schemas.openxmlformats.org/officeDocument/2006/relationships/hyperlink" Target="https://clashofclans.fandom.com/wiki/X-Bow" TargetMode="External"/><Relationship Id="rId2939" Type="http://schemas.openxmlformats.org/officeDocument/2006/relationships/hyperlink" Target="https://clashofclans.fandom.com/wiki/Archer" TargetMode="External"/><Relationship Id="rId82" Type="http://schemas.openxmlformats.org/officeDocument/2006/relationships/hyperlink" Target="https://clashofclans.fandom.com/wiki/Barbarian" TargetMode="External"/><Relationship Id="rId606" Type="http://schemas.openxmlformats.org/officeDocument/2006/relationships/hyperlink" Target="https://clashofclans.fandom.com/wiki/Resource_Buildings" TargetMode="External"/><Relationship Id="rId813" Type="http://schemas.openxmlformats.org/officeDocument/2006/relationships/hyperlink" Target="https://clashofclans.fandom.com/wiki/Air_Bomb" TargetMode="External"/><Relationship Id="rId1443" Type="http://schemas.openxmlformats.org/officeDocument/2006/relationships/hyperlink" Target="https://clashofclans.fandom.com/wiki/Archer_Tower" TargetMode="External"/><Relationship Id="rId1650" Type="http://schemas.openxmlformats.org/officeDocument/2006/relationships/hyperlink" Target="https://clashofclans.fandom.com/wiki/Jump_Spell" TargetMode="External"/><Relationship Id="rId1748" Type="http://schemas.openxmlformats.org/officeDocument/2006/relationships/hyperlink" Target="https://clashofclans.fandom.com/wiki/Giant" TargetMode="External"/><Relationship Id="rId2701" Type="http://schemas.openxmlformats.org/officeDocument/2006/relationships/hyperlink" Target="https://clashofclans.fandom.com/wiki/Troops" TargetMode="External"/><Relationship Id="rId1303" Type="http://schemas.openxmlformats.org/officeDocument/2006/relationships/hyperlink" Target="https://clashofclans.fandom.com/wiki/Inferno_Tower" TargetMode="External"/><Relationship Id="rId1510" Type="http://schemas.openxmlformats.org/officeDocument/2006/relationships/hyperlink" Target="https://clashofclans.fandom.com/wiki/Grand_Warden" TargetMode="External"/><Relationship Id="rId1955" Type="http://schemas.openxmlformats.org/officeDocument/2006/relationships/hyperlink" Target="https://clashofclans.fandom.com/wiki/Air_Defense" TargetMode="External"/><Relationship Id="rId3170" Type="http://schemas.openxmlformats.org/officeDocument/2006/relationships/image" Target="media/image298.png"/><Relationship Id="rId4014" Type="http://schemas.openxmlformats.org/officeDocument/2006/relationships/hyperlink" Target="https://clashofclans.fandom.com/wiki/X-Bow" TargetMode="External"/><Relationship Id="rId1608" Type="http://schemas.openxmlformats.org/officeDocument/2006/relationships/hyperlink" Target="https://clashofclans.fandom.com/wiki/Dark_Barracks" TargetMode="External"/><Relationship Id="rId1815" Type="http://schemas.openxmlformats.org/officeDocument/2006/relationships/hyperlink" Target="https://clashofclans.fandom.com/wiki/Clan_Castle" TargetMode="External"/><Relationship Id="rId3030" Type="http://schemas.openxmlformats.org/officeDocument/2006/relationships/hyperlink" Target="https://clashofclans.fandom.com/wiki/Wizard" TargetMode="External"/><Relationship Id="rId3268" Type="http://schemas.openxmlformats.org/officeDocument/2006/relationships/hyperlink" Target="https://clashofclans.fandom.com/wiki/Magic_Items" TargetMode="External"/><Relationship Id="rId3475" Type="http://schemas.openxmlformats.org/officeDocument/2006/relationships/hyperlink" Target="https://clashofclans.fandom.com/wiki/Experience" TargetMode="External"/><Relationship Id="rId3682" Type="http://schemas.openxmlformats.org/officeDocument/2006/relationships/hyperlink" Target="https://clashofclans.fandom.com/wiki/Healer" TargetMode="External"/><Relationship Id="rId189" Type="http://schemas.openxmlformats.org/officeDocument/2006/relationships/hyperlink" Target="https://clashofclans.fandom.com/wiki/Town_Hall" TargetMode="External"/><Relationship Id="rId396" Type="http://schemas.openxmlformats.org/officeDocument/2006/relationships/hyperlink" Target="https://clashofclans.fandom.com/wiki/Barracks" TargetMode="External"/><Relationship Id="rId2077" Type="http://schemas.openxmlformats.org/officeDocument/2006/relationships/hyperlink" Target="https://clashofclans.fandom.com/wiki/Lava_Hound" TargetMode="External"/><Relationship Id="rId2284" Type="http://schemas.openxmlformats.org/officeDocument/2006/relationships/image" Target="media/image190.png"/><Relationship Id="rId2491" Type="http://schemas.openxmlformats.org/officeDocument/2006/relationships/hyperlink" Target="https://clashofclans.fandom.com/wiki/Minion" TargetMode="External"/><Relationship Id="rId3128" Type="http://schemas.openxmlformats.org/officeDocument/2006/relationships/hyperlink" Target="https://clashofclans.fandom.com/wiki/Wizard_Tower" TargetMode="External"/><Relationship Id="rId3335" Type="http://schemas.openxmlformats.org/officeDocument/2006/relationships/hyperlink" Target="https://clashofclans.fandom.com/wiki/Version_History" TargetMode="External"/><Relationship Id="rId3542" Type="http://schemas.openxmlformats.org/officeDocument/2006/relationships/hyperlink" Target="https://clashofclans.fandom.com/wiki/Goblin" TargetMode="External"/><Relationship Id="rId3987" Type="http://schemas.openxmlformats.org/officeDocument/2006/relationships/hyperlink" Target="https://clashofclans.fandom.com/wiki/X-Bow" TargetMode="External"/><Relationship Id="rId256" Type="http://schemas.openxmlformats.org/officeDocument/2006/relationships/hyperlink" Target="https://clashofclans.fandom.com/wiki/Army" TargetMode="External"/><Relationship Id="rId463" Type="http://schemas.openxmlformats.org/officeDocument/2006/relationships/hyperlink" Target="https://clashofclans.fandom.com/wiki/Wizard_Tower" TargetMode="External"/><Relationship Id="rId670" Type="http://schemas.openxmlformats.org/officeDocument/2006/relationships/hyperlink" Target="https://clashofclans.fandom.com/wiki/Walls/Home_Village" TargetMode="External"/><Relationship Id="rId1093" Type="http://schemas.openxmlformats.org/officeDocument/2006/relationships/hyperlink" Target="https://clashofclans.fandom.com/wiki/Skeleton_Trap" TargetMode="External"/><Relationship Id="rId2144" Type="http://schemas.openxmlformats.org/officeDocument/2006/relationships/hyperlink" Target="https://clashofclans.fandom.com/wiki/Inferno_Tower" TargetMode="External"/><Relationship Id="rId2351" Type="http://schemas.openxmlformats.org/officeDocument/2006/relationships/hyperlink" Target="https://clashofclans.fandom.com/wiki/Troops" TargetMode="External"/><Relationship Id="rId2589" Type="http://schemas.openxmlformats.org/officeDocument/2006/relationships/hyperlink" Target="https://clashofclans.fandom.com/wiki/Town_Hall" TargetMode="External"/><Relationship Id="rId2796" Type="http://schemas.openxmlformats.org/officeDocument/2006/relationships/hyperlink" Target="https://clashofclans.fandom.com/wiki/Defensive_Buildings" TargetMode="External"/><Relationship Id="rId3402" Type="http://schemas.openxmlformats.org/officeDocument/2006/relationships/hyperlink" Target="https://clashofclans.fandom.com/wiki/Laboratory" TargetMode="External"/><Relationship Id="rId3847" Type="http://schemas.openxmlformats.org/officeDocument/2006/relationships/hyperlink" Target="https://clashofclans.fandom.com/wiki/Archer_Tower/Home_Village" TargetMode="External"/><Relationship Id="rId116" Type="http://schemas.openxmlformats.org/officeDocument/2006/relationships/hyperlink" Target="https://clashofclans.fandom.com/wiki/Grand_Warden" TargetMode="External"/><Relationship Id="rId323" Type="http://schemas.openxmlformats.org/officeDocument/2006/relationships/hyperlink" Target="https://clashofclans.fandom.com/wiki/Troops" TargetMode="External"/><Relationship Id="rId530" Type="http://schemas.openxmlformats.org/officeDocument/2006/relationships/hyperlink" Target="https://clashofclans.fandom.com/wiki/Archer" TargetMode="External"/><Relationship Id="rId768" Type="http://schemas.openxmlformats.org/officeDocument/2006/relationships/hyperlink" Target="https://clashofclans.fandom.com/wiki/Troops" TargetMode="External"/><Relationship Id="rId975" Type="http://schemas.openxmlformats.org/officeDocument/2006/relationships/image" Target="media/image94.png"/><Relationship Id="rId1160" Type="http://schemas.openxmlformats.org/officeDocument/2006/relationships/hyperlink" Target="https://clashofclans.fandom.com/wiki/Resources" TargetMode="External"/><Relationship Id="rId1398" Type="http://schemas.openxmlformats.org/officeDocument/2006/relationships/hyperlink" Target="https://clashofclans.fandom.com/wiki/Heroes" TargetMode="External"/><Relationship Id="rId2004" Type="http://schemas.openxmlformats.org/officeDocument/2006/relationships/hyperlink" Target="https://clashofclans.fandom.com/wiki/Category:Air_Troops" TargetMode="External"/><Relationship Id="rId2211" Type="http://schemas.openxmlformats.org/officeDocument/2006/relationships/hyperlink" Target="https://clashofclans.fandom.com/wiki/Heroes" TargetMode="External"/><Relationship Id="rId2449" Type="http://schemas.openxmlformats.org/officeDocument/2006/relationships/hyperlink" Target="https://clashofclans.fandom.com/wiki/Golem" TargetMode="External"/><Relationship Id="rId2656" Type="http://schemas.openxmlformats.org/officeDocument/2006/relationships/hyperlink" Target="https://clashofclans.fandom.com/wiki/Mortar" TargetMode="External"/><Relationship Id="rId2863" Type="http://schemas.openxmlformats.org/officeDocument/2006/relationships/image" Target="media/image244.png"/><Relationship Id="rId3707" Type="http://schemas.openxmlformats.org/officeDocument/2006/relationships/hyperlink" Target="https://clashofclans.fandom.com/wiki/Balloon" TargetMode="External"/><Relationship Id="rId3914" Type="http://schemas.openxmlformats.org/officeDocument/2006/relationships/hyperlink" Target="https://clashofclans.fandom.com/wiki/P.E.K.K.A" TargetMode="External"/><Relationship Id="rId628" Type="http://schemas.openxmlformats.org/officeDocument/2006/relationships/hyperlink" Target="https://clashofclans.fandom.com/wiki/Spring_Trap" TargetMode="External"/><Relationship Id="rId835" Type="http://schemas.openxmlformats.org/officeDocument/2006/relationships/hyperlink" Target="https://clashofclans.fandom.com/wiki/Air_Defense" TargetMode="External"/><Relationship Id="rId1258" Type="http://schemas.openxmlformats.org/officeDocument/2006/relationships/hyperlink" Target="https://clashofclans.fandom.com/wiki/Army" TargetMode="External"/><Relationship Id="rId1465" Type="http://schemas.openxmlformats.org/officeDocument/2006/relationships/hyperlink" Target="https://clashofclans.fandom.com/wiki/Category:Air_Troops" TargetMode="External"/><Relationship Id="rId1672" Type="http://schemas.openxmlformats.org/officeDocument/2006/relationships/hyperlink" Target="https://clashofclans.fandom.com/wiki/Barbarian" TargetMode="External"/><Relationship Id="rId2309" Type="http://schemas.openxmlformats.org/officeDocument/2006/relationships/hyperlink" Target="https://clashofclans.fandom.com/wiki/Healing_Spell" TargetMode="External"/><Relationship Id="rId2516" Type="http://schemas.openxmlformats.org/officeDocument/2006/relationships/hyperlink" Target="https://clashofclans.fandom.com/wiki/Town_Hall" TargetMode="External"/><Relationship Id="rId2723" Type="http://schemas.openxmlformats.org/officeDocument/2006/relationships/hyperlink" Target="https://clashofclans.fandom.com/wiki/Army_Camp" TargetMode="External"/><Relationship Id="rId1020" Type="http://schemas.openxmlformats.org/officeDocument/2006/relationships/hyperlink" Target="https://clashofclans.fandom.com/wiki/Balloon" TargetMode="External"/><Relationship Id="rId1118" Type="http://schemas.openxmlformats.org/officeDocument/2006/relationships/hyperlink" Target="https://clashofclans.fandom.com/wiki/Buildings" TargetMode="External"/><Relationship Id="rId1325" Type="http://schemas.openxmlformats.org/officeDocument/2006/relationships/hyperlink" Target="https://clashofclans.fandom.com/wiki/Army_Camp" TargetMode="External"/><Relationship Id="rId1532" Type="http://schemas.openxmlformats.org/officeDocument/2006/relationships/hyperlink" Target="https://clashofclans.fandom.com/wiki/Giant_Bomb" TargetMode="External"/><Relationship Id="rId1977" Type="http://schemas.openxmlformats.org/officeDocument/2006/relationships/hyperlink" Target="https://clashofclans.fandom.com/wiki/Clan_Castle" TargetMode="External"/><Relationship Id="rId2930" Type="http://schemas.openxmlformats.org/officeDocument/2006/relationships/hyperlink" Target="https://clashofclans.fandom.com/wiki/Troops" TargetMode="External"/><Relationship Id="rId902" Type="http://schemas.openxmlformats.org/officeDocument/2006/relationships/hyperlink" Target="https://clashofclans.fandom.com/wiki/Heroes" TargetMode="External"/><Relationship Id="rId1837" Type="http://schemas.openxmlformats.org/officeDocument/2006/relationships/hyperlink" Target="https://clashofclans.fandom.com/wiki/Troops" TargetMode="External"/><Relationship Id="rId3192" Type="http://schemas.openxmlformats.org/officeDocument/2006/relationships/hyperlink" Target="https://clashofclans.fandom.com/wiki/Giant" TargetMode="External"/><Relationship Id="rId3497" Type="http://schemas.openxmlformats.org/officeDocument/2006/relationships/hyperlink" Target="https://clashofclans.fandom.com/wiki/Defensive_Buildings" TargetMode="External"/><Relationship Id="rId4036" Type="http://schemas.openxmlformats.org/officeDocument/2006/relationships/image" Target="media/image393.png"/><Relationship Id="rId31" Type="http://schemas.openxmlformats.org/officeDocument/2006/relationships/hyperlink" Target="https://clashofclans.fandom.com/wiki/Giant" TargetMode="External"/><Relationship Id="rId2099" Type="http://schemas.openxmlformats.org/officeDocument/2006/relationships/hyperlink" Target="https://clashofclans.fandom.com/wiki/Army_Camp" TargetMode="External"/><Relationship Id="rId3052" Type="http://schemas.openxmlformats.org/officeDocument/2006/relationships/hyperlink" Target="https://clashofclans.fandom.com/wiki/Achievements" TargetMode="External"/><Relationship Id="rId180" Type="http://schemas.openxmlformats.org/officeDocument/2006/relationships/hyperlink" Target="https://clashofclans.fandom.com/wiki/Troops" TargetMode="External"/><Relationship Id="rId278" Type="http://schemas.openxmlformats.org/officeDocument/2006/relationships/hyperlink" Target="https://clashofclans.fandom.com/wiki/Army_Camp" TargetMode="External"/><Relationship Id="rId1904" Type="http://schemas.openxmlformats.org/officeDocument/2006/relationships/hyperlink" Target="https://clashofclans.fandom.com/wiki/Resources" TargetMode="External"/><Relationship Id="rId3357" Type="http://schemas.openxmlformats.org/officeDocument/2006/relationships/hyperlink" Target="https://clashofclans.fandom.com/wiki/Experience" TargetMode="External"/><Relationship Id="rId3564" Type="http://schemas.openxmlformats.org/officeDocument/2006/relationships/hyperlink" Target="https://clashofclans.fandom.com/wiki/Builder%27s_Hut" TargetMode="External"/><Relationship Id="rId3771" Type="http://schemas.openxmlformats.org/officeDocument/2006/relationships/hyperlink" Target="https://clashofclans.fandom.com/wiki/Air_Defense" TargetMode="External"/><Relationship Id="rId485" Type="http://schemas.openxmlformats.org/officeDocument/2006/relationships/hyperlink" Target="https://clashofclans.fandom.com/wiki/Wizard" TargetMode="External"/><Relationship Id="rId692" Type="http://schemas.openxmlformats.org/officeDocument/2006/relationships/hyperlink" Target="https://clashofclans.fandom.com/wiki/Elixir_Collector/Home_Village" TargetMode="External"/><Relationship Id="rId2166" Type="http://schemas.openxmlformats.org/officeDocument/2006/relationships/hyperlink" Target="https://clashofclans.fandom.com/wiki/Spell_Factory" TargetMode="External"/><Relationship Id="rId2373" Type="http://schemas.openxmlformats.org/officeDocument/2006/relationships/hyperlink" Target="https://clashofclans.fandom.com/wiki/Resources" TargetMode="External"/><Relationship Id="rId2580" Type="http://schemas.openxmlformats.org/officeDocument/2006/relationships/image" Target="media/image198.png"/><Relationship Id="rId3217" Type="http://schemas.openxmlformats.org/officeDocument/2006/relationships/hyperlink" Target="https://clashofclans.fandom.com/wiki/Mortar" TargetMode="External"/><Relationship Id="rId3424" Type="http://schemas.openxmlformats.org/officeDocument/2006/relationships/image" Target="media/image329.png"/><Relationship Id="rId3631" Type="http://schemas.openxmlformats.org/officeDocument/2006/relationships/hyperlink" Target="https://clashofclans.fandom.com/wiki/Wizard" TargetMode="External"/><Relationship Id="rId3869" Type="http://schemas.openxmlformats.org/officeDocument/2006/relationships/hyperlink" Target="https://clashofclans.fandom.com/wiki/Version_History" TargetMode="External"/><Relationship Id="rId138" Type="http://schemas.openxmlformats.org/officeDocument/2006/relationships/hyperlink" Target="https://clashofclans.fandom.com/wiki/Troops" TargetMode="External"/><Relationship Id="rId345" Type="http://schemas.openxmlformats.org/officeDocument/2006/relationships/hyperlink" Target="https://clashofclans.fandom.com/wiki/Air_Defense" TargetMode="External"/><Relationship Id="rId552" Type="http://schemas.openxmlformats.org/officeDocument/2006/relationships/hyperlink" Target="https://clashofclans.fandom.com/wiki/Resource_Buildings" TargetMode="External"/><Relationship Id="rId997" Type="http://schemas.openxmlformats.org/officeDocument/2006/relationships/hyperlink" Target="https://clashofclans.fandom.com/wiki/Baby_Dragon/Home_Village" TargetMode="External"/><Relationship Id="rId1182" Type="http://schemas.openxmlformats.org/officeDocument/2006/relationships/hyperlink" Target="https://clashofclans.fandom.com/wiki/Army" TargetMode="External"/><Relationship Id="rId2026" Type="http://schemas.openxmlformats.org/officeDocument/2006/relationships/hyperlink" Target="https://clashofclans.fandom.com/wiki/Clan_Castle" TargetMode="External"/><Relationship Id="rId2233" Type="http://schemas.openxmlformats.org/officeDocument/2006/relationships/hyperlink" Target="https://clashofclans.fandom.com/wiki/Spell_Factory" TargetMode="External"/><Relationship Id="rId2440" Type="http://schemas.openxmlformats.org/officeDocument/2006/relationships/hyperlink" Target="https://clashofclans.fandom.com/wiki/Lava_Pup" TargetMode="External"/><Relationship Id="rId2678" Type="http://schemas.openxmlformats.org/officeDocument/2006/relationships/hyperlink" Target="https://clashofclans.fandom.com/wiki/Wall_Breaker" TargetMode="External"/><Relationship Id="rId2885" Type="http://schemas.openxmlformats.org/officeDocument/2006/relationships/hyperlink" Target="https://clashofclans.fandom.com/wiki/Cannon/Home_Village" TargetMode="External"/><Relationship Id="rId3729" Type="http://schemas.openxmlformats.org/officeDocument/2006/relationships/hyperlink" Target="https://clashofclans.fandom.com/wiki/Builder" TargetMode="External"/><Relationship Id="rId3936" Type="http://schemas.openxmlformats.org/officeDocument/2006/relationships/hyperlink" Target="https://clashofclans.fandom.com/wiki/Archer" TargetMode="External"/><Relationship Id="rId205" Type="http://schemas.openxmlformats.org/officeDocument/2006/relationships/hyperlink" Target="https://clashofclans.fandom.com/wiki/Heroes" TargetMode="External"/><Relationship Id="rId412" Type="http://schemas.openxmlformats.org/officeDocument/2006/relationships/hyperlink" Target="https://clashofclans.fandom.com/wiki/Defensive_Buildings" TargetMode="External"/><Relationship Id="rId857" Type="http://schemas.openxmlformats.org/officeDocument/2006/relationships/hyperlink" Target="https://clashofclans.fandom.com/wiki/Air_Bomb" TargetMode="External"/><Relationship Id="rId1042" Type="http://schemas.openxmlformats.org/officeDocument/2006/relationships/hyperlink" Target="https://clashofclans.fandom.com/wiki/Balloon" TargetMode="External"/><Relationship Id="rId1487" Type="http://schemas.openxmlformats.org/officeDocument/2006/relationships/hyperlink" Target="https://clashofclans.fandom.com/wiki/Walls/Home_Village" TargetMode="External"/><Relationship Id="rId1694" Type="http://schemas.openxmlformats.org/officeDocument/2006/relationships/hyperlink" Target="https://clashofclans.fandom.com/wiki/Laboratory" TargetMode="External"/><Relationship Id="rId2300" Type="http://schemas.openxmlformats.org/officeDocument/2006/relationships/hyperlink" Target="https://clashofclans.fandom.com/wiki/Wizard" TargetMode="External"/><Relationship Id="rId2538" Type="http://schemas.openxmlformats.org/officeDocument/2006/relationships/hyperlink" Target="https://clashofclans.fandom.com/wiki/Resources" TargetMode="External"/><Relationship Id="rId2745" Type="http://schemas.openxmlformats.org/officeDocument/2006/relationships/hyperlink" Target="https://clashofclans.fandom.com/wiki/Hog_Rider" TargetMode="External"/><Relationship Id="rId2952" Type="http://schemas.openxmlformats.org/officeDocument/2006/relationships/hyperlink" Target="https://clashofclans.fandom.com/wiki/Defensive_Buildings" TargetMode="External"/><Relationship Id="rId717" Type="http://schemas.openxmlformats.org/officeDocument/2006/relationships/hyperlink" Target="https://clashofclans.fandom.com/wiki/Clone_Spell" TargetMode="External"/><Relationship Id="rId924" Type="http://schemas.openxmlformats.org/officeDocument/2006/relationships/hyperlink" Target="https://clashofclans.fandom.com/wiki/P.E.K.K.A" TargetMode="External"/><Relationship Id="rId1347" Type="http://schemas.openxmlformats.org/officeDocument/2006/relationships/hyperlink" Target="https://clashofclans.fandom.com/wiki/Archer" TargetMode="External"/><Relationship Id="rId1554" Type="http://schemas.openxmlformats.org/officeDocument/2006/relationships/hyperlink" Target="https://clashofclans.fandom.com/wiki/Clan_Castle" TargetMode="External"/><Relationship Id="rId1761" Type="http://schemas.openxmlformats.org/officeDocument/2006/relationships/hyperlink" Target="https://clashofclans.fandom.com/wiki/Clone_Spell" TargetMode="External"/><Relationship Id="rId1999" Type="http://schemas.openxmlformats.org/officeDocument/2006/relationships/hyperlink" Target="https://clashofclans.fandom.com/wiki/Balloon" TargetMode="External"/><Relationship Id="rId2605" Type="http://schemas.openxmlformats.org/officeDocument/2006/relationships/hyperlink" Target="https://clashofclans.fandom.com/wiki/Defensive_Buildings" TargetMode="External"/><Relationship Id="rId2812" Type="http://schemas.openxmlformats.org/officeDocument/2006/relationships/image" Target="media/image239.png"/><Relationship Id="rId4058" Type="http://schemas.openxmlformats.org/officeDocument/2006/relationships/fontTable" Target="fontTable.xml"/><Relationship Id="rId53" Type="http://schemas.openxmlformats.org/officeDocument/2006/relationships/hyperlink" Target="https://clashofclans.fandom.com/wiki/Barbarian_King" TargetMode="External"/><Relationship Id="rId1207" Type="http://schemas.openxmlformats.org/officeDocument/2006/relationships/hyperlink" Target="https://clashofclans.fandom.com/wiki/Clone_Spell" TargetMode="External"/><Relationship Id="rId1414" Type="http://schemas.openxmlformats.org/officeDocument/2006/relationships/hyperlink" Target="https://clashofclans.fandom.com/wiki/Air_Bomb" TargetMode="External"/><Relationship Id="rId1621" Type="http://schemas.openxmlformats.org/officeDocument/2006/relationships/image" Target="media/image145.png"/><Relationship Id="rId1859" Type="http://schemas.openxmlformats.org/officeDocument/2006/relationships/hyperlink" Target="https://clashofclans.fandom.com/wiki/Mortar" TargetMode="External"/><Relationship Id="rId3074" Type="http://schemas.openxmlformats.org/officeDocument/2006/relationships/hyperlink" Target="https://clashofclans.fandom.com/wiki/Resources" TargetMode="External"/><Relationship Id="rId1719" Type="http://schemas.openxmlformats.org/officeDocument/2006/relationships/hyperlink" Target="https://clashofclans.fandom.com/wiki/Troops" TargetMode="External"/><Relationship Id="rId1926" Type="http://schemas.openxmlformats.org/officeDocument/2006/relationships/hyperlink" Target="https://clashofclans.fandom.com/wiki/Witch" TargetMode="External"/><Relationship Id="rId3281" Type="http://schemas.openxmlformats.org/officeDocument/2006/relationships/image" Target="media/image310.png"/><Relationship Id="rId3379" Type="http://schemas.openxmlformats.org/officeDocument/2006/relationships/hyperlink" Target="https://clashofclans.fandom.com/wiki/Defensive_Buildings" TargetMode="External"/><Relationship Id="rId3586" Type="http://schemas.openxmlformats.org/officeDocument/2006/relationships/hyperlink" Target="https://clashofclans.fandom.com/wiki/Balloon" TargetMode="External"/><Relationship Id="rId3793" Type="http://schemas.openxmlformats.org/officeDocument/2006/relationships/image" Target="media/image367.png"/><Relationship Id="rId2090" Type="http://schemas.openxmlformats.org/officeDocument/2006/relationships/hyperlink" Target="https://clashofclans.fandom.com/wiki/Troops" TargetMode="External"/><Relationship Id="rId2188" Type="http://schemas.openxmlformats.org/officeDocument/2006/relationships/hyperlink" Target="https://clashofclans.fandom.com/wiki/Trophies" TargetMode="External"/><Relationship Id="rId2395" Type="http://schemas.openxmlformats.org/officeDocument/2006/relationships/hyperlink" Target="https://clashofclans.fandom.com/wiki/Category:Air_Troops" TargetMode="External"/><Relationship Id="rId3141" Type="http://schemas.openxmlformats.org/officeDocument/2006/relationships/hyperlink" Target="https://clashofclans.fandom.com/wiki/Healer" TargetMode="External"/><Relationship Id="rId3239" Type="http://schemas.openxmlformats.org/officeDocument/2006/relationships/hyperlink" Target="https://clashofclans.fandom.com/wiki/Wizard" TargetMode="External"/><Relationship Id="rId3446" Type="http://schemas.openxmlformats.org/officeDocument/2006/relationships/hyperlink" Target="https://clashofclans.fandom.com/wiki/Giant_Bomb" TargetMode="External"/><Relationship Id="rId367" Type="http://schemas.openxmlformats.org/officeDocument/2006/relationships/hyperlink" Target="https://clashofclans.fandom.com/wiki/Army" TargetMode="External"/><Relationship Id="rId574" Type="http://schemas.openxmlformats.org/officeDocument/2006/relationships/hyperlink" Target="https://clashofclans.fandom.com/wiki/Traps" TargetMode="External"/><Relationship Id="rId2048" Type="http://schemas.openxmlformats.org/officeDocument/2006/relationships/hyperlink" Target="https://clashofclans.fandom.com/wiki/Resources" TargetMode="External"/><Relationship Id="rId2255" Type="http://schemas.openxmlformats.org/officeDocument/2006/relationships/hyperlink" Target="https://clashofclans.fandom.com/wiki/Hog_Rider" TargetMode="External"/><Relationship Id="rId3001" Type="http://schemas.openxmlformats.org/officeDocument/2006/relationships/image" Target="media/image282.png"/><Relationship Id="rId3653" Type="http://schemas.openxmlformats.org/officeDocument/2006/relationships/hyperlink" Target="https://clashofclans.fandom.com/wiki/Bomb" TargetMode="External"/><Relationship Id="rId3860" Type="http://schemas.openxmlformats.org/officeDocument/2006/relationships/hyperlink" Target="https://clashofclans.fandom.com/wiki/Eagle_Artillery" TargetMode="External"/><Relationship Id="rId3958" Type="http://schemas.openxmlformats.org/officeDocument/2006/relationships/hyperlink" Target="https://clashofclans.fandom.com/wiki/Eagle_Artillery" TargetMode="External"/><Relationship Id="rId227" Type="http://schemas.openxmlformats.org/officeDocument/2006/relationships/image" Target="media/image24.png"/><Relationship Id="rId781" Type="http://schemas.openxmlformats.org/officeDocument/2006/relationships/hyperlink" Target="https://clashofclans.fandom.com/wiki/Giga_Tesla" TargetMode="External"/><Relationship Id="rId879" Type="http://schemas.openxmlformats.org/officeDocument/2006/relationships/hyperlink" Target="https://cnc.wikia.com/wiki/Kirov_airship_(Red_Alert_iPhone)" TargetMode="External"/><Relationship Id="rId2462" Type="http://schemas.openxmlformats.org/officeDocument/2006/relationships/hyperlink" Target="https://clashofclans.fandom.com/wiki/Spell_Factory" TargetMode="External"/><Relationship Id="rId2767" Type="http://schemas.openxmlformats.org/officeDocument/2006/relationships/hyperlink" Target="https://clashofclans.fandom.com/wiki/Version_History" TargetMode="External"/><Relationship Id="rId3306" Type="http://schemas.openxmlformats.org/officeDocument/2006/relationships/hyperlink" Target="https://clashofclans.fandom.com/wiki/Town_Hall" TargetMode="External"/><Relationship Id="rId3513" Type="http://schemas.openxmlformats.org/officeDocument/2006/relationships/hyperlink" Target="https://clashofclans.fandom.com/wiki/Magic_Items" TargetMode="External"/><Relationship Id="rId3720" Type="http://schemas.openxmlformats.org/officeDocument/2006/relationships/hyperlink" Target="https://clashofclans.fandom.com/wiki/Healer" TargetMode="External"/><Relationship Id="rId434" Type="http://schemas.openxmlformats.org/officeDocument/2006/relationships/hyperlink" Target="https://clashofclans.fandom.com/wiki/Army_Camp/Home_Village" TargetMode="External"/><Relationship Id="rId641" Type="http://schemas.openxmlformats.org/officeDocument/2006/relationships/hyperlink" Target="https://clashofclans.fandom.com/wiki/Resource_Buildings" TargetMode="External"/><Relationship Id="rId739" Type="http://schemas.openxmlformats.org/officeDocument/2006/relationships/image" Target="media/image70.png"/><Relationship Id="rId1064" Type="http://schemas.openxmlformats.org/officeDocument/2006/relationships/hyperlink" Target="https://clashofclans.fandom.com/wiki/Heroes" TargetMode="External"/><Relationship Id="rId1271" Type="http://schemas.openxmlformats.org/officeDocument/2006/relationships/hyperlink" Target="https://clashofclans.fandom.com/wiki/Resources" TargetMode="External"/><Relationship Id="rId1369" Type="http://schemas.openxmlformats.org/officeDocument/2006/relationships/image" Target="media/image129.png"/><Relationship Id="rId1576" Type="http://schemas.openxmlformats.org/officeDocument/2006/relationships/hyperlink" Target="https://clashofclans.fandom.com/wiki/Defensive_Buildings" TargetMode="External"/><Relationship Id="rId2115" Type="http://schemas.openxmlformats.org/officeDocument/2006/relationships/image" Target="media/image182.png"/><Relationship Id="rId2322" Type="http://schemas.openxmlformats.org/officeDocument/2006/relationships/hyperlink" Target="https://clashofclans.fandom.com/wiki/Laboratory" TargetMode="External"/><Relationship Id="rId2974" Type="http://schemas.openxmlformats.org/officeDocument/2006/relationships/hyperlink" Target="https://clashofclans.fandom.com/wiki/Magic_Items" TargetMode="External"/><Relationship Id="rId3818" Type="http://schemas.openxmlformats.org/officeDocument/2006/relationships/hyperlink" Target="https://clashofclans.fandom.com/wiki/Magic_Items" TargetMode="External"/><Relationship Id="rId501" Type="http://schemas.openxmlformats.org/officeDocument/2006/relationships/hyperlink" Target="https://clashofclans.fandom.com/wiki/Builder%27s_Hut" TargetMode="External"/><Relationship Id="rId946" Type="http://schemas.openxmlformats.org/officeDocument/2006/relationships/hyperlink" Target="https://clashofclans.fandom.com/wiki/Heroes" TargetMode="External"/><Relationship Id="rId1131" Type="http://schemas.openxmlformats.org/officeDocument/2006/relationships/hyperlink" Target="https://clashofclans.fandom.com/wiki/Army" TargetMode="External"/><Relationship Id="rId1229" Type="http://schemas.openxmlformats.org/officeDocument/2006/relationships/hyperlink" Target="https://clashofclans.fandom.com/wiki/Army" TargetMode="External"/><Relationship Id="rId1783" Type="http://schemas.openxmlformats.org/officeDocument/2006/relationships/hyperlink" Target="https://clashofclans.fandom.com/wiki/Golem" TargetMode="External"/><Relationship Id="rId1990" Type="http://schemas.openxmlformats.org/officeDocument/2006/relationships/hyperlink" Target="https://clashofclans.fandom.com/wiki/Healer" TargetMode="External"/><Relationship Id="rId2627" Type="http://schemas.openxmlformats.org/officeDocument/2006/relationships/hyperlink" Target="https://clashofclans.fandom.com/wiki/Archer_Tower" TargetMode="External"/><Relationship Id="rId2834" Type="http://schemas.openxmlformats.org/officeDocument/2006/relationships/hyperlink" Target="https://clashofclans.fandom.com/wiki/Giant" TargetMode="External"/><Relationship Id="rId75" Type="http://schemas.openxmlformats.org/officeDocument/2006/relationships/hyperlink" Target="https://clashofclans.fandom.com/wiki/Resources#Dark_Elixir" TargetMode="External"/><Relationship Id="rId806" Type="http://schemas.openxmlformats.org/officeDocument/2006/relationships/hyperlink" Target="https://clashofclans.fandom.com/wiki/Single_Player_Campaign" TargetMode="External"/><Relationship Id="rId1436" Type="http://schemas.openxmlformats.org/officeDocument/2006/relationships/hyperlink" Target="https://clashofclans.fandom.com/wiki/Air_Bomb" TargetMode="External"/><Relationship Id="rId1643" Type="http://schemas.openxmlformats.org/officeDocument/2006/relationships/hyperlink" Target="https://clashofclans.fandom.com/wiki/Barbarian" TargetMode="External"/><Relationship Id="rId1850" Type="http://schemas.openxmlformats.org/officeDocument/2006/relationships/hyperlink" Target="https://clashofclans.fandom.com/wiki/Mortar" TargetMode="External"/><Relationship Id="rId2901" Type="http://schemas.openxmlformats.org/officeDocument/2006/relationships/image" Target="media/image269.png"/><Relationship Id="rId3096" Type="http://schemas.openxmlformats.org/officeDocument/2006/relationships/hyperlink" Target="https://clashofclans.fandom.com/wiki/Town_Hall" TargetMode="External"/><Relationship Id="rId1503" Type="http://schemas.openxmlformats.org/officeDocument/2006/relationships/hyperlink" Target="https://clashofclans.fandom.com/wiki/Heroes" TargetMode="External"/><Relationship Id="rId1710" Type="http://schemas.openxmlformats.org/officeDocument/2006/relationships/hyperlink" Target="https://clashofclans.fandom.com/wiki/Lava_Hound" TargetMode="External"/><Relationship Id="rId1948" Type="http://schemas.openxmlformats.org/officeDocument/2006/relationships/hyperlink" Target="https://clashofclans.fandom.com/wiki/Skeleton_Spell" TargetMode="External"/><Relationship Id="rId3163" Type="http://schemas.openxmlformats.org/officeDocument/2006/relationships/hyperlink" Target="https://clashofclans.fandom.com/wiki/Resources" TargetMode="External"/><Relationship Id="rId3370" Type="http://schemas.openxmlformats.org/officeDocument/2006/relationships/image" Target="media/image328.png"/><Relationship Id="rId4007" Type="http://schemas.openxmlformats.org/officeDocument/2006/relationships/hyperlink" Target="https://clashofclans.fandom.com/wiki/Troops" TargetMode="External"/><Relationship Id="rId291" Type="http://schemas.openxmlformats.org/officeDocument/2006/relationships/hyperlink" Target="https://clashofclans.fandom.com/wiki/Giant" TargetMode="External"/><Relationship Id="rId1808" Type="http://schemas.openxmlformats.org/officeDocument/2006/relationships/hyperlink" Target="https://clashofclans.fandom.com/wiki/Golem" TargetMode="External"/><Relationship Id="rId3023" Type="http://schemas.openxmlformats.org/officeDocument/2006/relationships/hyperlink" Target="https://clashofclans.fandom.com/wiki/Category:Air_Troops" TargetMode="External"/><Relationship Id="rId3468" Type="http://schemas.openxmlformats.org/officeDocument/2006/relationships/hyperlink" Target="https://clashofclans.fandom.com/wiki/Magic_Items" TargetMode="External"/><Relationship Id="rId3675" Type="http://schemas.openxmlformats.org/officeDocument/2006/relationships/hyperlink" Target="https://clashofclans.fandom.com/wiki/Category:Air_Troops" TargetMode="External"/><Relationship Id="rId3882" Type="http://schemas.openxmlformats.org/officeDocument/2006/relationships/hyperlink" Target="https://clashofclans.fandom.com/wiki/Magic_Items" TargetMode="External"/><Relationship Id="rId151" Type="http://schemas.openxmlformats.org/officeDocument/2006/relationships/hyperlink" Target="https://clashofclans.fandom.com/wiki/Resources" TargetMode="External"/><Relationship Id="rId389" Type="http://schemas.openxmlformats.org/officeDocument/2006/relationships/hyperlink" Target="https://clashofclans.fandom.com/wiki/Valkyrie" TargetMode="External"/><Relationship Id="rId596" Type="http://schemas.openxmlformats.org/officeDocument/2006/relationships/hyperlink" Target="https://clashofclans.fandom.com/wiki/Army" TargetMode="External"/><Relationship Id="rId2277" Type="http://schemas.openxmlformats.org/officeDocument/2006/relationships/hyperlink" Target="https://clashofclans.fandom.com/wiki/Spell_Factory" TargetMode="External"/><Relationship Id="rId2484" Type="http://schemas.openxmlformats.org/officeDocument/2006/relationships/hyperlink" Target="https://clashofclans.fandom.com/wiki/Troops" TargetMode="External"/><Relationship Id="rId2691" Type="http://schemas.openxmlformats.org/officeDocument/2006/relationships/hyperlink" Target="https://clashofclans.fandom.com/wiki/Troops" TargetMode="External"/><Relationship Id="rId3230" Type="http://schemas.openxmlformats.org/officeDocument/2006/relationships/hyperlink" Target="https://clashofclans.fandom.com/wiki/Gold_Storage" TargetMode="External"/><Relationship Id="rId3328" Type="http://schemas.openxmlformats.org/officeDocument/2006/relationships/hyperlink" Target="https://clashofclans.fandom.com/wiki/Category:Air_Troops" TargetMode="External"/><Relationship Id="rId3535" Type="http://schemas.openxmlformats.org/officeDocument/2006/relationships/hyperlink" Target="https://clashofclans.fandom.com/wiki/Goblin" TargetMode="External"/><Relationship Id="rId3742" Type="http://schemas.openxmlformats.org/officeDocument/2006/relationships/hyperlink" Target="https://clashofclans.fandom.com/wiki/Witch/Skeleton" TargetMode="External"/><Relationship Id="rId249" Type="http://schemas.openxmlformats.org/officeDocument/2006/relationships/hyperlink" Target="https://clashofclans.fandom.com/wiki/Giant" TargetMode="External"/><Relationship Id="rId456" Type="http://schemas.openxmlformats.org/officeDocument/2006/relationships/hyperlink" Target="https://clashofclans.fandom.com/wiki/Healer" TargetMode="External"/><Relationship Id="rId663" Type="http://schemas.openxmlformats.org/officeDocument/2006/relationships/hyperlink" Target="https://clashofclans.fandom.com/wiki/Troops" TargetMode="External"/><Relationship Id="rId870" Type="http://schemas.openxmlformats.org/officeDocument/2006/relationships/hyperlink" Target="https://clashofclans.fandom.com/wiki/Skeleton_Barrel" TargetMode="External"/><Relationship Id="rId1086" Type="http://schemas.openxmlformats.org/officeDocument/2006/relationships/hyperlink" Target="https://clashofclans.fandom.com/wiki/Clan_Castle" TargetMode="External"/><Relationship Id="rId1293" Type="http://schemas.openxmlformats.org/officeDocument/2006/relationships/hyperlink" Target="https://clashofclans.fandom.com/wiki/Golem" TargetMode="External"/><Relationship Id="rId2137" Type="http://schemas.openxmlformats.org/officeDocument/2006/relationships/hyperlink" Target="https://clashofclans.fandom.com/wiki/Troops" TargetMode="External"/><Relationship Id="rId2344" Type="http://schemas.openxmlformats.org/officeDocument/2006/relationships/hyperlink" Target="https://clashofclans.fandom.com/wiki/Walls" TargetMode="External"/><Relationship Id="rId2551" Type="http://schemas.openxmlformats.org/officeDocument/2006/relationships/hyperlink" Target="https://clashofclans.fandom.com/wiki/P.E.K.K.A" TargetMode="External"/><Relationship Id="rId2789" Type="http://schemas.openxmlformats.org/officeDocument/2006/relationships/image" Target="media/image222.png"/><Relationship Id="rId2996" Type="http://schemas.openxmlformats.org/officeDocument/2006/relationships/image" Target="media/image277.png"/><Relationship Id="rId109" Type="http://schemas.openxmlformats.org/officeDocument/2006/relationships/hyperlink" Target="https://clashofclans.fandom.com/wiki/Troops" TargetMode="External"/><Relationship Id="rId316" Type="http://schemas.openxmlformats.org/officeDocument/2006/relationships/image" Target="media/image41.png"/><Relationship Id="rId523" Type="http://schemas.openxmlformats.org/officeDocument/2006/relationships/hyperlink" Target="https://clashofclans.fandom.com/wiki/Resource_Buildings" TargetMode="External"/><Relationship Id="rId968" Type="http://schemas.openxmlformats.org/officeDocument/2006/relationships/hyperlink" Target="https://clashofclans.fandom.com/wiki/Troop_Movement_Speed" TargetMode="External"/><Relationship Id="rId1153" Type="http://schemas.openxmlformats.org/officeDocument/2006/relationships/hyperlink" Target="https://clashofclans.fandom.com/wiki/Walls" TargetMode="External"/><Relationship Id="rId1598" Type="http://schemas.openxmlformats.org/officeDocument/2006/relationships/hyperlink" Target="http://en.wikipedia.org/wiki/Mr._T" TargetMode="External"/><Relationship Id="rId2204" Type="http://schemas.openxmlformats.org/officeDocument/2006/relationships/hyperlink" Target="https://clashofclans.fandom.com/wiki/Mortar" TargetMode="External"/><Relationship Id="rId2649" Type="http://schemas.openxmlformats.org/officeDocument/2006/relationships/image" Target="media/image211.png"/><Relationship Id="rId2856" Type="http://schemas.openxmlformats.org/officeDocument/2006/relationships/image" Target="media/image241.png"/><Relationship Id="rId3602" Type="http://schemas.openxmlformats.org/officeDocument/2006/relationships/hyperlink" Target="https://clashofclans.fandom.com/wiki/Dragon" TargetMode="External"/><Relationship Id="rId3907" Type="http://schemas.openxmlformats.org/officeDocument/2006/relationships/hyperlink" Target="https://clashofclans.fandom.com/wiki/Troops" TargetMode="External"/><Relationship Id="rId97" Type="http://schemas.openxmlformats.org/officeDocument/2006/relationships/hyperlink" Target="https://clashofclans.fandom.com/wiki/Archer_Queen" TargetMode="External"/><Relationship Id="rId730" Type="http://schemas.openxmlformats.org/officeDocument/2006/relationships/hyperlink" Target="https://clashofclans.fandom.com/wiki/Resources" TargetMode="External"/><Relationship Id="rId828" Type="http://schemas.openxmlformats.org/officeDocument/2006/relationships/hyperlink" Target="https://clashofclans.fandom.com/wiki/Archer_Tower" TargetMode="External"/><Relationship Id="rId1013" Type="http://schemas.openxmlformats.org/officeDocument/2006/relationships/hyperlink" Target="https://clashofclans.fandom.com/wiki/Archer_Tower/Home_Village" TargetMode="External"/><Relationship Id="rId1360" Type="http://schemas.openxmlformats.org/officeDocument/2006/relationships/hyperlink" Target="https://clashofclans.fandom.com/wiki/Barracks" TargetMode="External"/><Relationship Id="rId1458" Type="http://schemas.openxmlformats.org/officeDocument/2006/relationships/hyperlink" Target="https://clashofclans.fandom.com/wiki/Grand_Warden" TargetMode="External"/><Relationship Id="rId1665" Type="http://schemas.openxmlformats.org/officeDocument/2006/relationships/hyperlink" Target="https://clashofclans.fandom.com/wiki/Archer" TargetMode="External"/><Relationship Id="rId1872" Type="http://schemas.openxmlformats.org/officeDocument/2006/relationships/hyperlink" Target="https://clashofclans.fandom.com/wiki/Category:Ground_Troops" TargetMode="External"/><Relationship Id="rId2411" Type="http://schemas.openxmlformats.org/officeDocument/2006/relationships/hyperlink" Target="https://clashofclans.fandom.com/wiki/Clan_Castle" TargetMode="External"/><Relationship Id="rId2509" Type="http://schemas.openxmlformats.org/officeDocument/2006/relationships/hyperlink" Target="https://clashofclans.fandom.com/wiki/Laboratory" TargetMode="External"/><Relationship Id="rId2716" Type="http://schemas.openxmlformats.org/officeDocument/2006/relationships/hyperlink" Target="https://clashofclans.fandom.com/wiki/Category:Ground_Troops" TargetMode="External"/><Relationship Id="rId1220" Type="http://schemas.openxmlformats.org/officeDocument/2006/relationships/hyperlink" Target="https://clashofclans.fandom.com/wiki/Laboratory" TargetMode="External"/><Relationship Id="rId1318" Type="http://schemas.openxmlformats.org/officeDocument/2006/relationships/hyperlink" Target="https://clashofclans.fandom.com/wiki/Baby_Dragon/Home_Village" TargetMode="External"/><Relationship Id="rId1525" Type="http://schemas.openxmlformats.org/officeDocument/2006/relationships/hyperlink" Target="https://clashofclans.fandom.com/wiki/Resources" TargetMode="External"/><Relationship Id="rId2923" Type="http://schemas.openxmlformats.org/officeDocument/2006/relationships/hyperlink" Target="https://clashofclans.fandom.com/wiki/Troop_Movement_Speed" TargetMode="External"/><Relationship Id="rId1732" Type="http://schemas.openxmlformats.org/officeDocument/2006/relationships/hyperlink" Target="https://clashofclans.fandom.com/wiki/Archer" TargetMode="External"/><Relationship Id="rId3185" Type="http://schemas.openxmlformats.org/officeDocument/2006/relationships/hyperlink" Target="https://clashofclans.fandom.com/wiki/Giant" TargetMode="External"/><Relationship Id="rId3392" Type="http://schemas.openxmlformats.org/officeDocument/2006/relationships/hyperlink" Target="https://clashofclans.fandom.com/wiki/Archer" TargetMode="External"/><Relationship Id="rId4029" Type="http://schemas.openxmlformats.org/officeDocument/2006/relationships/hyperlink" Target="https://clashofclans.fandom.com/wiki/Builder" TargetMode="External"/><Relationship Id="rId24" Type="http://schemas.openxmlformats.org/officeDocument/2006/relationships/hyperlink" Target="https://clashofclans.fandom.com/wiki/Balloon" TargetMode="External"/><Relationship Id="rId2299" Type="http://schemas.openxmlformats.org/officeDocument/2006/relationships/hyperlink" Target="https://clashofclans.fandom.com/wiki/Archer" TargetMode="External"/><Relationship Id="rId3045" Type="http://schemas.openxmlformats.org/officeDocument/2006/relationships/hyperlink" Target="https://clashofclans.fandom.com/wiki/Minion" TargetMode="External"/><Relationship Id="rId3252" Type="http://schemas.openxmlformats.org/officeDocument/2006/relationships/hyperlink" Target="https://clashofclans.fandom.com/wiki/Wizard" TargetMode="External"/><Relationship Id="rId3697" Type="http://schemas.openxmlformats.org/officeDocument/2006/relationships/hyperlink" Target="https://clashofclans.fandom.com/wiki/Minion" TargetMode="External"/><Relationship Id="rId173" Type="http://schemas.openxmlformats.org/officeDocument/2006/relationships/hyperlink" Target="https://clashofclans.fandom.com/wiki/Miner" TargetMode="External"/><Relationship Id="rId380" Type="http://schemas.openxmlformats.org/officeDocument/2006/relationships/hyperlink" Target="https://clashofclans.fandom.com/wiki/Achievements" TargetMode="External"/><Relationship Id="rId2061" Type="http://schemas.openxmlformats.org/officeDocument/2006/relationships/hyperlink" Target="https://clashofclans.fandom.com/wiki/Heroes" TargetMode="External"/><Relationship Id="rId3112" Type="http://schemas.openxmlformats.org/officeDocument/2006/relationships/hyperlink" Target="https://clashofclans.fandom.com/wiki/Lava_Hound" TargetMode="External"/><Relationship Id="rId3557" Type="http://schemas.openxmlformats.org/officeDocument/2006/relationships/hyperlink" Target="https://clashofclans.fandom.com/wiki/Troops" TargetMode="External"/><Relationship Id="rId3764" Type="http://schemas.openxmlformats.org/officeDocument/2006/relationships/hyperlink" Target="https://clashofclans.fandom.com/wiki/Giant" TargetMode="External"/><Relationship Id="rId3971" Type="http://schemas.openxmlformats.org/officeDocument/2006/relationships/hyperlink" Target="https://clashofclans.fandom.com/wiki/Magic_Items" TargetMode="External"/><Relationship Id="rId240" Type="http://schemas.openxmlformats.org/officeDocument/2006/relationships/hyperlink" Target="https://clashofclans.fandom.com/wiki/Wizard_Tower" TargetMode="External"/><Relationship Id="rId478" Type="http://schemas.openxmlformats.org/officeDocument/2006/relationships/hyperlink" Target="https://clashofclans.fandom.com/wiki/Clan_Castle" TargetMode="External"/><Relationship Id="rId685" Type="http://schemas.openxmlformats.org/officeDocument/2006/relationships/hyperlink" Target="https://clashofclans.fandom.com/wiki/Rage_Spell" TargetMode="External"/><Relationship Id="rId892" Type="http://schemas.openxmlformats.org/officeDocument/2006/relationships/image" Target="media/image88.png"/><Relationship Id="rId2159" Type="http://schemas.openxmlformats.org/officeDocument/2006/relationships/hyperlink" Target="https://clashofclans.fandom.com/wiki/Resources" TargetMode="External"/><Relationship Id="rId2366" Type="http://schemas.openxmlformats.org/officeDocument/2006/relationships/hyperlink" Target="https://clashofclans.fandom.com/wiki/Laboratory" TargetMode="External"/><Relationship Id="rId2573" Type="http://schemas.openxmlformats.org/officeDocument/2006/relationships/hyperlink" Target="https://clashofclans.fandom.com/wiki/Mortar" TargetMode="External"/><Relationship Id="rId2780" Type="http://schemas.openxmlformats.org/officeDocument/2006/relationships/image" Target="media/image218.png"/><Relationship Id="rId3417" Type="http://schemas.openxmlformats.org/officeDocument/2006/relationships/hyperlink" Target="https://clashofclans.fandom.com/wiki/Builder" TargetMode="External"/><Relationship Id="rId3624" Type="http://schemas.openxmlformats.org/officeDocument/2006/relationships/image" Target="media/image355.png"/><Relationship Id="rId3831" Type="http://schemas.openxmlformats.org/officeDocument/2006/relationships/image" Target="media/image373.png"/><Relationship Id="rId100" Type="http://schemas.openxmlformats.org/officeDocument/2006/relationships/hyperlink" Target="https://clashofclans.fandom.com/wiki/Troops" TargetMode="External"/><Relationship Id="rId338" Type="http://schemas.openxmlformats.org/officeDocument/2006/relationships/hyperlink" Target="https://clashofclans.fandom.com/wiki/Barbarian" TargetMode="External"/><Relationship Id="rId545" Type="http://schemas.openxmlformats.org/officeDocument/2006/relationships/hyperlink" Target="https://clashofclans.fandom.com/wiki/Skeleton_Trap" TargetMode="External"/><Relationship Id="rId752" Type="http://schemas.openxmlformats.org/officeDocument/2006/relationships/hyperlink" Target="https://clashofclans.fandom.com/wiki/Cannon" TargetMode="External"/><Relationship Id="rId1175" Type="http://schemas.openxmlformats.org/officeDocument/2006/relationships/hyperlink" Target="https://clashofclans.fandom.com/wiki/Clan_Castle" TargetMode="External"/><Relationship Id="rId1382" Type="http://schemas.openxmlformats.org/officeDocument/2006/relationships/hyperlink" Target="https://clashofclans.fandom.com/wiki/X-Bow" TargetMode="External"/><Relationship Id="rId2019" Type="http://schemas.openxmlformats.org/officeDocument/2006/relationships/hyperlink" Target="https://clashofclans.fandom.com/wiki/Inferno_Tower" TargetMode="External"/><Relationship Id="rId2226" Type="http://schemas.openxmlformats.org/officeDocument/2006/relationships/hyperlink" Target="https://clashofclans.fandom.com/wiki/Troops" TargetMode="External"/><Relationship Id="rId2433" Type="http://schemas.openxmlformats.org/officeDocument/2006/relationships/image" Target="media/image193.png"/><Relationship Id="rId2640" Type="http://schemas.openxmlformats.org/officeDocument/2006/relationships/image" Target="media/image202.png"/><Relationship Id="rId2878" Type="http://schemas.openxmlformats.org/officeDocument/2006/relationships/hyperlink" Target="https://clashofclans.fandom.com/wiki/Experience" TargetMode="External"/><Relationship Id="rId3929" Type="http://schemas.openxmlformats.org/officeDocument/2006/relationships/hyperlink" Target="https://clashofclans.fandom.com/wiki/Heroes" TargetMode="External"/><Relationship Id="rId405" Type="http://schemas.openxmlformats.org/officeDocument/2006/relationships/image" Target="media/image48.png"/><Relationship Id="rId612" Type="http://schemas.openxmlformats.org/officeDocument/2006/relationships/hyperlink" Target="https://clashofclans.fandom.com/wiki/Cannon" TargetMode="External"/><Relationship Id="rId1035" Type="http://schemas.openxmlformats.org/officeDocument/2006/relationships/hyperlink" Target="https://clashofclans.fandom.com/wiki/P.E.K.K.A" TargetMode="External"/><Relationship Id="rId1242" Type="http://schemas.openxmlformats.org/officeDocument/2006/relationships/hyperlink" Target="https://clashofclans.fandom.com/wiki/Dragon" TargetMode="External"/><Relationship Id="rId1687" Type="http://schemas.openxmlformats.org/officeDocument/2006/relationships/hyperlink" Target="https://clashofclans.fandom.com/wiki/Buildings" TargetMode="External"/><Relationship Id="rId1894" Type="http://schemas.openxmlformats.org/officeDocument/2006/relationships/hyperlink" Target="https://clashofclans.fandom.com/wiki/Shrink_Trap" TargetMode="External"/><Relationship Id="rId2500" Type="http://schemas.openxmlformats.org/officeDocument/2006/relationships/hyperlink" Target="https://clashofclans.fandom.com/wiki/Archer" TargetMode="External"/><Relationship Id="rId2738" Type="http://schemas.openxmlformats.org/officeDocument/2006/relationships/hyperlink" Target="https://clashofclans.fandom.com/wiki/Earthquake_Spell" TargetMode="External"/><Relationship Id="rId2945" Type="http://schemas.openxmlformats.org/officeDocument/2006/relationships/hyperlink" Target="https://clashofclans.fandom.com/wiki/Archer" TargetMode="External"/><Relationship Id="rId917" Type="http://schemas.openxmlformats.org/officeDocument/2006/relationships/hyperlink" Target="https://clashofclans.fandom.com/wiki/Walls/Home_Village" TargetMode="External"/><Relationship Id="rId1102" Type="http://schemas.openxmlformats.org/officeDocument/2006/relationships/hyperlink" Target="https://clashofclans.fandom.com/wiki/Town_Hall" TargetMode="External"/><Relationship Id="rId1547" Type="http://schemas.openxmlformats.org/officeDocument/2006/relationships/hyperlink" Target="https://clashofclans.fandom.com/wiki/Skeleton" TargetMode="External"/><Relationship Id="rId1754" Type="http://schemas.openxmlformats.org/officeDocument/2006/relationships/hyperlink" Target="https://clashofclans.fandom.com/wiki/Golem/Golemite" TargetMode="External"/><Relationship Id="rId1961" Type="http://schemas.openxmlformats.org/officeDocument/2006/relationships/hyperlink" Target="https://clashofclans.fandom.com/wiki/Air_Defense" TargetMode="External"/><Relationship Id="rId2805" Type="http://schemas.openxmlformats.org/officeDocument/2006/relationships/image" Target="media/image232.png"/><Relationship Id="rId46" Type="http://schemas.openxmlformats.org/officeDocument/2006/relationships/hyperlink" Target="https://clashofclans.fandom.com/wiki/Bomb" TargetMode="External"/><Relationship Id="rId1407" Type="http://schemas.openxmlformats.org/officeDocument/2006/relationships/hyperlink" Target="https://clashofclans.fandom.com/wiki/Balloon" TargetMode="External"/><Relationship Id="rId1614" Type="http://schemas.openxmlformats.org/officeDocument/2006/relationships/hyperlink" Target="https://clashofclans.fandom.com/wiki/Laboratory" TargetMode="External"/><Relationship Id="rId1821" Type="http://schemas.openxmlformats.org/officeDocument/2006/relationships/hyperlink" Target="https://clashofclans.fandom.com/wiki/Golem" TargetMode="External"/><Relationship Id="rId3067" Type="http://schemas.openxmlformats.org/officeDocument/2006/relationships/hyperlink" Target="https://clashofclans.fandom.com/wiki/Magic_Items" TargetMode="External"/><Relationship Id="rId3274" Type="http://schemas.openxmlformats.org/officeDocument/2006/relationships/hyperlink" Target="https://clashofclans.fandom.com/wiki/Magic_Items" TargetMode="External"/><Relationship Id="rId4020" Type="http://schemas.openxmlformats.org/officeDocument/2006/relationships/hyperlink" Target="https://clashofclans.fandom.com/wiki/Cannon" TargetMode="External"/><Relationship Id="rId195" Type="http://schemas.openxmlformats.org/officeDocument/2006/relationships/hyperlink" Target="https://clashofclans.fandom.com/wiki/Heroes" TargetMode="External"/><Relationship Id="rId1919" Type="http://schemas.openxmlformats.org/officeDocument/2006/relationships/hyperlink" Target="https://clashofclans.fandom.com/wiki/Troops" TargetMode="External"/><Relationship Id="rId3481" Type="http://schemas.openxmlformats.org/officeDocument/2006/relationships/image" Target="media/image341.png"/><Relationship Id="rId3579" Type="http://schemas.openxmlformats.org/officeDocument/2006/relationships/hyperlink" Target="https://clashofclans.fandom.com/wiki/Town_Hall" TargetMode="External"/><Relationship Id="rId3786" Type="http://schemas.openxmlformats.org/officeDocument/2006/relationships/hyperlink" Target="https://clashofclans.fandom.com/wiki/Magic_Items" TargetMode="External"/><Relationship Id="rId2083" Type="http://schemas.openxmlformats.org/officeDocument/2006/relationships/image" Target="media/image180.png"/><Relationship Id="rId2290" Type="http://schemas.openxmlformats.org/officeDocument/2006/relationships/hyperlink" Target="https://clashofclans.fandom.com/wiki/Troops" TargetMode="External"/><Relationship Id="rId2388" Type="http://schemas.openxmlformats.org/officeDocument/2006/relationships/hyperlink" Target="https://clashofclans.fandom.com/wiki/Category:Ground_Troops" TargetMode="External"/><Relationship Id="rId2595" Type="http://schemas.openxmlformats.org/officeDocument/2006/relationships/hyperlink" Target="https://clashofclans.fandom.com/wiki/Buildings" TargetMode="External"/><Relationship Id="rId3134" Type="http://schemas.openxmlformats.org/officeDocument/2006/relationships/hyperlink" Target="https://clashofclans.fandom.com/wiki/Balloon" TargetMode="External"/><Relationship Id="rId3341" Type="http://schemas.openxmlformats.org/officeDocument/2006/relationships/hyperlink" Target="https://clashofclans.fandom.com/wiki/Version_History" TargetMode="External"/><Relationship Id="rId3439" Type="http://schemas.openxmlformats.org/officeDocument/2006/relationships/hyperlink" Target="https://clashofclans.fandom.com/wiki/Wizard_Tower" TargetMode="External"/><Relationship Id="rId3993" Type="http://schemas.openxmlformats.org/officeDocument/2006/relationships/hyperlink" Target="https://clashofclans.fandom.com/wiki/Heroes" TargetMode="External"/><Relationship Id="rId262" Type="http://schemas.openxmlformats.org/officeDocument/2006/relationships/hyperlink" Target="https://clashofclans.fandom.com/wiki/Army" TargetMode="External"/><Relationship Id="rId567" Type="http://schemas.openxmlformats.org/officeDocument/2006/relationships/hyperlink" Target="https://clashofclans.fandom.com/wiki/Wizard_Tower" TargetMode="External"/><Relationship Id="rId1197" Type="http://schemas.openxmlformats.org/officeDocument/2006/relationships/hyperlink" Target="https://clashofclans.fandom.com/wiki/Minion" TargetMode="External"/><Relationship Id="rId2150" Type="http://schemas.openxmlformats.org/officeDocument/2006/relationships/hyperlink" Target="https://clashofclans.fandom.com/wiki/Clan_Castle" TargetMode="External"/><Relationship Id="rId2248" Type="http://schemas.openxmlformats.org/officeDocument/2006/relationships/hyperlink" Target="https://clashofclans.fandom.com/wiki/Troops" TargetMode="External"/><Relationship Id="rId3201" Type="http://schemas.openxmlformats.org/officeDocument/2006/relationships/hyperlink" Target="https://clashofclans.fandom.com/wiki/Resource_Buildings" TargetMode="External"/><Relationship Id="rId3646" Type="http://schemas.openxmlformats.org/officeDocument/2006/relationships/hyperlink" Target="https://clashofclans.fandom.com/wiki/Hog_Rider" TargetMode="External"/><Relationship Id="rId3853" Type="http://schemas.openxmlformats.org/officeDocument/2006/relationships/hyperlink" Target="https://clashofclans.fandom.com/wiki/Resources" TargetMode="External"/><Relationship Id="rId122" Type="http://schemas.openxmlformats.org/officeDocument/2006/relationships/hyperlink" Target="https://clashofclans.fandom.com/wiki/Barbarian" TargetMode="External"/><Relationship Id="rId774" Type="http://schemas.openxmlformats.org/officeDocument/2006/relationships/hyperlink" Target="https://clashofclans.fandom.com/wiki/Troops" TargetMode="External"/><Relationship Id="rId981" Type="http://schemas.openxmlformats.org/officeDocument/2006/relationships/image" Target="media/image98.png"/><Relationship Id="rId1057" Type="http://schemas.openxmlformats.org/officeDocument/2006/relationships/hyperlink" Target="https://clashofclans.fandom.com/wiki/Army" TargetMode="External"/><Relationship Id="rId2010" Type="http://schemas.openxmlformats.org/officeDocument/2006/relationships/hyperlink" Target="https://clashofclans.fandom.com/wiki/Air_Defense" TargetMode="External"/><Relationship Id="rId2455" Type="http://schemas.openxmlformats.org/officeDocument/2006/relationships/hyperlink" Target="https://clashofclans.fandom.com/wiki/Eagle_Artillery" TargetMode="External"/><Relationship Id="rId2662" Type="http://schemas.openxmlformats.org/officeDocument/2006/relationships/hyperlink" Target="https://clashofclans.fandom.com/wiki/Hog_Rider" TargetMode="External"/><Relationship Id="rId3506" Type="http://schemas.openxmlformats.org/officeDocument/2006/relationships/hyperlink" Target="https://clashofclans.fandom.com/wiki/Builder%27s_Hut" TargetMode="External"/><Relationship Id="rId3713" Type="http://schemas.openxmlformats.org/officeDocument/2006/relationships/hyperlink" Target="https://clashofclans.fandom.com/wiki/Giga_Tesla" TargetMode="External"/><Relationship Id="rId3920" Type="http://schemas.openxmlformats.org/officeDocument/2006/relationships/hyperlink" Target="https://clashofclans.fandom.com/wiki/Goblin" TargetMode="External"/><Relationship Id="rId427" Type="http://schemas.openxmlformats.org/officeDocument/2006/relationships/hyperlink" Target="https://clashofclans.fandom.com/wiki/Grand_Warden" TargetMode="External"/><Relationship Id="rId634" Type="http://schemas.openxmlformats.org/officeDocument/2006/relationships/hyperlink" Target="https://clashofclans.fandom.com/wiki/Elixir" TargetMode="External"/><Relationship Id="rId841" Type="http://schemas.openxmlformats.org/officeDocument/2006/relationships/hyperlink" Target="https://clashofclans.fandom.com/wiki/Air_Defense" TargetMode="External"/><Relationship Id="rId1264" Type="http://schemas.openxmlformats.org/officeDocument/2006/relationships/hyperlink" Target="https://clashofclans.fandom.com/wiki/Army" TargetMode="External"/><Relationship Id="rId1471" Type="http://schemas.openxmlformats.org/officeDocument/2006/relationships/hyperlink" Target="https://clashofclans.fandom.com/wiki/Dark_Elixir_Troops" TargetMode="External"/><Relationship Id="rId1569" Type="http://schemas.openxmlformats.org/officeDocument/2006/relationships/hyperlink" Target="https://clashofclans.fandom.com/wiki/Resource_Buildings" TargetMode="External"/><Relationship Id="rId2108" Type="http://schemas.openxmlformats.org/officeDocument/2006/relationships/hyperlink" Target="https://clashofclans.fandom.com/wiki/Dark_Barracks" TargetMode="External"/><Relationship Id="rId2315" Type="http://schemas.openxmlformats.org/officeDocument/2006/relationships/hyperlink" Target="https://clashofclans.fandom.com/wiki/Goblin" TargetMode="External"/><Relationship Id="rId2522" Type="http://schemas.openxmlformats.org/officeDocument/2006/relationships/hyperlink" Target="https://clashofclans.fandom.com/wiki/Builder%27s_Hut" TargetMode="External"/><Relationship Id="rId2967" Type="http://schemas.openxmlformats.org/officeDocument/2006/relationships/hyperlink" Target="https://clashofclans.fandom.com/wiki/Archer" TargetMode="External"/><Relationship Id="rId701" Type="http://schemas.openxmlformats.org/officeDocument/2006/relationships/hyperlink" Target="https://clashofclans.fandom.com/wiki/Inferno_Tower" TargetMode="External"/><Relationship Id="rId939" Type="http://schemas.openxmlformats.org/officeDocument/2006/relationships/hyperlink" Target="https://clashofclans.fandom.com/wiki/Archer" TargetMode="External"/><Relationship Id="rId1124" Type="http://schemas.openxmlformats.org/officeDocument/2006/relationships/hyperlink" Target="https://clashofclans.fandom.com/wiki/Army" TargetMode="External"/><Relationship Id="rId1331" Type="http://schemas.openxmlformats.org/officeDocument/2006/relationships/hyperlink" Target="https://clashofclans.fandom.com/wiki/Resources" TargetMode="External"/><Relationship Id="rId1776" Type="http://schemas.openxmlformats.org/officeDocument/2006/relationships/image" Target="media/image156.png"/><Relationship Id="rId1983" Type="http://schemas.openxmlformats.org/officeDocument/2006/relationships/hyperlink" Target="https://clashofclans.fandom.com/wiki/Defensive_Buildings" TargetMode="External"/><Relationship Id="rId2827" Type="http://schemas.openxmlformats.org/officeDocument/2006/relationships/hyperlink" Target="https://clashofclans.fandom.com/wiki/Archer_Tower/Home_Village" TargetMode="External"/><Relationship Id="rId4042" Type="http://schemas.openxmlformats.org/officeDocument/2006/relationships/hyperlink" Target="https://clashofclans.fandom.com/wiki/Town_Hall" TargetMode="External"/><Relationship Id="rId68" Type="http://schemas.openxmlformats.org/officeDocument/2006/relationships/hyperlink" Target="https://clashofclans.fandom.com/wiki/Archer_Queen_Altar" TargetMode="External"/><Relationship Id="rId1429" Type="http://schemas.openxmlformats.org/officeDocument/2006/relationships/hyperlink" Target="https://clashofclans.fandom.com/wiki/Single_Player_Campaign" TargetMode="External"/><Relationship Id="rId1636" Type="http://schemas.openxmlformats.org/officeDocument/2006/relationships/hyperlink" Target="https://clashofclans.fandom.com/wiki/Troops" TargetMode="External"/><Relationship Id="rId1843" Type="http://schemas.openxmlformats.org/officeDocument/2006/relationships/hyperlink" Target="https://clashofclans.fandom.com/wiki/Wall_Breaker" TargetMode="External"/><Relationship Id="rId3089" Type="http://schemas.openxmlformats.org/officeDocument/2006/relationships/image" Target="media/image294.png"/><Relationship Id="rId3296" Type="http://schemas.openxmlformats.org/officeDocument/2006/relationships/hyperlink" Target="https://clashofclans.fandom.com/wiki/Balloon" TargetMode="External"/><Relationship Id="rId1703" Type="http://schemas.openxmlformats.org/officeDocument/2006/relationships/image" Target="media/image152.png"/><Relationship Id="rId1910" Type="http://schemas.openxmlformats.org/officeDocument/2006/relationships/image" Target="media/image169.png"/><Relationship Id="rId3156" Type="http://schemas.openxmlformats.org/officeDocument/2006/relationships/hyperlink" Target="https://clashofclans.fandom.com/wiki/Magic_Items" TargetMode="External"/><Relationship Id="rId3363" Type="http://schemas.openxmlformats.org/officeDocument/2006/relationships/image" Target="media/image321.png"/><Relationship Id="rId284" Type="http://schemas.openxmlformats.org/officeDocument/2006/relationships/hyperlink" Target="http://en.wikipedia.org/wiki/Hulk_Hogan" TargetMode="External"/><Relationship Id="rId491" Type="http://schemas.openxmlformats.org/officeDocument/2006/relationships/hyperlink" Target="https://clashofclans.fandom.com/wiki/Clone_Spell" TargetMode="External"/><Relationship Id="rId2172" Type="http://schemas.openxmlformats.org/officeDocument/2006/relationships/hyperlink" Target="https://clashofclans.fandom.com/wiki/Defensive_Buildings" TargetMode="External"/><Relationship Id="rId3016" Type="http://schemas.openxmlformats.org/officeDocument/2006/relationships/hyperlink" Target="https://clashofclans.fandom.com/wiki/Troops" TargetMode="External"/><Relationship Id="rId3223" Type="http://schemas.openxmlformats.org/officeDocument/2006/relationships/hyperlink" Target="https://clashofclans.fandom.com/wiki/Archer" TargetMode="External"/><Relationship Id="rId3570" Type="http://schemas.openxmlformats.org/officeDocument/2006/relationships/hyperlink" Target="https://clashofclans.fandom.com/wiki/Magic_Items" TargetMode="External"/><Relationship Id="rId3668" Type="http://schemas.openxmlformats.org/officeDocument/2006/relationships/hyperlink" Target="https://clashofclans.fandom.com/wiki/Magic_Items" TargetMode="External"/><Relationship Id="rId3875" Type="http://schemas.openxmlformats.org/officeDocument/2006/relationships/hyperlink" Target="https://clashofclans.fandom.com/wiki/Archer_Tower/Home_Village" TargetMode="External"/><Relationship Id="rId144" Type="http://schemas.openxmlformats.org/officeDocument/2006/relationships/image" Target="media/image13.png"/><Relationship Id="rId589" Type="http://schemas.openxmlformats.org/officeDocument/2006/relationships/hyperlink" Target="https://clashofclans.fandom.com/wiki/Army" TargetMode="External"/><Relationship Id="rId796" Type="http://schemas.openxmlformats.org/officeDocument/2006/relationships/hyperlink" Target="https://clashofclans.fandom.com/wiki/Rage_Spell" TargetMode="External"/><Relationship Id="rId2477" Type="http://schemas.openxmlformats.org/officeDocument/2006/relationships/hyperlink" Target="https://clashofclans.fandom.com/wiki/Troops" TargetMode="External"/><Relationship Id="rId2684" Type="http://schemas.openxmlformats.org/officeDocument/2006/relationships/hyperlink" Target="https://clashofclans.fandom.com/wiki/Defensive_Buildings" TargetMode="External"/><Relationship Id="rId3430" Type="http://schemas.openxmlformats.org/officeDocument/2006/relationships/image" Target="media/image335.png"/><Relationship Id="rId3528" Type="http://schemas.openxmlformats.org/officeDocument/2006/relationships/hyperlink" Target="https://clashofclans.fandom.com/wiki/Witch/Skeleton" TargetMode="External"/><Relationship Id="rId3735" Type="http://schemas.openxmlformats.org/officeDocument/2006/relationships/hyperlink" Target="https://clashofclans.fandom.com/wiki/Town_Hall" TargetMode="External"/><Relationship Id="rId351" Type="http://schemas.openxmlformats.org/officeDocument/2006/relationships/hyperlink" Target="https://clashofclans.fandom.com/wiki/Clan_Castle" TargetMode="External"/><Relationship Id="rId449" Type="http://schemas.openxmlformats.org/officeDocument/2006/relationships/hyperlink" Target="https://clashofclans.fandom.com/wiki/Elixir" TargetMode="External"/><Relationship Id="rId656" Type="http://schemas.openxmlformats.org/officeDocument/2006/relationships/hyperlink" Target="https://clashofclans.fandom.com/wiki/Walls/Home_Village" TargetMode="External"/><Relationship Id="rId863" Type="http://schemas.openxmlformats.org/officeDocument/2006/relationships/hyperlink" Target="https://clashofclans.fandom.com/wiki/Clan_Castle" TargetMode="External"/><Relationship Id="rId1079" Type="http://schemas.openxmlformats.org/officeDocument/2006/relationships/image" Target="media/image102.png"/><Relationship Id="rId1286" Type="http://schemas.openxmlformats.org/officeDocument/2006/relationships/hyperlink" Target="https://clashofclans.fandom.com/wiki/Troops" TargetMode="External"/><Relationship Id="rId1493" Type="http://schemas.openxmlformats.org/officeDocument/2006/relationships/image" Target="media/image139.png"/><Relationship Id="rId2032" Type="http://schemas.openxmlformats.org/officeDocument/2006/relationships/hyperlink" Target="https://clashofclans.fandom.com/wiki/Inferno_Tower" TargetMode="External"/><Relationship Id="rId2337" Type="http://schemas.openxmlformats.org/officeDocument/2006/relationships/hyperlink" Target="https://clashofclans.fandom.com/wiki/Grand_Warden" TargetMode="External"/><Relationship Id="rId2544" Type="http://schemas.openxmlformats.org/officeDocument/2006/relationships/hyperlink" Target="https://clashofclans.fandom.com/wiki/Resources" TargetMode="External"/><Relationship Id="rId2891" Type="http://schemas.openxmlformats.org/officeDocument/2006/relationships/image" Target="media/image259.png"/><Relationship Id="rId2989" Type="http://schemas.openxmlformats.org/officeDocument/2006/relationships/hyperlink" Target="https://clashofclans.fandom.com/wiki/Archer_Tower/Builder_Base" TargetMode="External"/><Relationship Id="rId3942" Type="http://schemas.openxmlformats.org/officeDocument/2006/relationships/hyperlink" Target="https://clashofclans.fandom.com/wiki/Earthquake_Spell" TargetMode="External"/><Relationship Id="rId211" Type="http://schemas.openxmlformats.org/officeDocument/2006/relationships/hyperlink" Target="https://clashofclans.fandom.com/wiki/Magic_Items" TargetMode="External"/><Relationship Id="rId309" Type="http://schemas.openxmlformats.org/officeDocument/2006/relationships/image" Target="media/image35.png"/><Relationship Id="rId516" Type="http://schemas.openxmlformats.org/officeDocument/2006/relationships/image" Target="media/image54.png"/><Relationship Id="rId1146" Type="http://schemas.openxmlformats.org/officeDocument/2006/relationships/hyperlink" Target="https://clashofclans.fandom.com/wiki/Army" TargetMode="External"/><Relationship Id="rId1798" Type="http://schemas.openxmlformats.org/officeDocument/2006/relationships/hyperlink" Target="https://clashofclans.fandom.com/wiki/Troops" TargetMode="External"/><Relationship Id="rId2751" Type="http://schemas.openxmlformats.org/officeDocument/2006/relationships/hyperlink" Target="https://clashofclans.fandom.com/wiki/Dragon" TargetMode="External"/><Relationship Id="rId2849" Type="http://schemas.openxmlformats.org/officeDocument/2006/relationships/hyperlink" Target="https://clashofclans.fandom.com/wiki/Town_Hall" TargetMode="External"/><Relationship Id="rId3802" Type="http://schemas.openxmlformats.org/officeDocument/2006/relationships/image" Target="media/image370.png"/><Relationship Id="rId723" Type="http://schemas.openxmlformats.org/officeDocument/2006/relationships/hyperlink" Target="https://clashofclans.fandom.com/wiki/Builder" TargetMode="External"/><Relationship Id="rId930" Type="http://schemas.openxmlformats.org/officeDocument/2006/relationships/hyperlink" Target="https://clashofclans.fandom.com/wiki/Clan_Castle" TargetMode="External"/><Relationship Id="rId1006" Type="http://schemas.openxmlformats.org/officeDocument/2006/relationships/hyperlink" Target="https://clashofclans.fandom.com/wiki/Air_Defense" TargetMode="External"/><Relationship Id="rId1353" Type="http://schemas.openxmlformats.org/officeDocument/2006/relationships/hyperlink" Target="https://clashofclans.fandom.com/wiki/Clone_Spell" TargetMode="External"/><Relationship Id="rId1560" Type="http://schemas.openxmlformats.org/officeDocument/2006/relationships/hyperlink" Target="https://clashofclans.fandom.com/wiki/Clan_Castle" TargetMode="External"/><Relationship Id="rId1658" Type="http://schemas.openxmlformats.org/officeDocument/2006/relationships/hyperlink" Target="https://clashofclans.fandom.com/wiki/Golem" TargetMode="External"/><Relationship Id="rId1865" Type="http://schemas.openxmlformats.org/officeDocument/2006/relationships/hyperlink" Target="https://clashofclans.fandom.com/wiki/Walls" TargetMode="External"/><Relationship Id="rId2404" Type="http://schemas.openxmlformats.org/officeDocument/2006/relationships/hyperlink" Target="https://clashofclans.fandom.com/wiki/X-Bow" TargetMode="External"/><Relationship Id="rId2611" Type="http://schemas.openxmlformats.org/officeDocument/2006/relationships/hyperlink" Target="https://clashofclans.fandom.com/wiki/Troops" TargetMode="External"/><Relationship Id="rId2709" Type="http://schemas.openxmlformats.org/officeDocument/2006/relationships/hyperlink" Target="https://clashofclans.fandom.com/wiki/Troops" TargetMode="External"/><Relationship Id="rId1213" Type="http://schemas.openxmlformats.org/officeDocument/2006/relationships/hyperlink" Target="https://clashofclans.fandom.com/wiki/Resources" TargetMode="External"/><Relationship Id="rId1420" Type="http://schemas.openxmlformats.org/officeDocument/2006/relationships/hyperlink" Target="https://clashofclans.fandom.com/wiki/Giant" TargetMode="External"/><Relationship Id="rId1518" Type="http://schemas.openxmlformats.org/officeDocument/2006/relationships/hyperlink" Target="https://clashofclans.fandom.com/wiki/Wall_Breaker" TargetMode="External"/><Relationship Id="rId2916" Type="http://schemas.openxmlformats.org/officeDocument/2006/relationships/hyperlink" Target="https://clashofclans.fandom.com/wiki/Mortar" TargetMode="External"/><Relationship Id="rId3080" Type="http://schemas.openxmlformats.org/officeDocument/2006/relationships/hyperlink" Target="https://clashofclans.fandom.com/wiki/Category:Ground_Troops" TargetMode="External"/><Relationship Id="rId1725" Type="http://schemas.openxmlformats.org/officeDocument/2006/relationships/hyperlink" Target="https://clashofclans.fandom.com/wiki/Town_Hall" TargetMode="External"/><Relationship Id="rId1932" Type="http://schemas.openxmlformats.org/officeDocument/2006/relationships/hyperlink" Target="https://clashofclans.fandom.com/wiki/Mortar" TargetMode="External"/><Relationship Id="rId3178" Type="http://schemas.openxmlformats.org/officeDocument/2006/relationships/image" Target="media/image306.png"/><Relationship Id="rId3385" Type="http://schemas.openxmlformats.org/officeDocument/2006/relationships/hyperlink" Target="https://clashofclans.fandom.com/wiki/Troops" TargetMode="External"/><Relationship Id="rId3592" Type="http://schemas.openxmlformats.org/officeDocument/2006/relationships/hyperlink" Target="https://clashofclans.fandom.com/wiki/Category:Air_Troops" TargetMode="External"/><Relationship Id="rId17" Type="http://schemas.openxmlformats.org/officeDocument/2006/relationships/hyperlink" Target="https://clashofclans.fandom.com/wiki/Defensive_Buildings" TargetMode="External"/><Relationship Id="rId2194" Type="http://schemas.openxmlformats.org/officeDocument/2006/relationships/hyperlink" Target="https://clashofclans.fandom.com/wiki/Walls" TargetMode="External"/><Relationship Id="rId3038" Type="http://schemas.openxmlformats.org/officeDocument/2006/relationships/hyperlink" Target="https://clashofclans.fandom.com/wiki/Attack_Strategies" TargetMode="External"/><Relationship Id="rId3245" Type="http://schemas.openxmlformats.org/officeDocument/2006/relationships/hyperlink" Target="https://clashofclans.fandom.com/wiki/Wizard" TargetMode="External"/><Relationship Id="rId3452" Type="http://schemas.openxmlformats.org/officeDocument/2006/relationships/hyperlink" Target="https://clashofclans.fandom.com/wiki/Town_Hall" TargetMode="External"/><Relationship Id="rId3897" Type="http://schemas.openxmlformats.org/officeDocument/2006/relationships/image" Target="media/image383.png"/><Relationship Id="rId166" Type="http://schemas.openxmlformats.org/officeDocument/2006/relationships/hyperlink" Target="https://clashofclans.fandom.com/wiki/Troops" TargetMode="External"/><Relationship Id="rId373" Type="http://schemas.openxmlformats.org/officeDocument/2006/relationships/hyperlink" Target="https://clashofclans.fandom.com/wiki/Army_Camp" TargetMode="External"/><Relationship Id="rId580" Type="http://schemas.openxmlformats.org/officeDocument/2006/relationships/hyperlink" Target="https://clashofclans.fandom.com/wiki/Army" TargetMode="External"/><Relationship Id="rId2054" Type="http://schemas.openxmlformats.org/officeDocument/2006/relationships/hyperlink" Target="https://clashofclans.fandom.com/wiki/Lava_Hound" TargetMode="External"/><Relationship Id="rId2261" Type="http://schemas.openxmlformats.org/officeDocument/2006/relationships/hyperlink" Target="https://clashofclans.fandom.com/wiki/Troops" TargetMode="External"/><Relationship Id="rId2499" Type="http://schemas.openxmlformats.org/officeDocument/2006/relationships/hyperlink" Target="https://clashofclans.fandom.com/wiki/Wizard" TargetMode="External"/><Relationship Id="rId3105" Type="http://schemas.openxmlformats.org/officeDocument/2006/relationships/hyperlink" Target="https://clashofclans.fandom.com/wiki/Hidden_Tesla" TargetMode="External"/><Relationship Id="rId3312" Type="http://schemas.openxmlformats.org/officeDocument/2006/relationships/hyperlink" Target="https://clashofclans.fandom.com/wiki/Air_Defense" TargetMode="External"/><Relationship Id="rId3757" Type="http://schemas.openxmlformats.org/officeDocument/2006/relationships/hyperlink" Target="https://clashofclans.fandom.com/wiki/Troops" TargetMode="External"/><Relationship Id="rId3964" Type="http://schemas.openxmlformats.org/officeDocument/2006/relationships/hyperlink" Target="https://clashofclans.fandom.com/wiki/Magic_Items" TargetMode="External"/><Relationship Id="rId1" Type="http://schemas.openxmlformats.org/officeDocument/2006/relationships/numbering" Target="numbering.xml"/><Relationship Id="rId233" Type="http://schemas.openxmlformats.org/officeDocument/2006/relationships/hyperlink" Target="https://clashofclans.fandom.com/wiki/Skeleton_Trap" TargetMode="External"/><Relationship Id="rId440" Type="http://schemas.openxmlformats.org/officeDocument/2006/relationships/hyperlink" Target="https://clashofclans.fandom.com/wiki/Wizard_Tower" TargetMode="External"/><Relationship Id="rId678" Type="http://schemas.openxmlformats.org/officeDocument/2006/relationships/hyperlink" Target="https://clashofclans.fandom.com/wiki/Barbarian" TargetMode="External"/><Relationship Id="rId885" Type="http://schemas.openxmlformats.org/officeDocument/2006/relationships/image" Target="media/image85.png"/><Relationship Id="rId1070" Type="http://schemas.openxmlformats.org/officeDocument/2006/relationships/hyperlink" Target="https://clashofclans.fandom.com/wiki/Barracks" TargetMode="External"/><Relationship Id="rId2121" Type="http://schemas.openxmlformats.org/officeDocument/2006/relationships/hyperlink" Target="https://clashofclans.fandom.com/wiki/Troops" TargetMode="External"/><Relationship Id="rId2359" Type="http://schemas.openxmlformats.org/officeDocument/2006/relationships/hyperlink" Target="https://clashofclans.fandom.com/wiki/Troops" TargetMode="External"/><Relationship Id="rId2566" Type="http://schemas.openxmlformats.org/officeDocument/2006/relationships/hyperlink" Target="https://clashofclans.fandom.com/wiki/Skeleton" TargetMode="External"/><Relationship Id="rId2773" Type="http://schemas.openxmlformats.org/officeDocument/2006/relationships/image" Target="media/image214.png"/><Relationship Id="rId2980" Type="http://schemas.openxmlformats.org/officeDocument/2006/relationships/hyperlink" Target="https://clashofclans.fandom.com/wiki/Magic_Items" TargetMode="External"/><Relationship Id="rId3617" Type="http://schemas.openxmlformats.org/officeDocument/2006/relationships/hyperlink" Target="https://clashofclans.fandom.com/wiki/Magic_Items" TargetMode="External"/><Relationship Id="rId3824" Type="http://schemas.openxmlformats.org/officeDocument/2006/relationships/hyperlink" Target="https://clashofclans.fandom.com/wiki/Resource_Buildings" TargetMode="External"/><Relationship Id="rId300" Type="http://schemas.openxmlformats.org/officeDocument/2006/relationships/image" Target="media/image30.png"/><Relationship Id="rId538" Type="http://schemas.openxmlformats.org/officeDocument/2006/relationships/hyperlink" Target="https://clashofclans.fandom.com/wiki/Resource_Buildings" TargetMode="External"/><Relationship Id="rId745" Type="http://schemas.openxmlformats.org/officeDocument/2006/relationships/image" Target="media/image76.png"/><Relationship Id="rId952" Type="http://schemas.openxmlformats.org/officeDocument/2006/relationships/hyperlink" Target="https://clashofclans.fandom.com/wiki/Clone_Spell" TargetMode="External"/><Relationship Id="rId1168" Type="http://schemas.openxmlformats.org/officeDocument/2006/relationships/image" Target="media/image111.png"/><Relationship Id="rId1375" Type="http://schemas.openxmlformats.org/officeDocument/2006/relationships/hyperlink" Target="https://clashofclans.fandom.com/wiki/Dark_Elixir" TargetMode="External"/><Relationship Id="rId1582" Type="http://schemas.openxmlformats.org/officeDocument/2006/relationships/hyperlink" Target="https://clashofclans.fandom.com/wiki/Clan_Wars" TargetMode="External"/><Relationship Id="rId2219" Type="http://schemas.openxmlformats.org/officeDocument/2006/relationships/hyperlink" Target="https://clashofclans.fandom.com/wiki/Clan_Castle" TargetMode="External"/><Relationship Id="rId2426" Type="http://schemas.openxmlformats.org/officeDocument/2006/relationships/hyperlink" Target="https://clashofclans.fandom.com/wiki/Laboratory" TargetMode="External"/><Relationship Id="rId2633" Type="http://schemas.openxmlformats.org/officeDocument/2006/relationships/hyperlink" Target="https://clashofclans.fandom.com/wiki/Resources" TargetMode="External"/><Relationship Id="rId81" Type="http://schemas.openxmlformats.org/officeDocument/2006/relationships/image" Target="media/image11.png"/><Relationship Id="rId605" Type="http://schemas.openxmlformats.org/officeDocument/2006/relationships/hyperlink" Target="https://clashofclans.fandom.com/wiki/Defensive_Buildings" TargetMode="External"/><Relationship Id="rId812" Type="http://schemas.openxmlformats.org/officeDocument/2006/relationships/hyperlink" Target="https://clashofclans.fandom.com/wiki/Archer_Tower" TargetMode="External"/><Relationship Id="rId1028" Type="http://schemas.openxmlformats.org/officeDocument/2006/relationships/hyperlink" Target="https://clashofclans.fandom.com/wiki/Army" TargetMode="External"/><Relationship Id="rId1235" Type="http://schemas.openxmlformats.org/officeDocument/2006/relationships/hyperlink" Target="https://clashofclans.fandom.com/wiki/Clan_Castle" TargetMode="External"/><Relationship Id="rId1442" Type="http://schemas.openxmlformats.org/officeDocument/2006/relationships/hyperlink" Target="https://clashofclans.fandom.com/wiki/X-Bow" TargetMode="External"/><Relationship Id="rId1887" Type="http://schemas.openxmlformats.org/officeDocument/2006/relationships/hyperlink" Target="https://clashofclans.fandom.com/wiki/Witch/Skeleton" TargetMode="External"/><Relationship Id="rId2840" Type="http://schemas.openxmlformats.org/officeDocument/2006/relationships/hyperlink" Target="https://clashofclans.fandom.com/wiki/Archer_Tower/Home_Village" TargetMode="External"/><Relationship Id="rId2938" Type="http://schemas.openxmlformats.org/officeDocument/2006/relationships/hyperlink" Target="https://clashofclans.fandom.com/wiki/Archer" TargetMode="External"/><Relationship Id="rId1302" Type="http://schemas.openxmlformats.org/officeDocument/2006/relationships/hyperlink" Target="https://clashofclans.fandom.com/wiki/Inferno_Tower" TargetMode="External"/><Relationship Id="rId1747" Type="http://schemas.openxmlformats.org/officeDocument/2006/relationships/hyperlink" Target="https://clashofclans.fandom.com/wiki/Inferno_Tower" TargetMode="External"/><Relationship Id="rId1954" Type="http://schemas.openxmlformats.org/officeDocument/2006/relationships/image" Target="media/image170.png"/><Relationship Id="rId2700" Type="http://schemas.openxmlformats.org/officeDocument/2006/relationships/hyperlink" Target="https://clashofclans.fandom.com/wiki/Troops" TargetMode="External"/><Relationship Id="rId39" Type="http://schemas.openxmlformats.org/officeDocument/2006/relationships/hyperlink" Target="https://clashofclans.fandom.com/wiki/Air_Defense" TargetMode="External"/><Relationship Id="rId1607" Type="http://schemas.openxmlformats.org/officeDocument/2006/relationships/hyperlink" Target="https://clashofclans.fandom.com/wiki/Troop_Movement_Speed" TargetMode="External"/><Relationship Id="rId1814" Type="http://schemas.openxmlformats.org/officeDocument/2006/relationships/hyperlink" Target="https://clashofclans.fandom.com/wiki/Lava_Hound/Lava_Pup" TargetMode="External"/><Relationship Id="rId3267" Type="http://schemas.openxmlformats.org/officeDocument/2006/relationships/hyperlink" Target="https://clashofclans.fandom.com/wiki/Magic_Items" TargetMode="External"/><Relationship Id="rId4013" Type="http://schemas.openxmlformats.org/officeDocument/2006/relationships/hyperlink" Target="https://clashofclans.fandom.com/wiki/Town_Hall" TargetMode="External"/><Relationship Id="rId188" Type="http://schemas.openxmlformats.org/officeDocument/2006/relationships/hyperlink" Target="https://clashofclans.fandom.com/wiki/Clan_Badge" TargetMode="External"/><Relationship Id="rId395" Type="http://schemas.openxmlformats.org/officeDocument/2006/relationships/hyperlink" Target="https://clashofclans.fandom.com/wiki/Barracks" TargetMode="External"/><Relationship Id="rId2076" Type="http://schemas.openxmlformats.org/officeDocument/2006/relationships/hyperlink" Target="https://clashofclans.fandom.com/wiki/Troops" TargetMode="External"/><Relationship Id="rId3474" Type="http://schemas.openxmlformats.org/officeDocument/2006/relationships/hyperlink" Target="https://clashofclans.fandom.com/wiki/Resources" TargetMode="External"/><Relationship Id="rId3681" Type="http://schemas.openxmlformats.org/officeDocument/2006/relationships/hyperlink" Target="https://clashofclans.fandom.com/wiki/Traps" TargetMode="External"/><Relationship Id="rId3779" Type="http://schemas.openxmlformats.org/officeDocument/2006/relationships/hyperlink" Target="https://clashofclans.fandom.com/wiki/Skeleton" TargetMode="External"/><Relationship Id="rId2283" Type="http://schemas.openxmlformats.org/officeDocument/2006/relationships/hyperlink" Target="https://clashofclans.fandom.com/wiki/Laboratory" TargetMode="External"/><Relationship Id="rId2490" Type="http://schemas.openxmlformats.org/officeDocument/2006/relationships/hyperlink" Target="https://clashofclans.fandom.com/wiki/Witch/Skeleton" TargetMode="External"/><Relationship Id="rId2588" Type="http://schemas.openxmlformats.org/officeDocument/2006/relationships/hyperlink" Target="https://clashofclans.fandom.com/wiki/Dark_Spell_Factory" TargetMode="External"/><Relationship Id="rId3127" Type="http://schemas.openxmlformats.org/officeDocument/2006/relationships/hyperlink" Target="https://clashofclans.fandom.com/wiki/Defensive_Buildings" TargetMode="External"/><Relationship Id="rId3334" Type="http://schemas.openxmlformats.org/officeDocument/2006/relationships/hyperlink" Target="https://clashofclans.fandom.com/wiki/Eagle_Artillery" TargetMode="External"/><Relationship Id="rId3541" Type="http://schemas.openxmlformats.org/officeDocument/2006/relationships/hyperlink" Target="https://clashofclans.fandom.com/wiki/Goblin" TargetMode="External"/><Relationship Id="rId3986" Type="http://schemas.openxmlformats.org/officeDocument/2006/relationships/hyperlink" Target="https://clashofclans.fandom.com/wiki/Town_Hall" TargetMode="External"/><Relationship Id="rId255" Type="http://schemas.openxmlformats.org/officeDocument/2006/relationships/hyperlink" Target="https://clashofclans.fandom.com/wiki/Mortar" TargetMode="External"/><Relationship Id="rId462" Type="http://schemas.openxmlformats.org/officeDocument/2006/relationships/hyperlink" Target="https://clashofclans.fandom.com/wiki/Mortar" TargetMode="External"/><Relationship Id="rId1092" Type="http://schemas.openxmlformats.org/officeDocument/2006/relationships/hyperlink" Target="https://clashofclans.fandom.com/wiki/Heroes" TargetMode="External"/><Relationship Id="rId1397" Type="http://schemas.openxmlformats.org/officeDocument/2006/relationships/hyperlink" Target="https://clashofclans.fandom.com/wiki/Troops" TargetMode="External"/><Relationship Id="rId2143" Type="http://schemas.openxmlformats.org/officeDocument/2006/relationships/hyperlink" Target="https://clashofclans.fandom.com/wiki/Witch" TargetMode="External"/><Relationship Id="rId2350" Type="http://schemas.openxmlformats.org/officeDocument/2006/relationships/hyperlink" Target="https://clashofclans.fandom.com/wiki/Version_History" TargetMode="External"/><Relationship Id="rId2795" Type="http://schemas.openxmlformats.org/officeDocument/2006/relationships/image" Target="media/image223.png"/><Relationship Id="rId3401" Type="http://schemas.openxmlformats.org/officeDocument/2006/relationships/hyperlink" Target="https://clashofclans.fandom.com/wiki/Troops" TargetMode="External"/><Relationship Id="rId3639" Type="http://schemas.openxmlformats.org/officeDocument/2006/relationships/hyperlink" Target="https://clashofclans.fandom.com/wiki/Troops" TargetMode="External"/><Relationship Id="rId3846" Type="http://schemas.openxmlformats.org/officeDocument/2006/relationships/hyperlink" Target="https://clashofclans.fandom.com/wiki/Cannon/Home_Village" TargetMode="External"/><Relationship Id="rId115" Type="http://schemas.openxmlformats.org/officeDocument/2006/relationships/hyperlink" Target="https://clashofclans.fandom.com/wiki/Archer_Queen" TargetMode="External"/><Relationship Id="rId322" Type="http://schemas.openxmlformats.org/officeDocument/2006/relationships/hyperlink" Target="https://clashofclans.fandom.com/wiki/Clan_Castle" TargetMode="External"/><Relationship Id="rId767" Type="http://schemas.openxmlformats.org/officeDocument/2006/relationships/hyperlink" Target="https://clashofclans.fandom.com/wiki/Buildings" TargetMode="External"/><Relationship Id="rId974" Type="http://schemas.openxmlformats.org/officeDocument/2006/relationships/hyperlink" Target="https://clashofclans.fandom.com/wiki/Laboratory" TargetMode="External"/><Relationship Id="rId2003" Type="http://schemas.openxmlformats.org/officeDocument/2006/relationships/hyperlink" Target="https://clashofclans.fandom.com/wiki/Inferno_Tower" TargetMode="External"/><Relationship Id="rId2210" Type="http://schemas.openxmlformats.org/officeDocument/2006/relationships/hyperlink" Target="https://clashofclans.fandom.com/wiki/Clan_Castle" TargetMode="External"/><Relationship Id="rId2448" Type="http://schemas.openxmlformats.org/officeDocument/2006/relationships/hyperlink" Target="https://clashofclans.fandom.com/wiki/Eagle_Artillery" TargetMode="External"/><Relationship Id="rId2655" Type="http://schemas.openxmlformats.org/officeDocument/2006/relationships/hyperlink" Target="https://clashofclans.fandom.com/wiki/Troops" TargetMode="External"/><Relationship Id="rId2862" Type="http://schemas.openxmlformats.org/officeDocument/2006/relationships/hyperlink" Target="https://clashofclans.fandom.com/wiki/Magic_Items" TargetMode="External"/><Relationship Id="rId3706" Type="http://schemas.openxmlformats.org/officeDocument/2006/relationships/hyperlink" Target="https://clashofclans.fandom.com/wiki/Battle_Blimp" TargetMode="External"/><Relationship Id="rId3913" Type="http://schemas.openxmlformats.org/officeDocument/2006/relationships/hyperlink" Target="https://clashofclans.fandom.com/wiki/Dragon" TargetMode="External"/><Relationship Id="rId627" Type="http://schemas.openxmlformats.org/officeDocument/2006/relationships/hyperlink" Target="https://clashofclans.fandom.com/wiki/Spring_Trap" TargetMode="External"/><Relationship Id="rId834" Type="http://schemas.openxmlformats.org/officeDocument/2006/relationships/hyperlink" Target="https://clashofclans.fandom.com/wiki/Archer_Tower" TargetMode="External"/><Relationship Id="rId1257" Type="http://schemas.openxmlformats.org/officeDocument/2006/relationships/hyperlink" Target="https://clashofclans.fandom.com/wiki/Clone_Spell" TargetMode="External"/><Relationship Id="rId1464" Type="http://schemas.openxmlformats.org/officeDocument/2006/relationships/hyperlink" Target="https://clashofclans.fandom.com/wiki/Goblin" TargetMode="External"/><Relationship Id="rId1671" Type="http://schemas.openxmlformats.org/officeDocument/2006/relationships/hyperlink" Target="https://clashofclans.fandom.com/wiki/Poison_Spell" TargetMode="External"/><Relationship Id="rId2308" Type="http://schemas.openxmlformats.org/officeDocument/2006/relationships/hyperlink" Target="https://clashofclans.fandom.com/wiki/Lightning_Spell" TargetMode="External"/><Relationship Id="rId2515" Type="http://schemas.openxmlformats.org/officeDocument/2006/relationships/hyperlink" Target="https://clashofclans.fandom.com/wiki/Dark_Elixir_Storage" TargetMode="External"/><Relationship Id="rId2722" Type="http://schemas.openxmlformats.org/officeDocument/2006/relationships/hyperlink" Target="https://clashofclans.fandom.com/wiki/Elixir_Storage" TargetMode="External"/><Relationship Id="rId901" Type="http://schemas.openxmlformats.org/officeDocument/2006/relationships/hyperlink" Target="https://clashofclans.fandom.com/wiki/Troops" TargetMode="External"/><Relationship Id="rId1117" Type="http://schemas.openxmlformats.org/officeDocument/2006/relationships/hyperlink" Target="https://clashofclans.fandom.com/wiki/Elixir" TargetMode="External"/><Relationship Id="rId1324" Type="http://schemas.openxmlformats.org/officeDocument/2006/relationships/hyperlink" Target="https://clashofclans.fandom.com/wiki/Builder" TargetMode="External"/><Relationship Id="rId1531" Type="http://schemas.openxmlformats.org/officeDocument/2006/relationships/hyperlink" Target="https://clashofclans.fandom.com/wiki/Healing_Spell" TargetMode="External"/><Relationship Id="rId1769" Type="http://schemas.openxmlformats.org/officeDocument/2006/relationships/hyperlink" Target="https://clashofclans.fandom.com/wiki/Resources" TargetMode="External"/><Relationship Id="rId1976" Type="http://schemas.openxmlformats.org/officeDocument/2006/relationships/hyperlink" Target="https://clashofclans.fandom.com/wiki/Defensive_Buildings" TargetMode="External"/><Relationship Id="rId3191" Type="http://schemas.openxmlformats.org/officeDocument/2006/relationships/hyperlink" Target="https://clashofclans.fandom.com/wiki/Defensive_Buildings" TargetMode="External"/><Relationship Id="rId4035" Type="http://schemas.openxmlformats.org/officeDocument/2006/relationships/hyperlink" Target="https://clashofclans.fandom.com/wiki/Town_Hall" TargetMode="External"/><Relationship Id="rId30" Type="http://schemas.openxmlformats.org/officeDocument/2006/relationships/hyperlink" Target="https://clashofclans.fandom.com/wiki/Archer" TargetMode="External"/><Relationship Id="rId1629" Type="http://schemas.openxmlformats.org/officeDocument/2006/relationships/hyperlink" Target="https://clashofclans.fandom.com/wiki/Troops" TargetMode="External"/><Relationship Id="rId1836" Type="http://schemas.openxmlformats.org/officeDocument/2006/relationships/hyperlink" Target="https://clashofclans.fandom.com/wiki/Skeleton_Trap" TargetMode="External"/><Relationship Id="rId3289" Type="http://schemas.openxmlformats.org/officeDocument/2006/relationships/hyperlink" Target="https://clashofclans.fandom.com/wiki/Category:Air_Troops" TargetMode="External"/><Relationship Id="rId3496" Type="http://schemas.openxmlformats.org/officeDocument/2006/relationships/hyperlink" Target="https://clashofclans.fandom.com/wiki/Giant" TargetMode="External"/><Relationship Id="rId1903" Type="http://schemas.openxmlformats.org/officeDocument/2006/relationships/image" Target="media/image167.png"/><Relationship Id="rId2098" Type="http://schemas.openxmlformats.org/officeDocument/2006/relationships/hyperlink" Target="https://clashofclans.fandom.com/wiki/Golem" TargetMode="External"/><Relationship Id="rId3051" Type="http://schemas.openxmlformats.org/officeDocument/2006/relationships/hyperlink" Target="https://clashofclans.fandom.com/wiki/Achievements" TargetMode="External"/><Relationship Id="rId3149" Type="http://schemas.openxmlformats.org/officeDocument/2006/relationships/hyperlink" Target="https://clashofclans.fandom.com/wiki/Air_Sweeper" TargetMode="External"/><Relationship Id="rId3356" Type="http://schemas.openxmlformats.org/officeDocument/2006/relationships/hyperlink" Target="https://clashofclans.fandom.com/wiki/Resources" TargetMode="External"/><Relationship Id="rId3563" Type="http://schemas.openxmlformats.org/officeDocument/2006/relationships/hyperlink" Target="https://clashofclans.fandom.com/wiki/Grand_Warden" TargetMode="External"/><Relationship Id="rId277" Type="http://schemas.openxmlformats.org/officeDocument/2006/relationships/hyperlink" Target="https://clashofclans.fandom.com/wiki/Army_Camp" TargetMode="External"/><Relationship Id="rId484" Type="http://schemas.openxmlformats.org/officeDocument/2006/relationships/hyperlink" Target="https://clashofclans.fandom.com/wiki/Healing_Spell" TargetMode="External"/><Relationship Id="rId2165" Type="http://schemas.openxmlformats.org/officeDocument/2006/relationships/hyperlink" Target="https://clashofclans.fandom.com/wiki/Spell_Factory" TargetMode="External"/><Relationship Id="rId3009" Type="http://schemas.openxmlformats.org/officeDocument/2006/relationships/hyperlink" Target="https://clashofclans.fandom.com/wiki/Archer" TargetMode="External"/><Relationship Id="rId3216" Type="http://schemas.openxmlformats.org/officeDocument/2006/relationships/hyperlink" Target="https://clashofclans.fandom.com/wiki/Air_Defense" TargetMode="External"/><Relationship Id="rId3770" Type="http://schemas.openxmlformats.org/officeDocument/2006/relationships/hyperlink" Target="https://clashofclans.fandom.com/wiki/Hog_Rider" TargetMode="External"/><Relationship Id="rId3868" Type="http://schemas.openxmlformats.org/officeDocument/2006/relationships/hyperlink" Target="https://clashofclans.fandom.com/wiki/Eagle_Artillery" TargetMode="External"/><Relationship Id="rId137" Type="http://schemas.openxmlformats.org/officeDocument/2006/relationships/hyperlink" Target="https://clashofclans.fandom.com/wiki/Buildings" TargetMode="External"/><Relationship Id="rId344" Type="http://schemas.openxmlformats.org/officeDocument/2006/relationships/hyperlink" Target="https://clashofclans.fandom.com/wiki/Mortar" TargetMode="External"/><Relationship Id="rId691" Type="http://schemas.openxmlformats.org/officeDocument/2006/relationships/hyperlink" Target="https://clashofclans.fandom.com/wiki/Walls/Home_Village" TargetMode="External"/><Relationship Id="rId789" Type="http://schemas.openxmlformats.org/officeDocument/2006/relationships/hyperlink" Target="https://clashofclans.fandom.com/wiki/Archer" TargetMode="External"/><Relationship Id="rId996" Type="http://schemas.openxmlformats.org/officeDocument/2006/relationships/hyperlink" Target="https://clashofclans.fandom.com/wiki/Lava_Hound" TargetMode="External"/><Relationship Id="rId2025" Type="http://schemas.openxmlformats.org/officeDocument/2006/relationships/hyperlink" Target="https://clashofclans.fandom.com/wiki/Army_Camp" TargetMode="External"/><Relationship Id="rId2372" Type="http://schemas.openxmlformats.org/officeDocument/2006/relationships/hyperlink" Target="https://clashofclans.fandom.com/wiki/Spell_Factory" TargetMode="External"/><Relationship Id="rId2677" Type="http://schemas.openxmlformats.org/officeDocument/2006/relationships/hyperlink" Target="https://clashofclans.fandom.com/wiki/Troops" TargetMode="External"/><Relationship Id="rId2884" Type="http://schemas.openxmlformats.org/officeDocument/2006/relationships/hyperlink" Target="https://clashofclans.fandom.com/wiki/Cannon/Home_Village" TargetMode="External"/><Relationship Id="rId3423" Type="http://schemas.openxmlformats.org/officeDocument/2006/relationships/hyperlink" Target="https://clashofclans.fandom.com/wiki/Town_Hall" TargetMode="External"/><Relationship Id="rId3630" Type="http://schemas.openxmlformats.org/officeDocument/2006/relationships/hyperlink" Target="https://clashofclans.fandom.com/wiki/Goblin" TargetMode="External"/><Relationship Id="rId3728" Type="http://schemas.openxmlformats.org/officeDocument/2006/relationships/hyperlink" Target="https://clashofclans.fandom.com/wiki/Magic_Items" TargetMode="External"/><Relationship Id="rId551" Type="http://schemas.openxmlformats.org/officeDocument/2006/relationships/hyperlink" Target="https://clashofclans.fandom.com/wiki/Giga_Tesla" TargetMode="External"/><Relationship Id="rId649" Type="http://schemas.openxmlformats.org/officeDocument/2006/relationships/image" Target="media/image60.png"/><Relationship Id="rId856" Type="http://schemas.openxmlformats.org/officeDocument/2006/relationships/hyperlink" Target="https://clashofclans.fandom.com/wiki/Wizard" TargetMode="External"/><Relationship Id="rId1181" Type="http://schemas.openxmlformats.org/officeDocument/2006/relationships/hyperlink" Target="https://clashofclans.fandom.com/wiki/Troops" TargetMode="External"/><Relationship Id="rId1279" Type="http://schemas.openxmlformats.org/officeDocument/2006/relationships/hyperlink" Target="https://clashofclans.fandom.com/wiki/Army" TargetMode="External"/><Relationship Id="rId1486" Type="http://schemas.openxmlformats.org/officeDocument/2006/relationships/image" Target="media/image134.png"/><Relationship Id="rId2232" Type="http://schemas.openxmlformats.org/officeDocument/2006/relationships/hyperlink" Target="https://clashofclans.fandom.com/wiki/Laboratory" TargetMode="External"/><Relationship Id="rId2537" Type="http://schemas.openxmlformats.org/officeDocument/2006/relationships/hyperlink" Target="https://clashofclans.fandom.com/wiki/Walls" TargetMode="External"/><Relationship Id="rId3935" Type="http://schemas.openxmlformats.org/officeDocument/2006/relationships/hyperlink" Target="https://clashofclans.fandom.com/wiki/Lava_Hound" TargetMode="External"/><Relationship Id="rId204" Type="http://schemas.openxmlformats.org/officeDocument/2006/relationships/hyperlink" Target="https://clashofclans.fandom.com/wiki/Defensive_Buildings" TargetMode="External"/><Relationship Id="rId411" Type="http://schemas.openxmlformats.org/officeDocument/2006/relationships/hyperlink" Target="https://clashofclans.fandom.com/wiki/Barracks" TargetMode="External"/><Relationship Id="rId509" Type="http://schemas.openxmlformats.org/officeDocument/2006/relationships/hyperlink" Target="https://clashofclans.fandom.com/wiki/Resources" TargetMode="External"/><Relationship Id="rId1041" Type="http://schemas.openxmlformats.org/officeDocument/2006/relationships/hyperlink" Target="https://clashofclans.fandom.com/wiki/Air_Defense" TargetMode="External"/><Relationship Id="rId1139" Type="http://schemas.openxmlformats.org/officeDocument/2006/relationships/hyperlink" Target="https://clashofclans.fandom.com/wiki/Lightning_Spell" TargetMode="External"/><Relationship Id="rId1346" Type="http://schemas.openxmlformats.org/officeDocument/2006/relationships/hyperlink" Target="https://clashofclans.fandom.com/wiki/Bowler" TargetMode="External"/><Relationship Id="rId1693" Type="http://schemas.openxmlformats.org/officeDocument/2006/relationships/hyperlink" Target="https://clashofclans.fandom.com/wiki/Resources" TargetMode="External"/><Relationship Id="rId1998" Type="http://schemas.openxmlformats.org/officeDocument/2006/relationships/hyperlink" Target="https://clashofclans.fandom.com/wiki/Dragon" TargetMode="External"/><Relationship Id="rId2744" Type="http://schemas.openxmlformats.org/officeDocument/2006/relationships/hyperlink" Target="https://clashofclans.fandom.com/wiki/Jump_Spell" TargetMode="External"/><Relationship Id="rId2951" Type="http://schemas.openxmlformats.org/officeDocument/2006/relationships/hyperlink" Target="https://clashofclans.fandom.com/wiki/Laboratory" TargetMode="External"/><Relationship Id="rId716" Type="http://schemas.openxmlformats.org/officeDocument/2006/relationships/hyperlink" Target="https://clashofclans.fandom.com/wiki/Clan_Castle" TargetMode="External"/><Relationship Id="rId923" Type="http://schemas.openxmlformats.org/officeDocument/2006/relationships/hyperlink" Target="https://clashofclans.fandom.com/wiki/Wizard_Tower" TargetMode="External"/><Relationship Id="rId1553" Type="http://schemas.openxmlformats.org/officeDocument/2006/relationships/hyperlink" Target="https://clashofclans.fandom.com/wiki/Wizard" TargetMode="External"/><Relationship Id="rId1760" Type="http://schemas.openxmlformats.org/officeDocument/2006/relationships/hyperlink" Target="https://clashofclans.fandom.com/wiki/Clan_Castle" TargetMode="External"/><Relationship Id="rId1858" Type="http://schemas.openxmlformats.org/officeDocument/2006/relationships/hyperlink" Target="https://clashofclans.fandom.com/wiki/Troops" TargetMode="External"/><Relationship Id="rId2604" Type="http://schemas.openxmlformats.org/officeDocument/2006/relationships/hyperlink" Target="https://clashofclans.fandom.com/wiki/Clan_Castle" TargetMode="External"/><Relationship Id="rId2811" Type="http://schemas.openxmlformats.org/officeDocument/2006/relationships/image" Target="media/image238.png"/><Relationship Id="rId4057" Type="http://schemas.openxmlformats.org/officeDocument/2006/relationships/hyperlink" Target="https://clashofclans.fandom.com/wiki/Town_Hall" TargetMode="External"/><Relationship Id="rId52" Type="http://schemas.openxmlformats.org/officeDocument/2006/relationships/hyperlink" Target="https://clashofclans.fandom.com/wiki/Category:Air_Troops" TargetMode="External"/><Relationship Id="rId1206" Type="http://schemas.openxmlformats.org/officeDocument/2006/relationships/hyperlink" Target="https://clashofclans.fandom.com/wiki/Clan_Castle" TargetMode="External"/><Relationship Id="rId1413" Type="http://schemas.openxmlformats.org/officeDocument/2006/relationships/hyperlink" Target="https://clashofclans.fandom.com/wiki/Air_Bomb" TargetMode="External"/><Relationship Id="rId1620" Type="http://schemas.openxmlformats.org/officeDocument/2006/relationships/image" Target="media/image144.png"/><Relationship Id="rId2909" Type="http://schemas.openxmlformats.org/officeDocument/2006/relationships/hyperlink" Target="https://clashofclans.fandom.com/wiki/Troops" TargetMode="External"/><Relationship Id="rId3073" Type="http://schemas.openxmlformats.org/officeDocument/2006/relationships/hyperlink" Target="https://clashofclans.fandom.com/wiki/Town_Hall" TargetMode="External"/><Relationship Id="rId3280" Type="http://schemas.openxmlformats.org/officeDocument/2006/relationships/image" Target="media/image309.png"/><Relationship Id="rId1718" Type="http://schemas.openxmlformats.org/officeDocument/2006/relationships/hyperlink" Target="https://clashofclans.fandom.com/wiki/Skeleton_Trap" TargetMode="External"/><Relationship Id="rId1925" Type="http://schemas.openxmlformats.org/officeDocument/2006/relationships/hyperlink" Target="https://clashofclans.fandom.com/wiki/Hidden_Tesla/Home_Village" TargetMode="External"/><Relationship Id="rId3140" Type="http://schemas.openxmlformats.org/officeDocument/2006/relationships/hyperlink" Target="https://clashofclans.fandom.com/wiki/Healer" TargetMode="External"/><Relationship Id="rId3378" Type="http://schemas.openxmlformats.org/officeDocument/2006/relationships/hyperlink" Target="https://clashofclans.fandom.com/wiki/Traps" TargetMode="External"/><Relationship Id="rId3585" Type="http://schemas.openxmlformats.org/officeDocument/2006/relationships/hyperlink" Target="https://clashofclans.fandom.com/wiki/Minion" TargetMode="External"/><Relationship Id="rId3792" Type="http://schemas.openxmlformats.org/officeDocument/2006/relationships/hyperlink" Target="https://clashofclans.fandom.com/wiki/Magic_Items" TargetMode="External"/><Relationship Id="rId299" Type="http://schemas.openxmlformats.org/officeDocument/2006/relationships/hyperlink" Target="https://clashofclans.fandom.com/wiki/Barracks" TargetMode="External"/><Relationship Id="rId2187" Type="http://schemas.openxmlformats.org/officeDocument/2006/relationships/hyperlink" Target="https://clashofclans.fandom.com/wiki/Army_Camp" TargetMode="External"/><Relationship Id="rId2394" Type="http://schemas.openxmlformats.org/officeDocument/2006/relationships/hyperlink" Target="https://clashofclans.fandom.com/wiki/Air_Defense" TargetMode="External"/><Relationship Id="rId3238" Type="http://schemas.openxmlformats.org/officeDocument/2006/relationships/hyperlink" Target="https://clashofclans.fandom.com/wiki/Town_Hall" TargetMode="External"/><Relationship Id="rId3445" Type="http://schemas.openxmlformats.org/officeDocument/2006/relationships/hyperlink" Target="https://clashofclans.fandom.com/wiki/Barbarian" TargetMode="External"/><Relationship Id="rId3652" Type="http://schemas.openxmlformats.org/officeDocument/2006/relationships/hyperlink" Target="https://clashofclans.fandom.com/wiki/Grand_Warden" TargetMode="External"/><Relationship Id="rId159" Type="http://schemas.openxmlformats.org/officeDocument/2006/relationships/hyperlink" Target="https://clashofclans.fandom.com/wiki/Grand_Warden_Altar" TargetMode="External"/><Relationship Id="rId366" Type="http://schemas.openxmlformats.org/officeDocument/2006/relationships/hyperlink" Target="https://clashofclans.fandom.com/wiki/Army" TargetMode="External"/><Relationship Id="rId573" Type="http://schemas.openxmlformats.org/officeDocument/2006/relationships/hyperlink" Target="https://clashofclans.fandom.com/wiki/Resources" TargetMode="External"/><Relationship Id="rId780" Type="http://schemas.openxmlformats.org/officeDocument/2006/relationships/hyperlink" Target="https://clashofclans.fandom.com/wiki/Town_Hall" TargetMode="External"/><Relationship Id="rId2047" Type="http://schemas.openxmlformats.org/officeDocument/2006/relationships/hyperlink" Target="https://clashofclans.fandom.com/wiki/Resources" TargetMode="External"/><Relationship Id="rId2254" Type="http://schemas.openxmlformats.org/officeDocument/2006/relationships/hyperlink" Target="https://clashofclans.fandom.com/wiki/Giant" TargetMode="External"/><Relationship Id="rId2461" Type="http://schemas.openxmlformats.org/officeDocument/2006/relationships/hyperlink" Target="https://clashofclans.fandom.com/wiki/Army_Buildings" TargetMode="External"/><Relationship Id="rId2699" Type="http://schemas.openxmlformats.org/officeDocument/2006/relationships/hyperlink" Target="https://clashofclans.fandom.com/wiki/Buildings" TargetMode="External"/><Relationship Id="rId3000" Type="http://schemas.openxmlformats.org/officeDocument/2006/relationships/image" Target="media/image281.png"/><Relationship Id="rId3305" Type="http://schemas.openxmlformats.org/officeDocument/2006/relationships/hyperlink" Target="https://clashofclans.fandom.com/wiki/Wizard_Tower" TargetMode="External"/><Relationship Id="rId3512" Type="http://schemas.openxmlformats.org/officeDocument/2006/relationships/hyperlink" Target="https://clashofclans.fandom.com/wiki/Magic_Items" TargetMode="External"/><Relationship Id="rId3957" Type="http://schemas.openxmlformats.org/officeDocument/2006/relationships/hyperlink" Target="https://clashofclans.fandom.com/wiki/X-Bow" TargetMode="External"/><Relationship Id="rId226" Type="http://schemas.openxmlformats.org/officeDocument/2006/relationships/image" Target="media/image23.png"/><Relationship Id="rId433" Type="http://schemas.openxmlformats.org/officeDocument/2006/relationships/hyperlink" Target="https://clashofclans.fandom.com/wiki/Raids" TargetMode="External"/><Relationship Id="rId878" Type="http://schemas.openxmlformats.org/officeDocument/2006/relationships/hyperlink" Target="https://clashofclans.fandom.com/wiki/Buildings" TargetMode="External"/><Relationship Id="rId1063" Type="http://schemas.openxmlformats.org/officeDocument/2006/relationships/hyperlink" Target="https://clashofclans.fandom.com/wiki/Army" TargetMode="External"/><Relationship Id="rId1270" Type="http://schemas.openxmlformats.org/officeDocument/2006/relationships/hyperlink" Target="https://clashofclans.fandom.com/wiki/Barracks" TargetMode="External"/><Relationship Id="rId2114" Type="http://schemas.openxmlformats.org/officeDocument/2006/relationships/image" Target="media/image181.png"/><Relationship Id="rId2559" Type="http://schemas.openxmlformats.org/officeDocument/2006/relationships/hyperlink" Target="https://clashofclans.fandom.com/wiki/Resources" TargetMode="External"/><Relationship Id="rId2766" Type="http://schemas.openxmlformats.org/officeDocument/2006/relationships/hyperlink" Target="https://clashofclans.fandom.com/wiki/Gold" TargetMode="External"/><Relationship Id="rId2973" Type="http://schemas.openxmlformats.org/officeDocument/2006/relationships/hyperlink" Target="https://clashofclans.fandom.com/wiki/Gems" TargetMode="External"/><Relationship Id="rId3817" Type="http://schemas.openxmlformats.org/officeDocument/2006/relationships/hyperlink" Target="https://clashofclans.fandom.com/wiki/Magic_Items" TargetMode="External"/><Relationship Id="rId640" Type="http://schemas.openxmlformats.org/officeDocument/2006/relationships/hyperlink" Target="https://clashofclans.fandom.com/wiki/Barracks" TargetMode="External"/><Relationship Id="rId738" Type="http://schemas.openxmlformats.org/officeDocument/2006/relationships/image" Target="media/image69.png"/><Relationship Id="rId945" Type="http://schemas.openxmlformats.org/officeDocument/2006/relationships/hyperlink" Target="https://clashofclans.fandom.com/wiki/Archer" TargetMode="External"/><Relationship Id="rId1368" Type="http://schemas.openxmlformats.org/officeDocument/2006/relationships/image" Target="media/image128.png"/><Relationship Id="rId1575" Type="http://schemas.openxmlformats.org/officeDocument/2006/relationships/hyperlink" Target="https://clashofclans.fandom.com/wiki/Spring_Trap" TargetMode="External"/><Relationship Id="rId1782" Type="http://schemas.openxmlformats.org/officeDocument/2006/relationships/hyperlink" Target="https://clashofclans.fandom.com/wiki/Golem" TargetMode="External"/><Relationship Id="rId2321" Type="http://schemas.openxmlformats.org/officeDocument/2006/relationships/hyperlink" Target="https://clashofclans.fandom.com/wiki/Resources" TargetMode="External"/><Relationship Id="rId2419" Type="http://schemas.openxmlformats.org/officeDocument/2006/relationships/hyperlink" Target="https://clashofclans.fandom.com/wiki/Clan_Castle" TargetMode="External"/><Relationship Id="rId2626" Type="http://schemas.openxmlformats.org/officeDocument/2006/relationships/hyperlink" Target="https://clashofclans.fandom.com/wiki/X-Bow" TargetMode="External"/><Relationship Id="rId2833" Type="http://schemas.openxmlformats.org/officeDocument/2006/relationships/hyperlink" Target="https://clashofclans.fandom.com/wiki/Giant" TargetMode="External"/><Relationship Id="rId74" Type="http://schemas.openxmlformats.org/officeDocument/2006/relationships/hyperlink" Target="https://clashofclans.fandom.com/wiki/Resources" TargetMode="External"/><Relationship Id="rId500" Type="http://schemas.openxmlformats.org/officeDocument/2006/relationships/hyperlink" Target="https://clashofclans.fandom.com/wiki/Builder" TargetMode="External"/><Relationship Id="rId805" Type="http://schemas.openxmlformats.org/officeDocument/2006/relationships/hyperlink" Target="https://clashofclans.fandom.com/wiki/Wizard_Tower" TargetMode="External"/><Relationship Id="rId1130" Type="http://schemas.openxmlformats.org/officeDocument/2006/relationships/hyperlink" Target="https://clashofclans.fandom.com/wiki/Clan_Castle" TargetMode="External"/><Relationship Id="rId1228" Type="http://schemas.openxmlformats.org/officeDocument/2006/relationships/hyperlink" Target="https://clashofclans.fandom.com/wiki/Barracks" TargetMode="External"/><Relationship Id="rId1435" Type="http://schemas.openxmlformats.org/officeDocument/2006/relationships/hyperlink" Target="https://clashofclans.fandom.com/wiki/Air_Bomb" TargetMode="External"/><Relationship Id="rId1642" Type="http://schemas.openxmlformats.org/officeDocument/2006/relationships/hyperlink" Target="https://clashofclans.fandom.com/wiki/Troops" TargetMode="External"/><Relationship Id="rId1947" Type="http://schemas.openxmlformats.org/officeDocument/2006/relationships/hyperlink" Target="https://clashofclans.fandom.com/wiki/Troops" TargetMode="External"/><Relationship Id="rId2900" Type="http://schemas.openxmlformats.org/officeDocument/2006/relationships/image" Target="media/image268.png"/><Relationship Id="rId3095" Type="http://schemas.openxmlformats.org/officeDocument/2006/relationships/hyperlink" Target="https://clashofclans.fandom.com/wiki/Town_Hall" TargetMode="External"/><Relationship Id="rId1502" Type="http://schemas.openxmlformats.org/officeDocument/2006/relationships/hyperlink" Target="https://clashofclans.fandom.com/wiki/Troops" TargetMode="External"/><Relationship Id="rId1807" Type="http://schemas.openxmlformats.org/officeDocument/2006/relationships/hyperlink" Target="https://clashofclans.fandom.com/wiki/Clone_Spell" TargetMode="External"/><Relationship Id="rId3162" Type="http://schemas.openxmlformats.org/officeDocument/2006/relationships/hyperlink" Target="https://clashofclans.fandom.com/wiki/Town_Hall" TargetMode="External"/><Relationship Id="rId4006" Type="http://schemas.openxmlformats.org/officeDocument/2006/relationships/hyperlink" Target="https://clashofclans.fandom.com/wiki/Troops" TargetMode="External"/><Relationship Id="rId290" Type="http://schemas.openxmlformats.org/officeDocument/2006/relationships/hyperlink" Target="https://clashofclans.fandom.com/wiki/Builder" TargetMode="External"/><Relationship Id="rId388" Type="http://schemas.openxmlformats.org/officeDocument/2006/relationships/hyperlink" Target="https://clashofclans.fandom.com/wiki/Valkyrie" TargetMode="External"/><Relationship Id="rId2069" Type="http://schemas.openxmlformats.org/officeDocument/2006/relationships/hyperlink" Target="https://clashofclans.fandom.com/wiki/Lava_Hound" TargetMode="External"/><Relationship Id="rId3022" Type="http://schemas.openxmlformats.org/officeDocument/2006/relationships/hyperlink" Target="https://clashofclans.fandom.com/wiki/Wizard_Tower" TargetMode="External"/><Relationship Id="rId3467" Type="http://schemas.openxmlformats.org/officeDocument/2006/relationships/hyperlink" Target="https://clashofclans.fandom.com/wiki/Magic_Items" TargetMode="External"/><Relationship Id="rId3674" Type="http://schemas.openxmlformats.org/officeDocument/2006/relationships/image" Target="media/image359.png"/><Relationship Id="rId3881" Type="http://schemas.openxmlformats.org/officeDocument/2006/relationships/hyperlink" Target="https://clashofclans.fandom.com/wiki/Magic_Items" TargetMode="External"/><Relationship Id="rId150" Type="http://schemas.openxmlformats.org/officeDocument/2006/relationships/hyperlink" Target="https://clashofclans.fandom.com/wiki/Troop_Movement_Speed" TargetMode="External"/><Relationship Id="rId595" Type="http://schemas.openxmlformats.org/officeDocument/2006/relationships/hyperlink" Target="https://clashofclans.fandom.com/wiki/Defensive_Buildings" TargetMode="External"/><Relationship Id="rId2276" Type="http://schemas.openxmlformats.org/officeDocument/2006/relationships/image" Target="media/image187.png"/><Relationship Id="rId2483" Type="http://schemas.openxmlformats.org/officeDocument/2006/relationships/hyperlink" Target="https://clashofclans.fandom.com/wiki/Heroes" TargetMode="External"/><Relationship Id="rId2690" Type="http://schemas.openxmlformats.org/officeDocument/2006/relationships/hyperlink" Target="https://clashofclans.fandom.com/wiki/Laboratory" TargetMode="External"/><Relationship Id="rId3327" Type="http://schemas.openxmlformats.org/officeDocument/2006/relationships/hyperlink" Target="https://clashofclans.fandom.com/wiki/Defensive_Buildings" TargetMode="External"/><Relationship Id="rId3534" Type="http://schemas.openxmlformats.org/officeDocument/2006/relationships/hyperlink" Target="https://clashofclans.fandom.com/wiki/Goblin" TargetMode="External"/><Relationship Id="rId3741" Type="http://schemas.openxmlformats.org/officeDocument/2006/relationships/hyperlink" Target="https://clashofclans.fandom.com/wiki/Troops" TargetMode="External"/><Relationship Id="rId3979" Type="http://schemas.openxmlformats.org/officeDocument/2006/relationships/hyperlink" Target="https://clashofclans.fandom.com/wiki/Troops" TargetMode="External"/><Relationship Id="rId248" Type="http://schemas.openxmlformats.org/officeDocument/2006/relationships/hyperlink" Target="https://clashofclans.fandom.com/wiki/Giant" TargetMode="External"/><Relationship Id="rId455" Type="http://schemas.openxmlformats.org/officeDocument/2006/relationships/hyperlink" Target="https://clashofclans.fandom.com/wiki/Air_Defense" TargetMode="External"/><Relationship Id="rId662" Type="http://schemas.openxmlformats.org/officeDocument/2006/relationships/hyperlink" Target="https://clashofclans.fandom.com/wiki/Walls" TargetMode="External"/><Relationship Id="rId1085" Type="http://schemas.openxmlformats.org/officeDocument/2006/relationships/hyperlink" Target="https://clashofclans.fandom.com/wiki/Wizard" TargetMode="External"/><Relationship Id="rId1292" Type="http://schemas.openxmlformats.org/officeDocument/2006/relationships/hyperlink" Target="https://clashofclans.fandom.com/wiki/Army" TargetMode="External"/><Relationship Id="rId2136" Type="http://schemas.openxmlformats.org/officeDocument/2006/relationships/hyperlink" Target="https://clashofclans.fandom.com/wiki/Troops" TargetMode="External"/><Relationship Id="rId2343" Type="http://schemas.openxmlformats.org/officeDocument/2006/relationships/hyperlink" Target="https://clashofclans.fandom.com/wiki/Wall_Breaker" TargetMode="External"/><Relationship Id="rId2550" Type="http://schemas.openxmlformats.org/officeDocument/2006/relationships/hyperlink" Target="https://clashofclans.fandom.com/wiki/Baby_Dragon" TargetMode="External"/><Relationship Id="rId2788" Type="http://schemas.openxmlformats.org/officeDocument/2006/relationships/hyperlink" Target="https://clashofclans.fandom.com/wiki/Magic_Items" TargetMode="External"/><Relationship Id="rId2995" Type="http://schemas.openxmlformats.org/officeDocument/2006/relationships/image" Target="media/image276.png"/><Relationship Id="rId3601" Type="http://schemas.openxmlformats.org/officeDocument/2006/relationships/hyperlink" Target="https://clashofclans.fandom.com/wiki/Troops" TargetMode="External"/><Relationship Id="rId3839" Type="http://schemas.openxmlformats.org/officeDocument/2006/relationships/hyperlink" Target="https://clashofclans.fandom.com/wiki/Minion" TargetMode="External"/><Relationship Id="rId108" Type="http://schemas.openxmlformats.org/officeDocument/2006/relationships/hyperlink" Target="https://clashofclans.fandom.com/wiki/Healer" TargetMode="External"/><Relationship Id="rId315" Type="http://schemas.openxmlformats.org/officeDocument/2006/relationships/image" Target="media/image40.png"/><Relationship Id="rId522" Type="http://schemas.openxmlformats.org/officeDocument/2006/relationships/hyperlink" Target="https://clashofclans.fandom.com/wiki/Barracks" TargetMode="External"/><Relationship Id="rId967" Type="http://schemas.openxmlformats.org/officeDocument/2006/relationships/hyperlink" Target="https://clashofclans.fandom.com/wiki/Army_Camp/Home_Village" TargetMode="External"/><Relationship Id="rId1152" Type="http://schemas.openxmlformats.org/officeDocument/2006/relationships/hyperlink" Target="https://clashofclans.fandom.com/wiki/Army" TargetMode="External"/><Relationship Id="rId1597" Type="http://schemas.openxmlformats.org/officeDocument/2006/relationships/hyperlink" Target="https://clashofclans.fandom.com/wiki/Troops" TargetMode="External"/><Relationship Id="rId2203" Type="http://schemas.openxmlformats.org/officeDocument/2006/relationships/hyperlink" Target="https://clashofclans.fandom.com/wiki/Wizard_Tower" TargetMode="External"/><Relationship Id="rId2410" Type="http://schemas.openxmlformats.org/officeDocument/2006/relationships/hyperlink" Target="https://clashofclans.fandom.com/wiki/Inferno_Tower" TargetMode="External"/><Relationship Id="rId2648" Type="http://schemas.openxmlformats.org/officeDocument/2006/relationships/image" Target="media/image210.png"/><Relationship Id="rId2855" Type="http://schemas.openxmlformats.org/officeDocument/2006/relationships/hyperlink" Target="https://clashofclans.fandom.com/wiki/Builder%27s_Hut" TargetMode="External"/><Relationship Id="rId3906" Type="http://schemas.openxmlformats.org/officeDocument/2006/relationships/hyperlink" Target="https://clashofclans.fandom.com/wiki/Troops" TargetMode="External"/><Relationship Id="rId96" Type="http://schemas.openxmlformats.org/officeDocument/2006/relationships/hyperlink" Target="https://clashofclans.fandom.com/wiki/Barbarian" TargetMode="External"/><Relationship Id="rId827" Type="http://schemas.openxmlformats.org/officeDocument/2006/relationships/hyperlink" Target="https://clashofclans.fandom.com/wiki/Hidden_Tesla" TargetMode="External"/><Relationship Id="rId1012" Type="http://schemas.openxmlformats.org/officeDocument/2006/relationships/hyperlink" Target="https://clashofclans.fandom.com/wiki/Army" TargetMode="External"/><Relationship Id="rId1457" Type="http://schemas.openxmlformats.org/officeDocument/2006/relationships/hyperlink" Target="https://clashofclans.fandom.com/wiki/Archer_Queen" TargetMode="External"/><Relationship Id="rId1664" Type="http://schemas.openxmlformats.org/officeDocument/2006/relationships/hyperlink" Target="https://clashofclans.fandom.com/wiki/Goblin" TargetMode="External"/><Relationship Id="rId1871" Type="http://schemas.openxmlformats.org/officeDocument/2006/relationships/hyperlink" Target="https://clashofclans.fandom.com/wiki/Poison_Spell" TargetMode="External"/><Relationship Id="rId2508" Type="http://schemas.openxmlformats.org/officeDocument/2006/relationships/hyperlink" Target="https://clashofclans.fandom.com/wiki/Laboratory" TargetMode="External"/><Relationship Id="rId2715" Type="http://schemas.openxmlformats.org/officeDocument/2006/relationships/hyperlink" Target="https://clashofclans.fandom.com/wiki/Troops" TargetMode="External"/><Relationship Id="rId2922" Type="http://schemas.openxmlformats.org/officeDocument/2006/relationships/hyperlink" Target="https://clashofclans.fandom.com/wiki/Balloon" TargetMode="External"/><Relationship Id="rId1317" Type="http://schemas.openxmlformats.org/officeDocument/2006/relationships/hyperlink" Target="https://clashofclans.fandom.com/wiki/Clone_Spell" TargetMode="External"/><Relationship Id="rId1524" Type="http://schemas.openxmlformats.org/officeDocument/2006/relationships/hyperlink" Target="https://clashofclans.fandom.com/wiki/Walls/Home_Village" TargetMode="External"/><Relationship Id="rId1731" Type="http://schemas.openxmlformats.org/officeDocument/2006/relationships/hyperlink" Target="https://clashofclans.fandom.com/wiki/Wizard_Tower" TargetMode="External"/><Relationship Id="rId1969" Type="http://schemas.openxmlformats.org/officeDocument/2006/relationships/hyperlink" Target="https://clashofclans.fandom.com/wiki/Clan_Castle" TargetMode="External"/><Relationship Id="rId3184" Type="http://schemas.openxmlformats.org/officeDocument/2006/relationships/hyperlink" Target="https://clashofclans.fandom.com/wiki/Mortar" TargetMode="External"/><Relationship Id="rId4028" Type="http://schemas.openxmlformats.org/officeDocument/2006/relationships/hyperlink" Target="https://clashofclans.fandom.com/wiki/Magic_Items" TargetMode="External"/><Relationship Id="rId23" Type="http://schemas.openxmlformats.org/officeDocument/2006/relationships/hyperlink" Target="https://clashofclans.fandom.com/wiki/Barbarian_King" TargetMode="External"/><Relationship Id="rId1829" Type="http://schemas.openxmlformats.org/officeDocument/2006/relationships/image" Target="media/image165.png"/><Relationship Id="rId3391" Type="http://schemas.openxmlformats.org/officeDocument/2006/relationships/hyperlink" Target="https://clashofclans.fandom.com/wiki/Giant" TargetMode="External"/><Relationship Id="rId3489" Type="http://schemas.openxmlformats.org/officeDocument/2006/relationships/hyperlink" Target="https://clashofclans.fandom.com/wiki/Goblin" TargetMode="External"/><Relationship Id="rId3696" Type="http://schemas.openxmlformats.org/officeDocument/2006/relationships/hyperlink" Target="https://clashofclans.fandom.com/wiki/Air_Defense" TargetMode="External"/><Relationship Id="rId2298" Type="http://schemas.openxmlformats.org/officeDocument/2006/relationships/hyperlink" Target="https://clashofclans.fandom.com/wiki/Town_Hall" TargetMode="External"/><Relationship Id="rId3044" Type="http://schemas.openxmlformats.org/officeDocument/2006/relationships/hyperlink" Target="https://clashofclans.fandom.com/wiki/Dragon" TargetMode="External"/><Relationship Id="rId3251" Type="http://schemas.openxmlformats.org/officeDocument/2006/relationships/hyperlink" Target="https://clashofclans.fandom.com/wiki/Wizard" TargetMode="External"/><Relationship Id="rId3349" Type="http://schemas.openxmlformats.org/officeDocument/2006/relationships/hyperlink" Target="https://clashofclans.fandom.com/wiki/Magic_Items" TargetMode="External"/><Relationship Id="rId3556" Type="http://schemas.openxmlformats.org/officeDocument/2006/relationships/hyperlink" Target="https://clashofclans.fandom.com/wiki/Walls" TargetMode="External"/><Relationship Id="rId172" Type="http://schemas.openxmlformats.org/officeDocument/2006/relationships/hyperlink" Target="https://clashofclans.fandom.com/wiki/Balloon" TargetMode="External"/><Relationship Id="rId477" Type="http://schemas.openxmlformats.org/officeDocument/2006/relationships/hyperlink" Target="https://clashofclans.fandom.com/wiki/Lightning_Spell" TargetMode="External"/><Relationship Id="rId684" Type="http://schemas.openxmlformats.org/officeDocument/2006/relationships/hyperlink" Target="https://clashofclans.fandom.com/wiki/Rage_Spell" TargetMode="External"/><Relationship Id="rId2060" Type="http://schemas.openxmlformats.org/officeDocument/2006/relationships/hyperlink" Target="https://clashofclans.fandom.com/wiki/Troops" TargetMode="External"/><Relationship Id="rId2158" Type="http://schemas.openxmlformats.org/officeDocument/2006/relationships/hyperlink" Target="https://clashofclans.fandom.com/wiki/Dark_Barracks" TargetMode="External"/><Relationship Id="rId2365" Type="http://schemas.openxmlformats.org/officeDocument/2006/relationships/hyperlink" Target="https://clashofclans.fandom.com/wiki/Laboratory" TargetMode="External"/><Relationship Id="rId3111" Type="http://schemas.openxmlformats.org/officeDocument/2006/relationships/hyperlink" Target="https://clashofclans.fandom.com/wiki/Healer" TargetMode="External"/><Relationship Id="rId3209" Type="http://schemas.openxmlformats.org/officeDocument/2006/relationships/hyperlink" Target="https://clashofclans.fandom.com/wiki/Mortar" TargetMode="External"/><Relationship Id="rId3763" Type="http://schemas.openxmlformats.org/officeDocument/2006/relationships/hyperlink" Target="https://clashofclans.fandom.com/wiki/Town_Hall" TargetMode="External"/><Relationship Id="rId3970" Type="http://schemas.openxmlformats.org/officeDocument/2006/relationships/hyperlink" Target="https://clashofclans.fandom.com/wiki/Magic_Items" TargetMode="External"/><Relationship Id="rId337" Type="http://schemas.openxmlformats.org/officeDocument/2006/relationships/hyperlink" Target="https://clashofclans.fandom.com/wiki/Giant" TargetMode="External"/><Relationship Id="rId891" Type="http://schemas.openxmlformats.org/officeDocument/2006/relationships/image" Target="media/image87.png"/><Relationship Id="rId989" Type="http://schemas.openxmlformats.org/officeDocument/2006/relationships/hyperlink" Target="https://clashofclans.fandom.com/wiki/Army" TargetMode="External"/><Relationship Id="rId2018" Type="http://schemas.openxmlformats.org/officeDocument/2006/relationships/hyperlink" Target="https://clashofclans.fandom.com/wiki/Category:Air_Troops" TargetMode="External"/><Relationship Id="rId2572" Type="http://schemas.openxmlformats.org/officeDocument/2006/relationships/hyperlink" Target="https://clashofclans.fandom.com/wiki/Inferno_Tower" TargetMode="External"/><Relationship Id="rId2877" Type="http://schemas.openxmlformats.org/officeDocument/2006/relationships/hyperlink" Target="https://clashofclans.fandom.com/wiki/Town_Hall" TargetMode="External"/><Relationship Id="rId3416" Type="http://schemas.openxmlformats.org/officeDocument/2006/relationships/hyperlink" Target="https://clashofclans.fandom.com/wiki/Magic_Items" TargetMode="External"/><Relationship Id="rId3623" Type="http://schemas.openxmlformats.org/officeDocument/2006/relationships/image" Target="media/image354.png"/><Relationship Id="rId3830" Type="http://schemas.openxmlformats.org/officeDocument/2006/relationships/hyperlink" Target="https://clashofclans.fandom.com/wiki/Troops" TargetMode="External"/><Relationship Id="rId544" Type="http://schemas.openxmlformats.org/officeDocument/2006/relationships/hyperlink" Target="https://clashofclans.fandom.com/wiki/Heroes" TargetMode="External"/><Relationship Id="rId751" Type="http://schemas.openxmlformats.org/officeDocument/2006/relationships/hyperlink" Target="https://clashofclans.fandom.com/wiki/Mortar" TargetMode="External"/><Relationship Id="rId849" Type="http://schemas.openxmlformats.org/officeDocument/2006/relationships/hyperlink" Target="https://clashofclans.fandom.com/wiki/Barbarian" TargetMode="External"/><Relationship Id="rId1174" Type="http://schemas.openxmlformats.org/officeDocument/2006/relationships/hyperlink" Target="https://clashofclans.fandom.com/wiki/Category:Elixir_Troops" TargetMode="External"/><Relationship Id="rId1381" Type="http://schemas.openxmlformats.org/officeDocument/2006/relationships/hyperlink" Target="https://clashofclans.fandom.com/wiki/Bomb_Tower" TargetMode="External"/><Relationship Id="rId1479" Type="http://schemas.openxmlformats.org/officeDocument/2006/relationships/hyperlink" Target="https://clashofclans.fandom.com/wiki/Dark_Barracks" TargetMode="External"/><Relationship Id="rId1686" Type="http://schemas.openxmlformats.org/officeDocument/2006/relationships/hyperlink" Target="https://clashofclans.fandom.com/wiki/Buildings" TargetMode="External"/><Relationship Id="rId2225" Type="http://schemas.openxmlformats.org/officeDocument/2006/relationships/hyperlink" Target="https://clashofclans.fandom.com/wiki/Laboratory" TargetMode="External"/><Relationship Id="rId2432" Type="http://schemas.openxmlformats.org/officeDocument/2006/relationships/hyperlink" Target="https://clashofclans.fandom.com/wiki/Laboratory" TargetMode="External"/><Relationship Id="rId3928" Type="http://schemas.openxmlformats.org/officeDocument/2006/relationships/hyperlink" Target="https://clashofclans.fandom.com/wiki/Troops" TargetMode="External"/><Relationship Id="rId404" Type="http://schemas.openxmlformats.org/officeDocument/2006/relationships/image" Target="media/image47.png"/><Relationship Id="rId611" Type="http://schemas.openxmlformats.org/officeDocument/2006/relationships/hyperlink" Target="https://clashofclans.fandom.com/wiki/Gold_Mine" TargetMode="External"/><Relationship Id="rId1034" Type="http://schemas.openxmlformats.org/officeDocument/2006/relationships/hyperlink" Target="https://clashofclans.fandom.com/wiki/Giant" TargetMode="External"/><Relationship Id="rId1241" Type="http://schemas.openxmlformats.org/officeDocument/2006/relationships/hyperlink" Target="https://clashofclans.fandom.com/wiki/Troops" TargetMode="External"/><Relationship Id="rId1339" Type="http://schemas.openxmlformats.org/officeDocument/2006/relationships/hyperlink" Target="https://clashofclans.fandom.com/wiki/Heroes" TargetMode="External"/><Relationship Id="rId1893" Type="http://schemas.openxmlformats.org/officeDocument/2006/relationships/hyperlink" Target="https://clashofclans.fandom.com/wiki/Wizard" TargetMode="External"/><Relationship Id="rId2737" Type="http://schemas.openxmlformats.org/officeDocument/2006/relationships/hyperlink" Target="https://clashofclans.fandom.com/wiki/Wall_Breaker" TargetMode="External"/><Relationship Id="rId2944" Type="http://schemas.openxmlformats.org/officeDocument/2006/relationships/hyperlink" Target="https://clashofclans.fandom.com/wiki/Archer" TargetMode="External"/><Relationship Id="rId709" Type="http://schemas.openxmlformats.org/officeDocument/2006/relationships/hyperlink" Target="https://clashofclans.fandom.com/wiki/Barracks" TargetMode="External"/><Relationship Id="rId916" Type="http://schemas.openxmlformats.org/officeDocument/2006/relationships/hyperlink" Target="https://clashofclans.fandom.com/wiki/Walls" TargetMode="External"/><Relationship Id="rId1101" Type="http://schemas.openxmlformats.org/officeDocument/2006/relationships/hyperlink" Target="https://clashofclans.fandom.com/wiki/Town_Hall" TargetMode="External"/><Relationship Id="rId1546" Type="http://schemas.openxmlformats.org/officeDocument/2006/relationships/hyperlink" Target="https://clashofclans.fandom.com/wiki/Clan_Wars" TargetMode="External"/><Relationship Id="rId1753" Type="http://schemas.openxmlformats.org/officeDocument/2006/relationships/hyperlink" Target="https://clashofclans.fandom.com/wiki/Hog_Rider" TargetMode="External"/><Relationship Id="rId1960" Type="http://schemas.openxmlformats.org/officeDocument/2006/relationships/hyperlink" Target="https://clashofclans.fandom.com/wiki/Golem" TargetMode="External"/><Relationship Id="rId2804" Type="http://schemas.openxmlformats.org/officeDocument/2006/relationships/image" Target="media/image231.png"/><Relationship Id="rId45" Type="http://schemas.openxmlformats.org/officeDocument/2006/relationships/hyperlink" Target="https://clashofclans.fandom.com/wiki/Mortar" TargetMode="External"/><Relationship Id="rId1406" Type="http://schemas.openxmlformats.org/officeDocument/2006/relationships/hyperlink" Target="https://clashofclans.fandom.com/wiki/X-Bow" TargetMode="External"/><Relationship Id="rId1613" Type="http://schemas.openxmlformats.org/officeDocument/2006/relationships/hyperlink" Target="https://clashofclans.fandom.com/wiki/Laboratory" TargetMode="External"/><Relationship Id="rId1820" Type="http://schemas.openxmlformats.org/officeDocument/2006/relationships/hyperlink" Target="https://clashofclans.fandom.com/wiki/Golem" TargetMode="External"/><Relationship Id="rId3066" Type="http://schemas.openxmlformats.org/officeDocument/2006/relationships/hyperlink" Target="https://clashofclans.fandom.com/wiki/Magic_Items" TargetMode="External"/><Relationship Id="rId3273" Type="http://schemas.openxmlformats.org/officeDocument/2006/relationships/hyperlink" Target="https://clashofclans.fandom.com/wiki/Magic_Items" TargetMode="External"/><Relationship Id="rId3480" Type="http://schemas.openxmlformats.org/officeDocument/2006/relationships/image" Target="media/image340.png"/><Relationship Id="rId194" Type="http://schemas.openxmlformats.org/officeDocument/2006/relationships/hyperlink" Target="https://clashofclans.fandom.com/wiki/Heroes" TargetMode="External"/><Relationship Id="rId1918" Type="http://schemas.openxmlformats.org/officeDocument/2006/relationships/hyperlink" Target="https://clashofclans.fandom.com/wiki/Troops" TargetMode="External"/><Relationship Id="rId2082" Type="http://schemas.openxmlformats.org/officeDocument/2006/relationships/image" Target="media/image179.png"/><Relationship Id="rId3133" Type="http://schemas.openxmlformats.org/officeDocument/2006/relationships/hyperlink" Target="https://clashofclans.fandom.com/wiki/Balloon" TargetMode="External"/><Relationship Id="rId3578" Type="http://schemas.openxmlformats.org/officeDocument/2006/relationships/hyperlink" Target="https://clashofclans.fandom.com/wiki/Experience" TargetMode="External"/><Relationship Id="rId3785" Type="http://schemas.openxmlformats.org/officeDocument/2006/relationships/hyperlink" Target="https://clashofclans.fandom.com/wiki/Magic_Items" TargetMode="External"/><Relationship Id="rId3992" Type="http://schemas.openxmlformats.org/officeDocument/2006/relationships/hyperlink" Target="https://clashofclans.fandom.com/wiki/Spells" TargetMode="External"/><Relationship Id="rId261" Type="http://schemas.openxmlformats.org/officeDocument/2006/relationships/hyperlink" Target="https://clashofclans.fandom.com/wiki/Heroes" TargetMode="External"/><Relationship Id="rId499" Type="http://schemas.openxmlformats.org/officeDocument/2006/relationships/hyperlink" Target="https://clashofclans.fandom.com/wiki/Barbarian" TargetMode="External"/><Relationship Id="rId2387" Type="http://schemas.openxmlformats.org/officeDocument/2006/relationships/hyperlink" Target="https://clashofclans.fandom.com/wiki/Spells" TargetMode="External"/><Relationship Id="rId2594" Type="http://schemas.openxmlformats.org/officeDocument/2006/relationships/hyperlink" Target="https://clashofclans.fandom.com/wiki/Defensive_Buildings" TargetMode="External"/><Relationship Id="rId3340" Type="http://schemas.openxmlformats.org/officeDocument/2006/relationships/hyperlink" Target="https://clashofclans.fandom.com/wiki/Air_Defense" TargetMode="External"/><Relationship Id="rId3438" Type="http://schemas.openxmlformats.org/officeDocument/2006/relationships/hyperlink" Target="https://clashofclans.fandom.com/wiki/Mortar" TargetMode="External"/><Relationship Id="rId3645" Type="http://schemas.openxmlformats.org/officeDocument/2006/relationships/hyperlink" Target="https://clashofclans.fandom.com/wiki/Giant" TargetMode="External"/><Relationship Id="rId3852" Type="http://schemas.openxmlformats.org/officeDocument/2006/relationships/hyperlink" Target="https://clashofclans.fandom.com/wiki/Resources" TargetMode="External"/><Relationship Id="rId359" Type="http://schemas.openxmlformats.org/officeDocument/2006/relationships/hyperlink" Target="https://clashofclans.fandom.com/wiki/Lightning_Spell" TargetMode="External"/><Relationship Id="rId566" Type="http://schemas.openxmlformats.org/officeDocument/2006/relationships/hyperlink" Target="https://clashofclans.fandom.com/wiki/Archer" TargetMode="External"/><Relationship Id="rId773" Type="http://schemas.openxmlformats.org/officeDocument/2006/relationships/hyperlink" Target="https://clashofclans.fandom.com/wiki/Skeleton_Trap" TargetMode="External"/><Relationship Id="rId1196" Type="http://schemas.openxmlformats.org/officeDocument/2006/relationships/hyperlink" Target="https://clashofclans.fandom.com/wiki/Witch" TargetMode="External"/><Relationship Id="rId2247" Type="http://schemas.openxmlformats.org/officeDocument/2006/relationships/hyperlink" Target="https://clashofclans.fandom.com/wiki/Spell_Factory" TargetMode="External"/><Relationship Id="rId2454" Type="http://schemas.openxmlformats.org/officeDocument/2006/relationships/hyperlink" Target="https://clashofclans.fandom.com/wiki/Inferno_Tower" TargetMode="External"/><Relationship Id="rId2899" Type="http://schemas.openxmlformats.org/officeDocument/2006/relationships/image" Target="media/image267.png"/><Relationship Id="rId3200" Type="http://schemas.openxmlformats.org/officeDocument/2006/relationships/hyperlink" Target="https://clashofclans.fandom.com/wiki/Town_Hall" TargetMode="External"/><Relationship Id="rId3505" Type="http://schemas.openxmlformats.org/officeDocument/2006/relationships/hyperlink" Target="https://clashofclans.fandom.com/wiki/Witch" TargetMode="External"/><Relationship Id="rId121" Type="http://schemas.openxmlformats.org/officeDocument/2006/relationships/hyperlink" Target="https://clashofclans.fandom.com/wiki/Town_Hall" TargetMode="External"/><Relationship Id="rId219" Type="http://schemas.openxmlformats.org/officeDocument/2006/relationships/image" Target="media/image17.png"/><Relationship Id="rId426" Type="http://schemas.openxmlformats.org/officeDocument/2006/relationships/hyperlink" Target="https://clashofclans.fandom.com/wiki/Troops" TargetMode="External"/><Relationship Id="rId633" Type="http://schemas.openxmlformats.org/officeDocument/2006/relationships/hyperlink" Target="https://clashofclans.fandom.com/wiki/Barracks" TargetMode="External"/><Relationship Id="rId980" Type="http://schemas.openxmlformats.org/officeDocument/2006/relationships/image" Target="media/image97.png"/><Relationship Id="rId1056" Type="http://schemas.openxmlformats.org/officeDocument/2006/relationships/hyperlink" Target="https://clashofclans.fandom.com/wiki/Clan_Castle" TargetMode="External"/><Relationship Id="rId1263" Type="http://schemas.openxmlformats.org/officeDocument/2006/relationships/hyperlink" Target="https://clashofclans.fandom.com/wiki/Supercell" TargetMode="External"/><Relationship Id="rId2107" Type="http://schemas.openxmlformats.org/officeDocument/2006/relationships/hyperlink" Target="https://clashofclans.fandom.com/wiki/Troop_Movement_Speed" TargetMode="External"/><Relationship Id="rId2314" Type="http://schemas.openxmlformats.org/officeDocument/2006/relationships/hyperlink" Target="https://clashofclans.fandom.com/wiki/Haste_Spell" TargetMode="External"/><Relationship Id="rId2661" Type="http://schemas.openxmlformats.org/officeDocument/2006/relationships/hyperlink" Target="https://clashofclans.fandom.com/wiki/Category:Ground_Troops" TargetMode="External"/><Relationship Id="rId2759" Type="http://schemas.openxmlformats.org/officeDocument/2006/relationships/hyperlink" Target="https://clashofclans.fandom.com/wiki/Resources" TargetMode="External"/><Relationship Id="rId2966" Type="http://schemas.openxmlformats.org/officeDocument/2006/relationships/hyperlink" Target="https://clashofclans.fandom.com/wiki/Town_Hall" TargetMode="External"/><Relationship Id="rId3712" Type="http://schemas.openxmlformats.org/officeDocument/2006/relationships/hyperlink" Target="https://clashofclans.fandom.com/wiki/Grand_Warden" TargetMode="External"/><Relationship Id="rId840" Type="http://schemas.openxmlformats.org/officeDocument/2006/relationships/hyperlink" Target="https://clashofclans.fandom.com/wiki/Army" TargetMode="External"/><Relationship Id="rId938" Type="http://schemas.openxmlformats.org/officeDocument/2006/relationships/hyperlink" Target="https://clashofclans.fandom.com/wiki/Golem" TargetMode="External"/><Relationship Id="rId1470" Type="http://schemas.openxmlformats.org/officeDocument/2006/relationships/hyperlink" Target="http://forum.supercell.net/showthread.php/72083-Minions-with-the-update?p=547806" TargetMode="External"/><Relationship Id="rId1568" Type="http://schemas.openxmlformats.org/officeDocument/2006/relationships/hyperlink" Target="https://clashofclans.fandom.com/wiki/Defensive_Buildings" TargetMode="External"/><Relationship Id="rId1775" Type="http://schemas.openxmlformats.org/officeDocument/2006/relationships/hyperlink" Target="https://clashofclans.fandom.com/wiki/Golem" TargetMode="External"/><Relationship Id="rId2521" Type="http://schemas.openxmlformats.org/officeDocument/2006/relationships/hyperlink" Target="https://clashofclans.fandom.com/wiki/Walls" TargetMode="External"/><Relationship Id="rId2619" Type="http://schemas.openxmlformats.org/officeDocument/2006/relationships/hyperlink" Target="https://clashofclans.fandom.com/wiki/Inferno_Tower" TargetMode="External"/><Relationship Id="rId2826" Type="http://schemas.openxmlformats.org/officeDocument/2006/relationships/hyperlink" Target="https://clashofclans.fandom.com/wiki/Air_Defense" TargetMode="External"/><Relationship Id="rId67" Type="http://schemas.openxmlformats.org/officeDocument/2006/relationships/hyperlink" Target="https://clashofclans.fandom.com/wiki/Archer_Queen_Altar" TargetMode="External"/><Relationship Id="rId700" Type="http://schemas.openxmlformats.org/officeDocument/2006/relationships/hyperlink" Target="https://clashofclans.fandom.com/wiki/Bomb_Tower" TargetMode="External"/><Relationship Id="rId1123" Type="http://schemas.openxmlformats.org/officeDocument/2006/relationships/hyperlink" Target="https://clashofclans.fandom.com/wiki/Haste_Spell" TargetMode="External"/><Relationship Id="rId1330" Type="http://schemas.openxmlformats.org/officeDocument/2006/relationships/hyperlink" Target="https://clashofclans.fandom.com/wiki/Resources" TargetMode="External"/><Relationship Id="rId1428" Type="http://schemas.openxmlformats.org/officeDocument/2006/relationships/hyperlink" Target="https://clashofclans.fandom.com/wiki/Wizard_Tower" TargetMode="External"/><Relationship Id="rId1635" Type="http://schemas.openxmlformats.org/officeDocument/2006/relationships/hyperlink" Target="https://clashofclans.fandom.com/wiki/Clan_Castle" TargetMode="External"/><Relationship Id="rId1982" Type="http://schemas.openxmlformats.org/officeDocument/2006/relationships/hyperlink" Target="https://clashofclans.fandom.com/wiki/Giga_Tesla" TargetMode="External"/><Relationship Id="rId3088" Type="http://schemas.openxmlformats.org/officeDocument/2006/relationships/image" Target="media/image293.png"/><Relationship Id="rId4041" Type="http://schemas.openxmlformats.org/officeDocument/2006/relationships/image" Target="media/image398.png"/><Relationship Id="rId1842" Type="http://schemas.openxmlformats.org/officeDocument/2006/relationships/hyperlink" Target="https://clashofclans.fandom.com/wiki/Giant" TargetMode="External"/><Relationship Id="rId3295" Type="http://schemas.openxmlformats.org/officeDocument/2006/relationships/hyperlink" Target="https://clashofclans.fandom.com/wiki/Balloon" TargetMode="External"/><Relationship Id="rId1702" Type="http://schemas.openxmlformats.org/officeDocument/2006/relationships/image" Target="media/image151.png"/><Relationship Id="rId3155" Type="http://schemas.openxmlformats.org/officeDocument/2006/relationships/hyperlink" Target="https://clashofclans.fandom.com/wiki/Magic_Items" TargetMode="External"/><Relationship Id="rId3362" Type="http://schemas.openxmlformats.org/officeDocument/2006/relationships/image" Target="media/image320.png"/><Relationship Id="rId283" Type="http://schemas.openxmlformats.org/officeDocument/2006/relationships/hyperlink" Target="http://en.wikipedia.org/wiki/The_Elder_Scrolls_V:_Skyrim" TargetMode="External"/><Relationship Id="rId490" Type="http://schemas.openxmlformats.org/officeDocument/2006/relationships/hyperlink" Target="https://clashofclans.fandom.com/wiki/Clan_Castle" TargetMode="External"/><Relationship Id="rId2171" Type="http://schemas.openxmlformats.org/officeDocument/2006/relationships/hyperlink" Target="https://clashofclans.fandom.com/wiki/Dark_Elixir_Storage" TargetMode="External"/><Relationship Id="rId3015" Type="http://schemas.openxmlformats.org/officeDocument/2006/relationships/hyperlink" Target="https://clashofclans.fandom.com/wiki/Walls" TargetMode="External"/><Relationship Id="rId3222" Type="http://schemas.openxmlformats.org/officeDocument/2006/relationships/hyperlink" Target="https://clashofclans.fandom.com/wiki/Barbarian" TargetMode="External"/><Relationship Id="rId3667" Type="http://schemas.openxmlformats.org/officeDocument/2006/relationships/hyperlink" Target="https://clashofclans.fandom.com/wiki/Builder" TargetMode="External"/><Relationship Id="rId3874" Type="http://schemas.openxmlformats.org/officeDocument/2006/relationships/hyperlink" Target="https://clashofclans.fandom.com/wiki/Traps" TargetMode="External"/><Relationship Id="rId143" Type="http://schemas.openxmlformats.org/officeDocument/2006/relationships/hyperlink" Target="https://vignette.wikia.nocookie.net/clashofclans/images/1/1d/BKRegenChart.png/revision/latest?cb=20180628123723" TargetMode="External"/><Relationship Id="rId350" Type="http://schemas.openxmlformats.org/officeDocument/2006/relationships/hyperlink" Target="https://clashofclans.fandom.com/wiki/Army" TargetMode="External"/><Relationship Id="rId588" Type="http://schemas.openxmlformats.org/officeDocument/2006/relationships/hyperlink" Target="https://clashofclans.fandom.com/wiki/Town_Hall" TargetMode="External"/><Relationship Id="rId795" Type="http://schemas.openxmlformats.org/officeDocument/2006/relationships/hyperlink" Target="https://clashofclans.fandom.com/wiki/Army" TargetMode="External"/><Relationship Id="rId2031" Type="http://schemas.openxmlformats.org/officeDocument/2006/relationships/hyperlink" Target="https://clashofclans.fandom.com/wiki/Minion" TargetMode="External"/><Relationship Id="rId2269" Type="http://schemas.openxmlformats.org/officeDocument/2006/relationships/hyperlink" Target="https://clashofclans.fandom.com/wiki/Spells" TargetMode="External"/><Relationship Id="rId2476" Type="http://schemas.openxmlformats.org/officeDocument/2006/relationships/hyperlink" Target="https://clashofclans.fandom.com/wiki/Clan_Castle" TargetMode="External"/><Relationship Id="rId2683" Type="http://schemas.openxmlformats.org/officeDocument/2006/relationships/hyperlink" Target="https://clashofclans.fandom.com/wiki/Buildings" TargetMode="External"/><Relationship Id="rId2890" Type="http://schemas.openxmlformats.org/officeDocument/2006/relationships/image" Target="media/image258.png"/><Relationship Id="rId3527" Type="http://schemas.openxmlformats.org/officeDocument/2006/relationships/hyperlink" Target="https://clashofclans.fandom.com/wiki/Giant" TargetMode="External"/><Relationship Id="rId3734" Type="http://schemas.openxmlformats.org/officeDocument/2006/relationships/hyperlink" Target="https://clashofclans.fandom.com/wiki/Experience" TargetMode="External"/><Relationship Id="rId3941" Type="http://schemas.openxmlformats.org/officeDocument/2006/relationships/hyperlink" Target="https://clashofclans.fandom.com/wiki/Clan_Castle" TargetMode="External"/><Relationship Id="rId9" Type="http://schemas.openxmlformats.org/officeDocument/2006/relationships/image" Target="media/image5.png"/><Relationship Id="rId210" Type="http://schemas.openxmlformats.org/officeDocument/2006/relationships/image" Target="media/image16.png"/><Relationship Id="rId448" Type="http://schemas.openxmlformats.org/officeDocument/2006/relationships/hyperlink" Target="https://clashofclans.fandom.com/wiki/Archer" TargetMode="External"/><Relationship Id="rId655" Type="http://schemas.openxmlformats.org/officeDocument/2006/relationships/hyperlink" Target="https://clashofclans.fandom.com/wiki/Barracks" TargetMode="External"/><Relationship Id="rId862" Type="http://schemas.openxmlformats.org/officeDocument/2006/relationships/hyperlink" Target="https://clashofclans.fandom.com/wiki/Army_Camp" TargetMode="External"/><Relationship Id="rId1078" Type="http://schemas.openxmlformats.org/officeDocument/2006/relationships/image" Target="media/image101.png"/><Relationship Id="rId1285" Type="http://schemas.openxmlformats.org/officeDocument/2006/relationships/hyperlink" Target="https://clashofclans.fandom.com/wiki/Skeleton_Trap" TargetMode="External"/><Relationship Id="rId1492" Type="http://schemas.openxmlformats.org/officeDocument/2006/relationships/image" Target="media/image138.png"/><Relationship Id="rId2129" Type="http://schemas.openxmlformats.org/officeDocument/2006/relationships/hyperlink" Target="https://clashofclans.fandom.com/wiki/Clan_Castle" TargetMode="External"/><Relationship Id="rId2336" Type="http://schemas.openxmlformats.org/officeDocument/2006/relationships/hyperlink" Target="https://clashofclans.fandom.com/wiki/Wall_Breaker" TargetMode="External"/><Relationship Id="rId2543" Type="http://schemas.openxmlformats.org/officeDocument/2006/relationships/hyperlink" Target="https://clashofclans.fandom.com/wiki/Rage_Spell" TargetMode="External"/><Relationship Id="rId2750" Type="http://schemas.openxmlformats.org/officeDocument/2006/relationships/hyperlink" Target="https://clashofclans.fandom.com/wiki/Balloon" TargetMode="External"/><Relationship Id="rId2988" Type="http://schemas.openxmlformats.org/officeDocument/2006/relationships/hyperlink" Target="https://clashofclans.fandom.com/wiki/Town_Hall" TargetMode="External"/><Relationship Id="rId3801" Type="http://schemas.openxmlformats.org/officeDocument/2006/relationships/image" Target="media/image369.png"/><Relationship Id="rId308" Type="http://schemas.openxmlformats.org/officeDocument/2006/relationships/hyperlink" Target="https://clashofclans.fandom.com/wiki/Laboratory" TargetMode="External"/><Relationship Id="rId515" Type="http://schemas.openxmlformats.org/officeDocument/2006/relationships/hyperlink" Target="https://clashofclans.fandom.com/wiki/Resources" TargetMode="External"/><Relationship Id="rId722" Type="http://schemas.openxmlformats.org/officeDocument/2006/relationships/hyperlink" Target="https://clashofclans.fandom.com/wiki/Balloon" TargetMode="External"/><Relationship Id="rId1145" Type="http://schemas.openxmlformats.org/officeDocument/2006/relationships/hyperlink" Target="https://clashofclans.fandom.com/wiki/P.E.K.K.A" TargetMode="External"/><Relationship Id="rId1352" Type="http://schemas.openxmlformats.org/officeDocument/2006/relationships/hyperlink" Target="https://clashofclans.fandom.com/wiki/Clan_Castle" TargetMode="External"/><Relationship Id="rId1797" Type="http://schemas.openxmlformats.org/officeDocument/2006/relationships/hyperlink" Target="https://clashofclans.fandom.com/wiki/Defensive_Buildings" TargetMode="External"/><Relationship Id="rId2403" Type="http://schemas.openxmlformats.org/officeDocument/2006/relationships/hyperlink" Target="https://clashofclans.fandom.com/wiki/Barbarian" TargetMode="External"/><Relationship Id="rId2848" Type="http://schemas.openxmlformats.org/officeDocument/2006/relationships/hyperlink" Target="https://clashofclans.fandom.com/wiki/Town_Hall" TargetMode="External"/><Relationship Id="rId89" Type="http://schemas.openxmlformats.org/officeDocument/2006/relationships/hyperlink" Target="https://clashofclans.fandom.com/wiki/Rage_Spell" TargetMode="External"/><Relationship Id="rId1005" Type="http://schemas.openxmlformats.org/officeDocument/2006/relationships/hyperlink" Target="https://clashofclans.fandom.com/wiki/Wall_Breaker" TargetMode="External"/><Relationship Id="rId1212" Type="http://schemas.openxmlformats.org/officeDocument/2006/relationships/hyperlink" Target="https://clashofclans.fandom.com/wiki/Hidden_Tesla/Home_Village" TargetMode="External"/><Relationship Id="rId1657" Type="http://schemas.openxmlformats.org/officeDocument/2006/relationships/hyperlink" Target="https://clashofclans.fandom.com/wiki/P.E.K.K.A" TargetMode="External"/><Relationship Id="rId1864" Type="http://schemas.openxmlformats.org/officeDocument/2006/relationships/hyperlink" Target="https://clashofclans.fandom.com/wiki/Clan_Castle" TargetMode="External"/><Relationship Id="rId2610" Type="http://schemas.openxmlformats.org/officeDocument/2006/relationships/hyperlink" Target="https://clashofclans.fandom.com/wiki/Defensive_Buildings" TargetMode="External"/><Relationship Id="rId2708" Type="http://schemas.openxmlformats.org/officeDocument/2006/relationships/hyperlink" Target="https://clashofclans.fandom.com/wiki/Wall_Breaker" TargetMode="External"/><Relationship Id="rId2915" Type="http://schemas.openxmlformats.org/officeDocument/2006/relationships/hyperlink" Target="https://clashofclans.fandom.com/wiki/Cannon/Home_Village" TargetMode="External"/><Relationship Id="rId1517" Type="http://schemas.openxmlformats.org/officeDocument/2006/relationships/hyperlink" Target="https://clashofclans.fandom.com/wiki/Category:Ground_Troops" TargetMode="External"/><Relationship Id="rId1724" Type="http://schemas.openxmlformats.org/officeDocument/2006/relationships/hyperlink" Target="https://clashofclans.fandom.com/wiki/Grand_Warden" TargetMode="External"/><Relationship Id="rId3177" Type="http://schemas.openxmlformats.org/officeDocument/2006/relationships/image" Target="media/image305.png"/><Relationship Id="rId16" Type="http://schemas.openxmlformats.org/officeDocument/2006/relationships/hyperlink" Target="https://clashofclans.fandom.com/wiki/Gems" TargetMode="External"/><Relationship Id="rId1931" Type="http://schemas.openxmlformats.org/officeDocument/2006/relationships/hyperlink" Target="https://clashofclans.fandom.com/wiki/Wizard_Tower" TargetMode="External"/><Relationship Id="rId3037" Type="http://schemas.openxmlformats.org/officeDocument/2006/relationships/hyperlink" Target="https://clashofclans.fandom.com/wiki/Archer" TargetMode="External"/><Relationship Id="rId3384" Type="http://schemas.openxmlformats.org/officeDocument/2006/relationships/hyperlink" Target="https://clashofclans.fandom.com/wiki/Troops" TargetMode="External"/><Relationship Id="rId3591" Type="http://schemas.openxmlformats.org/officeDocument/2006/relationships/hyperlink" Target="https://clashofclans.fandom.com/wiki/Air_Defense" TargetMode="External"/><Relationship Id="rId3689" Type="http://schemas.openxmlformats.org/officeDocument/2006/relationships/hyperlink" Target="https://clashofclans.fandom.com/wiki/Minion" TargetMode="External"/><Relationship Id="rId3896" Type="http://schemas.openxmlformats.org/officeDocument/2006/relationships/image" Target="media/image382.png"/><Relationship Id="rId2193" Type="http://schemas.openxmlformats.org/officeDocument/2006/relationships/hyperlink" Target="https://clashofclans.fandom.com/wiki/Troops" TargetMode="External"/><Relationship Id="rId2498" Type="http://schemas.openxmlformats.org/officeDocument/2006/relationships/hyperlink" Target="https://clashofclans.fandom.com/wiki/Clan_Castle" TargetMode="External"/><Relationship Id="rId3244" Type="http://schemas.openxmlformats.org/officeDocument/2006/relationships/hyperlink" Target="https://clashofclans.fandom.com/wiki/Wizard" TargetMode="External"/><Relationship Id="rId3451" Type="http://schemas.openxmlformats.org/officeDocument/2006/relationships/hyperlink" Target="https://clashofclans.fandom.com/wiki/Balloon" TargetMode="External"/><Relationship Id="rId3549" Type="http://schemas.openxmlformats.org/officeDocument/2006/relationships/hyperlink" Target="https://clashofclans.fandom.com/wiki/Walls" TargetMode="External"/><Relationship Id="rId165" Type="http://schemas.openxmlformats.org/officeDocument/2006/relationships/hyperlink" Target="https://clashofclans.fandom.com/wiki/Heroes" TargetMode="External"/><Relationship Id="rId372" Type="http://schemas.openxmlformats.org/officeDocument/2006/relationships/hyperlink" Target="https://clashofclans.fandom.com/wiki/Army_Camp" TargetMode="External"/><Relationship Id="rId677" Type="http://schemas.openxmlformats.org/officeDocument/2006/relationships/hyperlink" Target="https://clashofclans.fandom.com/wiki/Giant" TargetMode="External"/><Relationship Id="rId2053" Type="http://schemas.openxmlformats.org/officeDocument/2006/relationships/image" Target="media/image176.png"/><Relationship Id="rId2260" Type="http://schemas.openxmlformats.org/officeDocument/2006/relationships/hyperlink" Target="https://clashofclans.fandom.com/wiki/Wizard_Tower" TargetMode="External"/><Relationship Id="rId2358" Type="http://schemas.openxmlformats.org/officeDocument/2006/relationships/hyperlink" Target="https://clashofclans.fandom.com/wiki/Troops" TargetMode="External"/><Relationship Id="rId3104" Type="http://schemas.openxmlformats.org/officeDocument/2006/relationships/hyperlink" Target="https://clashofclans.fandom.com/wiki/Archer_Tower" TargetMode="External"/><Relationship Id="rId3311" Type="http://schemas.openxmlformats.org/officeDocument/2006/relationships/hyperlink" Target="https://clashofclans.fandom.com/wiki/Healer" TargetMode="External"/><Relationship Id="rId3756" Type="http://schemas.openxmlformats.org/officeDocument/2006/relationships/hyperlink" Target="https://clashofclans.fandom.com/wiki/Witch" TargetMode="External"/><Relationship Id="rId3963" Type="http://schemas.openxmlformats.org/officeDocument/2006/relationships/hyperlink" Target="https://clashofclans.fandom.com/wiki/Gems" TargetMode="External"/><Relationship Id="rId232" Type="http://schemas.openxmlformats.org/officeDocument/2006/relationships/hyperlink" Target="https://clashofclans.fandom.com/wiki/Heroes" TargetMode="External"/><Relationship Id="rId884" Type="http://schemas.openxmlformats.org/officeDocument/2006/relationships/hyperlink" Target="https://clashofclans.fandom.com/wiki/Barracks" TargetMode="External"/><Relationship Id="rId2120" Type="http://schemas.openxmlformats.org/officeDocument/2006/relationships/hyperlink" Target="https://clashofclans.fandom.com/wiki/Buildings" TargetMode="External"/><Relationship Id="rId2565" Type="http://schemas.openxmlformats.org/officeDocument/2006/relationships/hyperlink" Target="https://clashofclans.fandom.com/wiki/Dark_Spell_Factory" TargetMode="External"/><Relationship Id="rId2772" Type="http://schemas.openxmlformats.org/officeDocument/2006/relationships/hyperlink" Target="https://clashofclans.fandom.com/wiki/Gold" TargetMode="External"/><Relationship Id="rId3409" Type="http://schemas.openxmlformats.org/officeDocument/2006/relationships/hyperlink" Target="https://clashofclans.fandom.com/wiki/Builder%27s_Hut" TargetMode="External"/><Relationship Id="rId3616" Type="http://schemas.openxmlformats.org/officeDocument/2006/relationships/hyperlink" Target="https://clashofclans.fandom.com/wiki/Builder" TargetMode="External"/><Relationship Id="rId3823" Type="http://schemas.openxmlformats.org/officeDocument/2006/relationships/hyperlink" Target="https://clashofclans.fandom.com/wiki/Town_Hall" TargetMode="External"/><Relationship Id="rId537" Type="http://schemas.openxmlformats.org/officeDocument/2006/relationships/hyperlink" Target="https://clashofclans.fandom.com/wiki/Barbarian" TargetMode="External"/><Relationship Id="rId744" Type="http://schemas.openxmlformats.org/officeDocument/2006/relationships/image" Target="media/image75.png"/><Relationship Id="rId951" Type="http://schemas.openxmlformats.org/officeDocument/2006/relationships/hyperlink" Target="https://clashofclans.fandom.com/wiki/Clan_Castle" TargetMode="External"/><Relationship Id="rId1167" Type="http://schemas.openxmlformats.org/officeDocument/2006/relationships/image" Target="media/image110.png"/><Relationship Id="rId1374" Type="http://schemas.openxmlformats.org/officeDocument/2006/relationships/hyperlink" Target="https://clashofclans.fandom.com/wiki/Dark_Elixir" TargetMode="External"/><Relationship Id="rId1581" Type="http://schemas.openxmlformats.org/officeDocument/2006/relationships/hyperlink" Target="https://clashofclans.fandom.com/wiki/Defensive_Buildings" TargetMode="External"/><Relationship Id="rId1679" Type="http://schemas.openxmlformats.org/officeDocument/2006/relationships/hyperlink" Target="https://clashofclans.fandom.com/wiki/Haste_Spell" TargetMode="External"/><Relationship Id="rId2218" Type="http://schemas.openxmlformats.org/officeDocument/2006/relationships/hyperlink" Target="https://clashofclans.fandom.com/wiki/Dark_Elixir_Drill" TargetMode="External"/><Relationship Id="rId2425" Type="http://schemas.openxmlformats.org/officeDocument/2006/relationships/hyperlink" Target="https://clashofclans.fandom.com/wiki/Spells" TargetMode="External"/><Relationship Id="rId2632" Type="http://schemas.openxmlformats.org/officeDocument/2006/relationships/hyperlink" Target="https://clashofclans.fandom.com/wiki/Resources" TargetMode="External"/><Relationship Id="rId80" Type="http://schemas.openxmlformats.org/officeDocument/2006/relationships/image" Target="media/image10.png"/><Relationship Id="rId604" Type="http://schemas.openxmlformats.org/officeDocument/2006/relationships/hyperlink" Target="https://clashofclans.fandom.com/wiki/Layouts" TargetMode="External"/><Relationship Id="rId811" Type="http://schemas.openxmlformats.org/officeDocument/2006/relationships/hyperlink" Target="https://clashofclans.fandom.com/wiki/X-Bow" TargetMode="External"/><Relationship Id="rId1027" Type="http://schemas.openxmlformats.org/officeDocument/2006/relationships/hyperlink" Target="https://clashofclans.fandom.com/wiki/Army" TargetMode="External"/><Relationship Id="rId1234" Type="http://schemas.openxmlformats.org/officeDocument/2006/relationships/hyperlink" Target="https://clashofclans.fandom.com/wiki/Walls/Home_Village" TargetMode="External"/><Relationship Id="rId1441" Type="http://schemas.openxmlformats.org/officeDocument/2006/relationships/hyperlink" Target="https://clashofclans.fandom.com/wiki/Wizard_Tower" TargetMode="External"/><Relationship Id="rId1886" Type="http://schemas.openxmlformats.org/officeDocument/2006/relationships/hyperlink" Target="https://clashofclans.fandom.com/wiki/Witch/Skeleton" TargetMode="External"/><Relationship Id="rId2937" Type="http://schemas.openxmlformats.org/officeDocument/2006/relationships/hyperlink" Target="https://clashofclans.fandom.com/wiki/Archer" TargetMode="External"/><Relationship Id="rId909" Type="http://schemas.openxmlformats.org/officeDocument/2006/relationships/hyperlink" Target="https://clashofclans.fandom.com/wiki/P.E.K.K.A" TargetMode="External"/><Relationship Id="rId1301" Type="http://schemas.openxmlformats.org/officeDocument/2006/relationships/hyperlink" Target="https://clashroyale.wikia.com/wiki/Miner" TargetMode="External"/><Relationship Id="rId1539" Type="http://schemas.openxmlformats.org/officeDocument/2006/relationships/hyperlink" Target="https://clashofclans.fandom.com/wiki/Giant_Bomb" TargetMode="External"/><Relationship Id="rId1746" Type="http://schemas.openxmlformats.org/officeDocument/2006/relationships/hyperlink" Target="https://clashofclans.fandom.com/wiki/Inferno_Tower" TargetMode="External"/><Relationship Id="rId1953" Type="http://schemas.openxmlformats.org/officeDocument/2006/relationships/hyperlink" Target="https://clashofclans.fandom.com/wiki/Troop_Movement_Speed" TargetMode="External"/><Relationship Id="rId3199" Type="http://schemas.openxmlformats.org/officeDocument/2006/relationships/hyperlink" Target="https://clashofclans.fandom.com/wiki/Archer" TargetMode="External"/><Relationship Id="rId38" Type="http://schemas.openxmlformats.org/officeDocument/2006/relationships/hyperlink" Target="https://clashofclans.fandom.com/wiki/Healer" TargetMode="External"/><Relationship Id="rId1606" Type="http://schemas.openxmlformats.org/officeDocument/2006/relationships/hyperlink" Target="https://clashofclans.fandom.com/wiki/Army_Camp/Home_Village" TargetMode="External"/><Relationship Id="rId1813" Type="http://schemas.openxmlformats.org/officeDocument/2006/relationships/hyperlink" Target="https://clashofclans.fandom.com/wiki/Witch/Skeleton" TargetMode="External"/><Relationship Id="rId3059" Type="http://schemas.openxmlformats.org/officeDocument/2006/relationships/hyperlink" Target="https://clashofclans.fandom.com/wiki/Town_Hall" TargetMode="External"/><Relationship Id="rId3266" Type="http://schemas.openxmlformats.org/officeDocument/2006/relationships/hyperlink" Target="https://clashofclans.fandom.com/wiki/Gems" TargetMode="External"/><Relationship Id="rId3473" Type="http://schemas.openxmlformats.org/officeDocument/2006/relationships/hyperlink" Target="https://clashofclans.fandom.com/wiki/Town_Hall" TargetMode="External"/><Relationship Id="rId4012" Type="http://schemas.openxmlformats.org/officeDocument/2006/relationships/hyperlink" Target="https://clashofclans.fandom.com/wiki/Earthquake_Spell" TargetMode="External"/><Relationship Id="rId187" Type="http://schemas.openxmlformats.org/officeDocument/2006/relationships/hyperlink" Target="https://clashofclans.fandom.com/wiki/Giant" TargetMode="External"/><Relationship Id="rId394" Type="http://schemas.openxmlformats.org/officeDocument/2006/relationships/hyperlink" Target="https://clashofclans.fandom.com/wiki/Troop_Movement_Speed" TargetMode="External"/><Relationship Id="rId2075" Type="http://schemas.openxmlformats.org/officeDocument/2006/relationships/hyperlink" Target="https://clashofclans.fandom.com/wiki/Clan_Castle" TargetMode="External"/><Relationship Id="rId2282" Type="http://schemas.openxmlformats.org/officeDocument/2006/relationships/hyperlink" Target="https://clashofclans.fandom.com/wiki/Laboratory" TargetMode="External"/><Relationship Id="rId3126" Type="http://schemas.openxmlformats.org/officeDocument/2006/relationships/hyperlink" Target="https://clashofclans.fandom.com/wiki/Healer" TargetMode="External"/><Relationship Id="rId3680" Type="http://schemas.openxmlformats.org/officeDocument/2006/relationships/hyperlink" Target="https://clashofclans.fandom.com/wiki/Air_Bomb" TargetMode="External"/><Relationship Id="rId3778" Type="http://schemas.openxmlformats.org/officeDocument/2006/relationships/hyperlink" Target="https://clashofclans.fandom.com/wiki/Troops" TargetMode="External"/><Relationship Id="rId3985" Type="http://schemas.openxmlformats.org/officeDocument/2006/relationships/hyperlink" Target="https://clashofclans.fandom.com/wiki/Multi_Mortar" TargetMode="External"/><Relationship Id="rId254" Type="http://schemas.openxmlformats.org/officeDocument/2006/relationships/hyperlink" Target="https://clashofclans.fandom.com/wiki/Mortar" TargetMode="External"/><Relationship Id="rId699" Type="http://schemas.openxmlformats.org/officeDocument/2006/relationships/hyperlink" Target="https://clashofclans.fandom.com/wiki/Wizard_Tower" TargetMode="External"/><Relationship Id="rId1091" Type="http://schemas.openxmlformats.org/officeDocument/2006/relationships/hyperlink" Target="https://clashofclans.fandom.com/wiki/Troops" TargetMode="External"/><Relationship Id="rId2587" Type="http://schemas.openxmlformats.org/officeDocument/2006/relationships/hyperlink" Target="https://clashofclans.fandom.com/wiki/Dark_Spells" TargetMode="External"/><Relationship Id="rId2794" Type="http://schemas.openxmlformats.org/officeDocument/2006/relationships/hyperlink" Target="https://clashofclans.fandom.com/wiki/Wall_Wrecker" TargetMode="External"/><Relationship Id="rId3333" Type="http://schemas.openxmlformats.org/officeDocument/2006/relationships/hyperlink" Target="https://clashofclans.fandom.com/wiki/Mortar" TargetMode="External"/><Relationship Id="rId3540" Type="http://schemas.openxmlformats.org/officeDocument/2006/relationships/hyperlink" Target="https://clashofclans.fandom.com/wiki/Goblin" TargetMode="External"/><Relationship Id="rId3638" Type="http://schemas.openxmlformats.org/officeDocument/2006/relationships/image" Target="media/image358.png"/><Relationship Id="rId3845" Type="http://schemas.openxmlformats.org/officeDocument/2006/relationships/hyperlink" Target="https://clashofclans.fandom.com/wiki/Archer_Queen" TargetMode="External"/><Relationship Id="rId114" Type="http://schemas.openxmlformats.org/officeDocument/2006/relationships/hyperlink" Target="https://clashofclans.fandom.com/wiki/Category:Air_Troops" TargetMode="External"/><Relationship Id="rId461" Type="http://schemas.openxmlformats.org/officeDocument/2006/relationships/hyperlink" Target="https://clashofclans.fandom.com/wiki/Barbarian" TargetMode="External"/><Relationship Id="rId559" Type="http://schemas.openxmlformats.org/officeDocument/2006/relationships/hyperlink" Target="https://clashofclans.fandom.com/wiki/Elixir_Collector" TargetMode="External"/><Relationship Id="rId766" Type="http://schemas.openxmlformats.org/officeDocument/2006/relationships/hyperlink" Target="https://clashofclans.fandom.com/wiki/Defensive_Buildings" TargetMode="External"/><Relationship Id="rId1189" Type="http://schemas.openxmlformats.org/officeDocument/2006/relationships/hyperlink" Target="https://clashofclans.fandom.com/wiki/Skeleton_Trap" TargetMode="External"/><Relationship Id="rId1396" Type="http://schemas.openxmlformats.org/officeDocument/2006/relationships/hyperlink" Target="https://clashofclans.fandom.com/wiki/Clan_Castle" TargetMode="External"/><Relationship Id="rId2142" Type="http://schemas.openxmlformats.org/officeDocument/2006/relationships/hyperlink" Target="https://clashofclans.fandom.com/wiki/Wizard" TargetMode="External"/><Relationship Id="rId2447" Type="http://schemas.openxmlformats.org/officeDocument/2006/relationships/hyperlink" Target="https://clashofclans.fandom.com/wiki/Dragon" TargetMode="External"/><Relationship Id="rId3400" Type="http://schemas.openxmlformats.org/officeDocument/2006/relationships/hyperlink" Target="https://clashofclans.fandom.com/wiki/Defensive_Buildings" TargetMode="External"/><Relationship Id="rId321" Type="http://schemas.openxmlformats.org/officeDocument/2006/relationships/hyperlink" Target="https://clashofclans.fandom.com/wiki/Army" TargetMode="External"/><Relationship Id="rId419" Type="http://schemas.openxmlformats.org/officeDocument/2006/relationships/hyperlink" Target="https://clashofclans.fandom.com/wiki/Troops" TargetMode="External"/><Relationship Id="rId626" Type="http://schemas.openxmlformats.org/officeDocument/2006/relationships/hyperlink" Target="https://clashofclans.fandom.com/wiki/Spring_Trap" TargetMode="External"/><Relationship Id="rId973" Type="http://schemas.openxmlformats.org/officeDocument/2006/relationships/hyperlink" Target="https://clashofclans.fandom.com/wiki/Laboratory" TargetMode="External"/><Relationship Id="rId1049" Type="http://schemas.openxmlformats.org/officeDocument/2006/relationships/hyperlink" Target="https://clashofclans.fandom.com/wiki/Giant" TargetMode="External"/><Relationship Id="rId1256" Type="http://schemas.openxmlformats.org/officeDocument/2006/relationships/hyperlink" Target="https://clashofclans.fandom.com/wiki/Clan_Castle" TargetMode="External"/><Relationship Id="rId2002" Type="http://schemas.openxmlformats.org/officeDocument/2006/relationships/hyperlink" Target="https://clashofclans.fandom.com/wiki/Freeze_Spell" TargetMode="External"/><Relationship Id="rId2307" Type="http://schemas.openxmlformats.org/officeDocument/2006/relationships/hyperlink" Target="https://clashofclans.fandom.com/wiki/Heroes" TargetMode="External"/><Relationship Id="rId2654" Type="http://schemas.openxmlformats.org/officeDocument/2006/relationships/hyperlink" Target="https://clashofclans.fandom.com/wiki/Wall_Breaker" TargetMode="External"/><Relationship Id="rId2861" Type="http://schemas.openxmlformats.org/officeDocument/2006/relationships/hyperlink" Target="https://clashofclans.fandom.com/wiki/Magic_Items" TargetMode="External"/><Relationship Id="rId2959" Type="http://schemas.openxmlformats.org/officeDocument/2006/relationships/hyperlink" Target="https://clashofclans.fandom.com/wiki/Bomb_Tower" TargetMode="External"/><Relationship Id="rId3705" Type="http://schemas.openxmlformats.org/officeDocument/2006/relationships/hyperlink" Target="https://clashofclans.fandom.com/wiki/Grand_Warden" TargetMode="External"/><Relationship Id="rId3912" Type="http://schemas.openxmlformats.org/officeDocument/2006/relationships/hyperlink" Target="https://clashofclans.fandom.com/wiki/Troops" TargetMode="External"/><Relationship Id="rId833" Type="http://schemas.openxmlformats.org/officeDocument/2006/relationships/hyperlink" Target="https://clashofclans.fandom.com/wiki/Barbarian" TargetMode="External"/><Relationship Id="rId1116" Type="http://schemas.openxmlformats.org/officeDocument/2006/relationships/hyperlink" Target="https://clashofclans.fandom.com/wiki/Clan_Wars" TargetMode="External"/><Relationship Id="rId1463" Type="http://schemas.openxmlformats.org/officeDocument/2006/relationships/hyperlink" Target="https://clashofclans.fandom.com/wiki/Army_Camp" TargetMode="External"/><Relationship Id="rId1670" Type="http://schemas.openxmlformats.org/officeDocument/2006/relationships/hyperlink" Target="https://clashofclans.fandom.com/wiki/Category:Air_Troops" TargetMode="External"/><Relationship Id="rId1768" Type="http://schemas.openxmlformats.org/officeDocument/2006/relationships/hyperlink" Target="https://clashofclans.fandom.com/wiki/Dark_Barracks" TargetMode="External"/><Relationship Id="rId2514" Type="http://schemas.openxmlformats.org/officeDocument/2006/relationships/hyperlink" Target="https://clashofclans.fandom.com/wiki/Elixir_Storage" TargetMode="External"/><Relationship Id="rId2721" Type="http://schemas.openxmlformats.org/officeDocument/2006/relationships/hyperlink" Target="https://clashofclans.fandom.com/wiki/Gold_Storage" TargetMode="External"/><Relationship Id="rId2819" Type="http://schemas.openxmlformats.org/officeDocument/2006/relationships/hyperlink" Target="https://clashofclans.fandom.com/wiki/Balloon" TargetMode="External"/><Relationship Id="rId900" Type="http://schemas.openxmlformats.org/officeDocument/2006/relationships/hyperlink" Target="https://clashofclans.fandom.com/wiki/Clan_Castle" TargetMode="External"/><Relationship Id="rId1323" Type="http://schemas.openxmlformats.org/officeDocument/2006/relationships/hyperlink" Target="https://clashofclans.fandom.com/wiki/Army" TargetMode="External"/><Relationship Id="rId1530" Type="http://schemas.openxmlformats.org/officeDocument/2006/relationships/hyperlink" Target="https://clashofclans.fandom.com/wiki/Healing_Spell" TargetMode="External"/><Relationship Id="rId1628" Type="http://schemas.openxmlformats.org/officeDocument/2006/relationships/hyperlink" Target="https://clashofclans.fandom.com/wiki/Troops" TargetMode="External"/><Relationship Id="rId1975" Type="http://schemas.openxmlformats.org/officeDocument/2006/relationships/hyperlink" Target="https://clashofclans.fandom.com/wiki/Troops" TargetMode="External"/><Relationship Id="rId3190" Type="http://schemas.openxmlformats.org/officeDocument/2006/relationships/hyperlink" Target="https://clashofclans.fandom.com/wiki/Troops" TargetMode="External"/><Relationship Id="rId4034" Type="http://schemas.openxmlformats.org/officeDocument/2006/relationships/hyperlink" Target="https://clashofclans.fandom.com/wiki/Experience" TargetMode="External"/><Relationship Id="rId1835" Type="http://schemas.openxmlformats.org/officeDocument/2006/relationships/hyperlink" Target="https://clashofclans.fandom.com/wiki/Heroes" TargetMode="External"/><Relationship Id="rId3050" Type="http://schemas.openxmlformats.org/officeDocument/2006/relationships/hyperlink" Target="https://clashofclans.fandom.com/wiki/Wizard" TargetMode="External"/><Relationship Id="rId3288" Type="http://schemas.openxmlformats.org/officeDocument/2006/relationships/hyperlink" Target="https://clashofclans.fandom.com/wiki/Category:Air_Troops" TargetMode="External"/><Relationship Id="rId3495" Type="http://schemas.openxmlformats.org/officeDocument/2006/relationships/hyperlink" Target="https://clashofclans.fandom.com/wiki/Troops" TargetMode="External"/><Relationship Id="rId1902" Type="http://schemas.openxmlformats.org/officeDocument/2006/relationships/hyperlink" Target="https://clashofclans.fandom.com/wiki/Witch/Skeleton" TargetMode="External"/><Relationship Id="rId2097" Type="http://schemas.openxmlformats.org/officeDocument/2006/relationships/hyperlink" Target="https://clashofclans.fandom.com/wiki/Giant" TargetMode="External"/><Relationship Id="rId3148" Type="http://schemas.openxmlformats.org/officeDocument/2006/relationships/hyperlink" Target="https://clashofclans.fandom.com/wiki/Category:Air_Troops" TargetMode="External"/><Relationship Id="rId3355" Type="http://schemas.openxmlformats.org/officeDocument/2006/relationships/image" Target="media/image317.png"/><Relationship Id="rId3562" Type="http://schemas.openxmlformats.org/officeDocument/2006/relationships/hyperlink" Target="https://clashofclans.fandom.com/wiki/Troops" TargetMode="External"/><Relationship Id="rId276" Type="http://schemas.openxmlformats.org/officeDocument/2006/relationships/hyperlink" Target="https://clashofclans.fandom.com/wiki/Barracks" TargetMode="External"/><Relationship Id="rId483" Type="http://schemas.openxmlformats.org/officeDocument/2006/relationships/hyperlink" Target="https://clashofclans.fandom.com/wiki/Mortar" TargetMode="External"/><Relationship Id="rId690" Type="http://schemas.openxmlformats.org/officeDocument/2006/relationships/hyperlink" Target="https://clashofclans.fandom.com/wiki/Walls/Home_Village" TargetMode="External"/><Relationship Id="rId2164" Type="http://schemas.openxmlformats.org/officeDocument/2006/relationships/hyperlink" Target="https://clashofclans.fandom.com/wiki/Troops" TargetMode="External"/><Relationship Id="rId2371" Type="http://schemas.openxmlformats.org/officeDocument/2006/relationships/hyperlink" Target="https://clashofclans.fandom.com/wiki/Spells" TargetMode="External"/><Relationship Id="rId3008" Type="http://schemas.openxmlformats.org/officeDocument/2006/relationships/hyperlink" Target="https://clashofclans.fandom.com/wiki/Barbarian" TargetMode="External"/><Relationship Id="rId3215" Type="http://schemas.openxmlformats.org/officeDocument/2006/relationships/hyperlink" Target="https://clashofclans.fandom.com/wiki/Balloon" TargetMode="External"/><Relationship Id="rId3422" Type="http://schemas.openxmlformats.org/officeDocument/2006/relationships/hyperlink" Target="https://clashofclans.fandom.com/wiki/Experience" TargetMode="External"/><Relationship Id="rId3867" Type="http://schemas.openxmlformats.org/officeDocument/2006/relationships/hyperlink" Target="https://clashofclans.fandom.com/wiki/Inferno_Tower" TargetMode="External"/><Relationship Id="rId136" Type="http://schemas.openxmlformats.org/officeDocument/2006/relationships/hyperlink" Target="https://clashofclans.fandom.com/wiki/Season_Challenges" TargetMode="External"/><Relationship Id="rId343" Type="http://schemas.openxmlformats.org/officeDocument/2006/relationships/hyperlink" Target="https://clashofclans.fandom.com/wiki/Mortar" TargetMode="External"/><Relationship Id="rId550" Type="http://schemas.openxmlformats.org/officeDocument/2006/relationships/hyperlink" Target="https://clashofclans.fandom.com/wiki/Resource_Buildings" TargetMode="External"/><Relationship Id="rId788" Type="http://schemas.openxmlformats.org/officeDocument/2006/relationships/hyperlink" Target="https://clashofclans.fandom.com/wiki/Clan_Castle" TargetMode="External"/><Relationship Id="rId995" Type="http://schemas.openxmlformats.org/officeDocument/2006/relationships/hyperlink" Target="https://clashofclans.fandom.com/wiki/Minion" TargetMode="External"/><Relationship Id="rId1180" Type="http://schemas.openxmlformats.org/officeDocument/2006/relationships/hyperlink" Target="https://clashofclans.fandom.com/wiki/Troops" TargetMode="External"/><Relationship Id="rId2024" Type="http://schemas.openxmlformats.org/officeDocument/2006/relationships/hyperlink" Target="https://clashofclans.fandom.com/wiki/Archer_Queen" TargetMode="External"/><Relationship Id="rId2231" Type="http://schemas.openxmlformats.org/officeDocument/2006/relationships/hyperlink" Target="https://clashofclans.fandom.com/wiki/Town_Hall" TargetMode="External"/><Relationship Id="rId2469" Type="http://schemas.openxmlformats.org/officeDocument/2006/relationships/hyperlink" Target="https://clashofclans.fandom.com/wiki/Clan_Castle" TargetMode="External"/><Relationship Id="rId2676" Type="http://schemas.openxmlformats.org/officeDocument/2006/relationships/hyperlink" Target="https://clashofclans.fandom.com/wiki/Wall_Breaker" TargetMode="External"/><Relationship Id="rId2883" Type="http://schemas.openxmlformats.org/officeDocument/2006/relationships/image" Target="media/image253.png"/><Relationship Id="rId3727" Type="http://schemas.openxmlformats.org/officeDocument/2006/relationships/hyperlink" Target="https://clashofclans.fandom.com/wiki/Magic_Items" TargetMode="External"/><Relationship Id="rId3934" Type="http://schemas.openxmlformats.org/officeDocument/2006/relationships/hyperlink" Target="https://clashofclans.fandom.com/wiki/Golem" TargetMode="External"/><Relationship Id="rId203" Type="http://schemas.openxmlformats.org/officeDocument/2006/relationships/hyperlink" Target="https://clashofclans.fandom.com/wiki/Heroes" TargetMode="External"/><Relationship Id="rId648" Type="http://schemas.openxmlformats.org/officeDocument/2006/relationships/hyperlink" Target="https://clashofclans.fandom.com/wiki/Army" TargetMode="External"/><Relationship Id="rId855" Type="http://schemas.openxmlformats.org/officeDocument/2006/relationships/hyperlink" Target="https://clashofclans.fandom.com/wiki/Wizard" TargetMode="External"/><Relationship Id="rId1040" Type="http://schemas.openxmlformats.org/officeDocument/2006/relationships/hyperlink" Target="https://clashofclans.fandom.com/wiki/Skeleton_Trap" TargetMode="External"/><Relationship Id="rId1278" Type="http://schemas.openxmlformats.org/officeDocument/2006/relationships/image" Target="media/image124.png"/><Relationship Id="rId1485" Type="http://schemas.openxmlformats.org/officeDocument/2006/relationships/hyperlink" Target="https://clashofclans.fandom.com/wiki/Laboratory" TargetMode="External"/><Relationship Id="rId1692" Type="http://schemas.openxmlformats.org/officeDocument/2006/relationships/hyperlink" Target="https://clashofclans.fandom.com/wiki/Resources" TargetMode="External"/><Relationship Id="rId2329" Type="http://schemas.openxmlformats.org/officeDocument/2006/relationships/hyperlink" Target="https://clashofclans.fandom.com/wiki/Troops" TargetMode="External"/><Relationship Id="rId2536" Type="http://schemas.openxmlformats.org/officeDocument/2006/relationships/hyperlink" Target="https://clashofclans.fandom.com/wiki/Buildings" TargetMode="External"/><Relationship Id="rId2743" Type="http://schemas.openxmlformats.org/officeDocument/2006/relationships/hyperlink" Target="https://clashofclans.fandom.com/wiki/Grand_Warden" TargetMode="External"/><Relationship Id="rId410" Type="http://schemas.openxmlformats.org/officeDocument/2006/relationships/hyperlink" Target="https://clashofclans.fandom.com/wiki/Army" TargetMode="External"/><Relationship Id="rId508" Type="http://schemas.openxmlformats.org/officeDocument/2006/relationships/hyperlink" Target="https://clashofclans.fandom.com/wiki/Resources" TargetMode="External"/><Relationship Id="rId715" Type="http://schemas.openxmlformats.org/officeDocument/2006/relationships/hyperlink" Target="https://clashofclans.fandom.com/wiki/Army_Camp" TargetMode="External"/><Relationship Id="rId922" Type="http://schemas.openxmlformats.org/officeDocument/2006/relationships/hyperlink" Target="https://clashofclans.fandom.com/wiki/Mortar" TargetMode="External"/><Relationship Id="rId1138" Type="http://schemas.openxmlformats.org/officeDocument/2006/relationships/hyperlink" Target="https://clashofclans.fandom.com/wiki/Trophies" TargetMode="External"/><Relationship Id="rId1345" Type="http://schemas.openxmlformats.org/officeDocument/2006/relationships/hyperlink" Target="https://clashofclans.fandom.com/wiki/Lightning_Spell" TargetMode="External"/><Relationship Id="rId1552" Type="http://schemas.openxmlformats.org/officeDocument/2006/relationships/hyperlink" Target="https://clashofclans.fandom.com/wiki/Dragon" TargetMode="External"/><Relationship Id="rId1997" Type="http://schemas.openxmlformats.org/officeDocument/2006/relationships/hyperlink" Target="https://clashofclans.fandom.com/wiki/Air_Defense" TargetMode="External"/><Relationship Id="rId2603" Type="http://schemas.openxmlformats.org/officeDocument/2006/relationships/hyperlink" Target="https://clashofclans.fandom.com/wiki/Defensive_Buildings" TargetMode="External"/><Relationship Id="rId2950" Type="http://schemas.openxmlformats.org/officeDocument/2006/relationships/hyperlink" Target="https://clashofclans.fandom.com/wiki/Archer" TargetMode="External"/><Relationship Id="rId4056" Type="http://schemas.openxmlformats.org/officeDocument/2006/relationships/hyperlink" Target="https://clashofclans.fandom.com/wiki/Experience" TargetMode="External"/><Relationship Id="rId1205" Type="http://schemas.openxmlformats.org/officeDocument/2006/relationships/hyperlink" Target="https://clashofclans.fandom.com/wiki/Army_Camp" TargetMode="External"/><Relationship Id="rId1857" Type="http://schemas.openxmlformats.org/officeDocument/2006/relationships/hyperlink" Target="https://clashofclans.fandom.com/wiki/Witch/Skeleton" TargetMode="External"/><Relationship Id="rId2810" Type="http://schemas.openxmlformats.org/officeDocument/2006/relationships/image" Target="media/image237.png"/><Relationship Id="rId2908" Type="http://schemas.openxmlformats.org/officeDocument/2006/relationships/hyperlink" Target="https://clashofclans.fandom.com/wiki/Defensive_Buildings" TargetMode="External"/><Relationship Id="rId51" Type="http://schemas.openxmlformats.org/officeDocument/2006/relationships/hyperlink" Target="https://clashofclans.fandom.com/wiki/Barbarian_King" TargetMode="External"/><Relationship Id="rId1412" Type="http://schemas.openxmlformats.org/officeDocument/2006/relationships/hyperlink" Target="https://clashofclans.fandom.com/wiki/Balloon" TargetMode="External"/><Relationship Id="rId1717" Type="http://schemas.openxmlformats.org/officeDocument/2006/relationships/hyperlink" Target="https://clashofclans.fandom.com/wiki/Heroes" TargetMode="External"/><Relationship Id="rId1924" Type="http://schemas.openxmlformats.org/officeDocument/2006/relationships/hyperlink" Target="https://clashofclans.fandom.com/wiki/Clan_Castle" TargetMode="External"/><Relationship Id="rId3072" Type="http://schemas.openxmlformats.org/officeDocument/2006/relationships/hyperlink" Target="https://clashofclans.fandom.com/wiki/Master_Builder" TargetMode="External"/><Relationship Id="rId3377" Type="http://schemas.openxmlformats.org/officeDocument/2006/relationships/hyperlink" Target="https://clashofclans.fandom.com/wiki/Traps" TargetMode="External"/><Relationship Id="rId298" Type="http://schemas.openxmlformats.org/officeDocument/2006/relationships/image" Target="media/image29.png"/><Relationship Id="rId3584" Type="http://schemas.openxmlformats.org/officeDocument/2006/relationships/hyperlink" Target="https://clashofclans.fandom.com/wiki/Bomb" TargetMode="External"/><Relationship Id="rId3791" Type="http://schemas.openxmlformats.org/officeDocument/2006/relationships/hyperlink" Target="https://clashofclans.fandom.com/wiki/Magic_Items" TargetMode="External"/><Relationship Id="rId3889" Type="http://schemas.openxmlformats.org/officeDocument/2006/relationships/hyperlink" Target="https://clashofclans.fandom.com/wiki/Town_Hall" TargetMode="External"/><Relationship Id="rId158" Type="http://schemas.openxmlformats.org/officeDocument/2006/relationships/hyperlink" Target="https://clashofclans.fandom.com/wiki/Town_Hall" TargetMode="External"/><Relationship Id="rId2186" Type="http://schemas.openxmlformats.org/officeDocument/2006/relationships/hyperlink" Target="https://clashofclans.fandom.com/wiki/Barracks" TargetMode="External"/><Relationship Id="rId2393" Type="http://schemas.openxmlformats.org/officeDocument/2006/relationships/hyperlink" Target="https://clashofclans.fandom.com/wiki/Archer" TargetMode="External"/><Relationship Id="rId2698" Type="http://schemas.openxmlformats.org/officeDocument/2006/relationships/hyperlink" Target="https://clashofclans.fandom.com/wiki/Defensive_Buildings" TargetMode="External"/><Relationship Id="rId3237" Type="http://schemas.openxmlformats.org/officeDocument/2006/relationships/hyperlink" Target="https://clashofclans.fandom.com/wiki/Wizard" TargetMode="External"/><Relationship Id="rId3444" Type="http://schemas.openxmlformats.org/officeDocument/2006/relationships/hyperlink" Target="https://clashofclans.fandom.com/wiki/Golem" TargetMode="External"/><Relationship Id="rId3651" Type="http://schemas.openxmlformats.org/officeDocument/2006/relationships/hyperlink" Target="https://clashofclans.fandom.com/wiki/Golem" TargetMode="External"/><Relationship Id="rId365" Type="http://schemas.openxmlformats.org/officeDocument/2006/relationships/hyperlink" Target="https://clashofclans.fandom.com/wiki/Walls" TargetMode="External"/><Relationship Id="rId572" Type="http://schemas.openxmlformats.org/officeDocument/2006/relationships/hyperlink" Target="https://clashofclans.fandom.com/wiki/Barbarian" TargetMode="External"/><Relationship Id="rId2046" Type="http://schemas.openxmlformats.org/officeDocument/2006/relationships/hyperlink" Target="https://clashofclans.fandom.com/wiki/Lava_Pup" TargetMode="External"/><Relationship Id="rId2253" Type="http://schemas.openxmlformats.org/officeDocument/2006/relationships/hyperlink" Target="https://clashofclans.fandom.com/wiki/Troops" TargetMode="External"/><Relationship Id="rId2460" Type="http://schemas.openxmlformats.org/officeDocument/2006/relationships/hyperlink" Target="https://clashofclans.fandom.com/wiki/Spells" TargetMode="External"/><Relationship Id="rId3304" Type="http://schemas.openxmlformats.org/officeDocument/2006/relationships/hyperlink" Target="https://clashofclans.fandom.com/wiki/Air_Bomb" TargetMode="External"/><Relationship Id="rId3511" Type="http://schemas.openxmlformats.org/officeDocument/2006/relationships/hyperlink" Target="https://clashofclans.fandom.com/wiki/Magic_Items" TargetMode="External"/><Relationship Id="rId3749" Type="http://schemas.openxmlformats.org/officeDocument/2006/relationships/hyperlink" Target="https://clashofclans.fandom.com/wiki/Witch" TargetMode="External"/><Relationship Id="rId3956" Type="http://schemas.openxmlformats.org/officeDocument/2006/relationships/hyperlink" Target="https://clashofclans.fandom.com/wiki/Achievements" TargetMode="External"/><Relationship Id="rId225" Type="http://schemas.openxmlformats.org/officeDocument/2006/relationships/image" Target="media/image22.png"/><Relationship Id="rId432" Type="http://schemas.openxmlformats.org/officeDocument/2006/relationships/hyperlink" Target="https://clashofclans.fandom.com/wiki/Troops" TargetMode="External"/><Relationship Id="rId877" Type="http://schemas.openxmlformats.org/officeDocument/2006/relationships/hyperlink" Target="https://clashofclans.fandom.com/wiki/Army" TargetMode="External"/><Relationship Id="rId1062" Type="http://schemas.openxmlformats.org/officeDocument/2006/relationships/hyperlink" Target="https://clashofclans.fandom.com/wiki/Clan_Castle" TargetMode="External"/><Relationship Id="rId2113" Type="http://schemas.openxmlformats.org/officeDocument/2006/relationships/hyperlink" Target="https://clashofclans.fandom.com/wiki/Laboratory" TargetMode="External"/><Relationship Id="rId2320" Type="http://schemas.openxmlformats.org/officeDocument/2006/relationships/hyperlink" Target="https://clashofclans.fandom.com/wiki/Resources" TargetMode="External"/><Relationship Id="rId2558" Type="http://schemas.openxmlformats.org/officeDocument/2006/relationships/hyperlink" Target="https://clashofclans.fandom.com/wiki/Dark_Spell_Factory" TargetMode="External"/><Relationship Id="rId2765" Type="http://schemas.openxmlformats.org/officeDocument/2006/relationships/hyperlink" Target="https://clashofclans.fandom.com/wiki/Elixir" TargetMode="External"/><Relationship Id="rId2972" Type="http://schemas.openxmlformats.org/officeDocument/2006/relationships/hyperlink" Target="https://clashofclans.fandom.com/wiki/Magic_Items" TargetMode="External"/><Relationship Id="rId3609" Type="http://schemas.openxmlformats.org/officeDocument/2006/relationships/hyperlink" Target="https://clashofclans.fandom.com/wiki/Magic_Items" TargetMode="External"/><Relationship Id="rId3816" Type="http://schemas.openxmlformats.org/officeDocument/2006/relationships/hyperlink" Target="https://clashofclans.fandom.com/wiki/Magic_Items" TargetMode="External"/><Relationship Id="rId737" Type="http://schemas.openxmlformats.org/officeDocument/2006/relationships/image" Target="media/image68.png"/><Relationship Id="rId944" Type="http://schemas.openxmlformats.org/officeDocument/2006/relationships/hyperlink" Target="https://clashofclans.fandom.com/wiki/Poison_Spell" TargetMode="External"/><Relationship Id="rId1367" Type="http://schemas.openxmlformats.org/officeDocument/2006/relationships/hyperlink" Target="https://clashofclans.fandom.com/wiki/Seeking_Air_Mine" TargetMode="External"/><Relationship Id="rId1574" Type="http://schemas.openxmlformats.org/officeDocument/2006/relationships/hyperlink" Target="https://clashofclans.fandom.com/wiki/Defensive_Buildings" TargetMode="External"/><Relationship Id="rId1781" Type="http://schemas.openxmlformats.org/officeDocument/2006/relationships/image" Target="media/image161.png"/><Relationship Id="rId2418" Type="http://schemas.openxmlformats.org/officeDocument/2006/relationships/hyperlink" Target="https://clashofclans.fandom.com/wiki/Spells" TargetMode="External"/><Relationship Id="rId2625" Type="http://schemas.openxmlformats.org/officeDocument/2006/relationships/hyperlink" Target="https://clashofclans.fandom.com/wiki/Inferno_Tower" TargetMode="External"/><Relationship Id="rId2832" Type="http://schemas.openxmlformats.org/officeDocument/2006/relationships/hyperlink" Target="https://clashofclans.fandom.com/wiki/Archer_Tower/Home_Village" TargetMode="External"/><Relationship Id="rId73" Type="http://schemas.openxmlformats.org/officeDocument/2006/relationships/hyperlink" Target="https://clashofclans.fandom.com/wiki/Troop_Movement_Speed" TargetMode="External"/><Relationship Id="rId804" Type="http://schemas.openxmlformats.org/officeDocument/2006/relationships/hyperlink" Target="https://clashofclans.fandom.com/wiki/Archer_Tower" TargetMode="External"/><Relationship Id="rId1227" Type="http://schemas.openxmlformats.org/officeDocument/2006/relationships/hyperlink" Target="https://clashofclans.fandom.com/wiki/Army" TargetMode="External"/><Relationship Id="rId1434" Type="http://schemas.openxmlformats.org/officeDocument/2006/relationships/hyperlink" Target="https://clashofclans.fandom.com/wiki/Air_Defense" TargetMode="External"/><Relationship Id="rId1641" Type="http://schemas.openxmlformats.org/officeDocument/2006/relationships/hyperlink" Target="https://clashofclans.fandom.com/wiki/Buildings" TargetMode="External"/><Relationship Id="rId1879" Type="http://schemas.openxmlformats.org/officeDocument/2006/relationships/hyperlink" Target="https://clashofclans.fandom.com/wiki/Witch/Skeleton" TargetMode="External"/><Relationship Id="rId3094" Type="http://schemas.openxmlformats.org/officeDocument/2006/relationships/hyperlink" Target="https://clashofclans.fandom.com/wiki/Category:Ground_Troops" TargetMode="External"/><Relationship Id="rId1501" Type="http://schemas.openxmlformats.org/officeDocument/2006/relationships/hyperlink" Target="https://clashofclans.fandom.com/wiki/Clan_Castle" TargetMode="External"/><Relationship Id="rId1739" Type="http://schemas.openxmlformats.org/officeDocument/2006/relationships/hyperlink" Target="https://clashofclans.fandom.com/wiki/Spring_Trap" TargetMode="External"/><Relationship Id="rId1946" Type="http://schemas.openxmlformats.org/officeDocument/2006/relationships/hyperlink" Target="https://clashofclans.fandom.com/wiki/Clan_Castle" TargetMode="External"/><Relationship Id="rId3399" Type="http://schemas.openxmlformats.org/officeDocument/2006/relationships/hyperlink" Target="https://clashofclans.fandom.com/wiki/Troops" TargetMode="External"/><Relationship Id="rId4005" Type="http://schemas.openxmlformats.org/officeDocument/2006/relationships/hyperlink" Target="https://clashofclans.fandom.com/wiki/Mortar" TargetMode="External"/><Relationship Id="rId1806" Type="http://schemas.openxmlformats.org/officeDocument/2006/relationships/hyperlink" Target="https://clashofclans.fandom.com/wiki/Tornado_Trap" TargetMode="External"/><Relationship Id="rId3161" Type="http://schemas.openxmlformats.org/officeDocument/2006/relationships/hyperlink" Target="https://clashofclans.fandom.com/wiki/Magic_Items" TargetMode="External"/><Relationship Id="rId3259" Type="http://schemas.openxmlformats.org/officeDocument/2006/relationships/hyperlink" Target="https://clashofclans.fandom.com/wiki/Wizard" TargetMode="External"/><Relationship Id="rId3466" Type="http://schemas.openxmlformats.org/officeDocument/2006/relationships/hyperlink" Target="https://clashofclans.fandom.com/wiki/Magic_Items" TargetMode="External"/><Relationship Id="rId387" Type="http://schemas.openxmlformats.org/officeDocument/2006/relationships/hyperlink" Target="https://clashofclans.fandom.com/wiki/Balloon" TargetMode="External"/><Relationship Id="rId594" Type="http://schemas.openxmlformats.org/officeDocument/2006/relationships/hyperlink" Target="https://clashofclans.fandom.com/wiki/Town_Hall" TargetMode="External"/><Relationship Id="rId2068" Type="http://schemas.openxmlformats.org/officeDocument/2006/relationships/hyperlink" Target="https://clashofclans.fandom.com/wiki/Air_Bomb" TargetMode="External"/><Relationship Id="rId2275" Type="http://schemas.openxmlformats.org/officeDocument/2006/relationships/hyperlink" Target="https://clashofclans.fandom.com/wiki/Spell_Factory" TargetMode="External"/><Relationship Id="rId3021" Type="http://schemas.openxmlformats.org/officeDocument/2006/relationships/hyperlink" Target="https://clashofclans.fandom.com/wiki/Wizard_Tower" TargetMode="External"/><Relationship Id="rId3119" Type="http://schemas.openxmlformats.org/officeDocument/2006/relationships/hyperlink" Target="https://clashofclans.fandom.com/wiki/Cannon" TargetMode="External"/><Relationship Id="rId3326" Type="http://schemas.openxmlformats.org/officeDocument/2006/relationships/hyperlink" Target="https://clashofclans.fandom.com/wiki/Troops" TargetMode="External"/><Relationship Id="rId3673" Type="http://schemas.openxmlformats.org/officeDocument/2006/relationships/hyperlink" Target="https://clashofclans.fandom.com/wiki/Town_Hall" TargetMode="External"/><Relationship Id="rId3880" Type="http://schemas.openxmlformats.org/officeDocument/2006/relationships/hyperlink" Target="https://clashofclans.fandom.com/wiki/Magic_Items" TargetMode="External"/><Relationship Id="rId3978" Type="http://schemas.openxmlformats.org/officeDocument/2006/relationships/image" Target="media/image389.png"/><Relationship Id="rId247" Type="http://schemas.openxmlformats.org/officeDocument/2006/relationships/hyperlink" Target="https://clashofclans.fandom.com/wiki/Army" TargetMode="External"/><Relationship Id="rId899" Type="http://schemas.openxmlformats.org/officeDocument/2006/relationships/hyperlink" Target="https://clashofclans.fandom.com/wiki/Archer" TargetMode="External"/><Relationship Id="rId1084" Type="http://schemas.openxmlformats.org/officeDocument/2006/relationships/hyperlink" Target="https://clashofclans.fandom.com/wiki/Army" TargetMode="External"/><Relationship Id="rId2482" Type="http://schemas.openxmlformats.org/officeDocument/2006/relationships/hyperlink" Target="https://clashofclans.fandom.com/wiki/Inferno_Tower" TargetMode="External"/><Relationship Id="rId2787" Type="http://schemas.openxmlformats.org/officeDocument/2006/relationships/hyperlink" Target="https://clashofclans.fandom.com/wiki/Resources" TargetMode="External"/><Relationship Id="rId3533" Type="http://schemas.openxmlformats.org/officeDocument/2006/relationships/hyperlink" Target="https://clashofclans.fandom.com/wiki/Golem/Golemite" TargetMode="External"/><Relationship Id="rId3740" Type="http://schemas.openxmlformats.org/officeDocument/2006/relationships/image" Target="media/image365.png"/><Relationship Id="rId3838" Type="http://schemas.openxmlformats.org/officeDocument/2006/relationships/hyperlink" Target="https://clashofclans.fandom.com/wiki/Balloon" TargetMode="External"/><Relationship Id="rId107" Type="http://schemas.openxmlformats.org/officeDocument/2006/relationships/hyperlink" Target="https://clashofclans.fandom.com/wiki/Healing_Spell" TargetMode="External"/><Relationship Id="rId454" Type="http://schemas.openxmlformats.org/officeDocument/2006/relationships/hyperlink" Target="https://clashofclans.fandom.com/wiki/Healer" TargetMode="External"/><Relationship Id="rId661" Type="http://schemas.openxmlformats.org/officeDocument/2006/relationships/hyperlink" Target="https://clashofclans.fandom.com/wiki/Walls" TargetMode="External"/><Relationship Id="rId759" Type="http://schemas.openxmlformats.org/officeDocument/2006/relationships/hyperlink" Target="https://clashofclans.fandom.com/wiki/Army" TargetMode="External"/><Relationship Id="rId966" Type="http://schemas.openxmlformats.org/officeDocument/2006/relationships/hyperlink" Target="https://clashofclans.fandom.com/wiki/Builder" TargetMode="External"/><Relationship Id="rId1291" Type="http://schemas.openxmlformats.org/officeDocument/2006/relationships/hyperlink" Target="https://clashofclans.fandom.com/wiki/Clan_Castle" TargetMode="External"/><Relationship Id="rId1389" Type="http://schemas.openxmlformats.org/officeDocument/2006/relationships/hyperlink" Target="https://clashofclans.fandom.com/wiki/Troops" TargetMode="External"/><Relationship Id="rId1596" Type="http://schemas.openxmlformats.org/officeDocument/2006/relationships/hyperlink" Target="https://clashofclans.fandom.com/wiki/Heroes" TargetMode="External"/><Relationship Id="rId2135" Type="http://schemas.openxmlformats.org/officeDocument/2006/relationships/hyperlink" Target="https://clashofclans.fandom.com/wiki/Defensive_Buildings" TargetMode="External"/><Relationship Id="rId2342" Type="http://schemas.openxmlformats.org/officeDocument/2006/relationships/hyperlink" Target="https://clashofclans.fandom.com/wiki/Troops" TargetMode="External"/><Relationship Id="rId2647" Type="http://schemas.openxmlformats.org/officeDocument/2006/relationships/image" Target="media/image209.png"/><Relationship Id="rId2994" Type="http://schemas.openxmlformats.org/officeDocument/2006/relationships/image" Target="media/image275.png"/><Relationship Id="rId3600" Type="http://schemas.openxmlformats.org/officeDocument/2006/relationships/hyperlink" Target="https://clashofclans.fandom.com/wiki/Healing_Spell" TargetMode="External"/><Relationship Id="rId314" Type="http://schemas.openxmlformats.org/officeDocument/2006/relationships/image" Target="media/image39.png"/><Relationship Id="rId521" Type="http://schemas.openxmlformats.org/officeDocument/2006/relationships/hyperlink" Target="https://clashofclans.fandom.com/wiki/Army" TargetMode="External"/><Relationship Id="rId619" Type="http://schemas.openxmlformats.org/officeDocument/2006/relationships/hyperlink" Target="https://clashofclans.fandom.com/wiki/Army" TargetMode="External"/><Relationship Id="rId1151" Type="http://schemas.openxmlformats.org/officeDocument/2006/relationships/hyperlink" Target="https://clashofclans.fandom.com/wiki/Clan_Castle" TargetMode="External"/><Relationship Id="rId1249" Type="http://schemas.openxmlformats.org/officeDocument/2006/relationships/hyperlink" Target="https://clashofclans.fandom.com/wiki/Category:Air_Troops" TargetMode="External"/><Relationship Id="rId2202" Type="http://schemas.openxmlformats.org/officeDocument/2006/relationships/hyperlink" Target="https://clashofclans.fandom.com/wiki/Mortar" TargetMode="External"/><Relationship Id="rId2854" Type="http://schemas.openxmlformats.org/officeDocument/2006/relationships/hyperlink" Target="https://clashofclans.fandom.com/wiki/Version_History" TargetMode="External"/><Relationship Id="rId3905" Type="http://schemas.openxmlformats.org/officeDocument/2006/relationships/hyperlink" Target="https://clashofclans.fandom.com/wiki/Troops" TargetMode="External"/><Relationship Id="rId95" Type="http://schemas.openxmlformats.org/officeDocument/2006/relationships/hyperlink" Target="https://clashofclans.fandom.com/wiki/Barbarian" TargetMode="External"/><Relationship Id="rId826" Type="http://schemas.openxmlformats.org/officeDocument/2006/relationships/hyperlink" Target="https://clashofclans.fandom.com/wiki/Wizard_Tower" TargetMode="External"/><Relationship Id="rId1011" Type="http://schemas.openxmlformats.org/officeDocument/2006/relationships/hyperlink" Target="https://clashofclans.fandom.com/wiki/Giant" TargetMode="External"/><Relationship Id="rId1109" Type="http://schemas.openxmlformats.org/officeDocument/2006/relationships/hyperlink" Target="https://clashofclans.fandom.com/wiki/Air_Defense" TargetMode="External"/><Relationship Id="rId1456" Type="http://schemas.openxmlformats.org/officeDocument/2006/relationships/hyperlink" Target="https://clashofclans.fandom.com/wiki/Witch" TargetMode="External"/><Relationship Id="rId1663" Type="http://schemas.openxmlformats.org/officeDocument/2006/relationships/hyperlink" Target="https://clashofclans.fandom.com/wiki/Barbarian" TargetMode="External"/><Relationship Id="rId1870" Type="http://schemas.openxmlformats.org/officeDocument/2006/relationships/hyperlink" Target="https://clashofclans.fandom.com/wiki/Witch/Skeleton" TargetMode="External"/><Relationship Id="rId1968" Type="http://schemas.openxmlformats.org/officeDocument/2006/relationships/hyperlink" Target="https://clashofclans.fandom.com/wiki/Air_Defense" TargetMode="External"/><Relationship Id="rId2507" Type="http://schemas.openxmlformats.org/officeDocument/2006/relationships/hyperlink" Target="https://clashofclans.fandom.com/wiki/Resources" TargetMode="External"/><Relationship Id="rId2714" Type="http://schemas.openxmlformats.org/officeDocument/2006/relationships/hyperlink" Target="https://clashofclans.fandom.com/wiki/Decorations" TargetMode="External"/><Relationship Id="rId2921" Type="http://schemas.openxmlformats.org/officeDocument/2006/relationships/hyperlink" Target="https://clashofclans.fandom.com/wiki/Barbarian" TargetMode="External"/><Relationship Id="rId1316" Type="http://schemas.openxmlformats.org/officeDocument/2006/relationships/hyperlink" Target="https://clashofclans.fandom.com/wiki/Clan_Castle" TargetMode="External"/><Relationship Id="rId1523" Type="http://schemas.openxmlformats.org/officeDocument/2006/relationships/hyperlink" Target="https://clashofclans.fandom.com/wiki/Wall_Breaker" TargetMode="External"/><Relationship Id="rId1730" Type="http://schemas.openxmlformats.org/officeDocument/2006/relationships/hyperlink" Target="https://clashofclans.fandom.com/wiki/Mortar" TargetMode="External"/><Relationship Id="rId3183" Type="http://schemas.openxmlformats.org/officeDocument/2006/relationships/hyperlink" Target="https://clashofclans.fandom.com/wiki/Troops" TargetMode="External"/><Relationship Id="rId3390" Type="http://schemas.openxmlformats.org/officeDocument/2006/relationships/hyperlink" Target="https://clashofclans.fandom.com/wiki/Grand_Warden" TargetMode="External"/><Relationship Id="rId4027" Type="http://schemas.openxmlformats.org/officeDocument/2006/relationships/hyperlink" Target="https://clashofclans.fandom.com/wiki/Magic_Items" TargetMode="External"/><Relationship Id="rId22" Type="http://schemas.openxmlformats.org/officeDocument/2006/relationships/hyperlink" Target="https://clashofclans.fandom.com/wiki/Archer" TargetMode="External"/><Relationship Id="rId1828" Type="http://schemas.openxmlformats.org/officeDocument/2006/relationships/image" Target="media/image164.png"/><Relationship Id="rId3043" Type="http://schemas.openxmlformats.org/officeDocument/2006/relationships/hyperlink" Target="https://clashofclans.fandom.com/wiki/Balloon" TargetMode="External"/><Relationship Id="rId3250" Type="http://schemas.openxmlformats.org/officeDocument/2006/relationships/hyperlink" Target="https://clashofclans.fandom.com/wiki/Wizard" TargetMode="External"/><Relationship Id="rId3488" Type="http://schemas.openxmlformats.org/officeDocument/2006/relationships/hyperlink" Target="https://clashofclans.fandom.com/wiki/Archer" TargetMode="External"/><Relationship Id="rId3695" Type="http://schemas.openxmlformats.org/officeDocument/2006/relationships/hyperlink" Target="https://clashofclans.fandom.com/wiki/Air_Defense" TargetMode="External"/><Relationship Id="rId171" Type="http://schemas.openxmlformats.org/officeDocument/2006/relationships/hyperlink" Target="https://clashofclans.fandom.com/wiki/Troops" TargetMode="External"/><Relationship Id="rId2297" Type="http://schemas.openxmlformats.org/officeDocument/2006/relationships/hyperlink" Target="https://clashofclans.fandom.com/wiki/P.E.K.K.A" TargetMode="External"/><Relationship Id="rId3348" Type="http://schemas.openxmlformats.org/officeDocument/2006/relationships/hyperlink" Target="https://clashofclans.fandom.com/wiki/Magic_Items" TargetMode="External"/><Relationship Id="rId3555" Type="http://schemas.openxmlformats.org/officeDocument/2006/relationships/image" Target="media/image347.png"/><Relationship Id="rId3762" Type="http://schemas.openxmlformats.org/officeDocument/2006/relationships/hyperlink" Target="https://clashofclans.fandom.com/wiki/P.E.K.K.A" TargetMode="External"/><Relationship Id="rId269" Type="http://schemas.openxmlformats.org/officeDocument/2006/relationships/hyperlink" Target="https://clashofclans.fandom.com/wiki/Clan_Castle" TargetMode="External"/><Relationship Id="rId476" Type="http://schemas.openxmlformats.org/officeDocument/2006/relationships/hyperlink" Target="https://clashofclans.fandom.com/wiki/Army" TargetMode="External"/><Relationship Id="rId683" Type="http://schemas.openxmlformats.org/officeDocument/2006/relationships/hyperlink" Target="https://clashofclans.fandom.com/wiki/Walls/Home_Village" TargetMode="External"/><Relationship Id="rId890" Type="http://schemas.openxmlformats.org/officeDocument/2006/relationships/image" Target="media/image86.png"/><Relationship Id="rId2157" Type="http://schemas.openxmlformats.org/officeDocument/2006/relationships/hyperlink" Target="https://clashofclans.fandom.com/wiki/Dark_Barracks" TargetMode="External"/><Relationship Id="rId2364" Type="http://schemas.openxmlformats.org/officeDocument/2006/relationships/hyperlink" Target="https://clashofclans.fandom.com/wiki/Spells" TargetMode="External"/><Relationship Id="rId2571" Type="http://schemas.openxmlformats.org/officeDocument/2006/relationships/hyperlink" Target="https://clashofclans.fandom.com/wiki/Skeleton_Trap" TargetMode="External"/><Relationship Id="rId3110" Type="http://schemas.openxmlformats.org/officeDocument/2006/relationships/hyperlink" Target="https://clashofclans.fandom.com/wiki/Dragon" TargetMode="External"/><Relationship Id="rId3208" Type="http://schemas.openxmlformats.org/officeDocument/2006/relationships/hyperlink" Target="https://clashofclans.fandom.com/wiki/Troops" TargetMode="External"/><Relationship Id="rId3415" Type="http://schemas.openxmlformats.org/officeDocument/2006/relationships/hyperlink" Target="https://clashofclans.fandom.com/wiki/Magic_Items" TargetMode="External"/><Relationship Id="rId129" Type="http://schemas.openxmlformats.org/officeDocument/2006/relationships/hyperlink" Target="https://clashofclans.fandom.com/wiki/Archer_Queen" TargetMode="External"/><Relationship Id="rId336" Type="http://schemas.openxmlformats.org/officeDocument/2006/relationships/hyperlink" Target="https://clashofclans.fandom.com/wiki/Barbarian" TargetMode="External"/><Relationship Id="rId543" Type="http://schemas.openxmlformats.org/officeDocument/2006/relationships/hyperlink" Target="https://clashofclans.fandom.com/wiki/Troops" TargetMode="External"/><Relationship Id="rId988" Type="http://schemas.openxmlformats.org/officeDocument/2006/relationships/hyperlink" Target="https://clashofclans.fandom.com/wiki/Heroes" TargetMode="External"/><Relationship Id="rId1173" Type="http://schemas.openxmlformats.org/officeDocument/2006/relationships/hyperlink" Target="https://clashofclans.fandom.com/wiki/Barracks" TargetMode="External"/><Relationship Id="rId1380" Type="http://schemas.openxmlformats.org/officeDocument/2006/relationships/hyperlink" Target="https://clashofclans.fandom.com/wiki/Mortar" TargetMode="External"/><Relationship Id="rId2017" Type="http://schemas.openxmlformats.org/officeDocument/2006/relationships/hyperlink" Target="https://clashofclans.fandom.com/wiki/Seeking_Air_Mine" TargetMode="External"/><Relationship Id="rId2224" Type="http://schemas.openxmlformats.org/officeDocument/2006/relationships/hyperlink" Target="https://clashofclans.fandom.com/wiki/Dragon" TargetMode="External"/><Relationship Id="rId2669" Type="http://schemas.openxmlformats.org/officeDocument/2006/relationships/hyperlink" Target="https://clashofclans.fandom.com/wiki/Dragon" TargetMode="External"/><Relationship Id="rId2876" Type="http://schemas.openxmlformats.org/officeDocument/2006/relationships/image" Target="media/image250.png"/><Relationship Id="rId3622" Type="http://schemas.openxmlformats.org/officeDocument/2006/relationships/hyperlink" Target="https://clashofclans.fandom.com/wiki/Town_Hall" TargetMode="External"/><Relationship Id="rId3927" Type="http://schemas.openxmlformats.org/officeDocument/2006/relationships/hyperlink" Target="https://clashofclans.fandom.com/wiki/Defensive_Buildings" TargetMode="External"/><Relationship Id="rId403" Type="http://schemas.openxmlformats.org/officeDocument/2006/relationships/image" Target="media/image46.png"/><Relationship Id="rId750" Type="http://schemas.openxmlformats.org/officeDocument/2006/relationships/hyperlink" Target="https://clashofclans.fandom.com/wiki/Defensive_Buildings" TargetMode="External"/><Relationship Id="rId848" Type="http://schemas.openxmlformats.org/officeDocument/2006/relationships/hyperlink" Target="https://clashofclans.fandom.com/wiki/Poison_Spell" TargetMode="External"/><Relationship Id="rId1033" Type="http://schemas.openxmlformats.org/officeDocument/2006/relationships/hyperlink" Target="https://clashofclans.fandom.com/wiki/Army" TargetMode="External"/><Relationship Id="rId1478" Type="http://schemas.openxmlformats.org/officeDocument/2006/relationships/hyperlink" Target="https://clashofclans.fandom.com/wiki/Troop_Movement_Speed" TargetMode="External"/><Relationship Id="rId1685" Type="http://schemas.openxmlformats.org/officeDocument/2006/relationships/hyperlink" Target="https://clashofclans.fandom.com/wiki/Clone_Spell" TargetMode="External"/><Relationship Id="rId1892" Type="http://schemas.openxmlformats.org/officeDocument/2006/relationships/hyperlink" Target="https://clashofclans.fandom.com/wiki/Giant" TargetMode="External"/><Relationship Id="rId2431" Type="http://schemas.openxmlformats.org/officeDocument/2006/relationships/hyperlink" Target="https://clashofclans.fandom.com/wiki/Laboratory" TargetMode="External"/><Relationship Id="rId2529" Type="http://schemas.openxmlformats.org/officeDocument/2006/relationships/hyperlink" Target="https://clashofclans.fandom.com/wiki/Lightning_Spell" TargetMode="External"/><Relationship Id="rId2736" Type="http://schemas.openxmlformats.org/officeDocument/2006/relationships/hyperlink" Target="https://clashofclans.fandom.com/wiki/Defensive_Buildings" TargetMode="External"/><Relationship Id="rId610" Type="http://schemas.openxmlformats.org/officeDocument/2006/relationships/hyperlink" Target="https://clashofclans.fandom.com/wiki/Single_Player_Campaign" TargetMode="External"/><Relationship Id="rId708" Type="http://schemas.openxmlformats.org/officeDocument/2006/relationships/hyperlink" Target="https://clashofclans.fandom.com/wiki/Army" TargetMode="External"/><Relationship Id="rId915" Type="http://schemas.openxmlformats.org/officeDocument/2006/relationships/hyperlink" Target="https://clashofclans.fandom.com/wiki/Healer" TargetMode="External"/><Relationship Id="rId1240" Type="http://schemas.openxmlformats.org/officeDocument/2006/relationships/hyperlink" Target="https://clashofclans.fandom.com/wiki/Troops" TargetMode="External"/><Relationship Id="rId1338" Type="http://schemas.openxmlformats.org/officeDocument/2006/relationships/hyperlink" Target="https://clashofclans.fandom.com/wiki/Troops" TargetMode="External"/><Relationship Id="rId1545" Type="http://schemas.openxmlformats.org/officeDocument/2006/relationships/hyperlink" Target="https://clashofclans.fandom.com/wiki/Wizard" TargetMode="External"/><Relationship Id="rId2943" Type="http://schemas.openxmlformats.org/officeDocument/2006/relationships/hyperlink" Target="https://clashofclans.fandom.com/wiki/Archer" TargetMode="External"/><Relationship Id="rId4049" Type="http://schemas.openxmlformats.org/officeDocument/2006/relationships/hyperlink" Target="https://clashofclans.fandom.com/wiki/Archer_Queen" TargetMode="External"/><Relationship Id="rId1100" Type="http://schemas.openxmlformats.org/officeDocument/2006/relationships/hyperlink" Target="https://clashofclans.fandom.com/wiki/Rage_Spell" TargetMode="External"/><Relationship Id="rId1405" Type="http://schemas.openxmlformats.org/officeDocument/2006/relationships/hyperlink" Target="https://clashofclans.fandom.com/wiki/Bomb_Tower" TargetMode="External"/><Relationship Id="rId1752" Type="http://schemas.openxmlformats.org/officeDocument/2006/relationships/hyperlink" Target="https://clashofclans.fandom.com/wiki/Giant" TargetMode="External"/><Relationship Id="rId2803" Type="http://schemas.openxmlformats.org/officeDocument/2006/relationships/image" Target="media/image230.png"/><Relationship Id="rId44" Type="http://schemas.openxmlformats.org/officeDocument/2006/relationships/hyperlink" Target="https://clashofclans.fandom.com/wiki/Mortar" TargetMode="External"/><Relationship Id="rId1612" Type="http://schemas.openxmlformats.org/officeDocument/2006/relationships/hyperlink" Target="https://clashofclans.fandom.com/wiki/Resources" TargetMode="External"/><Relationship Id="rId1917" Type="http://schemas.openxmlformats.org/officeDocument/2006/relationships/hyperlink" Target="https://clashofclans.fandom.com/wiki/Troops" TargetMode="External"/><Relationship Id="rId3065" Type="http://schemas.openxmlformats.org/officeDocument/2006/relationships/hyperlink" Target="https://clashofclans.fandom.com/wiki/Magic_Items" TargetMode="External"/><Relationship Id="rId3272" Type="http://schemas.openxmlformats.org/officeDocument/2006/relationships/hyperlink" Target="https://clashofclans.fandom.com/wiki/Builder" TargetMode="External"/><Relationship Id="rId193" Type="http://schemas.openxmlformats.org/officeDocument/2006/relationships/hyperlink" Target="https://clashofclans.fandom.com/wiki/Troops" TargetMode="External"/><Relationship Id="rId498" Type="http://schemas.openxmlformats.org/officeDocument/2006/relationships/hyperlink" Target="https://clashofclans.fandom.com/wiki/Barracks" TargetMode="External"/><Relationship Id="rId2081" Type="http://schemas.openxmlformats.org/officeDocument/2006/relationships/image" Target="media/image178.png"/><Relationship Id="rId2179" Type="http://schemas.openxmlformats.org/officeDocument/2006/relationships/hyperlink" Target="https://clashofclans.fandom.com/wiki/Unit_Calculators" TargetMode="External"/><Relationship Id="rId3132" Type="http://schemas.openxmlformats.org/officeDocument/2006/relationships/hyperlink" Target="https://clashofclans.fandom.com/wiki/Category:Ground_Troops" TargetMode="External"/><Relationship Id="rId3577" Type="http://schemas.openxmlformats.org/officeDocument/2006/relationships/hyperlink" Target="https://clashofclans.fandom.com/wiki/Resource_Buildings" TargetMode="External"/><Relationship Id="rId3784" Type="http://schemas.openxmlformats.org/officeDocument/2006/relationships/hyperlink" Target="https://clashofclans.fandom.com/wiki/Gems" TargetMode="External"/><Relationship Id="rId3991" Type="http://schemas.openxmlformats.org/officeDocument/2006/relationships/hyperlink" Target="https://clashofclans.fandom.com/wiki/Heroes" TargetMode="External"/><Relationship Id="rId260" Type="http://schemas.openxmlformats.org/officeDocument/2006/relationships/hyperlink" Target="https://clashofclans.fandom.com/wiki/Heroes" TargetMode="External"/><Relationship Id="rId2386" Type="http://schemas.openxmlformats.org/officeDocument/2006/relationships/hyperlink" Target="https://clashofclans.fandom.com/wiki/Elixir" TargetMode="External"/><Relationship Id="rId2593" Type="http://schemas.openxmlformats.org/officeDocument/2006/relationships/hyperlink" Target="https://clashofclans.fandom.com/wiki/Troops" TargetMode="External"/><Relationship Id="rId3437" Type="http://schemas.openxmlformats.org/officeDocument/2006/relationships/hyperlink" Target="https://clashofclans.fandom.com/wiki/Wizard_Tower" TargetMode="External"/><Relationship Id="rId3644" Type="http://schemas.openxmlformats.org/officeDocument/2006/relationships/hyperlink" Target="https://clashofclans.fandom.com/wiki/Defensive_Buildings" TargetMode="External"/><Relationship Id="rId3851" Type="http://schemas.openxmlformats.org/officeDocument/2006/relationships/hyperlink" Target="https://clashofclans.fandom.com/wiki/Barbarian" TargetMode="External"/><Relationship Id="rId120" Type="http://schemas.openxmlformats.org/officeDocument/2006/relationships/hyperlink" Target="https://clashofclans.fandom.com/wiki/Troops" TargetMode="External"/><Relationship Id="rId358" Type="http://schemas.openxmlformats.org/officeDocument/2006/relationships/hyperlink" Target="https://clashofclans.fandom.com/wiki/Army" TargetMode="External"/><Relationship Id="rId565" Type="http://schemas.openxmlformats.org/officeDocument/2006/relationships/hyperlink" Target="https://clashofclans.fandom.com/wiki/Jump_Spell" TargetMode="External"/><Relationship Id="rId772" Type="http://schemas.openxmlformats.org/officeDocument/2006/relationships/hyperlink" Target="https://clashofclans.fandom.com/wiki/Heroes" TargetMode="External"/><Relationship Id="rId1195" Type="http://schemas.openxmlformats.org/officeDocument/2006/relationships/hyperlink" Target="https://clashofclans.fandom.com/wiki/Archer" TargetMode="External"/><Relationship Id="rId2039" Type="http://schemas.openxmlformats.org/officeDocument/2006/relationships/hyperlink" Target="https://clashofclans.fandom.com/wiki/Golem" TargetMode="External"/><Relationship Id="rId2246" Type="http://schemas.openxmlformats.org/officeDocument/2006/relationships/hyperlink" Target="https://clashofclans.fandom.com/wiki/Healer" TargetMode="External"/><Relationship Id="rId2453" Type="http://schemas.openxmlformats.org/officeDocument/2006/relationships/hyperlink" Target="https://clashofclans.fandom.com/wiki/X-Bow" TargetMode="External"/><Relationship Id="rId2660" Type="http://schemas.openxmlformats.org/officeDocument/2006/relationships/hyperlink" Target="https://clashofclans.fandom.com/wiki/Spring_Trap" TargetMode="External"/><Relationship Id="rId2898" Type="http://schemas.openxmlformats.org/officeDocument/2006/relationships/image" Target="media/image266.png"/><Relationship Id="rId3504" Type="http://schemas.openxmlformats.org/officeDocument/2006/relationships/hyperlink" Target="https://clashofclans.fandom.com/wiki/Witch/Skeleton" TargetMode="External"/><Relationship Id="rId3711" Type="http://schemas.openxmlformats.org/officeDocument/2006/relationships/hyperlink" Target="https://clashofclans.fandom.com/wiki/Minion" TargetMode="External"/><Relationship Id="rId3949" Type="http://schemas.openxmlformats.org/officeDocument/2006/relationships/hyperlink" Target="https://clashofclans.fandom.com/wiki/Eagle_Artillery" TargetMode="External"/><Relationship Id="rId218" Type="http://schemas.openxmlformats.org/officeDocument/2006/relationships/hyperlink" Target="https://clashofclans.fandom.com/wiki/Resources#Elixir" TargetMode="External"/><Relationship Id="rId425" Type="http://schemas.openxmlformats.org/officeDocument/2006/relationships/hyperlink" Target="https://clashofclans.fandom.com/wiki/Defensive_Buildings" TargetMode="External"/><Relationship Id="rId632" Type="http://schemas.openxmlformats.org/officeDocument/2006/relationships/hyperlink" Target="https://clashofclans.fandom.com/wiki/Version_History" TargetMode="External"/><Relationship Id="rId1055" Type="http://schemas.openxmlformats.org/officeDocument/2006/relationships/hyperlink" Target="https://clashofclans.fandom.com/wiki/Army" TargetMode="External"/><Relationship Id="rId1262" Type="http://schemas.openxmlformats.org/officeDocument/2006/relationships/hyperlink" Target="https://clashofclans.fandom.com/wiki/Miner" TargetMode="External"/><Relationship Id="rId2106" Type="http://schemas.openxmlformats.org/officeDocument/2006/relationships/hyperlink" Target="https://clashofclans.fandom.com/wiki/Army_Camp/Home_Village" TargetMode="External"/><Relationship Id="rId2313" Type="http://schemas.openxmlformats.org/officeDocument/2006/relationships/hyperlink" Target="https://clashofclans.fandom.com/wiki/Dark_Elixir" TargetMode="External"/><Relationship Id="rId2520" Type="http://schemas.openxmlformats.org/officeDocument/2006/relationships/hyperlink" Target="https://clashofclans.fandom.com/wiki/Walls" TargetMode="External"/><Relationship Id="rId2758" Type="http://schemas.openxmlformats.org/officeDocument/2006/relationships/hyperlink" Target="https://clashofclans.fandom.com/wiki/Resources" TargetMode="External"/><Relationship Id="rId2965" Type="http://schemas.openxmlformats.org/officeDocument/2006/relationships/hyperlink" Target="https://clashofclans.fandom.com/wiki/Archer" TargetMode="External"/><Relationship Id="rId3809" Type="http://schemas.openxmlformats.org/officeDocument/2006/relationships/hyperlink" Target="https://clashofclans.fandom.com/wiki/Miner" TargetMode="External"/><Relationship Id="rId937" Type="http://schemas.openxmlformats.org/officeDocument/2006/relationships/hyperlink" Target="https://clashofclans.fandom.com/wiki/Army" TargetMode="External"/><Relationship Id="rId1122" Type="http://schemas.openxmlformats.org/officeDocument/2006/relationships/hyperlink" Target="https://clashofclans.fandom.com/wiki/Clan_Castle" TargetMode="External"/><Relationship Id="rId1567" Type="http://schemas.openxmlformats.org/officeDocument/2006/relationships/hyperlink" Target="https://clashofclans.fandom.com/wiki/Defensive_Buildings" TargetMode="External"/><Relationship Id="rId1774" Type="http://schemas.openxmlformats.org/officeDocument/2006/relationships/hyperlink" Target="https://clashofclans.fandom.com/wiki/Golem" TargetMode="External"/><Relationship Id="rId1981" Type="http://schemas.openxmlformats.org/officeDocument/2006/relationships/hyperlink" Target="https://clashofclans.fandom.com/wiki/Town_Hall" TargetMode="External"/><Relationship Id="rId2618" Type="http://schemas.openxmlformats.org/officeDocument/2006/relationships/hyperlink" Target="https://clashofclans.fandom.com/wiki/Lava_Hound" TargetMode="External"/><Relationship Id="rId2825" Type="http://schemas.openxmlformats.org/officeDocument/2006/relationships/hyperlink" Target="https://clashofclans.fandom.com/wiki/Wizard_Tower" TargetMode="External"/><Relationship Id="rId66" Type="http://schemas.openxmlformats.org/officeDocument/2006/relationships/hyperlink" Target="https://clashofclans.fandom.com/wiki/Grand_Warden" TargetMode="External"/><Relationship Id="rId1427" Type="http://schemas.openxmlformats.org/officeDocument/2006/relationships/hyperlink" Target="https://clashofclans.fandom.com/wiki/Archer_Tower" TargetMode="External"/><Relationship Id="rId1634" Type="http://schemas.openxmlformats.org/officeDocument/2006/relationships/hyperlink" Target="https://clashofclans.fandom.com/wiki/Barbarian_King" TargetMode="External"/><Relationship Id="rId1841" Type="http://schemas.openxmlformats.org/officeDocument/2006/relationships/hyperlink" Target="https://clashofclans.fandom.com/wiki/Witch/Skeleton" TargetMode="External"/><Relationship Id="rId3087" Type="http://schemas.openxmlformats.org/officeDocument/2006/relationships/image" Target="media/image292.png"/><Relationship Id="rId3294" Type="http://schemas.openxmlformats.org/officeDocument/2006/relationships/hyperlink" Target="https://clashofclans.fandom.com/wiki/Category:Air_Troops" TargetMode="External"/><Relationship Id="rId4040" Type="http://schemas.openxmlformats.org/officeDocument/2006/relationships/image" Target="media/image397.png"/><Relationship Id="rId1939" Type="http://schemas.openxmlformats.org/officeDocument/2006/relationships/hyperlink" Target="https://clashofclans.fandom.com/wiki/Army_Camp" TargetMode="External"/><Relationship Id="rId3599" Type="http://schemas.openxmlformats.org/officeDocument/2006/relationships/hyperlink" Target="https://clashofclans.fandom.com/wiki/Wizard_Tower" TargetMode="External"/><Relationship Id="rId1701" Type="http://schemas.openxmlformats.org/officeDocument/2006/relationships/image" Target="media/image150.png"/><Relationship Id="rId3154" Type="http://schemas.openxmlformats.org/officeDocument/2006/relationships/hyperlink" Target="https://clashofclans.fandom.com/wiki/Magic_Items" TargetMode="External"/><Relationship Id="rId3361" Type="http://schemas.openxmlformats.org/officeDocument/2006/relationships/image" Target="media/image319.png"/><Relationship Id="rId3459" Type="http://schemas.openxmlformats.org/officeDocument/2006/relationships/hyperlink" Target="https://clashofclans.fandom.com/wiki/Mortar" TargetMode="External"/><Relationship Id="rId3666" Type="http://schemas.openxmlformats.org/officeDocument/2006/relationships/hyperlink" Target="https://clashofclans.fandom.com/wiki/Magic_Items" TargetMode="External"/><Relationship Id="rId282" Type="http://schemas.openxmlformats.org/officeDocument/2006/relationships/hyperlink" Target="https://elderscrolls.fandom.com/wiki/Iron_Helmet_(Skyrim)" TargetMode="External"/><Relationship Id="rId587" Type="http://schemas.openxmlformats.org/officeDocument/2006/relationships/hyperlink" Target="https://clashofclans.fandom.com/wiki/Elixir_Collector" TargetMode="External"/><Relationship Id="rId2170" Type="http://schemas.openxmlformats.org/officeDocument/2006/relationships/hyperlink" Target="https://clashofclans.fandom.com/wiki/Elixir_Storage" TargetMode="External"/><Relationship Id="rId2268" Type="http://schemas.openxmlformats.org/officeDocument/2006/relationships/hyperlink" Target="https://clashofclans.fandom.com/wiki/Troops" TargetMode="External"/><Relationship Id="rId3014" Type="http://schemas.openxmlformats.org/officeDocument/2006/relationships/hyperlink" Target="https://clashofclans.fandom.com/wiki/Layouts" TargetMode="External"/><Relationship Id="rId3221" Type="http://schemas.openxmlformats.org/officeDocument/2006/relationships/hyperlink" Target="https://clashofclans.fandom.com/wiki/Giant" TargetMode="External"/><Relationship Id="rId3319" Type="http://schemas.openxmlformats.org/officeDocument/2006/relationships/hyperlink" Target="https://clashofclans.fandom.com/wiki/Lightning_Spell" TargetMode="External"/><Relationship Id="rId3873" Type="http://schemas.openxmlformats.org/officeDocument/2006/relationships/hyperlink" Target="https://clashofclans.fandom.com/wiki/Air_Defense" TargetMode="External"/><Relationship Id="rId8" Type="http://schemas.openxmlformats.org/officeDocument/2006/relationships/image" Target="media/image4.png"/><Relationship Id="rId142" Type="http://schemas.openxmlformats.org/officeDocument/2006/relationships/hyperlink" Target="https://clashofclans.fandom.com/wiki/Grand_Warden" TargetMode="External"/><Relationship Id="rId447" Type="http://schemas.openxmlformats.org/officeDocument/2006/relationships/hyperlink" Target="https://clashofclans.fandom.com/wiki/Goblin" TargetMode="External"/><Relationship Id="rId794" Type="http://schemas.openxmlformats.org/officeDocument/2006/relationships/hyperlink" Target="https://clashofclans.fandom.com/wiki/Clan_Castle" TargetMode="External"/><Relationship Id="rId1077" Type="http://schemas.openxmlformats.org/officeDocument/2006/relationships/image" Target="media/image100.png"/><Relationship Id="rId2030" Type="http://schemas.openxmlformats.org/officeDocument/2006/relationships/hyperlink" Target="https://clashofclans.fandom.com/wiki/Golem" TargetMode="External"/><Relationship Id="rId2128" Type="http://schemas.openxmlformats.org/officeDocument/2006/relationships/hyperlink" Target="https://clashofclans.fandom.com/wiki/Defensive_Buildings" TargetMode="External"/><Relationship Id="rId2475" Type="http://schemas.openxmlformats.org/officeDocument/2006/relationships/hyperlink" Target="https://clashofclans.fandom.com/wiki/Troops" TargetMode="External"/><Relationship Id="rId2682" Type="http://schemas.openxmlformats.org/officeDocument/2006/relationships/hyperlink" Target="https://clashofclans.fandom.com/wiki/Defensive_Buildings" TargetMode="External"/><Relationship Id="rId2987" Type="http://schemas.openxmlformats.org/officeDocument/2006/relationships/hyperlink" Target="https://clashofclans.fandom.com/wiki/Experience" TargetMode="External"/><Relationship Id="rId3526" Type="http://schemas.openxmlformats.org/officeDocument/2006/relationships/hyperlink" Target="https://clashofclans.fandom.com/wiki/Archer" TargetMode="External"/><Relationship Id="rId3733" Type="http://schemas.openxmlformats.org/officeDocument/2006/relationships/hyperlink" Target="https://clashofclans.fandom.com/wiki/Resource_Buildings" TargetMode="External"/><Relationship Id="rId3940" Type="http://schemas.openxmlformats.org/officeDocument/2006/relationships/hyperlink" Target="https://clashofclans.fandom.com/wiki/Mortar" TargetMode="External"/><Relationship Id="rId654" Type="http://schemas.openxmlformats.org/officeDocument/2006/relationships/hyperlink" Target="https://clashofclans.fandom.com/wiki/Army" TargetMode="External"/><Relationship Id="rId861" Type="http://schemas.openxmlformats.org/officeDocument/2006/relationships/hyperlink" Target="https://clashofclans.fandom.com/wiki/Bomb" TargetMode="External"/><Relationship Id="rId959" Type="http://schemas.openxmlformats.org/officeDocument/2006/relationships/hyperlink" Target="https://clashofclans.fandom.com/wiki/Army" TargetMode="External"/><Relationship Id="rId1284" Type="http://schemas.openxmlformats.org/officeDocument/2006/relationships/hyperlink" Target="https://clashofclans.fandom.com/wiki/Heroes" TargetMode="External"/><Relationship Id="rId1491" Type="http://schemas.openxmlformats.org/officeDocument/2006/relationships/image" Target="media/image137.png"/><Relationship Id="rId1589" Type="http://schemas.openxmlformats.org/officeDocument/2006/relationships/hyperlink" Target="https://clashofclans.fandom.com/wiki/Walls/Home_Village" TargetMode="External"/><Relationship Id="rId2335" Type="http://schemas.openxmlformats.org/officeDocument/2006/relationships/hyperlink" Target="https://clashofclans.fandom.com/wiki/Miner" TargetMode="External"/><Relationship Id="rId2542" Type="http://schemas.openxmlformats.org/officeDocument/2006/relationships/image" Target="media/image196.png"/><Relationship Id="rId3800" Type="http://schemas.openxmlformats.org/officeDocument/2006/relationships/hyperlink" Target="https://clashofclans.fandom.com/wiki/Town_Hall" TargetMode="External"/><Relationship Id="rId307" Type="http://schemas.openxmlformats.org/officeDocument/2006/relationships/hyperlink" Target="https://clashofclans.fandom.com/wiki/Resources" TargetMode="External"/><Relationship Id="rId514" Type="http://schemas.openxmlformats.org/officeDocument/2006/relationships/hyperlink" Target="https://clashofclans.fandom.com/wiki/Spring_Trap" TargetMode="External"/><Relationship Id="rId721" Type="http://schemas.openxmlformats.org/officeDocument/2006/relationships/hyperlink" Target="https://clashofclans.fandom.com/wiki/Army_Camp/Home_Village" TargetMode="External"/><Relationship Id="rId1144" Type="http://schemas.openxmlformats.org/officeDocument/2006/relationships/hyperlink" Target="https://clashofclans.fandom.com/wiki/Clone_Spell" TargetMode="External"/><Relationship Id="rId1351" Type="http://schemas.openxmlformats.org/officeDocument/2006/relationships/hyperlink" Target="https://clashofclans.fandom.com/wiki/Army_Camp" TargetMode="External"/><Relationship Id="rId1449" Type="http://schemas.openxmlformats.org/officeDocument/2006/relationships/hyperlink" Target="https://clashofclans.fandom.com/wiki/Air_Bomb" TargetMode="External"/><Relationship Id="rId1796" Type="http://schemas.openxmlformats.org/officeDocument/2006/relationships/hyperlink" Target="https://clashofclans.fandom.com/wiki/Clan_Castle" TargetMode="External"/><Relationship Id="rId2402" Type="http://schemas.openxmlformats.org/officeDocument/2006/relationships/hyperlink" Target="https://clashofclans.fandom.com/wiki/Inferno_Tower" TargetMode="External"/><Relationship Id="rId2847" Type="http://schemas.openxmlformats.org/officeDocument/2006/relationships/hyperlink" Target="https://clashofclans.fandom.com/wiki/Defensive_Buildings" TargetMode="External"/><Relationship Id="rId88" Type="http://schemas.openxmlformats.org/officeDocument/2006/relationships/hyperlink" Target="https://clashofclans.fandom.com/wiki/Barbarian" TargetMode="External"/><Relationship Id="rId819" Type="http://schemas.openxmlformats.org/officeDocument/2006/relationships/hyperlink" Target="https://clashofclans.fandom.com/wiki/Giant" TargetMode="External"/><Relationship Id="rId1004" Type="http://schemas.openxmlformats.org/officeDocument/2006/relationships/hyperlink" Target="https://clashofclans.fandom.com/wiki/Air_Defense" TargetMode="External"/><Relationship Id="rId1211" Type="http://schemas.openxmlformats.org/officeDocument/2006/relationships/hyperlink" Target="https://clashofclans.fandom.com/wiki/Army" TargetMode="External"/><Relationship Id="rId1656" Type="http://schemas.openxmlformats.org/officeDocument/2006/relationships/hyperlink" Target="https://clashofclans.fandom.com/wiki/Dragon" TargetMode="External"/><Relationship Id="rId1863" Type="http://schemas.openxmlformats.org/officeDocument/2006/relationships/hyperlink" Target="https://clashofclans.fandom.com/wiki/Clan_Castle" TargetMode="External"/><Relationship Id="rId2707" Type="http://schemas.openxmlformats.org/officeDocument/2006/relationships/hyperlink" Target="https://clashofclans.fandom.com/wiki/Wall_Breaker" TargetMode="External"/><Relationship Id="rId2914" Type="http://schemas.openxmlformats.org/officeDocument/2006/relationships/hyperlink" Target="https://clashofclans.fandom.com/wiki/Category:Ground_Troops" TargetMode="External"/><Relationship Id="rId1309" Type="http://schemas.openxmlformats.org/officeDocument/2006/relationships/hyperlink" Target="https://clashofclans.fandom.com/wiki/Skeleton_Trap" TargetMode="External"/><Relationship Id="rId1516" Type="http://schemas.openxmlformats.org/officeDocument/2006/relationships/hyperlink" Target="https://clashofclans.fandom.com/wiki/Walls/Home_Village" TargetMode="External"/><Relationship Id="rId1723" Type="http://schemas.openxmlformats.org/officeDocument/2006/relationships/hyperlink" Target="https://clashofclans.fandom.com/wiki/Troops" TargetMode="External"/><Relationship Id="rId1930" Type="http://schemas.openxmlformats.org/officeDocument/2006/relationships/hyperlink" Target="https://clashofclans.fandom.com/wiki/Mortar" TargetMode="External"/><Relationship Id="rId3176" Type="http://schemas.openxmlformats.org/officeDocument/2006/relationships/image" Target="media/image304.png"/><Relationship Id="rId3383" Type="http://schemas.openxmlformats.org/officeDocument/2006/relationships/hyperlink" Target="https://clashofclans.fandom.com/wiki/Defensive_Buildings" TargetMode="External"/><Relationship Id="rId3590" Type="http://schemas.openxmlformats.org/officeDocument/2006/relationships/hyperlink" Target="https://clashofclans.fandom.com/wiki/Category:Ground_Troops" TargetMode="External"/><Relationship Id="rId15" Type="http://schemas.openxmlformats.org/officeDocument/2006/relationships/hyperlink" Target="https://clashofclans.fandom.com/wiki/Raids" TargetMode="External"/><Relationship Id="rId2192" Type="http://schemas.openxmlformats.org/officeDocument/2006/relationships/hyperlink" Target="https://clashofclans.fandom.com/wiki/Troops" TargetMode="External"/><Relationship Id="rId3036" Type="http://schemas.openxmlformats.org/officeDocument/2006/relationships/hyperlink" Target="https://clashofclans.fandom.com/wiki/Resource_Buildings" TargetMode="External"/><Relationship Id="rId3243" Type="http://schemas.openxmlformats.org/officeDocument/2006/relationships/hyperlink" Target="https://clashofclans.fandom.com/wiki/Wizard" TargetMode="External"/><Relationship Id="rId3688" Type="http://schemas.openxmlformats.org/officeDocument/2006/relationships/hyperlink" Target="https://clashofclans.fandom.com/wiki/Grand_Warden" TargetMode="External"/><Relationship Id="rId3895" Type="http://schemas.openxmlformats.org/officeDocument/2006/relationships/image" Target="media/image381.png"/><Relationship Id="rId164" Type="http://schemas.openxmlformats.org/officeDocument/2006/relationships/hyperlink" Target="https://clashofclans.fandom.com/wiki/Spring_Trap" TargetMode="External"/><Relationship Id="rId371" Type="http://schemas.openxmlformats.org/officeDocument/2006/relationships/hyperlink" Target="https://clashofclans.fandom.com/wiki/Clan_Castle" TargetMode="External"/><Relationship Id="rId2052" Type="http://schemas.openxmlformats.org/officeDocument/2006/relationships/hyperlink" Target="https://clashofclans.fandom.com/wiki/Lava_Hound" TargetMode="External"/><Relationship Id="rId2497" Type="http://schemas.openxmlformats.org/officeDocument/2006/relationships/hyperlink" Target="https://clashofclans.fandom.com/wiki/Clan_Castle" TargetMode="External"/><Relationship Id="rId3450" Type="http://schemas.openxmlformats.org/officeDocument/2006/relationships/hyperlink" Target="https://clashofclans.fandom.com/wiki/Wall_Breaker" TargetMode="External"/><Relationship Id="rId3548" Type="http://schemas.openxmlformats.org/officeDocument/2006/relationships/hyperlink" Target="https://clashofclans.fandom.com/wiki/Troops" TargetMode="External"/><Relationship Id="rId3755" Type="http://schemas.openxmlformats.org/officeDocument/2006/relationships/hyperlink" Target="https://clashofclans.fandom.com/wiki/Skeleton" TargetMode="External"/><Relationship Id="rId469" Type="http://schemas.openxmlformats.org/officeDocument/2006/relationships/hyperlink" Target="https://clashofclans.fandom.com/wiki/Archer_Queen" TargetMode="External"/><Relationship Id="rId676" Type="http://schemas.openxmlformats.org/officeDocument/2006/relationships/hyperlink" Target="https://clashofclans.fandom.com/wiki/Barbarian" TargetMode="External"/><Relationship Id="rId883" Type="http://schemas.openxmlformats.org/officeDocument/2006/relationships/hyperlink" Target="https://clashofclans.fandom.com/wiki/Defensive_Buildings" TargetMode="External"/><Relationship Id="rId1099" Type="http://schemas.openxmlformats.org/officeDocument/2006/relationships/hyperlink" Target="https://clashofclans.fandom.com/wiki/Lightning_Spell" TargetMode="External"/><Relationship Id="rId2357" Type="http://schemas.openxmlformats.org/officeDocument/2006/relationships/hyperlink" Target="https://clashofclans.fandom.com/wiki/Version_History" TargetMode="External"/><Relationship Id="rId2564" Type="http://schemas.openxmlformats.org/officeDocument/2006/relationships/hyperlink" Target="https://clashofclans.fandom.com/wiki/Dark_Spells" TargetMode="External"/><Relationship Id="rId3103" Type="http://schemas.openxmlformats.org/officeDocument/2006/relationships/hyperlink" Target="https://clashofclans.fandom.com/wiki/Defensive_Buildings" TargetMode="External"/><Relationship Id="rId3310" Type="http://schemas.openxmlformats.org/officeDocument/2006/relationships/hyperlink" Target="https://clashofclans.fandom.com/wiki/Lightning_Spell" TargetMode="External"/><Relationship Id="rId3408" Type="http://schemas.openxmlformats.org/officeDocument/2006/relationships/hyperlink" Target="https://clashofclans.fandom.com/wiki/P.E.K.K.A" TargetMode="External"/><Relationship Id="rId3615" Type="http://schemas.openxmlformats.org/officeDocument/2006/relationships/hyperlink" Target="https://clashofclans.fandom.com/wiki/Magic_Items" TargetMode="External"/><Relationship Id="rId3962" Type="http://schemas.openxmlformats.org/officeDocument/2006/relationships/hyperlink" Target="https://clashofclans.fandom.com/wiki/Magic_Items" TargetMode="External"/><Relationship Id="rId231" Type="http://schemas.openxmlformats.org/officeDocument/2006/relationships/hyperlink" Target="https://clashofclans.fandom.com/wiki/Troops" TargetMode="External"/><Relationship Id="rId329" Type="http://schemas.openxmlformats.org/officeDocument/2006/relationships/hyperlink" Target="https://clashofclans.fandom.com/wiki/Walls" TargetMode="External"/><Relationship Id="rId536" Type="http://schemas.openxmlformats.org/officeDocument/2006/relationships/hyperlink" Target="https://clashofclans.fandom.com/wiki/Giant" TargetMode="External"/><Relationship Id="rId1166" Type="http://schemas.openxmlformats.org/officeDocument/2006/relationships/image" Target="media/image109.png"/><Relationship Id="rId1373" Type="http://schemas.openxmlformats.org/officeDocument/2006/relationships/hyperlink" Target="https://clashofclans.fandom.com/wiki/Troops" TargetMode="External"/><Relationship Id="rId2217" Type="http://schemas.openxmlformats.org/officeDocument/2006/relationships/hyperlink" Target="https://clashofclans.fandom.com/wiki/Elixir_Collector" TargetMode="External"/><Relationship Id="rId2771" Type="http://schemas.openxmlformats.org/officeDocument/2006/relationships/hyperlink" Target="https://clashofclans.fandom.com/wiki/Gold" TargetMode="External"/><Relationship Id="rId2869" Type="http://schemas.openxmlformats.org/officeDocument/2006/relationships/hyperlink" Target="https://clashofclans.fandom.com/wiki/Magic_Items" TargetMode="External"/><Relationship Id="rId3822" Type="http://schemas.openxmlformats.org/officeDocument/2006/relationships/hyperlink" Target="https://clashofclans.fandom.com/wiki/Magic_Items" TargetMode="External"/><Relationship Id="rId743" Type="http://schemas.openxmlformats.org/officeDocument/2006/relationships/image" Target="media/image74.png"/><Relationship Id="rId950" Type="http://schemas.openxmlformats.org/officeDocument/2006/relationships/hyperlink" Target="https://clashofclans.fandom.com/wiki/Army_Camp" TargetMode="External"/><Relationship Id="rId1026" Type="http://schemas.openxmlformats.org/officeDocument/2006/relationships/hyperlink" Target="https://clashofclans.fandom.com/wiki/Air_Defense" TargetMode="External"/><Relationship Id="rId1580" Type="http://schemas.openxmlformats.org/officeDocument/2006/relationships/hyperlink" Target="https://clashofclans.fandom.com/wiki/Skeleton_Trap" TargetMode="External"/><Relationship Id="rId1678" Type="http://schemas.openxmlformats.org/officeDocument/2006/relationships/hyperlink" Target="https://clashofclans.fandom.com/wiki/Spring_Trap" TargetMode="External"/><Relationship Id="rId1885" Type="http://schemas.openxmlformats.org/officeDocument/2006/relationships/hyperlink" Target="https://clashofclans.fandom.com/wiki/Witch/Skeleton" TargetMode="External"/><Relationship Id="rId2424" Type="http://schemas.openxmlformats.org/officeDocument/2006/relationships/hyperlink" Target="https://clashofclans.fandom.com/wiki/Troops" TargetMode="External"/><Relationship Id="rId2631" Type="http://schemas.openxmlformats.org/officeDocument/2006/relationships/hyperlink" Target="https://clashofclans.fandom.com/wiki/Troop_Movement_Speed" TargetMode="External"/><Relationship Id="rId2729" Type="http://schemas.openxmlformats.org/officeDocument/2006/relationships/hyperlink" Target="https://clashofclans.fandom.com/wiki/Resources" TargetMode="External"/><Relationship Id="rId2936" Type="http://schemas.openxmlformats.org/officeDocument/2006/relationships/hyperlink" Target="https://clashofclans.fandom.com/wiki/Archer" TargetMode="External"/><Relationship Id="rId603" Type="http://schemas.openxmlformats.org/officeDocument/2006/relationships/hyperlink" Target="https://clashofclans.fandom.com/wiki/Giant" TargetMode="External"/><Relationship Id="rId810" Type="http://schemas.openxmlformats.org/officeDocument/2006/relationships/hyperlink" Target="https://clashofclans.fandom.com/wiki/Archer_Tower" TargetMode="External"/><Relationship Id="rId908" Type="http://schemas.openxmlformats.org/officeDocument/2006/relationships/hyperlink" Target="https://clashofclans.fandom.com/wiki/Giant" TargetMode="External"/><Relationship Id="rId1233" Type="http://schemas.openxmlformats.org/officeDocument/2006/relationships/hyperlink" Target="https://clashofclans.fandom.com/wiki/Clan_Castle" TargetMode="External"/><Relationship Id="rId1440" Type="http://schemas.openxmlformats.org/officeDocument/2006/relationships/hyperlink" Target="https://clashofclans.fandom.com/wiki/Air_Defense" TargetMode="External"/><Relationship Id="rId1538" Type="http://schemas.openxmlformats.org/officeDocument/2006/relationships/hyperlink" Target="https://clashofclans.fandom.com/wiki/Healing_Spell" TargetMode="External"/><Relationship Id="rId1300" Type="http://schemas.openxmlformats.org/officeDocument/2006/relationships/hyperlink" Target="https://clashofclans.fandom.com/wiki/Defensive_Buildings" TargetMode="External"/><Relationship Id="rId1745" Type="http://schemas.openxmlformats.org/officeDocument/2006/relationships/hyperlink" Target="https://clashofclans.fandom.com/wiki/Freeze_Spell" TargetMode="External"/><Relationship Id="rId1952" Type="http://schemas.openxmlformats.org/officeDocument/2006/relationships/hyperlink" Target="https://clashofclans.fandom.com/wiki/Lava_Hound/Lava_Pup" TargetMode="External"/><Relationship Id="rId3198" Type="http://schemas.openxmlformats.org/officeDocument/2006/relationships/hyperlink" Target="https://clashofclans.fandom.com/wiki/Giant" TargetMode="External"/><Relationship Id="rId4011" Type="http://schemas.openxmlformats.org/officeDocument/2006/relationships/hyperlink" Target="https://clashofclans.fandom.com/wiki/Lightning_Spell" TargetMode="External"/><Relationship Id="rId37" Type="http://schemas.openxmlformats.org/officeDocument/2006/relationships/hyperlink" Target="https://clashofclans.fandom.com/wiki/Rage_Spell" TargetMode="External"/><Relationship Id="rId1605" Type="http://schemas.openxmlformats.org/officeDocument/2006/relationships/hyperlink" Target="https://clashofclans.fandom.com/wiki/Troops" TargetMode="External"/><Relationship Id="rId1812" Type="http://schemas.openxmlformats.org/officeDocument/2006/relationships/hyperlink" Target="https://clashofclans.fandom.com/wiki/Wizard_Tower" TargetMode="External"/><Relationship Id="rId3058" Type="http://schemas.openxmlformats.org/officeDocument/2006/relationships/hyperlink" Target="https://clashofclans.fandom.com/wiki/Air_Defense" TargetMode="External"/><Relationship Id="rId3265" Type="http://schemas.openxmlformats.org/officeDocument/2006/relationships/hyperlink" Target="https://clashofclans.fandom.com/wiki/Magic_Items" TargetMode="External"/><Relationship Id="rId3472" Type="http://schemas.openxmlformats.org/officeDocument/2006/relationships/hyperlink" Target="https://clashofclans.fandom.com/wiki/Magic_Items" TargetMode="External"/><Relationship Id="rId186" Type="http://schemas.openxmlformats.org/officeDocument/2006/relationships/hyperlink" Target="https://clashofclans.fandom.com/wiki/Archer_Queen" TargetMode="External"/><Relationship Id="rId393" Type="http://schemas.openxmlformats.org/officeDocument/2006/relationships/hyperlink" Target="https://clashofclans.fandom.com/wiki/Army_Camp/Home_Village" TargetMode="External"/><Relationship Id="rId2074" Type="http://schemas.openxmlformats.org/officeDocument/2006/relationships/hyperlink" Target="https://clashofclans.fandom.com/wiki/Witch/Skeleton" TargetMode="External"/><Relationship Id="rId2281" Type="http://schemas.openxmlformats.org/officeDocument/2006/relationships/hyperlink" Target="https://clashofclans.fandom.com/wiki/Resources" TargetMode="External"/><Relationship Id="rId3125" Type="http://schemas.openxmlformats.org/officeDocument/2006/relationships/hyperlink" Target="https://clashofclans.fandom.com/wiki/Giant" TargetMode="External"/><Relationship Id="rId3332" Type="http://schemas.openxmlformats.org/officeDocument/2006/relationships/hyperlink" Target="https://clashofclans.fandom.com/wiki/Defensive_Buildings" TargetMode="External"/><Relationship Id="rId3777" Type="http://schemas.openxmlformats.org/officeDocument/2006/relationships/hyperlink" Target="https://clashofclans.fandom.com/wiki/Traps/Home_Village" TargetMode="External"/><Relationship Id="rId3984" Type="http://schemas.openxmlformats.org/officeDocument/2006/relationships/hyperlink" Target="https://clashofclans.fandom.com/wiki/Mortar" TargetMode="External"/><Relationship Id="rId253" Type="http://schemas.openxmlformats.org/officeDocument/2006/relationships/hyperlink" Target="https://clashofclans.fandom.com/wiki/Builder%27s_Hut" TargetMode="External"/><Relationship Id="rId460" Type="http://schemas.openxmlformats.org/officeDocument/2006/relationships/hyperlink" Target="https://clashofclans.fandom.com/wiki/Army" TargetMode="External"/><Relationship Id="rId698" Type="http://schemas.openxmlformats.org/officeDocument/2006/relationships/hyperlink" Target="https://clashofclans.fandom.com/wiki/Clan_Castle" TargetMode="External"/><Relationship Id="rId1090" Type="http://schemas.openxmlformats.org/officeDocument/2006/relationships/hyperlink" Target="https://clashofclans.fandom.com/wiki/Clan_Castle" TargetMode="External"/><Relationship Id="rId2141" Type="http://schemas.openxmlformats.org/officeDocument/2006/relationships/hyperlink" Target="https://clashofclans.fandom.com/wiki/Barbarian" TargetMode="External"/><Relationship Id="rId2379" Type="http://schemas.openxmlformats.org/officeDocument/2006/relationships/hyperlink" Target="https://clashofclans.fandom.com/wiki/Defensive_Buildings" TargetMode="External"/><Relationship Id="rId2586" Type="http://schemas.openxmlformats.org/officeDocument/2006/relationships/image" Target="media/image199.png"/><Relationship Id="rId2793" Type="http://schemas.openxmlformats.org/officeDocument/2006/relationships/hyperlink" Target="https://clashofclans.fandom.com/wiki/Wall_Wrecker" TargetMode="External"/><Relationship Id="rId3637" Type="http://schemas.openxmlformats.org/officeDocument/2006/relationships/hyperlink" Target="https://clashofclans.fandom.com/wiki/Troops" TargetMode="External"/><Relationship Id="rId3844" Type="http://schemas.openxmlformats.org/officeDocument/2006/relationships/hyperlink" Target="https://clashofclans.fandom.com/wiki/Healer" TargetMode="External"/><Relationship Id="rId113" Type="http://schemas.openxmlformats.org/officeDocument/2006/relationships/hyperlink" Target="https://clashofclans.fandom.com/wiki/Barbarian_King_Altar" TargetMode="External"/><Relationship Id="rId320" Type="http://schemas.openxmlformats.org/officeDocument/2006/relationships/hyperlink" Target="https://clashofclans.fandom.com/wiki/Barracks" TargetMode="External"/><Relationship Id="rId558" Type="http://schemas.openxmlformats.org/officeDocument/2006/relationships/hyperlink" Target="https://clashofclans.fandom.com/wiki/Gold_Mine" TargetMode="External"/><Relationship Id="rId765" Type="http://schemas.openxmlformats.org/officeDocument/2006/relationships/hyperlink" Target="https://clashofclans.fandom.com/wiki/Army" TargetMode="External"/><Relationship Id="rId972" Type="http://schemas.openxmlformats.org/officeDocument/2006/relationships/hyperlink" Target="https://clashofclans.fandom.com/wiki/Resources" TargetMode="External"/><Relationship Id="rId1188" Type="http://schemas.openxmlformats.org/officeDocument/2006/relationships/hyperlink" Target="https://clashofclans.fandom.com/wiki/Wizard" TargetMode="External"/><Relationship Id="rId1395" Type="http://schemas.openxmlformats.org/officeDocument/2006/relationships/hyperlink" Target="https://clashofclans.fandom.com/wiki/Air_Bomb" TargetMode="External"/><Relationship Id="rId2001" Type="http://schemas.openxmlformats.org/officeDocument/2006/relationships/hyperlink" Target="https://clashofclans.fandom.com/wiki/Inferno_Tower" TargetMode="External"/><Relationship Id="rId2239" Type="http://schemas.openxmlformats.org/officeDocument/2006/relationships/hyperlink" Target="https://clashofclans.fandom.com/wiki/Resources" TargetMode="External"/><Relationship Id="rId2446" Type="http://schemas.openxmlformats.org/officeDocument/2006/relationships/hyperlink" Target="https://clashofclans.fandom.com/wiki/Army_Camp" TargetMode="External"/><Relationship Id="rId2653" Type="http://schemas.openxmlformats.org/officeDocument/2006/relationships/hyperlink" Target="https://clashofclans.fandom.com/wiki/Earthquake_Spell" TargetMode="External"/><Relationship Id="rId2860" Type="http://schemas.openxmlformats.org/officeDocument/2006/relationships/image" Target="media/image243.png"/><Relationship Id="rId3704" Type="http://schemas.openxmlformats.org/officeDocument/2006/relationships/hyperlink" Target="https://clashofclans.fandom.com/wiki/Grand_Warden" TargetMode="External"/><Relationship Id="rId418" Type="http://schemas.openxmlformats.org/officeDocument/2006/relationships/hyperlink" Target="https://clashofclans.fandom.com/wiki/Clan_Castle" TargetMode="External"/><Relationship Id="rId625" Type="http://schemas.openxmlformats.org/officeDocument/2006/relationships/hyperlink" Target="https://clashofclans.fandom.com/wiki/Spring_Trap" TargetMode="External"/><Relationship Id="rId832" Type="http://schemas.openxmlformats.org/officeDocument/2006/relationships/hyperlink" Target="https://clashofclans.fandom.com/wiki/Archer_Tower" TargetMode="External"/><Relationship Id="rId1048" Type="http://schemas.openxmlformats.org/officeDocument/2006/relationships/hyperlink" Target="https://clashofclans.fandom.com/wiki/Army" TargetMode="External"/><Relationship Id="rId1255" Type="http://schemas.openxmlformats.org/officeDocument/2006/relationships/hyperlink" Target="https://clashofclans.fandom.com/wiki/Army_Camp" TargetMode="External"/><Relationship Id="rId1462" Type="http://schemas.openxmlformats.org/officeDocument/2006/relationships/hyperlink" Target="https://clashofclans.fandom.com/wiki/Clone_Spell" TargetMode="External"/><Relationship Id="rId2306" Type="http://schemas.openxmlformats.org/officeDocument/2006/relationships/hyperlink" Target="https://clashofclans.fandom.com/wiki/Town_Hall" TargetMode="External"/><Relationship Id="rId2513" Type="http://schemas.openxmlformats.org/officeDocument/2006/relationships/hyperlink" Target="https://clashofclans.fandom.com/wiki/Gold_Storage" TargetMode="External"/><Relationship Id="rId2958" Type="http://schemas.openxmlformats.org/officeDocument/2006/relationships/hyperlink" Target="https://clashofclans.fandom.com/wiki/Wizard_Tower" TargetMode="External"/><Relationship Id="rId3911" Type="http://schemas.openxmlformats.org/officeDocument/2006/relationships/hyperlink" Target="https://clashofclans.fandom.com/wiki/Defensive_Buildings" TargetMode="External"/><Relationship Id="rId1115" Type="http://schemas.openxmlformats.org/officeDocument/2006/relationships/hyperlink" Target="https://clashofclans.fandom.com/wiki/Trophies" TargetMode="External"/><Relationship Id="rId1322" Type="http://schemas.openxmlformats.org/officeDocument/2006/relationships/hyperlink" Target="https://clashofclans.fandom.com/wiki/Balloon" TargetMode="External"/><Relationship Id="rId1767" Type="http://schemas.openxmlformats.org/officeDocument/2006/relationships/hyperlink" Target="https://clashofclans.fandom.com/wiki/Dark_Barracks" TargetMode="External"/><Relationship Id="rId1974" Type="http://schemas.openxmlformats.org/officeDocument/2006/relationships/hyperlink" Target="https://clashofclans.fandom.com/wiki/Defensive_Buildings" TargetMode="External"/><Relationship Id="rId2720" Type="http://schemas.openxmlformats.org/officeDocument/2006/relationships/hyperlink" Target="https://clashofclans.fandom.com/wiki/Defensive_Buildings" TargetMode="External"/><Relationship Id="rId2818" Type="http://schemas.openxmlformats.org/officeDocument/2006/relationships/hyperlink" Target="https://clashofclans.fandom.com/wiki/Dragon" TargetMode="External"/><Relationship Id="rId59" Type="http://schemas.openxmlformats.org/officeDocument/2006/relationships/hyperlink" Target="https://clashofclans.fandom.com/wiki/Freeze_Spell" TargetMode="External"/><Relationship Id="rId1627" Type="http://schemas.openxmlformats.org/officeDocument/2006/relationships/hyperlink" Target="https://clashofclans.fandom.com/wiki/Skeleton_Trap" TargetMode="External"/><Relationship Id="rId1834" Type="http://schemas.openxmlformats.org/officeDocument/2006/relationships/hyperlink" Target="https://clashofclans.fandom.com/wiki/Troops" TargetMode="External"/><Relationship Id="rId3287" Type="http://schemas.openxmlformats.org/officeDocument/2006/relationships/hyperlink" Target="https://clashofclans.fandom.com/wiki/Defensive_Buildings" TargetMode="External"/><Relationship Id="rId4033" Type="http://schemas.openxmlformats.org/officeDocument/2006/relationships/hyperlink" Target="https://clashofclans.fandom.com/wiki/Resources" TargetMode="External"/><Relationship Id="rId2096" Type="http://schemas.openxmlformats.org/officeDocument/2006/relationships/hyperlink" Target="https://clashofclans.fandom.com/wiki/Eagle_Artillery" TargetMode="External"/><Relationship Id="rId3494" Type="http://schemas.openxmlformats.org/officeDocument/2006/relationships/hyperlink" Target="https://clashofclans.fandom.com/wiki/Troops" TargetMode="External"/><Relationship Id="rId3799" Type="http://schemas.openxmlformats.org/officeDocument/2006/relationships/hyperlink" Target="https://clashofclans.fandom.com/wiki/Experience" TargetMode="External"/><Relationship Id="rId1901" Type="http://schemas.openxmlformats.org/officeDocument/2006/relationships/hyperlink" Target="https://clashofclans.fandom.com/wiki/Dark_Barracks" TargetMode="External"/><Relationship Id="rId3147" Type="http://schemas.openxmlformats.org/officeDocument/2006/relationships/hyperlink" Target="https://clashofclans.fandom.com/wiki/Defensive_Buildings" TargetMode="External"/><Relationship Id="rId3354" Type="http://schemas.openxmlformats.org/officeDocument/2006/relationships/hyperlink" Target="https://clashofclans.fandom.com/wiki/Town_Hall" TargetMode="External"/><Relationship Id="rId3561" Type="http://schemas.openxmlformats.org/officeDocument/2006/relationships/hyperlink" Target="https://clashofclans.fandom.com/wiki/Goblin" TargetMode="External"/><Relationship Id="rId3659" Type="http://schemas.openxmlformats.org/officeDocument/2006/relationships/hyperlink" Target="https://clashofclans.fandom.com/wiki/Builder%27s_Hut" TargetMode="External"/><Relationship Id="rId275" Type="http://schemas.openxmlformats.org/officeDocument/2006/relationships/hyperlink" Target="https://clashofclans.fandom.com/wiki/Goblin" TargetMode="External"/><Relationship Id="rId482" Type="http://schemas.openxmlformats.org/officeDocument/2006/relationships/hyperlink" Target="https://clashofclans.fandom.com/wiki/Army" TargetMode="External"/><Relationship Id="rId2163" Type="http://schemas.openxmlformats.org/officeDocument/2006/relationships/image" Target="media/image185.png"/><Relationship Id="rId2370" Type="http://schemas.openxmlformats.org/officeDocument/2006/relationships/hyperlink" Target="https://clashofclans.fandom.com/wiki/Spell_Factory" TargetMode="External"/><Relationship Id="rId3007" Type="http://schemas.openxmlformats.org/officeDocument/2006/relationships/hyperlink" Target="https://clashofclans.fandom.com/wiki/Multi_Mortar" TargetMode="External"/><Relationship Id="rId3214" Type="http://schemas.openxmlformats.org/officeDocument/2006/relationships/hyperlink" Target="https://clashofclans.fandom.com/wiki/Air_Bomb" TargetMode="External"/><Relationship Id="rId3421" Type="http://schemas.openxmlformats.org/officeDocument/2006/relationships/hyperlink" Target="https://clashofclans.fandom.com/wiki/Resources" TargetMode="External"/><Relationship Id="rId3866" Type="http://schemas.openxmlformats.org/officeDocument/2006/relationships/hyperlink" Target="https://clashofclans.fandom.com/wiki/Achievements" TargetMode="External"/><Relationship Id="rId135" Type="http://schemas.openxmlformats.org/officeDocument/2006/relationships/hyperlink" Target="https://clashofclans.fandom.com/wiki/Grand_Warden" TargetMode="External"/><Relationship Id="rId342" Type="http://schemas.openxmlformats.org/officeDocument/2006/relationships/hyperlink" Target="https://clashofclans.fandom.com/wiki/Mortar" TargetMode="External"/><Relationship Id="rId787" Type="http://schemas.openxmlformats.org/officeDocument/2006/relationships/hyperlink" Target="https://clashofclans.fandom.com/wiki/Air_Defense" TargetMode="External"/><Relationship Id="rId994" Type="http://schemas.openxmlformats.org/officeDocument/2006/relationships/hyperlink" Target="https://clashofclans.fandom.com/wiki/Balloon" TargetMode="External"/><Relationship Id="rId2023" Type="http://schemas.openxmlformats.org/officeDocument/2006/relationships/hyperlink" Target="https://clashofclans.fandom.com/wiki/Wizard" TargetMode="External"/><Relationship Id="rId2230" Type="http://schemas.openxmlformats.org/officeDocument/2006/relationships/hyperlink" Target="https://clashofclans.fandom.com/wiki/Spell_Factory" TargetMode="External"/><Relationship Id="rId2468" Type="http://schemas.openxmlformats.org/officeDocument/2006/relationships/hyperlink" Target="https://clashofclans.fandom.com/wiki/Dark_Spell_Factory" TargetMode="External"/><Relationship Id="rId2675" Type="http://schemas.openxmlformats.org/officeDocument/2006/relationships/hyperlink" Target="https://clashofclans.fandom.com/wiki/Buildings" TargetMode="External"/><Relationship Id="rId2882" Type="http://schemas.openxmlformats.org/officeDocument/2006/relationships/hyperlink" Target="https://clashofclans.fandom.com/wiki/Double_Cannon" TargetMode="External"/><Relationship Id="rId3519" Type="http://schemas.openxmlformats.org/officeDocument/2006/relationships/hyperlink" Target="https://clashofclans.fandom.com/wiki/Experience" TargetMode="External"/><Relationship Id="rId3726" Type="http://schemas.openxmlformats.org/officeDocument/2006/relationships/hyperlink" Target="https://clashofclans.fandom.com/wiki/Magic_Items" TargetMode="External"/><Relationship Id="rId3933" Type="http://schemas.openxmlformats.org/officeDocument/2006/relationships/hyperlink" Target="https://clashofclans.fandom.com/wiki/Troops" TargetMode="External"/><Relationship Id="rId202" Type="http://schemas.openxmlformats.org/officeDocument/2006/relationships/hyperlink" Target="https://clashofclans.fandom.com/wiki/Wizard" TargetMode="External"/><Relationship Id="rId647" Type="http://schemas.openxmlformats.org/officeDocument/2006/relationships/hyperlink" Target="https://clashofclans.fandom.com/wiki/Walls/Home_Village" TargetMode="External"/><Relationship Id="rId854" Type="http://schemas.openxmlformats.org/officeDocument/2006/relationships/hyperlink" Target="https://clashofclans.fandom.com/wiki/Wizard" TargetMode="External"/><Relationship Id="rId1277" Type="http://schemas.openxmlformats.org/officeDocument/2006/relationships/image" Target="media/image123.png"/><Relationship Id="rId1484" Type="http://schemas.openxmlformats.org/officeDocument/2006/relationships/hyperlink" Target="https://clashofclans.fandom.com/wiki/Laboratory" TargetMode="External"/><Relationship Id="rId1691" Type="http://schemas.openxmlformats.org/officeDocument/2006/relationships/hyperlink" Target="https://clashofclans.fandom.com/wiki/Dark_Barracks" TargetMode="External"/><Relationship Id="rId2328" Type="http://schemas.openxmlformats.org/officeDocument/2006/relationships/hyperlink" Target="https://clashofclans.fandom.com/wiki/Wall" TargetMode="External"/><Relationship Id="rId2535" Type="http://schemas.openxmlformats.org/officeDocument/2006/relationships/hyperlink" Target="https://clashofclans.fandom.com/wiki/Dark_Spell_Factory" TargetMode="External"/><Relationship Id="rId2742" Type="http://schemas.openxmlformats.org/officeDocument/2006/relationships/hyperlink" Target="https://clashofclans.fandom.com/wiki/Miner" TargetMode="External"/><Relationship Id="rId507" Type="http://schemas.openxmlformats.org/officeDocument/2006/relationships/hyperlink" Target="https://clashofclans.fandom.com/wiki/Barracks" TargetMode="External"/><Relationship Id="rId714" Type="http://schemas.openxmlformats.org/officeDocument/2006/relationships/hyperlink" Target="https://clashofclans.fandom.com/wiki/Walls/Home_Village" TargetMode="External"/><Relationship Id="rId921" Type="http://schemas.openxmlformats.org/officeDocument/2006/relationships/hyperlink" Target="https://clashofclans.fandom.com/wiki/Attack_Strategies" TargetMode="External"/><Relationship Id="rId1137" Type="http://schemas.openxmlformats.org/officeDocument/2006/relationships/hyperlink" Target="https://clashofclans.fandom.com/wiki/Supercell" TargetMode="External"/><Relationship Id="rId1344" Type="http://schemas.openxmlformats.org/officeDocument/2006/relationships/hyperlink" Target="https://clashofclans.fandom.com/wiki/Mega_Tesla" TargetMode="External"/><Relationship Id="rId1551" Type="http://schemas.openxmlformats.org/officeDocument/2006/relationships/hyperlink" Target="https://clashofclans.fandom.com/wiki/Clan_Castle" TargetMode="External"/><Relationship Id="rId1789" Type="http://schemas.openxmlformats.org/officeDocument/2006/relationships/hyperlink" Target="https://clashofclans.fandom.com/wiki/Defensive_Buildings" TargetMode="External"/><Relationship Id="rId1996" Type="http://schemas.openxmlformats.org/officeDocument/2006/relationships/hyperlink" Target="https://clashofclans.fandom.com/wiki/Air_Defense" TargetMode="External"/><Relationship Id="rId2602" Type="http://schemas.openxmlformats.org/officeDocument/2006/relationships/hyperlink" Target="https://clashofclans.fandom.com/wiki/Troops" TargetMode="External"/><Relationship Id="rId4055" Type="http://schemas.openxmlformats.org/officeDocument/2006/relationships/hyperlink" Target="https://clashofclans.fandom.com/wiki/Resources" TargetMode="External"/><Relationship Id="rId50" Type="http://schemas.openxmlformats.org/officeDocument/2006/relationships/hyperlink" Target="https://clashofclans.fandom.com/wiki/Barbarian_King" TargetMode="External"/><Relationship Id="rId1204" Type="http://schemas.openxmlformats.org/officeDocument/2006/relationships/hyperlink" Target="https://clashofclans.fandom.com/wiki/Rage_Spell" TargetMode="External"/><Relationship Id="rId1411" Type="http://schemas.openxmlformats.org/officeDocument/2006/relationships/hyperlink" Target="https://clashofclans.fandom.com/wiki/Air_Bomb" TargetMode="External"/><Relationship Id="rId1649" Type="http://schemas.openxmlformats.org/officeDocument/2006/relationships/hyperlink" Target="https://clashofclans.fandom.com/wiki/P.E.K.K.A" TargetMode="External"/><Relationship Id="rId1856" Type="http://schemas.openxmlformats.org/officeDocument/2006/relationships/hyperlink" Target="https://clashofclans.fandom.com/wiki/Poison_Spell" TargetMode="External"/><Relationship Id="rId2907" Type="http://schemas.openxmlformats.org/officeDocument/2006/relationships/hyperlink" Target="https://clashofclans.fandom.com/wiki/Layouts" TargetMode="External"/><Relationship Id="rId3071" Type="http://schemas.openxmlformats.org/officeDocument/2006/relationships/hyperlink" Target="https://clashofclans.fandom.com/wiki/Magic_Items" TargetMode="External"/><Relationship Id="rId1509" Type="http://schemas.openxmlformats.org/officeDocument/2006/relationships/hyperlink" Target="https://clashofclans.fandom.com/wiki/Troops" TargetMode="External"/><Relationship Id="rId1716" Type="http://schemas.openxmlformats.org/officeDocument/2006/relationships/hyperlink" Target="https://clashofclans.fandom.com/wiki/Troops" TargetMode="External"/><Relationship Id="rId1923" Type="http://schemas.openxmlformats.org/officeDocument/2006/relationships/hyperlink" Target="https://clashofclans.fandom.com/wiki/Traps/Home_Village" TargetMode="External"/><Relationship Id="rId3169" Type="http://schemas.openxmlformats.org/officeDocument/2006/relationships/image" Target="media/image297.png"/><Relationship Id="rId3376" Type="http://schemas.openxmlformats.org/officeDocument/2006/relationships/hyperlink" Target="https://clashofclans.fandom.com/wiki/Town_Hall" TargetMode="External"/><Relationship Id="rId3583" Type="http://schemas.openxmlformats.org/officeDocument/2006/relationships/image" Target="media/image352.png"/><Relationship Id="rId297" Type="http://schemas.openxmlformats.org/officeDocument/2006/relationships/image" Target="media/image28.png"/><Relationship Id="rId2185" Type="http://schemas.openxmlformats.org/officeDocument/2006/relationships/hyperlink" Target="https://clashofclans.fandom.com/wiki/Archer_Queen_Altar" TargetMode="External"/><Relationship Id="rId2392" Type="http://schemas.openxmlformats.org/officeDocument/2006/relationships/hyperlink" Target="https://clashofclans.fandom.com/wiki/Barbarian" TargetMode="External"/><Relationship Id="rId3029" Type="http://schemas.openxmlformats.org/officeDocument/2006/relationships/hyperlink" Target="https://clashofclans.fandom.com/wiki/Archer" TargetMode="External"/><Relationship Id="rId3236" Type="http://schemas.openxmlformats.org/officeDocument/2006/relationships/hyperlink" Target="https://clashofclans.fandom.com/wiki/Walls" TargetMode="External"/><Relationship Id="rId3790" Type="http://schemas.openxmlformats.org/officeDocument/2006/relationships/hyperlink" Target="https://clashofclans.fandom.com/wiki/Builder" TargetMode="External"/><Relationship Id="rId3888" Type="http://schemas.openxmlformats.org/officeDocument/2006/relationships/image" Target="media/image379.png"/><Relationship Id="rId157" Type="http://schemas.openxmlformats.org/officeDocument/2006/relationships/image" Target="media/image15.png"/><Relationship Id="rId364" Type="http://schemas.openxmlformats.org/officeDocument/2006/relationships/hyperlink" Target="https://clashofclans.fandom.com/wiki/Clan_Castle" TargetMode="External"/><Relationship Id="rId2045" Type="http://schemas.openxmlformats.org/officeDocument/2006/relationships/hyperlink" Target="https://clashofclans.fandom.com/wiki/Dark_Barracks" TargetMode="External"/><Relationship Id="rId2697" Type="http://schemas.openxmlformats.org/officeDocument/2006/relationships/hyperlink" Target="https://clashofclans.fandom.com/wiki/Buildings" TargetMode="External"/><Relationship Id="rId3443" Type="http://schemas.openxmlformats.org/officeDocument/2006/relationships/hyperlink" Target="https://clashofclans.fandom.com/wiki/Giant" TargetMode="External"/><Relationship Id="rId3650" Type="http://schemas.openxmlformats.org/officeDocument/2006/relationships/hyperlink" Target="https://clashofclans.fandom.com/wiki/P.E.K.K.A" TargetMode="External"/><Relationship Id="rId3748" Type="http://schemas.openxmlformats.org/officeDocument/2006/relationships/hyperlink" Target="https://clashofclans.fandom.com/wiki/Skeleton" TargetMode="External"/><Relationship Id="rId571" Type="http://schemas.openxmlformats.org/officeDocument/2006/relationships/hyperlink" Target="https://clashofclans.fandom.com/wiki/Giant" TargetMode="External"/><Relationship Id="rId669" Type="http://schemas.openxmlformats.org/officeDocument/2006/relationships/hyperlink" Target="https://clashofclans.fandom.com/wiki/Giant" TargetMode="External"/><Relationship Id="rId876" Type="http://schemas.openxmlformats.org/officeDocument/2006/relationships/hyperlink" Target="https://clashofclans.fandom.com/wiki/Skeleton_Spell" TargetMode="External"/><Relationship Id="rId1299" Type="http://schemas.openxmlformats.org/officeDocument/2006/relationships/hyperlink" Target="https://clashofclans.fandom.com/wiki/Golem" TargetMode="External"/><Relationship Id="rId2252" Type="http://schemas.openxmlformats.org/officeDocument/2006/relationships/hyperlink" Target="https://clashofclans.fandom.com/wiki/Heroes" TargetMode="External"/><Relationship Id="rId2557" Type="http://schemas.openxmlformats.org/officeDocument/2006/relationships/hyperlink" Target="https://clashofclans.fandom.com/wiki/Rage_Spell" TargetMode="External"/><Relationship Id="rId3303" Type="http://schemas.openxmlformats.org/officeDocument/2006/relationships/hyperlink" Target="https://clashofclans.fandom.com/wiki/Category:Air_Troops" TargetMode="External"/><Relationship Id="rId3510" Type="http://schemas.openxmlformats.org/officeDocument/2006/relationships/hyperlink" Target="https://clashofclans.fandom.com/wiki/Magic_Items" TargetMode="External"/><Relationship Id="rId3608" Type="http://schemas.openxmlformats.org/officeDocument/2006/relationships/hyperlink" Target="https://clashofclans.fandom.com/wiki/Builder%27s_Hut" TargetMode="External"/><Relationship Id="rId3955" Type="http://schemas.openxmlformats.org/officeDocument/2006/relationships/hyperlink" Target="https://clashofclans.fandom.com/wiki/Achievements" TargetMode="External"/><Relationship Id="rId224" Type="http://schemas.openxmlformats.org/officeDocument/2006/relationships/image" Target="media/image21.png"/><Relationship Id="rId431" Type="http://schemas.openxmlformats.org/officeDocument/2006/relationships/hyperlink" Target="https://clashofclans.fandom.com/wiki/Troops" TargetMode="External"/><Relationship Id="rId529" Type="http://schemas.openxmlformats.org/officeDocument/2006/relationships/hyperlink" Target="https://clashofclans.fandom.com/wiki/Barbarian" TargetMode="External"/><Relationship Id="rId736" Type="http://schemas.openxmlformats.org/officeDocument/2006/relationships/image" Target="media/image67.png"/><Relationship Id="rId1061" Type="http://schemas.openxmlformats.org/officeDocument/2006/relationships/hyperlink" Target="https://clashofclans.fandom.com/wiki/Heroes" TargetMode="External"/><Relationship Id="rId1159" Type="http://schemas.openxmlformats.org/officeDocument/2006/relationships/hyperlink" Target="https://clashofclans.fandom.com/wiki/Barracks" TargetMode="External"/><Relationship Id="rId1366" Type="http://schemas.openxmlformats.org/officeDocument/2006/relationships/hyperlink" Target="https://clashofclans.fandom.com/wiki/Resources" TargetMode="External"/><Relationship Id="rId2112" Type="http://schemas.openxmlformats.org/officeDocument/2006/relationships/hyperlink" Target="https://clashofclans.fandom.com/wiki/Laboratory" TargetMode="External"/><Relationship Id="rId2417" Type="http://schemas.openxmlformats.org/officeDocument/2006/relationships/hyperlink" Target="https://clashofclans.fandom.com/wiki/Troops" TargetMode="External"/><Relationship Id="rId2764" Type="http://schemas.openxmlformats.org/officeDocument/2006/relationships/hyperlink" Target="https://clashofclans.fandom.com/wiki/Elixir" TargetMode="External"/><Relationship Id="rId2971" Type="http://schemas.openxmlformats.org/officeDocument/2006/relationships/hyperlink" Target="https://clashofclans.fandom.com/wiki/Builder%27s_Hut" TargetMode="External"/><Relationship Id="rId3815" Type="http://schemas.openxmlformats.org/officeDocument/2006/relationships/hyperlink" Target="https://clashofclans.fandom.com/wiki/Magic_Items" TargetMode="External"/><Relationship Id="rId943" Type="http://schemas.openxmlformats.org/officeDocument/2006/relationships/hyperlink" Target="https://clashofclans.fandom.com/wiki/Giant" TargetMode="External"/><Relationship Id="rId1019" Type="http://schemas.openxmlformats.org/officeDocument/2006/relationships/hyperlink" Target="https://clashofclans.fandom.com/wiki/Air_Defense" TargetMode="External"/><Relationship Id="rId1573" Type="http://schemas.openxmlformats.org/officeDocument/2006/relationships/hyperlink" Target="https://clashofclans.fandom.com/wiki/Spring_Trap/Home_Village" TargetMode="External"/><Relationship Id="rId1780" Type="http://schemas.openxmlformats.org/officeDocument/2006/relationships/image" Target="media/image160.png"/><Relationship Id="rId1878" Type="http://schemas.openxmlformats.org/officeDocument/2006/relationships/hyperlink" Target="https://clashofclans.fandom.com/wiki/Clone_Spell" TargetMode="External"/><Relationship Id="rId2624" Type="http://schemas.openxmlformats.org/officeDocument/2006/relationships/hyperlink" Target="https://clashofclans.fandom.com/wiki/Air_Defense" TargetMode="External"/><Relationship Id="rId2831" Type="http://schemas.openxmlformats.org/officeDocument/2006/relationships/hyperlink" Target="https://clashofclans.fandom.com/wiki/Town_Hall" TargetMode="External"/><Relationship Id="rId2929" Type="http://schemas.openxmlformats.org/officeDocument/2006/relationships/hyperlink" Target="https://clashofclans.fandom.com/wiki/Archer" TargetMode="External"/><Relationship Id="rId72" Type="http://schemas.openxmlformats.org/officeDocument/2006/relationships/image" Target="media/image6.png"/><Relationship Id="rId803" Type="http://schemas.openxmlformats.org/officeDocument/2006/relationships/hyperlink" Target="https://clashofclans.fandom.com/wiki/Air_Defense" TargetMode="External"/><Relationship Id="rId1226" Type="http://schemas.openxmlformats.org/officeDocument/2006/relationships/image" Target="media/image120.png"/><Relationship Id="rId1433" Type="http://schemas.openxmlformats.org/officeDocument/2006/relationships/hyperlink" Target="https://clashofclans.fandom.com/wiki/Lava_Hound" TargetMode="External"/><Relationship Id="rId1640" Type="http://schemas.openxmlformats.org/officeDocument/2006/relationships/hyperlink" Target="https://clashofclans.fandom.com/wiki/Troops" TargetMode="External"/><Relationship Id="rId1738" Type="http://schemas.openxmlformats.org/officeDocument/2006/relationships/hyperlink" Target="https://clashofclans.fandom.com/wiki/Golem/Golemite" TargetMode="External"/><Relationship Id="rId3093" Type="http://schemas.openxmlformats.org/officeDocument/2006/relationships/hyperlink" Target="https://clashofclans.fandom.com/wiki/Category:Air_Troops" TargetMode="External"/><Relationship Id="rId1500" Type="http://schemas.openxmlformats.org/officeDocument/2006/relationships/hyperlink" Target="https://clashofclans.fandom.com/wiki/Defensive_Buildings" TargetMode="External"/><Relationship Id="rId1945" Type="http://schemas.openxmlformats.org/officeDocument/2006/relationships/hyperlink" Target="https://clashofclans.fandom.com/wiki/Lava_Hound/Lava_Pup" TargetMode="External"/><Relationship Id="rId3160" Type="http://schemas.openxmlformats.org/officeDocument/2006/relationships/hyperlink" Target="https://clashofclans.fandom.com/wiki/Magic_Items" TargetMode="External"/><Relationship Id="rId3398" Type="http://schemas.openxmlformats.org/officeDocument/2006/relationships/hyperlink" Target="https://clashofclans.fandom.com/wiki/Earthquake_Spell" TargetMode="External"/><Relationship Id="rId4004" Type="http://schemas.openxmlformats.org/officeDocument/2006/relationships/hyperlink" Target="https://clashofclans.fandom.com/wiki/Troops" TargetMode="External"/><Relationship Id="rId1805" Type="http://schemas.openxmlformats.org/officeDocument/2006/relationships/hyperlink" Target="https://clashofclans.fandom.com/wiki/Spring_Trap" TargetMode="External"/><Relationship Id="rId3020" Type="http://schemas.openxmlformats.org/officeDocument/2006/relationships/hyperlink" Target="https://clashofclans.fandom.com/wiki/Archer" TargetMode="External"/><Relationship Id="rId3258" Type="http://schemas.openxmlformats.org/officeDocument/2006/relationships/hyperlink" Target="https://clashofclans.fandom.com/wiki/Wizard" TargetMode="External"/><Relationship Id="rId3465" Type="http://schemas.openxmlformats.org/officeDocument/2006/relationships/hyperlink" Target="https://clashofclans.fandom.com/wiki/Magic_Items" TargetMode="External"/><Relationship Id="rId3672" Type="http://schemas.openxmlformats.org/officeDocument/2006/relationships/hyperlink" Target="https://clashofclans.fandom.com/wiki/Experience" TargetMode="External"/><Relationship Id="rId179" Type="http://schemas.openxmlformats.org/officeDocument/2006/relationships/hyperlink" Target="https://clashofclans.fandom.com/wiki/Barbarian_King" TargetMode="External"/><Relationship Id="rId386" Type="http://schemas.openxmlformats.org/officeDocument/2006/relationships/hyperlink" Target="https://clashofclans.fandom.com/wiki/Miner" TargetMode="External"/><Relationship Id="rId593" Type="http://schemas.openxmlformats.org/officeDocument/2006/relationships/hyperlink" Target="https://clashofclans.fandom.com/wiki/Town_Hall" TargetMode="External"/><Relationship Id="rId2067" Type="http://schemas.openxmlformats.org/officeDocument/2006/relationships/hyperlink" Target="https://clashofclans.fandom.com/wiki/Clone_Spell" TargetMode="External"/><Relationship Id="rId2274" Type="http://schemas.openxmlformats.org/officeDocument/2006/relationships/hyperlink" Target="https://clashofclans.fandom.com/wiki/Laboratory" TargetMode="External"/><Relationship Id="rId2481" Type="http://schemas.openxmlformats.org/officeDocument/2006/relationships/hyperlink" Target="https://clashofclans.fandom.com/wiki/Troops" TargetMode="External"/><Relationship Id="rId3118" Type="http://schemas.openxmlformats.org/officeDocument/2006/relationships/hyperlink" Target="https://clashofclans.fandom.com/wiki/Defensive_Buildings" TargetMode="External"/><Relationship Id="rId3325" Type="http://schemas.openxmlformats.org/officeDocument/2006/relationships/hyperlink" Target="https://clashofclans.fandom.com/wiki/Category:Air_Troops" TargetMode="External"/><Relationship Id="rId3532" Type="http://schemas.openxmlformats.org/officeDocument/2006/relationships/hyperlink" Target="https://clashofclans.fandom.com/wiki/Heroes" TargetMode="External"/><Relationship Id="rId3977" Type="http://schemas.openxmlformats.org/officeDocument/2006/relationships/hyperlink" Target="https://clashofclans.fandom.com/wiki/Town_Hall" TargetMode="External"/><Relationship Id="rId246" Type="http://schemas.openxmlformats.org/officeDocument/2006/relationships/hyperlink" Target="https://clashofclans.fandom.com/wiki/Hidden_Tesla" TargetMode="External"/><Relationship Id="rId453" Type="http://schemas.openxmlformats.org/officeDocument/2006/relationships/hyperlink" Target="https://clashofclans.fandom.com/wiki/Army" TargetMode="External"/><Relationship Id="rId660" Type="http://schemas.openxmlformats.org/officeDocument/2006/relationships/hyperlink" Target="https://clashofclans.fandom.com/wiki/Troops" TargetMode="External"/><Relationship Id="rId898" Type="http://schemas.openxmlformats.org/officeDocument/2006/relationships/hyperlink" Target="https://clashofclans.fandom.com/wiki/Walls/Home_Village" TargetMode="External"/><Relationship Id="rId1083" Type="http://schemas.openxmlformats.org/officeDocument/2006/relationships/image" Target="media/image106.png"/><Relationship Id="rId1290" Type="http://schemas.openxmlformats.org/officeDocument/2006/relationships/hyperlink" Target="https://clashofclans.fandom.com/wiki/Army" TargetMode="External"/><Relationship Id="rId2134" Type="http://schemas.openxmlformats.org/officeDocument/2006/relationships/hyperlink" Target="https://clashofclans.fandom.com/wiki/Giga_Tesla" TargetMode="External"/><Relationship Id="rId2341" Type="http://schemas.openxmlformats.org/officeDocument/2006/relationships/hyperlink" Target="https://clashofclans.fandom.com/wiki/Wall_Breaker" TargetMode="External"/><Relationship Id="rId2579" Type="http://schemas.openxmlformats.org/officeDocument/2006/relationships/hyperlink" Target="https://clashofclans.fandom.com/wiki/Dark_Spell_Factory" TargetMode="External"/><Relationship Id="rId2786" Type="http://schemas.openxmlformats.org/officeDocument/2006/relationships/image" Target="media/image221.png"/><Relationship Id="rId2993" Type="http://schemas.openxmlformats.org/officeDocument/2006/relationships/image" Target="media/image274.png"/><Relationship Id="rId3837" Type="http://schemas.openxmlformats.org/officeDocument/2006/relationships/hyperlink" Target="https://clashofclans.fandom.com/wiki/Mortar" TargetMode="External"/><Relationship Id="rId106" Type="http://schemas.openxmlformats.org/officeDocument/2006/relationships/hyperlink" Target="https://clashofclans.fandom.com/wiki/Barbarian" TargetMode="External"/><Relationship Id="rId313" Type="http://schemas.openxmlformats.org/officeDocument/2006/relationships/image" Target="media/image38.png"/><Relationship Id="rId758" Type="http://schemas.openxmlformats.org/officeDocument/2006/relationships/image" Target="media/image84.png"/><Relationship Id="rId965" Type="http://schemas.openxmlformats.org/officeDocument/2006/relationships/hyperlink" Target="https://clashofclans.fandom.com/wiki/Witch" TargetMode="External"/><Relationship Id="rId1150" Type="http://schemas.openxmlformats.org/officeDocument/2006/relationships/hyperlink" Target="https://clashofclans.fandom.com/wiki/Wall_Breaker" TargetMode="External"/><Relationship Id="rId1388" Type="http://schemas.openxmlformats.org/officeDocument/2006/relationships/hyperlink" Target="https://clashofclans.fandom.com/wiki/Dark_Elixir_Troops" TargetMode="External"/><Relationship Id="rId1595" Type="http://schemas.openxmlformats.org/officeDocument/2006/relationships/hyperlink" Target="https://clashofclans.fandom.com/wiki/Defensive_Buildings" TargetMode="External"/><Relationship Id="rId2439" Type="http://schemas.openxmlformats.org/officeDocument/2006/relationships/hyperlink" Target="https://clashofclans.fandom.com/wiki/Skeleton" TargetMode="External"/><Relationship Id="rId2646" Type="http://schemas.openxmlformats.org/officeDocument/2006/relationships/image" Target="media/image208.png"/><Relationship Id="rId2853" Type="http://schemas.openxmlformats.org/officeDocument/2006/relationships/hyperlink" Target="https://clashofclans.fandom.com/wiki/Air_Sweeper" TargetMode="External"/><Relationship Id="rId3904" Type="http://schemas.openxmlformats.org/officeDocument/2006/relationships/hyperlink" Target="https://clashofclans.fandom.com/wiki/X-Bow" TargetMode="External"/><Relationship Id="rId94" Type="http://schemas.openxmlformats.org/officeDocument/2006/relationships/hyperlink" Target="https://clashofclans.fandom.com/wiki/Laboratory" TargetMode="External"/><Relationship Id="rId520" Type="http://schemas.openxmlformats.org/officeDocument/2006/relationships/image" Target="media/image58.png"/><Relationship Id="rId618" Type="http://schemas.openxmlformats.org/officeDocument/2006/relationships/hyperlink" Target="https://clashofclans.fandom.com/wiki/Single_Player_Campaign" TargetMode="External"/><Relationship Id="rId825" Type="http://schemas.openxmlformats.org/officeDocument/2006/relationships/hyperlink" Target="https://clashofclans.fandom.com/wiki/Haste_Spell" TargetMode="External"/><Relationship Id="rId1248" Type="http://schemas.openxmlformats.org/officeDocument/2006/relationships/hyperlink" Target="https://clashofclans.fandom.com/wiki/Army" TargetMode="External"/><Relationship Id="rId1455" Type="http://schemas.openxmlformats.org/officeDocument/2006/relationships/hyperlink" Target="https://clashofclans.fandom.com/wiki/Baby_Dragon" TargetMode="External"/><Relationship Id="rId1662" Type="http://schemas.openxmlformats.org/officeDocument/2006/relationships/hyperlink" Target="https://clashofclans.fandom.com/wiki/Clan_Castle" TargetMode="External"/><Relationship Id="rId2201" Type="http://schemas.openxmlformats.org/officeDocument/2006/relationships/hyperlink" Target="https://clashofclans.fandom.com/wiki/Defensive_Buildings" TargetMode="External"/><Relationship Id="rId2506" Type="http://schemas.openxmlformats.org/officeDocument/2006/relationships/hyperlink" Target="https://clashofclans.fandom.com/wiki/Resources" TargetMode="External"/><Relationship Id="rId1010" Type="http://schemas.openxmlformats.org/officeDocument/2006/relationships/hyperlink" Target="https://clashofclans.fandom.com/wiki/Army" TargetMode="External"/><Relationship Id="rId1108" Type="http://schemas.openxmlformats.org/officeDocument/2006/relationships/hyperlink" Target="https://clashofclans.fandom.com/wiki/Defensive_Buildings" TargetMode="External"/><Relationship Id="rId1315" Type="http://schemas.openxmlformats.org/officeDocument/2006/relationships/hyperlink" Target="https://clashofclans.fandom.com/wiki/Army_Camp" TargetMode="External"/><Relationship Id="rId1967" Type="http://schemas.openxmlformats.org/officeDocument/2006/relationships/hyperlink" Target="https://clashofclans.fandom.com/wiki/Troops" TargetMode="External"/><Relationship Id="rId2713" Type="http://schemas.openxmlformats.org/officeDocument/2006/relationships/hyperlink" Target="https://clashofclans.fandom.com/wiki/Obstacles" TargetMode="External"/><Relationship Id="rId2920" Type="http://schemas.openxmlformats.org/officeDocument/2006/relationships/hyperlink" Target="https://clashofclans.fandom.com/wiki/Archer" TargetMode="External"/><Relationship Id="rId1522" Type="http://schemas.openxmlformats.org/officeDocument/2006/relationships/hyperlink" Target="https://clashofclans.wikia.com/wiki/Attack_Strategies/Hog_Rush_and_Support" TargetMode="External"/><Relationship Id="rId21" Type="http://schemas.openxmlformats.org/officeDocument/2006/relationships/hyperlink" Target="https://clashofclans.fandom.com/wiki/Archer" TargetMode="External"/><Relationship Id="rId2089" Type="http://schemas.openxmlformats.org/officeDocument/2006/relationships/hyperlink" Target="https://clashofclans.fandom.com/wiki/Troops" TargetMode="External"/><Relationship Id="rId3487" Type="http://schemas.openxmlformats.org/officeDocument/2006/relationships/hyperlink" Target="https://clashofclans.fandom.com/wiki/Troops" TargetMode="External"/><Relationship Id="rId3694" Type="http://schemas.openxmlformats.org/officeDocument/2006/relationships/hyperlink" Target="https://clashofclans.fandom.com/wiki/Traps" TargetMode="External"/><Relationship Id="rId2296" Type="http://schemas.openxmlformats.org/officeDocument/2006/relationships/hyperlink" Target="https://clashofclans.fandom.com/wiki/Troops" TargetMode="External"/><Relationship Id="rId3347" Type="http://schemas.openxmlformats.org/officeDocument/2006/relationships/hyperlink" Target="https://clashofclans.fandom.com/wiki/Magic_Items" TargetMode="External"/><Relationship Id="rId3554" Type="http://schemas.openxmlformats.org/officeDocument/2006/relationships/hyperlink" Target="https://vignette.wikia.nocookie.net/clashofclans/images/0/0e/Spring_Trap5_unarmed.png/revision/latest?cb=20171106190045" TargetMode="External"/><Relationship Id="rId3761" Type="http://schemas.openxmlformats.org/officeDocument/2006/relationships/hyperlink" Target="https://clashofclans.fandom.com/wiki/Heroes" TargetMode="External"/><Relationship Id="rId268" Type="http://schemas.openxmlformats.org/officeDocument/2006/relationships/hyperlink" Target="https://clashofclans.fandom.com/wiki/Poison_Spell" TargetMode="External"/><Relationship Id="rId475" Type="http://schemas.openxmlformats.org/officeDocument/2006/relationships/hyperlink" Target="https://clashofclans.fandom.com/wiki/Clan_Castle" TargetMode="External"/><Relationship Id="rId682" Type="http://schemas.openxmlformats.org/officeDocument/2006/relationships/hyperlink" Target="https://clashofclans.fandom.com/wiki/Wizard_Tower" TargetMode="External"/><Relationship Id="rId2156" Type="http://schemas.openxmlformats.org/officeDocument/2006/relationships/hyperlink" Target="https://clashofclans.fandom.com/wiki/Troop_Movement_Speed" TargetMode="External"/><Relationship Id="rId2363" Type="http://schemas.openxmlformats.org/officeDocument/2006/relationships/hyperlink" Target="https://clashofclans.fandom.com/wiki/Troops" TargetMode="External"/><Relationship Id="rId2570" Type="http://schemas.openxmlformats.org/officeDocument/2006/relationships/hyperlink" Target="https://clashofclans.fandom.com/wiki/Lava_Hound" TargetMode="External"/><Relationship Id="rId3207" Type="http://schemas.openxmlformats.org/officeDocument/2006/relationships/hyperlink" Target="https://clashofclans.fandom.com/wiki/Mortar" TargetMode="External"/><Relationship Id="rId3414" Type="http://schemas.openxmlformats.org/officeDocument/2006/relationships/hyperlink" Target="https://clashofclans.fandom.com/wiki/Magic_Items" TargetMode="External"/><Relationship Id="rId3621" Type="http://schemas.openxmlformats.org/officeDocument/2006/relationships/hyperlink" Target="https://clashofclans.fandom.com/wiki/Experience" TargetMode="External"/><Relationship Id="rId128" Type="http://schemas.openxmlformats.org/officeDocument/2006/relationships/hyperlink" Target="https://clashofclans.fandom.com/wiki/Wizard" TargetMode="External"/><Relationship Id="rId335" Type="http://schemas.openxmlformats.org/officeDocument/2006/relationships/hyperlink" Target="https://clashofclans.fandom.com/wiki/Wizard_Tower" TargetMode="External"/><Relationship Id="rId542" Type="http://schemas.openxmlformats.org/officeDocument/2006/relationships/hyperlink" Target="https://clashofclans.fandom.com/wiki/Clan_Castle" TargetMode="External"/><Relationship Id="rId1172" Type="http://schemas.openxmlformats.org/officeDocument/2006/relationships/hyperlink" Target="https://clashofclans.fandom.com/wiki/Army" TargetMode="External"/><Relationship Id="rId2016" Type="http://schemas.openxmlformats.org/officeDocument/2006/relationships/hyperlink" Target="https://clashofclans.fandom.com/wiki/Air_Defense" TargetMode="External"/><Relationship Id="rId2223" Type="http://schemas.openxmlformats.org/officeDocument/2006/relationships/hyperlink" Target="https://clashofclans.fandom.com/wiki/Rage_Spell" TargetMode="External"/><Relationship Id="rId2430" Type="http://schemas.openxmlformats.org/officeDocument/2006/relationships/hyperlink" Target="https://clashofclans.fandom.com/wiki/Resources" TargetMode="External"/><Relationship Id="rId402" Type="http://schemas.openxmlformats.org/officeDocument/2006/relationships/hyperlink" Target="https://clashofclans.fandom.com/wiki/Cannon" TargetMode="External"/><Relationship Id="rId1032" Type="http://schemas.openxmlformats.org/officeDocument/2006/relationships/hyperlink" Target="https://clashofclans.fandom.com/wiki/Army" TargetMode="External"/><Relationship Id="rId1989" Type="http://schemas.openxmlformats.org/officeDocument/2006/relationships/hyperlink" Target="https://clashofclans.fandom.com/wiki/Minion" TargetMode="External"/><Relationship Id="rId4048" Type="http://schemas.openxmlformats.org/officeDocument/2006/relationships/hyperlink" Target="https://clashofclans.fandom.com/wiki/Grand_Warden" TargetMode="External"/><Relationship Id="rId1849" Type="http://schemas.openxmlformats.org/officeDocument/2006/relationships/hyperlink" Target="https://clashofclans.fandom.com/wiki/Witch/Skeleton" TargetMode="External"/><Relationship Id="rId3064" Type="http://schemas.openxmlformats.org/officeDocument/2006/relationships/hyperlink" Target="https://clashofclans.fandom.com/wiki/Magic_Items" TargetMode="External"/><Relationship Id="rId192" Type="http://schemas.openxmlformats.org/officeDocument/2006/relationships/hyperlink" Target="https://clashofclans.fandom.com/wiki/Archer_Queen" TargetMode="External"/><Relationship Id="rId1709" Type="http://schemas.openxmlformats.org/officeDocument/2006/relationships/hyperlink" Target="https://clashofclans.fandom.com/wiki/Balloon" TargetMode="External"/><Relationship Id="rId1916" Type="http://schemas.openxmlformats.org/officeDocument/2006/relationships/hyperlink" Target="https://clashofclans.fandom.com/wiki/Skeleton_Trap" TargetMode="External"/><Relationship Id="rId3271" Type="http://schemas.openxmlformats.org/officeDocument/2006/relationships/hyperlink" Target="https://clashofclans.fandom.com/wiki/Magic_Items" TargetMode="External"/><Relationship Id="rId2080" Type="http://schemas.openxmlformats.org/officeDocument/2006/relationships/hyperlink" Target="https://clashofclans.fandom.com/wiki/Dark_Elixir" TargetMode="External"/><Relationship Id="rId3131" Type="http://schemas.openxmlformats.org/officeDocument/2006/relationships/hyperlink" Target="https://clashofclans.fandom.com/wiki/Giant" TargetMode="External"/><Relationship Id="rId2897" Type="http://schemas.openxmlformats.org/officeDocument/2006/relationships/image" Target="media/image265.png"/><Relationship Id="rId3948" Type="http://schemas.openxmlformats.org/officeDocument/2006/relationships/hyperlink" Target="https://clashofclans.fandom.com/wiki/X-Bow" TargetMode="External"/><Relationship Id="rId869" Type="http://schemas.openxmlformats.org/officeDocument/2006/relationships/hyperlink" Target="https://clashofclans.fandom.com/wiki/Category:Air_Troops" TargetMode="External"/><Relationship Id="rId1499" Type="http://schemas.openxmlformats.org/officeDocument/2006/relationships/hyperlink" Target="https://clashofclans.fandom.com/wiki/Troops" TargetMode="External"/><Relationship Id="rId729" Type="http://schemas.openxmlformats.org/officeDocument/2006/relationships/hyperlink" Target="https://clashofclans.fandom.com/wiki/Resources" TargetMode="External"/><Relationship Id="rId1359" Type="http://schemas.openxmlformats.org/officeDocument/2006/relationships/hyperlink" Target="https://clashofclans.fandom.com/wiki/Barracks" TargetMode="External"/><Relationship Id="rId2757" Type="http://schemas.openxmlformats.org/officeDocument/2006/relationships/hyperlink" Target="https://clashofclans.fandom.com/wiki/Resources" TargetMode="External"/><Relationship Id="rId2964" Type="http://schemas.openxmlformats.org/officeDocument/2006/relationships/hyperlink" Target="https://clashofclans.fandom.com/wiki/Town_Hall" TargetMode="External"/><Relationship Id="rId3808" Type="http://schemas.openxmlformats.org/officeDocument/2006/relationships/hyperlink" Target="https://clashofclans.fandom.com/wiki/Wall_Breaker" TargetMode="External"/><Relationship Id="rId936" Type="http://schemas.openxmlformats.org/officeDocument/2006/relationships/hyperlink" Target="https://clashofclans.fandom.com/wiki/Town_Hall" TargetMode="External"/><Relationship Id="rId1219" Type="http://schemas.openxmlformats.org/officeDocument/2006/relationships/hyperlink" Target="https://clashofclans.fandom.com/wiki/Laboratory" TargetMode="External"/><Relationship Id="rId1566" Type="http://schemas.openxmlformats.org/officeDocument/2006/relationships/hyperlink" Target="https://clashofclans.fandom.com/wiki/Barbarian" TargetMode="External"/><Relationship Id="rId1773" Type="http://schemas.openxmlformats.org/officeDocument/2006/relationships/image" Target="media/image155.png"/><Relationship Id="rId1980" Type="http://schemas.openxmlformats.org/officeDocument/2006/relationships/hyperlink" Target="https://clashofclans.fandom.com/wiki/Grand_Warden" TargetMode="External"/><Relationship Id="rId2617" Type="http://schemas.openxmlformats.org/officeDocument/2006/relationships/hyperlink" Target="https://clashofclans.fandom.com/wiki/Balloon" TargetMode="External"/><Relationship Id="rId2824" Type="http://schemas.openxmlformats.org/officeDocument/2006/relationships/hyperlink" Target="https://clashofclans.fandom.com/wiki/Mortar" TargetMode="External"/><Relationship Id="rId65" Type="http://schemas.openxmlformats.org/officeDocument/2006/relationships/hyperlink" Target="https://clashofclans.fandom.com/wiki/Barbarian_King" TargetMode="External"/><Relationship Id="rId1426" Type="http://schemas.openxmlformats.org/officeDocument/2006/relationships/hyperlink" Target="https://clashofclans.fandom.com/wiki/Air_Defense" TargetMode="External"/><Relationship Id="rId1633" Type="http://schemas.openxmlformats.org/officeDocument/2006/relationships/hyperlink" Target="https://clashofclans.fandom.com/wiki/Heroes" TargetMode="External"/><Relationship Id="rId1840" Type="http://schemas.openxmlformats.org/officeDocument/2006/relationships/hyperlink" Target="https://clashofclans.fandom.com/wiki/Mortar" TargetMode="External"/><Relationship Id="rId1700" Type="http://schemas.openxmlformats.org/officeDocument/2006/relationships/image" Target="media/image149.png"/><Relationship Id="rId3598" Type="http://schemas.openxmlformats.org/officeDocument/2006/relationships/hyperlink" Target="https://clashofclans.fandom.com/wiki/Bat_Spell" TargetMode="External"/><Relationship Id="rId3458" Type="http://schemas.openxmlformats.org/officeDocument/2006/relationships/hyperlink" Target="https://clashofclans.fandom.com/wiki/Category:Defenses" TargetMode="External"/><Relationship Id="rId3665" Type="http://schemas.openxmlformats.org/officeDocument/2006/relationships/hyperlink" Target="https://clashofclans.fandom.com/wiki/Magic_Items" TargetMode="External"/><Relationship Id="rId3872" Type="http://schemas.openxmlformats.org/officeDocument/2006/relationships/hyperlink" Target="https://clashofclans.fandom.com/wiki/Spring_Trap/Home_Village" TargetMode="External"/><Relationship Id="rId379" Type="http://schemas.openxmlformats.org/officeDocument/2006/relationships/hyperlink" Target="https://clashofclans.fandom.com/wiki/Barracks" TargetMode="External"/><Relationship Id="rId586" Type="http://schemas.openxmlformats.org/officeDocument/2006/relationships/hyperlink" Target="https://clashofclans.fandom.com/wiki/Gold_Mine" TargetMode="External"/><Relationship Id="rId793" Type="http://schemas.openxmlformats.org/officeDocument/2006/relationships/hyperlink" Target="https://clashofclans.fandom.com/wiki/Clan_Castle" TargetMode="External"/><Relationship Id="rId2267" Type="http://schemas.openxmlformats.org/officeDocument/2006/relationships/hyperlink" Target="https://clashofclans.fandom.com/wiki/Laboratory" TargetMode="External"/><Relationship Id="rId2474" Type="http://schemas.openxmlformats.org/officeDocument/2006/relationships/hyperlink" Target="https://clashofclans.fandom.com/wiki/Clan_Castle" TargetMode="External"/><Relationship Id="rId2681" Type="http://schemas.openxmlformats.org/officeDocument/2006/relationships/hyperlink" Target="https://clashofclans.fandom.com/wiki/Troops" TargetMode="External"/><Relationship Id="rId3318" Type="http://schemas.openxmlformats.org/officeDocument/2006/relationships/hyperlink" Target="https://clashofclans.fandom.com/wiki/Lightning_Spell" TargetMode="External"/><Relationship Id="rId3525" Type="http://schemas.openxmlformats.org/officeDocument/2006/relationships/hyperlink" Target="https://clashofclans.fandom.com/wiki/Troops" TargetMode="External"/><Relationship Id="rId239" Type="http://schemas.openxmlformats.org/officeDocument/2006/relationships/hyperlink" Target="https://clashofclans.fandom.com/wiki/Mortar" TargetMode="External"/><Relationship Id="rId446" Type="http://schemas.openxmlformats.org/officeDocument/2006/relationships/hyperlink" Target="https://clashofclans.fandom.com/wiki/Army" TargetMode="External"/><Relationship Id="rId653" Type="http://schemas.openxmlformats.org/officeDocument/2006/relationships/image" Target="media/image64.png"/><Relationship Id="rId1076" Type="http://schemas.openxmlformats.org/officeDocument/2006/relationships/image" Target="media/image99.png"/><Relationship Id="rId1283" Type="http://schemas.openxmlformats.org/officeDocument/2006/relationships/hyperlink" Target="https://clashofclans.fandom.com/wiki/Troops" TargetMode="External"/><Relationship Id="rId1490" Type="http://schemas.openxmlformats.org/officeDocument/2006/relationships/image" Target="media/image136.png"/><Relationship Id="rId2127" Type="http://schemas.openxmlformats.org/officeDocument/2006/relationships/hyperlink" Target="https://clashofclans.fandom.com/wiki/Troops" TargetMode="External"/><Relationship Id="rId2334" Type="http://schemas.openxmlformats.org/officeDocument/2006/relationships/hyperlink" Target="https://clashofclans.fandom.com/wiki/Hog_Rider" TargetMode="External"/><Relationship Id="rId3732" Type="http://schemas.openxmlformats.org/officeDocument/2006/relationships/hyperlink" Target="https://clashofclans.fandom.com/wiki/Town_Hall" TargetMode="External"/><Relationship Id="rId306" Type="http://schemas.openxmlformats.org/officeDocument/2006/relationships/hyperlink" Target="https://clashofclans.fandom.com/wiki/Resources" TargetMode="External"/><Relationship Id="rId860" Type="http://schemas.openxmlformats.org/officeDocument/2006/relationships/hyperlink" Target="https://clashofclans.fandom.com/wiki/Wall_Breaker" TargetMode="External"/><Relationship Id="rId1143" Type="http://schemas.openxmlformats.org/officeDocument/2006/relationships/hyperlink" Target="https://clashofclans.fandom.com/wiki/Clan_Castle" TargetMode="External"/><Relationship Id="rId2541" Type="http://schemas.openxmlformats.org/officeDocument/2006/relationships/hyperlink" Target="https://clashofclans.fandom.com/wiki/Laboratory" TargetMode="External"/><Relationship Id="rId513" Type="http://schemas.openxmlformats.org/officeDocument/2006/relationships/hyperlink" Target="https://clashofclans.fandom.com/wiki/Resources" TargetMode="External"/><Relationship Id="rId720" Type="http://schemas.openxmlformats.org/officeDocument/2006/relationships/hyperlink" Target="https://clashofclans.fandom.com/wiki/Walls/Home_Village" TargetMode="External"/><Relationship Id="rId1350" Type="http://schemas.openxmlformats.org/officeDocument/2006/relationships/hyperlink" Target="https://clashofclans.fandom.com/wiki/Poison_Spell" TargetMode="External"/><Relationship Id="rId2401" Type="http://schemas.openxmlformats.org/officeDocument/2006/relationships/hyperlink" Target="https://clashofclans.fandom.com/wiki/P.E.K.K.A" TargetMode="External"/><Relationship Id="rId1003" Type="http://schemas.openxmlformats.org/officeDocument/2006/relationships/hyperlink" Target="https://clashofclans.fandom.com/wiki/Air_Defense" TargetMode="External"/><Relationship Id="rId1210" Type="http://schemas.openxmlformats.org/officeDocument/2006/relationships/hyperlink" Target="https://clashofclans.fandom.com/wiki/Barracks" TargetMode="External"/><Relationship Id="rId3175" Type="http://schemas.openxmlformats.org/officeDocument/2006/relationships/image" Target="media/image303.png"/><Relationship Id="rId3382" Type="http://schemas.openxmlformats.org/officeDocument/2006/relationships/hyperlink" Target="https://clashofclans.fandom.com/wiki/Troops" TargetMode="External"/><Relationship Id="rId4019" Type="http://schemas.openxmlformats.org/officeDocument/2006/relationships/hyperlink" Target="https://clashofclans.fandom.com/wiki/Achievements" TargetMode="External"/><Relationship Id="rId2191" Type="http://schemas.openxmlformats.org/officeDocument/2006/relationships/hyperlink" Target="https://clashofclans.fandom.com/wiki/Wall_Breaker" TargetMode="External"/><Relationship Id="rId3035" Type="http://schemas.openxmlformats.org/officeDocument/2006/relationships/hyperlink" Target="https://clashofclans.fandom.com/wiki/Goblin" TargetMode="External"/><Relationship Id="rId3242" Type="http://schemas.openxmlformats.org/officeDocument/2006/relationships/hyperlink" Target="https://clashofclans.fandom.com/wiki/Wizard" TargetMode="External"/><Relationship Id="rId163" Type="http://schemas.openxmlformats.org/officeDocument/2006/relationships/hyperlink" Target="https://clashofclans.fandom.com/wiki/Troops" TargetMode="External"/><Relationship Id="rId370" Type="http://schemas.openxmlformats.org/officeDocument/2006/relationships/hyperlink" Target="https://clashofclans.fandom.com/wiki/Army" TargetMode="External"/><Relationship Id="rId2051" Type="http://schemas.openxmlformats.org/officeDocument/2006/relationships/image" Target="media/image175.png"/><Relationship Id="rId3102" Type="http://schemas.openxmlformats.org/officeDocument/2006/relationships/hyperlink" Target="https://clashofclans.fandom.com/wiki/Inferno_Tower" TargetMode="External"/><Relationship Id="rId230" Type="http://schemas.openxmlformats.org/officeDocument/2006/relationships/hyperlink" Target="https://clashofclans.fandom.com/wiki/Clan_Castle" TargetMode="External"/><Relationship Id="rId2868" Type="http://schemas.openxmlformats.org/officeDocument/2006/relationships/hyperlink" Target="https://clashofclans.fandom.com/wiki/Builder" TargetMode="External"/><Relationship Id="rId3919" Type="http://schemas.openxmlformats.org/officeDocument/2006/relationships/hyperlink" Target="https://clashofclans.fandom.com/wiki/Troops" TargetMode="External"/><Relationship Id="rId1677" Type="http://schemas.openxmlformats.org/officeDocument/2006/relationships/hyperlink" Target="https://clashofclans.fandom.com/wiki/Traps" TargetMode="External"/><Relationship Id="rId1884" Type="http://schemas.openxmlformats.org/officeDocument/2006/relationships/hyperlink" Target="https://clashofclans.fandom.com/wiki/Rage_Spell" TargetMode="External"/><Relationship Id="rId2728" Type="http://schemas.openxmlformats.org/officeDocument/2006/relationships/hyperlink" Target="https://clashofclans.fandom.com/wiki/Town_Hall" TargetMode="External"/><Relationship Id="rId2935" Type="http://schemas.openxmlformats.org/officeDocument/2006/relationships/hyperlink" Target="https://clashofclans.fandom.com/wiki/Archer" TargetMode="External"/><Relationship Id="rId907" Type="http://schemas.openxmlformats.org/officeDocument/2006/relationships/hyperlink" Target="https://clashofclans.fandom.com/wiki/Army" TargetMode="External"/><Relationship Id="rId1537" Type="http://schemas.openxmlformats.org/officeDocument/2006/relationships/hyperlink" Target="https://clashofclans.fandom.com/wiki/Giant_Bomb" TargetMode="External"/><Relationship Id="rId1744" Type="http://schemas.openxmlformats.org/officeDocument/2006/relationships/hyperlink" Target="https://clashofclans.fandom.com/wiki/Archer_Queen" TargetMode="External"/><Relationship Id="rId1951" Type="http://schemas.openxmlformats.org/officeDocument/2006/relationships/hyperlink" Target="https://clashofclans.fandom.com/wiki/Troops" TargetMode="External"/><Relationship Id="rId36" Type="http://schemas.openxmlformats.org/officeDocument/2006/relationships/hyperlink" Target="https://clashofclans.fandom.com/wiki/Healer" TargetMode="External"/><Relationship Id="rId1604" Type="http://schemas.openxmlformats.org/officeDocument/2006/relationships/hyperlink" Target="https://clashofclans.fandom.com/wiki/Clone_Spell" TargetMode="External"/><Relationship Id="rId4010" Type="http://schemas.openxmlformats.org/officeDocument/2006/relationships/hyperlink" Target="https://clashofclans.fandom.com/wiki/Jump_Spell" TargetMode="External"/><Relationship Id="rId1811" Type="http://schemas.openxmlformats.org/officeDocument/2006/relationships/hyperlink" Target="https://clashofclans.fandom.com/wiki/Golem" TargetMode="External"/><Relationship Id="rId3569" Type="http://schemas.openxmlformats.org/officeDocument/2006/relationships/hyperlink" Target="https://clashofclans.fandom.com/wiki/Magic_Items" TargetMode="External"/><Relationship Id="rId697" Type="http://schemas.openxmlformats.org/officeDocument/2006/relationships/hyperlink" Target="https://clashofclans.fandom.com/wiki/Clan_Castle" TargetMode="External"/><Relationship Id="rId2378" Type="http://schemas.openxmlformats.org/officeDocument/2006/relationships/hyperlink" Target="https://clashofclans.fandom.com/wiki/Category:Troops" TargetMode="External"/><Relationship Id="rId3429" Type="http://schemas.openxmlformats.org/officeDocument/2006/relationships/image" Target="media/image334.png"/><Relationship Id="rId3776" Type="http://schemas.openxmlformats.org/officeDocument/2006/relationships/hyperlink" Target="https://clashofclans.fandom.com/wiki/Skeleton" TargetMode="External"/><Relationship Id="rId3983" Type="http://schemas.openxmlformats.org/officeDocument/2006/relationships/hyperlink" Target="https://clashofclans.fandom.com/wiki/Defensive_Buildings" TargetMode="External"/><Relationship Id="rId1187" Type="http://schemas.openxmlformats.org/officeDocument/2006/relationships/hyperlink" Target="https://clashofclans.fandom.com/wiki/Clan_Castle" TargetMode="External"/><Relationship Id="rId2585" Type="http://schemas.openxmlformats.org/officeDocument/2006/relationships/hyperlink" Target="https://clashofclans.fandom.com/wiki/Laboratory" TargetMode="External"/><Relationship Id="rId2792" Type="http://schemas.openxmlformats.org/officeDocument/2006/relationships/hyperlink" Target="https://clashofclans.fandom.com/wiki/Wall_Breaker" TargetMode="External"/><Relationship Id="rId3636" Type="http://schemas.openxmlformats.org/officeDocument/2006/relationships/hyperlink" Target="https://clashofclans.fandom.com/wiki/Hidden_Tesla" TargetMode="External"/><Relationship Id="rId3843" Type="http://schemas.openxmlformats.org/officeDocument/2006/relationships/hyperlink" Target="https://clashofclans.fandom.com/wiki/Category:Air_Troops" TargetMode="External"/><Relationship Id="rId557" Type="http://schemas.openxmlformats.org/officeDocument/2006/relationships/hyperlink" Target="https://clashofclans.fandom.com/wiki/Wall_Breaker" TargetMode="External"/><Relationship Id="rId764" Type="http://schemas.openxmlformats.org/officeDocument/2006/relationships/hyperlink" Target="https://clashofclans.fandom.com/wiki/Troop_Movement_Speed" TargetMode="External"/><Relationship Id="rId971" Type="http://schemas.openxmlformats.org/officeDocument/2006/relationships/hyperlink" Target="https://clashofclans.fandom.com/wiki/Resources" TargetMode="External"/><Relationship Id="rId1394" Type="http://schemas.openxmlformats.org/officeDocument/2006/relationships/hyperlink" Target="https://clashofclans.fandom.com/wiki/Seeking_Air_Mine" TargetMode="External"/><Relationship Id="rId2238" Type="http://schemas.openxmlformats.org/officeDocument/2006/relationships/hyperlink" Target="https://clashofclans.fandom.com/wiki/Spell_Factory" TargetMode="External"/><Relationship Id="rId2445" Type="http://schemas.openxmlformats.org/officeDocument/2006/relationships/hyperlink" Target="https://clashofclans.fandom.com/wiki/P.E.K.K.A" TargetMode="External"/><Relationship Id="rId2652" Type="http://schemas.openxmlformats.org/officeDocument/2006/relationships/hyperlink" Target="https://clashofclans.fandom.com/wiki/Troops" TargetMode="External"/><Relationship Id="rId3703" Type="http://schemas.openxmlformats.org/officeDocument/2006/relationships/image" Target="media/image362.png"/><Relationship Id="rId3910" Type="http://schemas.openxmlformats.org/officeDocument/2006/relationships/hyperlink" Target="https://clashofclans.fandom.com/wiki/Bomb_Tower" TargetMode="External"/><Relationship Id="rId417" Type="http://schemas.openxmlformats.org/officeDocument/2006/relationships/hyperlink" Target="https://clashofclans.fandom.com/wiki/Defensive_Buildings" TargetMode="External"/><Relationship Id="rId624" Type="http://schemas.openxmlformats.org/officeDocument/2006/relationships/hyperlink" Target="https://clashofclans.fandom.com/wiki/Spring_Trap" TargetMode="External"/><Relationship Id="rId831" Type="http://schemas.openxmlformats.org/officeDocument/2006/relationships/hyperlink" Target="https://clashofclans.fandom.com/wiki/Dragon" TargetMode="External"/><Relationship Id="rId1047" Type="http://schemas.openxmlformats.org/officeDocument/2006/relationships/hyperlink" Target="https://clashofclans.fandom.com/wiki/Air_Defense" TargetMode="External"/><Relationship Id="rId1254" Type="http://schemas.openxmlformats.org/officeDocument/2006/relationships/hyperlink" Target="https://clashofclans.fandom.com/wiki/Dragon" TargetMode="External"/><Relationship Id="rId1461" Type="http://schemas.openxmlformats.org/officeDocument/2006/relationships/hyperlink" Target="https://clashofclans.fandom.com/wiki/Clan_Castle" TargetMode="External"/><Relationship Id="rId2305" Type="http://schemas.openxmlformats.org/officeDocument/2006/relationships/hyperlink" Target="https://clashofclans.fandom.com/wiki/Town_Hall" TargetMode="External"/><Relationship Id="rId2512" Type="http://schemas.openxmlformats.org/officeDocument/2006/relationships/hyperlink" Target="https://clashofclans.fandom.com/wiki/Walls" TargetMode="External"/><Relationship Id="rId1114" Type="http://schemas.openxmlformats.org/officeDocument/2006/relationships/hyperlink" Target="https://clashofclans.fandom.com/wiki/Rage_Spell" TargetMode="External"/><Relationship Id="rId1321" Type="http://schemas.openxmlformats.org/officeDocument/2006/relationships/hyperlink" Target="https://clashofclans.fandom.com/wiki/Archer" TargetMode="External"/><Relationship Id="rId3079" Type="http://schemas.openxmlformats.org/officeDocument/2006/relationships/hyperlink" Target="https://clashofclans.fandom.com/wiki/Category:Air_Troops" TargetMode="External"/><Relationship Id="rId3286" Type="http://schemas.openxmlformats.org/officeDocument/2006/relationships/image" Target="media/image315.png"/><Relationship Id="rId3493" Type="http://schemas.openxmlformats.org/officeDocument/2006/relationships/hyperlink" Target="https://clashofclans.fandom.com/wiki/Wall_Breaker" TargetMode="External"/><Relationship Id="rId2095" Type="http://schemas.openxmlformats.org/officeDocument/2006/relationships/hyperlink" Target="https://clashofclans.fandom.com/wiki/Wizard" TargetMode="External"/><Relationship Id="rId3146" Type="http://schemas.openxmlformats.org/officeDocument/2006/relationships/hyperlink" Target="https://clashofclans.fandom.com/wiki/Category:Air_Troops" TargetMode="External"/><Relationship Id="rId3353" Type="http://schemas.openxmlformats.org/officeDocument/2006/relationships/image" Target="media/image316.png"/><Relationship Id="rId274" Type="http://schemas.openxmlformats.org/officeDocument/2006/relationships/hyperlink" Target="https://clashofclans.fandom.com/wiki/Goblin" TargetMode="External"/><Relationship Id="rId481" Type="http://schemas.openxmlformats.org/officeDocument/2006/relationships/hyperlink" Target="https://clashofclans.fandom.com/wiki/Barbarian" TargetMode="External"/><Relationship Id="rId2162" Type="http://schemas.openxmlformats.org/officeDocument/2006/relationships/hyperlink" Target="https://clashofclans.fandom.com/wiki/Laboratory" TargetMode="External"/><Relationship Id="rId3006" Type="http://schemas.openxmlformats.org/officeDocument/2006/relationships/hyperlink" Target="https://clashofclans.fandom.com/wiki/Master_Builder" TargetMode="External"/><Relationship Id="rId3560" Type="http://schemas.openxmlformats.org/officeDocument/2006/relationships/hyperlink" Target="https://clashofclans.fandom.com/wiki/Resource_Buildings" TargetMode="External"/><Relationship Id="rId134" Type="http://schemas.openxmlformats.org/officeDocument/2006/relationships/hyperlink" Target="https://clashofclans.fandom.com/wiki/Archer_Queen" TargetMode="External"/><Relationship Id="rId3213" Type="http://schemas.openxmlformats.org/officeDocument/2006/relationships/hyperlink" Target="https://clashofclans.fandom.com/wiki/Air_Defense" TargetMode="External"/><Relationship Id="rId3420" Type="http://schemas.openxmlformats.org/officeDocument/2006/relationships/hyperlink" Target="https://clashofclans.fandom.com/wiki/Town_Hall" TargetMode="External"/><Relationship Id="rId341" Type="http://schemas.openxmlformats.org/officeDocument/2006/relationships/hyperlink" Target="https://clashofclans.fandom.com/wiki/Town_Hall" TargetMode="External"/><Relationship Id="rId2022" Type="http://schemas.openxmlformats.org/officeDocument/2006/relationships/hyperlink" Target="https://clashofclans.fandom.com/wiki/Lava_Pup" TargetMode="External"/><Relationship Id="rId2979" Type="http://schemas.openxmlformats.org/officeDocument/2006/relationships/hyperlink" Target="https://clashofclans.fandom.com/wiki/Builder" TargetMode="External"/><Relationship Id="rId201" Type="http://schemas.openxmlformats.org/officeDocument/2006/relationships/hyperlink" Target="https://clashofclans.fandom.com/wiki/Healer" TargetMode="External"/><Relationship Id="rId1788" Type="http://schemas.openxmlformats.org/officeDocument/2006/relationships/hyperlink" Target="https://clashofclans.fandom.com/wiki/Troops" TargetMode="External"/><Relationship Id="rId1995" Type="http://schemas.openxmlformats.org/officeDocument/2006/relationships/hyperlink" Target="https://clashofclans.fandom.com/wiki/Witch" TargetMode="External"/><Relationship Id="rId2839" Type="http://schemas.openxmlformats.org/officeDocument/2006/relationships/hyperlink" Target="https://clashofclans.fandom.com/wiki/Air_Defense" TargetMode="External"/><Relationship Id="rId1648" Type="http://schemas.openxmlformats.org/officeDocument/2006/relationships/hyperlink" Target="https://clashofclans.fandom.com/wiki/Healing_Spell" TargetMode="External"/><Relationship Id="rId4054" Type="http://schemas.openxmlformats.org/officeDocument/2006/relationships/hyperlink" Target="https://clashroyale.fandom.com/wiki/Princess_Tower" TargetMode="External"/><Relationship Id="rId1508" Type="http://schemas.openxmlformats.org/officeDocument/2006/relationships/hyperlink" Target="https://clashofclans.fandom.com/wiki/Defensive_Buildings" TargetMode="External"/><Relationship Id="rId1855" Type="http://schemas.openxmlformats.org/officeDocument/2006/relationships/hyperlink" Target="https://clashofclans.fandom.com/wiki/Lightning_Spell" TargetMode="External"/><Relationship Id="rId2906" Type="http://schemas.openxmlformats.org/officeDocument/2006/relationships/hyperlink" Target="https://clashofclans.fandom.com/wiki/Troops" TargetMode="External"/><Relationship Id="rId3070" Type="http://schemas.openxmlformats.org/officeDocument/2006/relationships/hyperlink" Target="https://clashofclans.fandom.com/wiki/Magic_Items" TargetMode="External"/><Relationship Id="rId1715" Type="http://schemas.openxmlformats.org/officeDocument/2006/relationships/hyperlink" Target="https://clashofclans.fandom.com/wiki/Clan_Castle" TargetMode="External"/><Relationship Id="rId1922" Type="http://schemas.openxmlformats.org/officeDocument/2006/relationships/hyperlink" Target="https://clashofclans.fandom.com/wiki/Clone_Spell" TargetMode="External"/><Relationship Id="rId3887" Type="http://schemas.openxmlformats.org/officeDocument/2006/relationships/hyperlink" Target="https://clashofclans.fandom.com/wiki/Magic_Items" TargetMode="External"/><Relationship Id="rId2489" Type="http://schemas.openxmlformats.org/officeDocument/2006/relationships/hyperlink" Target="https://clashofclans.fandom.com/wiki/Witch" TargetMode="External"/><Relationship Id="rId2696" Type="http://schemas.openxmlformats.org/officeDocument/2006/relationships/hyperlink" Target="https://clashofclans.fandom.com/wiki/Buildings" TargetMode="External"/><Relationship Id="rId3747" Type="http://schemas.openxmlformats.org/officeDocument/2006/relationships/hyperlink" Target="https://clashofclans.fandom.com/wiki/Skeleton" TargetMode="External"/><Relationship Id="rId3954" Type="http://schemas.openxmlformats.org/officeDocument/2006/relationships/hyperlink" Target="https://clashofclans.fandom.com/wiki/Resources" TargetMode="External"/><Relationship Id="rId668" Type="http://schemas.openxmlformats.org/officeDocument/2006/relationships/hyperlink" Target="https://clashofclans.fandom.com/wiki/Resources" TargetMode="External"/><Relationship Id="rId875" Type="http://schemas.openxmlformats.org/officeDocument/2006/relationships/hyperlink" Target="https://clashofclans.fandom.com/wiki/Earthquake_Spell" TargetMode="External"/><Relationship Id="rId1298" Type="http://schemas.openxmlformats.org/officeDocument/2006/relationships/hyperlink" Target="https://clashofclans.fandom.com/wiki/Army" TargetMode="External"/><Relationship Id="rId2349" Type="http://schemas.openxmlformats.org/officeDocument/2006/relationships/hyperlink" Target="https://clashofclans.fandom.com/wiki/Walls" TargetMode="External"/><Relationship Id="rId2556" Type="http://schemas.openxmlformats.org/officeDocument/2006/relationships/hyperlink" Target="https://clashofclans.fandom.com/wiki/Rage_Spell" TargetMode="External"/><Relationship Id="rId2763" Type="http://schemas.openxmlformats.org/officeDocument/2006/relationships/hyperlink" Target="https://clashofclans.fandom.com/wiki/Version_History" TargetMode="External"/><Relationship Id="rId2970" Type="http://schemas.openxmlformats.org/officeDocument/2006/relationships/hyperlink" Target="https://clashofclans.fandom.com/wiki/Cannon/Home_Village" TargetMode="External"/><Relationship Id="rId3607" Type="http://schemas.openxmlformats.org/officeDocument/2006/relationships/hyperlink" Target="https://clashofclans.fandom.com/wiki/Skeleton_Trap" TargetMode="External"/><Relationship Id="rId3814" Type="http://schemas.openxmlformats.org/officeDocument/2006/relationships/hyperlink" Target="https://clashofclans.fandom.com/wiki/Gems" TargetMode="External"/><Relationship Id="rId528" Type="http://schemas.openxmlformats.org/officeDocument/2006/relationships/hyperlink" Target="https://clashofclans.fandom.com/wiki/Dark_Elixir_Drill" TargetMode="External"/><Relationship Id="rId735" Type="http://schemas.openxmlformats.org/officeDocument/2006/relationships/image" Target="media/image66.png"/><Relationship Id="rId942" Type="http://schemas.openxmlformats.org/officeDocument/2006/relationships/hyperlink" Target="https://clashofclans.fandom.com/wiki/Hog_Rider" TargetMode="External"/><Relationship Id="rId1158" Type="http://schemas.openxmlformats.org/officeDocument/2006/relationships/hyperlink" Target="https://clashofclans.fandom.com/wiki/Barracks" TargetMode="External"/><Relationship Id="rId1365" Type="http://schemas.openxmlformats.org/officeDocument/2006/relationships/image" Target="media/image127.png"/><Relationship Id="rId1572" Type="http://schemas.openxmlformats.org/officeDocument/2006/relationships/hyperlink" Target="https://clashofclans.fandom.com/wiki/Defensive_Buildings" TargetMode="External"/><Relationship Id="rId2209" Type="http://schemas.openxmlformats.org/officeDocument/2006/relationships/hyperlink" Target="https://clashofclans.fandom.com/wiki/Defensive_Buildings" TargetMode="External"/><Relationship Id="rId2416" Type="http://schemas.openxmlformats.org/officeDocument/2006/relationships/hyperlink" Target="https://clashofclans.fandom.com/wiki/Troops" TargetMode="External"/><Relationship Id="rId2623" Type="http://schemas.openxmlformats.org/officeDocument/2006/relationships/hyperlink" Target="https://clashofclans.fandom.com/wiki/Inferno_Tower" TargetMode="External"/><Relationship Id="rId1018" Type="http://schemas.openxmlformats.org/officeDocument/2006/relationships/hyperlink" Target="https://clashofclans.fandom.com/wiki/Town_Hall" TargetMode="External"/><Relationship Id="rId1225" Type="http://schemas.openxmlformats.org/officeDocument/2006/relationships/image" Target="media/image119.png"/><Relationship Id="rId1432" Type="http://schemas.openxmlformats.org/officeDocument/2006/relationships/hyperlink" Target="https://clashofclans.fandom.com/wiki/Dragon" TargetMode="External"/><Relationship Id="rId2830" Type="http://schemas.openxmlformats.org/officeDocument/2006/relationships/hyperlink" Target="https://clashofclans.fandom.com/wiki/Defensive_Buildings" TargetMode="External"/><Relationship Id="rId71" Type="http://schemas.openxmlformats.org/officeDocument/2006/relationships/hyperlink" Target="https://vignette.wikia.nocookie.net/clashofclans/images/1/15/AQRegenChart.png/revision/latest?cb=20180628132531" TargetMode="External"/><Relationship Id="rId802" Type="http://schemas.openxmlformats.org/officeDocument/2006/relationships/hyperlink" Target="https://clashofclans.fandom.com/wiki/Single_Player_Campaign" TargetMode="External"/><Relationship Id="rId3397" Type="http://schemas.openxmlformats.org/officeDocument/2006/relationships/hyperlink" Target="https://clashofclans.fandom.com/wiki/Freeze_Spell" TargetMode="External"/><Relationship Id="rId178" Type="http://schemas.openxmlformats.org/officeDocument/2006/relationships/hyperlink" Target="https://clashofclans.fandom.com/wiki/Hidden_Tesla/Home_Village" TargetMode="External"/><Relationship Id="rId3257" Type="http://schemas.openxmlformats.org/officeDocument/2006/relationships/hyperlink" Target="https://clashofclans.fandom.com/wiki/Wizard" TargetMode="External"/><Relationship Id="rId3464" Type="http://schemas.openxmlformats.org/officeDocument/2006/relationships/hyperlink" Target="https://clashofclans.fandom.com/wiki/Gems" TargetMode="External"/><Relationship Id="rId3671" Type="http://schemas.openxmlformats.org/officeDocument/2006/relationships/hyperlink" Target="https://clashofclans.fandom.com/wiki/Resource_Buildings" TargetMode="External"/><Relationship Id="rId385" Type="http://schemas.openxmlformats.org/officeDocument/2006/relationships/hyperlink" Target="https://clashofclans.fandom.com/wiki/Barbarian" TargetMode="External"/><Relationship Id="rId592" Type="http://schemas.openxmlformats.org/officeDocument/2006/relationships/hyperlink" Target="https://clashofclans.fandom.com/wiki/Resource_Buildings" TargetMode="External"/><Relationship Id="rId2066" Type="http://schemas.openxmlformats.org/officeDocument/2006/relationships/hyperlink" Target="https://clashofclans.fandom.com/wiki/Tornado_Trap" TargetMode="External"/><Relationship Id="rId2273" Type="http://schemas.openxmlformats.org/officeDocument/2006/relationships/hyperlink" Target="https://clashofclans.fandom.com/wiki/Town_Hall" TargetMode="External"/><Relationship Id="rId2480" Type="http://schemas.openxmlformats.org/officeDocument/2006/relationships/hyperlink" Target="https://clashofclans.fandom.com/wiki/Clan_Castle" TargetMode="External"/><Relationship Id="rId3117" Type="http://schemas.openxmlformats.org/officeDocument/2006/relationships/hyperlink" Target="https://clashofclans.fandom.com/wiki/Heroes" TargetMode="External"/><Relationship Id="rId3324" Type="http://schemas.openxmlformats.org/officeDocument/2006/relationships/hyperlink" Target="https://clashofclans.fandom.com/wiki/Troops" TargetMode="External"/><Relationship Id="rId3531" Type="http://schemas.openxmlformats.org/officeDocument/2006/relationships/hyperlink" Target="https://clashofclans.fandom.com/wiki/Golem" TargetMode="External"/><Relationship Id="rId245" Type="http://schemas.openxmlformats.org/officeDocument/2006/relationships/hyperlink" Target="https://clashofclans.fandom.com/wiki/Traps" TargetMode="External"/><Relationship Id="rId452" Type="http://schemas.openxmlformats.org/officeDocument/2006/relationships/hyperlink" Target="https://clashofclans.fandom.com/wiki/Defensive_Buildings" TargetMode="External"/><Relationship Id="rId1082" Type="http://schemas.openxmlformats.org/officeDocument/2006/relationships/image" Target="media/image105.png"/><Relationship Id="rId2133" Type="http://schemas.openxmlformats.org/officeDocument/2006/relationships/hyperlink" Target="https://clashofclans.fandom.com/wiki/Town_Hall" TargetMode="External"/><Relationship Id="rId2340" Type="http://schemas.openxmlformats.org/officeDocument/2006/relationships/hyperlink" Target="https://clashofclans.fandom.com/wiki/Spells" TargetMode="External"/><Relationship Id="rId105" Type="http://schemas.openxmlformats.org/officeDocument/2006/relationships/hyperlink" Target="https://clashofclans.fandom.com/wiki/Archer" TargetMode="External"/><Relationship Id="rId312" Type="http://schemas.openxmlformats.org/officeDocument/2006/relationships/image" Target="media/image37.png"/><Relationship Id="rId2200" Type="http://schemas.openxmlformats.org/officeDocument/2006/relationships/hyperlink" Target="https://clashofclans.fandom.com/wiki/Troops" TargetMode="External"/><Relationship Id="rId1899" Type="http://schemas.openxmlformats.org/officeDocument/2006/relationships/hyperlink" Target="https://clashofclans.fandom.com/wiki/Witch/Skeleton" TargetMode="External"/><Relationship Id="rId1759" Type="http://schemas.openxmlformats.org/officeDocument/2006/relationships/hyperlink" Target="https://clashofclans.fandom.com/wiki/Army_Camp" TargetMode="External"/><Relationship Id="rId1966" Type="http://schemas.openxmlformats.org/officeDocument/2006/relationships/hyperlink" Target="https://clashofclans.fandom.com/wiki/Buildings" TargetMode="External"/><Relationship Id="rId3181" Type="http://schemas.openxmlformats.org/officeDocument/2006/relationships/hyperlink" Target="https://clashofclans.fandom.com/wiki/Troops" TargetMode="External"/><Relationship Id="rId4025" Type="http://schemas.openxmlformats.org/officeDocument/2006/relationships/hyperlink" Target="https://clashofclans.fandom.com/wiki/Magic_Items" TargetMode="External"/><Relationship Id="rId1619" Type="http://schemas.openxmlformats.org/officeDocument/2006/relationships/image" Target="media/image143.png"/><Relationship Id="rId1826" Type="http://schemas.openxmlformats.org/officeDocument/2006/relationships/hyperlink" Target="https://clashofclans.fandom.com/wiki/Witch/Skeleton" TargetMode="External"/><Relationship Id="rId3041" Type="http://schemas.openxmlformats.org/officeDocument/2006/relationships/hyperlink" Target="https://clashofclans.fandom.com/wiki/Lightning_Spell" TargetMode="External"/><Relationship Id="rId3998" Type="http://schemas.openxmlformats.org/officeDocument/2006/relationships/hyperlink" Target="https://clashofclans.fandom.com/wiki/Witch" TargetMode="External"/><Relationship Id="rId3858" Type="http://schemas.openxmlformats.org/officeDocument/2006/relationships/hyperlink" Target="https://clashofclans.fandom.com/wiki/Defensive_Buildings" TargetMode="External"/><Relationship Id="rId779" Type="http://schemas.openxmlformats.org/officeDocument/2006/relationships/hyperlink" Target="https://clashofclans.fandom.com/wiki/Grand_Warden" TargetMode="External"/><Relationship Id="rId986" Type="http://schemas.openxmlformats.org/officeDocument/2006/relationships/hyperlink" Target="https://clashofclans.fandom.com/wiki/Clan_Castle" TargetMode="External"/><Relationship Id="rId2667" Type="http://schemas.openxmlformats.org/officeDocument/2006/relationships/hyperlink" Target="https://clashofclans.fandom.com/wiki/Category:Air_Troops" TargetMode="External"/><Relationship Id="rId3718" Type="http://schemas.openxmlformats.org/officeDocument/2006/relationships/hyperlink" Target="https://clashofclans.fandom.com/wiki/Air_Bomb" TargetMode="External"/><Relationship Id="rId639" Type="http://schemas.openxmlformats.org/officeDocument/2006/relationships/hyperlink" Target="https://clashofclans.fandom.com/wiki/Barracks" TargetMode="External"/><Relationship Id="rId1269" Type="http://schemas.openxmlformats.org/officeDocument/2006/relationships/hyperlink" Target="https://clashofclans.fandom.com/wiki/Barracks" TargetMode="External"/><Relationship Id="rId1476" Type="http://schemas.openxmlformats.org/officeDocument/2006/relationships/hyperlink" Target="https://clashofclans.fandom.com/wiki/Haste_Spell" TargetMode="External"/><Relationship Id="rId2874" Type="http://schemas.openxmlformats.org/officeDocument/2006/relationships/image" Target="media/image248.png"/><Relationship Id="rId3925" Type="http://schemas.openxmlformats.org/officeDocument/2006/relationships/hyperlink" Target="https://clashofclans.fandom.com/wiki/Eagle_Artillery" TargetMode="External"/><Relationship Id="rId846" Type="http://schemas.openxmlformats.org/officeDocument/2006/relationships/hyperlink" Target="https://clashofclans.fandom.com/wiki/Goblin" TargetMode="External"/><Relationship Id="rId1129" Type="http://schemas.openxmlformats.org/officeDocument/2006/relationships/hyperlink" Target="https://clashofclans.fandom.com/wiki/Rage_Spell" TargetMode="External"/><Relationship Id="rId1683" Type="http://schemas.openxmlformats.org/officeDocument/2006/relationships/hyperlink" Target="https://clashofclans.fandom.com/wiki/Army_Camp" TargetMode="External"/><Relationship Id="rId1890" Type="http://schemas.openxmlformats.org/officeDocument/2006/relationships/hyperlink" Target="https://clashofclans.fandom.com/wiki/Witch/Skeleton" TargetMode="External"/><Relationship Id="rId2527" Type="http://schemas.openxmlformats.org/officeDocument/2006/relationships/hyperlink" Target="https://clashofclans.fandom.com/wiki/Town_Hall" TargetMode="External"/><Relationship Id="rId2734" Type="http://schemas.openxmlformats.org/officeDocument/2006/relationships/hyperlink" Target="https://clashofclans.fandom.com/wiki/Hidden_Tesla" TargetMode="External"/><Relationship Id="rId2941" Type="http://schemas.openxmlformats.org/officeDocument/2006/relationships/hyperlink" Target="https://clashofclans.fandom.com/wiki/Archer" TargetMode="External"/><Relationship Id="rId706" Type="http://schemas.openxmlformats.org/officeDocument/2006/relationships/hyperlink" Target="https://clashofclans.fandom.com/wiki/Army" TargetMode="External"/><Relationship Id="rId913" Type="http://schemas.openxmlformats.org/officeDocument/2006/relationships/hyperlink" Target="https://clashofclans.fandom.com/wiki/Defensive_Buildings" TargetMode="External"/><Relationship Id="rId1336" Type="http://schemas.openxmlformats.org/officeDocument/2006/relationships/hyperlink" Target="https://clashofclans.fandom.com/wiki/Barracks" TargetMode="External"/><Relationship Id="rId1543" Type="http://schemas.openxmlformats.org/officeDocument/2006/relationships/hyperlink" Target="https://clashofclans.fandom.com/wiki/Clan_Castle" TargetMode="External"/><Relationship Id="rId1750" Type="http://schemas.openxmlformats.org/officeDocument/2006/relationships/hyperlink" Target="https://clashofclans.fandom.com/wiki/Troops" TargetMode="External"/><Relationship Id="rId2801" Type="http://schemas.openxmlformats.org/officeDocument/2006/relationships/image" Target="media/image228.png"/><Relationship Id="rId42" Type="http://schemas.openxmlformats.org/officeDocument/2006/relationships/hyperlink" Target="https://clashofclans.fandom.com/wiki/Defensive_Buildings" TargetMode="External"/><Relationship Id="rId1403" Type="http://schemas.openxmlformats.org/officeDocument/2006/relationships/hyperlink" Target="https://clashofclans.fandom.com/wiki/Mortar" TargetMode="External"/><Relationship Id="rId1610" Type="http://schemas.openxmlformats.org/officeDocument/2006/relationships/hyperlink" Target="https://clashofclans.fandom.com/wiki/Dark_Barracks" TargetMode="External"/><Relationship Id="rId3368" Type="http://schemas.openxmlformats.org/officeDocument/2006/relationships/image" Target="media/image326.png"/><Relationship Id="rId3575" Type="http://schemas.openxmlformats.org/officeDocument/2006/relationships/hyperlink" Target="https://clashofclans.fandom.com/wiki/Town_Hall" TargetMode="External"/><Relationship Id="rId3782" Type="http://schemas.openxmlformats.org/officeDocument/2006/relationships/hyperlink" Target="https://clashofclans.fandom.com/wiki/Builder%27s_Hut" TargetMode="External"/><Relationship Id="rId289" Type="http://schemas.openxmlformats.org/officeDocument/2006/relationships/hyperlink" Target="https://clashofclans.fandom.com/wiki/Miner" TargetMode="External"/><Relationship Id="rId496" Type="http://schemas.openxmlformats.org/officeDocument/2006/relationships/hyperlink" Target="https://clashofclans.fandom.com/wiki/Laboratory" TargetMode="External"/><Relationship Id="rId2177" Type="http://schemas.openxmlformats.org/officeDocument/2006/relationships/hyperlink" Target="https://clashofclans.fandom.com/wiki/Wizard_Tower" TargetMode="External"/><Relationship Id="rId2384" Type="http://schemas.openxmlformats.org/officeDocument/2006/relationships/hyperlink" Target="https://clashofclans.fandom.com/wiki/Healer" TargetMode="External"/><Relationship Id="rId2591" Type="http://schemas.openxmlformats.org/officeDocument/2006/relationships/hyperlink" Target="https://clashofclans.fandom.com/wiki/Skeleton" TargetMode="External"/><Relationship Id="rId3228" Type="http://schemas.openxmlformats.org/officeDocument/2006/relationships/hyperlink" Target="https://clashofclans.fandom.com/wiki/Giant" TargetMode="External"/><Relationship Id="rId3435" Type="http://schemas.openxmlformats.org/officeDocument/2006/relationships/hyperlink" Target="https://clashofclans.fandom.com/wiki/Giant_Bomb" TargetMode="External"/><Relationship Id="rId3642" Type="http://schemas.openxmlformats.org/officeDocument/2006/relationships/hyperlink" Target="https://clashofclans.fandom.com/wiki/Hog_Rider" TargetMode="External"/><Relationship Id="rId149" Type="http://schemas.openxmlformats.org/officeDocument/2006/relationships/hyperlink" Target="https://clashofclans.fandom.com/wiki/Gems" TargetMode="External"/><Relationship Id="rId356" Type="http://schemas.openxmlformats.org/officeDocument/2006/relationships/hyperlink" Target="https://clashofclans.fandom.com/wiki/Category:Air_Troops" TargetMode="External"/><Relationship Id="rId563" Type="http://schemas.openxmlformats.org/officeDocument/2006/relationships/hyperlink" Target="https://clashofclans.fandom.com/wiki/Wizard_Tower" TargetMode="External"/><Relationship Id="rId770" Type="http://schemas.openxmlformats.org/officeDocument/2006/relationships/hyperlink" Target="https://clashofclans.fandom.com/wiki/Clan_Castle" TargetMode="External"/><Relationship Id="rId1193" Type="http://schemas.openxmlformats.org/officeDocument/2006/relationships/hyperlink" Target="https://clashofclans.fandom.com/wiki/Dragon" TargetMode="External"/><Relationship Id="rId2037" Type="http://schemas.openxmlformats.org/officeDocument/2006/relationships/hyperlink" Target="https://clashofclans.fandom.com/wiki/Troops" TargetMode="External"/><Relationship Id="rId2244" Type="http://schemas.openxmlformats.org/officeDocument/2006/relationships/hyperlink" Target="https://clashofclans.fandom.com/wiki/Troops" TargetMode="External"/><Relationship Id="rId2451" Type="http://schemas.openxmlformats.org/officeDocument/2006/relationships/hyperlink" Target="https://clashofclans.fandom.com/wiki/Town_Hall" TargetMode="External"/><Relationship Id="rId216" Type="http://schemas.openxmlformats.org/officeDocument/2006/relationships/hyperlink" Target="https://clashofclans.fandom.com/wiki/Troop_Movement_Speed" TargetMode="External"/><Relationship Id="rId423" Type="http://schemas.openxmlformats.org/officeDocument/2006/relationships/hyperlink" Target="https://clashofclans.fandom.com/wiki/Defensive_Buildings" TargetMode="External"/><Relationship Id="rId1053" Type="http://schemas.openxmlformats.org/officeDocument/2006/relationships/hyperlink" Target="https://clashofclans.fandom.com/wiki/Clan_Castle" TargetMode="External"/><Relationship Id="rId1260" Type="http://schemas.openxmlformats.org/officeDocument/2006/relationships/hyperlink" Target="https://clashofclans.fandom.com/wiki/Army" TargetMode="External"/><Relationship Id="rId2104" Type="http://schemas.openxmlformats.org/officeDocument/2006/relationships/hyperlink" Target="https://clashofclans.fandom.com/wiki/Wizard" TargetMode="External"/><Relationship Id="rId3502" Type="http://schemas.openxmlformats.org/officeDocument/2006/relationships/hyperlink" Target="https://vignette.wikia.nocookie.net/clashofclans/images/d/d2/Bomb5_unarmed.png/revision/latest?cb=20171106185105" TargetMode="External"/><Relationship Id="rId630" Type="http://schemas.openxmlformats.org/officeDocument/2006/relationships/hyperlink" Target="https://clashofclans.fandom.com/wiki/Resource_Buildings" TargetMode="External"/><Relationship Id="rId2311" Type="http://schemas.openxmlformats.org/officeDocument/2006/relationships/hyperlink" Target="https://clashofclans.fandom.com/wiki/Elixir_Storage" TargetMode="External"/><Relationship Id="rId1120" Type="http://schemas.openxmlformats.org/officeDocument/2006/relationships/hyperlink" Target="https://clashofclans.fandom.com/wiki/Minion" TargetMode="External"/><Relationship Id="rId1937" Type="http://schemas.openxmlformats.org/officeDocument/2006/relationships/hyperlink" Target="https://clashofclans.fandom.com/wiki/Witch" TargetMode="External"/><Relationship Id="rId3085" Type="http://schemas.openxmlformats.org/officeDocument/2006/relationships/image" Target="media/image290.png"/><Relationship Id="rId3292" Type="http://schemas.openxmlformats.org/officeDocument/2006/relationships/hyperlink" Target="https://clashofclans.fandom.com/wiki/Category:Ground_Troops" TargetMode="External"/><Relationship Id="rId3152" Type="http://schemas.openxmlformats.org/officeDocument/2006/relationships/hyperlink" Target="https://clashofclans.fandom.com/wiki/Magic_Items" TargetMode="External"/><Relationship Id="rId280" Type="http://schemas.openxmlformats.org/officeDocument/2006/relationships/hyperlink" Target="https://clashofclans.fandom.com/wiki/Clone_Spell" TargetMode="External"/><Relationship Id="rId3012" Type="http://schemas.openxmlformats.org/officeDocument/2006/relationships/hyperlink" Target="https://clashofclans.fandom.com/wiki/Balloon" TargetMode="External"/><Relationship Id="rId140" Type="http://schemas.openxmlformats.org/officeDocument/2006/relationships/hyperlink" Target="https://clashofclans.fandom.com/wiki/Grand_Warden" TargetMode="External"/><Relationship Id="rId3969" Type="http://schemas.openxmlformats.org/officeDocument/2006/relationships/hyperlink" Target="https://clashofclans.fandom.com/wiki/Builder" TargetMode="External"/><Relationship Id="rId6" Type="http://schemas.openxmlformats.org/officeDocument/2006/relationships/image" Target="media/image2.png"/><Relationship Id="rId2778" Type="http://schemas.openxmlformats.org/officeDocument/2006/relationships/hyperlink" Target="https://clashofclans.fandom.com/wiki/Builder%27s_Hut" TargetMode="External"/><Relationship Id="rId2985" Type="http://schemas.openxmlformats.org/officeDocument/2006/relationships/hyperlink" Target="https://clashofclans.fandom.com/wiki/Town_Hall" TargetMode="External"/><Relationship Id="rId3829" Type="http://schemas.openxmlformats.org/officeDocument/2006/relationships/hyperlink" Target="https://clashofclans.fandom.com/wiki/Resources" TargetMode="External"/><Relationship Id="rId957" Type="http://schemas.openxmlformats.org/officeDocument/2006/relationships/hyperlink" Target="https://clashofclans.fandom.com/wiki/Wall_Breaker" TargetMode="External"/><Relationship Id="rId1587" Type="http://schemas.openxmlformats.org/officeDocument/2006/relationships/hyperlink" Target="https://clashofclans.fandom.com/wiki/Dragon" TargetMode="External"/><Relationship Id="rId1794" Type="http://schemas.openxmlformats.org/officeDocument/2006/relationships/hyperlink" Target="https://clashofclans.fandom.com/wiki/Troops" TargetMode="External"/><Relationship Id="rId2638" Type="http://schemas.openxmlformats.org/officeDocument/2006/relationships/hyperlink" Target="https://clashofclans.fandom.com/wiki/Troops" TargetMode="External"/><Relationship Id="rId2845" Type="http://schemas.openxmlformats.org/officeDocument/2006/relationships/hyperlink" Target="https://clashofclans.fandom.com/wiki/Archer" TargetMode="External"/><Relationship Id="rId86" Type="http://schemas.openxmlformats.org/officeDocument/2006/relationships/hyperlink" Target="https://clashofclans.fandom.com/wiki/Raids" TargetMode="External"/><Relationship Id="rId817" Type="http://schemas.openxmlformats.org/officeDocument/2006/relationships/hyperlink" Target="https://clashofclans.fandom.com/wiki/Lava_Hound" TargetMode="External"/><Relationship Id="rId1447" Type="http://schemas.openxmlformats.org/officeDocument/2006/relationships/hyperlink" Target="https://clashofclans.fandom.com/wiki/Air_Bomb" TargetMode="External"/><Relationship Id="rId1654" Type="http://schemas.openxmlformats.org/officeDocument/2006/relationships/hyperlink" Target="https://clashofclans.fandom.com/wiki/Rage_Spell" TargetMode="External"/><Relationship Id="rId1861" Type="http://schemas.openxmlformats.org/officeDocument/2006/relationships/hyperlink" Target="https://clashofclans.fandom.com/wiki/Bomb_Tower" TargetMode="External"/><Relationship Id="rId2705" Type="http://schemas.openxmlformats.org/officeDocument/2006/relationships/hyperlink" Target="https://clashofclans.fandom.com/wiki/Obstacles" TargetMode="External"/><Relationship Id="rId2912" Type="http://schemas.openxmlformats.org/officeDocument/2006/relationships/hyperlink" Target="https://clashofclans.fandom.com/wiki/Cannon/Home_Village" TargetMode="External"/><Relationship Id="rId1307" Type="http://schemas.openxmlformats.org/officeDocument/2006/relationships/hyperlink" Target="https://clashofclans.fandom.com/wiki/Clan_Castle" TargetMode="External"/><Relationship Id="rId1514" Type="http://schemas.openxmlformats.org/officeDocument/2006/relationships/hyperlink" Target="https://clashofclans.fandom.com/wiki/Troops" TargetMode="External"/><Relationship Id="rId1721" Type="http://schemas.openxmlformats.org/officeDocument/2006/relationships/hyperlink" Target="https://clashofclans.fandom.com/wiki/Clan_Castle" TargetMode="External"/><Relationship Id="rId13" Type="http://schemas.openxmlformats.org/officeDocument/2006/relationships/hyperlink" Target="https://clashofclans.fandom.com/wiki/Resources" TargetMode="External"/><Relationship Id="rId3479" Type="http://schemas.openxmlformats.org/officeDocument/2006/relationships/image" Target="media/image339.png"/><Relationship Id="rId3686" Type="http://schemas.openxmlformats.org/officeDocument/2006/relationships/hyperlink" Target="https://clashofclans.fandom.com/wiki/Battle_Blimp" TargetMode="External"/><Relationship Id="rId2288" Type="http://schemas.openxmlformats.org/officeDocument/2006/relationships/hyperlink" Target="https://clashofclans.fandom.com/wiki/Healer" TargetMode="External"/><Relationship Id="rId2495" Type="http://schemas.openxmlformats.org/officeDocument/2006/relationships/hyperlink" Target="https://clashofclans.fandom.com/wiki/Dragon" TargetMode="External"/><Relationship Id="rId3339" Type="http://schemas.openxmlformats.org/officeDocument/2006/relationships/hyperlink" Target="https://clashofclans.fandom.com/wiki/Category:Air_Troops" TargetMode="External"/><Relationship Id="rId3893" Type="http://schemas.openxmlformats.org/officeDocument/2006/relationships/image" Target="media/image380.png"/><Relationship Id="rId467" Type="http://schemas.openxmlformats.org/officeDocument/2006/relationships/hyperlink" Target="https://clashofclans.fandom.com/wiki/Skeleton_Trap" TargetMode="External"/><Relationship Id="rId1097" Type="http://schemas.openxmlformats.org/officeDocument/2006/relationships/hyperlink" Target="https://clashofclans.fandom.com/wiki/Air_Defense" TargetMode="External"/><Relationship Id="rId2148" Type="http://schemas.openxmlformats.org/officeDocument/2006/relationships/hyperlink" Target="https://clashofclans.fandom.com/wiki/Troops" TargetMode="External"/><Relationship Id="rId3546" Type="http://schemas.openxmlformats.org/officeDocument/2006/relationships/hyperlink" Target="https://clashofclans.fandom.com/wiki/Healer" TargetMode="External"/><Relationship Id="rId3753" Type="http://schemas.openxmlformats.org/officeDocument/2006/relationships/hyperlink" Target="https://clashofclans.fandom.com/wiki/Clan_Castle" TargetMode="External"/><Relationship Id="rId3960" Type="http://schemas.openxmlformats.org/officeDocument/2006/relationships/hyperlink" Target="https://clashofclans.fandom.com/wiki/Eagle_Artillery" TargetMode="External"/><Relationship Id="rId674" Type="http://schemas.openxmlformats.org/officeDocument/2006/relationships/hyperlink" Target="https://clashofclans.fandom.com/wiki/Mortar" TargetMode="External"/><Relationship Id="rId881" Type="http://schemas.openxmlformats.org/officeDocument/2006/relationships/hyperlink" Target="https://clashofclans.fandom.com/wiki/Troop_Movement_Speed" TargetMode="External"/><Relationship Id="rId2355" Type="http://schemas.openxmlformats.org/officeDocument/2006/relationships/hyperlink" Target="https://clashofclans.fandom.com/wiki/Wizard" TargetMode="External"/><Relationship Id="rId2562" Type="http://schemas.openxmlformats.org/officeDocument/2006/relationships/hyperlink" Target="https://clashofclans.fandom.com/wiki/Laboratory" TargetMode="External"/><Relationship Id="rId3406" Type="http://schemas.openxmlformats.org/officeDocument/2006/relationships/hyperlink" Target="https://clashofclans.fandom.com/wiki/Archer" TargetMode="External"/><Relationship Id="rId3613" Type="http://schemas.openxmlformats.org/officeDocument/2006/relationships/hyperlink" Target="https://clashofclans.fandom.com/wiki/Magic_Items" TargetMode="External"/><Relationship Id="rId3820" Type="http://schemas.openxmlformats.org/officeDocument/2006/relationships/hyperlink" Target="https://clashofclans.fandom.com/wiki/Builder" TargetMode="External"/><Relationship Id="rId327" Type="http://schemas.openxmlformats.org/officeDocument/2006/relationships/hyperlink" Target="https://clashofclans.fandom.com/wiki/Troops" TargetMode="External"/><Relationship Id="rId534" Type="http://schemas.openxmlformats.org/officeDocument/2006/relationships/hyperlink" Target="https://clashofclans.fandom.com/wiki/Army" TargetMode="External"/><Relationship Id="rId741" Type="http://schemas.openxmlformats.org/officeDocument/2006/relationships/image" Target="media/image72.png"/><Relationship Id="rId1164" Type="http://schemas.openxmlformats.org/officeDocument/2006/relationships/image" Target="media/image107.png"/><Relationship Id="rId1371" Type="http://schemas.openxmlformats.org/officeDocument/2006/relationships/image" Target="media/image131.png"/><Relationship Id="rId2008" Type="http://schemas.openxmlformats.org/officeDocument/2006/relationships/hyperlink" Target="https://clashofclans.fandom.com/wiki/Healer" TargetMode="External"/><Relationship Id="rId2215" Type="http://schemas.openxmlformats.org/officeDocument/2006/relationships/hyperlink" Target="https://clashofclans.fandom.com/wiki/Dark_Elixir_Storage" TargetMode="External"/><Relationship Id="rId2422" Type="http://schemas.openxmlformats.org/officeDocument/2006/relationships/hyperlink" Target="https://clashofclans.fandom.com/wiki/Inferno_Tower" TargetMode="External"/><Relationship Id="rId601" Type="http://schemas.openxmlformats.org/officeDocument/2006/relationships/hyperlink" Target="https://clashofclans.fandom.com/wiki/Army" TargetMode="External"/><Relationship Id="rId1024" Type="http://schemas.openxmlformats.org/officeDocument/2006/relationships/hyperlink" Target="https://clashofclans.fandom.com/wiki/Air_Defense" TargetMode="External"/><Relationship Id="rId1231" Type="http://schemas.openxmlformats.org/officeDocument/2006/relationships/hyperlink" Target="https://clashofclans.fandom.com/wiki/Wizard" TargetMode="External"/><Relationship Id="rId3196" Type="http://schemas.openxmlformats.org/officeDocument/2006/relationships/hyperlink" Target="https://clashofclans.fandom.com/wiki/Troops" TargetMode="External"/><Relationship Id="rId3056" Type="http://schemas.openxmlformats.org/officeDocument/2006/relationships/hyperlink" Target="https://clashofclans.fandom.com/wiki/Cannon" TargetMode="External"/><Relationship Id="rId3263" Type="http://schemas.openxmlformats.org/officeDocument/2006/relationships/hyperlink" Target="https://clashofclans.fandom.com/wiki/Archer" TargetMode="External"/><Relationship Id="rId3470" Type="http://schemas.openxmlformats.org/officeDocument/2006/relationships/hyperlink" Target="https://clashofclans.fandom.com/wiki/Builder" TargetMode="External"/><Relationship Id="rId184" Type="http://schemas.openxmlformats.org/officeDocument/2006/relationships/hyperlink" Target="https://clashofclans.fandom.com/wiki/Heroes" TargetMode="External"/><Relationship Id="rId391" Type="http://schemas.openxmlformats.org/officeDocument/2006/relationships/hyperlink" Target="https://vignette.wikia.nocookie.net/clashofclans/images/3/32/ClashOFF17March.png/revision/latest?cb=20130322102418" TargetMode="External"/><Relationship Id="rId1908" Type="http://schemas.openxmlformats.org/officeDocument/2006/relationships/image" Target="media/image168.png"/><Relationship Id="rId2072" Type="http://schemas.openxmlformats.org/officeDocument/2006/relationships/hyperlink" Target="https://clashofclans.fandom.com/wiki/Minion" TargetMode="External"/><Relationship Id="rId3123" Type="http://schemas.openxmlformats.org/officeDocument/2006/relationships/hyperlink" Target="https://clashofclans.fandom.com/wiki/Golem" TargetMode="External"/><Relationship Id="rId251" Type="http://schemas.openxmlformats.org/officeDocument/2006/relationships/hyperlink" Target="https://clashofclans.fandom.com/wiki/Resources" TargetMode="External"/><Relationship Id="rId3330" Type="http://schemas.openxmlformats.org/officeDocument/2006/relationships/hyperlink" Target="https://clashofclans.fandom.com/wiki/Spring_Trap" TargetMode="External"/><Relationship Id="rId2889" Type="http://schemas.openxmlformats.org/officeDocument/2006/relationships/image" Target="media/image257.png"/><Relationship Id="rId111" Type="http://schemas.openxmlformats.org/officeDocument/2006/relationships/hyperlink" Target="https://clashofclans.fandom.com/wiki/Giant_Bomb" TargetMode="External"/><Relationship Id="rId1698" Type="http://schemas.openxmlformats.org/officeDocument/2006/relationships/image" Target="media/image148.png"/><Relationship Id="rId2749" Type="http://schemas.openxmlformats.org/officeDocument/2006/relationships/hyperlink" Target="https://clashofclans.fandom.com/wiki/Category:Air_Troops" TargetMode="External"/><Relationship Id="rId2956" Type="http://schemas.openxmlformats.org/officeDocument/2006/relationships/hyperlink" Target="https://clashofclans.fandom.com/wiki/Archer" TargetMode="External"/><Relationship Id="rId928" Type="http://schemas.openxmlformats.org/officeDocument/2006/relationships/hyperlink" Target="https://clashofclans.fandom.com/wiki/Army" TargetMode="External"/><Relationship Id="rId1558" Type="http://schemas.openxmlformats.org/officeDocument/2006/relationships/hyperlink" Target="https://clashofclans.fandom.com/wiki/Skeleton" TargetMode="External"/><Relationship Id="rId1765" Type="http://schemas.openxmlformats.org/officeDocument/2006/relationships/hyperlink" Target="https://clashofclans.fandom.com/wiki/Army_Camp/Home_Village" TargetMode="External"/><Relationship Id="rId2609" Type="http://schemas.openxmlformats.org/officeDocument/2006/relationships/hyperlink" Target="https://clashofclans.fandom.com/wiki/Giga_Tesla" TargetMode="External"/><Relationship Id="rId57" Type="http://schemas.openxmlformats.org/officeDocument/2006/relationships/hyperlink" Target="https://clashofclans.fandom.com/wiki/Poison_Spell" TargetMode="External"/><Relationship Id="rId1418" Type="http://schemas.openxmlformats.org/officeDocument/2006/relationships/hyperlink" Target="https://clashofclans.fandom.com/wiki/Wizard_Tower" TargetMode="External"/><Relationship Id="rId1972" Type="http://schemas.openxmlformats.org/officeDocument/2006/relationships/hyperlink" Target="https://clashofclans.fandom.com/wiki/Skeleton_Trap" TargetMode="External"/><Relationship Id="rId2816" Type="http://schemas.openxmlformats.org/officeDocument/2006/relationships/hyperlink" Target="https://clashofclans.fandom.com/wiki/Archer" TargetMode="External"/><Relationship Id="rId4031" Type="http://schemas.openxmlformats.org/officeDocument/2006/relationships/hyperlink" Target="https://clashofclans.fandom.com/wiki/Magic_Items" TargetMode="External"/><Relationship Id="rId1625" Type="http://schemas.openxmlformats.org/officeDocument/2006/relationships/hyperlink" Target="https://clashofclans.fandom.com/wiki/Troops" TargetMode="External"/><Relationship Id="rId1832" Type="http://schemas.openxmlformats.org/officeDocument/2006/relationships/hyperlink" Target="https://clashofclans.fandom.com/wiki/Witch/Skeleton" TargetMode="External"/><Relationship Id="rId3797" Type="http://schemas.openxmlformats.org/officeDocument/2006/relationships/hyperlink" Target="https://clashofclans.fandom.com/wiki/Town_Hall" TargetMode="External"/><Relationship Id="rId2399" Type="http://schemas.openxmlformats.org/officeDocument/2006/relationships/hyperlink" Target="https://clashofclans.fandom.com/wiki/Inferno_Tower" TargetMode="External"/><Relationship Id="rId3657" Type="http://schemas.openxmlformats.org/officeDocument/2006/relationships/hyperlink" Target="https://clashofclans.fandom.com/wiki/Hog_Rider" TargetMode="External"/><Relationship Id="rId3864" Type="http://schemas.openxmlformats.org/officeDocument/2006/relationships/hyperlink" Target="https://clashofclans.fandom.com/wiki/Inferno_Tower" TargetMode="External"/><Relationship Id="rId578" Type="http://schemas.openxmlformats.org/officeDocument/2006/relationships/hyperlink" Target="https://clashofclans.fandom.com/wiki/Spring_Trap" TargetMode="External"/><Relationship Id="rId785" Type="http://schemas.openxmlformats.org/officeDocument/2006/relationships/hyperlink" Target="https://clashofclans.fandom.com/wiki/Archer_Tower" TargetMode="External"/><Relationship Id="rId992" Type="http://schemas.openxmlformats.org/officeDocument/2006/relationships/hyperlink" Target="https://clashofclans.fandom.com/wiki/Defensive_Buildings" TargetMode="External"/><Relationship Id="rId2259" Type="http://schemas.openxmlformats.org/officeDocument/2006/relationships/hyperlink" Target="https://clashofclans.fandom.com/wiki/Mortar" TargetMode="External"/><Relationship Id="rId2466" Type="http://schemas.openxmlformats.org/officeDocument/2006/relationships/hyperlink" Target="https://clashofclans.fandom.com/wiki/Laboratory" TargetMode="External"/><Relationship Id="rId2673" Type="http://schemas.openxmlformats.org/officeDocument/2006/relationships/hyperlink" Target="https://clashofclans.fandom.com/wiki/Wall_Breaker" TargetMode="External"/><Relationship Id="rId2880" Type="http://schemas.openxmlformats.org/officeDocument/2006/relationships/hyperlink" Target="https://clashofclans.fandom.com/wiki/Town_Hall" TargetMode="External"/><Relationship Id="rId3517" Type="http://schemas.openxmlformats.org/officeDocument/2006/relationships/hyperlink" Target="https://clashofclans.fandom.com/wiki/Town_Hall" TargetMode="External"/><Relationship Id="rId3724" Type="http://schemas.openxmlformats.org/officeDocument/2006/relationships/hyperlink" Target="https://clashofclans.fandom.com/wiki/Magic_Items" TargetMode="External"/><Relationship Id="rId3931" Type="http://schemas.openxmlformats.org/officeDocument/2006/relationships/hyperlink" Target="https://clashofclans.fandom.com/wiki/Archer_Queen" TargetMode="External"/><Relationship Id="rId438" Type="http://schemas.openxmlformats.org/officeDocument/2006/relationships/hyperlink" Target="https://clashofclans.fandom.com/wiki/Raids" TargetMode="External"/><Relationship Id="rId645" Type="http://schemas.openxmlformats.org/officeDocument/2006/relationships/hyperlink" Target="https://clashofclans.fandom.com/wiki/Laboratory" TargetMode="External"/><Relationship Id="rId852" Type="http://schemas.openxmlformats.org/officeDocument/2006/relationships/hyperlink" Target="https://clashofclans.fandom.com/wiki/Archer" TargetMode="External"/><Relationship Id="rId1068" Type="http://schemas.openxmlformats.org/officeDocument/2006/relationships/hyperlink" Target="https://clashofclans.fandom.com/wiki/Rage_Spell" TargetMode="External"/><Relationship Id="rId1275" Type="http://schemas.openxmlformats.org/officeDocument/2006/relationships/image" Target="media/image121.png"/><Relationship Id="rId1482" Type="http://schemas.openxmlformats.org/officeDocument/2006/relationships/hyperlink" Target="https://clashofclans.fandom.com/wiki/Resources" TargetMode="External"/><Relationship Id="rId2119" Type="http://schemas.openxmlformats.org/officeDocument/2006/relationships/hyperlink" Target="https://clashofclans.fandom.com/wiki/Defensive_Buildings" TargetMode="External"/><Relationship Id="rId2326" Type="http://schemas.openxmlformats.org/officeDocument/2006/relationships/hyperlink" Target="https://clashofclans.fandom.com/wiki/Walls" TargetMode="External"/><Relationship Id="rId2533" Type="http://schemas.openxmlformats.org/officeDocument/2006/relationships/hyperlink" Target="https://clashofclans.fandom.com/wiki/Town_Hall" TargetMode="External"/><Relationship Id="rId2740" Type="http://schemas.openxmlformats.org/officeDocument/2006/relationships/hyperlink" Target="https://clashofclans.fandom.com/wiki/Jump_Spell" TargetMode="External"/><Relationship Id="rId505" Type="http://schemas.openxmlformats.org/officeDocument/2006/relationships/hyperlink" Target="https://clashofclans.fandom.com/wiki/Barracks" TargetMode="External"/><Relationship Id="rId712" Type="http://schemas.openxmlformats.org/officeDocument/2006/relationships/hyperlink" Target="https://clashofclans.fandom.com/wiki/Walls/Home_Village" TargetMode="External"/><Relationship Id="rId1135" Type="http://schemas.openxmlformats.org/officeDocument/2006/relationships/hyperlink" Target="https://clashofclans.fandom.com/wiki/Wizard" TargetMode="External"/><Relationship Id="rId1342" Type="http://schemas.openxmlformats.org/officeDocument/2006/relationships/hyperlink" Target="https://clashofclans.fandom.com/wiki/Troops" TargetMode="External"/><Relationship Id="rId1202" Type="http://schemas.openxmlformats.org/officeDocument/2006/relationships/hyperlink" Target="https://clashofclans.fandom.com/wiki/Spring_Trap/Home_Village" TargetMode="External"/><Relationship Id="rId2600" Type="http://schemas.openxmlformats.org/officeDocument/2006/relationships/hyperlink" Target="https://clashofclans.fandom.com/wiki/Heroes" TargetMode="External"/><Relationship Id="rId3167" Type="http://schemas.openxmlformats.org/officeDocument/2006/relationships/hyperlink" Target="https://clashofclans.fandom.com/wiki/Category:Air_Troops" TargetMode="External"/><Relationship Id="rId295" Type="http://schemas.openxmlformats.org/officeDocument/2006/relationships/image" Target="media/image27.png"/><Relationship Id="rId3374" Type="http://schemas.openxmlformats.org/officeDocument/2006/relationships/hyperlink" Target="https://clashofclans.fandom.com/wiki/Troops" TargetMode="External"/><Relationship Id="rId3581" Type="http://schemas.openxmlformats.org/officeDocument/2006/relationships/image" Target="media/image350.png"/><Relationship Id="rId2183" Type="http://schemas.openxmlformats.org/officeDocument/2006/relationships/hyperlink" Target="https://clashofclans.fandom.com/wiki/Builder%27s_Hut" TargetMode="External"/><Relationship Id="rId2390" Type="http://schemas.openxmlformats.org/officeDocument/2006/relationships/hyperlink" Target="https://clashofclans.fandom.com/wiki/Hidden_Tesla/Home_Village" TargetMode="External"/><Relationship Id="rId3027" Type="http://schemas.openxmlformats.org/officeDocument/2006/relationships/hyperlink" Target="https://clashofclans.fandom.com/wiki/Defensive_Buildings" TargetMode="External"/><Relationship Id="rId3234" Type="http://schemas.openxmlformats.org/officeDocument/2006/relationships/hyperlink" Target="https://clashofclans.fandom.com/wiki/Walls" TargetMode="External"/><Relationship Id="rId3441" Type="http://schemas.openxmlformats.org/officeDocument/2006/relationships/hyperlink" Target="https://clashofclans.fandom.com/wiki/Balloon" TargetMode="External"/><Relationship Id="rId155" Type="http://schemas.openxmlformats.org/officeDocument/2006/relationships/hyperlink" Target="https://clashofclans.fandom.com/wiki/Troops" TargetMode="External"/><Relationship Id="rId362" Type="http://schemas.openxmlformats.org/officeDocument/2006/relationships/hyperlink" Target="https://clashofclans.fandom.com/wiki/Lightning_Spell" TargetMode="External"/><Relationship Id="rId2043" Type="http://schemas.openxmlformats.org/officeDocument/2006/relationships/hyperlink" Target="https://clashofclans.fandom.com/wiki/Dark_Barracks" TargetMode="External"/><Relationship Id="rId2250" Type="http://schemas.openxmlformats.org/officeDocument/2006/relationships/hyperlink" Target="https://clashofclans.fandom.com/wiki/Category:Air_Troops" TargetMode="External"/><Relationship Id="rId3301" Type="http://schemas.openxmlformats.org/officeDocument/2006/relationships/hyperlink" Target="https://clashofclans.fandom.com/wiki/Minion" TargetMode="External"/><Relationship Id="rId222" Type="http://schemas.openxmlformats.org/officeDocument/2006/relationships/image" Target="media/image19.png"/><Relationship Id="rId2110" Type="http://schemas.openxmlformats.org/officeDocument/2006/relationships/hyperlink" Target="https://clashofclans.fandom.com/wiki/Resources" TargetMode="External"/><Relationship Id="rId1669" Type="http://schemas.openxmlformats.org/officeDocument/2006/relationships/hyperlink" Target="https://clashofclans.fandom.com/wiki/Category:Ground_Troops" TargetMode="External"/><Relationship Id="rId1876" Type="http://schemas.openxmlformats.org/officeDocument/2006/relationships/hyperlink" Target="https://clashofclans.fandom.com/wiki/Army_Camp" TargetMode="External"/><Relationship Id="rId2927" Type="http://schemas.openxmlformats.org/officeDocument/2006/relationships/hyperlink" Target="https://clashofclans.fandom.com/wiki/Balloon" TargetMode="External"/><Relationship Id="rId3091" Type="http://schemas.openxmlformats.org/officeDocument/2006/relationships/hyperlink" Target="https://clashofclans.fandom.com/wiki/Defensive_Buildings" TargetMode="External"/><Relationship Id="rId1529" Type="http://schemas.openxmlformats.org/officeDocument/2006/relationships/hyperlink" Target="https://clashofclans.fandom.com/wiki/Healing_Spell" TargetMode="External"/><Relationship Id="rId1736" Type="http://schemas.openxmlformats.org/officeDocument/2006/relationships/hyperlink" Target="https://clashofclans.fandom.com/wiki/Spring_Trap" TargetMode="External"/><Relationship Id="rId1943" Type="http://schemas.openxmlformats.org/officeDocument/2006/relationships/hyperlink" Target="https://clashofclans.fandom.com/wiki/Clan_Castle" TargetMode="External"/><Relationship Id="rId28" Type="http://schemas.openxmlformats.org/officeDocument/2006/relationships/hyperlink" Target="https://clashofclans.fandom.com/wiki/Barbarian_King" TargetMode="External"/><Relationship Id="rId1803" Type="http://schemas.openxmlformats.org/officeDocument/2006/relationships/hyperlink" Target="https://clashofclans.fandom.com/wiki/Troops" TargetMode="External"/><Relationship Id="rId4002" Type="http://schemas.openxmlformats.org/officeDocument/2006/relationships/hyperlink" Target="https://clashofclans.fandom.com/wiki/Clone_Spell" TargetMode="External"/><Relationship Id="rId3768" Type="http://schemas.openxmlformats.org/officeDocument/2006/relationships/image" Target="media/image366.png"/><Relationship Id="rId3975" Type="http://schemas.openxmlformats.org/officeDocument/2006/relationships/hyperlink" Target="https://clashofclans.fandom.com/wiki/Resources" TargetMode="External"/><Relationship Id="rId689" Type="http://schemas.openxmlformats.org/officeDocument/2006/relationships/hyperlink" Target="https://clashofclans.fandom.com/wiki/Walls/Home_Village" TargetMode="External"/><Relationship Id="rId896" Type="http://schemas.openxmlformats.org/officeDocument/2006/relationships/image" Target="media/image92.png"/><Relationship Id="rId2577" Type="http://schemas.openxmlformats.org/officeDocument/2006/relationships/hyperlink" Target="https://clashofclans.fandom.com/wiki/Version_History" TargetMode="External"/><Relationship Id="rId2784" Type="http://schemas.openxmlformats.org/officeDocument/2006/relationships/hyperlink" Target="https://clashofclans.fandom.com/wiki/Resources" TargetMode="External"/><Relationship Id="rId3628" Type="http://schemas.openxmlformats.org/officeDocument/2006/relationships/hyperlink" Target="https://clashofclans.fandom.com/wiki/Giant" TargetMode="External"/><Relationship Id="rId549" Type="http://schemas.openxmlformats.org/officeDocument/2006/relationships/hyperlink" Target="https://clashofclans.fandom.com/wiki/Town_Hall" TargetMode="External"/><Relationship Id="rId756" Type="http://schemas.openxmlformats.org/officeDocument/2006/relationships/image" Target="media/image82.png"/><Relationship Id="rId1179" Type="http://schemas.openxmlformats.org/officeDocument/2006/relationships/hyperlink" Target="https://clashofclans.fandom.com/wiki/Troops" TargetMode="External"/><Relationship Id="rId1386" Type="http://schemas.openxmlformats.org/officeDocument/2006/relationships/hyperlink" Target="https://clashofclans.fandom.com/wiki/Air_Bomb" TargetMode="External"/><Relationship Id="rId1593" Type="http://schemas.openxmlformats.org/officeDocument/2006/relationships/hyperlink" Target="https://clashofclans.fandom.com/wiki/Dark_Elixir_Troops" TargetMode="External"/><Relationship Id="rId2437" Type="http://schemas.openxmlformats.org/officeDocument/2006/relationships/hyperlink" Target="https://clashofclans.fandom.com/wiki/Skeleton_Spell" TargetMode="External"/><Relationship Id="rId2991" Type="http://schemas.openxmlformats.org/officeDocument/2006/relationships/hyperlink" Target="https://clashofclans.fandom.com/wiki/Troops" TargetMode="External"/><Relationship Id="rId3835" Type="http://schemas.openxmlformats.org/officeDocument/2006/relationships/image" Target="media/image377.png"/><Relationship Id="rId409" Type="http://schemas.openxmlformats.org/officeDocument/2006/relationships/image" Target="media/image52.png"/><Relationship Id="rId963" Type="http://schemas.openxmlformats.org/officeDocument/2006/relationships/hyperlink" Target="https://clashofclans.fandom.com/wiki/Clan_Castle" TargetMode="External"/><Relationship Id="rId1039" Type="http://schemas.openxmlformats.org/officeDocument/2006/relationships/hyperlink" Target="https://clashofclans.fandom.com/wiki/Air_Bomb" TargetMode="External"/><Relationship Id="rId1246" Type="http://schemas.openxmlformats.org/officeDocument/2006/relationships/hyperlink" Target="https://clashofclans.fandom.com/wiki/Air_Defense" TargetMode="External"/><Relationship Id="rId2644" Type="http://schemas.openxmlformats.org/officeDocument/2006/relationships/image" Target="media/image206.png"/><Relationship Id="rId2851" Type="http://schemas.openxmlformats.org/officeDocument/2006/relationships/hyperlink" Target="https://clashofclans.fandom.com/wiki/Town_Hall" TargetMode="External"/><Relationship Id="rId3902" Type="http://schemas.openxmlformats.org/officeDocument/2006/relationships/hyperlink" Target="https://clashofclans.fandom.com/wiki/Troops" TargetMode="External"/><Relationship Id="rId92" Type="http://schemas.openxmlformats.org/officeDocument/2006/relationships/hyperlink" Target="https://clashofclans.fandom.com/wiki/Barbarian" TargetMode="External"/><Relationship Id="rId616" Type="http://schemas.openxmlformats.org/officeDocument/2006/relationships/hyperlink" Target="https://clashofclans.fandom.com/wiki/Clan_Castle" TargetMode="External"/><Relationship Id="rId823" Type="http://schemas.openxmlformats.org/officeDocument/2006/relationships/hyperlink" Target="https://clashofclans.fandom.com/wiki/Haste_Spell" TargetMode="External"/><Relationship Id="rId1453" Type="http://schemas.openxmlformats.org/officeDocument/2006/relationships/hyperlink" Target="https://clashofclans.fandom.com/wiki/Archer" TargetMode="External"/><Relationship Id="rId1660" Type="http://schemas.openxmlformats.org/officeDocument/2006/relationships/hyperlink" Target="https://clashofclans.fandom.com/wiki/Army_Camp" TargetMode="External"/><Relationship Id="rId2504" Type="http://schemas.openxmlformats.org/officeDocument/2006/relationships/hyperlink" Target="https://clashofclans.fandom.com/wiki/Clan_Castle" TargetMode="External"/><Relationship Id="rId2711" Type="http://schemas.openxmlformats.org/officeDocument/2006/relationships/hyperlink" Target="https://clashofclans.fandom.com/wiki/Buildings" TargetMode="External"/><Relationship Id="rId1106" Type="http://schemas.openxmlformats.org/officeDocument/2006/relationships/hyperlink" Target="https://clashofclans.fandom.com/wiki/Wizard_Tower" TargetMode="External"/><Relationship Id="rId1313" Type="http://schemas.openxmlformats.org/officeDocument/2006/relationships/hyperlink" Target="https://clashofclans.fandom.com/wiki/Hog_Rider" TargetMode="External"/><Relationship Id="rId1520" Type="http://schemas.openxmlformats.org/officeDocument/2006/relationships/hyperlink" Target="https://clashofclans.fandom.com/wiki/Earthquake_Spell" TargetMode="External"/><Relationship Id="rId3278" Type="http://schemas.openxmlformats.org/officeDocument/2006/relationships/hyperlink" Target="https://clashofclans.fandom.com/wiki/Town_Hall" TargetMode="External"/><Relationship Id="rId3485" Type="http://schemas.openxmlformats.org/officeDocument/2006/relationships/hyperlink" Target="https://clashofclans.fandom.com/wiki/Defensive_Buildings" TargetMode="External"/><Relationship Id="rId3692" Type="http://schemas.openxmlformats.org/officeDocument/2006/relationships/hyperlink" Target="https://clashofclans.fandom.com/wiki/Traps" TargetMode="External"/><Relationship Id="rId199" Type="http://schemas.openxmlformats.org/officeDocument/2006/relationships/hyperlink" Target="https://clashofclans.fandom.com/wiki/Resource_Buildings" TargetMode="External"/><Relationship Id="rId2087" Type="http://schemas.openxmlformats.org/officeDocument/2006/relationships/hyperlink" Target="https://clashofclans.fandom.com/wiki/Heroes" TargetMode="External"/><Relationship Id="rId2294" Type="http://schemas.openxmlformats.org/officeDocument/2006/relationships/hyperlink" Target="https://clashofclans.fandom.com/wiki/Troops" TargetMode="External"/><Relationship Id="rId3138" Type="http://schemas.openxmlformats.org/officeDocument/2006/relationships/hyperlink" Target="https://clashofclans.fandom.com/wiki/Defensive_Buildings" TargetMode="External"/><Relationship Id="rId3345" Type="http://schemas.openxmlformats.org/officeDocument/2006/relationships/hyperlink" Target="https://clashofclans.fandom.com/wiki/Magic_Items" TargetMode="External"/><Relationship Id="rId3552" Type="http://schemas.openxmlformats.org/officeDocument/2006/relationships/hyperlink" Target="https://clashofclans.fandom.com/wiki/Traps" TargetMode="External"/><Relationship Id="rId266" Type="http://schemas.openxmlformats.org/officeDocument/2006/relationships/hyperlink" Target="https://clashofclans.fandom.com/wiki/Defensive_Buildings" TargetMode="External"/><Relationship Id="rId473" Type="http://schemas.openxmlformats.org/officeDocument/2006/relationships/hyperlink" Target="https://clashofclans.fandom.com/wiki/Defensive_Buildings" TargetMode="External"/><Relationship Id="rId680" Type="http://schemas.openxmlformats.org/officeDocument/2006/relationships/hyperlink" Target="https://clashofclans.fandom.com/wiki/Walls/Home_Village" TargetMode="External"/><Relationship Id="rId2154" Type="http://schemas.openxmlformats.org/officeDocument/2006/relationships/hyperlink" Target="https://clashofclans.fandom.com/wiki/Miner" TargetMode="External"/><Relationship Id="rId2361" Type="http://schemas.openxmlformats.org/officeDocument/2006/relationships/hyperlink" Target="https://clashofclans.fandom.com/wiki/Walls" TargetMode="External"/><Relationship Id="rId3205" Type="http://schemas.openxmlformats.org/officeDocument/2006/relationships/hyperlink" Target="https://clashofclans.fandom.com/wiki/Mortar" TargetMode="External"/><Relationship Id="rId3412" Type="http://schemas.openxmlformats.org/officeDocument/2006/relationships/hyperlink" Target="https://clashofclans.fandom.com/wiki/Magic_Items" TargetMode="External"/><Relationship Id="rId126" Type="http://schemas.openxmlformats.org/officeDocument/2006/relationships/hyperlink" Target="https://clashofclans.fandom.com/wiki/Town_Hall" TargetMode="External"/><Relationship Id="rId333" Type="http://schemas.openxmlformats.org/officeDocument/2006/relationships/hyperlink" Target="https://clashofclans.fandom.com/wiki/Bomb" TargetMode="External"/><Relationship Id="rId540" Type="http://schemas.openxmlformats.org/officeDocument/2006/relationships/hyperlink" Target="https://clashofclans.fandom.com/wiki/Troops" TargetMode="External"/><Relationship Id="rId1170" Type="http://schemas.openxmlformats.org/officeDocument/2006/relationships/image" Target="media/image113.png"/><Relationship Id="rId2014" Type="http://schemas.openxmlformats.org/officeDocument/2006/relationships/hyperlink" Target="https://clashofclans.fandom.com/wiki/Seeking_Air_Mine" TargetMode="External"/><Relationship Id="rId2221" Type="http://schemas.openxmlformats.org/officeDocument/2006/relationships/hyperlink" Target="https://clashofclans.fandom.com/wiki/Town_Hall" TargetMode="External"/><Relationship Id="rId1030" Type="http://schemas.openxmlformats.org/officeDocument/2006/relationships/hyperlink" Target="https://clashofclans.fandom.com/wiki/Earthquake_Spell" TargetMode="External"/><Relationship Id="rId400" Type="http://schemas.openxmlformats.org/officeDocument/2006/relationships/hyperlink" Target="https://clashofclans.fandom.com/wiki/Laboratory" TargetMode="External"/><Relationship Id="rId1987" Type="http://schemas.openxmlformats.org/officeDocument/2006/relationships/hyperlink" Target="https://clashofclans.fandom.com/wiki/Category:Air_Troops" TargetMode="External"/><Relationship Id="rId1847" Type="http://schemas.openxmlformats.org/officeDocument/2006/relationships/hyperlink" Target="https://clashofclans.fandom.com/wiki/Witch/Skeleton" TargetMode="External"/><Relationship Id="rId4046" Type="http://schemas.openxmlformats.org/officeDocument/2006/relationships/hyperlink" Target="https://clashofclans.fandom.com/wiki/Bowler" TargetMode="External"/><Relationship Id="rId1707" Type="http://schemas.openxmlformats.org/officeDocument/2006/relationships/hyperlink" Target="https://clashofclans.fandom.com/wiki/Golem/Golemite" TargetMode="External"/><Relationship Id="rId3062" Type="http://schemas.openxmlformats.org/officeDocument/2006/relationships/hyperlink" Target="https://clashofclans.fandom.com/wiki/Magic_Items" TargetMode="External"/><Relationship Id="rId190" Type="http://schemas.openxmlformats.org/officeDocument/2006/relationships/hyperlink" Target="https://clashofclans.fandom.com/wiki/Heroes" TargetMode="External"/><Relationship Id="rId1914" Type="http://schemas.openxmlformats.org/officeDocument/2006/relationships/hyperlink" Target="https://clashofclans.fandom.com/wiki/Troops" TargetMode="External"/><Relationship Id="rId3879" Type="http://schemas.openxmlformats.org/officeDocument/2006/relationships/hyperlink" Target="https://clashofclans.fandom.com/wiki/Gems" TargetMode="External"/><Relationship Id="rId2688" Type="http://schemas.openxmlformats.org/officeDocument/2006/relationships/hyperlink" Target="https://clashofclans.fandom.com/wiki/Builder%27s_Hut" TargetMode="External"/><Relationship Id="rId2895" Type="http://schemas.openxmlformats.org/officeDocument/2006/relationships/image" Target="media/image263.png"/><Relationship Id="rId3739" Type="http://schemas.openxmlformats.org/officeDocument/2006/relationships/image" Target="media/image364.png"/><Relationship Id="rId3946" Type="http://schemas.openxmlformats.org/officeDocument/2006/relationships/hyperlink" Target="https://clashofclans.fandom.com/wiki/Resources" TargetMode="External"/><Relationship Id="rId867" Type="http://schemas.openxmlformats.org/officeDocument/2006/relationships/hyperlink" Target="https://clashofclans.fandom.com/wiki/Wall_Breaker" TargetMode="External"/><Relationship Id="rId1497" Type="http://schemas.openxmlformats.org/officeDocument/2006/relationships/hyperlink" Target="https://clashofclans.fandom.com/wiki/Defensive_Buildings" TargetMode="External"/><Relationship Id="rId2548" Type="http://schemas.openxmlformats.org/officeDocument/2006/relationships/hyperlink" Target="https://clashofclans.fandom.com/wiki/Balloon" TargetMode="External"/><Relationship Id="rId2755" Type="http://schemas.openxmlformats.org/officeDocument/2006/relationships/hyperlink" Target="https://clashofclans.fandom.com/wiki/Elixir" TargetMode="External"/><Relationship Id="rId2962" Type="http://schemas.openxmlformats.org/officeDocument/2006/relationships/hyperlink" Target="https://clashofclans.fandom.com/wiki/Archer" TargetMode="External"/><Relationship Id="rId3806" Type="http://schemas.openxmlformats.org/officeDocument/2006/relationships/hyperlink" Target="https://clashofclans.fandom.com/wiki/Heroes" TargetMode="External"/><Relationship Id="rId727" Type="http://schemas.openxmlformats.org/officeDocument/2006/relationships/hyperlink" Target="https://clashofclans.fandom.com/wiki/Barracks" TargetMode="External"/><Relationship Id="rId934" Type="http://schemas.openxmlformats.org/officeDocument/2006/relationships/hyperlink" Target="https://clashofclans.fandom.com/wiki/Spring_Trap/Home_Village" TargetMode="External"/><Relationship Id="rId1357" Type="http://schemas.openxmlformats.org/officeDocument/2006/relationships/hyperlink" Target="https://clashofclans.fandom.com/wiki/Army_Camp" TargetMode="External"/><Relationship Id="rId1564" Type="http://schemas.openxmlformats.org/officeDocument/2006/relationships/hyperlink" Target="https://clashofclans.fandom.com/wiki/Walls" TargetMode="External"/><Relationship Id="rId1771" Type="http://schemas.openxmlformats.org/officeDocument/2006/relationships/hyperlink" Target="https://clashofclans.fandom.com/wiki/Laboratory" TargetMode="External"/><Relationship Id="rId2408" Type="http://schemas.openxmlformats.org/officeDocument/2006/relationships/hyperlink" Target="https://clashofclans.fandom.com/wiki/Inferno_Tower" TargetMode="External"/><Relationship Id="rId2615" Type="http://schemas.openxmlformats.org/officeDocument/2006/relationships/hyperlink" Target="https://clashofclans.fandom.com/wiki/Night_Witch" TargetMode="External"/><Relationship Id="rId2822" Type="http://schemas.openxmlformats.org/officeDocument/2006/relationships/hyperlink" Target="https://clashofclans.fandom.com/wiki/Wall_Breaker" TargetMode="External"/><Relationship Id="rId63" Type="http://schemas.openxmlformats.org/officeDocument/2006/relationships/hyperlink" Target="https://clashofclans.fandom.com/wiki/X-Bow" TargetMode="External"/><Relationship Id="rId1217" Type="http://schemas.openxmlformats.org/officeDocument/2006/relationships/hyperlink" Target="https://clashofclans.fandom.com/wiki/Resources" TargetMode="External"/><Relationship Id="rId1424" Type="http://schemas.openxmlformats.org/officeDocument/2006/relationships/hyperlink" Target="https://clashofclans.fandom.com/wiki/Balloon" TargetMode="External"/><Relationship Id="rId1631" Type="http://schemas.openxmlformats.org/officeDocument/2006/relationships/hyperlink" Target="https://clashofclans.fandom.com/wiki/Barbarian_King" TargetMode="External"/><Relationship Id="rId3389" Type="http://schemas.openxmlformats.org/officeDocument/2006/relationships/hyperlink" Target="https://clashofclans.fandom.com/wiki/Giant_Bomb" TargetMode="External"/><Relationship Id="rId3596" Type="http://schemas.openxmlformats.org/officeDocument/2006/relationships/hyperlink" Target="https://clashofclans.fandom.com/wiki/Minion" TargetMode="External"/><Relationship Id="rId2198" Type="http://schemas.openxmlformats.org/officeDocument/2006/relationships/hyperlink" Target="https://clashofclans.fandom.com/wiki/Clan_Castle" TargetMode="External"/><Relationship Id="rId3249" Type="http://schemas.openxmlformats.org/officeDocument/2006/relationships/hyperlink" Target="https://clashofclans.fandom.com/wiki/Wizard" TargetMode="External"/><Relationship Id="rId3456" Type="http://schemas.openxmlformats.org/officeDocument/2006/relationships/hyperlink" Target="https://clashofclans.fandom.com/wiki/Bomber" TargetMode="External"/><Relationship Id="rId377" Type="http://schemas.openxmlformats.org/officeDocument/2006/relationships/hyperlink" Target="https://clashofclans.fandom.com/wiki/Archer_Tower" TargetMode="External"/><Relationship Id="rId584" Type="http://schemas.openxmlformats.org/officeDocument/2006/relationships/hyperlink" Target="https://clashofclans.fandom.com/wiki/Army" TargetMode="External"/><Relationship Id="rId2058" Type="http://schemas.openxmlformats.org/officeDocument/2006/relationships/hyperlink" Target="https://clashofclans.fandom.com/wiki/Lava_Hound" TargetMode="External"/><Relationship Id="rId2265" Type="http://schemas.openxmlformats.org/officeDocument/2006/relationships/hyperlink" Target="https://clashofclans.fandom.com/wiki/Troops" TargetMode="External"/><Relationship Id="rId3109" Type="http://schemas.openxmlformats.org/officeDocument/2006/relationships/hyperlink" Target="https://clashofclans.fandom.com/wiki/Balloon" TargetMode="External"/><Relationship Id="rId3663" Type="http://schemas.openxmlformats.org/officeDocument/2006/relationships/hyperlink" Target="https://clashofclans.fandom.com/wiki/Magic_Items" TargetMode="External"/><Relationship Id="rId3870" Type="http://schemas.openxmlformats.org/officeDocument/2006/relationships/hyperlink" Target="https://clashofclans.fandom.com/wiki/Inferno_Tower" TargetMode="External"/><Relationship Id="rId237" Type="http://schemas.openxmlformats.org/officeDocument/2006/relationships/hyperlink" Target="https://clashofclans.fandom.com/wiki/Archer" TargetMode="External"/><Relationship Id="rId791" Type="http://schemas.openxmlformats.org/officeDocument/2006/relationships/hyperlink" Target="https://clashofclans.fandom.com/wiki/Wizard" TargetMode="External"/><Relationship Id="rId1074" Type="http://schemas.openxmlformats.org/officeDocument/2006/relationships/hyperlink" Target="https://clashofclans.fandom.com/wiki/Laboratory" TargetMode="External"/><Relationship Id="rId2472" Type="http://schemas.openxmlformats.org/officeDocument/2006/relationships/hyperlink" Target="https://clashofclans.fandom.com/wiki/Skeleton" TargetMode="External"/><Relationship Id="rId3316" Type="http://schemas.openxmlformats.org/officeDocument/2006/relationships/hyperlink" Target="https://clashofclans.fandom.com/wiki/Rage_Spell" TargetMode="External"/><Relationship Id="rId3523" Type="http://schemas.openxmlformats.org/officeDocument/2006/relationships/image" Target="media/image345.png"/><Relationship Id="rId3730" Type="http://schemas.openxmlformats.org/officeDocument/2006/relationships/hyperlink" Target="https://clashofclans.fandom.com/wiki/Magic_Items" TargetMode="External"/><Relationship Id="rId444" Type="http://schemas.openxmlformats.org/officeDocument/2006/relationships/hyperlink" Target="https://clashofclans.fandom.com/wiki/Mortar" TargetMode="External"/><Relationship Id="rId651" Type="http://schemas.openxmlformats.org/officeDocument/2006/relationships/image" Target="media/image62.png"/><Relationship Id="rId1281" Type="http://schemas.openxmlformats.org/officeDocument/2006/relationships/hyperlink" Target="https://clashofclans.fandom.com/wiki/Baby_Dragon" TargetMode="External"/><Relationship Id="rId2125" Type="http://schemas.openxmlformats.org/officeDocument/2006/relationships/hyperlink" Target="https://clashofclans.fandom.com/wiki/Heroes" TargetMode="External"/><Relationship Id="rId2332" Type="http://schemas.openxmlformats.org/officeDocument/2006/relationships/hyperlink" Target="https://clashofclans.fandom.com/wiki/Category:Air_Troops" TargetMode="External"/><Relationship Id="rId304" Type="http://schemas.openxmlformats.org/officeDocument/2006/relationships/image" Target="media/image33.png"/><Relationship Id="rId511" Type="http://schemas.openxmlformats.org/officeDocument/2006/relationships/hyperlink" Target="https://clashofclans.fandom.com/wiki/Laboratory" TargetMode="External"/><Relationship Id="rId1141" Type="http://schemas.openxmlformats.org/officeDocument/2006/relationships/hyperlink" Target="https://clashofclans.fandom.com/wiki/Air_Defense" TargetMode="External"/><Relationship Id="rId1001" Type="http://schemas.openxmlformats.org/officeDocument/2006/relationships/hyperlink" Target="https://clashofclans.fandom.com/wiki/Buildings" TargetMode="External"/><Relationship Id="rId1958" Type="http://schemas.openxmlformats.org/officeDocument/2006/relationships/image" Target="media/image173.png"/><Relationship Id="rId3173" Type="http://schemas.openxmlformats.org/officeDocument/2006/relationships/image" Target="media/image301.png"/><Relationship Id="rId3380" Type="http://schemas.openxmlformats.org/officeDocument/2006/relationships/hyperlink" Target="https://clashofclans.fandom.com/wiki/Giant_Bomb" TargetMode="External"/><Relationship Id="rId4017" Type="http://schemas.openxmlformats.org/officeDocument/2006/relationships/hyperlink" Target="https://clashofclans.fandom.com/wiki/Mortar" TargetMode="External"/><Relationship Id="rId1818" Type="http://schemas.openxmlformats.org/officeDocument/2006/relationships/hyperlink" Target="https://clashofclans.fandom.com/wiki/Golem" TargetMode="External"/><Relationship Id="rId3033" Type="http://schemas.openxmlformats.org/officeDocument/2006/relationships/hyperlink" Target="https://clashofclans.fandom.com/wiki/Troops" TargetMode="External"/><Relationship Id="rId3240" Type="http://schemas.openxmlformats.org/officeDocument/2006/relationships/hyperlink" Target="https://clashofclans.fandom.com/wiki/Wizard" TargetMode="External"/><Relationship Id="rId161" Type="http://schemas.openxmlformats.org/officeDocument/2006/relationships/hyperlink" Target="https://clashofclans.fandom.com/wiki/Town_Hall" TargetMode="External"/><Relationship Id="rId2799" Type="http://schemas.openxmlformats.org/officeDocument/2006/relationships/image" Target="media/image226.png"/><Relationship Id="rId3100" Type="http://schemas.openxmlformats.org/officeDocument/2006/relationships/hyperlink" Target="https://clashofclans.fandom.com/wiki/Defensive_Buildings" TargetMode="External"/><Relationship Id="rId978" Type="http://schemas.openxmlformats.org/officeDocument/2006/relationships/image" Target="media/image95.png"/><Relationship Id="rId2659" Type="http://schemas.openxmlformats.org/officeDocument/2006/relationships/hyperlink" Target="https://clashofclans.fandom.com/wiki/Bomb" TargetMode="External"/><Relationship Id="rId2866" Type="http://schemas.openxmlformats.org/officeDocument/2006/relationships/hyperlink" Target="https://clashofclans.fandom.com/wiki/Magic_Items" TargetMode="External"/><Relationship Id="rId3917" Type="http://schemas.openxmlformats.org/officeDocument/2006/relationships/hyperlink" Target="https://clashofclans.fandom.com/wiki/Troops" TargetMode="External"/><Relationship Id="rId838" Type="http://schemas.openxmlformats.org/officeDocument/2006/relationships/hyperlink" Target="https://clashofclans.fandom.com/wiki/Clan_Castle" TargetMode="External"/><Relationship Id="rId1468" Type="http://schemas.openxmlformats.org/officeDocument/2006/relationships/hyperlink" Target="http://forum.supercell.net/member.php/283-twister" TargetMode="External"/><Relationship Id="rId1675" Type="http://schemas.openxmlformats.org/officeDocument/2006/relationships/hyperlink" Target="https://clashofclans.fandom.com/wiki/Barbarian" TargetMode="External"/><Relationship Id="rId1882" Type="http://schemas.openxmlformats.org/officeDocument/2006/relationships/hyperlink" Target="https://clashofclans.fandom.com/wiki/Archer" TargetMode="External"/><Relationship Id="rId2519" Type="http://schemas.openxmlformats.org/officeDocument/2006/relationships/hyperlink" Target="https://clashofclans.fandom.com/wiki/Lightning_Spell" TargetMode="External"/><Relationship Id="rId2726" Type="http://schemas.openxmlformats.org/officeDocument/2006/relationships/hyperlink" Target="https://clashofclans.fandom.com/wiki/Laboratory" TargetMode="External"/><Relationship Id="rId1328" Type="http://schemas.openxmlformats.org/officeDocument/2006/relationships/hyperlink" Target="https://clashofclans.fandom.com/wiki/Troop_Movement_Speed" TargetMode="External"/><Relationship Id="rId1535" Type="http://schemas.openxmlformats.org/officeDocument/2006/relationships/hyperlink" Target="https://clashofclans.fandom.com/wiki/Giant_Bomb" TargetMode="External"/><Relationship Id="rId2933" Type="http://schemas.openxmlformats.org/officeDocument/2006/relationships/hyperlink" Target="https://clashofclans.fandom.com/wiki/Archer" TargetMode="External"/><Relationship Id="rId905" Type="http://schemas.openxmlformats.org/officeDocument/2006/relationships/hyperlink" Target="https://clashofclans.fandom.com/wiki/Troops" TargetMode="External"/><Relationship Id="rId1742" Type="http://schemas.openxmlformats.org/officeDocument/2006/relationships/hyperlink" Target="https://clashofclans.fandom.com/wiki/P.E.K.K.A" TargetMode="External"/><Relationship Id="rId34" Type="http://schemas.openxmlformats.org/officeDocument/2006/relationships/hyperlink" Target="https://clashofclans.fandom.com/wiki/Barbarian_King" TargetMode="External"/><Relationship Id="rId1602" Type="http://schemas.openxmlformats.org/officeDocument/2006/relationships/hyperlink" Target="https://clashofclans.fandom.com/wiki/Army_Camp" TargetMode="External"/><Relationship Id="rId3567" Type="http://schemas.openxmlformats.org/officeDocument/2006/relationships/hyperlink" Target="https://clashofclans.fandom.com/wiki/Magic_Items" TargetMode="External"/><Relationship Id="rId3774" Type="http://schemas.openxmlformats.org/officeDocument/2006/relationships/hyperlink" Target="https://clashofclans.fandom.com/wiki/Lava_Hound/Lava_Pup" TargetMode="External"/><Relationship Id="rId3981" Type="http://schemas.openxmlformats.org/officeDocument/2006/relationships/image" Target="media/image391.png"/><Relationship Id="rId488" Type="http://schemas.openxmlformats.org/officeDocument/2006/relationships/hyperlink" Target="https://clashofclans.fandom.com/wiki/Mortar" TargetMode="External"/><Relationship Id="rId695" Type="http://schemas.openxmlformats.org/officeDocument/2006/relationships/hyperlink" Target="https://clashofclans.fandom.com/wiki/Walls/Home_Village" TargetMode="External"/><Relationship Id="rId2169" Type="http://schemas.openxmlformats.org/officeDocument/2006/relationships/hyperlink" Target="https://clashofclans.fandom.com/wiki/Gold_Storage" TargetMode="External"/><Relationship Id="rId2376" Type="http://schemas.openxmlformats.org/officeDocument/2006/relationships/hyperlink" Target="https://clashofclans.fandom.com/wiki/Laboratory" TargetMode="External"/><Relationship Id="rId2583" Type="http://schemas.openxmlformats.org/officeDocument/2006/relationships/hyperlink" Target="https://clashofclans.fandom.com/wiki/Resources" TargetMode="External"/><Relationship Id="rId2790" Type="http://schemas.openxmlformats.org/officeDocument/2006/relationships/hyperlink" Target="https://clashofclans.fandom.com/wiki/Town_Hall" TargetMode="External"/><Relationship Id="rId3427" Type="http://schemas.openxmlformats.org/officeDocument/2006/relationships/image" Target="media/image332.png"/><Relationship Id="rId3634" Type="http://schemas.openxmlformats.org/officeDocument/2006/relationships/hyperlink" Target="https://clashofclans.fandom.com/wiki/Hidden_Tesla" TargetMode="External"/><Relationship Id="rId3841" Type="http://schemas.openxmlformats.org/officeDocument/2006/relationships/hyperlink" Target="https://clashofclans.fandom.com/wiki/Clan_Wars" TargetMode="External"/><Relationship Id="rId348" Type="http://schemas.openxmlformats.org/officeDocument/2006/relationships/hyperlink" Target="https://clashofclans.fandom.com/wiki/Laboratory" TargetMode="External"/><Relationship Id="rId555" Type="http://schemas.openxmlformats.org/officeDocument/2006/relationships/hyperlink" Target="https://clashofclans.fandom.com/wiki/Spring_Trap" TargetMode="External"/><Relationship Id="rId762" Type="http://schemas.openxmlformats.org/officeDocument/2006/relationships/hyperlink" Target="https://clashofclans.fandom.com/wiki/Wall_Breaker" TargetMode="External"/><Relationship Id="rId1185" Type="http://schemas.openxmlformats.org/officeDocument/2006/relationships/hyperlink" Target="https://clashofclans.fandom.com/wiki/Walls/Home_Village" TargetMode="External"/><Relationship Id="rId1392" Type="http://schemas.openxmlformats.org/officeDocument/2006/relationships/hyperlink" Target="https://clashofclans.fandom.com/wiki/Balloon" TargetMode="External"/><Relationship Id="rId2029" Type="http://schemas.openxmlformats.org/officeDocument/2006/relationships/hyperlink" Target="https://clashofclans.fandom.com/wiki/Army_Camp" TargetMode="External"/><Relationship Id="rId2236" Type="http://schemas.openxmlformats.org/officeDocument/2006/relationships/hyperlink" Target="https://clashofclans.fandom.com/wiki/Clan_Castle" TargetMode="External"/><Relationship Id="rId2443" Type="http://schemas.openxmlformats.org/officeDocument/2006/relationships/hyperlink" Target="https://clashofclans.fandom.com/wiki/Electro_Dragon" TargetMode="External"/><Relationship Id="rId2650" Type="http://schemas.openxmlformats.org/officeDocument/2006/relationships/image" Target="media/image212.png"/><Relationship Id="rId3701" Type="http://schemas.openxmlformats.org/officeDocument/2006/relationships/hyperlink" Target="https://clashofclans.fandom.com/wiki/Town_Hall" TargetMode="External"/><Relationship Id="rId208" Type="http://schemas.openxmlformats.org/officeDocument/2006/relationships/hyperlink" Target="https://clashofclans.fandom.com/wiki/Barbarian_King" TargetMode="External"/><Relationship Id="rId415" Type="http://schemas.openxmlformats.org/officeDocument/2006/relationships/hyperlink" Target="https://clashofclans.fandom.com/wiki/Buildings" TargetMode="External"/><Relationship Id="rId622" Type="http://schemas.openxmlformats.org/officeDocument/2006/relationships/hyperlink" Target="https://clashofclans.fandom.com/wiki/Builder" TargetMode="External"/><Relationship Id="rId1045" Type="http://schemas.openxmlformats.org/officeDocument/2006/relationships/hyperlink" Target="https://clashofclans.fandom.com/wiki/Air_Defense" TargetMode="External"/><Relationship Id="rId1252" Type="http://schemas.openxmlformats.org/officeDocument/2006/relationships/hyperlink" Target="https://clashofclans.fandom.com/wiki/Goblin" TargetMode="External"/><Relationship Id="rId2303" Type="http://schemas.openxmlformats.org/officeDocument/2006/relationships/hyperlink" Target="https://clashofclans.fandom.com/wiki/Barbarian_King" TargetMode="External"/><Relationship Id="rId2510" Type="http://schemas.openxmlformats.org/officeDocument/2006/relationships/image" Target="media/image195.png"/><Relationship Id="rId1112" Type="http://schemas.openxmlformats.org/officeDocument/2006/relationships/hyperlink" Target="https://clashofclans.fandom.com/wiki/Earthquake_Spell" TargetMode="External"/><Relationship Id="rId3077" Type="http://schemas.openxmlformats.org/officeDocument/2006/relationships/hyperlink" Target="https://clashofclans.fandom.com/wiki/Multi_Mortar" TargetMode="External"/><Relationship Id="rId3284" Type="http://schemas.openxmlformats.org/officeDocument/2006/relationships/image" Target="media/image313.png"/><Relationship Id="rId1929" Type="http://schemas.openxmlformats.org/officeDocument/2006/relationships/hyperlink" Target="https://clashofclans.fandom.com/wiki/Cannon" TargetMode="External"/><Relationship Id="rId2093" Type="http://schemas.openxmlformats.org/officeDocument/2006/relationships/hyperlink" Target="https://clashofclans.fandom.com/wiki/Giant" TargetMode="External"/><Relationship Id="rId3491" Type="http://schemas.openxmlformats.org/officeDocument/2006/relationships/hyperlink" Target="https://clashofclans.fandom.com/wiki/Barbarian" TargetMode="External"/><Relationship Id="rId3144" Type="http://schemas.openxmlformats.org/officeDocument/2006/relationships/hyperlink" Target="https://clashofclans.fandom.com/wiki/Category:Air_Troops" TargetMode="External"/><Relationship Id="rId3351" Type="http://schemas.openxmlformats.org/officeDocument/2006/relationships/hyperlink" Target="https://clashofclans.fandom.com/wiki/Magic_Items" TargetMode="External"/><Relationship Id="rId272" Type="http://schemas.openxmlformats.org/officeDocument/2006/relationships/hyperlink" Target="https://clashofclans.fandom.com/wiki/Army" TargetMode="External"/><Relationship Id="rId2160" Type="http://schemas.openxmlformats.org/officeDocument/2006/relationships/hyperlink" Target="https://clashofclans.fandom.com/wiki/Resources" TargetMode="External"/><Relationship Id="rId3004" Type="http://schemas.openxmlformats.org/officeDocument/2006/relationships/hyperlink" Target="https://clashofclans.fandom.com/wiki/Defensive_Buildings" TargetMode="External"/><Relationship Id="rId3211" Type="http://schemas.openxmlformats.org/officeDocument/2006/relationships/hyperlink" Target="https://clashofclans.fandom.com/wiki/Category:Ground_Troops" TargetMode="External"/><Relationship Id="rId132" Type="http://schemas.openxmlformats.org/officeDocument/2006/relationships/hyperlink" Target="https://vignette.wikia.nocookie.net/clashofclans/images/2/23/Gladiator_King.jpg/revision/latest?cb=20190404124122" TargetMode="External"/><Relationship Id="rId2020" Type="http://schemas.openxmlformats.org/officeDocument/2006/relationships/hyperlink" Target="https://clashofclans.fandom.com/wiki/Clan_Castle" TargetMode="External"/><Relationship Id="rId1579" Type="http://schemas.openxmlformats.org/officeDocument/2006/relationships/hyperlink" Target="https://clashofclans.fandom.com/wiki/Heroes" TargetMode="External"/><Relationship Id="rId2977" Type="http://schemas.openxmlformats.org/officeDocument/2006/relationships/hyperlink" Target="https://clashofclans.fandom.com/wiki/Magic_Items" TargetMode="External"/><Relationship Id="rId949" Type="http://schemas.openxmlformats.org/officeDocument/2006/relationships/hyperlink" Target="https://clashofclans.fandom.com/wiki/Barbarian" TargetMode="External"/><Relationship Id="rId1786" Type="http://schemas.openxmlformats.org/officeDocument/2006/relationships/hyperlink" Target="https://clashofclans.fandom.com/wiki/Defensive_Buildings" TargetMode="External"/><Relationship Id="rId1993" Type="http://schemas.openxmlformats.org/officeDocument/2006/relationships/hyperlink" Target="https://clashofclans.fandom.com/wiki/Golem" TargetMode="External"/><Relationship Id="rId2837" Type="http://schemas.openxmlformats.org/officeDocument/2006/relationships/hyperlink" Target="https://clashofclans.fandom.com/wiki/Dragon" TargetMode="External"/><Relationship Id="rId4052" Type="http://schemas.openxmlformats.org/officeDocument/2006/relationships/hyperlink" Target="https://clashofclans.fandom.com/wiki/Inferno_Tower" TargetMode="External"/><Relationship Id="rId78" Type="http://schemas.openxmlformats.org/officeDocument/2006/relationships/image" Target="media/image8.png"/><Relationship Id="rId809" Type="http://schemas.openxmlformats.org/officeDocument/2006/relationships/hyperlink" Target="https://clashofclans.fandom.com/wiki/Army" TargetMode="External"/><Relationship Id="rId1439" Type="http://schemas.openxmlformats.org/officeDocument/2006/relationships/hyperlink" Target="https://clashofclans.fandom.com/wiki/Town_Hall" TargetMode="External"/><Relationship Id="rId1646" Type="http://schemas.openxmlformats.org/officeDocument/2006/relationships/hyperlink" Target="https://clashofclans.fandom.com/wiki/Clan_Castle" TargetMode="External"/><Relationship Id="rId1853" Type="http://schemas.openxmlformats.org/officeDocument/2006/relationships/hyperlink" Target="https://clashofclans.fandom.com/wiki/Mortar" TargetMode="External"/><Relationship Id="rId2904" Type="http://schemas.openxmlformats.org/officeDocument/2006/relationships/hyperlink" Target="https://clashofclans.fandom.com/wiki/Archer_Tower/Builder_Base" TargetMode="External"/><Relationship Id="rId1506" Type="http://schemas.openxmlformats.org/officeDocument/2006/relationships/hyperlink" Target="https://clashofclans.fandom.com/wiki/Defensive_Buildings" TargetMode="External"/><Relationship Id="rId1713" Type="http://schemas.openxmlformats.org/officeDocument/2006/relationships/hyperlink" Target="https://clashofclans.fandom.com/wiki/Troops" TargetMode="External"/><Relationship Id="rId1920" Type="http://schemas.openxmlformats.org/officeDocument/2006/relationships/hyperlink" Target="https://clashofclans.fandom.com/wiki/Spring_Trap" TargetMode="External"/><Relationship Id="rId3678" Type="http://schemas.openxmlformats.org/officeDocument/2006/relationships/hyperlink" Target="https://clashofclans.fandom.com/wiki/Traps" TargetMode="External"/><Relationship Id="rId3885" Type="http://schemas.openxmlformats.org/officeDocument/2006/relationships/hyperlink" Target="https://clashofclans.fandom.com/wiki/Builder" TargetMode="External"/><Relationship Id="rId599" Type="http://schemas.openxmlformats.org/officeDocument/2006/relationships/hyperlink" Target="https://clashofclans.fandom.com/wiki/Army" TargetMode="External"/><Relationship Id="rId2487" Type="http://schemas.openxmlformats.org/officeDocument/2006/relationships/hyperlink" Target="https://clashofclans.fandom.com/wiki/Barracks" TargetMode="External"/><Relationship Id="rId2694" Type="http://schemas.openxmlformats.org/officeDocument/2006/relationships/hyperlink" Target="https://clashofclans.fandom.com/wiki/Wizard" TargetMode="External"/><Relationship Id="rId3538" Type="http://schemas.openxmlformats.org/officeDocument/2006/relationships/hyperlink" Target="https://clashofclans.fandom.com/wiki/Barbarian" TargetMode="External"/><Relationship Id="rId3745" Type="http://schemas.openxmlformats.org/officeDocument/2006/relationships/hyperlink" Target="https://clashofclans.fandom.com/wiki/Troops" TargetMode="External"/><Relationship Id="rId459" Type="http://schemas.openxmlformats.org/officeDocument/2006/relationships/hyperlink" Target="https://clashofclans.fandom.com/wiki/Healer" TargetMode="External"/><Relationship Id="rId666" Type="http://schemas.openxmlformats.org/officeDocument/2006/relationships/hyperlink" Target="https://clashofclans.fandom.com/wiki/Giant" TargetMode="External"/><Relationship Id="rId873" Type="http://schemas.openxmlformats.org/officeDocument/2006/relationships/hyperlink" Target="https://clashofclans.fandom.com/wiki/Heroes" TargetMode="External"/><Relationship Id="rId1089" Type="http://schemas.openxmlformats.org/officeDocument/2006/relationships/hyperlink" Target="https://clashofclans.fandom.com/wiki/Barracks" TargetMode="External"/><Relationship Id="rId1296" Type="http://schemas.openxmlformats.org/officeDocument/2006/relationships/hyperlink" Target="https://clashofclans.fandom.com/wiki/Inferno_Tower" TargetMode="External"/><Relationship Id="rId2347" Type="http://schemas.openxmlformats.org/officeDocument/2006/relationships/hyperlink" Target="https://clashofclans.fandom.com/wiki/X-Bow" TargetMode="External"/><Relationship Id="rId2554" Type="http://schemas.openxmlformats.org/officeDocument/2006/relationships/hyperlink" Target="https://clashofclans.fandom.com/wiki/Rage_Spell" TargetMode="External"/><Relationship Id="rId3952" Type="http://schemas.openxmlformats.org/officeDocument/2006/relationships/hyperlink" Target="https://clashofclans.fandom.com/wiki/Resources" TargetMode="External"/><Relationship Id="rId319" Type="http://schemas.openxmlformats.org/officeDocument/2006/relationships/hyperlink" Target="https://clashofclans.fandom.com/wiki/Barracks" TargetMode="External"/><Relationship Id="rId526" Type="http://schemas.openxmlformats.org/officeDocument/2006/relationships/hyperlink" Target="https://clashofclans.fandom.com/wiki/Gold_Mine" TargetMode="External"/><Relationship Id="rId1156" Type="http://schemas.openxmlformats.org/officeDocument/2006/relationships/hyperlink" Target="https://clashofclans.fandom.com/wiki/Barbarian" TargetMode="External"/><Relationship Id="rId1363" Type="http://schemas.openxmlformats.org/officeDocument/2006/relationships/hyperlink" Target="https://clashofclans.fandom.com/wiki/Laboratory" TargetMode="External"/><Relationship Id="rId2207" Type="http://schemas.openxmlformats.org/officeDocument/2006/relationships/hyperlink" Target="https://clashofclans.fandom.com/wiki/Town_Hall" TargetMode="External"/><Relationship Id="rId2761" Type="http://schemas.openxmlformats.org/officeDocument/2006/relationships/hyperlink" Target="https://clashofclans.fandom.com/wiki/Resources" TargetMode="External"/><Relationship Id="rId3605" Type="http://schemas.openxmlformats.org/officeDocument/2006/relationships/hyperlink" Target="https://clashofclans.fandom.com/wiki/Minion" TargetMode="External"/><Relationship Id="rId3812" Type="http://schemas.openxmlformats.org/officeDocument/2006/relationships/hyperlink" Target="https://clashofclans.fandom.com/wiki/Builder%27s_Hut" TargetMode="External"/><Relationship Id="rId733" Type="http://schemas.openxmlformats.org/officeDocument/2006/relationships/hyperlink" Target="https://clashofclans.fandom.com/wiki/Walls/Home_Village" TargetMode="External"/><Relationship Id="rId940" Type="http://schemas.openxmlformats.org/officeDocument/2006/relationships/hyperlink" Target="https://clashofclans.fandom.com/wiki/Barbarian" TargetMode="External"/><Relationship Id="rId1016" Type="http://schemas.openxmlformats.org/officeDocument/2006/relationships/hyperlink" Target="https://clashofclans.fandom.com/wiki/Army" TargetMode="External"/><Relationship Id="rId1570" Type="http://schemas.openxmlformats.org/officeDocument/2006/relationships/hyperlink" Target="https://clashofclans.fandom.com/wiki/Inferno_Tower" TargetMode="External"/><Relationship Id="rId2414" Type="http://schemas.openxmlformats.org/officeDocument/2006/relationships/hyperlink" Target="https://clashofclans.fandom.com/wiki/Lightning_Spell" TargetMode="External"/><Relationship Id="rId2621" Type="http://schemas.openxmlformats.org/officeDocument/2006/relationships/hyperlink" Target="https://clashofclans.fandom.com/wiki/Rage_Spe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670FAB2E.dotm</Template>
  <TotalTime>511</TotalTime>
  <Pages>185</Pages>
  <Words>107381</Words>
  <Characters>612073</Characters>
  <Application>Microsoft Office Word</Application>
  <DocSecurity>0</DocSecurity>
  <Lines>5100</Lines>
  <Paragraphs>1436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Wei</dc:creator>
  <cp:keywords/>
  <dc:description/>
  <cp:lastModifiedBy>Wang, Wei</cp:lastModifiedBy>
  <cp:revision>144</cp:revision>
  <dcterms:created xsi:type="dcterms:W3CDTF">2019-04-15T15:23:00Z</dcterms:created>
  <dcterms:modified xsi:type="dcterms:W3CDTF">2019-04-22T19:57:00Z</dcterms:modified>
</cp:coreProperties>
</file>